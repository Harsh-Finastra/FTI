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891EB" w14:textId="77777777" w:rsidR="00085CBD" w:rsidRPr="001A1A8B" w:rsidRDefault="00085CBD" w:rsidP="00303661">
      <w:pPr>
        <w:pStyle w:val="AboutTitle"/>
        <w:rPr>
          <w:lang w:val="en-GB"/>
        </w:rPr>
      </w:pPr>
      <w:bookmarkStart w:id="0" w:name="_Toc317685601"/>
      <w:bookmarkStart w:id="1" w:name="_Toc373150692"/>
      <w:bookmarkStart w:id="2" w:name="_Toc387255681"/>
      <w:bookmarkStart w:id="3" w:name="_Toc389858405"/>
      <w:bookmarkStart w:id="4" w:name="_Toc389860975"/>
      <w:bookmarkStart w:id="5" w:name="_Toc390473710"/>
      <w:bookmarkStart w:id="6" w:name="_Toc403912060"/>
      <w:bookmarkStart w:id="7" w:name="_Toc502662034"/>
      <w:bookmarkStart w:id="8" w:name="_Toc160048669"/>
      <w:r w:rsidRPr="001A1A8B">
        <w:rPr>
          <w:lang w:val="en-GB"/>
        </w:rPr>
        <w:t>Preface</w:t>
      </w:r>
      <w:bookmarkEnd w:id="0"/>
      <w:bookmarkEnd w:id="1"/>
      <w:bookmarkEnd w:id="2"/>
      <w:bookmarkEnd w:id="3"/>
      <w:bookmarkEnd w:id="4"/>
      <w:bookmarkEnd w:id="5"/>
      <w:bookmarkEnd w:id="6"/>
      <w:bookmarkEnd w:id="7"/>
      <w:bookmarkEnd w:id="8"/>
    </w:p>
    <w:p w14:paraId="37C29C45" w14:textId="12D5759D" w:rsidR="00085CBD" w:rsidRPr="001A1A8B" w:rsidRDefault="00085CBD" w:rsidP="005163BC">
      <w:pPr>
        <w:pStyle w:val="BodyText"/>
      </w:pPr>
      <w:r w:rsidRPr="001A1A8B">
        <w:t xml:space="preserve">This Guide provides information on how </w:t>
      </w:r>
      <w:r w:rsidR="006A011D" w:rsidRPr="001A1A8B">
        <w:t>the system</w:t>
      </w:r>
      <w:r w:rsidRPr="001A1A8B">
        <w:t xml:space="preserve"> maps information from events to SWIFT messages and vice versa</w:t>
      </w:r>
      <w:r w:rsidR="008749AD" w:rsidRPr="001A1A8B">
        <w:t xml:space="preserve"> for </w:t>
      </w:r>
      <w:r w:rsidR="001D5C67">
        <w:t>undertakings</w:t>
      </w:r>
      <w:r w:rsidRPr="001A1A8B">
        <w:t xml:space="preserve">. It assumes that the reader is familiar with </w:t>
      </w:r>
      <w:r w:rsidR="006A011D" w:rsidRPr="001A1A8B">
        <w:t>the</w:t>
      </w:r>
      <w:r w:rsidRPr="001A1A8B">
        <w:t xml:space="preserve"> transaction processing</w:t>
      </w:r>
      <w:r w:rsidR="006A011D" w:rsidRPr="001A1A8B">
        <w:t xml:space="preserve"> in the system</w:t>
      </w:r>
      <w:r w:rsidRPr="001A1A8B">
        <w:t xml:space="preserve"> and with SWIFT.</w:t>
      </w:r>
    </w:p>
    <w:p w14:paraId="6B8DBD9D" w14:textId="77777777" w:rsidR="00085CBD" w:rsidRPr="001A1A8B" w:rsidRDefault="00085CBD" w:rsidP="00CD1ACC">
      <w:pPr>
        <w:pStyle w:val="Heading1"/>
      </w:pPr>
      <w:bookmarkStart w:id="9" w:name="_Toc317760654"/>
      <w:bookmarkStart w:id="10" w:name="_Toc331605834"/>
      <w:bookmarkStart w:id="11" w:name="_Toc390473713"/>
      <w:bookmarkStart w:id="12" w:name="_Toc403912064"/>
      <w:bookmarkStart w:id="13" w:name="_Toc411441545"/>
      <w:bookmarkStart w:id="14" w:name="_Toc502662035"/>
      <w:bookmarkStart w:id="15" w:name="_Ref40698125"/>
      <w:bookmarkStart w:id="16" w:name="_Toc160048672"/>
      <w:r w:rsidRPr="001A1A8B">
        <w:lastRenderedPageBreak/>
        <w:t>Introduction</w:t>
      </w:r>
      <w:bookmarkEnd w:id="9"/>
      <w:bookmarkEnd w:id="10"/>
      <w:bookmarkEnd w:id="11"/>
      <w:bookmarkEnd w:id="12"/>
      <w:bookmarkEnd w:id="13"/>
      <w:bookmarkEnd w:id="14"/>
      <w:bookmarkEnd w:id="15"/>
      <w:bookmarkEnd w:id="16"/>
    </w:p>
    <w:p w14:paraId="37B02766" w14:textId="77777777" w:rsidR="00085CBD" w:rsidRPr="001A1A8B" w:rsidRDefault="00085CBD" w:rsidP="00DE063E">
      <w:pPr>
        <w:pStyle w:val="BodyText"/>
      </w:pPr>
      <w:r w:rsidRPr="001A1A8B">
        <w:t>This chapter explains the purpose of this Guide, the information that it provides, and the layout of that information.</w:t>
      </w:r>
    </w:p>
    <w:p w14:paraId="7BE4352A" w14:textId="764CA646" w:rsidR="00085CBD" w:rsidRPr="001A1A8B" w:rsidRDefault="00085CBD" w:rsidP="00DE063E">
      <w:pPr>
        <w:pStyle w:val="BodyText"/>
      </w:pPr>
      <w:r w:rsidRPr="001A1A8B">
        <w:t xml:space="preserve">The </w:t>
      </w:r>
      <w:r w:rsidR="005A6F63">
        <w:t xml:space="preserve">chapter </w:t>
      </w:r>
      <w:r w:rsidR="005A6F63">
        <w:fldChar w:fldCharType="begin"/>
      </w:r>
      <w:r w:rsidR="005A6F63">
        <w:instrText xml:space="preserve"> REF _Ref40698605 \h </w:instrText>
      </w:r>
      <w:r w:rsidR="005A6F63">
        <w:fldChar w:fldCharType="separate"/>
      </w:r>
      <w:r w:rsidR="00531F75" w:rsidRPr="001A1A8B">
        <w:t>Common SWIFT Message Processing</w:t>
      </w:r>
      <w:r w:rsidR="005A6F63">
        <w:fldChar w:fldCharType="end"/>
      </w:r>
      <w:r w:rsidRPr="001A1A8B">
        <w:t xml:space="preserve"> covers aspects of SWIFT message processing that are common to different message types.</w:t>
      </w:r>
    </w:p>
    <w:p w14:paraId="19AE46C2" w14:textId="3CDBA038" w:rsidR="00085CBD" w:rsidRPr="001A1A8B" w:rsidRDefault="00085CBD" w:rsidP="00DE063E">
      <w:pPr>
        <w:pStyle w:val="BodyText"/>
      </w:pPr>
      <w:r w:rsidRPr="001A1A8B">
        <w:t xml:space="preserve">Each chapter lists each of the SWIFT messages supported by </w:t>
      </w:r>
      <w:r w:rsidR="006A011D" w:rsidRPr="001A1A8B">
        <w:t xml:space="preserve">the system </w:t>
      </w:r>
      <w:r w:rsidRPr="001A1A8B">
        <w:t>for that product or products. For each message, the chapter provides a table listing all the fields in the SWIFT message. For each field, information is provided in</w:t>
      </w:r>
      <w:r w:rsidR="00373B7A">
        <w:t xml:space="preserve"> three</w:t>
      </w:r>
      <w:r w:rsidRPr="001A1A8B">
        <w:t xml:space="preserve"> columns:</w:t>
      </w:r>
    </w:p>
    <w:p w14:paraId="3CDC49C2" w14:textId="77777777" w:rsidR="00085CBD" w:rsidRPr="001A1A8B" w:rsidRDefault="00085CBD" w:rsidP="00755249">
      <w:pPr>
        <w:pStyle w:val="BulletLevel1"/>
      </w:pPr>
      <w:r w:rsidRPr="001A1A8B">
        <w:t>The Tag column gives the SWIFT field tag</w:t>
      </w:r>
    </w:p>
    <w:p w14:paraId="6A0668C6" w14:textId="77777777" w:rsidR="00085CBD" w:rsidRPr="001A1A8B" w:rsidRDefault="00085CBD" w:rsidP="00755249">
      <w:pPr>
        <w:pStyle w:val="BulletLevel1"/>
      </w:pPr>
      <w:r w:rsidRPr="001A1A8B">
        <w:t>The SWIFT Field Name column contains the SWIFT field name</w:t>
      </w:r>
    </w:p>
    <w:p w14:paraId="5BA02AEF" w14:textId="77777777" w:rsidR="00085CBD" w:rsidRPr="001A1A8B" w:rsidRDefault="00085CBD" w:rsidP="00755249">
      <w:pPr>
        <w:pStyle w:val="BulletLevel1"/>
      </w:pPr>
      <w:r w:rsidRPr="001A1A8B">
        <w:t>The Mapped To/Mapped From field:</w:t>
      </w:r>
    </w:p>
    <w:p w14:paraId="2A9C0312" w14:textId="356371A3" w:rsidR="00085CBD" w:rsidRPr="001A1A8B" w:rsidRDefault="00085CBD" w:rsidP="00755249">
      <w:pPr>
        <w:pStyle w:val="BulletLevel2"/>
      </w:pPr>
      <w:r w:rsidRPr="001A1A8B">
        <w:t>For an outward message, the Mapped From column gives the name of the field into which the data was entered</w:t>
      </w:r>
    </w:p>
    <w:p w14:paraId="3E2E80C3" w14:textId="7B231485" w:rsidR="00085CBD" w:rsidRPr="001A1A8B" w:rsidRDefault="00085CBD" w:rsidP="00755249">
      <w:pPr>
        <w:pStyle w:val="BulletLevel2"/>
      </w:pPr>
      <w:r w:rsidRPr="001A1A8B">
        <w:t>For an inward message the Mapped To column gives the name of the field window into which the data is mapped</w:t>
      </w:r>
    </w:p>
    <w:p w14:paraId="190E8DA9" w14:textId="7761D044" w:rsidR="00085CBD" w:rsidRPr="001A1A8B" w:rsidRDefault="00085CBD" w:rsidP="00DE063E">
      <w:pPr>
        <w:pStyle w:val="BodyText"/>
      </w:pPr>
      <w:r w:rsidRPr="001A1A8B">
        <w:t xml:space="preserve">For inward messages, the Mapped To column may contain the text 'Not mapped'. This indicates that the data included in that field is not automatically mapped to an event field in </w:t>
      </w:r>
      <w:r w:rsidR="006A011D" w:rsidRPr="001A1A8B">
        <w:t>the system</w:t>
      </w:r>
      <w:r w:rsidRPr="001A1A8B">
        <w:t xml:space="preserve">. However, you can copy information contained in such fields into the event manually, as described in the </w:t>
      </w:r>
      <w:r w:rsidRPr="001A1A8B">
        <w:rPr>
          <w:rStyle w:val="Italic"/>
        </w:rPr>
        <w:t xml:space="preserve">Common Facilities User Guide </w:t>
      </w:r>
      <w:r w:rsidRPr="006C5393">
        <w:rPr>
          <w:rStyle w:val="Italic"/>
        </w:rPr>
        <w:t xml:space="preserve">– </w:t>
      </w:r>
      <w:r w:rsidR="00ED3B20">
        <w:rPr>
          <w:rStyle w:val="Italic"/>
        </w:rPr>
        <w:t>Trade Innovation</w:t>
      </w:r>
      <w:r w:rsidRPr="001A1A8B">
        <w:t>.</w:t>
      </w:r>
    </w:p>
    <w:p w14:paraId="5E5D578C" w14:textId="77777777" w:rsidR="00085CBD" w:rsidRPr="001A1A8B" w:rsidRDefault="00085CBD" w:rsidP="00DE063E">
      <w:pPr>
        <w:pStyle w:val="BodyText"/>
      </w:pPr>
      <w:r w:rsidRPr="001A1A8B">
        <w:t>Detailed information on the dependencies between fields is provided where required to clarify the mapping carried out. Refer also to the SWIFT documentation set for information on dependencies between fields.</w:t>
      </w:r>
    </w:p>
    <w:p w14:paraId="3DF476D1" w14:textId="77777777" w:rsidR="00085CBD" w:rsidRPr="001A1A8B" w:rsidRDefault="00085CBD" w:rsidP="00CD1ACC">
      <w:pPr>
        <w:pStyle w:val="Heading2"/>
      </w:pPr>
      <w:bookmarkStart w:id="17" w:name="O_24474"/>
      <w:bookmarkStart w:id="18" w:name="_Toc317760655"/>
      <w:bookmarkStart w:id="19" w:name="_Toc331605835"/>
      <w:bookmarkStart w:id="20" w:name="_Toc390473714"/>
      <w:bookmarkStart w:id="21" w:name="_Toc403912065"/>
      <w:bookmarkStart w:id="22" w:name="_Toc411441546"/>
      <w:bookmarkStart w:id="23" w:name="_Toc502662036"/>
      <w:bookmarkStart w:id="24" w:name="_Toc160048673"/>
      <w:bookmarkEnd w:id="17"/>
      <w:r w:rsidRPr="001A1A8B">
        <w:t>Design Principles and SWIFT</w:t>
      </w:r>
      <w:bookmarkEnd w:id="18"/>
      <w:bookmarkEnd w:id="19"/>
      <w:bookmarkEnd w:id="20"/>
      <w:bookmarkEnd w:id="21"/>
      <w:bookmarkEnd w:id="22"/>
      <w:bookmarkEnd w:id="23"/>
      <w:bookmarkEnd w:id="24"/>
    </w:p>
    <w:p w14:paraId="667F0B69" w14:textId="77777777" w:rsidR="00085CBD" w:rsidRPr="001A1A8B" w:rsidRDefault="00085CBD" w:rsidP="00DE063E">
      <w:pPr>
        <w:pStyle w:val="BodyText"/>
      </w:pPr>
      <w:r w:rsidRPr="001A1A8B">
        <w:t xml:space="preserve">A key design principle of the </w:t>
      </w:r>
      <w:r w:rsidR="006A011D" w:rsidRPr="001A1A8B">
        <w:t xml:space="preserve">system’s </w:t>
      </w:r>
      <w:r w:rsidRPr="001A1A8B">
        <w:t xml:space="preserve">SWIFT processing is that the system automatically creates messages from the data </w:t>
      </w:r>
      <w:proofErr w:type="gramStart"/>
      <w:r w:rsidRPr="001A1A8B">
        <w:t>entered into</w:t>
      </w:r>
      <w:proofErr w:type="gramEnd"/>
      <w:r w:rsidRPr="001A1A8B">
        <w:t xml:space="preserve"> an event.</w:t>
      </w:r>
    </w:p>
    <w:p w14:paraId="32E5B308" w14:textId="77777777" w:rsidR="00085CBD" w:rsidRPr="001A1A8B" w:rsidRDefault="00085CBD" w:rsidP="00DE063E">
      <w:pPr>
        <w:pStyle w:val="BodyText"/>
      </w:pPr>
      <w:r w:rsidRPr="001A1A8B">
        <w:t xml:space="preserve">The SWIFT message definitions used in the message mapping process are based closely on message definitions published by SWIFT </w:t>
      </w:r>
      <w:proofErr w:type="gramStart"/>
      <w:r w:rsidRPr="001A1A8B">
        <w:t>in order to</w:t>
      </w:r>
      <w:proofErr w:type="gramEnd"/>
      <w:r w:rsidRPr="001A1A8B">
        <w:t xml:space="preserve"> allow </w:t>
      </w:r>
      <w:r w:rsidR="006A011D" w:rsidRPr="001A1A8B">
        <w:t xml:space="preserve">the system </w:t>
      </w:r>
      <w:r w:rsidRPr="001A1A8B">
        <w:t xml:space="preserve">to set up as many fields in a SWIFT message as possible. This ensures that the message data sent is comprehensive, thus helping straight-through processing and reducing the likelihood of errors through ambiguous instructions. </w:t>
      </w:r>
      <w:r w:rsidR="006A011D" w:rsidRPr="001A1A8B">
        <w:t>The system</w:t>
      </w:r>
      <w:r w:rsidRPr="001A1A8B">
        <w:t xml:space="preserve"> typically sets up all relevant fields for the message from the event, including many normally optional fields so that a full picture of a master is conveyed to relevant parties.</w:t>
      </w:r>
    </w:p>
    <w:p w14:paraId="3112055C" w14:textId="52A2F580" w:rsidR="000769E8" w:rsidRPr="001A1A8B" w:rsidRDefault="000769E8" w:rsidP="00DE063E">
      <w:pPr>
        <w:pStyle w:val="BodyText"/>
      </w:pPr>
    </w:p>
    <w:p w14:paraId="1B6470E4" w14:textId="77777777" w:rsidR="00085CBD" w:rsidRPr="001A1A8B" w:rsidRDefault="006A011D" w:rsidP="00DE063E">
      <w:pPr>
        <w:pStyle w:val="BodyText"/>
      </w:pPr>
      <w:r w:rsidRPr="001A1A8B">
        <w:t xml:space="preserve">The system </w:t>
      </w:r>
      <w:r w:rsidR="00085CBD" w:rsidRPr="001A1A8B">
        <w:t>adds value to messages by:</w:t>
      </w:r>
    </w:p>
    <w:p w14:paraId="774BA5D4" w14:textId="77777777" w:rsidR="00085CBD" w:rsidRPr="001A1A8B" w:rsidRDefault="00085CBD" w:rsidP="00095FF9">
      <w:pPr>
        <w:pStyle w:val="BulletLevel1"/>
      </w:pPr>
      <w:r w:rsidRPr="001A1A8B">
        <w:t>Including references to assist with matching of incoming messages to original masters</w:t>
      </w:r>
    </w:p>
    <w:p w14:paraId="2C25AF67" w14:textId="77777777" w:rsidR="00085CBD" w:rsidRPr="001A1A8B" w:rsidRDefault="00085CBD" w:rsidP="00095FF9">
      <w:pPr>
        <w:pStyle w:val="BulletLevel1"/>
      </w:pPr>
      <w:r w:rsidRPr="001A1A8B">
        <w:t>Automatically including details of charges added or deducted</w:t>
      </w:r>
    </w:p>
    <w:p w14:paraId="3CC6BFC9" w14:textId="77777777" w:rsidR="00085CBD" w:rsidRPr="001A1A8B" w:rsidRDefault="00085CBD" w:rsidP="00095FF9">
      <w:pPr>
        <w:pStyle w:val="BulletLevel1"/>
      </w:pPr>
      <w:r w:rsidRPr="001A1A8B">
        <w:t>Including details of account numbers and standing settlement instructions</w:t>
      </w:r>
    </w:p>
    <w:p w14:paraId="2FB852CB" w14:textId="77777777" w:rsidR="00085CBD" w:rsidRPr="001A1A8B" w:rsidRDefault="00085CBD" w:rsidP="00095FF9">
      <w:pPr>
        <w:pStyle w:val="BulletLevel1"/>
      </w:pPr>
      <w:r w:rsidRPr="001A1A8B">
        <w:t>Adding narrative details explaining how payment amount calculation amounts have been made</w:t>
      </w:r>
    </w:p>
    <w:p w14:paraId="4D4D083E" w14:textId="4DD79176" w:rsidR="00085CBD" w:rsidRPr="001A1A8B" w:rsidRDefault="00085CBD" w:rsidP="00DE063E">
      <w:pPr>
        <w:pStyle w:val="BodyText"/>
      </w:pPr>
      <w:r w:rsidRPr="001A1A8B">
        <w:t xml:space="preserve">System options under the category 'SWIFT' can be used to control some aspects of message set up. These are documented in the </w:t>
      </w:r>
      <w:r w:rsidRPr="001A1A8B">
        <w:rPr>
          <w:rStyle w:val="Italic"/>
        </w:rPr>
        <w:t xml:space="preserve">System Tailoring User Guide </w:t>
      </w:r>
      <w:r w:rsidRPr="006C5393">
        <w:rPr>
          <w:rStyle w:val="Italic"/>
        </w:rPr>
        <w:t xml:space="preserve">– </w:t>
      </w:r>
      <w:r w:rsidR="00ED3B20">
        <w:rPr>
          <w:rStyle w:val="Italic"/>
        </w:rPr>
        <w:t>Trade Innovation</w:t>
      </w:r>
      <w:r w:rsidRPr="001A1A8B">
        <w:t>.</w:t>
      </w:r>
    </w:p>
    <w:p w14:paraId="1F420BD7" w14:textId="77777777" w:rsidR="00085CBD" w:rsidRPr="001A1A8B" w:rsidRDefault="00085CBD" w:rsidP="00CD1ACC">
      <w:pPr>
        <w:pStyle w:val="Heading1"/>
      </w:pPr>
      <w:bookmarkStart w:id="25" w:name="_Toc317760656"/>
      <w:bookmarkStart w:id="26" w:name="_Toc331605836"/>
      <w:bookmarkStart w:id="27" w:name="_Toc390473715"/>
      <w:bookmarkStart w:id="28" w:name="_Toc403912066"/>
      <w:bookmarkStart w:id="29" w:name="_Toc411441547"/>
      <w:bookmarkStart w:id="30" w:name="_Toc502662037"/>
      <w:bookmarkStart w:id="31" w:name="_Ref40698126"/>
      <w:bookmarkStart w:id="32" w:name="_Ref40698605"/>
      <w:bookmarkStart w:id="33" w:name="_Toc160048674"/>
      <w:r w:rsidRPr="001A1A8B">
        <w:lastRenderedPageBreak/>
        <w:t>Common SWIFT Message Processing</w:t>
      </w:r>
      <w:bookmarkEnd w:id="25"/>
      <w:bookmarkEnd w:id="26"/>
      <w:bookmarkEnd w:id="27"/>
      <w:bookmarkEnd w:id="28"/>
      <w:bookmarkEnd w:id="29"/>
      <w:bookmarkEnd w:id="30"/>
      <w:bookmarkEnd w:id="31"/>
      <w:bookmarkEnd w:id="32"/>
      <w:bookmarkEnd w:id="33"/>
    </w:p>
    <w:p w14:paraId="43CCFE5D" w14:textId="77777777" w:rsidR="00085CBD" w:rsidRPr="001A1A8B" w:rsidRDefault="00085CBD" w:rsidP="00DE063E">
      <w:pPr>
        <w:pStyle w:val="BodyText"/>
      </w:pPr>
      <w:r w:rsidRPr="001A1A8B">
        <w:t>This chapter covers some general aspects of SWIFT message mapping.</w:t>
      </w:r>
    </w:p>
    <w:p w14:paraId="2A4705A9" w14:textId="77777777" w:rsidR="00085CBD" w:rsidRPr="001A1A8B" w:rsidRDefault="00085CBD" w:rsidP="00DE063E">
      <w:pPr>
        <w:pStyle w:val="BodyText"/>
      </w:pPr>
      <w:r w:rsidRPr="001A1A8B">
        <w:t>These include:</w:t>
      </w:r>
    </w:p>
    <w:p w14:paraId="01B0F000" w14:textId="566E4FC3" w:rsidR="00085CBD" w:rsidRPr="001A1A8B" w:rsidRDefault="00703C4E" w:rsidP="00095FF9">
      <w:pPr>
        <w:pStyle w:val="BulletLevel1"/>
      </w:pPr>
      <w:r>
        <w:t>SWIFT Ack</w:t>
      </w:r>
      <w:r w:rsidR="00276B89">
        <w:t xml:space="preserve"> </w:t>
      </w:r>
      <w:r>
        <w:t>/</w:t>
      </w:r>
      <w:r w:rsidR="00276B89">
        <w:t xml:space="preserve"> </w:t>
      </w:r>
      <w:r>
        <w:t xml:space="preserve">Nak </w:t>
      </w:r>
      <w:r w:rsidR="00085CBD" w:rsidRPr="001A1A8B">
        <w:t>Acknowledgements</w:t>
      </w:r>
    </w:p>
    <w:p w14:paraId="7BF3EE0A" w14:textId="77777777" w:rsidR="00085CBD" w:rsidRPr="001A1A8B" w:rsidRDefault="00085CBD" w:rsidP="00095FF9">
      <w:pPr>
        <w:pStyle w:val="BulletLevel1"/>
      </w:pPr>
      <w:r w:rsidRPr="001A1A8B">
        <w:t>The formatting of tag 72</w:t>
      </w:r>
      <w:r w:rsidR="00B34125">
        <w:t>Z</w:t>
      </w:r>
      <w:r w:rsidRPr="001A1A8B">
        <w:t xml:space="preserve"> - Sender to Receiver Information</w:t>
      </w:r>
    </w:p>
    <w:p w14:paraId="57FFDEC2" w14:textId="77777777" w:rsidR="00085CBD" w:rsidRPr="001A1A8B" w:rsidRDefault="00085CBD" w:rsidP="00095FF9">
      <w:pPr>
        <w:pStyle w:val="BulletLevel1"/>
      </w:pPr>
      <w:r w:rsidRPr="001A1A8B">
        <w:t>The handling of transaction references longer than 16 characters</w:t>
      </w:r>
    </w:p>
    <w:p w14:paraId="0E11A341" w14:textId="77777777" w:rsidR="00085CBD" w:rsidRPr="001A1A8B" w:rsidRDefault="00085CBD" w:rsidP="00095FF9">
      <w:pPr>
        <w:pStyle w:val="BulletLevel1"/>
      </w:pPr>
      <w:r w:rsidRPr="001A1A8B">
        <w:t>The mapping of party details</w:t>
      </w:r>
    </w:p>
    <w:p w14:paraId="55B0A1DE" w14:textId="77777777" w:rsidR="00085CBD" w:rsidRPr="001A1A8B" w:rsidRDefault="00085CBD" w:rsidP="00095FF9">
      <w:pPr>
        <w:pStyle w:val="BulletLevel1"/>
      </w:pPr>
      <w:r w:rsidRPr="001A1A8B">
        <w:t>Identifying the sender's correspondent and the receiver's correspondent in payment-related messages</w:t>
      </w:r>
    </w:p>
    <w:p w14:paraId="743EB6C2" w14:textId="77777777" w:rsidR="00085CBD" w:rsidRPr="001A1A8B" w:rsidRDefault="00085CBD" w:rsidP="00095FF9">
      <w:pPr>
        <w:pStyle w:val="BulletLevel1"/>
      </w:pPr>
      <w:r w:rsidRPr="001A1A8B">
        <w:t>Using tag 57 to indicate where funds are to be paid</w:t>
      </w:r>
    </w:p>
    <w:p w14:paraId="24F62D02" w14:textId="77777777" w:rsidR="00085CBD" w:rsidRPr="001A1A8B" w:rsidRDefault="00085CBD" w:rsidP="00095FF9">
      <w:pPr>
        <w:pStyle w:val="BulletLevel1"/>
      </w:pPr>
      <w:r w:rsidRPr="001A1A8B">
        <w:t>Retrieving settlement instructions where payment is not being made</w:t>
      </w:r>
    </w:p>
    <w:p w14:paraId="13297B5F" w14:textId="77777777" w:rsidR="00085CBD" w:rsidRPr="001A1A8B" w:rsidRDefault="00085CBD" w:rsidP="00095FF9">
      <w:pPr>
        <w:pStyle w:val="BulletLevel1"/>
      </w:pPr>
      <w:r w:rsidRPr="001A1A8B">
        <w:t>The handling of charges deducted and added</w:t>
      </w:r>
    </w:p>
    <w:p w14:paraId="396EB697" w14:textId="77777777" w:rsidR="00C32D55" w:rsidRPr="001A1A8B" w:rsidRDefault="00C32D55" w:rsidP="00095FF9">
      <w:pPr>
        <w:pStyle w:val="BulletLevel1"/>
      </w:pPr>
      <w:r w:rsidRPr="001A1A8B">
        <w:t>SWIFT clearing codes</w:t>
      </w:r>
    </w:p>
    <w:p w14:paraId="675F98D8" w14:textId="77777777" w:rsidR="00085CBD" w:rsidRPr="001A1A8B" w:rsidRDefault="00085CBD" w:rsidP="00CD1ACC">
      <w:pPr>
        <w:pStyle w:val="Heading2"/>
      </w:pPr>
      <w:bookmarkStart w:id="34" w:name="O_22759"/>
      <w:bookmarkStart w:id="35" w:name="_Toc317760657"/>
      <w:bookmarkStart w:id="36" w:name="_Toc331605837"/>
      <w:bookmarkStart w:id="37" w:name="_Toc390473716"/>
      <w:bookmarkStart w:id="38" w:name="_Toc403912067"/>
      <w:bookmarkStart w:id="39" w:name="_Toc411441548"/>
      <w:bookmarkStart w:id="40" w:name="_Toc502662038"/>
      <w:bookmarkStart w:id="41" w:name="_Toc160048675"/>
      <w:bookmarkEnd w:id="34"/>
      <w:r w:rsidRPr="001A1A8B">
        <w:t>Acknowledgements</w:t>
      </w:r>
      <w:bookmarkEnd w:id="35"/>
      <w:bookmarkEnd w:id="36"/>
      <w:bookmarkEnd w:id="37"/>
      <w:bookmarkEnd w:id="38"/>
      <w:bookmarkEnd w:id="39"/>
      <w:bookmarkEnd w:id="40"/>
      <w:bookmarkEnd w:id="41"/>
    </w:p>
    <w:p w14:paraId="59777613" w14:textId="77777777" w:rsidR="00144F04" w:rsidRDefault="006A011D" w:rsidP="00DE063E">
      <w:pPr>
        <w:pStyle w:val="BodyText"/>
      </w:pPr>
      <w:r w:rsidRPr="001A1A8B">
        <w:t xml:space="preserve">The system </w:t>
      </w:r>
      <w:r w:rsidR="00085CBD" w:rsidRPr="001A1A8B">
        <w:t xml:space="preserve">allows you to configure your system so that SWIFT acknowledgements are </w:t>
      </w:r>
      <w:r w:rsidR="00144F04">
        <w:t>requested</w:t>
      </w:r>
      <w:r w:rsidR="00144F04" w:rsidRPr="001A1A8B">
        <w:t xml:space="preserve"> </w:t>
      </w:r>
      <w:r w:rsidR="00085CBD" w:rsidRPr="001A1A8B">
        <w:t xml:space="preserve">automatically when required. </w:t>
      </w:r>
    </w:p>
    <w:p w14:paraId="56F9AE69" w14:textId="77777777" w:rsidR="00144F04" w:rsidRPr="001A1A8B" w:rsidRDefault="00144F04" w:rsidP="00DE063E">
      <w:pPr>
        <w:pStyle w:val="BodyText"/>
      </w:pPr>
      <w:r w:rsidRPr="001A1A8B">
        <w:t>This is done by:</w:t>
      </w:r>
    </w:p>
    <w:p w14:paraId="43A4E77B" w14:textId="77777777" w:rsidR="00144F04" w:rsidRPr="001A1A8B" w:rsidRDefault="00144F04" w:rsidP="00095FF9">
      <w:pPr>
        <w:pStyle w:val="BulletLevel1"/>
      </w:pPr>
      <w:r w:rsidRPr="001A1A8B">
        <w:t xml:space="preserve">Setting the </w:t>
      </w:r>
      <w:proofErr w:type="spellStart"/>
      <w:r w:rsidRPr="001A1A8B">
        <w:t>SWIFTProcessAcknowledgements</w:t>
      </w:r>
      <w:proofErr w:type="spellEnd"/>
      <w:r w:rsidRPr="001A1A8B">
        <w:t xml:space="preserve"> system option in the relevant system option parameter set</w:t>
      </w:r>
    </w:p>
    <w:p w14:paraId="285144C2" w14:textId="77777777" w:rsidR="00144F04" w:rsidRDefault="00144F04" w:rsidP="00095FF9">
      <w:pPr>
        <w:pStyle w:val="BulletLevel1"/>
      </w:pPr>
      <w:r w:rsidRPr="001A1A8B">
        <w:t xml:space="preserve">Setting the </w:t>
      </w:r>
      <w:proofErr w:type="spellStart"/>
      <w:r w:rsidRPr="001A1A8B">
        <w:t>SWIFTAcknowledgements</w:t>
      </w:r>
      <w:proofErr w:type="spellEnd"/>
      <w:r w:rsidRPr="001A1A8B">
        <w:t xml:space="preserve"> system option for the relevant SWIFT service in the system tailoring application</w:t>
      </w:r>
      <w:r>
        <w:t xml:space="preserve"> (System Tailoring | Branch Options | Services mappings | SWIFT – Back office | Services options). This allows for the following options:</w:t>
      </w:r>
    </w:p>
    <w:p w14:paraId="50C78F9B" w14:textId="77777777" w:rsidR="00144F04" w:rsidRDefault="00144F04" w:rsidP="00095FF9">
      <w:pPr>
        <w:pStyle w:val="BulletLevel2"/>
        <w:rPr>
          <w:rStyle w:val="text-default"/>
        </w:rPr>
      </w:pPr>
      <w:r>
        <w:rPr>
          <w:rStyle w:val="text-default"/>
          <w:rFonts w:eastAsiaTheme="majorEastAsia"/>
        </w:rPr>
        <w:t>If the value of this System Option is set to 'None' - SWIFT Acknowledgements are not required.</w:t>
      </w:r>
    </w:p>
    <w:p w14:paraId="12DD11F1" w14:textId="77777777" w:rsidR="00144F04" w:rsidRDefault="00144F04" w:rsidP="00095FF9">
      <w:pPr>
        <w:pStyle w:val="BulletLevel2"/>
        <w:rPr>
          <w:rStyle w:val="text-default"/>
          <w:rFonts w:eastAsiaTheme="majorEastAsia"/>
        </w:rPr>
      </w:pPr>
      <w:r>
        <w:rPr>
          <w:rStyle w:val="text-default"/>
          <w:rFonts w:eastAsiaTheme="majorEastAsia"/>
        </w:rPr>
        <w:t>If the value of this System Option is set to 'All' - SWIFT Acknowledgements are required for all message types defined in System Tailoring for specific products.</w:t>
      </w:r>
    </w:p>
    <w:p w14:paraId="4605FBDB" w14:textId="77777777" w:rsidR="00144F04" w:rsidRPr="00C165FC" w:rsidRDefault="00144F04" w:rsidP="00095FF9">
      <w:pPr>
        <w:pStyle w:val="BulletLevel2"/>
      </w:pPr>
      <w:r>
        <w:rPr>
          <w:rStyle w:val="text-default"/>
          <w:rFonts w:eastAsiaTheme="majorEastAsia"/>
        </w:rPr>
        <w:t>If the value of this System Option is set to 'Primary Customer' - SWIFT Acknowledgements are required for all message types defined in System Tailoring, where the transaction's Primary Customer requests a SWIFT Acknowledgement.</w:t>
      </w:r>
    </w:p>
    <w:p w14:paraId="6E9BC7F6" w14:textId="77777777" w:rsidR="00144F04" w:rsidRPr="001A1A8B" w:rsidRDefault="00144F04" w:rsidP="00095FF9">
      <w:pPr>
        <w:pStyle w:val="BulletLevel1"/>
      </w:pPr>
      <w:r w:rsidRPr="001A1A8B">
        <w:t>Identifying those customers who require acknowledgements of SWIFT messages</w:t>
      </w:r>
    </w:p>
    <w:p w14:paraId="69532C8A" w14:textId="77777777" w:rsidR="00144F04" w:rsidRPr="001A1A8B" w:rsidRDefault="00144F04" w:rsidP="00095FF9">
      <w:pPr>
        <w:pStyle w:val="BulletLevel1"/>
      </w:pPr>
      <w:r w:rsidRPr="001A1A8B">
        <w:t>Identifying those outward SWIFT messages for which acknowledgements are to be processed using the system tailoring application</w:t>
      </w:r>
    </w:p>
    <w:p w14:paraId="36E093DC" w14:textId="77777777" w:rsidR="00144F04" w:rsidRDefault="00144F04" w:rsidP="00DE063E">
      <w:pPr>
        <w:pStyle w:val="BodyText"/>
      </w:pPr>
    </w:p>
    <w:p w14:paraId="60951DB6" w14:textId="294B10A3" w:rsidR="00144F04" w:rsidRDefault="00144F04" w:rsidP="00DE063E">
      <w:pPr>
        <w:pStyle w:val="BodyText"/>
      </w:pPr>
      <w:r>
        <w:t xml:space="preserve">Where your bank wishes to transmit a SWIFT message and receive an </w:t>
      </w:r>
      <w:r w:rsidR="00426B51">
        <w:t>acknowledgment,</w:t>
      </w:r>
      <w:r>
        <w:t xml:space="preserve"> but the addressee is not a customer on your bank’s database, or your Customer Information File; setting the following System Option (in System Tailoring | Branch Options | Services mappings | SWIFT – Back office | Services options) still enables you to receive acknowledgements.</w:t>
      </w:r>
    </w:p>
    <w:p w14:paraId="53A1B133" w14:textId="77777777" w:rsidR="00144F04" w:rsidRDefault="00144F04" w:rsidP="00DE063E">
      <w:pPr>
        <w:pStyle w:val="BodyText"/>
      </w:pPr>
      <w:r>
        <w:br w:type="page"/>
      </w:r>
    </w:p>
    <w:p w14:paraId="7D17C272" w14:textId="77777777" w:rsidR="00085CBD" w:rsidRPr="001A1A8B" w:rsidRDefault="00085CBD" w:rsidP="00DE063E">
      <w:pPr>
        <w:pStyle w:val="BodyText"/>
      </w:pPr>
      <w:r w:rsidRPr="001A1A8B">
        <w:lastRenderedPageBreak/>
        <w:t xml:space="preserve">During transaction processing, whenever a SWIFT message is produced for a transaction whose primary customer is flagged as requiring an acknowledgement and where the message has been identified as requiring acknowledgement processing, </w:t>
      </w:r>
      <w:r w:rsidR="006A011D" w:rsidRPr="001A1A8B">
        <w:t xml:space="preserve">the system </w:t>
      </w:r>
      <w:r w:rsidRPr="001A1A8B">
        <w:t>assigns the outward SWIFT message a unique identifier which it uses to detect the inward acknowledgement message.</w:t>
      </w:r>
    </w:p>
    <w:p w14:paraId="138B9637" w14:textId="3FCA012D" w:rsidR="00085CBD" w:rsidRPr="001A1A8B" w:rsidRDefault="00085CBD" w:rsidP="00DE063E">
      <w:pPr>
        <w:pStyle w:val="BodyText"/>
      </w:pPr>
      <w:r w:rsidRPr="001A1A8B">
        <w:t xml:space="preserve">As the acknowledgement message is received, </w:t>
      </w:r>
      <w:r w:rsidR="006A011D" w:rsidRPr="001A1A8B">
        <w:t xml:space="preserve">the system </w:t>
      </w:r>
      <w:r w:rsidRPr="001A1A8B">
        <w:t xml:space="preserve">automatically generates and releases a Correspondence event for the primary customer </w:t>
      </w:r>
      <w:r w:rsidR="00144F04">
        <w:t>that</w:t>
      </w:r>
      <w:r w:rsidR="00144F04" w:rsidRPr="001A1A8B">
        <w:t xml:space="preserve"> </w:t>
      </w:r>
      <w:r w:rsidRPr="001A1A8B">
        <w:t xml:space="preserve">includes any acknowledgement message or error code, a </w:t>
      </w:r>
      <w:r w:rsidR="00426B51" w:rsidRPr="001A1A8B">
        <w:t>timestamp,</w:t>
      </w:r>
      <w:r w:rsidRPr="001A1A8B">
        <w:t xml:space="preserve"> and the SWIFT acknowledgement number (ISN).</w:t>
      </w:r>
    </w:p>
    <w:p w14:paraId="6D0E66C3" w14:textId="77777777" w:rsidR="00085CBD" w:rsidRPr="001A1A8B" w:rsidRDefault="00085CBD" w:rsidP="00DE063E">
      <w:pPr>
        <w:pStyle w:val="BodyText"/>
      </w:pPr>
      <w:r w:rsidRPr="001A1A8B">
        <w:t>The incoming acknowledgement message is matched to the relevant master/event and the ISN added to the data for that master/event.</w:t>
      </w:r>
    </w:p>
    <w:p w14:paraId="5C893C2D" w14:textId="439BF706" w:rsidR="000769E8" w:rsidRPr="001A1A8B" w:rsidRDefault="002E1B57" w:rsidP="00DE063E">
      <w:pPr>
        <w:pStyle w:val="BodyText"/>
      </w:pPr>
      <w:r>
        <w:t xml:space="preserve">The operations team </w:t>
      </w:r>
      <w:r w:rsidR="00426B51">
        <w:t>can</w:t>
      </w:r>
      <w:r>
        <w:t xml:space="preserve"> identify messages that have been acknowledged (ACK) or negatively acknowledged (NAK) within the SWIFT inward message browser in the Message manager application.</w:t>
      </w:r>
    </w:p>
    <w:p w14:paraId="17D67593" w14:textId="77777777" w:rsidR="00085CBD" w:rsidRPr="001A1A8B" w:rsidRDefault="00085CBD" w:rsidP="00CD1ACC">
      <w:pPr>
        <w:pStyle w:val="Heading2"/>
      </w:pPr>
      <w:bookmarkStart w:id="42" w:name="_Toc317760658"/>
      <w:bookmarkStart w:id="43" w:name="_Toc331605838"/>
      <w:bookmarkStart w:id="44" w:name="_Toc390473717"/>
      <w:bookmarkStart w:id="45" w:name="_Toc403912068"/>
      <w:bookmarkStart w:id="46" w:name="_Toc411441549"/>
      <w:bookmarkStart w:id="47" w:name="_Toc502662039"/>
      <w:bookmarkStart w:id="48" w:name="_Toc160048676"/>
      <w:r w:rsidRPr="001A1A8B">
        <w:t>Tag 72</w:t>
      </w:r>
      <w:r w:rsidR="00B34125">
        <w:t>Z</w:t>
      </w:r>
      <w:r w:rsidRPr="001A1A8B">
        <w:t xml:space="preserve"> - Sender to Receiver Information</w:t>
      </w:r>
      <w:bookmarkEnd w:id="42"/>
      <w:bookmarkEnd w:id="43"/>
      <w:bookmarkEnd w:id="44"/>
      <w:bookmarkEnd w:id="45"/>
      <w:bookmarkEnd w:id="46"/>
      <w:bookmarkEnd w:id="47"/>
      <w:bookmarkEnd w:id="48"/>
    </w:p>
    <w:p w14:paraId="1969391C" w14:textId="77777777" w:rsidR="00085CBD" w:rsidRPr="001A1A8B" w:rsidRDefault="00085CBD" w:rsidP="00DE063E">
      <w:pPr>
        <w:pStyle w:val="BodyText"/>
      </w:pPr>
      <w:r w:rsidRPr="001A1A8B">
        <w:t>Tag 72</w:t>
      </w:r>
      <w:r w:rsidR="00B34125">
        <w:t>Z</w:t>
      </w:r>
      <w:r w:rsidRPr="001A1A8B">
        <w:t xml:space="preserve"> can contain either narrative or codewords. If a codeword is entered by the user or added by the system, the field is automatically reformatted when the data is mapped to the SWIFT message so that the field is in codeword format. If no codewords are present, the format of the narrative remains unchanged.</w:t>
      </w:r>
    </w:p>
    <w:p w14:paraId="74C09D31" w14:textId="77777777" w:rsidR="00085CBD" w:rsidRPr="001A1A8B" w:rsidRDefault="00085CBD" w:rsidP="00DE063E">
      <w:pPr>
        <w:pStyle w:val="BodyText"/>
      </w:pPr>
      <w:r w:rsidRPr="001A1A8B">
        <w:t xml:space="preserve">For example, if tag </w:t>
      </w:r>
      <w:r w:rsidR="00B34125" w:rsidRPr="001A1A8B">
        <w:t>7</w:t>
      </w:r>
      <w:r w:rsidR="00D106EB">
        <w:t>2</w:t>
      </w:r>
      <w:r w:rsidR="00B34125">
        <w:t>Z</w:t>
      </w:r>
      <w:r w:rsidR="00B34125" w:rsidRPr="001A1A8B">
        <w:t xml:space="preserve"> </w:t>
      </w:r>
      <w:r w:rsidRPr="001A1A8B">
        <w:t>contains the following text:</w:t>
      </w:r>
    </w:p>
    <w:p w14:paraId="3CE92935" w14:textId="77777777" w:rsidR="00703C4E" w:rsidRDefault="00703C4E" w:rsidP="00095FF9">
      <w:pPr>
        <w:pStyle w:val="CodeSnippet"/>
      </w:pPr>
      <w:r>
        <w:t xml:space="preserve">Line 1 text </w:t>
      </w:r>
    </w:p>
    <w:p w14:paraId="786E977D" w14:textId="554C8B87" w:rsidR="00085CBD" w:rsidRPr="001A1A8B" w:rsidRDefault="00703C4E" w:rsidP="00095FF9">
      <w:pPr>
        <w:pStyle w:val="CodeSnippet"/>
      </w:pPr>
      <w:r>
        <w:t>/CODEWORD</w:t>
      </w:r>
      <w:r w:rsidR="00085CBD" w:rsidRPr="001A1A8B">
        <w:t>/</w:t>
      </w:r>
      <w:r>
        <w:t>Text</w:t>
      </w:r>
    </w:p>
    <w:p w14:paraId="0374E917" w14:textId="452FCA71" w:rsidR="00703C4E" w:rsidRDefault="00703C4E" w:rsidP="00095FF9">
      <w:pPr>
        <w:pStyle w:val="CodeSnippet"/>
      </w:pPr>
      <w:r>
        <w:t xml:space="preserve">Line 3 text </w:t>
      </w:r>
    </w:p>
    <w:p w14:paraId="55763035" w14:textId="513287B7" w:rsidR="00703C4E" w:rsidRPr="001A1A8B" w:rsidRDefault="00703C4E" w:rsidP="00095FF9">
      <w:pPr>
        <w:pStyle w:val="CodeSnippet"/>
      </w:pPr>
      <w:r>
        <w:t>Line 4 text</w:t>
      </w:r>
    </w:p>
    <w:p w14:paraId="45ABAB3F" w14:textId="77777777" w:rsidR="00085CBD" w:rsidRPr="001A1A8B" w:rsidRDefault="00085CBD" w:rsidP="00085CBD">
      <w:pPr>
        <w:pStyle w:val="SpaceBefore"/>
      </w:pPr>
      <w:r w:rsidRPr="001A1A8B">
        <w:t>then, because a codeword is present, the text is formatted by adding '/REC/' to the first line of the field, and '//' to other lines that do not hold a codeword, as illustrated below:</w:t>
      </w:r>
    </w:p>
    <w:p w14:paraId="704B62C2" w14:textId="6F4821BC" w:rsidR="00703C4E" w:rsidRDefault="00703C4E" w:rsidP="00703C4E">
      <w:pPr>
        <w:pStyle w:val="CodeSnippet"/>
      </w:pPr>
      <w:bookmarkStart w:id="49" w:name="O_24105"/>
      <w:bookmarkStart w:id="50" w:name="_Toc317760659"/>
      <w:bookmarkStart w:id="51" w:name="_Toc331605839"/>
      <w:bookmarkStart w:id="52" w:name="_Toc390473718"/>
      <w:bookmarkStart w:id="53" w:name="_Toc403912069"/>
      <w:bookmarkStart w:id="54" w:name="_Toc411441550"/>
      <w:bookmarkStart w:id="55" w:name="_Toc502662040"/>
      <w:bookmarkEnd w:id="49"/>
      <w:r>
        <w:t xml:space="preserve">//Line 1 text </w:t>
      </w:r>
    </w:p>
    <w:p w14:paraId="17188F3C" w14:textId="77777777" w:rsidR="00703C4E" w:rsidRPr="001A1A8B" w:rsidRDefault="00703C4E" w:rsidP="00703C4E">
      <w:pPr>
        <w:pStyle w:val="CodeSnippet"/>
      </w:pPr>
      <w:r>
        <w:t>/CODEWORD</w:t>
      </w:r>
      <w:r w:rsidRPr="001A1A8B">
        <w:t>/</w:t>
      </w:r>
      <w:r>
        <w:t>Text</w:t>
      </w:r>
    </w:p>
    <w:p w14:paraId="243BB3DC" w14:textId="0B496FA9" w:rsidR="00703C4E" w:rsidRDefault="00703C4E" w:rsidP="00703C4E">
      <w:pPr>
        <w:pStyle w:val="CodeSnippet"/>
      </w:pPr>
      <w:r>
        <w:t xml:space="preserve">//Line 3 text </w:t>
      </w:r>
    </w:p>
    <w:p w14:paraId="216FC834" w14:textId="756B5D93" w:rsidR="00703C4E" w:rsidRPr="001A1A8B" w:rsidRDefault="00703C4E" w:rsidP="00703C4E">
      <w:pPr>
        <w:pStyle w:val="CodeSnippet"/>
      </w:pPr>
      <w:r>
        <w:t>//Line 4 text</w:t>
      </w:r>
    </w:p>
    <w:p w14:paraId="39F99D71" w14:textId="77777777" w:rsidR="00085CBD" w:rsidRPr="001A1A8B" w:rsidRDefault="00085CBD" w:rsidP="00CD1ACC">
      <w:pPr>
        <w:pStyle w:val="Heading2"/>
      </w:pPr>
      <w:bookmarkStart w:id="56" w:name="_Toc160048677"/>
      <w:r w:rsidRPr="001A1A8B">
        <w:t>References Exceeding 16 Characters</w:t>
      </w:r>
      <w:bookmarkEnd w:id="50"/>
      <w:bookmarkEnd w:id="51"/>
      <w:bookmarkEnd w:id="52"/>
      <w:bookmarkEnd w:id="53"/>
      <w:bookmarkEnd w:id="54"/>
      <w:bookmarkEnd w:id="55"/>
      <w:bookmarkEnd w:id="56"/>
    </w:p>
    <w:p w14:paraId="3819C60D" w14:textId="77777777" w:rsidR="00085CBD" w:rsidRPr="001A1A8B" w:rsidRDefault="00085CBD" w:rsidP="00DE063E">
      <w:pPr>
        <w:pStyle w:val="BodyText"/>
      </w:pPr>
      <w:r w:rsidRPr="001A1A8B">
        <w:t>SWIFT restricts references within tags 20, 21 and 23 of messages to a maximum of 16 characters. However, some banks use references longer than 16 characters.</w:t>
      </w:r>
    </w:p>
    <w:p w14:paraId="4FCFBDEF" w14:textId="77777777" w:rsidR="00085CBD" w:rsidRPr="001A1A8B" w:rsidRDefault="006A011D" w:rsidP="00DE063E">
      <w:pPr>
        <w:pStyle w:val="BodyText"/>
      </w:pPr>
      <w:r w:rsidRPr="001A1A8B">
        <w:t xml:space="preserve">The system </w:t>
      </w:r>
      <w:r w:rsidR="00085CBD" w:rsidRPr="001A1A8B">
        <w:t>supports the use of references of up to 20 characters in length. The system maps such references to SWIFT messages in the following way</w:t>
      </w:r>
      <w:r w:rsidR="00567F41" w:rsidRPr="001A1A8B">
        <w:t>:</w:t>
      </w:r>
    </w:p>
    <w:p w14:paraId="6FB65229" w14:textId="77777777" w:rsidR="00085CBD" w:rsidRPr="001A1A8B" w:rsidRDefault="00085CBD" w:rsidP="00DE063E">
      <w:pPr>
        <w:pStyle w:val="BodyText"/>
      </w:pPr>
      <w:r w:rsidRPr="001A1A8B">
        <w:t>The system first attempts to map the reference to tag 21 or tag 23 and discovers that it is too long.</w:t>
      </w:r>
    </w:p>
    <w:p w14:paraId="407AF504" w14:textId="77777777" w:rsidR="00085CBD" w:rsidRPr="001A1A8B" w:rsidRDefault="00085CBD" w:rsidP="00DE063E">
      <w:pPr>
        <w:pStyle w:val="BodyText"/>
      </w:pPr>
      <w:r w:rsidRPr="001A1A8B">
        <w:t>It therefore sets tag 21 or 23, as relevant, to hold the text SEE72 (or, if tag 72</w:t>
      </w:r>
      <w:r w:rsidR="00D106EB">
        <w:t>Z</w:t>
      </w:r>
      <w:r w:rsidRPr="001A1A8B">
        <w:t xml:space="preserve"> is not present in the message type, SEE77A or SEE79).</w:t>
      </w:r>
    </w:p>
    <w:p w14:paraId="481679B0" w14:textId="77777777" w:rsidR="00085CBD" w:rsidRPr="001A1A8B" w:rsidRDefault="00085CBD" w:rsidP="00DE063E">
      <w:pPr>
        <w:pStyle w:val="BodyText"/>
      </w:pPr>
      <w:r w:rsidRPr="001A1A8B">
        <w:t>It then places the full reference in tag 72</w:t>
      </w:r>
      <w:r w:rsidR="00D106EB">
        <w:t>Z</w:t>
      </w:r>
      <w:r w:rsidRPr="001A1A8B">
        <w:t>, 77A or 79, preceded by one of the following, as relevant</w:t>
      </w:r>
      <w:r w:rsidR="00A004B0" w:rsidRPr="001A1A8B">
        <w:t>:</w:t>
      </w:r>
    </w:p>
    <w:p w14:paraId="421402E3" w14:textId="516070E7" w:rsidR="00085CBD" w:rsidRPr="001A1A8B" w:rsidRDefault="00085CBD" w:rsidP="00703C4E">
      <w:pPr>
        <w:pStyle w:val="CodeSnippet"/>
      </w:pPr>
      <w:r w:rsidRPr="001A1A8B">
        <w:t xml:space="preserve">Ref 21 </w:t>
      </w:r>
      <w:r w:rsidR="00703C4E">
        <w:t>–</w:t>
      </w:r>
      <w:r w:rsidRPr="001A1A8B">
        <w:t xml:space="preserve"> </w:t>
      </w:r>
      <w:proofErr w:type="spellStart"/>
      <w:r w:rsidRPr="001A1A8B">
        <w:t>xxxxxxxxxxxxxxxxx</w:t>
      </w:r>
      <w:proofErr w:type="spellEnd"/>
      <w:r w:rsidR="00703C4E">
        <w:t xml:space="preserve"> or</w:t>
      </w:r>
    </w:p>
    <w:p w14:paraId="14BFA7AB" w14:textId="77777777" w:rsidR="00085CBD" w:rsidRPr="001A1A8B" w:rsidRDefault="00085CBD" w:rsidP="00095FF9">
      <w:pPr>
        <w:pStyle w:val="CodeSnippet"/>
      </w:pPr>
      <w:r w:rsidRPr="001A1A8B">
        <w:t xml:space="preserve">Ref 23 - </w:t>
      </w:r>
      <w:proofErr w:type="spellStart"/>
      <w:r w:rsidRPr="001A1A8B">
        <w:t>xxxxxxxxxxxxxxxxx</w:t>
      </w:r>
      <w:proofErr w:type="spellEnd"/>
    </w:p>
    <w:p w14:paraId="178FFF80" w14:textId="77777777" w:rsidR="00085CBD" w:rsidRPr="001A1A8B" w:rsidRDefault="00085CBD" w:rsidP="00085CBD">
      <w:pPr>
        <w:pStyle w:val="SpaceBefore"/>
      </w:pPr>
      <w:r w:rsidRPr="001A1A8B">
        <w:t>This does not happen for messages of type MT210 Notice to Receive, as there is no narrative field available in the message. The reference is instead truncated from the left until it is 16 characters long. For example, the reference:</w:t>
      </w:r>
    </w:p>
    <w:p w14:paraId="0A4983B5" w14:textId="77777777" w:rsidR="00085CBD" w:rsidRPr="001A1A8B" w:rsidRDefault="00085CBD" w:rsidP="00095FF9">
      <w:pPr>
        <w:pStyle w:val="CodeSnippet"/>
      </w:pPr>
      <w:r w:rsidRPr="001A1A8B">
        <w:t>DOCRLON120599001872</w:t>
      </w:r>
    </w:p>
    <w:p w14:paraId="137CD10A" w14:textId="4B87AF30" w:rsidR="000769E8" w:rsidRPr="001A1A8B" w:rsidRDefault="00085CBD" w:rsidP="00703C4E">
      <w:pPr>
        <w:pStyle w:val="SpaceBefore"/>
      </w:pPr>
      <w:r w:rsidRPr="001A1A8B">
        <w:t>is truncated to:</w:t>
      </w:r>
      <w:r w:rsidR="00703C4E">
        <w:t xml:space="preserve">  </w:t>
      </w:r>
      <w:r w:rsidRPr="001A1A8B">
        <w:t>RLON120599001872</w:t>
      </w:r>
      <w:bookmarkStart w:id="57" w:name="_Toc390473719"/>
      <w:bookmarkStart w:id="58" w:name="_Toc403912070"/>
      <w:r w:rsidR="000769E8" w:rsidRPr="001A1A8B">
        <w:br w:type="page"/>
      </w:r>
    </w:p>
    <w:p w14:paraId="366C279A" w14:textId="77777777" w:rsidR="00085CBD" w:rsidRPr="001A1A8B" w:rsidRDefault="00085CBD" w:rsidP="00CD1ACC">
      <w:pPr>
        <w:pStyle w:val="Heading2"/>
      </w:pPr>
      <w:bookmarkStart w:id="59" w:name="_Toc411441551"/>
      <w:bookmarkStart w:id="60" w:name="_Toc502662041"/>
      <w:bookmarkStart w:id="61" w:name="_Toc160048678"/>
      <w:r w:rsidRPr="001A1A8B">
        <w:lastRenderedPageBreak/>
        <w:t>Party Details</w:t>
      </w:r>
      <w:bookmarkEnd w:id="57"/>
      <w:bookmarkEnd w:id="58"/>
      <w:bookmarkEnd w:id="59"/>
      <w:bookmarkEnd w:id="60"/>
      <w:bookmarkEnd w:id="61"/>
    </w:p>
    <w:p w14:paraId="6E3816E9" w14:textId="77777777" w:rsidR="00085CBD" w:rsidRPr="001A1A8B" w:rsidRDefault="00085CBD" w:rsidP="00DE063E">
      <w:pPr>
        <w:pStyle w:val="BodyText"/>
      </w:pPr>
      <w:r w:rsidRPr="001A1A8B">
        <w:t xml:space="preserve">For an outward message, for fields that hold party details </w:t>
      </w:r>
      <w:r w:rsidR="006A011D" w:rsidRPr="001A1A8B">
        <w:t xml:space="preserve">the system </w:t>
      </w:r>
      <w:r w:rsidRPr="001A1A8B">
        <w:t>automatically sets the field tag option to A (for a SWIFT BIC) or D (for a name and address) depending on the details held for the party.</w:t>
      </w:r>
    </w:p>
    <w:p w14:paraId="78D3CBEC" w14:textId="77777777" w:rsidR="00085CBD" w:rsidRPr="001A1A8B" w:rsidRDefault="00085CBD" w:rsidP="00DE063E">
      <w:pPr>
        <w:pStyle w:val="BodyText"/>
      </w:pPr>
      <w:r w:rsidRPr="001A1A8B">
        <w:t>If the party has an associated SWIFT BIC then the system sets the tag option to A and maps the SWIFT BIC to the message field.</w:t>
      </w:r>
    </w:p>
    <w:p w14:paraId="7043107F" w14:textId="7BD831F2" w:rsidR="00085CBD" w:rsidRPr="001A1A8B" w:rsidRDefault="00085CBD" w:rsidP="00DE063E">
      <w:pPr>
        <w:pStyle w:val="BodyText"/>
      </w:pPr>
      <w:r w:rsidRPr="001A1A8B">
        <w:t xml:space="preserve">If there is no SWIFT BIC the system uses the SWIFT-compatible </w:t>
      </w:r>
      <w:r w:rsidR="008F2730" w:rsidRPr="001A1A8B">
        <w:t>address if</w:t>
      </w:r>
      <w:r w:rsidRPr="001A1A8B">
        <w:t xml:space="preserve"> one is specified for the party. A SWIFT-compatible address is four lines of 35 characters and is intended to be used to set up addresses for use in SWIFT messages.</w:t>
      </w:r>
    </w:p>
    <w:p w14:paraId="57DCCA67" w14:textId="77777777" w:rsidR="00085CBD" w:rsidRPr="001A1A8B" w:rsidRDefault="00085CBD" w:rsidP="00DE063E">
      <w:pPr>
        <w:pStyle w:val="BodyText"/>
      </w:pPr>
      <w:r w:rsidRPr="001A1A8B">
        <w:t>If there is no SWIFT-compatible address, the system uses the party's prime address. A prime address consists of five lines of 35 characters and may contain character such as '&amp;' which are not valid for a SWIFT message. Should the prime address exceed five lines of 35 characters the system automatically attempts to compress the name and address. For example:</w:t>
      </w:r>
    </w:p>
    <w:p w14:paraId="4C4DAB68" w14:textId="77777777" w:rsidR="00085CBD" w:rsidRPr="001A1A8B" w:rsidRDefault="00085CBD" w:rsidP="00095FF9">
      <w:pPr>
        <w:pStyle w:val="BulletLevel1"/>
      </w:pPr>
      <w:r w:rsidRPr="001A1A8B">
        <w:t>Name of Party</w:t>
      </w:r>
    </w:p>
    <w:p w14:paraId="5AB59463" w14:textId="77777777" w:rsidR="00085CBD" w:rsidRPr="001A1A8B" w:rsidRDefault="00085CBD" w:rsidP="00095FF9">
      <w:pPr>
        <w:pStyle w:val="BulletLevel1"/>
      </w:pPr>
      <w:r w:rsidRPr="001A1A8B">
        <w:t>Address line 1</w:t>
      </w:r>
    </w:p>
    <w:p w14:paraId="030A917B" w14:textId="77777777" w:rsidR="00085CBD" w:rsidRPr="001A1A8B" w:rsidRDefault="00085CBD" w:rsidP="00095FF9">
      <w:pPr>
        <w:pStyle w:val="BulletLevel1"/>
      </w:pPr>
      <w:r w:rsidRPr="001A1A8B">
        <w:t>Address line 2</w:t>
      </w:r>
    </w:p>
    <w:p w14:paraId="477BC44B" w14:textId="77777777" w:rsidR="00085CBD" w:rsidRPr="001A1A8B" w:rsidRDefault="00085CBD" w:rsidP="00095FF9">
      <w:pPr>
        <w:pStyle w:val="BulletLevel1"/>
      </w:pPr>
      <w:r w:rsidRPr="001A1A8B">
        <w:t>NEW YORK</w:t>
      </w:r>
    </w:p>
    <w:p w14:paraId="72265C51" w14:textId="77777777" w:rsidR="00085CBD" w:rsidRPr="001A1A8B" w:rsidRDefault="00085CBD" w:rsidP="00095FF9">
      <w:pPr>
        <w:pStyle w:val="BulletLevel1"/>
      </w:pPr>
      <w:r w:rsidRPr="001A1A8B">
        <w:t>USA</w:t>
      </w:r>
    </w:p>
    <w:p w14:paraId="44B095EC" w14:textId="77777777" w:rsidR="00085CBD" w:rsidRPr="001A1A8B" w:rsidRDefault="00085CBD" w:rsidP="00085CBD">
      <w:pPr>
        <w:pStyle w:val="SpaceBefore"/>
      </w:pPr>
      <w:r w:rsidRPr="001A1A8B">
        <w:t>would become:</w:t>
      </w:r>
    </w:p>
    <w:p w14:paraId="45745A5F" w14:textId="77777777" w:rsidR="00085CBD" w:rsidRPr="001A1A8B" w:rsidRDefault="00085CBD" w:rsidP="00095FF9">
      <w:pPr>
        <w:pStyle w:val="BulletLevel1"/>
      </w:pPr>
      <w:r w:rsidRPr="001A1A8B">
        <w:t>Name of Party</w:t>
      </w:r>
    </w:p>
    <w:p w14:paraId="1BBBCDF9" w14:textId="77777777" w:rsidR="00085CBD" w:rsidRPr="001A1A8B" w:rsidRDefault="00085CBD" w:rsidP="00095FF9">
      <w:pPr>
        <w:pStyle w:val="BulletLevel1"/>
      </w:pPr>
      <w:r w:rsidRPr="001A1A8B">
        <w:t>Address line 1</w:t>
      </w:r>
    </w:p>
    <w:p w14:paraId="0ED98CAC" w14:textId="77777777" w:rsidR="00085CBD" w:rsidRPr="001A1A8B" w:rsidRDefault="00085CBD" w:rsidP="00095FF9">
      <w:pPr>
        <w:pStyle w:val="BulletLevel1"/>
      </w:pPr>
      <w:r w:rsidRPr="001A1A8B">
        <w:t>Address line 2</w:t>
      </w:r>
    </w:p>
    <w:p w14:paraId="4AF65356" w14:textId="77777777" w:rsidR="00085CBD" w:rsidRPr="001A1A8B" w:rsidRDefault="00085CBD" w:rsidP="00095FF9">
      <w:pPr>
        <w:pStyle w:val="BulletLevel1"/>
      </w:pPr>
      <w:r w:rsidRPr="001A1A8B">
        <w:t>NEW YORK, USA</w:t>
      </w:r>
    </w:p>
    <w:p w14:paraId="66E7F490" w14:textId="77777777" w:rsidR="00085CBD" w:rsidRPr="001A1A8B" w:rsidRDefault="00085CBD" w:rsidP="00DE063E">
      <w:pPr>
        <w:pStyle w:val="BodyText"/>
      </w:pPr>
      <w:r w:rsidRPr="001A1A8B">
        <w:t>Where this cannot be done, the system truncates the last line of the address.</w:t>
      </w:r>
    </w:p>
    <w:p w14:paraId="6B9E2ED9" w14:textId="77777777" w:rsidR="00085CBD" w:rsidRPr="001A1A8B" w:rsidRDefault="00085CBD" w:rsidP="00DE063E">
      <w:pPr>
        <w:pStyle w:val="BodyText"/>
      </w:pPr>
      <w:r w:rsidRPr="001A1A8B">
        <w:t xml:space="preserve">For inward messages, where a name and address is received as part of a message, these details are mapped directly to the event fields for the relevant party. If a SWIFT BIC is received, </w:t>
      </w:r>
      <w:r w:rsidR="006A011D" w:rsidRPr="001A1A8B">
        <w:t xml:space="preserve">the system </w:t>
      </w:r>
      <w:r w:rsidRPr="001A1A8B">
        <w:t>attempts to identify the party from that SWIFT BIC address. If the party can be identified in this way, their party details are retrieved and mapped to the appropriate fields in the event.</w:t>
      </w:r>
    </w:p>
    <w:p w14:paraId="2E78224F" w14:textId="77777777" w:rsidR="00085CBD" w:rsidRPr="001A1A8B" w:rsidRDefault="00085CBD" w:rsidP="00CD1ACC">
      <w:pPr>
        <w:pStyle w:val="Heading2"/>
      </w:pPr>
      <w:bookmarkStart w:id="62" w:name="O_24196"/>
      <w:bookmarkStart w:id="63" w:name="_Toc317760661"/>
      <w:bookmarkStart w:id="64" w:name="_Toc331605841"/>
      <w:bookmarkStart w:id="65" w:name="_Toc390473720"/>
      <w:bookmarkStart w:id="66" w:name="_Toc403912071"/>
      <w:bookmarkStart w:id="67" w:name="_Toc411441552"/>
      <w:bookmarkStart w:id="68" w:name="_Toc502662042"/>
      <w:bookmarkStart w:id="69" w:name="_Toc160048679"/>
      <w:bookmarkEnd w:id="62"/>
      <w:r w:rsidRPr="001A1A8B">
        <w:t>Sender's Correspondent and Receiver's Correspondent in Payment Messages</w:t>
      </w:r>
      <w:bookmarkEnd w:id="63"/>
      <w:bookmarkEnd w:id="64"/>
      <w:bookmarkEnd w:id="65"/>
      <w:bookmarkEnd w:id="66"/>
      <w:bookmarkEnd w:id="67"/>
      <w:bookmarkEnd w:id="68"/>
      <w:bookmarkEnd w:id="69"/>
    </w:p>
    <w:p w14:paraId="51C904B1" w14:textId="77777777" w:rsidR="00085CBD" w:rsidRPr="001A1A8B" w:rsidRDefault="00085CBD" w:rsidP="00DE063E">
      <w:pPr>
        <w:pStyle w:val="BodyText"/>
      </w:pPr>
      <w:r w:rsidRPr="001A1A8B">
        <w:t>In many messages (for example an MT756 Advice of Payment) the sender of the message will indicate how funds are to be paid to the receiver. These details will normally be specified in tag 53a and tag 54a in the way described below.</w:t>
      </w:r>
    </w:p>
    <w:p w14:paraId="27C5EBE5" w14:textId="77777777" w:rsidR="00085CBD" w:rsidRPr="001A1A8B" w:rsidRDefault="00085CBD" w:rsidP="00DE063E">
      <w:pPr>
        <w:pStyle w:val="BodyText"/>
      </w:pPr>
      <w:r w:rsidRPr="001A1A8B">
        <w:t>If, KELTIC Bank London sends an MT756 message to State Bank, it will detail that they are to pay funds via their nostro - TRST (First Trust Bank in New York) - to the receiver's account at KANSAS CITY BANK:</w:t>
      </w:r>
    </w:p>
    <w:p w14:paraId="6EF771C0" w14:textId="77777777" w:rsidR="00085CBD" w:rsidRPr="001A1A8B" w:rsidRDefault="00085CBD" w:rsidP="00095FF9">
      <w:pPr>
        <w:pStyle w:val="BulletLevel1"/>
      </w:pPr>
      <w:r w:rsidRPr="001A1A8B">
        <w:t>The Sender's Correspondent field tag 53a identifies the nostro through which funds are to be paid. The system uses the basic number of the nostro account to identify the customer and hence retrieves the associated name and address or SWIFT BIC - in this case TRST US NY XXX</w:t>
      </w:r>
    </w:p>
    <w:p w14:paraId="25D3D07B" w14:textId="77777777" w:rsidR="00085CBD" w:rsidRPr="001A1A8B" w:rsidRDefault="00085CBD" w:rsidP="00095FF9">
      <w:pPr>
        <w:pStyle w:val="BulletLevel1"/>
      </w:pPr>
      <w:r w:rsidRPr="001A1A8B">
        <w:t>The Account With pay settlement instructions held for the receiver are used to identify the Receiver's Correspondent field tag 54a - in this case the Account With bank, KANSAS CITY BANK</w:t>
      </w:r>
    </w:p>
    <w:p w14:paraId="49F1D0BB" w14:textId="77777777" w:rsidR="00085CBD" w:rsidRPr="001A1A8B" w:rsidRDefault="00085CBD" w:rsidP="00CD1ACC">
      <w:pPr>
        <w:pStyle w:val="Heading3"/>
      </w:pPr>
      <w:bookmarkStart w:id="70" w:name="O_23227"/>
      <w:bookmarkStart w:id="71" w:name="_Toc317760662"/>
      <w:bookmarkStart w:id="72" w:name="_Toc331605842"/>
      <w:bookmarkStart w:id="73" w:name="_Toc403912072"/>
      <w:bookmarkStart w:id="74" w:name="_Toc411441553"/>
      <w:bookmarkStart w:id="75" w:name="_Toc502662043"/>
      <w:bookmarkStart w:id="76" w:name="_Toc160048680"/>
      <w:bookmarkEnd w:id="70"/>
      <w:r w:rsidRPr="001A1A8B">
        <w:t>Direct Account Relationships</w:t>
      </w:r>
      <w:bookmarkEnd w:id="71"/>
      <w:bookmarkEnd w:id="72"/>
      <w:bookmarkEnd w:id="73"/>
      <w:bookmarkEnd w:id="74"/>
      <w:bookmarkEnd w:id="75"/>
      <w:bookmarkEnd w:id="76"/>
    </w:p>
    <w:p w14:paraId="5CE16BCD" w14:textId="3000FD90" w:rsidR="00085CBD" w:rsidRPr="001A1A8B" w:rsidRDefault="00085CBD" w:rsidP="00DE063E">
      <w:pPr>
        <w:pStyle w:val="BodyText"/>
      </w:pPr>
      <w:r w:rsidRPr="001A1A8B">
        <w:t xml:space="preserve">Where the sender of a message is crediting or debiting an account in their books to </w:t>
      </w:r>
      <w:r w:rsidR="008F2730" w:rsidRPr="001A1A8B">
        <w:t>affect</w:t>
      </w:r>
      <w:r w:rsidRPr="001A1A8B">
        <w:t xml:space="preserve"> a payment, this is known as a direct account relationship. In this case, no settlement details need to be included in the settlement party fields of the message. For example, if an MT756 Advice of Payment is being used to indicate payment has been made directly to an account, tags 53a and 54a would all be blank, indicating to the receiver of the message that the direct account relationship has been used in the settlement of the payment.</w:t>
      </w:r>
    </w:p>
    <w:p w14:paraId="4EF17775" w14:textId="77777777" w:rsidR="00085CBD" w:rsidRPr="001A1A8B" w:rsidRDefault="00085CBD" w:rsidP="00CD1ACC">
      <w:pPr>
        <w:pStyle w:val="Heading2"/>
      </w:pPr>
      <w:bookmarkStart w:id="77" w:name="_Toc317760663"/>
      <w:bookmarkStart w:id="78" w:name="_Toc331605843"/>
      <w:bookmarkStart w:id="79" w:name="_Toc390473721"/>
      <w:bookmarkStart w:id="80" w:name="_Toc403912073"/>
      <w:bookmarkStart w:id="81" w:name="_Toc411441554"/>
      <w:bookmarkStart w:id="82" w:name="_Toc502662044"/>
      <w:bookmarkStart w:id="83" w:name="_Toc160048681"/>
      <w:r w:rsidRPr="001A1A8B">
        <w:lastRenderedPageBreak/>
        <w:t>Paid/Received</w:t>
      </w:r>
      <w:bookmarkEnd w:id="77"/>
      <w:bookmarkEnd w:id="78"/>
      <w:bookmarkEnd w:id="79"/>
      <w:bookmarkEnd w:id="80"/>
      <w:bookmarkEnd w:id="81"/>
      <w:bookmarkEnd w:id="82"/>
      <w:bookmarkEnd w:id="83"/>
    </w:p>
    <w:p w14:paraId="20809122" w14:textId="77777777" w:rsidR="00085CBD" w:rsidRPr="001A1A8B" w:rsidRDefault="00085CBD" w:rsidP="00DE063E">
      <w:pPr>
        <w:pStyle w:val="BodyText"/>
      </w:pPr>
      <w:r w:rsidRPr="001A1A8B">
        <w:t>In many messages the Account With field tag 57 is present to identify where funds are to be paid or where they are expected to be received.</w:t>
      </w:r>
    </w:p>
    <w:p w14:paraId="7F4C7FB8" w14:textId="77777777" w:rsidR="00085CBD" w:rsidRPr="001A1A8B" w:rsidRDefault="00085CBD" w:rsidP="00DE063E">
      <w:pPr>
        <w:pStyle w:val="BodyText"/>
      </w:pPr>
      <w:r w:rsidRPr="001A1A8B">
        <w:t>Where the Account With fields specify the bank at which funds are to be paid to the beneficiary by the sender (for example where a payment is being made via an MT103), the Account With details are retrieved from the pay settlement instructions for the party being credited.</w:t>
      </w:r>
    </w:p>
    <w:p w14:paraId="34CCA2CA" w14:textId="77777777" w:rsidR="00085CBD" w:rsidRPr="001A1A8B" w:rsidRDefault="00085CBD" w:rsidP="00DE063E">
      <w:pPr>
        <w:pStyle w:val="BodyText"/>
      </w:pPr>
      <w:r w:rsidRPr="001A1A8B">
        <w:t>Where the Account With fields specify the bank where the sender is requesting funds to be paid (for example where a claim is being made via an MT754), the details are obtained from the details associated with the sender's nostro - that is, the account where the sender is requesting funds to be paid.</w:t>
      </w:r>
    </w:p>
    <w:p w14:paraId="298DFD6B" w14:textId="77777777" w:rsidR="00085CBD" w:rsidRPr="001A1A8B" w:rsidRDefault="00085CBD" w:rsidP="00CD1ACC">
      <w:pPr>
        <w:pStyle w:val="Heading2"/>
      </w:pPr>
      <w:bookmarkStart w:id="84" w:name="O_24153"/>
      <w:bookmarkStart w:id="85" w:name="_Toc317760664"/>
      <w:bookmarkStart w:id="86" w:name="_Toc331605844"/>
      <w:bookmarkStart w:id="87" w:name="_Toc390473722"/>
      <w:bookmarkStart w:id="88" w:name="_Toc403912074"/>
      <w:bookmarkStart w:id="89" w:name="_Toc411441555"/>
      <w:bookmarkStart w:id="90" w:name="_Toc502662045"/>
      <w:bookmarkStart w:id="91" w:name="_Toc160048682"/>
      <w:bookmarkEnd w:id="84"/>
      <w:r w:rsidRPr="001A1A8B">
        <w:t>Retrieving Settlement Instructions where Payment is not Being Made</w:t>
      </w:r>
      <w:bookmarkEnd w:id="85"/>
      <w:bookmarkEnd w:id="86"/>
      <w:bookmarkEnd w:id="87"/>
      <w:bookmarkEnd w:id="88"/>
      <w:bookmarkEnd w:id="89"/>
      <w:bookmarkEnd w:id="90"/>
      <w:bookmarkEnd w:id="91"/>
    </w:p>
    <w:p w14:paraId="473FCA23" w14:textId="310C3F7A" w:rsidR="00085CBD" w:rsidRPr="001A1A8B" w:rsidRDefault="00085CBD" w:rsidP="00DE063E">
      <w:pPr>
        <w:pStyle w:val="BodyText"/>
      </w:pPr>
      <w:r w:rsidRPr="001A1A8B">
        <w:t>When a payment is being made, the system normally uses the settlement details generated by an event to obtain the details of where funds are to be paid or received. Where a request for payment is being made, the system retrieves standing settlement instructions for the party instead. It will use either master level settlement instructions if these exist, otherwise standing settlement instructions.</w:t>
      </w:r>
    </w:p>
    <w:p w14:paraId="753A7980" w14:textId="77777777" w:rsidR="00085CBD" w:rsidRPr="001A1A8B" w:rsidRDefault="00085CBD" w:rsidP="00CD1ACC">
      <w:pPr>
        <w:pStyle w:val="Heading2"/>
      </w:pPr>
      <w:bookmarkStart w:id="92" w:name="O_23020"/>
      <w:bookmarkStart w:id="93" w:name="_Toc317760665"/>
      <w:bookmarkStart w:id="94" w:name="_Toc331605845"/>
      <w:bookmarkStart w:id="95" w:name="_Toc390473723"/>
      <w:bookmarkStart w:id="96" w:name="_Toc403912075"/>
      <w:bookmarkStart w:id="97" w:name="_Toc411441556"/>
      <w:bookmarkStart w:id="98" w:name="_Toc502662046"/>
      <w:bookmarkStart w:id="99" w:name="_Toc160048683"/>
      <w:bookmarkEnd w:id="92"/>
      <w:r w:rsidRPr="001A1A8B">
        <w:t>Charges Deducted or Added</w:t>
      </w:r>
      <w:bookmarkEnd w:id="93"/>
      <w:bookmarkEnd w:id="94"/>
      <w:bookmarkEnd w:id="95"/>
      <w:bookmarkEnd w:id="96"/>
      <w:bookmarkEnd w:id="97"/>
      <w:bookmarkEnd w:id="98"/>
      <w:bookmarkEnd w:id="99"/>
    </w:p>
    <w:p w14:paraId="5F542D11" w14:textId="77777777" w:rsidR="00085CBD" w:rsidRPr="001A1A8B" w:rsidRDefault="00085CBD" w:rsidP="00DE063E">
      <w:pPr>
        <w:pStyle w:val="BodyText"/>
      </w:pPr>
      <w:r w:rsidRPr="001A1A8B">
        <w:t>Messages sent between banks may include details of charges that are to be added or deducted from the proceeds due.</w:t>
      </w:r>
    </w:p>
    <w:p w14:paraId="3B51D1E6" w14:textId="77777777" w:rsidR="00085CBD" w:rsidRPr="001A1A8B" w:rsidRDefault="00085CBD" w:rsidP="00DE063E">
      <w:pPr>
        <w:pStyle w:val="BodyText"/>
      </w:pPr>
      <w:r w:rsidRPr="001A1A8B">
        <w:t>Charges added are charges added by the sender of the message. These will be:</w:t>
      </w:r>
    </w:p>
    <w:p w14:paraId="4CEE2D89" w14:textId="77777777" w:rsidR="00085CBD" w:rsidRPr="001A1A8B" w:rsidRDefault="00085CBD" w:rsidP="00095FF9">
      <w:pPr>
        <w:pStyle w:val="BulletLevel1"/>
      </w:pPr>
      <w:r w:rsidRPr="001A1A8B">
        <w:t>The bank's own charges due from the receiver's side, for example advising charges due to the advising bank from the applicant</w:t>
      </w:r>
    </w:p>
    <w:p w14:paraId="6855B776" w14:textId="77777777" w:rsidR="00085CBD" w:rsidRPr="001A1A8B" w:rsidRDefault="00085CBD" w:rsidP="00DE063E">
      <w:pPr>
        <w:pStyle w:val="BodyText"/>
      </w:pPr>
      <w:r w:rsidRPr="001A1A8B">
        <w:t>plus</w:t>
      </w:r>
    </w:p>
    <w:p w14:paraId="3B6C09C7" w14:textId="77777777" w:rsidR="00085CBD" w:rsidRPr="001A1A8B" w:rsidRDefault="00085CBD" w:rsidP="00095FF9">
      <w:pPr>
        <w:pStyle w:val="BulletLevel1"/>
      </w:pPr>
      <w:r w:rsidRPr="001A1A8B">
        <w:t xml:space="preserve">Other bank's charges on the sender's side due from the receiver, for example charges due to the </w:t>
      </w:r>
      <w:proofErr w:type="spellStart"/>
      <w:r w:rsidRPr="001A1A8B">
        <w:t>advise</w:t>
      </w:r>
      <w:proofErr w:type="spellEnd"/>
      <w:r w:rsidRPr="001A1A8B">
        <w:t xml:space="preserve"> through bank from the applicant</w:t>
      </w:r>
    </w:p>
    <w:p w14:paraId="3ABFDDF3" w14:textId="77777777" w:rsidR="00085CBD" w:rsidRPr="001A1A8B" w:rsidRDefault="00085CBD" w:rsidP="00DE063E">
      <w:pPr>
        <w:pStyle w:val="BodyText"/>
      </w:pPr>
      <w:r w:rsidRPr="001A1A8B">
        <w:t>Charges deducted are charges deducted by the sender. These are the other bank's charges due from the sender's side for the receiver, for example the issuing bank's charges due from the seller for the issuing bank.</w:t>
      </w:r>
    </w:p>
    <w:p w14:paraId="6DB29821" w14:textId="77777777" w:rsidR="00085CBD" w:rsidRPr="001A1A8B" w:rsidRDefault="00085CBD" w:rsidP="00DE063E">
      <w:pPr>
        <w:pStyle w:val="BodyText"/>
      </w:pPr>
      <w:r w:rsidRPr="001A1A8B">
        <w:t>The system normally lists charges in code word format, for example:</w:t>
      </w:r>
    </w:p>
    <w:p w14:paraId="7783168E" w14:textId="77777777" w:rsidR="00085CBD" w:rsidRPr="001A1A8B" w:rsidRDefault="00085CBD" w:rsidP="00095FF9">
      <w:pPr>
        <w:pStyle w:val="CodeSnippet"/>
      </w:pPr>
      <w:r w:rsidRPr="001A1A8B">
        <w:t>/POSTAGE/USD25,00</w:t>
      </w:r>
    </w:p>
    <w:p w14:paraId="7B054D6D" w14:textId="77777777" w:rsidR="00085CBD" w:rsidRPr="001A1A8B" w:rsidRDefault="005424B5" w:rsidP="00DE063E">
      <w:pPr>
        <w:pStyle w:val="BodyText"/>
      </w:pPr>
      <w:r w:rsidRPr="001A1A8B">
        <w:t>w</w:t>
      </w:r>
      <w:r w:rsidR="00085CBD" w:rsidRPr="001A1A8B">
        <w:t>here there are more than six lines of charges, the system issues a warning message to that effect and automatically totals the charges as '</w:t>
      </w:r>
      <w:proofErr w:type="spellStart"/>
      <w:r w:rsidR="00085CBD" w:rsidRPr="001A1A8B">
        <w:t>Misc</w:t>
      </w:r>
      <w:proofErr w:type="spellEnd"/>
      <w:r w:rsidR="00085CBD" w:rsidRPr="001A1A8B">
        <w:t xml:space="preserve"> Charges'.</w:t>
      </w:r>
    </w:p>
    <w:p w14:paraId="15785AF1" w14:textId="77777777" w:rsidR="00085CBD" w:rsidRPr="001A1A8B" w:rsidRDefault="00085CBD" w:rsidP="00CD1ACC">
      <w:pPr>
        <w:pStyle w:val="Heading2"/>
      </w:pPr>
      <w:bookmarkStart w:id="100" w:name="O_24323"/>
      <w:bookmarkStart w:id="101" w:name="O_23972"/>
      <w:bookmarkStart w:id="102" w:name="O_23591"/>
      <w:bookmarkStart w:id="103" w:name="O_23303"/>
      <w:bookmarkStart w:id="104" w:name="O_23322"/>
      <w:bookmarkStart w:id="105" w:name="O_23894"/>
      <w:bookmarkStart w:id="106" w:name="_Toc317760670"/>
      <w:bookmarkStart w:id="107" w:name="_Toc331605850"/>
      <w:bookmarkStart w:id="108" w:name="_Toc390473725"/>
      <w:bookmarkStart w:id="109" w:name="_Toc403912080"/>
      <w:bookmarkStart w:id="110" w:name="_Toc411441561"/>
      <w:bookmarkStart w:id="111" w:name="_Toc502662047"/>
      <w:bookmarkStart w:id="112" w:name="_Toc160048684"/>
      <w:bookmarkEnd w:id="100"/>
      <w:bookmarkEnd w:id="101"/>
      <w:bookmarkEnd w:id="102"/>
      <w:bookmarkEnd w:id="103"/>
      <w:bookmarkEnd w:id="104"/>
      <w:bookmarkEnd w:id="105"/>
      <w:r w:rsidRPr="001A1A8B">
        <w:t xml:space="preserve">SWIFT Clearing </w:t>
      </w:r>
      <w:r w:rsidR="00C32D55" w:rsidRPr="001A1A8B">
        <w:t>C</w:t>
      </w:r>
      <w:r w:rsidRPr="001A1A8B">
        <w:t>odes</w:t>
      </w:r>
      <w:bookmarkEnd w:id="106"/>
      <w:bookmarkEnd w:id="107"/>
      <w:bookmarkEnd w:id="108"/>
      <w:bookmarkEnd w:id="109"/>
      <w:bookmarkEnd w:id="110"/>
      <w:bookmarkEnd w:id="111"/>
      <w:bookmarkEnd w:id="112"/>
    </w:p>
    <w:p w14:paraId="45458B45" w14:textId="77777777" w:rsidR="00085CBD" w:rsidRPr="001A1A8B" w:rsidRDefault="007812E5" w:rsidP="00DE063E">
      <w:pPr>
        <w:pStyle w:val="BodyText"/>
      </w:pPr>
      <w:r w:rsidRPr="001A1A8B">
        <w:t xml:space="preserve">The system </w:t>
      </w:r>
      <w:r w:rsidR="00085CBD" w:rsidRPr="001A1A8B">
        <w:t>includes some optional functionality to support compatibility with SWIFT standards introduced in November 2001.</w:t>
      </w:r>
    </w:p>
    <w:p w14:paraId="17FCA6FE" w14:textId="40AC3E3B" w:rsidR="00085CBD" w:rsidRPr="001A1A8B" w:rsidRDefault="00085CBD" w:rsidP="00DE063E">
      <w:pPr>
        <w:pStyle w:val="BodyText"/>
      </w:pPr>
      <w:r w:rsidRPr="001A1A8B">
        <w:t xml:space="preserve">A function described in the </w:t>
      </w:r>
      <w:r w:rsidRPr="001A1A8B">
        <w:rPr>
          <w:rStyle w:val="Italic"/>
        </w:rPr>
        <w:t>Static Data Maintenance User Guide</w:t>
      </w:r>
      <w:r w:rsidRPr="001A1A8B">
        <w:t xml:space="preserve"> </w:t>
      </w:r>
      <w:r w:rsidRPr="006C5393">
        <w:rPr>
          <w:rStyle w:val="Italic"/>
        </w:rPr>
        <w:t xml:space="preserve">– </w:t>
      </w:r>
      <w:r w:rsidR="00ED3B20">
        <w:rPr>
          <w:rStyle w:val="Italic"/>
        </w:rPr>
        <w:t>Trade Innovation</w:t>
      </w:r>
      <w:r w:rsidRPr="006C5393">
        <w:rPr>
          <w:rStyle w:val="Italic"/>
        </w:rPr>
        <w:t xml:space="preserve"> </w:t>
      </w:r>
      <w:r w:rsidRPr="001A1A8B">
        <w:t>permits you to set up national clearing codes</w:t>
      </w:r>
      <w:r w:rsidR="00040469" w:rsidRPr="001A1A8B">
        <w:t xml:space="preserve"> (menu option SWIFT|SWIFT Clearing Codes)</w:t>
      </w:r>
      <w:r w:rsidRPr="001A1A8B">
        <w:t>. For each such code you can determine the permitted values for each of the following SWIFT tags:</w:t>
      </w:r>
    </w:p>
    <w:p w14:paraId="529F1858" w14:textId="77777777" w:rsidR="00085CBD" w:rsidRPr="001A1A8B" w:rsidRDefault="00085CBD" w:rsidP="00095FF9">
      <w:pPr>
        <w:pStyle w:val="BulletLevel1"/>
      </w:pPr>
      <w:r w:rsidRPr="001A1A8B">
        <w:t>52 Ordering Institution</w:t>
      </w:r>
    </w:p>
    <w:p w14:paraId="3C75B90B" w14:textId="77777777" w:rsidR="00085CBD" w:rsidRPr="001A1A8B" w:rsidRDefault="00085CBD" w:rsidP="00095FF9">
      <w:pPr>
        <w:pStyle w:val="BulletLevel1"/>
      </w:pPr>
      <w:r w:rsidRPr="001A1A8B">
        <w:t>56 Intermediary</w:t>
      </w:r>
    </w:p>
    <w:p w14:paraId="0B48A301" w14:textId="77777777" w:rsidR="00085CBD" w:rsidRPr="001A1A8B" w:rsidRDefault="00085CBD" w:rsidP="00095FF9">
      <w:pPr>
        <w:pStyle w:val="BulletLevel1"/>
      </w:pPr>
      <w:r w:rsidRPr="001A1A8B">
        <w:t>57 Account With Institution</w:t>
      </w:r>
    </w:p>
    <w:p w14:paraId="7CA22631" w14:textId="77777777" w:rsidR="00085CBD" w:rsidRPr="001A1A8B" w:rsidRDefault="00085CBD" w:rsidP="00095FF9">
      <w:pPr>
        <w:pStyle w:val="BulletLevel1"/>
      </w:pPr>
      <w:r w:rsidRPr="001A1A8B">
        <w:t>58 Beneficiary Institution</w:t>
      </w:r>
    </w:p>
    <w:p w14:paraId="73A014EB" w14:textId="77777777" w:rsidR="00085CBD" w:rsidRPr="001A1A8B" w:rsidRDefault="00085CBD" w:rsidP="00085CBD">
      <w:pPr>
        <w:pStyle w:val="SpaceBefore"/>
      </w:pPr>
      <w:r w:rsidRPr="001A1A8B">
        <w:t>For each code/tag combination you can determine whether:</w:t>
      </w:r>
    </w:p>
    <w:p w14:paraId="5F4F6398" w14:textId="77777777" w:rsidR="00085CBD" w:rsidRPr="001A1A8B" w:rsidRDefault="00085CBD" w:rsidP="00095FF9">
      <w:pPr>
        <w:pStyle w:val="BulletLevel1"/>
      </w:pPr>
      <w:r w:rsidRPr="001A1A8B">
        <w:t>Option A (party identifier and SWIFT BIC) alone is permitted</w:t>
      </w:r>
    </w:p>
    <w:p w14:paraId="03ACB18A" w14:textId="77777777" w:rsidR="00085CBD" w:rsidRPr="001A1A8B" w:rsidRDefault="00085CBD" w:rsidP="00095FF9">
      <w:pPr>
        <w:pStyle w:val="BulletLevel1"/>
      </w:pPr>
      <w:r w:rsidRPr="001A1A8B">
        <w:t>Option D (party identifier and name and address) alone is permitted</w:t>
      </w:r>
    </w:p>
    <w:p w14:paraId="13239D27" w14:textId="77777777" w:rsidR="00085CBD" w:rsidRPr="001A1A8B" w:rsidRDefault="00085CBD" w:rsidP="00095FF9">
      <w:pPr>
        <w:pStyle w:val="BulletLevel1"/>
      </w:pPr>
      <w:r w:rsidRPr="001A1A8B">
        <w:t>Both options are permitted</w:t>
      </w:r>
    </w:p>
    <w:p w14:paraId="5850A67A" w14:textId="77777777" w:rsidR="00085CBD" w:rsidRPr="001A1A8B" w:rsidRDefault="00085CBD" w:rsidP="00095FF9">
      <w:pPr>
        <w:pStyle w:val="BulletLevel1"/>
      </w:pPr>
      <w:r w:rsidRPr="001A1A8B">
        <w:t>Neither option is permitted</w:t>
      </w:r>
    </w:p>
    <w:p w14:paraId="290F70D6" w14:textId="77777777" w:rsidR="00085CBD" w:rsidRPr="001A1A8B" w:rsidRDefault="00085CBD" w:rsidP="00DE063E">
      <w:pPr>
        <w:pStyle w:val="BodyText"/>
      </w:pPr>
      <w:r w:rsidRPr="001A1A8B">
        <w:t xml:space="preserve">A system option controls </w:t>
      </w:r>
      <w:proofErr w:type="gramStart"/>
      <w:r w:rsidRPr="001A1A8B">
        <w:t>whether or not</w:t>
      </w:r>
      <w:proofErr w:type="gramEnd"/>
      <w:r w:rsidRPr="001A1A8B">
        <w:t xml:space="preserve"> these settings are validated during transaction processing.</w:t>
      </w:r>
    </w:p>
    <w:p w14:paraId="50688567" w14:textId="77777777" w:rsidR="00085CBD" w:rsidRPr="001A1A8B" w:rsidRDefault="00085CBD" w:rsidP="00DE063E">
      <w:pPr>
        <w:pStyle w:val="BodyText"/>
      </w:pPr>
      <w:r w:rsidRPr="001A1A8B">
        <w:lastRenderedPageBreak/>
        <w:t>In addition, you can configure whether tag 50a or tag 52a is used in MT910 messages. This is also controlled by a system option.</w:t>
      </w:r>
    </w:p>
    <w:p w14:paraId="54D29B15" w14:textId="374A93D1" w:rsidR="00085CBD" w:rsidRPr="001A1A8B" w:rsidRDefault="00085CBD" w:rsidP="00DE063E">
      <w:pPr>
        <w:pStyle w:val="BodyText"/>
      </w:pPr>
      <w:r w:rsidRPr="001A1A8B">
        <w:t xml:space="preserve">System options are described in the </w:t>
      </w:r>
      <w:r w:rsidRPr="001A1A8B">
        <w:rPr>
          <w:rStyle w:val="Italic"/>
        </w:rPr>
        <w:t xml:space="preserve">System Tailoring User Guide </w:t>
      </w:r>
      <w:r w:rsidRPr="006C5393">
        <w:rPr>
          <w:rStyle w:val="Italic"/>
        </w:rPr>
        <w:t xml:space="preserve">– </w:t>
      </w:r>
      <w:r w:rsidR="00ED3B20">
        <w:rPr>
          <w:rStyle w:val="Italic"/>
        </w:rPr>
        <w:t>Trade Innovation</w:t>
      </w:r>
      <w:r w:rsidRPr="001A1A8B">
        <w:t>.</w:t>
      </w:r>
    </w:p>
    <w:p w14:paraId="2E94463A" w14:textId="77777777" w:rsidR="00085CBD" w:rsidRPr="001A1A8B" w:rsidRDefault="00085CBD" w:rsidP="00CD1ACC">
      <w:pPr>
        <w:pStyle w:val="Heading2"/>
      </w:pPr>
      <w:bookmarkStart w:id="113" w:name="_Toc317760671"/>
      <w:bookmarkStart w:id="114" w:name="_Toc331605851"/>
      <w:bookmarkStart w:id="115" w:name="_Toc390473726"/>
      <w:bookmarkStart w:id="116" w:name="_Toc403912081"/>
      <w:bookmarkStart w:id="117" w:name="_Toc411441562"/>
      <w:bookmarkStart w:id="118" w:name="_Toc502662048"/>
      <w:bookmarkStart w:id="119" w:name="_Toc160048685"/>
      <w:r w:rsidRPr="001A1A8B">
        <w:t xml:space="preserve">SWIFT </w:t>
      </w:r>
      <w:bookmarkEnd w:id="113"/>
      <w:bookmarkEnd w:id="114"/>
      <w:bookmarkEnd w:id="115"/>
      <w:bookmarkEnd w:id="116"/>
      <w:bookmarkEnd w:id="117"/>
      <w:r w:rsidR="00CB4F87">
        <w:t>Continuation Messages</w:t>
      </w:r>
      <w:bookmarkEnd w:id="118"/>
      <w:bookmarkEnd w:id="119"/>
    </w:p>
    <w:p w14:paraId="0956F17F" w14:textId="4591AF2B" w:rsidR="004C08D0" w:rsidRDefault="00CB4F87" w:rsidP="00DE063E">
      <w:pPr>
        <w:pStyle w:val="BodyText"/>
      </w:pPr>
      <w:r>
        <w:t xml:space="preserve">There are situations where the text of </w:t>
      </w:r>
      <w:r w:rsidR="008D1D44">
        <w:t>a message</w:t>
      </w:r>
      <w:r>
        <w:t xml:space="preserve"> cannot fit within the SWIFT message limit of 10,000 characters.</w:t>
      </w:r>
    </w:p>
    <w:p w14:paraId="677B411E" w14:textId="77777777" w:rsidR="00CB4F87" w:rsidRDefault="00CB4F87" w:rsidP="00DE063E">
      <w:pPr>
        <w:pStyle w:val="BodyText"/>
      </w:pPr>
      <w:r>
        <w:t>In such cases continuation messages are used to accommodate the longer text. This applies to the following messages:</w:t>
      </w:r>
    </w:p>
    <w:tbl>
      <w:tblPr>
        <w:tblStyle w:val="TableGrid"/>
        <w:tblW w:w="3865" w:type="dxa"/>
        <w:tblLayout w:type="fixed"/>
        <w:tblLook w:val="04A0" w:firstRow="1" w:lastRow="0" w:firstColumn="1" w:lastColumn="0" w:noHBand="0" w:noVBand="1"/>
      </w:tblPr>
      <w:tblGrid>
        <w:gridCol w:w="1560"/>
        <w:gridCol w:w="2305"/>
      </w:tblGrid>
      <w:tr w:rsidR="00BB1715" w:rsidRPr="001A1A8B" w14:paraId="398080D8" w14:textId="77777777" w:rsidTr="007344C1">
        <w:trPr>
          <w:cnfStyle w:val="100000000000" w:firstRow="1" w:lastRow="0" w:firstColumn="0" w:lastColumn="0" w:oddVBand="0" w:evenVBand="0" w:oddHBand="0" w:evenHBand="0" w:firstRowFirstColumn="0" w:firstRowLastColumn="0" w:lastRowFirstColumn="0" w:lastRowLastColumn="0"/>
          <w:trHeight w:val="432"/>
        </w:trPr>
        <w:tc>
          <w:tcPr>
            <w:tcW w:w="1560" w:type="dxa"/>
          </w:tcPr>
          <w:p w14:paraId="44DE1C14" w14:textId="77777777" w:rsidR="00BB1715" w:rsidRPr="001A1A8B" w:rsidRDefault="00BB1715" w:rsidP="001D6C0A">
            <w:pPr>
              <w:pStyle w:val="TableHead"/>
            </w:pPr>
            <w:r>
              <w:t>Base Message</w:t>
            </w:r>
          </w:p>
        </w:tc>
        <w:tc>
          <w:tcPr>
            <w:tcW w:w="2305" w:type="dxa"/>
          </w:tcPr>
          <w:p w14:paraId="17E7FA78" w14:textId="77777777" w:rsidR="00BB1715" w:rsidRDefault="00BB1715" w:rsidP="001D6C0A">
            <w:pPr>
              <w:pStyle w:val="TableHead"/>
            </w:pPr>
            <w:r>
              <w:t>Continuation Message</w:t>
            </w:r>
          </w:p>
        </w:tc>
      </w:tr>
      <w:tr w:rsidR="001E5B40" w:rsidRPr="001A1A8B" w14:paraId="43DAF928" w14:textId="77777777" w:rsidTr="007344C1">
        <w:trPr>
          <w:cnfStyle w:val="000000100000" w:firstRow="0" w:lastRow="0" w:firstColumn="0" w:lastColumn="0" w:oddVBand="0" w:evenVBand="0" w:oddHBand="1" w:evenHBand="0" w:firstRowFirstColumn="0" w:firstRowLastColumn="0" w:lastRowFirstColumn="0" w:lastRowLastColumn="0"/>
        </w:trPr>
        <w:tc>
          <w:tcPr>
            <w:tcW w:w="1560" w:type="dxa"/>
          </w:tcPr>
          <w:p w14:paraId="4000BC96" w14:textId="77777777" w:rsidR="001E5B40" w:rsidRDefault="001E5B40" w:rsidP="004B47AC">
            <w:pPr>
              <w:pStyle w:val="TableText"/>
            </w:pPr>
            <w:r>
              <w:t>MT759</w:t>
            </w:r>
          </w:p>
        </w:tc>
        <w:tc>
          <w:tcPr>
            <w:tcW w:w="2305" w:type="dxa"/>
          </w:tcPr>
          <w:p w14:paraId="774F9A2F" w14:textId="77777777" w:rsidR="001E5B40" w:rsidRDefault="001E5B40" w:rsidP="004B47AC">
            <w:pPr>
              <w:pStyle w:val="TableText"/>
            </w:pPr>
            <w:r>
              <w:t>MT759</w:t>
            </w:r>
          </w:p>
        </w:tc>
      </w:tr>
      <w:tr w:rsidR="00553411" w:rsidRPr="001A1A8B" w14:paraId="1AA5D91E" w14:textId="77777777" w:rsidTr="007344C1">
        <w:trPr>
          <w:cnfStyle w:val="000000010000" w:firstRow="0" w:lastRow="0" w:firstColumn="0" w:lastColumn="0" w:oddVBand="0" w:evenVBand="0" w:oddHBand="0" w:evenHBand="1" w:firstRowFirstColumn="0" w:firstRowLastColumn="0" w:lastRowFirstColumn="0" w:lastRowLastColumn="0"/>
        </w:trPr>
        <w:tc>
          <w:tcPr>
            <w:tcW w:w="1560" w:type="dxa"/>
          </w:tcPr>
          <w:p w14:paraId="32ACD9B1" w14:textId="554C1BF2" w:rsidR="00553411" w:rsidRDefault="00553411" w:rsidP="004B47AC">
            <w:pPr>
              <w:pStyle w:val="TableText"/>
            </w:pPr>
            <w:r>
              <w:t>MT760</w:t>
            </w:r>
          </w:p>
        </w:tc>
        <w:tc>
          <w:tcPr>
            <w:tcW w:w="2305" w:type="dxa"/>
          </w:tcPr>
          <w:p w14:paraId="2C2821CF" w14:textId="6A95D35E" w:rsidR="00553411" w:rsidRDefault="00553411" w:rsidP="004B47AC">
            <w:pPr>
              <w:pStyle w:val="TableText"/>
            </w:pPr>
            <w:r>
              <w:t>MT761</w:t>
            </w:r>
          </w:p>
        </w:tc>
      </w:tr>
      <w:tr w:rsidR="00553411" w:rsidRPr="001A1A8B" w14:paraId="219BF9DD" w14:textId="77777777" w:rsidTr="007344C1">
        <w:trPr>
          <w:cnfStyle w:val="000000100000" w:firstRow="0" w:lastRow="0" w:firstColumn="0" w:lastColumn="0" w:oddVBand="0" w:evenVBand="0" w:oddHBand="1" w:evenHBand="0" w:firstRowFirstColumn="0" w:firstRowLastColumn="0" w:lastRowFirstColumn="0" w:lastRowLastColumn="0"/>
        </w:trPr>
        <w:tc>
          <w:tcPr>
            <w:tcW w:w="1560" w:type="dxa"/>
          </w:tcPr>
          <w:p w14:paraId="45A77FA4" w14:textId="62C69BD3" w:rsidR="00553411" w:rsidRDefault="00553411" w:rsidP="004B47AC">
            <w:pPr>
              <w:pStyle w:val="TableText"/>
            </w:pPr>
            <w:r>
              <w:t>MT767</w:t>
            </w:r>
          </w:p>
        </w:tc>
        <w:tc>
          <w:tcPr>
            <w:tcW w:w="2305" w:type="dxa"/>
          </w:tcPr>
          <w:p w14:paraId="45D89A15" w14:textId="3BFD66A7" w:rsidR="00553411" w:rsidRDefault="00553411" w:rsidP="004B47AC">
            <w:pPr>
              <w:pStyle w:val="TableText"/>
            </w:pPr>
            <w:r>
              <w:t>MT775</w:t>
            </w:r>
          </w:p>
        </w:tc>
      </w:tr>
    </w:tbl>
    <w:p w14:paraId="42954594" w14:textId="77777777" w:rsidR="00CB4F87" w:rsidRDefault="00CB4F87" w:rsidP="00DE063E">
      <w:pPr>
        <w:pStyle w:val="BodyText"/>
      </w:pPr>
    </w:p>
    <w:p w14:paraId="10E87D1B" w14:textId="77777777" w:rsidR="007C7CD6" w:rsidRDefault="007C7CD6" w:rsidP="00DE063E">
      <w:pPr>
        <w:pStyle w:val="BodyText"/>
      </w:pPr>
      <w:r>
        <w:t>The following field can appear in the continuation messages for MT759:</w:t>
      </w:r>
    </w:p>
    <w:p w14:paraId="421432C6" w14:textId="77777777" w:rsidR="003F176D" w:rsidRDefault="003F176D" w:rsidP="00DE063E">
      <w:pPr>
        <w:pStyle w:val="BodyText"/>
      </w:pPr>
      <w:r>
        <w:t>45D – Narrative</w:t>
      </w:r>
    </w:p>
    <w:p w14:paraId="1BC10D54" w14:textId="301E0525" w:rsidR="00553411" w:rsidRDefault="00553411" w:rsidP="00553411">
      <w:pPr>
        <w:pStyle w:val="BodyText"/>
      </w:pPr>
      <w:r>
        <w:t>The following fields can appear in the continuation messages for MT760/1 and MT767/MT775:</w:t>
      </w:r>
    </w:p>
    <w:p w14:paraId="781CC366" w14:textId="0FBA4D98" w:rsidR="00553411" w:rsidRDefault="00553411" w:rsidP="00553411">
      <w:pPr>
        <w:pStyle w:val="BodyText"/>
      </w:pPr>
      <w:r>
        <w:t>77U  – Undertaking terms and conditions</w:t>
      </w:r>
    </w:p>
    <w:p w14:paraId="1BECB817" w14:textId="5D460C37" w:rsidR="00BB1715" w:rsidRDefault="00553411" w:rsidP="00DE063E">
      <w:pPr>
        <w:pStyle w:val="BodyText"/>
      </w:pPr>
      <w:r>
        <w:t>77L –  Local undertaking terms and conditions</w:t>
      </w:r>
    </w:p>
    <w:p w14:paraId="635EFBE2" w14:textId="22CF16E3" w:rsidR="00755249" w:rsidRDefault="00CB4F87" w:rsidP="00DE063E">
      <w:pPr>
        <w:pStyle w:val="BodyText"/>
      </w:pPr>
      <w:r>
        <w:t xml:space="preserve">In each case it is possible to have up to </w:t>
      </w:r>
      <w:r w:rsidR="00905EE4">
        <w:t>seven</w:t>
      </w:r>
      <w:r>
        <w:t xml:space="preserve"> continuation messages. Each continuation contains a field 27 that indicates which message this is within the sequence. For example :27:2/3</w:t>
      </w:r>
    </w:p>
    <w:p w14:paraId="1EB5B283" w14:textId="30F860D2" w:rsidR="00755249" w:rsidRDefault="00755249" w:rsidP="000D3507">
      <w:pPr>
        <w:pStyle w:val="Heading2"/>
      </w:pPr>
      <w:bookmarkStart w:id="120" w:name="_Toc40607104"/>
      <w:bookmarkStart w:id="121" w:name="_Toc160048686"/>
      <w:r>
        <w:t>SWIFT 2021 Messages</w:t>
      </w:r>
      <w:bookmarkEnd w:id="120"/>
      <w:bookmarkEnd w:id="121"/>
      <w:r>
        <w:t xml:space="preserve"> </w:t>
      </w:r>
    </w:p>
    <w:p w14:paraId="3B8DFDB8" w14:textId="12858566" w:rsidR="00755249" w:rsidRDefault="00755249" w:rsidP="00755249">
      <w:pPr>
        <w:pStyle w:val="BodyText"/>
      </w:pPr>
      <w:r>
        <w:t>The following messages are used in the processing of Standby LC</w:t>
      </w:r>
      <w:r w:rsidR="00B10457">
        <w:t>s</w:t>
      </w:r>
      <w:r>
        <w:t>, Guarantees and Dependent Undertakings.</w:t>
      </w:r>
      <w:r w:rsidRPr="004F563D">
        <w:t xml:space="preserve"> </w:t>
      </w:r>
    </w:p>
    <w:p w14:paraId="514B432D" w14:textId="41BF953A" w:rsidR="00755249" w:rsidRDefault="00755249" w:rsidP="00755249">
      <w:pPr>
        <w:pStyle w:val="BodyText"/>
      </w:pPr>
      <w:r>
        <w:t xml:space="preserve">This document describes how SWIFT 2021 MT76n - Standby and Guarantee messages are mapped for </w:t>
      </w:r>
      <w:r w:rsidR="00B10457">
        <w:t>the following products:</w:t>
      </w:r>
    </w:p>
    <w:p w14:paraId="4F5CEC30" w14:textId="77777777" w:rsidR="00755249" w:rsidRDefault="00755249" w:rsidP="000D3507">
      <w:pPr>
        <w:pStyle w:val="BulletLevel1"/>
      </w:pPr>
      <w:r>
        <w:t>Import Standbys</w:t>
      </w:r>
    </w:p>
    <w:p w14:paraId="3ADDDB48" w14:textId="77777777" w:rsidR="00755249" w:rsidRDefault="00755249" w:rsidP="000D3507">
      <w:pPr>
        <w:pStyle w:val="BulletLevel1"/>
      </w:pPr>
      <w:r>
        <w:t>Export Standbys</w:t>
      </w:r>
    </w:p>
    <w:p w14:paraId="6C323DEF" w14:textId="77777777" w:rsidR="00755249" w:rsidRDefault="00755249" w:rsidP="000D3507">
      <w:pPr>
        <w:pStyle w:val="BulletLevel1"/>
      </w:pPr>
      <w:r>
        <w:t xml:space="preserve">Issued Undertakings </w:t>
      </w:r>
    </w:p>
    <w:p w14:paraId="444E3E20" w14:textId="67C12727" w:rsidR="00755249" w:rsidRDefault="00755249" w:rsidP="000D3507">
      <w:pPr>
        <w:pStyle w:val="BulletLevel1"/>
      </w:pPr>
      <w:r>
        <w:t>Received Undertakings</w:t>
      </w:r>
    </w:p>
    <w:tbl>
      <w:tblPr>
        <w:tblStyle w:val="TableGrid"/>
        <w:tblpPr w:leftFromText="180" w:rightFromText="180" w:vertAnchor="text" w:horzAnchor="page" w:tblpX="1463" w:tblpY="205"/>
        <w:tblW w:w="5000" w:type="pct"/>
        <w:tblLook w:val="04A0" w:firstRow="1" w:lastRow="0" w:firstColumn="1" w:lastColumn="0" w:noHBand="0" w:noVBand="1"/>
      </w:tblPr>
      <w:tblGrid>
        <w:gridCol w:w="977"/>
        <w:gridCol w:w="3680"/>
        <w:gridCol w:w="975"/>
        <w:gridCol w:w="4248"/>
      </w:tblGrid>
      <w:tr w:rsidR="00755249" w:rsidRPr="00A95BA7" w14:paraId="5D3BAC18" w14:textId="77777777" w:rsidTr="00430A77">
        <w:trPr>
          <w:cnfStyle w:val="100000000000" w:firstRow="1" w:lastRow="0" w:firstColumn="0" w:lastColumn="0" w:oddVBand="0" w:evenVBand="0" w:oddHBand="0" w:evenHBand="0" w:firstRowFirstColumn="0" w:firstRowLastColumn="0" w:lastRowFirstColumn="0" w:lastRowLastColumn="0"/>
          <w:trHeight w:val="416"/>
        </w:trPr>
        <w:tc>
          <w:tcPr>
            <w:tcW w:w="493" w:type="pct"/>
          </w:tcPr>
          <w:p w14:paraId="08B23030" w14:textId="77777777" w:rsidR="00755249" w:rsidRPr="00CE2C6E" w:rsidRDefault="00755249" w:rsidP="000D3507">
            <w:pPr>
              <w:pStyle w:val="TableHead"/>
              <w:spacing w:before="31" w:after="42"/>
            </w:pPr>
            <w:r w:rsidRPr="00CE2C6E">
              <w:t>Message</w:t>
            </w:r>
          </w:p>
        </w:tc>
        <w:tc>
          <w:tcPr>
            <w:tcW w:w="1863" w:type="pct"/>
          </w:tcPr>
          <w:p w14:paraId="36EF5DC1" w14:textId="77777777" w:rsidR="00755249" w:rsidRPr="00CE2C6E" w:rsidRDefault="00755249" w:rsidP="000D3507">
            <w:pPr>
              <w:pStyle w:val="TableHead"/>
              <w:spacing w:before="31" w:after="42"/>
            </w:pPr>
            <w:r w:rsidRPr="00CE2C6E">
              <w:t>Title</w:t>
            </w:r>
          </w:p>
        </w:tc>
        <w:tc>
          <w:tcPr>
            <w:tcW w:w="494" w:type="pct"/>
          </w:tcPr>
          <w:p w14:paraId="17EC976C" w14:textId="77777777" w:rsidR="00755249" w:rsidRPr="00CE2C6E" w:rsidRDefault="00755249" w:rsidP="000D3507">
            <w:pPr>
              <w:pStyle w:val="TableHead"/>
              <w:spacing w:before="31" w:after="42"/>
            </w:pPr>
            <w:r w:rsidRPr="00CE2C6E">
              <w:t>Change</w:t>
            </w:r>
          </w:p>
        </w:tc>
        <w:tc>
          <w:tcPr>
            <w:tcW w:w="2150" w:type="pct"/>
          </w:tcPr>
          <w:p w14:paraId="6A79C9B2" w14:textId="77777777" w:rsidR="00755249" w:rsidRPr="00CE2C6E" w:rsidRDefault="00755249" w:rsidP="000D3507">
            <w:pPr>
              <w:pStyle w:val="TableHead"/>
              <w:spacing w:before="31" w:after="42"/>
            </w:pPr>
            <w:r w:rsidRPr="00CE2C6E">
              <w:t>Details</w:t>
            </w:r>
          </w:p>
        </w:tc>
      </w:tr>
      <w:tr w:rsidR="00755249" w:rsidRPr="00A95BA7" w14:paraId="0063679B" w14:textId="77777777" w:rsidTr="00430A77">
        <w:trPr>
          <w:cnfStyle w:val="000000100000" w:firstRow="0" w:lastRow="0" w:firstColumn="0" w:lastColumn="0" w:oddVBand="0" w:evenVBand="0" w:oddHBand="1" w:evenHBand="0" w:firstRowFirstColumn="0" w:firstRowLastColumn="0" w:lastRowFirstColumn="0" w:lastRowLastColumn="0"/>
        </w:trPr>
        <w:tc>
          <w:tcPr>
            <w:tcW w:w="493" w:type="pct"/>
          </w:tcPr>
          <w:p w14:paraId="55460D47" w14:textId="77777777" w:rsidR="00755249" w:rsidRPr="00045509" w:rsidRDefault="00755249" w:rsidP="000D3507">
            <w:pPr>
              <w:pStyle w:val="TableText"/>
              <w:rPr>
                <w:b/>
              </w:rPr>
            </w:pPr>
            <w:r w:rsidRPr="00045509">
              <w:rPr>
                <w:b/>
              </w:rPr>
              <w:t xml:space="preserve">MT760 </w:t>
            </w:r>
          </w:p>
        </w:tc>
        <w:tc>
          <w:tcPr>
            <w:tcW w:w="1863" w:type="pct"/>
          </w:tcPr>
          <w:p w14:paraId="7B784098" w14:textId="77777777" w:rsidR="00755249" w:rsidRPr="00CE2C6E" w:rsidRDefault="00755249" w:rsidP="000D3507">
            <w:pPr>
              <w:pStyle w:val="TableText"/>
            </w:pPr>
            <w:r>
              <w:t xml:space="preserve">Issue of </w:t>
            </w:r>
            <w:r w:rsidRPr="00CE2C6E">
              <w:t>Guarantee/Standby Letter of credit</w:t>
            </w:r>
          </w:p>
        </w:tc>
        <w:tc>
          <w:tcPr>
            <w:tcW w:w="494" w:type="pct"/>
          </w:tcPr>
          <w:p w14:paraId="4F530553" w14:textId="77777777" w:rsidR="00755249" w:rsidRPr="00CE2C6E" w:rsidRDefault="00755249" w:rsidP="000D3507">
            <w:pPr>
              <w:pStyle w:val="TableText"/>
            </w:pPr>
            <w:r w:rsidRPr="00CE2C6E">
              <w:t>Modified</w:t>
            </w:r>
          </w:p>
        </w:tc>
        <w:tc>
          <w:tcPr>
            <w:tcW w:w="2150" w:type="pct"/>
          </w:tcPr>
          <w:p w14:paraId="3F000F9A" w14:textId="77777777" w:rsidR="00755249" w:rsidRPr="00CE2C6E" w:rsidRDefault="00755249" w:rsidP="000D3507">
            <w:pPr>
              <w:pStyle w:val="TableText"/>
            </w:pPr>
            <w:r>
              <w:t>Structured</w:t>
            </w:r>
            <w:r w:rsidRPr="00CE2C6E">
              <w:t xml:space="preserve"> message</w:t>
            </w:r>
          </w:p>
        </w:tc>
      </w:tr>
      <w:tr w:rsidR="00755249" w:rsidRPr="00A95BA7" w14:paraId="644338E1" w14:textId="77777777" w:rsidTr="00430A77">
        <w:trPr>
          <w:cnfStyle w:val="000000010000" w:firstRow="0" w:lastRow="0" w:firstColumn="0" w:lastColumn="0" w:oddVBand="0" w:evenVBand="0" w:oddHBand="0" w:evenHBand="1" w:firstRowFirstColumn="0" w:firstRowLastColumn="0" w:lastRowFirstColumn="0" w:lastRowLastColumn="0"/>
        </w:trPr>
        <w:tc>
          <w:tcPr>
            <w:tcW w:w="493" w:type="pct"/>
          </w:tcPr>
          <w:p w14:paraId="008A64ED" w14:textId="77777777" w:rsidR="00755249" w:rsidRPr="00045509" w:rsidRDefault="00755249" w:rsidP="000D3507">
            <w:pPr>
              <w:pStyle w:val="TableText"/>
              <w:rPr>
                <w:b/>
              </w:rPr>
            </w:pPr>
            <w:r w:rsidRPr="00045509">
              <w:rPr>
                <w:b/>
              </w:rPr>
              <w:t>MT761</w:t>
            </w:r>
          </w:p>
        </w:tc>
        <w:tc>
          <w:tcPr>
            <w:tcW w:w="1863" w:type="pct"/>
          </w:tcPr>
          <w:p w14:paraId="584E93BE" w14:textId="77777777" w:rsidR="00755249" w:rsidRPr="00CE2C6E" w:rsidRDefault="00755249" w:rsidP="000D3507">
            <w:pPr>
              <w:pStyle w:val="TableText"/>
            </w:pPr>
            <w:r>
              <w:t xml:space="preserve">Issue of </w:t>
            </w:r>
            <w:r w:rsidRPr="00CE2C6E">
              <w:t>Guarantee/Standby Letter of credit</w:t>
            </w:r>
          </w:p>
        </w:tc>
        <w:tc>
          <w:tcPr>
            <w:tcW w:w="494" w:type="pct"/>
          </w:tcPr>
          <w:p w14:paraId="5986B85A" w14:textId="77777777" w:rsidR="00755249" w:rsidRPr="00CE2C6E" w:rsidRDefault="00755249" w:rsidP="000D3507">
            <w:pPr>
              <w:pStyle w:val="TableText"/>
            </w:pPr>
            <w:r w:rsidRPr="00CE2C6E">
              <w:t>New</w:t>
            </w:r>
          </w:p>
        </w:tc>
        <w:tc>
          <w:tcPr>
            <w:tcW w:w="2150" w:type="pct"/>
          </w:tcPr>
          <w:p w14:paraId="205B2911" w14:textId="77777777" w:rsidR="00755249" w:rsidRPr="00CE2C6E" w:rsidRDefault="00755249" w:rsidP="000D3507">
            <w:pPr>
              <w:pStyle w:val="TableText"/>
            </w:pPr>
            <w:r w:rsidRPr="00CE2C6E">
              <w:t>The MT761 allows an additional 7 continuation messages for the MT760</w:t>
            </w:r>
          </w:p>
        </w:tc>
      </w:tr>
      <w:tr w:rsidR="00755249" w:rsidRPr="00A95BA7" w14:paraId="2E3E34A3" w14:textId="77777777" w:rsidTr="00430A77">
        <w:trPr>
          <w:cnfStyle w:val="000000100000" w:firstRow="0" w:lastRow="0" w:firstColumn="0" w:lastColumn="0" w:oddVBand="0" w:evenVBand="0" w:oddHBand="1" w:evenHBand="0" w:firstRowFirstColumn="0" w:firstRowLastColumn="0" w:lastRowFirstColumn="0" w:lastRowLastColumn="0"/>
        </w:trPr>
        <w:tc>
          <w:tcPr>
            <w:tcW w:w="493" w:type="pct"/>
          </w:tcPr>
          <w:p w14:paraId="01EA096D" w14:textId="77777777" w:rsidR="00755249" w:rsidRPr="00045509" w:rsidRDefault="00755249" w:rsidP="000D3507">
            <w:pPr>
              <w:pStyle w:val="TableText"/>
              <w:rPr>
                <w:b/>
              </w:rPr>
            </w:pPr>
            <w:r w:rsidRPr="00045509">
              <w:rPr>
                <w:b/>
              </w:rPr>
              <w:t>MT768</w:t>
            </w:r>
          </w:p>
        </w:tc>
        <w:tc>
          <w:tcPr>
            <w:tcW w:w="1863" w:type="pct"/>
          </w:tcPr>
          <w:p w14:paraId="0A784D7A" w14:textId="77777777" w:rsidR="00755249" w:rsidRPr="00CE2C6E" w:rsidRDefault="00755249" w:rsidP="000D3507">
            <w:pPr>
              <w:pStyle w:val="TableText"/>
            </w:pPr>
            <w:r w:rsidRPr="00CE2C6E">
              <w:t xml:space="preserve">Acknowledgement of Guarantee/Standby </w:t>
            </w:r>
          </w:p>
        </w:tc>
        <w:tc>
          <w:tcPr>
            <w:tcW w:w="494" w:type="pct"/>
          </w:tcPr>
          <w:p w14:paraId="4441019C" w14:textId="77777777" w:rsidR="00755249" w:rsidRPr="00CE2C6E" w:rsidRDefault="00755249" w:rsidP="000D3507">
            <w:pPr>
              <w:pStyle w:val="TableText"/>
            </w:pPr>
            <w:r w:rsidRPr="00CE2C6E">
              <w:t>Modified</w:t>
            </w:r>
          </w:p>
        </w:tc>
        <w:tc>
          <w:tcPr>
            <w:tcW w:w="2150" w:type="pct"/>
          </w:tcPr>
          <w:p w14:paraId="0CE7A8AA" w14:textId="77777777" w:rsidR="00755249" w:rsidRPr="00CE2C6E" w:rsidRDefault="00755249" w:rsidP="000D3507">
            <w:pPr>
              <w:pStyle w:val="TableText"/>
            </w:pPr>
            <w:r w:rsidRPr="00CE2C6E">
              <w:t>The following message tags are modified 71D,72Z,23X</w:t>
            </w:r>
          </w:p>
        </w:tc>
      </w:tr>
      <w:tr w:rsidR="00755249" w:rsidRPr="00A95BA7" w14:paraId="03A13661" w14:textId="77777777" w:rsidTr="00430A77">
        <w:trPr>
          <w:cnfStyle w:val="000000010000" w:firstRow="0" w:lastRow="0" w:firstColumn="0" w:lastColumn="0" w:oddVBand="0" w:evenVBand="0" w:oddHBand="0" w:evenHBand="1" w:firstRowFirstColumn="0" w:firstRowLastColumn="0" w:lastRowFirstColumn="0" w:lastRowLastColumn="0"/>
        </w:trPr>
        <w:tc>
          <w:tcPr>
            <w:tcW w:w="493" w:type="pct"/>
          </w:tcPr>
          <w:p w14:paraId="23761181" w14:textId="77777777" w:rsidR="00755249" w:rsidRPr="00045509" w:rsidRDefault="00755249" w:rsidP="000D3507">
            <w:pPr>
              <w:pStyle w:val="TableText"/>
              <w:rPr>
                <w:b/>
              </w:rPr>
            </w:pPr>
            <w:r w:rsidRPr="00045509">
              <w:rPr>
                <w:b/>
              </w:rPr>
              <w:t>MT767</w:t>
            </w:r>
          </w:p>
        </w:tc>
        <w:tc>
          <w:tcPr>
            <w:tcW w:w="1863" w:type="pct"/>
          </w:tcPr>
          <w:p w14:paraId="038A55DD" w14:textId="77777777" w:rsidR="00755249" w:rsidRPr="00CE2C6E" w:rsidRDefault="00755249" w:rsidP="000D3507">
            <w:pPr>
              <w:pStyle w:val="TableText"/>
            </w:pPr>
            <w:r w:rsidRPr="00CE2C6E">
              <w:t>Amendment to Guarantee/Standby Letter of credit</w:t>
            </w:r>
          </w:p>
        </w:tc>
        <w:tc>
          <w:tcPr>
            <w:tcW w:w="494" w:type="pct"/>
          </w:tcPr>
          <w:p w14:paraId="6D0CA426" w14:textId="77777777" w:rsidR="00755249" w:rsidRPr="00CE2C6E" w:rsidRDefault="00755249" w:rsidP="000D3507">
            <w:pPr>
              <w:pStyle w:val="TableText"/>
            </w:pPr>
            <w:r w:rsidRPr="00CE2C6E">
              <w:t>Modified</w:t>
            </w:r>
          </w:p>
        </w:tc>
        <w:tc>
          <w:tcPr>
            <w:tcW w:w="2150" w:type="pct"/>
          </w:tcPr>
          <w:p w14:paraId="19022DBC" w14:textId="77777777" w:rsidR="00755249" w:rsidRPr="00CE2C6E" w:rsidRDefault="00755249" w:rsidP="000D3507">
            <w:pPr>
              <w:pStyle w:val="TableText"/>
            </w:pPr>
            <w:r w:rsidRPr="00CE2C6E">
              <w:t>The MT761 becomes a structured message</w:t>
            </w:r>
          </w:p>
        </w:tc>
      </w:tr>
      <w:tr w:rsidR="00755249" w:rsidRPr="00A95BA7" w14:paraId="6F1A8F4D" w14:textId="77777777" w:rsidTr="00430A77">
        <w:trPr>
          <w:cnfStyle w:val="000000100000" w:firstRow="0" w:lastRow="0" w:firstColumn="0" w:lastColumn="0" w:oddVBand="0" w:evenVBand="0" w:oddHBand="1" w:evenHBand="0" w:firstRowFirstColumn="0" w:firstRowLastColumn="0" w:lastRowFirstColumn="0" w:lastRowLastColumn="0"/>
        </w:trPr>
        <w:tc>
          <w:tcPr>
            <w:tcW w:w="493" w:type="pct"/>
          </w:tcPr>
          <w:p w14:paraId="5AAFD9BD" w14:textId="77777777" w:rsidR="00755249" w:rsidRPr="00045509" w:rsidRDefault="00755249" w:rsidP="000D3507">
            <w:pPr>
              <w:pStyle w:val="TableText"/>
              <w:rPr>
                <w:b/>
              </w:rPr>
            </w:pPr>
            <w:r w:rsidRPr="00045509">
              <w:rPr>
                <w:b/>
              </w:rPr>
              <w:t xml:space="preserve">MT775 </w:t>
            </w:r>
          </w:p>
        </w:tc>
        <w:tc>
          <w:tcPr>
            <w:tcW w:w="1863" w:type="pct"/>
          </w:tcPr>
          <w:p w14:paraId="274111D6" w14:textId="77777777" w:rsidR="00755249" w:rsidRPr="00CE2C6E" w:rsidRDefault="00755249" w:rsidP="000D3507">
            <w:pPr>
              <w:pStyle w:val="TableText"/>
            </w:pPr>
            <w:r w:rsidRPr="00CE2C6E">
              <w:t>Amendment to Guarantee/Standby Letter of credit</w:t>
            </w:r>
          </w:p>
        </w:tc>
        <w:tc>
          <w:tcPr>
            <w:tcW w:w="494" w:type="pct"/>
          </w:tcPr>
          <w:p w14:paraId="065600FC" w14:textId="77777777" w:rsidR="00755249" w:rsidRPr="00CE2C6E" w:rsidRDefault="00755249" w:rsidP="000D3507">
            <w:pPr>
              <w:pStyle w:val="TableText"/>
            </w:pPr>
            <w:r w:rsidRPr="00CE2C6E">
              <w:t>New</w:t>
            </w:r>
          </w:p>
        </w:tc>
        <w:tc>
          <w:tcPr>
            <w:tcW w:w="2150" w:type="pct"/>
          </w:tcPr>
          <w:p w14:paraId="2C70668A" w14:textId="77777777" w:rsidR="00755249" w:rsidRPr="00CE2C6E" w:rsidRDefault="00755249" w:rsidP="000D3507">
            <w:pPr>
              <w:pStyle w:val="TableText"/>
            </w:pPr>
            <w:r w:rsidRPr="00CE2C6E">
              <w:t>The MT775 allows an additional 7 continuation messages for the MT767</w:t>
            </w:r>
          </w:p>
        </w:tc>
      </w:tr>
      <w:tr w:rsidR="00755249" w:rsidRPr="00A95BA7" w14:paraId="3F18B60E" w14:textId="77777777" w:rsidTr="00430A77">
        <w:trPr>
          <w:cnfStyle w:val="000000010000" w:firstRow="0" w:lastRow="0" w:firstColumn="0" w:lastColumn="0" w:oddVBand="0" w:evenVBand="0" w:oddHBand="0" w:evenHBand="1" w:firstRowFirstColumn="0" w:firstRowLastColumn="0" w:lastRowFirstColumn="0" w:lastRowLastColumn="0"/>
        </w:trPr>
        <w:tc>
          <w:tcPr>
            <w:tcW w:w="493" w:type="pct"/>
          </w:tcPr>
          <w:p w14:paraId="68F86EA3" w14:textId="77777777" w:rsidR="00755249" w:rsidRPr="00045509" w:rsidRDefault="00755249" w:rsidP="000D3507">
            <w:pPr>
              <w:pStyle w:val="TableText"/>
              <w:rPr>
                <w:b/>
              </w:rPr>
            </w:pPr>
            <w:r w:rsidRPr="00045509">
              <w:rPr>
                <w:b/>
              </w:rPr>
              <w:t>MT787</w:t>
            </w:r>
          </w:p>
        </w:tc>
        <w:tc>
          <w:tcPr>
            <w:tcW w:w="1863" w:type="pct"/>
          </w:tcPr>
          <w:p w14:paraId="1DB95230" w14:textId="77777777" w:rsidR="00755249" w:rsidRPr="00CE2C6E" w:rsidRDefault="00755249" w:rsidP="000D3507">
            <w:pPr>
              <w:pStyle w:val="TableText"/>
            </w:pPr>
            <w:r w:rsidRPr="00CE2C6E">
              <w:t>Guarantee/Standby Letter of credit Amendment response</w:t>
            </w:r>
          </w:p>
        </w:tc>
        <w:tc>
          <w:tcPr>
            <w:tcW w:w="494" w:type="pct"/>
          </w:tcPr>
          <w:p w14:paraId="6992AF49" w14:textId="77777777" w:rsidR="00755249" w:rsidRPr="00CE2C6E" w:rsidRDefault="00755249" w:rsidP="000D3507">
            <w:pPr>
              <w:pStyle w:val="TableText"/>
            </w:pPr>
            <w:r w:rsidRPr="00CE2C6E">
              <w:t xml:space="preserve">New </w:t>
            </w:r>
          </w:p>
        </w:tc>
        <w:tc>
          <w:tcPr>
            <w:tcW w:w="2150" w:type="pct"/>
          </w:tcPr>
          <w:p w14:paraId="3B5B7809" w14:textId="77777777" w:rsidR="00755249" w:rsidRPr="00CE2C6E" w:rsidRDefault="00755249" w:rsidP="000D3507">
            <w:pPr>
              <w:pStyle w:val="TableText"/>
            </w:pPr>
            <w:r w:rsidRPr="00CE2C6E">
              <w:t xml:space="preserve">Used to indicate acceptance or rejection by the beneficiary </w:t>
            </w:r>
          </w:p>
        </w:tc>
      </w:tr>
      <w:tr w:rsidR="00755249" w:rsidRPr="00A95BA7" w14:paraId="2D411D38" w14:textId="77777777" w:rsidTr="00430A77">
        <w:trPr>
          <w:cnfStyle w:val="000000100000" w:firstRow="0" w:lastRow="0" w:firstColumn="0" w:lastColumn="0" w:oddVBand="0" w:evenVBand="0" w:oddHBand="1" w:evenHBand="0" w:firstRowFirstColumn="0" w:firstRowLastColumn="0" w:lastRowFirstColumn="0" w:lastRowLastColumn="0"/>
        </w:trPr>
        <w:tc>
          <w:tcPr>
            <w:tcW w:w="493" w:type="pct"/>
          </w:tcPr>
          <w:p w14:paraId="320D072F" w14:textId="77777777" w:rsidR="00755249" w:rsidRPr="00045509" w:rsidRDefault="00755249" w:rsidP="000D3507">
            <w:pPr>
              <w:pStyle w:val="TableText"/>
              <w:rPr>
                <w:b/>
              </w:rPr>
            </w:pPr>
            <w:r w:rsidRPr="00045509">
              <w:rPr>
                <w:b/>
              </w:rPr>
              <w:t>MT769</w:t>
            </w:r>
          </w:p>
        </w:tc>
        <w:tc>
          <w:tcPr>
            <w:tcW w:w="1863" w:type="pct"/>
          </w:tcPr>
          <w:p w14:paraId="38D97695" w14:textId="77777777" w:rsidR="00755249" w:rsidRPr="00CE2C6E" w:rsidRDefault="00755249" w:rsidP="000D3507">
            <w:pPr>
              <w:pStyle w:val="TableText"/>
            </w:pPr>
            <w:r w:rsidRPr="00CE2C6E">
              <w:t>Advice of reduction or release</w:t>
            </w:r>
          </w:p>
        </w:tc>
        <w:tc>
          <w:tcPr>
            <w:tcW w:w="494" w:type="pct"/>
          </w:tcPr>
          <w:p w14:paraId="09A70A2C" w14:textId="77777777" w:rsidR="00755249" w:rsidRPr="00CE2C6E" w:rsidRDefault="00755249" w:rsidP="000D3507">
            <w:pPr>
              <w:pStyle w:val="TableText"/>
            </w:pPr>
            <w:r w:rsidRPr="00CE2C6E">
              <w:t>Modified</w:t>
            </w:r>
          </w:p>
        </w:tc>
        <w:tc>
          <w:tcPr>
            <w:tcW w:w="2150" w:type="pct"/>
          </w:tcPr>
          <w:p w14:paraId="683DFDDE" w14:textId="77777777" w:rsidR="00755249" w:rsidRPr="00CE2C6E" w:rsidRDefault="00755249" w:rsidP="000D3507">
            <w:pPr>
              <w:pStyle w:val="TableText"/>
            </w:pPr>
            <w:r w:rsidRPr="00CE2C6E">
              <w:t>The following message tags are modified 71D,72Z,23X</w:t>
            </w:r>
          </w:p>
        </w:tc>
      </w:tr>
      <w:tr w:rsidR="00755249" w:rsidRPr="00A95BA7" w14:paraId="5BDD7A98" w14:textId="77777777" w:rsidTr="00430A77">
        <w:trPr>
          <w:cnfStyle w:val="000000010000" w:firstRow="0" w:lastRow="0" w:firstColumn="0" w:lastColumn="0" w:oddVBand="0" w:evenVBand="0" w:oddHBand="0" w:evenHBand="1" w:firstRowFirstColumn="0" w:firstRowLastColumn="0" w:lastRowFirstColumn="0" w:lastRowLastColumn="0"/>
        </w:trPr>
        <w:tc>
          <w:tcPr>
            <w:tcW w:w="493" w:type="pct"/>
          </w:tcPr>
          <w:p w14:paraId="360AB294" w14:textId="77777777" w:rsidR="00755249" w:rsidRPr="00045509" w:rsidRDefault="00755249" w:rsidP="000D3507">
            <w:pPr>
              <w:pStyle w:val="TableText"/>
              <w:rPr>
                <w:b/>
              </w:rPr>
            </w:pPr>
            <w:r w:rsidRPr="00045509">
              <w:rPr>
                <w:b/>
              </w:rPr>
              <w:t>MT765</w:t>
            </w:r>
          </w:p>
        </w:tc>
        <w:tc>
          <w:tcPr>
            <w:tcW w:w="1863" w:type="pct"/>
          </w:tcPr>
          <w:p w14:paraId="5371AB4F" w14:textId="77777777" w:rsidR="00755249" w:rsidRPr="00CE2C6E" w:rsidRDefault="00755249" w:rsidP="000D3507">
            <w:pPr>
              <w:pStyle w:val="TableText"/>
            </w:pPr>
            <w:r w:rsidRPr="00CE2C6E">
              <w:t>Guarantee/Standby Letter of credit demand</w:t>
            </w:r>
          </w:p>
        </w:tc>
        <w:tc>
          <w:tcPr>
            <w:tcW w:w="494" w:type="pct"/>
          </w:tcPr>
          <w:p w14:paraId="4AC5E3D8" w14:textId="77777777" w:rsidR="00755249" w:rsidRPr="00CE2C6E" w:rsidRDefault="00755249" w:rsidP="000D3507">
            <w:pPr>
              <w:pStyle w:val="TableText"/>
            </w:pPr>
            <w:r w:rsidRPr="00CE2C6E">
              <w:t xml:space="preserve">New </w:t>
            </w:r>
          </w:p>
        </w:tc>
        <w:tc>
          <w:tcPr>
            <w:tcW w:w="2150" w:type="pct"/>
          </w:tcPr>
          <w:p w14:paraId="24C2AFC2" w14:textId="77777777" w:rsidR="00755249" w:rsidRPr="00CE2C6E" w:rsidRDefault="00755249" w:rsidP="000D3507">
            <w:pPr>
              <w:pStyle w:val="TableText"/>
            </w:pPr>
            <w:r w:rsidRPr="00CE2C6E">
              <w:t>Demand for payment or request to extend</w:t>
            </w:r>
          </w:p>
        </w:tc>
      </w:tr>
      <w:tr w:rsidR="00755249" w:rsidRPr="00A95BA7" w14:paraId="5BD0B7C2" w14:textId="77777777" w:rsidTr="00430A77">
        <w:trPr>
          <w:cnfStyle w:val="000000100000" w:firstRow="0" w:lastRow="0" w:firstColumn="0" w:lastColumn="0" w:oddVBand="0" w:evenVBand="0" w:oddHBand="1" w:evenHBand="0" w:firstRowFirstColumn="0" w:firstRowLastColumn="0" w:lastRowFirstColumn="0" w:lastRowLastColumn="0"/>
        </w:trPr>
        <w:tc>
          <w:tcPr>
            <w:tcW w:w="493" w:type="pct"/>
          </w:tcPr>
          <w:p w14:paraId="5AB5003E" w14:textId="77777777" w:rsidR="00755249" w:rsidRPr="00045509" w:rsidRDefault="00755249" w:rsidP="000D3507">
            <w:pPr>
              <w:pStyle w:val="TableText"/>
              <w:rPr>
                <w:b/>
              </w:rPr>
            </w:pPr>
            <w:r w:rsidRPr="00045509">
              <w:rPr>
                <w:b/>
              </w:rPr>
              <w:lastRenderedPageBreak/>
              <w:t>MT785</w:t>
            </w:r>
          </w:p>
        </w:tc>
        <w:tc>
          <w:tcPr>
            <w:tcW w:w="1863" w:type="pct"/>
          </w:tcPr>
          <w:p w14:paraId="6CD7415B" w14:textId="77777777" w:rsidR="00755249" w:rsidRPr="00CE2C6E" w:rsidRDefault="00755249" w:rsidP="000D3507">
            <w:pPr>
              <w:pStyle w:val="TableText"/>
            </w:pPr>
            <w:r w:rsidRPr="00CE2C6E">
              <w:t>Guarantee/Standby LC non-extension notification</w:t>
            </w:r>
          </w:p>
        </w:tc>
        <w:tc>
          <w:tcPr>
            <w:tcW w:w="494" w:type="pct"/>
          </w:tcPr>
          <w:p w14:paraId="18F34369" w14:textId="77777777" w:rsidR="00755249" w:rsidRPr="00CE2C6E" w:rsidRDefault="00755249" w:rsidP="000D3507">
            <w:pPr>
              <w:pStyle w:val="TableText"/>
            </w:pPr>
            <w:r w:rsidRPr="00CE2C6E">
              <w:t xml:space="preserve">New </w:t>
            </w:r>
          </w:p>
        </w:tc>
        <w:tc>
          <w:tcPr>
            <w:tcW w:w="2150" w:type="pct"/>
          </w:tcPr>
          <w:p w14:paraId="476DD6A8" w14:textId="77777777" w:rsidR="00755249" w:rsidRPr="00CE2C6E" w:rsidRDefault="00755249" w:rsidP="000D3507">
            <w:pPr>
              <w:pStyle w:val="TableText"/>
            </w:pPr>
            <w:r w:rsidRPr="00CE2C6E">
              <w:t>Notification of non-extension beyond current expiry date</w:t>
            </w:r>
          </w:p>
        </w:tc>
      </w:tr>
      <w:tr w:rsidR="00755249" w:rsidRPr="00A95BA7" w14:paraId="7B6D129B" w14:textId="77777777" w:rsidTr="00430A77">
        <w:trPr>
          <w:cnfStyle w:val="000000010000" w:firstRow="0" w:lastRow="0" w:firstColumn="0" w:lastColumn="0" w:oddVBand="0" w:evenVBand="0" w:oddHBand="0" w:evenHBand="1" w:firstRowFirstColumn="0" w:firstRowLastColumn="0" w:lastRowFirstColumn="0" w:lastRowLastColumn="0"/>
        </w:trPr>
        <w:tc>
          <w:tcPr>
            <w:tcW w:w="493" w:type="pct"/>
          </w:tcPr>
          <w:p w14:paraId="71266750" w14:textId="77777777" w:rsidR="00755249" w:rsidRPr="00045509" w:rsidRDefault="00755249" w:rsidP="000D3507">
            <w:pPr>
              <w:pStyle w:val="TableText"/>
              <w:rPr>
                <w:b/>
              </w:rPr>
            </w:pPr>
            <w:r w:rsidRPr="00045509">
              <w:rPr>
                <w:b/>
              </w:rPr>
              <w:t>MT786</w:t>
            </w:r>
          </w:p>
        </w:tc>
        <w:tc>
          <w:tcPr>
            <w:tcW w:w="1863" w:type="pct"/>
          </w:tcPr>
          <w:p w14:paraId="69566018" w14:textId="77777777" w:rsidR="00755249" w:rsidRPr="00CE2C6E" w:rsidRDefault="00755249" w:rsidP="000D3507">
            <w:pPr>
              <w:pStyle w:val="TableText"/>
            </w:pPr>
            <w:r w:rsidRPr="00CE2C6E">
              <w:t>Guarantee/Standby Letter of credit demand refusal</w:t>
            </w:r>
          </w:p>
        </w:tc>
        <w:tc>
          <w:tcPr>
            <w:tcW w:w="494" w:type="pct"/>
          </w:tcPr>
          <w:p w14:paraId="31B1789F" w14:textId="77777777" w:rsidR="00755249" w:rsidRPr="00CE2C6E" w:rsidRDefault="00755249" w:rsidP="000D3507">
            <w:pPr>
              <w:pStyle w:val="TableText"/>
            </w:pPr>
            <w:r w:rsidRPr="00CE2C6E">
              <w:t>New</w:t>
            </w:r>
          </w:p>
        </w:tc>
        <w:tc>
          <w:tcPr>
            <w:tcW w:w="2150" w:type="pct"/>
          </w:tcPr>
          <w:p w14:paraId="006D47ED" w14:textId="77777777" w:rsidR="00755249" w:rsidRPr="00CE2C6E" w:rsidRDefault="00755249" w:rsidP="000D3507">
            <w:pPr>
              <w:pStyle w:val="TableText"/>
            </w:pPr>
            <w:r w:rsidRPr="00CE2C6E">
              <w:t xml:space="preserve">Advice of refusal </w:t>
            </w:r>
            <w:r>
              <w:t>of demand</w:t>
            </w:r>
          </w:p>
        </w:tc>
      </w:tr>
      <w:tr w:rsidR="00755249" w:rsidRPr="00A95BA7" w14:paraId="4379784D" w14:textId="77777777" w:rsidTr="00430A77">
        <w:trPr>
          <w:cnfStyle w:val="000000100000" w:firstRow="0" w:lastRow="0" w:firstColumn="0" w:lastColumn="0" w:oddVBand="0" w:evenVBand="0" w:oddHBand="1" w:evenHBand="0" w:firstRowFirstColumn="0" w:firstRowLastColumn="0" w:lastRowFirstColumn="0" w:lastRowLastColumn="0"/>
        </w:trPr>
        <w:tc>
          <w:tcPr>
            <w:tcW w:w="493" w:type="pct"/>
          </w:tcPr>
          <w:p w14:paraId="226FB767" w14:textId="77777777" w:rsidR="00755249" w:rsidRPr="00045509" w:rsidRDefault="00755249" w:rsidP="000D3507">
            <w:pPr>
              <w:pStyle w:val="TableText"/>
              <w:rPr>
                <w:b/>
              </w:rPr>
            </w:pPr>
            <w:r w:rsidRPr="00045509">
              <w:rPr>
                <w:b/>
              </w:rPr>
              <w:t>MT759</w:t>
            </w:r>
          </w:p>
        </w:tc>
        <w:tc>
          <w:tcPr>
            <w:tcW w:w="1863" w:type="pct"/>
          </w:tcPr>
          <w:p w14:paraId="32DBA96F" w14:textId="77777777" w:rsidR="00755249" w:rsidRPr="00CE2C6E" w:rsidRDefault="00755249" w:rsidP="000D3507">
            <w:pPr>
              <w:pStyle w:val="TableText"/>
            </w:pPr>
            <w:r w:rsidRPr="00CE2C6E">
              <w:t>Ancillary Trade Structured message</w:t>
            </w:r>
          </w:p>
        </w:tc>
        <w:tc>
          <w:tcPr>
            <w:tcW w:w="494" w:type="pct"/>
          </w:tcPr>
          <w:p w14:paraId="2FFFD7F3" w14:textId="77777777" w:rsidR="00755249" w:rsidRPr="00CE2C6E" w:rsidRDefault="00755249" w:rsidP="000D3507">
            <w:pPr>
              <w:pStyle w:val="TableText"/>
            </w:pPr>
            <w:r w:rsidRPr="00CE2C6E">
              <w:t>Existing</w:t>
            </w:r>
          </w:p>
        </w:tc>
        <w:tc>
          <w:tcPr>
            <w:tcW w:w="2150" w:type="pct"/>
          </w:tcPr>
          <w:p w14:paraId="050C49D7" w14:textId="77777777" w:rsidR="00755249" w:rsidRPr="00CE2C6E" w:rsidRDefault="00755249" w:rsidP="000D3507">
            <w:pPr>
              <w:pStyle w:val="TableText"/>
            </w:pPr>
            <w:r w:rsidRPr="00CE2C6E">
              <w:t>e.g. ISSUANCE-Dependent undertaking</w:t>
            </w:r>
          </w:p>
        </w:tc>
      </w:tr>
      <w:tr w:rsidR="00755249" w:rsidRPr="00A95BA7" w14:paraId="7EE1864E" w14:textId="77777777" w:rsidTr="00430A77">
        <w:trPr>
          <w:cnfStyle w:val="000000010000" w:firstRow="0" w:lastRow="0" w:firstColumn="0" w:lastColumn="0" w:oddVBand="0" w:evenVBand="0" w:oddHBand="0" w:evenHBand="1" w:firstRowFirstColumn="0" w:firstRowLastColumn="0" w:lastRowFirstColumn="0" w:lastRowLastColumn="0"/>
        </w:trPr>
        <w:tc>
          <w:tcPr>
            <w:tcW w:w="493" w:type="pct"/>
          </w:tcPr>
          <w:p w14:paraId="2608E87B" w14:textId="77777777" w:rsidR="00755249" w:rsidRPr="00045509" w:rsidRDefault="00755249" w:rsidP="000D3507">
            <w:pPr>
              <w:pStyle w:val="TableText"/>
              <w:rPr>
                <w:b/>
              </w:rPr>
            </w:pPr>
            <w:r w:rsidRPr="00045509">
              <w:rPr>
                <w:b/>
              </w:rPr>
              <w:t>MT799</w:t>
            </w:r>
          </w:p>
        </w:tc>
        <w:tc>
          <w:tcPr>
            <w:tcW w:w="1863" w:type="pct"/>
          </w:tcPr>
          <w:p w14:paraId="3ECB8D9A" w14:textId="77777777" w:rsidR="00755249" w:rsidRPr="00CE2C6E" w:rsidRDefault="00755249" w:rsidP="000D3507">
            <w:pPr>
              <w:pStyle w:val="TableText"/>
            </w:pPr>
            <w:r w:rsidRPr="00CE2C6E">
              <w:t>Free format message</w:t>
            </w:r>
          </w:p>
        </w:tc>
        <w:tc>
          <w:tcPr>
            <w:tcW w:w="494" w:type="pct"/>
          </w:tcPr>
          <w:p w14:paraId="22041B66" w14:textId="77777777" w:rsidR="00755249" w:rsidRPr="00CE2C6E" w:rsidRDefault="00755249" w:rsidP="000D3507">
            <w:pPr>
              <w:pStyle w:val="TableText"/>
            </w:pPr>
            <w:r w:rsidRPr="00CE2C6E">
              <w:t>Existing</w:t>
            </w:r>
          </w:p>
        </w:tc>
        <w:tc>
          <w:tcPr>
            <w:tcW w:w="2150" w:type="pct"/>
          </w:tcPr>
          <w:p w14:paraId="129BD25A" w14:textId="77777777" w:rsidR="00755249" w:rsidRPr="00CE2C6E" w:rsidRDefault="00755249" w:rsidP="000D3507">
            <w:pPr>
              <w:pStyle w:val="TableText"/>
            </w:pPr>
            <w:r w:rsidRPr="00CE2C6E">
              <w:t>Free for</w:t>
            </w:r>
            <w:r>
              <w:t>mat message</w:t>
            </w:r>
          </w:p>
        </w:tc>
      </w:tr>
    </w:tbl>
    <w:p w14:paraId="2CEA66B5" w14:textId="7C4B7311" w:rsidR="001C0362" w:rsidRDefault="001C0362">
      <w:pPr>
        <w:spacing w:after="200" w:line="276" w:lineRule="auto"/>
      </w:pPr>
    </w:p>
    <w:p w14:paraId="007A91C1" w14:textId="35E15EC2" w:rsidR="000D3507" w:rsidRDefault="000D3507" w:rsidP="00F84E21">
      <w:pPr>
        <w:pStyle w:val="Heading1"/>
      </w:pPr>
      <w:bookmarkStart w:id="122" w:name="_Toc40607105"/>
      <w:bookmarkStart w:id="123" w:name="_Ref40698143"/>
      <w:bookmarkStart w:id="124" w:name="_Ref40698311"/>
      <w:bookmarkStart w:id="125" w:name="_Toc160048687"/>
      <w:r>
        <w:lastRenderedPageBreak/>
        <w:t>Import Standby LC</w:t>
      </w:r>
      <w:r w:rsidR="00B10457">
        <w:t>s</w:t>
      </w:r>
      <w:bookmarkEnd w:id="122"/>
      <w:bookmarkEnd w:id="123"/>
      <w:bookmarkEnd w:id="124"/>
      <w:bookmarkEnd w:id="125"/>
    </w:p>
    <w:p w14:paraId="79363835" w14:textId="7F1313F2" w:rsidR="000D3507" w:rsidRDefault="000D3507" w:rsidP="000D3507">
      <w:pPr>
        <w:pStyle w:val="BodyText"/>
      </w:pPr>
      <w:r>
        <w:t>This section describes the outward and inward messages for</w:t>
      </w:r>
      <w:r w:rsidR="00373B7A">
        <w:t xml:space="preserve"> </w:t>
      </w:r>
      <w:r>
        <w:t>Import Standby</w:t>
      </w:r>
      <w:r w:rsidR="00373B7A">
        <w:t xml:space="preserve"> LC</w:t>
      </w:r>
      <w:r w:rsidR="00B10457">
        <w:t>s.</w:t>
      </w:r>
    </w:p>
    <w:p w14:paraId="301731B5" w14:textId="77777777" w:rsidR="000D3507" w:rsidRDefault="000D3507" w:rsidP="000D3507">
      <w:pPr>
        <w:pStyle w:val="Heading2"/>
      </w:pPr>
      <w:bookmarkStart w:id="126" w:name="_Toc40607106"/>
      <w:bookmarkStart w:id="127" w:name="_Toc160048688"/>
      <w:r>
        <w:t>Outward messages</w:t>
      </w:r>
      <w:bookmarkEnd w:id="126"/>
      <w:bookmarkEnd w:id="127"/>
    </w:p>
    <w:p w14:paraId="04DAB3B7" w14:textId="77777777" w:rsidR="000D3507" w:rsidRPr="004D6383" w:rsidRDefault="000D3507" w:rsidP="000D3507">
      <w:pPr>
        <w:pStyle w:val="BodyText"/>
      </w:pPr>
      <w:r>
        <w:t>This section covers the processing of outgoing messages from Import Standbys</w:t>
      </w:r>
    </w:p>
    <w:p w14:paraId="552D277B" w14:textId="77777777" w:rsidR="000D3507" w:rsidRDefault="000D3507" w:rsidP="000D3507">
      <w:pPr>
        <w:pStyle w:val="Heading3"/>
      </w:pPr>
      <w:bookmarkStart w:id="128" w:name="_Toc40607107"/>
      <w:bookmarkStart w:id="129" w:name="_Toc160048689"/>
      <w:r>
        <w:t xml:space="preserve">MT760/1 – Issue of a </w:t>
      </w:r>
      <w:r w:rsidRPr="00CD069B">
        <w:t>Demand Guarantee/Standby Letter of Credit</w:t>
      </w:r>
      <w:bookmarkEnd w:id="128"/>
      <w:bookmarkEnd w:id="129"/>
    </w:p>
    <w:p w14:paraId="5A28D97B" w14:textId="22798DF3" w:rsidR="009726C3" w:rsidRPr="001A1A8B" w:rsidRDefault="009726C3" w:rsidP="009726C3">
      <w:pPr>
        <w:pStyle w:val="BodyText"/>
      </w:pPr>
      <w:bookmarkStart w:id="130" w:name="_Toc40607108"/>
      <w:r>
        <w:t xml:space="preserve">The </w:t>
      </w:r>
      <w:r w:rsidRPr="001A1A8B">
        <w:t>MT7</w:t>
      </w:r>
      <w:r>
        <w:t>6</w:t>
      </w:r>
      <w:r w:rsidRPr="001A1A8B">
        <w:t>0/7</w:t>
      </w:r>
      <w:r>
        <w:t>6</w:t>
      </w:r>
      <w:r w:rsidRPr="001A1A8B">
        <w:t xml:space="preserve">1 </w:t>
      </w:r>
      <w:r w:rsidRPr="00105890">
        <w:t>Issue of a Demand Guarantee/Standby Letter of Credit</w:t>
      </w:r>
      <w:r>
        <w:t xml:space="preserve"> </w:t>
      </w:r>
      <w:r w:rsidRPr="001A1A8B">
        <w:t>message</w:t>
      </w:r>
      <w:r>
        <w:t xml:space="preserve"> is</w:t>
      </w:r>
      <w:r w:rsidRPr="001A1A8B">
        <w:t xml:space="preserve"> generated from within the </w:t>
      </w:r>
      <w:r w:rsidR="00A64159">
        <w:t xml:space="preserve">Import Standby - </w:t>
      </w:r>
      <w:r w:rsidRPr="001A1A8B">
        <w:t>Issue event</w:t>
      </w:r>
      <w:r>
        <w:t xml:space="preserve"> </w:t>
      </w:r>
      <w:r w:rsidRPr="001A1A8B">
        <w:t xml:space="preserve">and </w:t>
      </w:r>
      <w:r>
        <w:t>is</w:t>
      </w:r>
      <w:r w:rsidRPr="001A1A8B">
        <w:t xml:space="preserve"> sent by the issuing bank to the advising bank.</w:t>
      </w:r>
    </w:p>
    <w:p w14:paraId="6C2C3B57" w14:textId="77777777" w:rsidR="009726C3" w:rsidRPr="001A1A8B" w:rsidRDefault="009726C3" w:rsidP="009726C3">
      <w:pPr>
        <w:pStyle w:val="BodyText"/>
      </w:pPr>
      <w:r w:rsidRPr="001A1A8B">
        <w:t>If the text of the message exceeds the maximum number of characters allowed for the MT7</w:t>
      </w:r>
      <w:r>
        <w:t>6</w:t>
      </w:r>
      <w:r w:rsidRPr="001A1A8B">
        <w:t>0 message, then continuation MT7</w:t>
      </w:r>
      <w:r>
        <w:t>6</w:t>
      </w:r>
      <w:r w:rsidRPr="001A1A8B">
        <w:t xml:space="preserve">1 messages (up to a maximum of </w:t>
      </w:r>
      <w:r>
        <w:t>seven</w:t>
      </w:r>
      <w:r w:rsidRPr="001A1A8B">
        <w:t xml:space="preserve">) are used to notify the </w:t>
      </w:r>
      <w:r>
        <w:t>remaining details</w:t>
      </w:r>
      <w:r w:rsidRPr="001A1A8B">
        <w:t>. These continuation messages are automatically created by the system.</w:t>
      </w:r>
    </w:p>
    <w:p w14:paraId="77ED7BE0" w14:textId="2CCC8523" w:rsidR="009726C3" w:rsidRDefault="009726C3" w:rsidP="009726C3">
      <w:pPr>
        <w:spacing w:after="200" w:line="276" w:lineRule="auto"/>
        <w:rPr>
          <w:bCs/>
        </w:rPr>
      </w:pPr>
      <w:r w:rsidRPr="00B10457">
        <w:rPr>
          <w:bCs/>
        </w:rPr>
        <w:t>For an ISSU – Only S</w:t>
      </w:r>
      <w:r w:rsidR="0076796D">
        <w:rPr>
          <w:bCs/>
        </w:rPr>
        <w:t>eq</w:t>
      </w:r>
      <w:r w:rsidRPr="00B10457">
        <w:rPr>
          <w:bCs/>
        </w:rPr>
        <w:t xml:space="preserve"> A and Seq B are set as follow</w:t>
      </w:r>
      <w:r>
        <w:rPr>
          <w:bCs/>
        </w:rPr>
        <w:t>s:</w:t>
      </w:r>
    </w:p>
    <w:tbl>
      <w:tblPr>
        <w:tblStyle w:val="TableGridHeader11"/>
        <w:tblW w:w="0" w:type="auto"/>
        <w:tblLook w:val="04A0" w:firstRow="1" w:lastRow="0" w:firstColumn="1" w:lastColumn="0" w:noHBand="0" w:noVBand="1"/>
      </w:tblPr>
      <w:tblGrid>
        <w:gridCol w:w="1353"/>
        <w:gridCol w:w="3231"/>
        <w:gridCol w:w="4432"/>
      </w:tblGrid>
      <w:tr w:rsidR="005A1074" w:rsidRPr="00671F64" w14:paraId="18FBDFA4" w14:textId="77777777" w:rsidTr="003D3747">
        <w:trPr>
          <w:cnfStyle w:val="100000000000" w:firstRow="1" w:lastRow="0" w:firstColumn="0" w:lastColumn="0" w:oddVBand="0" w:evenVBand="0" w:oddHBand="0" w:evenHBand="0" w:firstRowFirstColumn="0" w:firstRowLastColumn="0" w:lastRowFirstColumn="0" w:lastRowLastColumn="0"/>
          <w:trHeight w:val="315"/>
          <w:tblHeader/>
        </w:trPr>
        <w:tc>
          <w:tcPr>
            <w:tcW w:w="1353" w:type="dxa"/>
            <w:hideMark/>
          </w:tcPr>
          <w:p w14:paraId="31B3297A" w14:textId="77777777" w:rsidR="005A1074" w:rsidRPr="00EB1F0A" w:rsidRDefault="005A1074" w:rsidP="003D3747">
            <w:pPr>
              <w:jc w:val="center"/>
              <w:rPr>
                <w:bCs/>
                <w:color w:val="FFFFFF" w:themeColor="background1"/>
              </w:rPr>
            </w:pPr>
            <w:r w:rsidRPr="00EB1F0A">
              <w:rPr>
                <w:bCs/>
                <w:color w:val="FFFFFF" w:themeColor="background1"/>
              </w:rPr>
              <w:t>Tag</w:t>
            </w:r>
          </w:p>
        </w:tc>
        <w:tc>
          <w:tcPr>
            <w:tcW w:w="3231" w:type="dxa"/>
            <w:hideMark/>
          </w:tcPr>
          <w:p w14:paraId="414AFE8B" w14:textId="77777777" w:rsidR="005A1074" w:rsidRPr="00EB1F0A" w:rsidRDefault="005A1074" w:rsidP="003D3747">
            <w:pPr>
              <w:rPr>
                <w:bCs/>
                <w:color w:val="FFFFFF" w:themeColor="background1"/>
              </w:rPr>
            </w:pPr>
            <w:r w:rsidRPr="00EB1F0A">
              <w:rPr>
                <w:bCs/>
                <w:color w:val="FFFFFF" w:themeColor="background1"/>
              </w:rPr>
              <w:t>Field name</w:t>
            </w:r>
          </w:p>
        </w:tc>
        <w:tc>
          <w:tcPr>
            <w:tcW w:w="4432" w:type="dxa"/>
            <w:hideMark/>
          </w:tcPr>
          <w:p w14:paraId="7513F070" w14:textId="77777777" w:rsidR="005A1074" w:rsidRPr="00EB1F0A" w:rsidRDefault="005A1074" w:rsidP="003D3747">
            <w:pPr>
              <w:rPr>
                <w:bCs/>
                <w:color w:val="FFFFFF" w:themeColor="background1"/>
              </w:rPr>
            </w:pPr>
            <w:r w:rsidRPr="00EB1F0A">
              <w:rPr>
                <w:bCs/>
                <w:color w:val="FFFFFF" w:themeColor="background1"/>
              </w:rPr>
              <w:t>Mapped From</w:t>
            </w:r>
          </w:p>
        </w:tc>
      </w:tr>
      <w:tr w:rsidR="005A1074" w:rsidRPr="00671F64" w14:paraId="228B59F8"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53" w:type="dxa"/>
            <w:hideMark/>
          </w:tcPr>
          <w:p w14:paraId="11BF603C" w14:textId="77777777" w:rsidR="005A1074" w:rsidRPr="00671F64" w:rsidRDefault="005A1074" w:rsidP="003D3747">
            <w:pPr>
              <w:pStyle w:val="TableText"/>
              <w:jc w:val="center"/>
            </w:pPr>
          </w:p>
        </w:tc>
        <w:tc>
          <w:tcPr>
            <w:tcW w:w="3231" w:type="dxa"/>
            <w:hideMark/>
          </w:tcPr>
          <w:p w14:paraId="75DBA679" w14:textId="77777777" w:rsidR="005A1074" w:rsidRPr="00671F64" w:rsidRDefault="005A1074" w:rsidP="003D3747">
            <w:pPr>
              <w:pStyle w:val="TableText"/>
            </w:pPr>
            <w:r w:rsidRPr="00671F64">
              <w:t>Sender</w:t>
            </w:r>
          </w:p>
        </w:tc>
        <w:tc>
          <w:tcPr>
            <w:tcW w:w="4432" w:type="dxa"/>
            <w:hideMark/>
          </w:tcPr>
          <w:p w14:paraId="068E7782" w14:textId="77777777" w:rsidR="005A1074" w:rsidRPr="00671F64" w:rsidRDefault="005A1074" w:rsidP="003D3747">
            <w:pPr>
              <w:pStyle w:val="TableText"/>
            </w:pPr>
            <w:r w:rsidRPr="00671F64">
              <w:t>Sender BIC of the Behalf of branch or Input branch</w:t>
            </w:r>
          </w:p>
        </w:tc>
      </w:tr>
      <w:tr w:rsidR="005A1074" w:rsidRPr="00671F64" w14:paraId="6C3C5B29"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53" w:type="dxa"/>
            <w:hideMark/>
          </w:tcPr>
          <w:p w14:paraId="57074B38" w14:textId="77777777" w:rsidR="005A1074" w:rsidRPr="00671F64" w:rsidRDefault="005A1074" w:rsidP="003D3747">
            <w:pPr>
              <w:pStyle w:val="TableText"/>
              <w:jc w:val="center"/>
            </w:pPr>
          </w:p>
        </w:tc>
        <w:tc>
          <w:tcPr>
            <w:tcW w:w="3231" w:type="dxa"/>
            <w:hideMark/>
          </w:tcPr>
          <w:p w14:paraId="4DDD922A" w14:textId="77777777" w:rsidR="005A1074" w:rsidRPr="00671F64" w:rsidRDefault="005A1074" w:rsidP="003D3747">
            <w:pPr>
              <w:pStyle w:val="TableText"/>
            </w:pPr>
            <w:r w:rsidRPr="00671F64">
              <w:t>Receiver</w:t>
            </w:r>
          </w:p>
        </w:tc>
        <w:tc>
          <w:tcPr>
            <w:tcW w:w="4432" w:type="dxa"/>
            <w:hideMark/>
          </w:tcPr>
          <w:p w14:paraId="483D2189" w14:textId="77777777" w:rsidR="005A1074" w:rsidRPr="00671F64" w:rsidRDefault="005A1074" w:rsidP="003D3747">
            <w:pPr>
              <w:pStyle w:val="TableText"/>
            </w:pPr>
            <w:r w:rsidRPr="00671F64">
              <w:t>SWIFT BIC of receiver</w:t>
            </w:r>
          </w:p>
        </w:tc>
      </w:tr>
      <w:tr w:rsidR="005A1074" w:rsidRPr="00671F64" w14:paraId="58479D15"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53" w:type="dxa"/>
            <w:hideMark/>
          </w:tcPr>
          <w:p w14:paraId="62821E4A" w14:textId="77777777" w:rsidR="005A1074" w:rsidRPr="00671F64" w:rsidRDefault="005A1074" w:rsidP="003D3747">
            <w:pPr>
              <w:pStyle w:val="TableText"/>
              <w:jc w:val="center"/>
            </w:pPr>
            <w:r w:rsidRPr="00671F64">
              <w:t>15A</w:t>
            </w:r>
          </w:p>
        </w:tc>
        <w:tc>
          <w:tcPr>
            <w:tcW w:w="3231" w:type="dxa"/>
            <w:hideMark/>
          </w:tcPr>
          <w:p w14:paraId="34D0FA64" w14:textId="77777777" w:rsidR="005A1074" w:rsidRPr="00671F64" w:rsidRDefault="005A1074" w:rsidP="003D3747">
            <w:pPr>
              <w:pStyle w:val="TableText"/>
            </w:pPr>
            <w:r w:rsidRPr="00671F64">
              <w:t>Empty field</w:t>
            </w:r>
          </w:p>
        </w:tc>
        <w:tc>
          <w:tcPr>
            <w:tcW w:w="4432" w:type="dxa"/>
            <w:hideMark/>
          </w:tcPr>
          <w:p w14:paraId="50228B52" w14:textId="77777777" w:rsidR="005A1074" w:rsidRPr="00671F64" w:rsidRDefault="005A1074" w:rsidP="003D3747">
            <w:pPr>
              <w:pStyle w:val="TableText"/>
            </w:pPr>
            <w:r w:rsidRPr="00671F64">
              <w:t> </w:t>
            </w:r>
          </w:p>
        </w:tc>
      </w:tr>
      <w:tr w:rsidR="005A1074" w:rsidRPr="00671F64" w14:paraId="576099D5"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53" w:type="dxa"/>
            <w:hideMark/>
          </w:tcPr>
          <w:p w14:paraId="4E6215BB" w14:textId="77777777" w:rsidR="005A1074" w:rsidRPr="00671F64" w:rsidRDefault="005A1074" w:rsidP="003D3747">
            <w:pPr>
              <w:pStyle w:val="TableText"/>
              <w:jc w:val="center"/>
            </w:pPr>
            <w:r w:rsidRPr="00671F64">
              <w:t>27</w:t>
            </w:r>
          </w:p>
        </w:tc>
        <w:tc>
          <w:tcPr>
            <w:tcW w:w="3231" w:type="dxa"/>
            <w:hideMark/>
          </w:tcPr>
          <w:p w14:paraId="23E87E60" w14:textId="77777777" w:rsidR="005A1074" w:rsidRPr="00671F64" w:rsidRDefault="005A1074" w:rsidP="003D3747">
            <w:pPr>
              <w:pStyle w:val="TableText"/>
            </w:pPr>
            <w:r w:rsidRPr="00671F64">
              <w:t>Sequence of total</w:t>
            </w:r>
          </w:p>
        </w:tc>
        <w:tc>
          <w:tcPr>
            <w:tcW w:w="4432" w:type="dxa"/>
            <w:hideMark/>
          </w:tcPr>
          <w:p w14:paraId="294501BE" w14:textId="77777777" w:rsidR="005A1074" w:rsidRPr="00671F64" w:rsidRDefault="005A1074" w:rsidP="003D3747">
            <w:pPr>
              <w:pStyle w:val="TableText"/>
            </w:pPr>
            <w:r w:rsidRPr="00671F64">
              <w:t>Set according to the number of messages</w:t>
            </w:r>
          </w:p>
        </w:tc>
      </w:tr>
      <w:tr w:rsidR="005A1074" w:rsidRPr="00671F64" w14:paraId="626E76A3"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53" w:type="dxa"/>
            <w:hideMark/>
          </w:tcPr>
          <w:p w14:paraId="2FFA68FB" w14:textId="77777777" w:rsidR="005A1074" w:rsidRPr="00671F64" w:rsidRDefault="005A1074" w:rsidP="003D3747">
            <w:pPr>
              <w:pStyle w:val="TableText"/>
              <w:jc w:val="center"/>
            </w:pPr>
            <w:r w:rsidRPr="00671F64">
              <w:t>22A</w:t>
            </w:r>
          </w:p>
        </w:tc>
        <w:tc>
          <w:tcPr>
            <w:tcW w:w="3231" w:type="dxa"/>
            <w:hideMark/>
          </w:tcPr>
          <w:p w14:paraId="349A2E8A" w14:textId="77777777" w:rsidR="005A1074" w:rsidRPr="00671F64" w:rsidRDefault="005A1074" w:rsidP="003D3747">
            <w:pPr>
              <w:pStyle w:val="TableText"/>
            </w:pPr>
            <w:r w:rsidRPr="00671F64">
              <w:t>Purpose of message</w:t>
            </w:r>
          </w:p>
        </w:tc>
        <w:tc>
          <w:tcPr>
            <w:tcW w:w="4432" w:type="dxa"/>
            <w:hideMark/>
          </w:tcPr>
          <w:p w14:paraId="19F8374E" w14:textId="77777777" w:rsidR="005A1074" w:rsidRPr="00671F64" w:rsidRDefault="005A1074" w:rsidP="003D3747">
            <w:pPr>
              <w:pStyle w:val="TableText"/>
            </w:pPr>
            <w:r w:rsidRPr="00671F64">
              <w:t>Set to 'ISSU'</w:t>
            </w:r>
          </w:p>
        </w:tc>
      </w:tr>
      <w:tr w:rsidR="005A1074" w:rsidRPr="00671F64" w14:paraId="6260EDD9"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53" w:type="dxa"/>
            <w:hideMark/>
          </w:tcPr>
          <w:p w14:paraId="42CA3A1C" w14:textId="77777777" w:rsidR="005A1074" w:rsidRPr="00671F64" w:rsidRDefault="005A1074" w:rsidP="003D3747">
            <w:pPr>
              <w:pStyle w:val="TableText"/>
              <w:jc w:val="center"/>
            </w:pPr>
            <w:r w:rsidRPr="00671F64">
              <w:t>72Z</w:t>
            </w:r>
          </w:p>
        </w:tc>
        <w:tc>
          <w:tcPr>
            <w:tcW w:w="3231" w:type="dxa"/>
            <w:hideMark/>
          </w:tcPr>
          <w:p w14:paraId="6324176A" w14:textId="77777777" w:rsidR="005A1074" w:rsidRPr="00671F64" w:rsidRDefault="005A1074" w:rsidP="003D3747">
            <w:pPr>
              <w:pStyle w:val="TableText"/>
            </w:pPr>
            <w:r w:rsidRPr="00671F64">
              <w:t>Sender to receiver info </w:t>
            </w:r>
          </w:p>
        </w:tc>
        <w:tc>
          <w:tcPr>
            <w:tcW w:w="4432" w:type="dxa"/>
            <w:hideMark/>
          </w:tcPr>
          <w:p w14:paraId="7AA33624" w14:textId="77777777" w:rsidR="005A1074" w:rsidRPr="00671F64" w:rsidRDefault="005A1074" w:rsidP="003D3747">
            <w:pPr>
              <w:pStyle w:val="TableText"/>
            </w:pPr>
            <w:r w:rsidRPr="00671F64">
              <w:t xml:space="preserve">Instructions to advising bank </w:t>
            </w:r>
          </w:p>
        </w:tc>
      </w:tr>
      <w:tr w:rsidR="005A1074" w:rsidRPr="00671F64" w14:paraId="6275A926" w14:textId="77777777" w:rsidTr="003D3747">
        <w:trPr>
          <w:cnfStyle w:val="000000100000" w:firstRow="0" w:lastRow="0" w:firstColumn="0" w:lastColumn="0" w:oddVBand="0" w:evenVBand="0" w:oddHBand="1" w:evenHBand="0" w:firstRowFirstColumn="0" w:firstRowLastColumn="0" w:lastRowFirstColumn="0" w:lastRowLastColumn="0"/>
          <w:trHeight w:val="600"/>
        </w:trPr>
        <w:tc>
          <w:tcPr>
            <w:tcW w:w="1353" w:type="dxa"/>
            <w:hideMark/>
          </w:tcPr>
          <w:p w14:paraId="3B9197E4" w14:textId="77777777" w:rsidR="005A1074" w:rsidRPr="00671F64" w:rsidRDefault="005A1074" w:rsidP="003D3747">
            <w:pPr>
              <w:pStyle w:val="TableText"/>
              <w:jc w:val="center"/>
            </w:pPr>
            <w:r w:rsidRPr="00671F64">
              <w:t>23X</w:t>
            </w:r>
          </w:p>
        </w:tc>
        <w:tc>
          <w:tcPr>
            <w:tcW w:w="3231" w:type="dxa"/>
            <w:hideMark/>
          </w:tcPr>
          <w:p w14:paraId="5B7CDB8B" w14:textId="77777777" w:rsidR="005A1074" w:rsidRPr="00671F64" w:rsidRDefault="005A1074" w:rsidP="003D3747">
            <w:pPr>
              <w:pStyle w:val="TableText"/>
            </w:pPr>
            <w:r w:rsidRPr="00671F64">
              <w:t>File identification</w:t>
            </w:r>
          </w:p>
        </w:tc>
        <w:tc>
          <w:tcPr>
            <w:tcW w:w="4432" w:type="dxa"/>
            <w:hideMark/>
          </w:tcPr>
          <w:p w14:paraId="5FFF5BE7" w14:textId="77777777" w:rsidR="005A1074" w:rsidRPr="00671F64" w:rsidRDefault="005A1074" w:rsidP="003D3747">
            <w:pPr>
              <w:pStyle w:val="TableText"/>
            </w:pPr>
            <w:r w:rsidRPr="00671F64">
              <w:t>Delivery channel and associated file name/reference for attached documents</w:t>
            </w:r>
          </w:p>
        </w:tc>
      </w:tr>
      <w:tr w:rsidR="005A1074" w:rsidRPr="00671F64" w14:paraId="17218787"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53" w:type="dxa"/>
            <w:hideMark/>
          </w:tcPr>
          <w:p w14:paraId="56E6F6C9" w14:textId="77777777" w:rsidR="005A1074" w:rsidRPr="00671F64" w:rsidRDefault="005A1074" w:rsidP="003D3747">
            <w:pPr>
              <w:pStyle w:val="TableText"/>
              <w:jc w:val="center"/>
            </w:pPr>
            <w:r w:rsidRPr="00671F64">
              <w:t>15B</w:t>
            </w:r>
          </w:p>
        </w:tc>
        <w:tc>
          <w:tcPr>
            <w:tcW w:w="3231" w:type="dxa"/>
            <w:hideMark/>
          </w:tcPr>
          <w:p w14:paraId="75967101" w14:textId="77777777" w:rsidR="005A1074" w:rsidRPr="00671F64" w:rsidRDefault="005A1074" w:rsidP="003D3747">
            <w:pPr>
              <w:pStyle w:val="TableText"/>
            </w:pPr>
            <w:r w:rsidRPr="00671F64">
              <w:t>Empty field</w:t>
            </w:r>
          </w:p>
        </w:tc>
        <w:tc>
          <w:tcPr>
            <w:tcW w:w="4432" w:type="dxa"/>
            <w:hideMark/>
          </w:tcPr>
          <w:p w14:paraId="277A3A76" w14:textId="77777777" w:rsidR="005A1074" w:rsidRPr="00671F64" w:rsidRDefault="005A1074" w:rsidP="003D3747">
            <w:pPr>
              <w:pStyle w:val="TableText"/>
            </w:pPr>
            <w:r w:rsidRPr="00671F64">
              <w:t> </w:t>
            </w:r>
          </w:p>
        </w:tc>
      </w:tr>
      <w:tr w:rsidR="005A1074" w:rsidRPr="00671F64" w14:paraId="104DF0F4"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53" w:type="dxa"/>
            <w:hideMark/>
          </w:tcPr>
          <w:p w14:paraId="7C590488" w14:textId="77777777" w:rsidR="005A1074" w:rsidRPr="00671F64" w:rsidRDefault="005A1074" w:rsidP="003D3747">
            <w:pPr>
              <w:pStyle w:val="TableText"/>
              <w:jc w:val="center"/>
            </w:pPr>
            <w:r w:rsidRPr="00671F64">
              <w:t>20</w:t>
            </w:r>
          </w:p>
        </w:tc>
        <w:tc>
          <w:tcPr>
            <w:tcW w:w="3231" w:type="dxa"/>
            <w:hideMark/>
          </w:tcPr>
          <w:p w14:paraId="7E0FC1F9" w14:textId="77777777" w:rsidR="005A1074" w:rsidRPr="00671F64" w:rsidRDefault="005A1074" w:rsidP="003D3747">
            <w:pPr>
              <w:pStyle w:val="TableText"/>
            </w:pPr>
            <w:r w:rsidRPr="00671F64">
              <w:t>Undertaking reference number</w:t>
            </w:r>
          </w:p>
        </w:tc>
        <w:tc>
          <w:tcPr>
            <w:tcW w:w="4432" w:type="dxa"/>
            <w:hideMark/>
          </w:tcPr>
          <w:p w14:paraId="3D91754D" w14:textId="77777777" w:rsidR="005A1074" w:rsidRPr="00671F64" w:rsidRDefault="005A1074" w:rsidP="003D3747">
            <w:pPr>
              <w:pStyle w:val="TableText"/>
            </w:pPr>
            <w:r w:rsidRPr="00671F64">
              <w:t>Master reference e.g., ISB00111</w:t>
            </w:r>
          </w:p>
        </w:tc>
      </w:tr>
      <w:tr w:rsidR="005A1074" w:rsidRPr="00671F64" w14:paraId="7AC41649"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53" w:type="dxa"/>
            <w:hideMark/>
          </w:tcPr>
          <w:p w14:paraId="19217C49" w14:textId="77777777" w:rsidR="005A1074" w:rsidRPr="00671F64" w:rsidRDefault="005A1074" w:rsidP="003D3747">
            <w:pPr>
              <w:pStyle w:val="TableText"/>
              <w:jc w:val="center"/>
            </w:pPr>
            <w:r w:rsidRPr="00671F64">
              <w:t>30</w:t>
            </w:r>
          </w:p>
        </w:tc>
        <w:tc>
          <w:tcPr>
            <w:tcW w:w="3231" w:type="dxa"/>
            <w:hideMark/>
          </w:tcPr>
          <w:p w14:paraId="34A9C67A" w14:textId="77777777" w:rsidR="005A1074" w:rsidRPr="00671F64" w:rsidRDefault="005A1074" w:rsidP="003D3747">
            <w:pPr>
              <w:pStyle w:val="TableText"/>
            </w:pPr>
            <w:r w:rsidRPr="00671F64">
              <w:t>Date of issue</w:t>
            </w:r>
          </w:p>
        </w:tc>
        <w:tc>
          <w:tcPr>
            <w:tcW w:w="4432" w:type="dxa"/>
            <w:hideMark/>
          </w:tcPr>
          <w:p w14:paraId="702FF482" w14:textId="77777777" w:rsidR="005A1074" w:rsidRPr="00671F64" w:rsidRDefault="005A1074" w:rsidP="003D3747">
            <w:pPr>
              <w:pStyle w:val="TableText"/>
            </w:pPr>
            <w:r w:rsidRPr="00671F64">
              <w:t>Issue date</w:t>
            </w:r>
          </w:p>
        </w:tc>
      </w:tr>
      <w:tr w:rsidR="005A1074" w:rsidRPr="00671F64" w14:paraId="00C35095"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53" w:type="dxa"/>
            <w:hideMark/>
          </w:tcPr>
          <w:p w14:paraId="4F97E07C" w14:textId="77777777" w:rsidR="005A1074" w:rsidRPr="00671F64" w:rsidRDefault="005A1074" w:rsidP="003D3747">
            <w:pPr>
              <w:pStyle w:val="TableText"/>
              <w:jc w:val="center"/>
            </w:pPr>
            <w:r w:rsidRPr="00671F64">
              <w:t>22D</w:t>
            </w:r>
          </w:p>
        </w:tc>
        <w:tc>
          <w:tcPr>
            <w:tcW w:w="3231" w:type="dxa"/>
            <w:hideMark/>
          </w:tcPr>
          <w:p w14:paraId="108BD987" w14:textId="77777777" w:rsidR="005A1074" w:rsidRPr="00671F64" w:rsidRDefault="005A1074" w:rsidP="003D3747">
            <w:pPr>
              <w:pStyle w:val="TableText"/>
            </w:pPr>
            <w:r w:rsidRPr="00671F64">
              <w:t>Form of undertaking </w:t>
            </w:r>
          </w:p>
        </w:tc>
        <w:tc>
          <w:tcPr>
            <w:tcW w:w="4432" w:type="dxa"/>
            <w:hideMark/>
          </w:tcPr>
          <w:p w14:paraId="6024D9C5" w14:textId="77777777" w:rsidR="005A1074" w:rsidRPr="00671F64" w:rsidRDefault="005A1074" w:rsidP="003D3747">
            <w:pPr>
              <w:pStyle w:val="TableText"/>
            </w:pPr>
            <w:r w:rsidRPr="00671F64">
              <w:t>Set to 'STBY'</w:t>
            </w:r>
          </w:p>
        </w:tc>
      </w:tr>
      <w:tr w:rsidR="005A1074" w:rsidRPr="00671F64" w14:paraId="08BC0E90" w14:textId="77777777" w:rsidTr="003D3747">
        <w:trPr>
          <w:cnfStyle w:val="000000010000" w:firstRow="0" w:lastRow="0" w:firstColumn="0" w:lastColumn="0" w:oddVBand="0" w:evenVBand="0" w:oddHBand="0" w:evenHBand="1" w:firstRowFirstColumn="0" w:firstRowLastColumn="0" w:lastRowFirstColumn="0" w:lastRowLastColumn="0"/>
          <w:trHeight w:val="600"/>
        </w:trPr>
        <w:tc>
          <w:tcPr>
            <w:tcW w:w="1353" w:type="dxa"/>
            <w:hideMark/>
          </w:tcPr>
          <w:p w14:paraId="5FF71AD3" w14:textId="77777777" w:rsidR="005A1074" w:rsidRPr="00671F64" w:rsidRDefault="005A1074" w:rsidP="003D3747">
            <w:pPr>
              <w:pStyle w:val="TableText"/>
              <w:jc w:val="center"/>
            </w:pPr>
            <w:r w:rsidRPr="00671F64">
              <w:t>40C</w:t>
            </w:r>
          </w:p>
        </w:tc>
        <w:tc>
          <w:tcPr>
            <w:tcW w:w="3231" w:type="dxa"/>
            <w:hideMark/>
          </w:tcPr>
          <w:p w14:paraId="25CD016C" w14:textId="77777777" w:rsidR="005A1074" w:rsidRPr="00671F64" w:rsidRDefault="005A1074" w:rsidP="003D3747">
            <w:pPr>
              <w:pStyle w:val="TableText"/>
            </w:pPr>
            <w:r w:rsidRPr="00671F64">
              <w:t>Applicable rules</w:t>
            </w:r>
          </w:p>
        </w:tc>
        <w:tc>
          <w:tcPr>
            <w:tcW w:w="4432" w:type="dxa"/>
            <w:hideMark/>
          </w:tcPr>
          <w:p w14:paraId="44BC5956" w14:textId="77777777" w:rsidR="005A1074" w:rsidRPr="00671F64" w:rsidRDefault="005A1074" w:rsidP="003D3747">
            <w:pPr>
              <w:pStyle w:val="TableText"/>
            </w:pPr>
            <w:r w:rsidRPr="00671F64">
              <w:t>Set to associated value of ISPR,</w:t>
            </w:r>
            <w:r>
              <w:t xml:space="preserve"> </w:t>
            </w:r>
            <w:r w:rsidRPr="00671F64">
              <w:t>UCPR,</w:t>
            </w:r>
            <w:r>
              <w:t xml:space="preserve"> </w:t>
            </w:r>
            <w:r w:rsidRPr="00671F64">
              <w:t>URDG,</w:t>
            </w:r>
            <w:r>
              <w:t xml:space="preserve"> </w:t>
            </w:r>
            <w:r w:rsidRPr="00671F64">
              <w:t>NONE,</w:t>
            </w:r>
            <w:r>
              <w:t xml:space="preserve"> </w:t>
            </w:r>
            <w:r w:rsidRPr="00671F64">
              <w:t>OTHR</w:t>
            </w:r>
          </w:p>
        </w:tc>
      </w:tr>
      <w:tr w:rsidR="005A1074" w:rsidRPr="00671F64" w14:paraId="7ABDFA7F" w14:textId="77777777" w:rsidTr="003D3747">
        <w:trPr>
          <w:cnfStyle w:val="000000100000" w:firstRow="0" w:lastRow="0" w:firstColumn="0" w:lastColumn="0" w:oddVBand="0" w:evenVBand="0" w:oddHBand="1" w:evenHBand="0" w:firstRowFirstColumn="0" w:firstRowLastColumn="0" w:lastRowFirstColumn="0" w:lastRowLastColumn="0"/>
          <w:trHeight w:val="600"/>
        </w:trPr>
        <w:tc>
          <w:tcPr>
            <w:tcW w:w="1353" w:type="dxa"/>
            <w:hideMark/>
          </w:tcPr>
          <w:p w14:paraId="31876761" w14:textId="77777777" w:rsidR="005A1074" w:rsidRPr="00671F64" w:rsidRDefault="005A1074" w:rsidP="003D3747">
            <w:pPr>
              <w:pStyle w:val="TableText"/>
              <w:jc w:val="center"/>
            </w:pPr>
            <w:r w:rsidRPr="00671F64">
              <w:t>40C</w:t>
            </w:r>
          </w:p>
        </w:tc>
        <w:tc>
          <w:tcPr>
            <w:tcW w:w="3231" w:type="dxa"/>
            <w:hideMark/>
          </w:tcPr>
          <w:p w14:paraId="3295CF81" w14:textId="77777777" w:rsidR="005A1074" w:rsidRPr="00671F64" w:rsidRDefault="005A1074" w:rsidP="003D3747">
            <w:pPr>
              <w:pStyle w:val="TableText"/>
            </w:pPr>
            <w:r w:rsidRPr="00671F64">
              <w:t>Applicable rule text </w:t>
            </w:r>
          </w:p>
        </w:tc>
        <w:tc>
          <w:tcPr>
            <w:tcW w:w="4432" w:type="dxa"/>
            <w:hideMark/>
          </w:tcPr>
          <w:p w14:paraId="3846447B" w14:textId="77777777" w:rsidR="005A1074" w:rsidRPr="00671F64" w:rsidRDefault="005A1074" w:rsidP="003D3747">
            <w:pPr>
              <w:pStyle w:val="TableText"/>
            </w:pPr>
            <w:r w:rsidRPr="00671F64">
              <w:t>Set where entered text if other or text description of code if OTHER</w:t>
            </w:r>
          </w:p>
        </w:tc>
      </w:tr>
      <w:tr w:rsidR="005A1074" w:rsidRPr="00671F64" w14:paraId="65191506"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53" w:type="dxa"/>
            <w:hideMark/>
          </w:tcPr>
          <w:p w14:paraId="653FD5D7" w14:textId="77777777" w:rsidR="005A1074" w:rsidRPr="00671F64" w:rsidRDefault="005A1074" w:rsidP="003D3747">
            <w:pPr>
              <w:pStyle w:val="TableText"/>
              <w:jc w:val="center"/>
            </w:pPr>
            <w:r w:rsidRPr="00671F64">
              <w:t>23B</w:t>
            </w:r>
          </w:p>
        </w:tc>
        <w:tc>
          <w:tcPr>
            <w:tcW w:w="3231" w:type="dxa"/>
            <w:hideMark/>
          </w:tcPr>
          <w:p w14:paraId="5CFB951C" w14:textId="77777777" w:rsidR="005A1074" w:rsidRPr="00671F64" w:rsidRDefault="005A1074" w:rsidP="003D3747">
            <w:pPr>
              <w:pStyle w:val="TableText"/>
            </w:pPr>
            <w:r w:rsidRPr="00671F64">
              <w:t>Expiry type</w:t>
            </w:r>
          </w:p>
        </w:tc>
        <w:tc>
          <w:tcPr>
            <w:tcW w:w="4432" w:type="dxa"/>
            <w:hideMark/>
          </w:tcPr>
          <w:p w14:paraId="3A94449D" w14:textId="77777777" w:rsidR="005A1074" w:rsidRPr="00671F64" w:rsidRDefault="005A1074" w:rsidP="003D3747">
            <w:pPr>
              <w:pStyle w:val="TableText"/>
            </w:pPr>
            <w:r w:rsidRPr="00671F64">
              <w:t>COND,</w:t>
            </w:r>
            <w:r>
              <w:t xml:space="preserve"> </w:t>
            </w:r>
            <w:r w:rsidRPr="00671F64">
              <w:t>FIXD, OPEN</w:t>
            </w:r>
          </w:p>
        </w:tc>
      </w:tr>
      <w:tr w:rsidR="005A1074" w:rsidRPr="00671F64" w14:paraId="5A76284F"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53" w:type="dxa"/>
            <w:hideMark/>
          </w:tcPr>
          <w:p w14:paraId="0E4866CB" w14:textId="77777777" w:rsidR="005A1074" w:rsidRPr="00671F64" w:rsidRDefault="005A1074" w:rsidP="003D3747">
            <w:pPr>
              <w:pStyle w:val="TableText"/>
              <w:jc w:val="center"/>
            </w:pPr>
            <w:r w:rsidRPr="00671F64">
              <w:t>31E</w:t>
            </w:r>
          </w:p>
        </w:tc>
        <w:tc>
          <w:tcPr>
            <w:tcW w:w="3231" w:type="dxa"/>
            <w:hideMark/>
          </w:tcPr>
          <w:p w14:paraId="0A9C2489" w14:textId="77777777" w:rsidR="005A1074" w:rsidRPr="00671F64" w:rsidRDefault="005A1074" w:rsidP="003D3747">
            <w:pPr>
              <w:pStyle w:val="TableText"/>
            </w:pPr>
            <w:r w:rsidRPr="00671F64">
              <w:t>Date of expiry </w:t>
            </w:r>
          </w:p>
        </w:tc>
        <w:tc>
          <w:tcPr>
            <w:tcW w:w="4432" w:type="dxa"/>
            <w:hideMark/>
          </w:tcPr>
          <w:p w14:paraId="23324462" w14:textId="77777777" w:rsidR="005A1074" w:rsidRPr="00671F64" w:rsidRDefault="005A1074" w:rsidP="003D3747">
            <w:pPr>
              <w:pStyle w:val="TableText"/>
            </w:pPr>
            <w:r w:rsidRPr="00671F64">
              <w:t>Set if COND or FIXD</w:t>
            </w:r>
          </w:p>
        </w:tc>
      </w:tr>
      <w:tr w:rsidR="005A1074" w:rsidRPr="00671F64" w14:paraId="3F07C7E6"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53" w:type="dxa"/>
            <w:hideMark/>
          </w:tcPr>
          <w:p w14:paraId="01F54E32" w14:textId="77777777" w:rsidR="005A1074" w:rsidRPr="00671F64" w:rsidRDefault="005A1074" w:rsidP="003D3747">
            <w:pPr>
              <w:pStyle w:val="TableText"/>
              <w:jc w:val="center"/>
            </w:pPr>
            <w:r w:rsidRPr="00671F64">
              <w:t>35G</w:t>
            </w:r>
          </w:p>
        </w:tc>
        <w:tc>
          <w:tcPr>
            <w:tcW w:w="3231" w:type="dxa"/>
            <w:hideMark/>
          </w:tcPr>
          <w:p w14:paraId="3AC5926E" w14:textId="77777777" w:rsidR="005A1074" w:rsidRPr="00671F64" w:rsidRDefault="005A1074" w:rsidP="003D3747">
            <w:pPr>
              <w:pStyle w:val="TableText"/>
            </w:pPr>
            <w:r w:rsidRPr="00671F64">
              <w:t>Expiry condition </w:t>
            </w:r>
          </w:p>
        </w:tc>
        <w:tc>
          <w:tcPr>
            <w:tcW w:w="4432" w:type="dxa"/>
            <w:hideMark/>
          </w:tcPr>
          <w:p w14:paraId="488F5DA1" w14:textId="77777777" w:rsidR="005A1074" w:rsidRPr="00671F64" w:rsidRDefault="005A1074" w:rsidP="003D3747">
            <w:pPr>
              <w:pStyle w:val="TableText"/>
            </w:pPr>
            <w:r w:rsidRPr="00671F64">
              <w:t>Set if COND</w:t>
            </w:r>
          </w:p>
        </w:tc>
      </w:tr>
      <w:tr w:rsidR="005A1074" w:rsidRPr="00671F64" w14:paraId="3E14E3C9"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53" w:type="dxa"/>
            <w:hideMark/>
          </w:tcPr>
          <w:p w14:paraId="288C974D" w14:textId="77777777" w:rsidR="005A1074" w:rsidRPr="00671F64" w:rsidRDefault="005A1074" w:rsidP="003D3747">
            <w:pPr>
              <w:pStyle w:val="TableText"/>
              <w:jc w:val="center"/>
            </w:pPr>
            <w:r w:rsidRPr="00671F64">
              <w:t>50</w:t>
            </w:r>
          </w:p>
        </w:tc>
        <w:tc>
          <w:tcPr>
            <w:tcW w:w="3231" w:type="dxa"/>
            <w:hideMark/>
          </w:tcPr>
          <w:p w14:paraId="34952929" w14:textId="77777777" w:rsidR="005A1074" w:rsidRPr="00671F64" w:rsidRDefault="005A1074" w:rsidP="003D3747">
            <w:pPr>
              <w:pStyle w:val="TableText"/>
            </w:pPr>
            <w:r w:rsidRPr="00671F64">
              <w:t>Applicant</w:t>
            </w:r>
          </w:p>
        </w:tc>
        <w:tc>
          <w:tcPr>
            <w:tcW w:w="4432" w:type="dxa"/>
            <w:hideMark/>
          </w:tcPr>
          <w:p w14:paraId="5958C89C" w14:textId="77777777" w:rsidR="005A1074" w:rsidRPr="00671F64" w:rsidRDefault="005A1074" w:rsidP="003D3747">
            <w:pPr>
              <w:pStyle w:val="TableText"/>
            </w:pPr>
            <w:r w:rsidRPr="00671F64">
              <w:t>Applicant name and address</w:t>
            </w:r>
          </w:p>
        </w:tc>
      </w:tr>
      <w:tr w:rsidR="005A1074" w:rsidRPr="00671F64" w14:paraId="01123DED" w14:textId="77777777" w:rsidTr="003D3747">
        <w:trPr>
          <w:cnfStyle w:val="000000010000" w:firstRow="0" w:lastRow="0" w:firstColumn="0" w:lastColumn="0" w:oddVBand="0" w:evenVBand="0" w:oddHBand="0" w:evenHBand="1" w:firstRowFirstColumn="0" w:firstRowLastColumn="0" w:lastRowFirstColumn="0" w:lastRowLastColumn="0"/>
          <w:trHeight w:val="600"/>
        </w:trPr>
        <w:tc>
          <w:tcPr>
            <w:tcW w:w="1353" w:type="dxa"/>
            <w:hideMark/>
          </w:tcPr>
          <w:p w14:paraId="42736B10" w14:textId="77777777" w:rsidR="005A1074" w:rsidRPr="00671F64" w:rsidRDefault="005A1074" w:rsidP="003D3747">
            <w:pPr>
              <w:pStyle w:val="TableText"/>
              <w:jc w:val="center"/>
            </w:pPr>
            <w:r w:rsidRPr="00671F64">
              <w:t>51</w:t>
            </w:r>
          </w:p>
        </w:tc>
        <w:tc>
          <w:tcPr>
            <w:tcW w:w="3231" w:type="dxa"/>
            <w:hideMark/>
          </w:tcPr>
          <w:p w14:paraId="60DF24DE" w14:textId="77777777" w:rsidR="005A1074" w:rsidRPr="00671F64" w:rsidRDefault="005A1074" w:rsidP="003D3747">
            <w:pPr>
              <w:pStyle w:val="TableText"/>
            </w:pPr>
            <w:r w:rsidRPr="00671F64">
              <w:t>Obligor/Instructing party </w:t>
            </w:r>
          </w:p>
        </w:tc>
        <w:tc>
          <w:tcPr>
            <w:tcW w:w="4432" w:type="dxa"/>
            <w:hideMark/>
          </w:tcPr>
          <w:p w14:paraId="6B96539A" w14:textId="794CD1EE" w:rsidR="005A1074" w:rsidRPr="00671F64" w:rsidRDefault="005A1074" w:rsidP="003D3747">
            <w:pPr>
              <w:pStyle w:val="TableText"/>
            </w:pPr>
            <w:r w:rsidRPr="00671F64">
              <w:t>Obligor / Principal if not applicant (if present). Name and address</w:t>
            </w:r>
            <w:r w:rsidR="00A00493">
              <w:t xml:space="preserve">. </w:t>
            </w:r>
            <w:r w:rsidR="00A00493" w:rsidRPr="00A00493">
              <w:t>Only when System Option – Branch product option- ‘MT760SetObligorInTag51’ is set to Y.</w:t>
            </w:r>
          </w:p>
        </w:tc>
      </w:tr>
      <w:tr w:rsidR="005A1074" w:rsidRPr="00671F64" w14:paraId="54BB3FA2"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53" w:type="dxa"/>
            <w:hideMark/>
          </w:tcPr>
          <w:p w14:paraId="33DE4DB1" w14:textId="77777777" w:rsidR="005A1074" w:rsidRPr="00671F64" w:rsidRDefault="005A1074" w:rsidP="003D3747">
            <w:pPr>
              <w:pStyle w:val="TableText"/>
              <w:jc w:val="center"/>
            </w:pPr>
            <w:r w:rsidRPr="00671F64">
              <w:t>52a</w:t>
            </w:r>
          </w:p>
        </w:tc>
        <w:tc>
          <w:tcPr>
            <w:tcW w:w="3231" w:type="dxa"/>
            <w:hideMark/>
          </w:tcPr>
          <w:p w14:paraId="725759AA" w14:textId="77777777" w:rsidR="005A1074" w:rsidRPr="00671F64" w:rsidRDefault="005A1074" w:rsidP="003D3747">
            <w:pPr>
              <w:pStyle w:val="TableText"/>
            </w:pPr>
            <w:r w:rsidRPr="00671F64">
              <w:t>Issuer</w:t>
            </w:r>
          </w:p>
        </w:tc>
        <w:tc>
          <w:tcPr>
            <w:tcW w:w="4432" w:type="dxa"/>
            <w:hideMark/>
          </w:tcPr>
          <w:p w14:paraId="1C17B659" w14:textId="77777777" w:rsidR="005A1074" w:rsidRPr="00671F64" w:rsidRDefault="005A1074" w:rsidP="003D3747">
            <w:pPr>
              <w:pStyle w:val="TableText"/>
            </w:pPr>
            <w:r w:rsidRPr="00671F64">
              <w:t> </w:t>
            </w:r>
          </w:p>
        </w:tc>
      </w:tr>
      <w:tr w:rsidR="005A1074" w:rsidRPr="00671F64" w14:paraId="1F4F9F09"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53" w:type="dxa"/>
            <w:hideMark/>
          </w:tcPr>
          <w:p w14:paraId="2E8518BF" w14:textId="77777777" w:rsidR="005A1074" w:rsidRPr="00671F64" w:rsidRDefault="005A1074" w:rsidP="003D3747">
            <w:pPr>
              <w:pStyle w:val="TableText"/>
              <w:jc w:val="center"/>
            </w:pPr>
            <w:r w:rsidRPr="00671F64">
              <w:t>59a</w:t>
            </w:r>
          </w:p>
        </w:tc>
        <w:tc>
          <w:tcPr>
            <w:tcW w:w="3231" w:type="dxa"/>
            <w:hideMark/>
          </w:tcPr>
          <w:p w14:paraId="43132AA2" w14:textId="77777777" w:rsidR="005A1074" w:rsidRPr="00671F64" w:rsidRDefault="005A1074" w:rsidP="003D3747">
            <w:pPr>
              <w:pStyle w:val="TableText"/>
            </w:pPr>
            <w:r w:rsidRPr="00671F64">
              <w:t>Beneficiary</w:t>
            </w:r>
          </w:p>
        </w:tc>
        <w:tc>
          <w:tcPr>
            <w:tcW w:w="4432" w:type="dxa"/>
            <w:hideMark/>
          </w:tcPr>
          <w:p w14:paraId="51575B1F" w14:textId="77777777" w:rsidR="005A1074" w:rsidRPr="00671F64" w:rsidRDefault="005A1074" w:rsidP="003D3747">
            <w:pPr>
              <w:pStyle w:val="TableText"/>
            </w:pPr>
            <w:r w:rsidRPr="00671F64">
              <w:t>SWIFT BIC or name and address of Beneficiary</w:t>
            </w:r>
          </w:p>
        </w:tc>
      </w:tr>
      <w:tr w:rsidR="005A1074" w:rsidRPr="00671F64" w14:paraId="4CB1E951" w14:textId="77777777" w:rsidTr="003D3747">
        <w:trPr>
          <w:cnfStyle w:val="000000100000" w:firstRow="0" w:lastRow="0" w:firstColumn="0" w:lastColumn="0" w:oddVBand="0" w:evenVBand="0" w:oddHBand="1" w:evenHBand="0" w:firstRowFirstColumn="0" w:firstRowLastColumn="0" w:lastRowFirstColumn="0" w:lastRowLastColumn="0"/>
          <w:trHeight w:val="600"/>
        </w:trPr>
        <w:tc>
          <w:tcPr>
            <w:tcW w:w="1353" w:type="dxa"/>
            <w:hideMark/>
          </w:tcPr>
          <w:p w14:paraId="4C94EFE4" w14:textId="77777777" w:rsidR="005A1074" w:rsidRPr="00671F64" w:rsidRDefault="005A1074" w:rsidP="003D3747">
            <w:pPr>
              <w:pStyle w:val="TableText"/>
              <w:jc w:val="center"/>
            </w:pPr>
            <w:r w:rsidRPr="00671F64">
              <w:t>56a</w:t>
            </w:r>
          </w:p>
        </w:tc>
        <w:tc>
          <w:tcPr>
            <w:tcW w:w="3231" w:type="dxa"/>
            <w:hideMark/>
          </w:tcPr>
          <w:p w14:paraId="08C3CC95" w14:textId="77777777" w:rsidR="005A1074" w:rsidRPr="00671F64" w:rsidRDefault="005A1074" w:rsidP="003D3747">
            <w:pPr>
              <w:pStyle w:val="TableText"/>
            </w:pPr>
            <w:r w:rsidRPr="00671F64">
              <w:t>Advising bank </w:t>
            </w:r>
          </w:p>
        </w:tc>
        <w:tc>
          <w:tcPr>
            <w:tcW w:w="4432" w:type="dxa"/>
            <w:hideMark/>
          </w:tcPr>
          <w:p w14:paraId="5A8C1FEF" w14:textId="77777777" w:rsidR="005A1074" w:rsidRPr="00671F64" w:rsidRDefault="005A1074" w:rsidP="003D3747">
            <w:pPr>
              <w:pStyle w:val="TableText"/>
            </w:pPr>
            <w:r w:rsidRPr="00671F64">
              <w:t>SWIFT BIC or name and address of Advising bank (if present)</w:t>
            </w:r>
          </w:p>
        </w:tc>
      </w:tr>
      <w:tr w:rsidR="005A1074" w:rsidRPr="00671F64" w14:paraId="4E05F116"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53" w:type="dxa"/>
            <w:hideMark/>
          </w:tcPr>
          <w:p w14:paraId="6050ABEE" w14:textId="77777777" w:rsidR="005A1074" w:rsidRPr="00671F64" w:rsidRDefault="005A1074" w:rsidP="003D3747">
            <w:pPr>
              <w:pStyle w:val="TableText"/>
              <w:jc w:val="center"/>
            </w:pPr>
            <w:r w:rsidRPr="00671F64">
              <w:t>23</w:t>
            </w:r>
          </w:p>
        </w:tc>
        <w:tc>
          <w:tcPr>
            <w:tcW w:w="3231" w:type="dxa"/>
            <w:hideMark/>
          </w:tcPr>
          <w:p w14:paraId="11E0ABB2" w14:textId="77777777" w:rsidR="005A1074" w:rsidRPr="00671F64" w:rsidRDefault="005A1074" w:rsidP="003D3747">
            <w:pPr>
              <w:pStyle w:val="TableText"/>
            </w:pPr>
            <w:r w:rsidRPr="00671F64">
              <w:t>Advising bank ref</w:t>
            </w:r>
          </w:p>
        </w:tc>
        <w:tc>
          <w:tcPr>
            <w:tcW w:w="4432" w:type="dxa"/>
            <w:hideMark/>
          </w:tcPr>
          <w:p w14:paraId="73278428" w14:textId="77777777" w:rsidR="005A1074" w:rsidRPr="00671F64" w:rsidRDefault="005A1074" w:rsidP="003D3747">
            <w:pPr>
              <w:pStyle w:val="TableText"/>
            </w:pPr>
            <w:r w:rsidRPr="00671F64">
              <w:t>Not required</w:t>
            </w:r>
          </w:p>
        </w:tc>
      </w:tr>
      <w:tr w:rsidR="005A1074" w:rsidRPr="00671F64" w14:paraId="7ED2EC43" w14:textId="77777777" w:rsidTr="003D3747">
        <w:trPr>
          <w:cnfStyle w:val="000000100000" w:firstRow="0" w:lastRow="0" w:firstColumn="0" w:lastColumn="0" w:oddVBand="0" w:evenVBand="0" w:oddHBand="1" w:evenHBand="0" w:firstRowFirstColumn="0" w:firstRowLastColumn="0" w:lastRowFirstColumn="0" w:lastRowLastColumn="0"/>
          <w:trHeight w:val="600"/>
        </w:trPr>
        <w:tc>
          <w:tcPr>
            <w:tcW w:w="1353" w:type="dxa"/>
            <w:hideMark/>
          </w:tcPr>
          <w:p w14:paraId="54FEAAE3" w14:textId="77777777" w:rsidR="005A1074" w:rsidRPr="00671F64" w:rsidRDefault="005A1074" w:rsidP="003D3747">
            <w:pPr>
              <w:pStyle w:val="TableText"/>
              <w:jc w:val="center"/>
            </w:pPr>
            <w:r w:rsidRPr="00671F64">
              <w:lastRenderedPageBreak/>
              <w:t>57a</w:t>
            </w:r>
          </w:p>
        </w:tc>
        <w:tc>
          <w:tcPr>
            <w:tcW w:w="3231" w:type="dxa"/>
            <w:hideMark/>
          </w:tcPr>
          <w:p w14:paraId="48EEB4C2" w14:textId="77777777" w:rsidR="005A1074" w:rsidRPr="00671F64" w:rsidRDefault="005A1074" w:rsidP="003D3747">
            <w:pPr>
              <w:pStyle w:val="TableText"/>
            </w:pPr>
            <w:r w:rsidRPr="00671F64">
              <w:t>Advise through bank </w:t>
            </w:r>
          </w:p>
        </w:tc>
        <w:tc>
          <w:tcPr>
            <w:tcW w:w="4432" w:type="dxa"/>
            <w:hideMark/>
          </w:tcPr>
          <w:p w14:paraId="08995EB5" w14:textId="6969DA33" w:rsidR="005A1074" w:rsidRPr="00671F64" w:rsidRDefault="005A1074" w:rsidP="003D3747">
            <w:pPr>
              <w:pStyle w:val="TableText"/>
            </w:pPr>
            <w:r w:rsidRPr="00671F64">
              <w:t xml:space="preserve">SWIFT BIC or name and address of </w:t>
            </w:r>
            <w:proofErr w:type="spellStart"/>
            <w:r w:rsidRPr="00671F64">
              <w:t>Advise</w:t>
            </w:r>
            <w:proofErr w:type="spellEnd"/>
            <w:r w:rsidRPr="00671F64">
              <w:t xml:space="preserve"> through bank (if present) </w:t>
            </w:r>
            <w:r w:rsidR="00BF4490">
              <w:t>under Party details</w:t>
            </w:r>
            <w:r w:rsidR="0066657F">
              <w:t xml:space="preserve"> pane</w:t>
            </w:r>
            <w:r w:rsidR="00DD489B">
              <w:t>.</w:t>
            </w:r>
          </w:p>
        </w:tc>
      </w:tr>
      <w:tr w:rsidR="005A1074" w:rsidRPr="00671F64" w14:paraId="4D5043CA"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53" w:type="dxa"/>
            <w:hideMark/>
          </w:tcPr>
          <w:p w14:paraId="7CBED47A" w14:textId="77777777" w:rsidR="005A1074" w:rsidRPr="00671F64" w:rsidRDefault="005A1074" w:rsidP="003D3747">
            <w:pPr>
              <w:pStyle w:val="TableText"/>
              <w:jc w:val="center"/>
            </w:pPr>
            <w:r w:rsidRPr="00671F64">
              <w:t>32B</w:t>
            </w:r>
          </w:p>
        </w:tc>
        <w:tc>
          <w:tcPr>
            <w:tcW w:w="3231" w:type="dxa"/>
            <w:hideMark/>
          </w:tcPr>
          <w:p w14:paraId="3FEA3C30" w14:textId="77777777" w:rsidR="005A1074" w:rsidRPr="00671F64" w:rsidRDefault="005A1074" w:rsidP="003D3747">
            <w:pPr>
              <w:pStyle w:val="TableText"/>
            </w:pPr>
            <w:r w:rsidRPr="00671F64">
              <w:t>Undertaking amount</w:t>
            </w:r>
            <w:r>
              <w:t xml:space="preserve"> </w:t>
            </w:r>
            <w:r w:rsidRPr="00671F64">
              <w:t>and currency</w:t>
            </w:r>
          </w:p>
        </w:tc>
        <w:tc>
          <w:tcPr>
            <w:tcW w:w="4432" w:type="dxa"/>
            <w:hideMark/>
          </w:tcPr>
          <w:p w14:paraId="1813DE9F" w14:textId="77777777" w:rsidR="005A1074" w:rsidRPr="00671F64" w:rsidRDefault="005A1074" w:rsidP="003D3747">
            <w:pPr>
              <w:pStyle w:val="TableText"/>
            </w:pPr>
            <w:r w:rsidRPr="00671F64">
              <w:t>Master Amount and currency</w:t>
            </w:r>
          </w:p>
        </w:tc>
      </w:tr>
      <w:tr w:rsidR="005A1074" w:rsidRPr="00671F64" w14:paraId="4A3A0291" w14:textId="77777777" w:rsidTr="00637C60">
        <w:trPr>
          <w:cnfStyle w:val="000000100000" w:firstRow="0" w:lastRow="0" w:firstColumn="0" w:lastColumn="0" w:oddVBand="0" w:evenVBand="0" w:oddHBand="1" w:evenHBand="0" w:firstRowFirstColumn="0" w:firstRowLastColumn="0" w:lastRowFirstColumn="0" w:lastRowLastColumn="0"/>
          <w:trHeight w:val="300"/>
        </w:trPr>
        <w:tc>
          <w:tcPr>
            <w:tcW w:w="0" w:type="dxa"/>
          </w:tcPr>
          <w:p w14:paraId="1B4587E8" w14:textId="714873CE" w:rsidR="005A1074" w:rsidRPr="00671F64" w:rsidRDefault="005A1074" w:rsidP="003D3747">
            <w:pPr>
              <w:pStyle w:val="TableText"/>
              <w:jc w:val="center"/>
            </w:pPr>
          </w:p>
        </w:tc>
        <w:tc>
          <w:tcPr>
            <w:tcW w:w="0" w:type="dxa"/>
          </w:tcPr>
          <w:p w14:paraId="557B9BDB" w14:textId="038F8B11" w:rsidR="005A1074" w:rsidRPr="00671F64" w:rsidRDefault="005A1074" w:rsidP="003D3747">
            <w:pPr>
              <w:pStyle w:val="TableText"/>
            </w:pPr>
          </w:p>
        </w:tc>
        <w:tc>
          <w:tcPr>
            <w:tcW w:w="0" w:type="dxa"/>
          </w:tcPr>
          <w:p w14:paraId="021712D4" w14:textId="34D6CDF0" w:rsidR="005A1074" w:rsidRPr="00671F64" w:rsidRDefault="005A1074" w:rsidP="003D3747">
            <w:pPr>
              <w:pStyle w:val="TableText"/>
            </w:pPr>
          </w:p>
        </w:tc>
      </w:tr>
      <w:tr w:rsidR="00E83BB1" w:rsidRPr="00671F64" w14:paraId="4D630077" w14:textId="77777777" w:rsidTr="00637C60">
        <w:trPr>
          <w:cnfStyle w:val="000000010000" w:firstRow="0" w:lastRow="0" w:firstColumn="0" w:lastColumn="0" w:oddVBand="0" w:evenVBand="0" w:oddHBand="0" w:evenHBand="1" w:firstRowFirstColumn="0" w:firstRowLastColumn="0" w:lastRowFirstColumn="0" w:lastRowLastColumn="0"/>
          <w:trHeight w:val="468"/>
        </w:trPr>
        <w:tc>
          <w:tcPr>
            <w:tcW w:w="0" w:type="dxa"/>
          </w:tcPr>
          <w:p w14:paraId="1A899582" w14:textId="000A38A6" w:rsidR="00E83BB1" w:rsidRPr="00671F64" w:rsidRDefault="00C57D3E" w:rsidP="003D3747">
            <w:pPr>
              <w:pStyle w:val="TableText"/>
              <w:jc w:val="center"/>
            </w:pPr>
            <w:r>
              <w:t>39F</w:t>
            </w:r>
          </w:p>
        </w:tc>
        <w:tc>
          <w:tcPr>
            <w:tcW w:w="0" w:type="dxa"/>
          </w:tcPr>
          <w:p w14:paraId="2B3968E1" w14:textId="023AC30E" w:rsidR="00E83BB1" w:rsidRPr="00671F64" w:rsidRDefault="00C57D3E" w:rsidP="003D3747">
            <w:pPr>
              <w:pStyle w:val="TableText"/>
            </w:pPr>
            <w:r w:rsidRPr="00C57D3E">
              <w:t>Supplementary Information About Amount</w:t>
            </w:r>
          </w:p>
        </w:tc>
        <w:tc>
          <w:tcPr>
            <w:tcW w:w="0" w:type="dxa"/>
          </w:tcPr>
          <w:p w14:paraId="5479529C" w14:textId="1EF7143C" w:rsidR="00E83BB1" w:rsidRPr="00671F64" w:rsidRDefault="009037BD" w:rsidP="003D3747">
            <w:pPr>
              <w:pStyle w:val="TableText"/>
            </w:pPr>
            <w:r w:rsidRPr="009037BD">
              <w:t>Additional/Supplementary amount information</w:t>
            </w:r>
          </w:p>
        </w:tc>
      </w:tr>
      <w:tr w:rsidR="005A1074" w:rsidRPr="00671F64" w14:paraId="3482DD5E" w14:textId="77777777" w:rsidTr="00A25D96">
        <w:trPr>
          <w:cnfStyle w:val="000000100000" w:firstRow="0" w:lastRow="0" w:firstColumn="0" w:lastColumn="0" w:oddVBand="0" w:evenVBand="0" w:oddHBand="1" w:evenHBand="0" w:firstRowFirstColumn="0" w:firstRowLastColumn="0" w:lastRowFirstColumn="0" w:lastRowLastColumn="0"/>
          <w:trHeight w:val="2178"/>
        </w:trPr>
        <w:tc>
          <w:tcPr>
            <w:tcW w:w="1353" w:type="dxa"/>
            <w:hideMark/>
          </w:tcPr>
          <w:p w14:paraId="2E814D52" w14:textId="77777777" w:rsidR="005A1074" w:rsidRPr="00671F64" w:rsidRDefault="005A1074" w:rsidP="003D3747">
            <w:pPr>
              <w:pStyle w:val="TableText"/>
              <w:jc w:val="center"/>
            </w:pPr>
            <w:r w:rsidRPr="00671F64">
              <w:t>41F/G</w:t>
            </w:r>
          </w:p>
        </w:tc>
        <w:tc>
          <w:tcPr>
            <w:tcW w:w="3231" w:type="dxa"/>
            <w:hideMark/>
          </w:tcPr>
          <w:p w14:paraId="318008B3" w14:textId="77777777" w:rsidR="005A1074" w:rsidRPr="00671F64" w:rsidRDefault="005A1074" w:rsidP="003D3747">
            <w:pPr>
              <w:pStyle w:val="TableText"/>
            </w:pPr>
            <w:r w:rsidRPr="00671F64">
              <w:t xml:space="preserve">Available with </w:t>
            </w:r>
          </w:p>
        </w:tc>
        <w:tc>
          <w:tcPr>
            <w:tcW w:w="4432" w:type="dxa"/>
            <w:hideMark/>
          </w:tcPr>
          <w:p w14:paraId="17DA8090" w14:textId="77777777" w:rsidR="005A1074" w:rsidRPr="00671F64" w:rsidRDefault="005A1074" w:rsidP="003D3747">
            <w:pPr>
              <w:pStyle w:val="TableText"/>
            </w:pPr>
            <w:r w:rsidRPr="00671F64">
              <w:t>Set to either</w:t>
            </w:r>
            <w:r w:rsidRPr="00671F64">
              <w:br/>
              <w:t xml:space="preserve">• (named bank) - SWIFT BIC or Address of </w:t>
            </w:r>
            <w:r w:rsidRPr="00671F64">
              <w:br/>
              <w:t xml:space="preserve">• Any bank </w:t>
            </w:r>
            <w:r w:rsidRPr="00671F64">
              <w:br/>
              <w:t xml:space="preserve">• Any bank in (city) </w:t>
            </w:r>
            <w:r w:rsidRPr="00671F64">
              <w:br/>
              <w:t xml:space="preserve">• Any bank in (country) </w:t>
            </w:r>
            <w:r w:rsidRPr="00671F64">
              <w:br/>
              <w:t>• Advising bank - SWIFT BIC or Address</w:t>
            </w:r>
            <w:r w:rsidRPr="00671F64">
              <w:br/>
              <w:t>• Advise Through bank - SWIFT BIC or Address</w:t>
            </w:r>
            <w:r w:rsidRPr="00671F64">
              <w:br/>
              <w:t>• Ourselves - Bank’s SWIFT BIC</w:t>
            </w:r>
            <w:r w:rsidRPr="00671F64">
              <w:br/>
              <w:t>• Issuing bank - Bank’s SWIFT BIC</w:t>
            </w:r>
          </w:p>
        </w:tc>
      </w:tr>
      <w:tr w:rsidR="005A1074" w:rsidRPr="00671F64" w14:paraId="60ADFAE2"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53" w:type="dxa"/>
            <w:hideMark/>
          </w:tcPr>
          <w:p w14:paraId="1B733CD0" w14:textId="77777777" w:rsidR="005A1074" w:rsidRPr="00671F64" w:rsidRDefault="005A1074" w:rsidP="003D3747">
            <w:pPr>
              <w:pStyle w:val="TableText"/>
              <w:jc w:val="center"/>
            </w:pPr>
            <w:r w:rsidRPr="00671F64">
              <w:t>71D</w:t>
            </w:r>
          </w:p>
        </w:tc>
        <w:tc>
          <w:tcPr>
            <w:tcW w:w="3231" w:type="dxa"/>
            <w:hideMark/>
          </w:tcPr>
          <w:p w14:paraId="2EF0ACFD" w14:textId="77777777" w:rsidR="005A1074" w:rsidRPr="00671F64" w:rsidRDefault="005A1074" w:rsidP="003D3747">
            <w:pPr>
              <w:pStyle w:val="TableText"/>
            </w:pPr>
            <w:r w:rsidRPr="00671F64">
              <w:t>Charge text</w:t>
            </w:r>
          </w:p>
        </w:tc>
        <w:tc>
          <w:tcPr>
            <w:tcW w:w="4432" w:type="dxa"/>
            <w:hideMark/>
          </w:tcPr>
          <w:p w14:paraId="62292CF1" w14:textId="77777777" w:rsidR="005A1074" w:rsidRPr="00671F64" w:rsidRDefault="005A1074" w:rsidP="003D3747">
            <w:pPr>
              <w:pStyle w:val="TableText"/>
            </w:pPr>
            <w:r w:rsidRPr="00671F64">
              <w:t>Charge text</w:t>
            </w:r>
          </w:p>
        </w:tc>
      </w:tr>
      <w:tr w:rsidR="005A1074" w:rsidRPr="00671F64" w14:paraId="2099603E"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53" w:type="dxa"/>
            <w:hideMark/>
          </w:tcPr>
          <w:p w14:paraId="0D7E8812" w14:textId="77777777" w:rsidR="005A1074" w:rsidRPr="00671F64" w:rsidRDefault="005A1074" w:rsidP="003D3747">
            <w:pPr>
              <w:pStyle w:val="TableText"/>
              <w:jc w:val="center"/>
            </w:pPr>
            <w:r w:rsidRPr="00671F64">
              <w:t>45C</w:t>
            </w:r>
          </w:p>
        </w:tc>
        <w:tc>
          <w:tcPr>
            <w:tcW w:w="3231" w:type="dxa"/>
            <w:hideMark/>
          </w:tcPr>
          <w:p w14:paraId="4A36D775" w14:textId="77777777" w:rsidR="005A1074" w:rsidRPr="00671F64" w:rsidRDefault="005A1074" w:rsidP="003D3747">
            <w:pPr>
              <w:pStyle w:val="TableText"/>
            </w:pPr>
            <w:r w:rsidRPr="00671F64">
              <w:t>Doc and Presentation instructions</w:t>
            </w:r>
          </w:p>
        </w:tc>
        <w:tc>
          <w:tcPr>
            <w:tcW w:w="4432" w:type="dxa"/>
            <w:hideMark/>
          </w:tcPr>
          <w:p w14:paraId="1E2107DB" w14:textId="77777777" w:rsidR="005A1074" w:rsidRDefault="005A1074" w:rsidP="003D3747">
            <w:pPr>
              <w:pStyle w:val="TableText"/>
            </w:pPr>
            <w:r w:rsidRPr="00671F64">
              <w:t>Set to Documents required and Additional conditions</w:t>
            </w:r>
            <w:r w:rsidR="007E4AF4">
              <w:t>.</w:t>
            </w:r>
          </w:p>
          <w:p w14:paraId="34F470D5" w14:textId="5D24D800" w:rsidR="007E4AF4" w:rsidRPr="00671F64" w:rsidRDefault="007E4AF4" w:rsidP="003D3747">
            <w:pPr>
              <w:pStyle w:val="TableText"/>
            </w:pPr>
            <w:r>
              <w:t>If additional conditions data to be merged, then it is recommended to use clauses.</w:t>
            </w:r>
          </w:p>
        </w:tc>
      </w:tr>
      <w:tr w:rsidR="005A1074" w:rsidRPr="00671F64" w14:paraId="3EDAFA19"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53" w:type="dxa"/>
            <w:hideMark/>
          </w:tcPr>
          <w:p w14:paraId="370DDB3A" w14:textId="77777777" w:rsidR="005A1074" w:rsidRPr="00671F64" w:rsidRDefault="005A1074" w:rsidP="003D3747">
            <w:pPr>
              <w:pStyle w:val="TableText"/>
              <w:jc w:val="center"/>
            </w:pPr>
            <w:r w:rsidRPr="00671F64">
              <w:t>77U</w:t>
            </w:r>
          </w:p>
        </w:tc>
        <w:tc>
          <w:tcPr>
            <w:tcW w:w="3231" w:type="dxa"/>
            <w:hideMark/>
          </w:tcPr>
          <w:p w14:paraId="29A01C75" w14:textId="77777777" w:rsidR="005A1074" w:rsidRPr="00671F64" w:rsidRDefault="005A1074" w:rsidP="003D3747">
            <w:pPr>
              <w:pStyle w:val="TableText"/>
            </w:pPr>
            <w:r w:rsidRPr="00671F64">
              <w:t>Undertaking terms and conditions</w:t>
            </w:r>
          </w:p>
        </w:tc>
        <w:tc>
          <w:tcPr>
            <w:tcW w:w="4432" w:type="dxa"/>
            <w:hideMark/>
          </w:tcPr>
          <w:p w14:paraId="7E708CEA" w14:textId="77777777" w:rsidR="005A1074" w:rsidRPr="00671F64" w:rsidRDefault="005A1074" w:rsidP="003D3747">
            <w:pPr>
              <w:pStyle w:val="TableText"/>
            </w:pPr>
            <w:r w:rsidRPr="00671F64">
              <w:t>Free-format instructions for SWIFT</w:t>
            </w:r>
          </w:p>
        </w:tc>
      </w:tr>
      <w:tr w:rsidR="005A1074" w:rsidRPr="00671F64" w14:paraId="4FA37545"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53" w:type="dxa"/>
            <w:hideMark/>
          </w:tcPr>
          <w:p w14:paraId="71B96C1E" w14:textId="77777777" w:rsidR="005A1074" w:rsidRPr="00671F64" w:rsidRDefault="005A1074" w:rsidP="003D3747">
            <w:pPr>
              <w:pStyle w:val="TableText"/>
              <w:jc w:val="center"/>
            </w:pPr>
            <w:r w:rsidRPr="00671F64">
              <w:t>49</w:t>
            </w:r>
          </w:p>
        </w:tc>
        <w:tc>
          <w:tcPr>
            <w:tcW w:w="3231" w:type="dxa"/>
            <w:hideMark/>
          </w:tcPr>
          <w:p w14:paraId="7175AF56" w14:textId="77777777" w:rsidR="005A1074" w:rsidRPr="00671F64" w:rsidRDefault="005A1074" w:rsidP="003D3747">
            <w:pPr>
              <w:pStyle w:val="TableText"/>
            </w:pPr>
            <w:r w:rsidRPr="00671F64">
              <w:t>Confirmation instructions</w:t>
            </w:r>
          </w:p>
        </w:tc>
        <w:tc>
          <w:tcPr>
            <w:tcW w:w="4432" w:type="dxa"/>
            <w:hideMark/>
          </w:tcPr>
          <w:p w14:paraId="4AD45A92" w14:textId="77777777" w:rsidR="005A1074" w:rsidRPr="00671F64" w:rsidRDefault="005A1074" w:rsidP="003D3747">
            <w:pPr>
              <w:pStyle w:val="TableText"/>
            </w:pPr>
            <w:r w:rsidRPr="00671F64">
              <w:t>Set to CONFIRM,</w:t>
            </w:r>
            <w:r>
              <w:t xml:space="preserve"> </w:t>
            </w:r>
            <w:r w:rsidRPr="00671F64">
              <w:t>MAY ADD,</w:t>
            </w:r>
            <w:r>
              <w:t xml:space="preserve"> </w:t>
            </w:r>
            <w:r w:rsidRPr="00671F64">
              <w:t xml:space="preserve">WITHOUT confirmation </w:t>
            </w:r>
          </w:p>
        </w:tc>
      </w:tr>
      <w:tr w:rsidR="005A1074" w:rsidRPr="00671F64" w14:paraId="708CF2B7"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53" w:type="dxa"/>
            <w:hideMark/>
          </w:tcPr>
          <w:p w14:paraId="4CD6B6ED" w14:textId="77777777" w:rsidR="005A1074" w:rsidRPr="00671F64" w:rsidRDefault="005A1074" w:rsidP="003D3747">
            <w:pPr>
              <w:pStyle w:val="TableText"/>
              <w:jc w:val="center"/>
            </w:pPr>
            <w:r w:rsidRPr="00671F64">
              <w:t>58a</w:t>
            </w:r>
          </w:p>
        </w:tc>
        <w:tc>
          <w:tcPr>
            <w:tcW w:w="3231" w:type="dxa"/>
            <w:hideMark/>
          </w:tcPr>
          <w:p w14:paraId="64347A49" w14:textId="77777777" w:rsidR="005A1074" w:rsidRPr="00671F64" w:rsidRDefault="005A1074" w:rsidP="003D3747">
            <w:pPr>
              <w:pStyle w:val="TableText"/>
            </w:pPr>
            <w:r w:rsidRPr="00671F64">
              <w:t>Requested confirmation party</w:t>
            </w:r>
          </w:p>
        </w:tc>
        <w:tc>
          <w:tcPr>
            <w:tcW w:w="4432" w:type="dxa"/>
            <w:hideMark/>
          </w:tcPr>
          <w:p w14:paraId="4C443AB4" w14:textId="77777777" w:rsidR="005A1074" w:rsidRPr="00671F64" w:rsidRDefault="005A1074" w:rsidP="003D3747">
            <w:pPr>
              <w:pStyle w:val="TableText"/>
            </w:pPr>
            <w:r w:rsidRPr="00671F64">
              <w:t xml:space="preserve">Set to Requested confirmation party </w:t>
            </w:r>
          </w:p>
        </w:tc>
      </w:tr>
      <w:tr w:rsidR="005A1074" w:rsidRPr="00671F64" w14:paraId="061A7338"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53" w:type="dxa"/>
            <w:hideMark/>
          </w:tcPr>
          <w:p w14:paraId="6A4842D3" w14:textId="08F71CDF" w:rsidR="005A1074" w:rsidRPr="00671F64" w:rsidRDefault="00C457D8" w:rsidP="003D3747">
            <w:pPr>
              <w:pStyle w:val="TableText"/>
              <w:jc w:val="center"/>
            </w:pPr>
            <w:r>
              <w:t>44J</w:t>
            </w:r>
          </w:p>
        </w:tc>
        <w:tc>
          <w:tcPr>
            <w:tcW w:w="3231" w:type="dxa"/>
            <w:hideMark/>
          </w:tcPr>
          <w:p w14:paraId="71388BAA" w14:textId="77777777" w:rsidR="005A1074" w:rsidRPr="00671F64" w:rsidRDefault="005A1074" w:rsidP="003D3747">
            <w:pPr>
              <w:pStyle w:val="TableText"/>
            </w:pPr>
            <w:r w:rsidRPr="00671F64">
              <w:t>Governing law country</w:t>
            </w:r>
          </w:p>
        </w:tc>
        <w:tc>
          <w:tcPr>
            <w:tcW w:w="4432" w:type="dxa"/>
            <w:hideMark/>
          </w:tcPr>
          <w:p w14:paraId="2152F1FE" w14:textId="77777777" w:rsidR="005A1074" w:rsidRPr="00671F64" w:rsidRDefault="005A1074" w:rsidP="003D3747">
            <w:pPr>
              <w:pStyle w:val="TableText"/>
            </w:pPr>
            <w:r w:rsidRPr="00671F64">
              <w:t>Governing law Country code</w:t>
            </w:r>
          </w:p>
        </w:tc>
      </w:tr>
      <w:tr w:rsidR="00693BE3" w:rsidRPr="00671F64" w14:paraId="1AF97B6C"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53" w:type="dxa"/>
          </w:tcPr>
          <w:p w14:paraId="375EBB34" w14:textId="0E5735E1" w:rsidR="00693BE3" w:rsidRPr="00671F64" w:rsidDel="00C457D8" w:rsidRDefault="00693BE3" w:rsidP="003D3747">
            <w:pPr>
              <w:pStyle w:val="TableText"/>
              <w:jc w:val="center"/>
            </w:pPr>
            <w:r>
              <w:t>44J</w:t>
            </w:r>
          </w:p>
        </w:tc>
        <w:tc>
          <w:tcPr>
            <w:tcW w:w="3231" w:type="dxa"/>
          </w:tcPr>
          <w:p w14:paraId="48409AC6" w14:textId="70D895DD" w:rsidR="00693BE3" w:rsidRPr="00671F64" w:rsidRDefault="00693BE3" w:rsidP="003D3747">
            <w:pPr>
              <w:pStyle w:val="TableText"/>
            </w:pPr>
            <w:r>
              <w:t xml:space="preserve">Governing law </w:t>
            </w:r>
            <w:r w:rsidR="00854C7A" w:rsidRPr="00854C7A">
              <w:t>Country Sub Division</w:t>
            </w:r>
          </w:p>
        </w:tc>
        <w:tc>
          <w:tcPr>
            <w:tcW w:w="4432" w:type="dxa"/>
          </w:tcPr>
          <w:p w14:paraId="717E7272" w14:textId="0F86E1EB" w:rsidR="00693BE3" w:rsidRPr="00671F64" w:rsidRDefault="00CF3B80" w:rsidP="003D3747">
            <w:pPr>
              <w:pStyle w:val="TableText"/>
            </w:pPr>
            <w:r w:rsidRPr="00CF3B80">
              <w:t>Governing law Country Sub Division text</w:t>
            </w:r>
          </w:p>
        </w:tc>
      </w:tr>
      <w:tr w:rsidR="005A1074" w:rsidRPr="00671F64" w14:paraId="13507930"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53" w:type="dxa"/>
            <w:hideMark/>
          </w:tcPr>
          <w:p w14:paraId="3FC2EBEF" w14:textId="31BE6244" w:rsidR="005A1074" w:rsidRPr="00671F64" w:rsidRDefault="00C457D8" w:rsidP="003D3747">
            <w:pPr>
              <w:pStyle w:val="TableText"/>
              <w:jc w:val="center"/>
            </w:pPr>
            <w:r>
              <w:t>44J</w:t>
            </w:r>
          </w:p>
        </w:tc>
        <w:tc>
          <w:tcPr>
            <w:tcW w:w="3231" w:type="dxa"/>
            <w:hideMark/>
          </w:tcPr>
          <w:p w14:paraId="33E1F954" w14:textId="77777777" w:rsidR="005A1074" w:rsidRPr="00671F64" w:rsidRDefault="005A1074" w:rsidP="003D3747">
            <w:pPr>
              <w:pStyle w:val="TableText"/>
            </w:pPr>
            <w:r w:rsidRPr="00671F64">
              <w:t>Governing law text </w:t>
            </w:r>
          </w:p>
        </w:tc>
        <w:tc>
          <w:tcPr>
            <w:tcW w:w="4432" w:type="dxa"/>
            <w:hideMark/>
          </w:tcPr>
          <w:p w14:paraId="7F26EC9F" w14:textId="77777777" w:rsidR="005A1074" w:rsidRPr="00671F64" w:rsidRDefault="005A1074" w:rsidP="003D3747">
            <w:pPr>
              <w:pStyle w:val="TableText"/>
            </w:pPr>
            <w:r w:rsidRPr="00671F64">
              <w:t>Governing law text</w:t>
            </w:r>
          </w:p>
        </w:tc>
      </w:tr>
      <w:tr w:rsidR="005A1074" w:rsidRPr="00671F64" w14:paraId="15B2C862" w14:textId="77777777" w:rsidTr="003D3747">
        <w:trPr>
          <w:cnfStyle w:val="000000010000" w:firstRow="0" w:lastRow="0" w:firstColumn="0" w:lastColumn="0" w:oddVBand="0" w:evenVBand="0" w:oddHBand="0" w:evenHBand="1" w:firstRowFirstColumn="0" w:firstRowLastColumn="0" w:lastRowFirstColumn="0" w:lastRowLastColumn="0"/>
          <w:trHeight w:val="600"/>
        </w:trPr>
        <w:tc>
          <w:tcPr>
            <w:tcW w:w="1353" w:type="dxa"/>
            <w:hideMark/>
          </w:tcPr>
          <w:p w14:paraId="1145EFCC" w14:textId="77777777" w:rsidR="005A1074" w:rsidRPr="00671F64" w:rsidRDefault="005A1074" w:rsidP="003D3747">
            <w:pPr>
              <w:pStyle w:val="TableText"/>
              <w:jc w:val="center"/>
            </w:pPr>
            <w:r w:rsidRPr="00671F64">
              <w:t>23F Period</w:t>
            </w:r>
          </w:p>
        </w:tc>
        <w:tc>
          <w:tcPr>
            <w:tcW w:w="3231" w:type="dxa"/>
            <w:hideMark/>
          </w:tcPr>
          <w:p w14:paraId="430D11EB" w14:textId="77777777" w:rsidR="005A1074" w:rsidRPr="00671F64" w:rsidRDefault="005A1074" w:rsidP="003D3747">
            <w:pPr>
              <w:pStyle w:val="TableText"/>
            </w:pPr>
            <w:r w:rsidRPr="00671F64">
              <w:t>Automatic extension period</w:t>
            </w:r>
          </w:p>
        </w:tc>
        <w:tc>
          <w:tcPr>
            <w:tcW w:w="4432" w:type="dxa"/>
            <w:hideMark/>
          </w:tcPr>
          <w:p w14:paraId="67752FAC" w14:textId="77777777" w:rsidR="005A1074" w:rsidRPr="00671F64" w:rsidRDefault="005A1074" w:rsidP="003D3747">
            <w:pPr>
              <w:pStyle w:val="TableText"/>
            </w:pPr>
            <w:r w:rsidRPr="00671F64">
              <w:t>Set from Regular renewal details as either DAYS,</w:t>
            </w:r>
            <w:r>
              <w:t xml:space="preserve"> </w:t>
            </w:r>
            <w:r w:rsidRPr="00671F64">
              <w:t>ONEY, OTHR</w:t>
            </w:r>
          </w:p>
        </w:tc>
      </w:tr>
      <w:tr w:rsidR="005A1074" w:rsidRPr="00671F64" w14:paraId="5FCB8125"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53" w:type="dxa"/>
            <w:hideMark/>
          </w:tcPr>
          <w:p w14:paraId="06BE047D" w14:textId="77777777" w:rsidR="005A1074" w:rsidRPr="00671F64" w:rsidRDefault="005A1074" w:rsidP="003D3747">
            <w:pPr>
              <w:pStyle w:val="TableText"/>
              <w:jc w:val="center"/>
            </w:pPr>
            <w:r w:rsidRPr="00671F64">
              <w:t>23F Details</w:t>
            </w:r>
          </w:p>
        </w:tc>
        <w:tc>
          <w:tcPr>
            <w:tcW w:w="3231" w:type="dxa"/>
            <w:hideMark/>
          </w:tcPr>
          <w:p w14:paraId="42BEDB51" w14:textId="77777777" w:rsidR="005A1074" w:rsidRPr="00671F64" w:rsidRDefault="005A1074" w:rsidP="003D3747">
            <w:pPr>
              <w:pStyle w:val="TableText"/>
            </w:pPr>
            <w:r w:rsidRPr="00671F64">
              <w:t>Automatic extension days</w:t>
            </w:r>
          </w:p>
        </w:tc>
        <w:tc>
          <w:tcPr>
            <w:tcW w:w="4432" w:type="dxa"/>
            <w:hideMark/>
          </w:tcPr>
          <w:p w14:paraId="2EF09D33" w14:textId="77777777" w:rsidR="005A1074" w:rsidRPr="00671F64" w:rsidRDefault="005A1074" w:rsidP="003D3747">
            <w:pPr>
              <w:pStyle w:val="TableText"/>
            </w:pPr>
            <w:r w:rsidRPr="00671F64">
              <w:t>Set to Calendar days entered   if Period is DAYS or…</w:t>
            </w:r>
          </w:p>
        </w:tc>
      </w:tr>
      <w:tr w:rsidR="005A1074" w:rsidRPr="00671F64" w14:paraId="7D8ED0CF"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53" w:type="dxa"/>
            <w:hideMark/>
          </w:tcPr>
          <w:p w14:paraId="1D265D8F" w14:textId="77777777" w:rsidR="005A1074" w:rsidRPr="00671F64" w:rsidRDefault="005A1074" w:rsidP="003D3747">
            <w:pPr>
              <w:pStyle w:val="TableText"/>
              <w:jc w:val="center"/>
            </w:pPr>
            <w:r w:rsidRPr="00671F64">
              <w:t>23F Details</w:t>
            </w:r>
          </w:p>
        </w:tc>
        <w:tc>
          <w:tcPr>
            <w:tcW w:w="3231" w:type="dxa"/>
            <w:hideMark/>
          </w:tcPr>
          <w:p w14:paraId="63DFE6C0" w14:textId="77777777" w:rsidR="005A1074" w:rsidRPr="00671F64" w:rsidRDefault="005A1074" w:rsidP="003D3747">
            <w:pPr>
              <w:pStyle w:val="TableText"/>
            </w:pPr>
            <w:r w:rsidRPr="00671F64">
              <w:t>Automatic extension period details</w:t>
            </w:r>
          </w:p>
        </w:tc>
        <w:tc>
          <w:tcPr>
            <w:tcW w:w="4432" w:type="dxa"/>
            <w:hideMark/>
          </w:tcPr>
          <w:p w14:paraId="1FA44F9C" w14:textId="77777777" w:rsidR="005A1074" w:rsidRPr="00671F64" w:rsidRDefault="005A1074" w:rsidP="003D3747">
            <w:pPr>
              <w:pStyle w:val="TableText"/>
            </w:pPr>
            <w:r w:rsidRPr="00671F64">
              <w:t>Set to extension details text if Period is OTHR</w:t>
            </w:r>
          </w:p>
        </w:tc>
      </w:tr>
      <w:tr w:rsidR="005A1074" w:rsidRPr="00671F64" w14:paraId="611AFF15"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53" w:type="dxa"/>
            <w:hideMark/>
          </w:tcPr>
          <w:p w14:paraId="6AED9DCB" w14:textId="77777777" w:rsidR="005A1074" w:rsidRPr="00671F64" w:rsidRDefault="005A1074" w:rsidP="003D3747">
            <w:pPr>
              <w:pStyle w:val="TableText"/>
              <w:jc w:val="center"/>
            </w:pPr>
            <w:r w:rsidRPr="00671F64">
              <w:t>78</w:t>
            </w:r>
          </w:p>
        </w:tc>
        <w:tc>
          <w:tcPr>
            <w:tcW w:w="3231" w:type="dxa"/>
            <w:hideMark/>
          </w:tcPr>
          <w:p w14:paraId="38CB53AE" w14:textId="77777777" w:rsidR="005A1074" w:rsidRPr="00671F64" w:rsidRDefault="005A1074" w:rsidP="003D3747">
            <w:pPr>
              <w:pStyle w:val="TableText"/>
            </w:pPr>
            <w:r w:rsidRPr="00671F64">
              <w:t>Automatic extension non-extension notification</w:t>
            </w:r>
          </w:p>
        </w:tc>
        <w:tc>
          <w:tcPr>
            <w:tcW w:w="4432" w:type="dxa"/>
            <w:hideMark/>
          </w:tcPr>
          <w:p w14:paraId="6B561971" w14:textId="77777777" w:rsidR="005A1074" w:rsidRPr="00671F64" w:rsidRDefault="005A1074" w:rsidP="003D3747">
            <w:pPr>
              <w:pStyle w:val="TableText"/>
            </w:pPr>
            <w:r w:rsidRPr="00671F64">
              <w:t>Set from non-extension notification details</w:t>
            </w:r>
          </w:p>
        </w:tc>
      </w:tr>
      <w:tr w:rsidR="005A1074" w:rsidRPr="00671F64" w14:paraId="43F782B6"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53" w:type="dxa"/>
            <w:hideMark/>
          </w:tcPr>
          <w:p w14:paraId="63B8AC5B" w14:textId="77777777" w:rsidR="005A1074" w:rsidRPr="00671F64" w:rsidRDefault="005A1074" w:rsidP="003D3747">
            <w:pPr>
              <w:pStyle w:val="TableText"/>
              <w:jc w:val="center"/>
            </w:pPr>
            <w:r w:rsidRPr="00671F64">
              <w:t>26E</w:t>
            </w:r>
          </w:p>
        </w:tc>
        <w:tc>
          <w:tcPr>
            <w:tcW w:w="3231" w:type="dxa"/>
            <w:hideMark/>
          </w:tcPr>
          <w:p w14:paraId="3EB91632" w14:textId="77777777" w:rsidR="005A1074" w:rsidRPr="00671F64" w:rsidRDefault="005A1074" w:rsidP="003D3747">
            <w:pPr>
              <w:pStyle w:val="TableText"/>
            </w:pPr>
            <w:r w:rsidRPr="00671F64">
              <w:t>Automatic extension non-extension notification period</w:t>
            </w:r>
          </w:p>
        </w:tc>
        <w:tc>
          <w:tcPr>
            <w:tcW w:w="4432" w:type="dxa"/>
            <w:hideMark/>
          </w:tcPr>
          <w:p w14:paraId="5D954EA9" w14:textId="77777777" w:rsidR="005A1074" w:rsidRPr="00671F64" w:rsidRDefault="005A1074" w:rsidP="003D3747">
            <w:pPr>
              <w:pStyle w:val="TableText"/>
            </w:pPr>
            <w:r w:rsidRPr="00671F64">
              <w:t>Set from non-extension notification period</w:t>
            </w:r>
          </w:p>
        </w:tc>
      </w:tr>
      <w:tr w:rsidR="005A1074" w:rsidRPr="00671F64" w14:paraId="2A4DB31A"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53" w:type="dxa"/>
            <w:hideMark/>
          </w:tcPr>
          <w:p w14:paraId="095E4761" w14:textId="77777777" w:rsidR="005A1074" w:rsidRPr="00671F64" w:rsidRDefault="005A1074" w:rsidP="003D3747">
            <w:pPr>
              <w:pStyle w:val="TableText"/>
              <w:jc w:val="center"/>
            </w:pPr>
            <w:r w:rsidRPr="00671F64">
              <w:t>31S</w:t>
            </w:r>
          </w:p>
        </w:tc>
        <w:tc>
          <w:tcPr>
            <w:tcW w:w="3231" w:type="dxa"/>
            <w:hideMark/>
          </w:tcPr>
          <w:p w14:paraId="00E4FDC1" w14:textId="77777777" w:rsidR="005A1074" w:rsidRPr="00671F64" w:rsidRDefault="005A1074" w:rsidP="003D3747">
            <w:pPr>
              <w:pStyle w:val="TableText"/>
            </w:pPr>
            <w:r w:rsidRPr="00671F64">
              <w:t>Automatic extension final expiry</w:t>
            </w:r>
          </w:p>
        </w:tc>
        <w:tc>
          <w:tcPr>
            <w:tcW w:w="4432" w:type="dxa"/>
            <w:hideMark/>
          </w:tcPr>
          <w:p w14:paraId="6BE77A5A" w14:textId="77777777" w:rsidR="005A1074" w:rsidRPr="00671F64" w:rsidRDefault="005A1074" w:rsidP="003D3747">
            <w:pPr>
              <w:pStyle w:val="TableText"/>
            </w:pPr>
            <w:r w:rsidRPr="00671F64">
              <w:t>Set from Final expiry date</w:t>
            </w:r>
          </w:p>
        </w:tc>
      </w:tr>
      <w:tr w:rsidR="005A1074" w:rsidRPr="00671F64" w14:paraId="65DF3F9C"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53" w:type="dxa"/>
            <w:hideMark/>
          </w:tcPr>
          <w:p w14:paraId="01DCBAC0" w14:textId="77777777" w:rsidR="005A1074" w:rsidRPr="00671F64" w:rsidRDefault="005A1074" w:rsidP="003D3747">
            <w:pPr>
              <w:pStyle w:val="TableText"/>
              <w:jc w:val="center"/>
            </w:pPr>
            <w:r w:rsidRPr="00671F64">
              <w:t>48B</w:t>
            </w:r>
          </w:p>
        </w:tc>
        <w:tc>
          <w:tcPr>
            <w:tcW w:w="3231" w:type="dxa"/>
            <w:hideMark/>
          </w:tcPr>
          <w:p w14:paraId="0BF5041C" w14:textId="77777777" w:rsidR="005A1074" w:rsidRPr="00671F64" w:rsidRDefault="005A1074" w:rsidP="003D3747">
            <w:pPr>
              <w:pStyle w:val="TableText"/>
            </w:pPr>
            <w:r w:rsidRPr="00671F64">
              <w:t>Demand</w:t>
            </w:r>
          </w:p>
        </w:tc>
        <w:tc>
          <w:tcPr>
            <w:tcW w:w="4432" w:type="dxa"/>
            <w:hideMark/>
          </w:tcPr>
          <w:p w14:paraId="51AB6E08" w14:textId="77777777" w:rsidR="005A1074" w:rsidRPr="0080234E" w:rsidRDefault="005A1074" w:rsidP="003D3747">
            <w:pPr>
              <w:pStyle w:val="TableText"/>
              <w:rPr>
                <w:color w:val="333333"/>
              </w:rPr>
            </w:pPr>
            <w:r w:rsidRPr="00671F64">
              <w:t> </w:t>
            </w:r>
            <w:r w:rsidRPr="0080234E">
              <w:t>Demand indicator is set as follows</w:t>
            </w:r>
          </w:p>
          <w:tbl>
            <w:tblPr>
              <w:tblW w:w="3175" w:type="dxa"/>
              <w:tblCellMar>
                <w:left w:w="0" w:type="dxa"/>
                <w:right w:w="0" w:type="dxa"/>
              </w:tblCellMar>
              <w:tblLook w:val="04A0" w:firstRow="1" w:lastRow="0" w:firstColumn="1" w:lastColumn="0" w:noHBand="0" w:noVBand="1"/>
            </w:tblPr>
            <w:tblGrid>
              <w:gridCol w:w="1821"/>
              <w:gridCol w:w="337"/>
              <w:gridCol w:w="372"/>
              <w:gridCol w:w="346"/>
              <w:gridCol w:w="346"/>
            </w:tblGrid>
            <w:tr w:rsidR="005A1074" w:rsidRPr="0080234E" w14:paraId="06C8F6A0" w14:textId="77777777" w:rsidTr="003D3747">
              <w:trPr>
                <w:trHeight w:val="285"/>
              </w:trPr>
              <w:tc>
                <w:tcPr>
                  <w:tcW w:w="182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8A8FACB" w14:textId="77777777" w:rsidR="005A1074" w:rsidRPr="00DC280B" w:rsidRDefault="005A1074" w:rsidP="003D3747">
                  <w:pPr>
                    <w:pStyle w:val="TableText"/>
                  </w:pPr>
                </w:p>
              </w:tc>
              <w:tc>
                <w:tcPr>
                  <w:tcW w:w="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45AA1CC1" w14:textId="77777777" w:rsidR="005A1074" w:rsidRPr="00DC280B" w:rsidRDefault="005A1074" w:rsidP="003D3747">
                  <w:pPr>
                    <w:pStyle w:val="TableText"/>
                  </w:pPr>
                  <w:r w:rsidRPr="00DC280B">
                    <w:t>1</w:t>
                  </w:r>
                </w:p>
              </w:tc>
              <w:tc>
                <w:tcPr>
                  <w:tcW w:w="37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A1DFE3E" w14:textId="77777777" w:rsidR="005A1074" w:rsidRPr="00DC280B" w:rsidRDefault="005A1074" w:rsidP="003D3747">
                  <w:pPr>
                    <w:pStyle w:val="TableText"/>
                  </w:pPr>
                  <w:r w:rsidRPr="00DC280B">
                    <w:t>2</w:t>
                  </w:r>
                </w:p>
              </w:tc>
              <w:tc>
                <w:tcPr>
                  <w:tcW w:w="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5BAF5A1A" w14:textId="77777777" w:rsidR="005A1074" w:rsidRPr="00DC280B" w:rsidRDefault="005A1074" w:rsidP="003D3747">
                  <w:pPr>
                    <w:pStyle w:val="TableText"/>
                  </w:pPr>
                  <w:r>
                    <w:t>3</w:t>
                  </w:r>
                </w:p>
              </w:tc>
              <w:tc>
                <w:tcPr>
                  <w:tcW w:w="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1207F85" w14:textId="77777777" w:rsidR="005A1074" w:rsidRPr="00DC280B" w:rsidRDefault="005A1074" w:rsidP="003D3747">
                  <w:pPr>
                    <w:pStyle w:val="TableText"/>
                  </w:pPr>
                  <w:r w:rsidRPr="00DC280B">
                    <w:t>4</w:t>
                  </w:r>
                </w:p>
              </w:tc>
            </w:tr>
            <w:tr w:rsidR="005A1074" w:rsidRPr="0080234E" w14:paraId="2FB156C9" w14:textId="77777777" w:rsidTr="003D3747">
              <w:trPr>
                <w:trHeight w:val="285"/>
              </w:trPr>
              <w:tc>
                <w:tcPr>
                  <w:tcW w:w="182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6A9FB6A" w14:textId="77777777" w:rsidR="005A1074" w:rsidRPr="00DC280B" w:rsidRDefault="005A1074" w:rsidP="003D3747">
                  <w:pPr>
                    <w:pStyle w:val="TableText"/>
                  </w:pPr>
                  <w:r w:rsidRPr="00DC280B">
                    <w:t>Partial allowed</w:t>
                  </w:r>
                </w:p>
              </w:tc>
              <w:tc>
                <w:tcPr>
                  <w:tcW w:w="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21F008E" w14:textId="77777777" w:rsidR="005A1074" w:rsidRPr="00DC280B" w:rsidRDefault="005A1074" w:rsidP="003D3747">
                  <w:pPr>
                    <w:pStyle w:val="TableText"/>
                  </w:pPr>
                  <w:r w:rsidRPr="00DC280B">
                    <w:t>Y</w:t>
                  </w:r>
                </w:p>
              </w:tc>
              <w:tc>
                <w:tcPr>
                  <w:tcW w:w="37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1A650268" w14:textId="77777777" w:rsidR="005A1074" w:rsidRPr="00DC280B" w:rsidRDefault="005A1074" w:rsidP="003D3747">
                  <w:pPr>
                    <w:pStyle w:val="TableText"/>
                  </w:pPr>
                  <w:r w:rsidRPr="00DC280B">
                    <w:t>Y</w:t>
                  </w:r>
                </w:p>
              </w:tc>
              <w:tc>
                <w:tcPr>
                  <w:tcW w:w="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301A19D0" w14:textId="77777777" w:rsidR="005A1074" w:rsidRPr="00DC280B" w:rsidRDefault="005A1074" w:rsidP="003D3747">
                  <w:pPr>
                    <w:pStyle w:val="TableText"/>
                  </w:pPr>
                  <w:r w:rsidRPr="00DC280B">
                    <w:t>N</w:t>
                  </w:r>
                </w:p>
              </w:tc>
              <w:tc>
                <w:tcPr>
                  <w:tcW w:w="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45D05B8" w14:textId="77777777" w:rsidR="005A1074" w:rsidRPr="00DC280B" w:rsidRDefault="005A1074" w:rsidP="003D3747">
                  <w:pPr>
                    <w:pStyle w:val="TableText"/>
                  </w:pPr>
                  <w:r w:rsidRPr="00DC280B">
                    <w:t>N</w:t>
                  </w:r>
                </w:p>
              </w:tc>
            </w:tr>
            <w:tr w:rsidR="005A1074" w:rsidRPr="0080234E" w14:paraId="771F37E3"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15B2912" w14:textId="77777777" w:rsidR="005A1074" w:rsidRPr="00DC280B" w:rsidRDefault="005A1074" w:rsidP="003D3747">
                  <w:pPr>
                    <w:pStyle w:val="TableText"/>
                  </w:pPr>
                  <w:r w:rsidRPr="00DC280B">
                    <w:t>Multiple allowed</w:t>
                  </w:r>
                </w:p>
              </w:tc>
              <w:tc>
                <w:tcPr>
                  <w:tcW w:w="32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1437F63" w14:textId="77777777" w:rsidR="005A1074" w:rsidRPr="00DC280B" w:rsidRDefault="005A1074" w:rsidP="003D3747">
                  <w:pPr>
                    <w:pStyle w:val="TableText"/>
                  </w:pPr>
                  <w:r w:rsidRPr="00DC280B">
                    <w:t>Y</w:t>
                  </w: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57AEFB9" w14:textId="77777777" w:rsidR="005A1074" w:rsidRPr="00DC280B" w:rsidRDefault="005A1074" w:rsidP="003D3747">
                  <w:pPr>
                    <w:pStyle w:val="TableText"/>
                  </w:pPr>
                  <w:r w:rsidRPr="00DC280B">
                    <w:t>N</w:t>
                  </w:r>
                </w:p>
              </w:tc>
              <w:tc>
                <w:tcPr>
                  <w:tcW w:w="3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84B8897" w14:textId="77777777" w:rsidR="005A1074" w:rsidRPr="00DC280B" w:rsidRDefault="005A1074" w:rsidP="003D3747">
                  <w:pPr>
                    <w:pStyle w:val="TableText"/>
                  </w:pPr>
                  <w:r w:rsidRPr="00DC280B">
                    <w:t>Y</w:t>
                  </w:r>
                </w:p>
              </w:tc>
              <w:tc>
                <w:tcPr>
                  <w:tcW w:w="3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4C3D069" w14:textId="77777777" w:rsidR="005A1074" w:rsidRPr="00DC280B" w:rsidRDefault="005A1074" w:rsidP="003D3747">
                  <w:pPr>
                    <w:pStyle w:val="TableText"/>
                  </w:pPr>
                  <w:r w:rsidRPr="00DC280B">
                    <w:t>N</w:t>
                  </w:r>
                </w:p>
              </w:tc>
            </w:tr>
            <w:tr w:rsidR="005A1074" w:rsidRPr="0080234E" w14:paraId="17A6BA24"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3B00750" w14:textId="77777777" w:rsidR="005A1074" w:rsidRPr="00DC280B" w:rsidRDefault="005A1074" w:rsidP="003D3747">
                  <w:pPr>
                    <w:pStyle w:val="TableText"/>
                  </w:pPr>
                </w:p>
              </w:tc>
              <w:tc>
                <w:tcPr>
                  <w:tcW w:w="32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31547AE" w14:textId="77777777" w:rsidR="005A1074" w:rsidRPr="00DC280B" w:rsidRDefault="005A1074" w:rsidP="003D3747">
                  <w:pPr>
                    <w:pStyle w:val="TableText"/>
                  </w:pP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26B99DB" w14:textId="77777777" w:rsidR="005A1074" w:rsidRPr="00DC280B" w:rsidRDefault="005A1074" w:rsidP="003D3747">
                  <w:pPr>
                    <w:pStyle w:val="TableText"/>
                  </w:pPr>
                </w:p>
              </w:tc>
              <w:tc>
                <w:tcPr>
                  <w:tcW w:w="3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4FA3083" w14:textId="77777777" w:rsidR="005A1074" w:rsidRPr="00DC280B" w:rsidRDefault="005A1074" w:rsidP="003D3747">
                  <w:pPr>
                    <w:pStyle w:val="TableText"/>
                  </w:pPr>
                </w:p>
              </w:tc>
              <w:tc>
                <w:tcPr>
                  <w:tcW w:w="3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D23F624" w14:textId="77777777" w:rsidR="005A1074" w:rsidRPr="00DC280B" w:rsidRDefault="005A1074" w:rsidP="003D3747">
                  <w:pPr>
                    <w:pStyle w:val="TableText"/>
                  </w:pPr>
                </w:p>
              </w:tc>
            </w:tr>
            <w:tr w:rsidR="005A1074" w:rsidRPr="0080234E" w14:paraId="6EB14A56"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23FC2AE" w14:textId="77777777" w:rsidR="005A1074" w:rsidRPr="00DC280B" w:rsidRDefault="005A1074" w:rsidP="003D3747">
                  <w:pPr>
                    <w:pStyle w:val="TableText"/>
                  </w:pPr>
                  <w:r w:rsidRPr="00DC280B">
                    <w:t>48B - Not set</w:t>
                  </w:r>
                </w:p>
              </w:tc>
              <w:tc>
                <w:tcPr>
                  <w:tcW w:w="32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31C719E" w14:textId="77777777" w:rsidR="005A1074" w:rsidRPr="00DC280B" w:rsidRDefault="005A1074" w:rsidP="003D3747">
                  <w:pPr>
                    <w:pStyle w:val="TableText"/>
                  </w:pPr>
                  <w:r w:rsidRPr="00DC280B">
                    <w:t>X</w:t>
                  </w: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53F7D29" w14:textId="77777777" w:rsidR="005A1074" w:rsidRPr="00DC280B" w:rsidRDefault="005A1074" w:rsidP="003D3747">
                  <w:pPr>
                    <w:pStyle w:val="TableText"/>
                  </w:pPr>
                </w:p>
              </w:tc>
              <w:tc>
                <w:tcPr>
                  <w:tcW w:w="3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FB161AA" w14:textId="77777777" w:rsidR="005A1074" w:rsidRPr="00DC280B" w:rsidRDefault="005A1074" w:rsidP="003D3747">
                  <w:pPr>
                    <w:pStyle w:val="TableText"/>
                  </w:pPr>
                </w:p>
              </w:tc>
              <w:tc>
                <w:tcPr>
                  <w:tcW w:w="3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2FC9372" w14:textId="77777777" w:rsidR="005A1074" w:rsidRPr="00DC280B" w:rsidRDefault="005A1074" w:rsidP="003D3747">
                  <w:pPr>
                    <w:pStyle w:val="TableText"/>
                  </w:pPr>
                </w:p>
              </w:tc>
            </w:tr>
            <w:tr w:rsidR="005A1074" w:rsidRPr="0080234E" w14:paraId="41BBC367"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27DC1DA" w14:textId="77777777" w:rsidR="005A1074" w:rsidRPr="00DC280B" w:rsidRDefault="005A1074" w:rsidP="003D3747">
                  <w:pPr>
                    <w:pStyle w:val="TableText"/>
                  </w:pPr>
                  <w:r w:rsidRPr="00DC280B">
                    <w:rPr>
                      <w:bCs/>
                    </w:rPr>
                    <w:t>NMLT</w:t>
                  </w:r>
                </w:p>
              </w:tc>
              <w:tc>
                <w:tcPr>
                  <w:tcW w:w="32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D827E5E" w14:textId="77777777" w:rsidR="005A1074" w:rsidRPr="00DC280B" w:rsidRDefault="005A1074" w:rsidP="003D3747">
                  <w:pPr>
                    <w:pStyle w:val="TableText"/>
                  </w:pP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236C281" w14:textId="77777777" w:rsidR="005A1074" w:rsidRPr="00DC280B" w:rsidRDefault="005A1074" w:rsidP="003D3747">
                  <w:pPr>
                    <w:pStyle w:val="TableText"/>
                  </w:pPr>
                  <w:r w:rsidRPr="00DC280B">
                    <w:rPr>
                      <w:bCs/>
                    </w:rPr>
                    <w:t>X</w:t>
                  </w:r>
                </w:p>
              </w:tc>
              <w:tc>
                <w:tcPr>
                  <w:tcW w:w="3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9D086FC" w14:textId="77777777" w:rsidR="005A1074" w:rsidRPr="00DC280B" w:rsidRDefault="005A1074" w:rsidP="003D3747">
                  <w:pPr>
                    <w:pStyle w:val="TableText"/>
                  </w:pPr>
                </w:p>
              </w:tc>
              <w:tc>
                <w:tcPr>
                  <w:tcW w:w="3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FD74D42" w14:textId="77777777" w:rsidR="005A1074" w:rsidRPr="00DC280B" w:rsidRDefault="005A1074" w:rsidP="003D3747">
                  <w:pPr>
                    <w:pStyle w:val="TableText"/>
                  </w:pPr>
                </w:p>
              </w:tc>
            </w:tr>
            <w:tr w:rsidR="005A1074" w:rsidRPr="0080234E" w14:paraId="67E4CC9A"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B442BDF" w14:textId="77777777" w:rsidR="005A1074" w:rsidRPr="00DC280B" w:rsidRDefault="005A1074" w:rsidP="003D3747">
                  <w:pPr>
                    <w:pStyle w:val="TableText"/>
                  </w:pPr>
                  <w:r w:rsidRPr="00DC280B">
                    <w:t>NPRT</w:t>
                  </w:r>
                </w:p>
              </w:tc>
              <w:tc>
                <w:tcPr>
                  <w:tcW w:w="32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153E19A" w14:textId="77777777" w:rsidR="005A1074" w:rsidRPr="00DC280B" w:rsidRDefault="005A1074" w:rsidP="003D3747">
                  <w:pPr>
                    <w:pStyle w:val="TableText"/>
                  </w:pP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A02B7BF" w14:textId="77777777" w:rsidR="005A1074" w:rsidRPr="00DC280B" w:rsidRDefault="005A1074" w:rsidP="003D3747">
                  <w:pPr>
                    <w:pStyle w:val="TableText"/>
                  </w:pPr>
                </w:p>
              </w:tc>
              <w:tc>
                <w:tcPr>
                  <w:tcW w:w="3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54FFC52" w14:textId="77777777" w:rsidR="005A1074" w:rsidRPr="00DC280B" w:rsidRDefault="005A1074" w:rsidP="003D3747">
                  <w:pPr>
                    <w:pStyle w:val="TableText"/>
                  </w:pPr>
                  <w:r w:rsidRPr="00DC280B">
                    <w:t>X</w:t>
                  </w:r>
                </w:p>
              </w:tc>
              <w:tc>
                <w:tcPr>
                  <w:tcW w:w="3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88F98C6" w14:textId="77777777" w:rsidR="005A1074" w:rsidRPr="00DC280B" w:rsidRDefault="005A1074" w:rsidP="003D3747">
                  <w:pPr>
                    <w:pStyle w:val="TableText"/>
                  </w:pPr>
                </w:p>
              </w:tc>
            </w:tr>
            <w:tr w:rsidR="005A1074" w:rsidRPr="0080234E" w14:paraId="7431B75C"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F8A26A2" w14:textId="77777777" w:rsidR="005A1074" w:rsidRPr="00DC280B" w:rsidRDefault="005A1074" w:rsidP="003D3747">
                  <w:pPr>
                    <w:pStyle w:val="TableText"/>
                  </w:pPr>
                  <w:r w:rsidRPr="00DC280B">
                    <w:rPr>
                      <w:bCs/>
                    </w:rPr>
                    <w:t>NMPT</w:t>
                  </w:r>
                </w:p>
              </w:tc>
              <w:tc>
                <w:tcPr>
                  <w:tcW w:w="32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F8E3E8" w14:textId="77777777" w:rsidR="005A1074" w:rsidRPr="00DC280B" w:rsidRDefault="005A1074" w:rsidP="003D3747">
                  <w:pPr>
                    <w:pStyle w:val="TableText"/>
                  </w:pP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44BE098" w14:textId="77777777" w:rsidR="005A1074" w:rsidRPr="00DC280B" w:rsidRDefault="005A1074" w:rsidP="003D3747">
                  <w:pPr>
                    <w:pStyle w:val="TableText"/>
                  </w:pPr>
                </w:p>
              </w:tc>
              <w:tc>
                <w:tcPr>
                  <w:tcW w:w="3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DF41298" w14:textId="77777777" w:rsidR="005A1074" w:rsidRPr="00DC280B" w:rsidRDefault="005A1074" w:rsidP="003D3747">
                  <w:pPr>
                    <w:pStyle w:val="TableText"/>
                  </w:pPr>
                </w:p>
              </w:tc>
              <w:tc>
                <w:tcPr>
                  <w:tcW w:w="3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77A26DE" w14:textId="77777777" w:rsidR="005A1074" w:rsidRPr="00DC280B" w:rsidRDefault="005A1074" w:rsidP="003D3747">
                  <w:pPr>
                    <w:pStyle w:val="TableText"/>
                  </w:pPr>
                  <w:r w:rsidRPr="00DC280B">
                    <w:rPr>
                      <w:bCs/>
                    </w:rPr>
                    <w:t>X</w:t>
                  </w:r>
                </w:p>
              </w:tc>
            </w:tr>
          </w:tbl>
          <w:p w14:paraId="325444C6" w14:textId="77777777" w:rsidR="005A1074" w:rsidRPr="00671F64" w:rsidRDefault="005A1074" w:rsidP="003D3747">
            <w:pPr>
              <w:pStyle w:val="TableText"/>
            </w:pPr>
          </w:p>
        </w:tc>
      </w:tr>
      <w:tr w:rsidR="005A1074" w:rsidRPr="00671F64" w14:paraId="33F25A50"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53" w:type="dxa"/>
            <w:hideMark/>
          </w:tcPr>
          <w:p w14:paraId="40984227" w14:textId="77777777" w:rsidR="005A1074" w:rsidRPr="00671F64" w:rsidRDefault="005A1074" w:rsidP="003D3747">
            <w:pPr>
              <w:pStyle w:val="TableText"/>
              <w:jc w:val="center"/>
            </w:pPr>
            <w:r w:rsidRPr="00671F64">
              <w:lastRenderedPageBreak/>
              <w:t>48D</w:t>
            </w:r>
          </w:p>
        </w:tc>
        <w:tc>
          <w:tcPr>
            <w:tcW w:w="3231" w:type="dxa"/>
            <w:hideMark/>
          </w:tcPr>
          <w:p w14:paraId="2C2E9D06" w14:textId="77777777" w:rsidR="005A1074" w:rsidRPr="00671F64" w:rsidRDefault="005A1074" w:rsidP="003D3747">
            <w:pPr>
              <w:pStyle w:val="TableText"/>
            </w:pPr>
            <w:r w:rsidRPr="00671F64">
              <w:t>Transfer Indicator</w:t>
            </w:r>
          </w:p>
        </w:tc>
        <w:tc>
          <w:tcPr>
            <w:tcW w:w="4432" w:type="dxa"/>
            <w:hideMark/>
          </w:tcPr>
          <w:p w14:paraId="134AB444" w14:textId="77777777" w:rsidR="005A1074" w:rsidRPr="00671F64" w:rsidRDefault="005A1074" w:rsidP="003D3747">
            <w:pPr>
              <w:pStyle w:val="TableText"/>
            </w:pPr>
            <w:r w:rsidRPr="00671F64">
              <w:t xml:space="preserve">Set to TRAN if transferable </w:t>
            </w:r>
          </w:p>
        </w:tc>
      </w:tr>
      <w:tr w:rsidR="005A1074" w:rsidRPr="00671F64" w14:paraId="34FA357F"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53" w:type="dxa"/>
            <w:hideMark/>
          </w:tcPr>
          <w:p w14:paraId="737F7F15" w14:textId="77777777" w:rsidR="005A1074" w:rsidRPr="00671F64" w:rsidRDefault="005A1074" w:rsidP="003D3747">
            <w:pPr>
              <w:pStyle w:val="TableText"/>
              <w:jc w:val="center"/>
            </w:pPr>
            <w:r w:rsidRPr="00671F64">
              <w:t>39E</w:t>
            </w:r>
          </w:p>
        </w:tc>
        <w:tc>
          <w:tcPr>
            <w:tcW w:w="3231" w:type="dxa"/>
            <w:hideMark/>
          </w:tcPr>
          <w:p w14:paraId="7D3B4887" w14:textId="77777777" w:rsidR="005A1074" w:rsidRPr="00671F64" w:rsidRDefault="005A1074" w:rsidP="003D3747">
            <w:pPr>
              <w:pStyle w:val="TableText"/>
            </w:pPr>
            <w:r w:rsidRPr="00671F64">
              <w:t>Transfer Conditions</w:t>
            </w:r>
          </w:p>
        </w:tc>
        <w:tc>
          <w:tcPr>
            <w:tcW w:w="4432" w:type="dxa"/>
            <w:hideMark/>
          </w:tcPr>
          <w:p w14:paraId="665A65A4" w14:textId="77777777" w:rsidR="005A1074" w:rsidRPr="00671F64" w:rsidRDefault="005A1074" w:rsidP="003D3747">
            <w:pPr>
              <w:pStyle w:val="TableText"/>
            </w:pPr>
            <w:r w:rsidRPr="00671F64">
              <w:t>Set to Transfer conditions if Transferable</w:t>
            </w:r>
          </w:p>
        </w:tc>
      </w:tr>
      <w:tr w:rsidR="005A1074" w:rsidRPr="00671F64" w14:paraId="072A2E94"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53" w:type="dxa"/>
            <w:hideMark/>
          </w:tcPr>
          <w:p w14:paraId="7DE318B5" w14:textId="77777777" w:rsidR="005A1074" w:rsidRPr="00671F64" w:rsidRDefault="005A1074" w:rsidP="003D3747">
            <w:pPr>
              <w:pStyle w:val="TableText"/>
              <w:jc w:val="center"/>
            </w:pPr>
            <w:r w:rsidRPr="00671F64">
              <w:t>45L</w:t>
            </w:r>
          </w:p>
        </w:tc>
        <w:tc>
          <w:tcPr>
            <w:tcW w:w="3231" w:type="dxa"/>
            <w:hideMark/>
          </w:tcPr>
          <w:p w14:paraId="0C37D437" w14:textId="77777777" w:rsidR="005A1074" w:rsidRPr="00671F64" w:rsidRDefault="005A1074" w:rsidP="003D3747">
            <w:pPr>
              <w:pStyle w:val="TableText"/>
            </w:pPr>
            <w:r w:rsidRPr="00671F64">
              <w:t>Underlying Transaction Details</w:t>
            </w:r>
          </w:p>
        </w:tc>
        <w:tc>
          <w:tcPr>
            <w:tcW w:w="4432" w:type="dxa"/>
            <w:hideMark/>
          </w:tcPr>
          <w:p w14:paraId="54D4EA37" w14:textId="77777777" w:rsidR="005A1074" w:rsidRPr="00671F64" w:rsidRDefault="005A1074" w:rsidP="003D3747">
            <w:pPr>
              <w:pStyle w:val="TableText"/>
            </w:pPr>
            <w:r w:rsidRPr="00671F64">
              <w:t>Set to Goods descriptions</w:t>
            </w:r>
          </w:p>
        </w:tc>
      </w:tr>
      <w:tr w:rsidR="005A1074" w:rsidRPr="00671F64" w14:paraId="6965AA18" w14:textId="77777777" w:rsidTr="003D3747">
        <w:trPr>
          <w:cnfStyle w:val="000000010000" w:firstRow="0" w:lastRow="0" w:firstColumn="0" w:lastColumn="0" w:oddVBand="0" w:evenVBand="0" w:oddHBand="0" w:evenHBand="1" w:firstRowFirstColumn="0" w:firstRowLastColumn="0" w:lastRowFirstColumn="0" w:lastRowLastColumn="0"/>
          <w:trHeight w:val="600"/>
        </w:trPr>
        <w:tc>
          <w:tcPr>
            <w:tcW w:w="1353" w:type="dxa"/>
            <w:hideMark/>
          </w:tcPr>
          <w:p w14:paraId="78499B22" w14:textId="77777777" w:rsidR="005A1074" w:rsidRPr="00671F64" w:rsidRDefault="005A1074" w:rsidP="003D3747">
            <w:pPr>
              <w:pStyle w:val="TableText"/>
              <w:jc w:val="center"/>
            </w:pPr>
            <w:r w:rsidRPr="00671F64">
              <w:t>24E Code</w:t>
            </w:r>
          </w:p>
        </w:tc>
        <w:tc>
          <w:tcPr>
            <w:tcW w:w="3231" w:type="dxa"/>
            <w:hideMark/>
          </w:tcPr>
          <w:p w14:paraId="3AD17079" w14:textId="265087AB" w:rsidR="005A1074" w:rsidRPr="00671F64" w:rsidRDefault="00374ED5" w:rsidP="003D3747">
            <w:pPr>
              <w:pStyle w:val="TableText"/>
            </w:pPr>
            <w:r>
              <w:t>Delivery</w:t>
            </w:r>
            <w:r w:rsidR="00313F6F" w:rsidRPr="00671F64">
              <w:t xml:space="preserve"> </w:t>
            </w:r>
            <w:r w:rsidR="005A1074" w:rsidRPr="00671F64">
              <w:t xml:space="preserve">of Original Undertaking </w:t>
            </w:r>
          </w:p>
        </w:tc>
        <w:tc>
          <w:tcPr>
            <w:tcW w:w="4432" w:type="dxa"/>
            <w:hideMark/>
          </w:tcPr>
          <w:p w14:paraId="0FD49505" w14:textId="77777777" w:rsidR="005A1074" w:rsidRPr="00671F64" w:rsidRDefault="005A1074" w:rsidP="003D3747">
            <w:pPr>
              <w:pStyle w:val="TableText"/>
            </w:pPr>
            <w:r w:rsidRPr="00671F64">
              <w:t xml:space="preserve">Set to Delivery of undertaking </w:t>
            </w:r>
            <w:r w:rsidRPr="00671F64">
              <w:br/>
              <w:t>COLL,</w:t>
            </w:r>
            <w:r>
              <w:t xml:space="preserve"> </w:t>
            </w:r>
            <w:r w:rsidRPr="00671F64">
              <w:t>COURIER,</w:t>
            </w:r>
            <w:r>
              <w:t xml:space="preserve"> </w:t>
            </w:r>
            <w:r w:rsidRPr="00671F64">
              <w:t>MAIL,</w:t>
            </w:r>
            <w:r>
              <w:t xml:space="preserve"> </w:t>
            </w:r>
            <w:r w:rsidRPr="00671F64">
              <w:t>MESS,</w:t>
            </w:r>
            <w:r>
              <w:t xml:space="preserve"> </w:t>
            </w:r>
            <w:r w:rsidRPr="00671F64">
              <w:t>OTHR,</w:t>
            </w:r>
            <w:r>
              <w:t xml:space="preserve"> </w:t>
            </w:r>
            <w:r w:rsidRPr="00671F64">
              <w:t>REGM</w:t>
            </w:r>
          </w:p>
        </w:tc>
      </w:tr>
      <w:tr w:rsidR="005A1074" w:rsidRPr="00671F64" w14:paraId="4AA15D4E" w14:textId="77777777" w:rsidTr="003D3747">
        <w:trPr>
          <w:cnfStyle w:val="000000100000" w:firstRow="0" w:lastRow="0" w:firstColumn="0" w:lastColumn="0" w:oddVBand="0" w:evenVBand="0" w:oddHBand="1" w:evenHBand="0" w:firstRowFirstColumn="0" w:firstRowLastColumn="0" w:lastRowFirstColumn="0" w:lastRowLastColumn="0"/>
          <w:trHeight w:val="600"/>
        </w:trPr>
        <w:tc>
          <w:tcPr>
            <w:tcW w:w="1353" w:type="dxa"/>
            <w:hideMark/>
          </w:tcPr>
          <w:p w14:paraId="7C3B4D48" w14:textId="77777777" w:rsidR="005A1074" w:rsidRPr="00671F64" w:rsidRDefault="005A1074" w:rsidP="003D3747">
            <w:pPr>
              <w:pStyle w:val="TableText"/>
              <w:jc w:val="center"/>
            </w:pPr>
            <w:r w:rsidRPr="00671F64">
              <w:t>24E Add info</w:t>
            </w:r>
          </w:p>
        </w:tc>
        <w:tc>
          <w:tcPr>
            <w:tcW w:w="3231" w:type="dxa"/>
            <w:hideMark/>
          </w:tcPr>
          <w:p w14:paraId="0A10B8F2" w14:textId="77777777" w:rsidR="005A1074" w:rsidRPr="00671F64" w:rsidRDefault="005A1074" w:rsidP="003D3747">
            <w:pPr>
              <w:pStyle w:val="TableText"/>
            </w:pPr>
            <w:r w:rsidRPr="00671F64">
              <w:t>Delivery of Original Undertaking add info</w:t>
            </w:r>
          </w:p>
        </w:tc>
        <w:tc>
          <w:tcPr>
            <w:tcW w:w="4432" w:type="dxa"/>
            <w:hideMark/>
          </w:tcPr>
          <w:p w14:paraId="3E93E412" w14:textId="77777777" w:rsidR="005A1074" w:rsidRPr="00671F64" w:rsidRDefault="005A1074" w:rsidP="003D3747">
            <w:pPr>
              <w:pStyle w:val="TableText"/>
            </w:pPr>
            <w:r w:rsidRPr="00671F64">
              <w:t>Set from Delivery of undertaking extra data entered for COURIER or OTHR</w:t>
            </w:r>
          </w:p>
        </w:tc>
      </w:tr>
      <w:tr w:rsidR="005A1074" w:rsidRPr="00671F64" w14:paraId="40B886C3"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53" w:type="dxa"/>
            <w:hideMark/>
          </w:tcPr>
          <w:p w14:paraId="2B856037" w14:textId="77777777" w:rsidR="005A1074" w:rsidRPr="00671F64" w:rsidRDefault="005A1074" w:rsidP="003D3747">
            <w:pPr>
              <w:pStyle w:val="TableText"/>
              <w:jc w:val="center"/>
            </w:pPr>
            <w:r w:rsidRPr="00671F64">
              <w:t>24G Code</w:t>
            </w:r>
          </w:p>
        </w:tc>
        <w:tc>
          <w:tcPr>
            <w:tcW w:w="3231" w:type="dxa"/>
            <w:hideMark/>
          </w:tcPr>
          <w:p w14:paraId="36C8E085" w14:textId="77777777" w:rsidR="005A1074" w:rsidRPr="00671F64" w:rsidRDefault="005A1074" w:rsidP="003D3747">
            <w:pPr>
              <w:pStyle w:val="TableText"/>
            </w:pPr>
            <w:r w:rsidRPr="00671F64">
              <w:t>Delivery To/Collection By</w:t>
            </w:r>
          </w:p>
        </w:tc>
        <w:tc>
          <w:tcPr>
            <w:tcW w:w="4432" w:type="dxa"/>
            <w:hideMark/>
          </w:tcPr>
          <w:p w14:paraId="535A0D2E" w14:textId="77777777" w:rsidR="005A1074" w:rsidRPr="00671F64" w:rsidRDefault="005A1074" w:rsidP="003D3747">
            <w:pPr>
              <w:pStyle w:val="TableText"/>
            </w:pPr>
            <w:r w:rsidRPr="00671F64">
              <w:t>BENE, OTHR</w:t>
            </w:r>
          </w:p>
        </w:tc>
      </w:tr>
      <w:tr w:rsidR="005A1074" w:rsidRPr="00671F64" w14:paraId="60B282B8" w14:textId="77777777" w:rsidTr="003D3747">
        <w:trPr>
          <w:cnfStyle w:val="000000100000" w:firstRow="0" w:lastRow="0" w:firstColumn="0" w:lastColumn="0" w:oddVBand="0" w:evenVBand="0" w:oddHBand="1" w:evenHBand="0" w:firstRowFirstColumn="0" w:firstRowLastColumn="0" w:lastRowFirstColumn="0" w:lastRowLastColumn="0"/>
          <w:trHeight w:val="600"/>
        </w:trPr>
        <w:tc>
          <w:tcPr>
            <w:tcW w:w="1353" w:type="dxa"/>
            <w:hideMark/>
          </w:tcPr>
          <w:p w14:paraId="0216B3A5" w14:textId="7A716DF4" w:rsidR="005A1074" w:rsidRPr="00671F64" w:rsidRDefault="005A1074" w:rsidP="003D3747">
            <w:pPr>
              <w:pStyle w:val="TableText"/>
              <w:jc w:val="center"/>
            </w:pPr>
            <w:r w:rsidRPr="00671F64">
              <w:t xml:space="preserve">24G </w:t>
            </w:r>
            <w:r w:rsidR="006B4108">
              <w:t>Narrative</w:t>
            </w:r>
          </w:p>
        </w:tc>
        <w:tc>
          <w:tcPr>
            <w:tcW w:w="3231" w:type="dxa"/>
            <w:hideMark/>
          </w:tcPr>
          <w:p w14:paraId="3BF67B63" w14:textId="77777777" w:rsidR="005A1074" w:rsidRPr="00671F64" w:rsidRDefault="005A1074" w:rsidP="003D3747">
            <w:pPr>
              <w:pStyle w:val="TableText"/>
            </w:pPr>
            <w:r w:rsidRPr="00671F64">
              <w:t>Delivery To/Collection By - Details</w:t>
            </w:r>
          </w:p>
        </w:tc>
        <w:tc>
          <w:tcPr>
            <w:tcW w:w="4432" w:type="dxa"/>
            <w:hideMark/>
          </w:tcPr>
          <w:p w14:paraId="79E85284" w14:textId="0A3D3291" w:rsidR="005A1074" w:rsidRPr="00671F64" w:rsidRDefault="005A1074" w:rsidP="003D3747">
            <w:pPr>
              <w:pStyle w:val="TableText"/>
            </w:pPr>
            <w:r w:rsidRPr="00671F64">
              <w:t xml:space="preserve">Set to Delivery to party </w:t>
            </w:r>
            <w:r w:rsidR="00FB55A1">
              <w:t xml:space="preserve">Name and </w:t>
            </w:r>
            <w:r w:rsidRPr="00671F64">
              <w:t xml:space="preserve">address if </w:t>
            </w:r>
            <w:r w:rsidR="0088458A">
              <w:t xml:space="preserve">BENE OR </w:t>
            </w:r>
            <w:r w:rsidRPr="00671F64">
              <w:t>OTHR</w:t>
            </w:r>
            <w:r w:rsidR="001555CE">
              <w:t>.</w:t>
            </w:r>
            <w:r w:rsidR="00FB55A1">
              <w:t xml:space="preserve"> </w:t>
            </w:r>
            <w:r w:rsidR="00356623">
              <w:t>In</w:t>
            </w:r>
            <w:r w:rsidR="00DF6BD3">
              <w:t xml:space="preserve"> TI this </w:t>
            </w:r>
            <w:r w:rsidR="00356623">
              <w:t xml:space="preserve">field </w:t>
            </w:r>
            <w:r w:rsidR="00DF6BD3">
              <w:t xml:space="preserve">is maintained as </w:t>
            </w:r>
            <w:r w:rsidR="001E0BB6">
              <w:t xml:space="preserve">Narrative </w:t>
            </w:r>
            <w:r w:rsidR="00DF6BD3">
              <w:t xml:space="preserve">field with a validation </w:t>
            </w:r>
            <w:r w:rsidR="00C126BE">
              <w:t xml:space="preserve">on the </w:t>
            </w:r>
            <w:r w:rsidR="00356623">
              <w:t>number of lines</w:t>
            </w:r>
            <w:r w:rsidR="00C126BE">
              <w:t xml:space="preserve"> and character</w:t>
            </w:r>
            <w:r w:rsidR="00356623">
              <w:t xml:space="preserve">s per line </w:t>
            </w:r>
            <w:r w:rsidR="00C126BE">
              <w:t xml:space="preserve">as </w:t>
            </w:r>
            <w:r w:rsidR="003A2C31">
              <w:t>suggested in the SCORE standards guide.</w:t>
            </w:r>
            <w:r w:rsidR="001F7398">
              <w:t xml:space="preserve"> However, if the c</w:t>
            </w:r>
            <w:r w:rsidR="00BA7305">
              <w:t>ode is BENE, this field is not mandatory.</w:t>
            </w:r>
          </w:p>
        </w:tc>
      </w:tr>
    </w:tbl>
    <w:p w14:paraId="6DD698C3" w14:textId="340EECDD" w:rsidR="009726C3" w:rsidRDefault="009726C3" w:rsidP="009726C3">
      <w:pPr>
        <w:spacing w:after="200" w:line="276" w:lineRule="auto"/>
        <w:rPr>
          <w:b/>
          <w:color w:val="FFFFFF" w:themeColor="background1"/>
          <w:sz w:val="18"/>
        </w:rPr>
      </w:pPr>
    </w:p>
    <w:p w14:paraId="1825258D" w14:textId="1FA9C8A6" w:rsidR="00D476AE" w:rsidRPr="00EB1F0A" w:rsidRDefault="00D476AE" w:rsidP="00D476AE">
      <w:pPr>
        <w:pStyle w:val="BodyText"/>
      </w:pPr>
      <w:r w:rsidRPr="00EB1F0A">
        <w:t xml:space="preserve">Where the </w:t>
      </w:r>
      <w:r w:rsidR="00A35F66">
        <w:t>Issuance</w:t>
      </w:r>
      <w:r w:rsidRPr="00EB1F0A">
        <w:t xml:space="preserve"> details exceed 150 x 65 characters in 77U, </w:t>
      </w:r>
      <w:r w:rsidR="009A78C4">
        <w:rPr>
          <w:lang w:val="en-GB" w:eastAsia="en-GB"/>
        </w:rPr>
        <w:t xml:space="preserve">then </w:t>
      </w:r>
      <w:r w:rsidR="009A78C4" w:rsidRPr="00D114B8">
        <w:rPr>
          <w:lang w:val="en-GB" w:eastAsia="en-GB"/>
        </w:rPr>
        <w:t>the continuation messages</w:t>
      </w:r>
      <w:r w:rsidR="009A78C4">
        <w:rPr>
          <w:lang w:val="en-GB" w:eastAsia="en-GB"/>
        </w:rPr>
        <w:t xml:space="preserve"> are</w:t>
      </w:r>
      <w:r w:rsidR="009A78C4" w:rsidRPr="00D114B8">
        <w:rPr>
          <w:lang w:val="en-GB" w:eastAsia="en-GB"/>
        </w:rPr>
        <w:t xml:space="preserve"> combined into </w:t>
      </w:r>
      <w:r w:rsidR="009A78C4">
        <w:rPr>
          <w:lang w:val="en-GB" w:eastAsia="en-GB"/>
        </w:rPr>
        <w:t xml:space="preserve">the </w:t>
      </w:r>
      <w:r w:rsidR="009A78C4" w:rsidRPr="00D114B8">
        <w:rPr>
          <w:lang w:val="en-GB" w:eastAsia="en-GB"/>
        </w:rPr>
        <w:t>main details</w:t>
      </w:r>
      <w:r w:rsidR="009A78C4">
        <w:rPr>
          <w:lang w:val="en-GB" w:eastAsia="en-GB"/>
        </w:rPr>
        <w:t>.</w:t>
      </w:r>
    </w:p>
    <w:tbl>
      <w:tblPr>
        <w:tblStyle w:val="TableGrid"/>
        <w:tblW w:w="0" w:type="auto"/>
        <w:tblLook w:val="04A0" w:firstRow="1" w:lastRow="0" w:firstColumn="1" w:lastColumn="0" w:noHBand="0" w:noVBand="1"/>
      </w:tblPr>
      <w:tblGrid>
        <w:gridCol w:w="1075"/>
        <w:gridCol w:w="2889"/>
        <w:gridCol w:w="5052"/>
      </w:tblGrid>
      <w:tr w:rsidR="00A0562E" w:rsidRPr="00FF3646" w14:paraId="479E60A6" w14:textId="77777777" w:rsidTr="00A25D96">
        <w:trPr>
          <w:cnfStyle w:val="100000000000" w:firstRow="1" w:lastRow="0" w:firstColumn="0" w:lastColumn="0" w:oddVBand="0" w:evenVBand="0" w:oddHBand="0" w:evenHBand="0" w:firstRowFirstColumn="0" w:firstRowLastColumn="0" w:lastRowFirstColumn="0" w:lastRowLastColumn="0"/>
          <w:trHeight w:val="300"/>
        </w:trPr>
        <w:tc>
          <w:tcPr>
            <w:tcW w:w="1075" w:type="dxa"/>
            <w:noWrap/>
            <w:hideMark/>
          </w:tcPr>
          <w:p w14:paraId="4CFE0E3A" w14:textId="60C06B94" w:rsidR="00FF3646" w:rsidRPr="00FF3646" w:rsidRDefault="00FF3646" w:rsidP="00FF3646">
            <w:pPr>
              <w:spacing w:after="200" w:line="276" w:lineRule="auto"/>
              <w:rPr>
                <w:bCs/>
                <w:color w:val="FFFFFF" w:themeColor="background1"/>
                <w:sz w:val="18"/>
                <w:lang w:val="en-GB"/>
              </w:rPr>
            </w:pPr>
            <w:r w:rsidRPr="00FF3646">
              <w:rPr>
                <w:bCs/>
                <w:color w:val="FFFFFF" w:themeColor="background1"/>
                <w:sz w:val="18"/>
              </w:rPr>
              <w:t>Tag</w:t>
            </w:r>
          </w:p>
        </w:tc>
        <w:tc>
          <w:tcPr>
            <w:tcW w:w="2889" w:type="dxa"/>
            <w:noWrap/>
            <w:hideMark/>
          </w:tcPr>
          <w:p w14:paraId="4974A7E1" w14:textId="77777777" w:rsidR="00FF3646" w:rsidRPr="00FF3646" w:rsidRDefault="00FF3646" w:rsidP="00FF3646">
            <w:pPr>
              <w:spacing w:after="200" w:line="276" w:lineRule="auto"/>
              <w:rPr>
                <w:bCs/>
                <w:color w:val="FFFFFF" w:themeColor="background1"/>
                <w:sz w:val="18"/>
              </w:rPr>
            </w:pPr>
            <w:r w:rsidRPr="00FF3646">
              <w:rPr>
                <w:bCs/>
                <w:color w:val="FFFFFF" w:themeColor="background1"/>
                <w:sz w:val="18"/>
              </w:rPr>
              <w:t>Field name</w:t>
            </w:r>
          </w:p>
        </w:tc>
        <w:tc>
          <w:tcPr>
            <w:tcW w:w="5052" w:type="dxa"/>
            <w:hideMark/>
          </w:tcPr>
          <w:p w14:paraId="1B59304B" w14:textId="77777777" w:rsidR="00FF3646" w:rsidRPr="00FF3646" w:rsidRDefault="00FF3646" w:rsidP="00FF3646">
            <w:pPr>
              <w:spacing w:after="200" w:line="276" w:lineRule="auto"/>
              <w:rPr>
                <w:bCs/>
                <w:color w:val="FFFFFF" w:themeColor="background1"/>
                <w:sz w:val="18"/>
              </w:rPr>
            </w:pPr>
            <w:r w:rsidRPr="00FF3646">
              <w:rPr>
                <w:bCs/>
                <w:color w:val="FFFFFF" w:themeColor="background1"/>
                <w:sz w:val="18"/>
              </w:rPr>
              <w:t>Mapped From</w:t>
            </w:r>
          </w:p>
        </w:tc>
      </w:tr>
      <w:tr w:rsidR="00A0562E" w:rsidRPr="00FF3646" w14:paraId="168ADD5E" w14:textId="77777777" w:rsidTr="00A25D96">
        <w:trPr>
          <w:cnfStyle w:val="000000100000" w:firstRow="0" w:lastRow="0" w:firstColumn="0" w:lastColumn="0" w:oddVBand="0" w:evenVBand="0" w:oddHBand="1" w:evenHBand="0" w:firstRowFirstColumn="0" w:firstRowLastColumn="0" w:lastRowFirstColumn="0" w:lastRowLastColumn="0"/>
          <w:trHeight w:val="300"/>
        </w:trPr>
        <w:tc>
          <w:tcPr>
            <w:tcW w:w="1075" w:type="dxa"/>
            <w:noWrap/>
            <w:hideMark/>
          </w:tcPr>
          <w:p w14:paraId="21EE8B03" w14:textId="77777777" w:rsidR="00FF3646" w:rsidRPr="00EB1F0A" w:rsidRDefault="00FF3646" w:rsidP="00EB1F0A">
            <w:pPr>
              <w:pStyle w:val="TableText"/>
            </w:pPr>
            <w:r w:rsidRPr="00EB1F0A">
              <w:t>27</w:t>
            </w:r>
          </w:p>
        </w:tc>
        <w:tc>
          <w:tcPr>
            <w:tcW w:w="2889" w:type="dxa"/>
            <w:noWrap/>
            <w:hideMark/>
          </w:tcPr>
          <w:p w14:paraId="5757A93C" w14:textId="0A75C195" w:rsidR="00FF3646" w:rsidRPr="00EB1F0A" w:rsidRDefault="00FF3646" w:rsidP="00EB1F0A">
            <w:pPr>
              <w:pStyle w:val="TableText"/>
            </w:pPr>
            <w:r w:rsidRPr="00EB1F0A">
              <w:t>Sequence of Total</w:t>
            </w:r>
          </w:p>
        </w:tc>
        <w:tc>
          <w:tcPr>
            <w:tcW w:w="5052" w:type="dxa"/>
            <w:hideMark/>
          </w:tcPr>
          <w:p w14:paraId="59045702" w14:textId="77777777" w:rsidR="00FF3646" w:rsidRPr="00EB1F0A" w:rsidRDefault="00FF3646" w:rsidP="00EB1F0A">
            <w:pPr>
              <w:pStyle w:val="TableText"/>
            </w:pPr>
            <w:r w:rsidRPr="00EB1F0A">
              <w:t>Set according to the number of messages</w:t>
            </w:r>
          </w:p>
        </w:tc>
      </w:tr>
      <w:tr w:rsidR="00A0562E" w:rsidRPr="00FF3646" w14:paraId="0935CAFA" w14:textId="77777777" w:rsidTr="00A25D96">
        <w:trPr>
          <w:cnfStyle w:val="000000010000" w:firstRow="0" w:lastRow="0" w:firstColumn="0" w:lastColumn="0" w:oddVBand="0" w:evenVBand="0" w:oddHBand="0" w:evenHBand="1" w:firstRowFirstColumn="0" w:firstRowLastColumn="0" w:lastRowFirstColumn="0" w:lastRowLastColumn="0"/>
          <w:trHeight w:val="300"/>
        </w:trPr>
        <w:tc>
          <w:tcPr>
            <w:tcW w:w="1075" w:type="dxa"/>
            <w:noWrap/>
            <w:hideMark/>
          </w:tcPr>
          <w:p w14:paraId="685B195E" w14:textId="77777777" w:rsidR="00FF3646" w:rsidRPr="00EB1F0A" w:rsidRDefault="00FF3646" w:rsidP="00EB1F0A">
            <w:pPr>
              <w:pStyle w:val="TableText"/>
            </w:pPr>
            <w:r w:rsidRPr="00EB1F0A">
              <w:t>20</w:t>
            </w:r>
          </w:p>
        </w:tc>
        <w:tc>
          <w:tcPr>
            <w:tcW w:w="2889" w:type="dxa"/>
            <w:noWrap/>
            <w:hideMark/>
          </w:tcPr>
          <w:p w14:paraId="09E90A29" w14:textId="422E0289" w:rsidR="00FF3646" w:rsidRPr="00EB1F0A" w:rsidRDefault="00FF3646" w:rsidP="00EB1F0A">
            <w:pPr>
              <w:pStyle w:val="TableText"/>
            </w:pPr>
            <w:r w:rsidRPr="00EB1F0A">
              <w:t>Undertaking Number</w:t>
            </w:r>
          </w:p>
        </w:tc>
        <w:tc>
          <w:tcPr>
            <w:tcW w:w="5052" w:type="dxa"/>
            <w:hideMark/>
          </w:tcPr>
          <w:p w14:paraId="4C3786A8" w14:textId="77777777" w:rsidR="00FF3646" w:rsidRPr="00EB1F0A" w:rsidRDefault="00FF3646" w:rsidP="00EB1F0A">
            <w:pPr>
              <w:pStyle w:val="TableText"/>
            </w:pPr>
            <w:r w:rsidRPr="00EB1F0A">
              <w:t xml:space="preserve">Master reference </w:t>
            </w:r>
          </w:p>
        </w:tc>
      </w:tr>
      <w:tr w:rsidR="00A0562E" w:rsidRPr="00FF3646" w14:paraId="57AADF9C" w14:textId="77777777" w:rsidTr="00A25D96">
        <w:trPr>
          <w:cnfStyle w:val="000000100000" w:firstRow="0" w:lastRow="0" w:firstColumn="0" w:lastColumn="0" w:oddVBand="0" w:evenVBand="0" w:oddHBand="1" w:evenHBand="0" w:firstRowFirstColumn="0" w:firstRowLastColumn="0" w:lastRowFirstColumn="0" w:lastRowLastColumn="0"/>
          <w:trHeight w:val="300"/>
        </w:trPr>
        <w:tc>
          <w:tcPr>
            <w:tcW w:w="1075" w:type="dxa"/>
            <w:noWrap/>
            <w:hideMark/>
          </w:tcPr>
          <w:p w14:paraId="6FB89A88" w14:textId="77777777" w:rsidR="00FF3646" w:rsidRPr="00EB1F0A" w:rsidRDefault="00FF3646" w:rsidP="00EB1F0A">
            <w:pPr>
              <w:pStyle w:val="TableText"/>
            </w:pPr>
            <w:r w:rsidRPr="00EB1F0A">
              <w:t>52a</w:t>
            </w:r>
          </w:p>
        </w:tc>
        <w:tc>
          <w:tcPr>
            <w:tcW w:w="2889" w:type="dxa"/>
            <w:noWrap/>
            <w:hideMark/>
          </w:tcPr>
          <w:p w14:paraId="180D38B6" w14:textId="77777777" w:rsidR="00FF3646" w:rsidRPr="00EB1F0A" w:rsidRDefault="00FF3646" w:rsidP="00EB1F0A">
            <w:pPr>
              <w:pStyle w:val="TableText"/>
            </w:pPr>
            <w:r w:rsidRPr="00EB1F0A">
              <w:t>Issuer</w:t>
            </w:r>
          </w:p>
        </w:tc>
        <w:tc>
          <w:tcPr>
            <w:tcW w:w="5052" w:type="dxa"/>
            <w:hideMark/>
          </w:tcPr>
          <w:p w14:paraId="4E4567C5" w14:textId="77777777" w:rsidR="00FF3646" w:rsidRPr="00EB1F0A" w:rsidRDefault="00FF3646" w:rsidP="00EB1F0A">
            <w:pPr>
              <w:pStyle w:val="TableText"/>
            </w:pPr>
            <w:r w:rsidRPr="00EB1F0A">
              <w:t>SWIFT BIC or name and address from branch (BOB)</w:t>
            </w:r>
          </w:p>
        </w:tc>
      </w:tr>
      <w:tr w:rsidR="00A0562E" w:rsidRPr="00FF3646" w14:paraId="7F017B07" w14:textId="77777777" w:rsidTr="00A25D96">
        <w:trPr>
          <w:cnfStyle w:val="000000010000" w:firstRow="0" w:lastRow="0" w:firstColumn="0" w:lastColumn="0" w:oddVBand="0" w:evenVBand="0" w:oddHBand="0" w:evenHBand="1" w:firstRowFirstColumn="0" w:firstRowLastColumn="0" w:lastRowFirstColumn="0" w:lastRowLastColumn="0"/>
          <w:trHeight w:val="600"/>
        </w:trPr>
        <w:tc>
          <w:tcPr>
            <w:tcW w:w="1075" w:type="dxa"/>
            <w:noWrap/>
            <w:hideMark/>
          </w:tcPr>
          <w:p w14:paraId="515144DA" w14:textId="77777777" w:rsidR="00FF3646" w:rsidRPr="00EB1F0A" w:rsidRDefault="00FF3646" w:rsidP="00EB1F0A">
            <w:pPr>
              <w:pStyle w:val="TableText"/>
            </w:pPr>
            <w:r w:rsidRPr="00EB1F0A">
              <w:t>77U</w:t>
            </w:r>
          </w:p>
        </w:tc>
        <w:tc>
          <w:tcPr>
            <w:tcW w:w="2889" w:type="dxa"/>
            <w:noWrap/>
            <w:hideMark/>
          </w:tcPr>
          <w:p w14:paraId="35CB4F97" w14:textId="2262C159" w:rsidR="00FF3646" w:rsidRPr="00EB1F0A" w:rsidRDefault="00FF3646" w:rsidP="00EB1F0A">
            <w:pPr>
              <w:pStyle w:val="TableText"/>
            </w:pPr>
            <w:r w:rsidRPr="00EB1F0A">
              <w:t>Undertaking Terms and Conditions</w:t>
            </w:r>
          </w:p>
        </w:tc>
        <w:tc>
          <w:tcPr>
            <w:tcW w:w="5052" w:type="dxa"/>
            <w:hideMark/>
          </w:tcPr>
          <w:p w14:paraId="53B91903" w14:textId="77777777" w:rsidR="00FF3646" w:rsidRPr="00EB1F0A" w:rsidRDefault="00FF3646" w:rsidP="00EB1F0A">
            <w:pPr>
              <w:pStyle w:val="TableText"/>
            </w:pPr>
            <w:r w:rsidRPr="00EB1F0A">
              <w:t>Free-format instructions for SWIFT (continuation)</w:t>
            </w:r>
          </w:p>
        </w:tc>
      </w:tr>
      <w:tr w:rsidR="00A0562E" w:rsidRPr="00FF3646" w14:paraId="7E5F2260" w14:textId="77777777" w:rsidTr="00A25D96">
        <w:trPr>
          <w:cnfStyle w:val="000000100000" w:firstRow="0" w:lastRow="0" w:firstColumn="0" w:lastColumn="0" w:oddVBand="0" w:evenVBand="0" w:oddHBand="1" w:evenHBand="0" w:firstRowFirstColumn="0" w:firstRowLastColumn="0" w:lastRowFirstColumn="0" w:lastRowLastColumn="0"/>
          <w:trHeight w:val="615"/>
        </w:trPr>
        <w:tc>
          <w:tcPr>
            <w:tcW w:w="1075" w:type="dxa"/>
            <w:noWrap/>
            <w:hideMark/>
          </w:tcPr>
          <w:p w14:paraId="76D9ADCE" w14:textId="77777777" w:rsidR="00FF3646" w:rsidRPr="00EB1F0A" w:rsidRDefault="00FF3646" w:rsidP="00EB1F0A">
            <w:pPr>
              <w:pStyle w:val="TableText"/>
            </w:pPr>
            <w:r w:rsidRPr="00EB1F0A">
              <w:t>77L</w:t>
            </w:r>
          </w:p>
        </w:tc>
        <w:tc>
          <w:tcPr>
            <w:tcW w:w="2889" w:type="dxa"/>
            <w:hideMark/>
          </w:tcPr>
          <w:p w14:paraId="17EDB831" w14:textId="37850E55" w:rsidR="00FF3646" w:rsidRPr="00EB1F0A" w:rsidRDefault="00FF3646" w:rsidP="00EB1F0A">
            <w:pPr>
              <w:pStyle w:val="TableText"/>
            </w:pPr>
            <w:r w:rsidRPr="00EB1F0A">
              <w:t>Requested Local Undertaking Terms and</w:t>
            </w:r>
            <w:r w:rsidRPr="00EB1F0A">
              <w:br/>
              <w:t>Conditions</w:t>
            </w:r>
          </w:p>
        </w:tc>
        <w:tc>
          <w:tcPr>
            <w:tcW w:w="5052" w:type="dxa"/>
            <w:hideMark/>
          </w:tcPr>
          <w:p w14:paraId="15BFE920" w14:textId="4CEB741C" w:rsidR="00FF3646" w:rsidRPr="00EB1F0A" w:rsidRDefault="00F30C6F" w:rsidP="00EB1F0A">
            <w:pPr>
              <w:pStyle w:val="TableText"/>
            </w:pPr>
            <w:r>
              <w:t>N</w:t>
            </w:r>
            <w:r w:rsidR="00970022">
              <w:t>ot applicable</w:t>
            </w:r>
          </w:p>
        </w:tc>
      </w:tr>
    </w:tbl>
    <w:p w14:paraId="3BA196E7" w14:textId="2D257443" w:rsidR="00D476AE" w:rsidRDefault="00D476AE" w:rsidP="009726C3">
      <w:pPr>
        <w:spacing w:after="200" w:line="276" w:lineRule="auto"/>
        <w:rPr>
          <w:b/>
          <w:color w:val="FFFFFF" w:themeColor="background1"/>
          <w:sz w:val="18"/>
        </w:rPr>
      </w:pPr>
    </w:p>
    <w:p w14:paraId="69C2E978" w14:textId="7B53A9D9" w:rsidR="000D3507" w:rsidRDefault="000D3507" w:rsidP="000D3507">
      <w:pPr>
        <w:pStyle w:val="Heading3"/>
      </w:pPr>
      <w:bookmarkStart w:id="131" w:name="_Toc160048690"/>
      <w:r>
        <w:t xml:space="preserve">MT767/775 - Import </w:t>
      </w:r>
      <w:r w:rsidRPr="009A3BA0">
        <w:t xml:space="preserve">Standby </w:t>
      </w:r>
      <w:r>
        <w:t>Amendment</w:t>
      </w:r>
      <w:r w:rsidR="00A64159">
        <w:t xml:space="preserve"> </w:t>
      </w:r>
      <w:r>
        <w:t>- AMEND</w:t>
      </w:r>
      <w:bookmarkEnd w:id="130"/>
      <w:bookmarkEnd w:id="131"/>
    </w:p>
    <w:p w14:paraId="758397CD" w14:textId="1BA0B1DB" w:rsidR="000D3507" w:rsidRDefault="000D3507" w:rsidP="000D3507">
      <w:pPr>
        <w:pStyle w:val="BodyText"/>
      </w:pPr>
      <w:r>
        <w:t xml:space="preserve">The MT767/775 - </w:t>
      </w:r>
      <w:r w:rsidRPr="004F1E50">
        <w:t>Amendment to a Demand Guarantee/Standby Letter of Credit</w:t>
      </w:r>
      <w:r>
        <w:t xml:space="preserve"> is generated when amending an Import Standby letter of Credit</w:t>
      </w:r>
      <w:r w:rsidR="00A64159">
        <w:t xml:space="preserve"> and is sent to the Advising bank.</w:t>
      </w:r>
    </w:p>
    <w:p w14:paraId="7ED3CE82" w14:textId="441A1EEE" w:rsidR="000E1274" w:rsidRDefault="000E1274" w:rsidP="000D3507">
      <w:pPr>
        <w:pStyle w:val="BodyText"/>
      </w:pPr>
      <w:r>
        <w:t>The SWIFT message details are mapped from the event as follows:</w:t>
      </w:r>
    </w:p>
    <w:tbl>
      <w:tblPr>
        <w:tblStyle w:val="TableGridHeader120"/>
        <w:tblW w:w="9067" w:type="dxa"/>
        <w:tblLook w:val="04A0" w:firstRow="1" w:lastRow="0" w:firstColumn="1" w:lastColumn="0" w:noHBand="0" w:noVBand="1"/>
      </w:tblPr>
      <w:tblGrid>
        <w:gridCol w:w="1587"/>
        <w:gridCol w:w="2377"/>
        <w:gridCol w:w="5103"/>
      </w:tblGrid>
      <w:tr w:rsidR="00C73EBF" w:rsidRPr="00C73EBF" w14:paraId="46492F5C" w14:textId="77777777" w:rsidTr="00637C60">
        <w:trPr>
          <w:cnfStyle w:val="100000000000" w:firstRow="1" w:lastRow="0" w:firstColumn="0" w:lastColumn="0" w:oddVBand="0" w:evenVBand="0" w:oddHBand="0" w:evenHBand="0" w:firstRowFirstColumn="0" w:firstRowLastColumn="0" w:lastRowFirstColumn="0" w:lastRowLastColumn="0"/>
          <w:trHeight w:val="315"/>
          <w:tblHeader/>
        </w:trPr>
        <w:tc>
          <w:tcPr>
            <w:tcW w:w="1587" w:type="dxa"/>
            <w:noWrap/>
            <w:hideMark/>
          </w:tcPr>
          <w:p w14:paraId="59D3B346" w14:textId="4EFB82C8" w:rsidR="00C73EBF" w:rsidRPr="00C73EBF" w:rsidRDefault="00C73EBF" w:rsidP="00F30C6F">
            <w:pPr>
              <w:pStyle w:val="TableHead"/>
              <w:rPr>
                <w:lang w:val="en-GB"/>
              </w:rPr>
            </w:pPr>
            <w:r w:rsidRPr="00C73EBF">
              <w:rPr>
                <w:lang w:val="en-GB"/>
              </w:rPr>
              <w:t>Tag</w:t>
            </w:r>
          </w:p>
        </w:tc>
        <w:tc>
          <w:tcPr>
            <w:tcW w:w="2377" w:type="dxa"/>
            <w:noWrap/>
            <w:hideMark/>
          </w:tcPr>
          <w:p w14:paraId="299174AD" w14:textId="77777777" w:rsidR="00C73EBF" w:rsidRPr="00C73EBF" w:rsidRDefault="00C73EBF" w:rsidP="00F30C6F">
            <w:pPr>
              <w:pStyle w:val="TableHead"/>
              <w:rPr>
                <w:lang w:val="en-GB"/>
              </w:rPr>
            </w:pPr>
            <w:r w:rsidRPr="00C73EBF">
              <w:rPr>
                <w:lang w:val="en-GB"/>
              </w:rPr>
              <w:t>Field name</w:t>
            </w:r>
          </w:p>
        </w:tc>
        <w:tc>
          <w:tcPr>
            <w:tcW w:w="5103" w:type="dxa"/>
            <w:hideMark/>
          </w:tcPr>
          <w:p w14:paraId="4C35C812" w14:textId="77777777" w:rsidR="00C73EBF" w:rsidRPr="00C73EBF" w:rsidRDefault="00C73EBF" w:rsidP="00F30C6F">
            <w:pPr>
              <w:pStyle w:val="TableHead"/>
              <w:rPr>
                <w:lang w:val="en-GB"/>
              </w:rPr>
            </w:pPr>
            <w:r w:rsidRPr="00C73EBF">
              <w:rPr>
                <w:lang w:val="en-GB"/>
              </w:rPr>
              <w:t>Mapped From</w:t>
            </w:r>
          </w:p>
        </w:tc>
      </w:tr>
      <w:tr w:rsidR="00C73EBF" w:rsidRPr="00C73EBF" w14:paraId="0EB2C6AC" w14:textId="77777777" w:rsidTr="00637C60">
        <w:trPr>
          <w:cnfStyle w:val="000000100000" w:firstRow="0" w:lastRow="0" w:firstColumn="0" w:lastColumn="0" w:oddVBand="0" w:evenVBand="0" w:oddHBand="1" w:evenHBand="0" w:firstRowFirstColumn="0" w:firstRowLastColumn="0" w:lastRowFirstColumn="0" w:lastRowLastColumn="0"/>
          <w:trHeight w:val="300"/>
        </w:trPr>
        <w:tc>
          <w:tcPr>
            <w:tcW w:w="1587" w:type="dxa"/>
            <w:noWrap/>
            <w:hideMark/>
          </w:tcPr>
          <w:p w14:paraId="00AAA794" w14:textId="77777777" w:rsidR="00C73EBF" w:rsidRPr="00C73EBF" w:rsidRDefault="00C73EBF" w:rsidP="00F30C6F">
            <w:pPr>
              <w:pStyle w:val="TableText"/>
              <w:rPr>
                <w:lang w:val="en-GB"/>
              </w:rPr>
            </w:pPr>
            <w:r w:rsidRPr="00C73EBF">
              <w:rPr>
                <w:lang w:val="en-GB"/>
              </w:rPr>
              <w:t> </w:t>
            </w:r>
          </w:p>
        </w:tc>
        <w:tc>
          <w:tcPr>
            <w:tcW w:w="2377" w:type="dxa"/>
            <w:noWrap/>
            <w:hideMark/>
          </w:tcPr>
          <w:p w14:paraId="2DEB935C" w14:textId="77777777" w:rsidR="00C73EBF" w:rsidRPr="00C73EBF" w:rsidRDefault="00C73EBF" w:rsidP="00F30C6F">
            <w:pPr>
              <w:pStyle w:val="TableText"/>
              <w:rPr>
                <w:lang w:val="en-GB"/>
              </w:rPr>
            </w:pPr>
            <w:r w:rsidRPr="00C73EBF">
              <w:t>Sender</w:t>
            </w:r>
          </w:p>
        </w:tc>
        <w:tc>
          <w:tcPr>
            <w:tcW w:w="5103" w:type="dxa"/>
            <w:hideMark/>
          </w:tcPr>
          <w:p w14:paraId="41810BE9" w14:textId="77777777" w:rsidR="00C73EBF" w:rsidRPr="00C73EBF" w:rsidRDefault="00C73EBF" w:rsidP="00F30C6F">
            <w:pPr>
              <w:pStyle w:val="TableText"/>
              <w:rPr>
                <w:lang w:val="en-GB"/>
              </w:rPr>
            </w:pPr>
            <w:r w:rsidRPr="00C73EBF">
              <w:t>Sender BIC</w:t>
            </w:r>
          </w:p>
        </w:tc>
      </w:tr>
      <w:tr w:rsidR="00C73EBF" w:rsidRPr="00C73EBF" w14:paraId="327D43F6" w14:textId="77777777" w:rsidTr="00637C60">
        <w:trPr>
          <w:cnfStyle w:val="000000010000" w:firstRow="0" w:lastRow="0" w:firstColumn="0" w:lastColumn="0" w:oddVBand="0" w:evenVBand="0" w:oddHBand="0" w:evenHBand="1" w:firstRowFirstColumn="0" w:firstRowLastColumn="0" w:lastRowFirstColumn="0" w:lastRowLastColumn="0"/>
          <w:trHeight w:val="300"/>
        </w:trPr>
        <w:tc>
          <w:tcPr>
            <w:tcW w:w="1587" w:type="dxa"/>
            <w:noWrap/>
            <w:hideMark/>
          </w:tcPr>
          <w:p w14:paraId="7B7C682E" w14:textId="77777777" w:rsidR="00C73EBF" w:rsidRPr="00C73EBF" w:rsidRDefault="00C73EBF" w:rsidP="00F30C6F">
            <w:pPr>
              <w:pStyle w:val="TableText"/>
              <w:rPr>
                <w:lang w:val="en-GB"/>
              </w:rPr>
            </w:pPr>
            <w:r w:rsidRPr="00C73EBF">
              <w:t> </w:t>
            </w:r>
          </w:p>
        </w:tc>
        <w:tc>
          <w:tcPr>
            <w:tcW w:w="2377" w:type="dxa"/>
            <w:noWrap/>
            <w:hideMark/>
          </w:tcPr>
          <w:p w14:paraId="6EB5B9A6" w14:textId="77777777" w:rsidR="00C73EBF" w:rsidRPr="00C73EBF" w:rsidRDefault="00C73EBF" w:rsidP="00F30C6F">
            <w:pPr>
              <w:pStyle w:val="TableText"/>
              <w:rPr>
                <w:lang w:val="en-GB"/>
              </w:rPr>
            </w:pPr>
            <w:r w:rsidRPr="00C73EBF">
              <w:t>Receiver</w:t>
            </w:r>
          </w:p>
        </w:tc>
        <w:tc>
          <w:tcPr>
            <w:tcW w:w="5103" w:type="dxa"/>
            <w:hideMark/>
          </w:tcPr>
          <w:p w14:paraId="4CA008C5" w14:textId="77777777" w:rsidR="00C73EBF" w:rsidRPr="00C73EBF" w:rsidRDefault="00C73EBF" w:rsidP="00F30C6F">
            <w:pPr>
              <w:pStyle w:val="TableText"/>
              <w:rPr>
                <w:lang w:val="en-GB"/>
              </w:rPr>
            </w:pPr>
            <w:r w:rsidRPr="00C73EBF">
              <w:t>Document addressee</w:t>
            </w:r>
          </w:p>
        </w:tc>
      </w:tr>
      <w:tr w:rsidR="00C73EBF" w:rsidRPr="00C73EBF" w14:paraId="706FBFC7" w14:textId="77777777" w:rsidTr="00637C60">
        <w:trPr>
          <w:cnfStyle w:val="000000100000" w:firstRow="0" w:lastRow="0" w:firstColumn="0" w:lastColumn="0" w:oddVBand="0" w:evenVBand="0" w:oddHBand="1" w:evenHBand="0" w:firstRowFirstColumn="0" w:firstRowLastColumn="0" w:lastRowFirstColumn="0" w:lastRowLastColumn="0"/>
          <w:trHeight w:val="300"/>
        </w:trPr>
        <w:tc>
          <w:tcPr>
            <w:tcW w:w="1587" w:type="dxa"/>
            <w:noWrap/>
            <w:hideMark/>
          </w:tcPr>
          <w:p w14:paraId="0AA4F868" w14:textId="77777777" w:rsidR="00C73EBF" w:rsidRPr="00C73EBF" w:rsidRDefault="00C73EBF" w:rsidP="00F30C6F">
            <w:pPr>
              <w:pStyle w:val="TableText"/>
              <w:rPr>
                <w:lang w:val="en-GB"/>
              </w:rPr>
            </w:pPr>
            <w:r w:rsidRPr="00C73EBF">
              <w:t>15A</w:t>
            </w:r>
          </w:p>
        </w:tc>
        <w:tc>
          <w:tcPr>
            <w:tcW w:w="2377" w:type="dxa"/>
            <w:noWrap/>
            <w:hideMark/>
          </w:tcPr>
          <w:p w14:paraId="75DA5E8E" w14:textId="77777777" w:rsidR="00C73EBF" w:rsidRPr="00C73EBF" w:rsidRDefault="00C73EBF" w:rsidP="00F30C6F">
            <w:pPr>
              <w:pStyle w:val="TableText"/>
              <w:rPr>
                <w:lang w:val="en-GB"/>
              </w:rPr>
            </w:pPr>
            <w:r w:rsidRPr="00C73EBF">
              <w:t>New sequence</w:t>
            </w:r>
          </w:p>
        </w:tc>
        <w:tc>
          <w:tcPr>
            <w:tcW w:w="5103" w:type="dxa"/>
            <w:hideMark/>
          </w:tcPr>
          <w:p w14:paraId="556A774E" w14:textId="77777777" w:rsidR="00C73EBF" w:rsidRPr="00C73EBF" w:rsidRDefault="00C73EBF" w:rsidP="00F30C6F">
            <w:pPr>
              <w:pStyle w:val="TableText"/>
              <w:rPr>
                <w:lang w:val="en-GB"/>
              </w:rPr>
            </w:pPr>
            <w:r w:rsidRPr="00C73EBF">
              <w:t>Empty field</w:t>
            </w:r>
          </w:p>
        </w:tc>
      </w:tr>
      <w:tr w:rsidR="00C73EBF" w:rsidRPr="00C73EBF" w14:paraId="5759A4A6" w14:textId="77777777" w:rsidTr="00637C60">
        <w:trPr>
          <w:cnfStyle w:val="000000010000" w:firstRow="0" w:lastRow="0" w:firstColumn="0" w:lastColumn="0" w:oddVBand="0" w:evenVBand="0" w:oddHBand="0" w:evenHBand="1" w:firstRowFirstColumn="0" w:firstRowLastColumn="0" w:lastRowFirstColumn="0" w:lastRowLastColumn="0"/>
          <w:trHeight w:val="300"/>
        </w:trPr>
        <w:tc>
          <w:tcPr>
            <w:tcW w:w="1587" w:type="dxa"/>
            <w:noWrap/>
            <w:hideMark/>
          </w:tcPr>
          <w:p w14:paraId="0A1D2A56" w14:textId="77777777" w:rsidR="00C73EBF" w:rsidRPr="00C73EBF" w:rsidRDefault="00C73EBF" w:rsidP="00F30C6F">
            <w:pPr>
              <w:pStyle w:val="TableText"/>
              <w:rPr>
                <w:lang w:val="en-GB"/>
              </w:rPr>
            </w:pPr>
            <w:r w:rsidRPr="00C73EBF">
              <w:t>27</w:t>
            </w:r>
          </w:p>
        </w:tc>
        <w:tc>
          <w:tcPr>
            <w:tcW w:w="2377" w:type="dxa"/>
            <w:noWrap/>
            <w:hideMark/>
          </w:tcPr>
          <w:p w14:paraId="1BEDCE3B" w14:textId="77777777" w:rsidR="00C73EBF" w:rsidRPr="00C73EBF" w:rsidRDefault="00C73EBF" w:rsidP="00F30C6F">
            <w:pPr>
              <w:pStyle w:val="TableText"/>
              <w:rPr>
                <w:lang w:val="en-GB"/>
              </w:rPr>
            </w:pPr>
            <w:r w:rsidRPr="00C73EBF">
              <w:t>Sequence of total</w:t>
            </w:r>
          </w:p>
        </w:tc>
        <w:tc>
          <w:tcPr>
            <w:tcW w:w="5103" w:type="dxa"/>
            <w:hideMark/>
          </w:tcPr>
          <w:p w14:paraId="0D0D6EA0" w14:textId="77777777" w:rsidR="00C73EBF" w:rsidRPr="00C73EBF" w:rsidRDefault="00C73EBF" w:rsidP="00F30C6F">
            <w:pPr>
              <w:pStyle w:val="TableText"/>
              <w:rPr>
                <w:lang w:val="en-GB"/>
              </w:rPr>
            </w:pPr>
            <w:r w:rsidRPr="00C73EBF">
              <w:t>Set according to the number of messages</w:t>
            </w:r>
          </w:p>
        </w:tc>
      </w:tr>
      <w:tr w:rsidR="00C73EBF" w:rsidRPr="00C73EBF" w14:paraId="0E619C98" w14:textId="77777777" w:rsidTr="00637C60">
        <w:trPr>
          <w:cnfStyle w:val="000000100000" w:firstRow="0" w:lastRow="0" w:firstColumn="0" w:lastColumn="0" w:oddVBand="0" w:evenVBand="0" w:oddHBand="1" w:evenHBand="0" w:firstRowFirstColumn="0" w:firstRowLastColumn="0" w:lastRowFirstColumn="0" w:lastRowLastColumn="0"/>
          <w:trHeight w:val="600"/>
        </w:trPr>
        <w:tc>
          <w:tcPr>
            <w:tcW w:w="1587" w:type="dxa"/>
            <w:noWrap/>
            <w:hideMark/>
          </w:tcPr>
          <w:p w14:paraId="250E5ACF" w14:textId="77777777" w:rsidR="00C73EBF" w:rsidRPr="00C73EBF" w:rsidRDefault="00C73EBF" w:rsidP="00F30C6F">
            <w:pPr>
              <w:pStyle w:val="TableText"/>
              <w:rPr>
                <w:lang w:val="en-GB"/>
              </w:rPr>
            </w:pPr>
            <w:r w:rsidRPr="00C73EBF">
              <w:t>21</w:t>
            </w:r>
          </w:p>
        </w:tc>
        <w:tc>
          <w:tcPr>
            <w:tcW w:w="2377" w:type="dxa"/>
            <w:noWrap/>
            <w:hideMark/>
          </w:tcPr>
          <w:p w14:paraId="32BE7D42" w14:textId="77777777" w:rsidR="00C73EBF" w:rsidRPr="00C73EBF" w:rsidRDefault="00C73EBF" w:rsidP="00F30C6F">
            <w:pPr>
              <w:pStyle w:val="TableText"/>
              <w:rPr>
                <w:lang w:val="en-GB"/>
              </w:rPr>
            </w:pPr>
            <w:r w:rsidRPr="00C73EBF">
              <w:t>Related reference</w:t>
            </w:r>
          </w:p>
        </w:tc>
        <w:tc>
          <w:tcPr>
            <w:tcW w:w="5103" w:type="dxa"/>
            <w:hideMark/>
          </w:tcPr>
          <w:p w14:paraId="50D82072" w14:textId="77777777" w:rsidR="00C73EBF" w:rsidRPr="00C73EBF" w:rsidRDefault="00C73EBF" w:rsidP="00F30C6F">
            <w:pPr>
              <w:pStyle w:val="TableText"/>
              <w:rPr>
                <w:lang w:val="en-GB"/>
              </w:rPr>
            </w:pPr>
            <w:r w:rsidRPr="00C73EBF">
              <w:t>Addressee's Party reference e.g., Advising bank, if reference do not exist then NOREF will be populated.</w:t>
            </w:r>
          </w:p>
        </w:tc>
      </w:tr>
      <w:tr w:rsidR="00C73EBF" w:rsidRPr="00C73EBF" w14:paraId="5B132998" w14:textId="77777777" w:rsidTr="00637C60">
        <w:trPr>
          <w:cnfStyle w:val="000000010000" w:firstRow="0" w:lastRow="0" w:firstColumn="0" w:lastColumn="0" w:oddVBand="0" w:evenVBand="0" w:oddHBand="0" w:evenHBand="1" w:firstRowFirstColumn="0" w:firstRowLastColumn="0" w:lastRowFirstColumn="0" w:lastRowLastColumn="0"/>
          <w:trHeight w:val="300"/>
        </w:trPr>
        <w:tc>
          <w:tcPr>
            <w:tcW w:w="1587" w:type="dxa"/>
            <w:noWrap/>
            <w:hideMark/>
          </w:tcPr>
          <w:p w14:paraId="51C12B44" w14:textId="77777777" w:rsidR="00C73EBF" w:rsidRPr="00C73EBF" w:rsidRDefault="00C73EBF" w:rsidP="00F30C6F">
            <w:pPr>
              <w:pStyle w:val="TableText"/>
              <w:rPr>
                <w:lang w:val="en-GB"/>
              </w:rPr>
            </w:pPr>
            <w:r w:rsidRPr="00C73EBF">
              <w:t>22A</w:t>
            </w:r>
          </w:p>
        </w:tc>
        <w:tc>
          <w:tcPr>
            <w:tcW w:w="2377" w:type="dxa"/>
            <w:noWrap/>
            <w:hideMark/>
          </w:tcPr>
          <w:p w14:paraId="7AA5A472" w14:textId="77777777" w:rsidR="00C73EBF" w:rsidRPr="00C73EBF" w:rsidRDefault="00C73EBF" w:rsidP="00F30C6F">
            <w:pPr>
              <w:pStyle w:val="TableText"/>
              <w:rPr>
                <w:lang w:val="en-GB"/>
              </w:rPr>
            </w:pPr>
            <w:r w:rsidRPr="00C73EBF">
              <w:t>Purpose of message</w:t>
            </w:r>
          </w:p>
        </w:tc>
        <w:tc>
          <w:tcPr>
            <w:tcW w:w="5103" w:type="dxa"/>
            <w:hideMark/>
          </w:tcPr>
          <w:p w14:paraId="3FA293F6" w14:textId="77777777" w:rsidR="00C73EBF" w:rsidRPr="00C73EBF" w:rsidRDefault="00C73EBF" w:rsidP="00F30C6F">
            <w:pPr>
              <w:pStyle w:val="TableText"/>
              <w:rPr>
                <w:lang w:val="en-GB"/>
              </w:rPr>
            </w:pPr>
            <w:r w:rsidRPr="00C73EBF">
              <w:t>Set to 'ISUA'</w:t>
            </w:r>
          </w:p>
        </w:tc>
      </w:tr>
      <w:tr w:rsidR="00C73EBF" w:rsidRPr="00C73EBF" w14:paraId="74B72B0E" w14:textId="77777777" w:rsidTr="00637C60">
        <w:trPr>
          <w:cnfStyle w:val="000000100000" w:firstRow="0" w:lastRow="0" w:firstColumn="0" w:lastColumn="0" w:oddVBand="0" w:evenVBand="0" w:oddHBand="1" w:evenHBand="0" w:firstRowFirstColumn="0" w:firstRowLastColumn="0" w:lastRowFirstColumn="0" w:lastRowLastColumn="0"/>
          <w:trHeight w:val="300"/>
        </w:trPr>
        <w:tc>
          <w:tcPr>
            <w:tcW w:w="1587" w:type="dxa"/>
            <w:noWrap/>
            <w:hideMark/>
          </w:tcPr>
          <w:p w14:paraId="092F9546" w14:textId="77777777" w:rsidR="00C73EBF" w:rsidRPr="00C73EBF" w:rsidRDefault="00C73EBF" w:rsidP="00F30C6F">
            <w:pPr>
              <w:pStyle w:val="TableText"/>
              <w:rPr>
                <w:lang w:val="en-GB"/>
              </w:rPr>
            </w:pPr>
            <w:r w:rsidRPr="00C73EBF">
              <w:t>23S</w:t>
            </w:r>
          </w:p>
        </w:tc>
        <w:tc>
          <w:tcPr>
            <w:tcW w:w="2377" w:type="dxa"/>
            <w:noWrap/>
            <w:hideMark/>
          </w:tcPr>
          <w:p w14:paraId="017E44DF" w14:textId="77777777" w:rsidR="00C73EBF" w:rsidRPr="00C73EBF" w:rsidRDefault="00C73EBF" w:rsidP="00F30C6F">
            <w:pPr>
              <w:pStyle w:val="TableText"/>
              <w:rPr>
                <w:lang w:val="en-GB"/>
              </w:rPr>
            </w:pPr>
            <w:r w:rsidRPr="00C73EBF">
              <w:t>Cancellation request </w:t>
            </w:r>
          </w:p>
        </w:tc>
        <w:tc>
          <w:tcPr>
            <w:tcW w:w="5103" w:type="dxa"/>
            <w:hideMark/>
          </w:tcPr>
          <w:p w14:paraId="6424D974" w14:textId="77777777" w:rsidR="00C73EBF" w:rsidRPr="00C73EBF" w:rsidRDefault="00C73EBF" w:rsidP="00F30C6F">
            <w:pPr>
              <w:pStyle w:val="TableText"/>
              <w:rPr>
                <w:lang w:val="en-GB"/>
              </w:rPr>
            </w:pPr>
            <w:r w:rsidRPr="00C73EBF">
              <w:t>Not set</w:t>
            </w:r>
          </w:p>
        </w:tc>
      </w:tr>
      <w:tr w:rsidR="00C73EBF" w:rsidRPr="00C73EBF" w14:paraId="200545F1" w14:textId="77777777" w:rsidTr="00637C60">
        <w:trPr>
          <w:cnfStyle w:val="000000010000" w:firstRow="0" w:lastRow="0" w:firstColumn="0" w:lastColumn="0" w:oddVBand="0" w:evenVBand="0" w:oddHBand="0" w:evenHBand="1" w:firstRowFirstColumn="0" w:firstRowLastColumn="0" w:lastRowFirstColumn="0" w:lastRowLastColumn="0"/>
          <w:trHeight w:val="300"/>
        </w:trPr>
        <w:tc>
          <w:tcPr>
            <w:tcW w:w="1587" w:type="dxa"/>
            <w:noWrap/>
            <w:hideMark/>
          </w:tcPr>
          <w:p w14:paraId="31FB9D51" w14:textId="77777777" w:rsidR="00C73EBF" w:rsidRPr="00C73EBF" w:rsidRDefault="00C73EBF" w:rsidP="00F30C6F">
            <w:pPr>
              <w:pStyle w:val="TableText"/>
              <w:rPr>
                <w:lang w:val="en-GB"/>
              </w:rPr>
            </w:pPr>
            <w:r w:rsidRPr="00C73EBF">
              <w:t>72Z</w:t>
            </w:r>
          </w:p>
        </w:tc>
        <w:tc>
          <w:tcPr>
            <w:tcW w:w="2377" w:type="dxa"/>
            <w:noWrap/>
            <w:hideMark/>
          </w:tcPr>
          <w:p w14:paraId="1CCEEF30" w14:textId="77777777" w:rsidR="00C73EBF" w:rsidRPr="00C73EBF" w:rsidRDefault="00C73EBF" w:rsidP="00F30C6F">
            <w:pPr>
              <w:pStyle w:val="TableText"/>
              <w:rPr>
                <w:lang w:val="en-GB"/>
              </w:rPr>
            </w:pPr>
            <w:r w:rsidRPr="00C73EBF">
              <w:t>Sender to receiver info </w:t>
            </w:r>
          </w:p>
        </w:tc>
        <w:tc>
          <w:tcPr>
            <w:tcW w:w="5103" w:type="dxa"/>
            <w:hideMark/>
          </w:tcPr>
          <w:p w14:paraId="49BAD835" w14:textId="77777777" w:rsidR="00C73EBF" w:rsidRPr="00C73EBF" w:rsidRDefault="00C73EBF" w:rsidP="00F30C6F">
            <w:pPr>
              <w:pStyle w:val="TableText"/>
              <w:rPr>
                <w:lang w:val="en-GB"/>
              </w:rPr>
            </w:pPr>
            <w:r w:rsidRPr="00C73EBF">
              <w:t>Instructions to advising bank field</w:t>
            </w:r>
          </w:p>
        </w:tc>
      </w:tr>
      <w:tr w:rsidR="00C73EBF" w:rsidRPr="00C73EBF" w14:paraId="0D7EB551" w14:textId="77777777" w:rsidTr="00637C60">
        <w:trPr>
          <w:cnfStyle w:val="000000100000" w:firstRow="0" w:lastRow="0" w:firstColumn="0" w:lastColumn="0" w:oddVBand="0" w:evenVBand="0" w:oddHBand="1" w:evenHBand="0" w:firstRowFirstColumn="0" w:firstRowLastColumn="0" w:lastRowFirstColumn="0" w:lastRowLastColumn="0"/>
          <w:trHeight w:val="600"/>
        </w:trPr>
        <w:tc>
          <w:tcPr>
            <w:tcW w:w="1587" w:type="dxa"/>
            <w:noWrap/>
            <w:hideMark/>
          </w:tcPr>
          <w:p w14:paraId="0558FC7B" w14:textId="77777777" w:rsidR="00C73EBF" w:rsidRPr="00C73EBF" w:rsidRDefault="00C73EBF" w:rsidP="00F30C6F">
            <w:pPr>
              <w:pStyle w:val="TableText"/>
              <w:rPr>
                <w:lang w:val="en-GB"/>
              </w:rPr>
            </w:pPr>
            <w:r w:rsidRPr="00C73EBF">
              <w:t>23X</w:t>
            </w:r>
          </w:p>
        </w:tc>
        <w:tc>
          <w:tcPr>
            <w:tcW w:w="2377" w:type="dxa"/>
            <w:noWrap/>
            <w:hideMark/>
          </w:tcPr>
          <w:p w14:paraId="41DAAA90" w14:textId="77777777" w:rsidR="00C73EBF" w:rsidRPr="00C73EBF" w:rsidRDefault="00C73EBF" w:rsidP="00F30C6F">
            <w:pPr>
              <w:pStyle w:val="TableText"/>
              <w:rPr>
                <w:lang w:val="en-GB"/>
              </w:rPr>
            </w:pPr>
            <w:r w:rsidRPr="00C73EBF">
              <w:t>File identification</w:t>
            </w:r>
          </w:p>
        </w:tc>
        <w:tc>
          <w:tcPr>
            <w:tcW w:w="5103" w:type="dxa"/>
            <w:hideMark/>
          </w:tcPr>
          <w:p w14:paraId="7CCE32C5" w14:textId="77777777" w:rsidR="00C73EBF" w:rsidRPr="00C73EBF" w:rsidRDefault="00C73EBF" w:rsidP="00F30C6F">
            <w:pPr>
              <w:pStyle w:val="TableText"/>
              <w:rPr>
                <w:lang w:val="en-GB"/>
              </w:rPr>
            </w:pPr>
            <w:r w:rsidRPr="00C73EBF">
              <w:t>Delivery channel and associated file name/reference for attached documents</w:t>
            </w:r>
          </w:p>
        </w:tc>
      </w:tr>
      <w:tr w:rsidR="00C73EBF" w:rsidRPr="00C73EBF" w14:paraId="5E64A309" w14:textId="77777777" w:rsidTr="00637C60">
        <w:trPr>
          <w:cnfStyle w:val="000000010000" w:firstRow="0" w:lastRow="0" w:firstColumn="0" w:lastColumn="0" w:oddVBand="0" w:evenVBand="0" w:oddHBand="0" w:evenHBand="1" w:firstRowFirstColumn="0" w:firstRowLastColumn="0" w:lastRowFirstColumn="0" w:lastRowLastColumn="0"/>
          <w:trHeight w:val="300"/>
        </w:trPr>
        <w:tc>
          <w:tcPr>
            <w:tcW w:w="1587" w:type="dxa"/>
            <w:noWrap/>
            <w:hideMark/>
          </w:tcPr>
          <w:p w14:paraId="50FEA0BE" w14:textId="77777777" w:rsidR="00C73EBF" w:rsidRPr="00C73EBF" w:rsidRDefault="00C73EBF" w:rsidP="00F30C6F">
            <w:pPr>
              <w:pStyle w:val="TableText"/>
              <w:rPr>
                <w:lang w:val="en-GB"/>
              </w:rPr>
            </w:pPr>
            <w:r w:rsidRPr="00C73EBF">
              <w:t>15B</w:t>
            </w:r>
          </w:p>
        </w:tc>
        <w:tc>
          <w:tcPr>
            <w:tcW w:w="2377" w:type="dxa"/>
            <w:hideMark/>
          </w:tcPr>
          <w:p w14:paraId="53697B54" w14:textId="77777777" w:rsidR="00C73EBF" w:rsidRPr="00C73EBF" w:rsidRDefault="00C73EBF" w:rsidP="00F30C6F">
            <w:pPr>
              <w:pStyle w:val="TableText"/>
              <w:rPr>
                <w:lang w:val="en-GB"/>
              </w:rPr>
            </w:pPr>
            <w:r w:rsidRPr="00C73EBF">
              <w:t>New sequence</w:t>
            </w:r>
          </w:p>
        </w:tc>
        <w:tc>
          <w:tcPr>
            <w:tcW w:w="5103" w:type="dxa"/>
            <w:hideMark/>
          </w:tcPr>
          <w:p w14:paraId="10AD2B59" w14:textId="77777777" w:rsidR="00C73EBF" w:rsidRPr="00C73EBF" w:rsidRDefault="00C73EBF" w:rsidP="00F30C6F">
            <w:pPr>
              <w:pStyle w:val="TableText"/>
              <w:rPr>
                <w:lang w:val="en-GB"/>
              </w:rPr>
            </w:pPr>
            <w:r w:rsidRPr="00C73EBF">
              <w:t>Empty field</w:t>
            </w:r>
          </w:p>
        </w:tc>
      </w:tr>
      <w:tr w:rsidR="00C73EBF" w:rsidRPr="00C73EBF" w14:paraId="1B6CA149" w14:textId="77777777" w:rsidTr="00637C60">
        <w:trPr>
          <w:cnfStyle w:val="000000100000" w:firstRow="0" w:lastRow="0" w:firstColumn="0" w:lastColumn="0" w:oddVBand="0" w:evenVBand="0" w:oddHBand="1" w:evenHBand="0" w:firstRowFirstColumn="0" w:firstRowLastColumn="0" w:lastRowFirstColumn="0" w:lastRowLastColumn="0"/>
          <w:trHeight w:val="300"/>
        </w:trPr>
        <w:tc>
          <w:tcPr>
            <w:tcW w:w="1587" w:type="dxa"/>
            <w:noWrap/>
            <w:hideMark/>
          </w:tcPr>
          <w:p w14:paraId="55CF88D4" w14:textId="77777777" w:rsidR="00C73EBF" w:rsidRPr="00C73EBF" w:rsidRDefault="00C73EBF" w:rsidP="00F30C6F">
            <w:pPr>
              <w:pStyle w:val="TableText"/>
              <w:rPr>
                <w:lang w:val="en-GB"/>
              </w:rPr>
            </w:pPr>
            <w:r w:rsidRPr="00C73EBF">
              <w:lastRenderedPageBreak/>
              <w:t>20</w:t>
            </w:r>
          </w:p>
        </w:tc>
        <w:tc>
          <w:tcPr>
            <w:tcW w:w="2377" w:type="dxa"/>
            <w:noWrap/>
            <w:hideMark/>
          </w:tcPr>
          <w:p w14:paraId="15C110D3" w14:textId="77777777" w:rsidR="00C73EBF" w:rsidRPr="00C73EBF" w:rsidRDefault="00C73EBF" w:rsidP="00F30C6F">
            <w:pPr>
              <w:pStyle w:val="TableText"/>
              <w:rPr>
                <w:lang w:val="en-GB"/>
              </w:rPr>
            </w:pPr>
            <w:r w:rsidRPr="00C73EBF">
              <w:t>Undertaking reference number</w:t>
            </w:r>
          </w:p>
        </w:tc>
        <w:tc>
          <w:tcPr>
            <w:tcW w:w="5103" w:type="dxa"/>
            <w:hideMark/>
          </w:tcPr>
          <w:p w14:paraId="2AAF2008" w14:textId="77777777" w:rsidR="00C73EBF" w:rsidRPr="00C73EBF" w:rsidRDefault="00C73EBF" w:rsidP="00F30C6F">
            <w:pPr>
              <w:pStyle w:val="TableText"/>
              <w:rPr>
                <w:lang w:val="en-GB"/>
              </w:rPr>
            </w:pPr>
            <w:r w:rsidRPr="00C73EBF">
              <w:t>Master reference</w:t>
            </w:r>
          </w:p>
        </w:tc>
      </w:tr>
      <w:tr w:rsidR="00C73EBF" w:rsidRPr="00C73EBF" w14:paraId="26CD782D" w14:textId="77777777" w:rsidTr="00637C60">
        <w:trPr>
          <w:cnfStyle w:val="000000010000" w:firstRow="0" w:lastRow="0" w:firstColumn="0" w:lastColumn="0" w:oddVBand="0" w:evenVBand="0" w:oddHBand="0" w:evenHBand="1" w:firstRowFirstColumn="0" w:firstRowLastColumn="0" w:lastRowFirstColumn="0" w:lastRowLastColumn="0"/>
          <w:trHeight w:val="300"/>
        </w:trPr>
        <w:tc>
          <w:tcPr>
            <w:tcW w:w="1587" w:type="dxa"/>
            <w:noWrap/>
            <w:hideMark/>
          </w:tcPr>
          <w:p w14:paraId="317420D9" w14:textId="77777777" w:rsidR="00C73EBF" w:rsidRPr="00C73EBF" w:rsidRDefault="00C73EBF" w:rsidP="00F30C6F">
            <w:pPr>
              <w:pStyle w:val="TableText"/>
              <w:rPr>
                <w:lang w:val="en-GB"/>
              </w:rPr>
            </w:pPr>
            <w:r w:rsidRPr="00C73EBF">
              <w:t>26E</w:t>
            </w:r>
          </w:p>
        </w:tc>
        <w:tc>
          <w:tcPr>
            <w:tcW w:w="2377" w:type="dxa"/>
            <w:noWrap/>
            <w:hideMark/>
          </w:tcPr>
          <w:p w14:paraId="4F1CE891" w14:textId="77777777" w:rsidR="00C73EBF" w:rsidRPr="00C73EBF" w:rsidRDefault="00C73EBF" w:rsidP="00F30C6F">
            <w:pPr>
              <w:pStyle w:val="TableText"/>
              <w:rPr>
                <w:lang w:val="en-GB"/>
              </w:rPr>
            </w:pPr>
            <w:r w:rsidRPr="00C73EBF">
              <w:t>Number of Amendment</w:t>
            </w:r>
          </w:p>
        </w:tc>
        <w:tc>
          <w:tcPr>
            <w:tcW w:w="5103" w:type="dxa"/>
            <w:hideMark/>
          </w:tcPr>
          <w:p w14:paraId="2312E44F" w14:textId="77777777" w:rsidR="00C73EBF" w:rsidRPr="00C73EBF" w:rsidRDefault="00C73EBF" w:rsidP="00F30C6F">
            <w:pPr>
              <w:pStyle w:val="TableText"/>
              <w:rPr>
                <w:lang w:val="en-GB"/>
              </w:rPr>
            </w:pPr>
            <w:r w:rsidRPr="00C73EBF">
              <w:t>Amendment number</w:t>
            </w:r>
          </w:p>
        </w:tc>
      </w:tr>
      <w:tr w:rsidR="00C73EBF" w:rsidRPr="00C73EBF" w14:paraId="7F063979" w14:textId="77777777" w:rsidTr="00637C60">
        <w:trPr>
          <w:cnfStyle w:val="000000100000" w:firstRow="0" w:lastRow="0" w:firstColumn="0" w:lastColumn="0" w:oddVBand="0" w:evenVBand="0" w:oddHBand="1" w:evenHBand="0" w:firstRowFirstColumn="0" w:firstRowLastColumn="0" w:lastRowFirstColumn="0" w:lastRowLastColumn="0"/>
          <w:trHeight w:val="300"/>
        </w:trPr>
        <w:tc>
          <w:tcPr>
            <w:tcW w:w="1587" w:type="dxa"/>
            <w:noWrap/>
            <w:hideMark/>
          </w:tcPr>
          <w:p w14:paraId="33882925" w14:textId="77777777" w:rsidR="00C73EBF" w:rsidRPr="00C73EBF" w:rsidRDefault="00C73EBF" w:rsidP="00F30C6F">
            <w:pPr>
              <w:pStyle w:val="TableText"/>
              <w:rPr>
                <w:lang w:val="en-GB"/>
              </w:rPr>
            </w:pPr>
            <w:r w:rsidRPr="00C73EBF">
              <w:t>30</w:t>
            </w:r>
          </w:p>
        </w:tc>
        <w:tc>
          <w:tcPr>
            <w:tcW w:w="2377" w:type="dxa"/>
            <w:noWrap/>
            <w:hideMark/>
          </w:tcPr>
          <w:p w14:paraId="099F3F45" w14:textId="77777777" w:rsidR="00C73EBF" w:rsidRPr="00C73EBF" w:rsidRDefault="00C73EBF" w:rsidP="00F30C6F">
            <w:pPr>
              <w:pStyle w:val="TableText"/>
              <w:rPr>
                <w:lang w:val="en-GB"/>
              </w:rPr>
            </w:pPr>
            <w:r w:rsidRPr="00C73EBF">
              <w:t>Date of Amendment</w:t>
            </w:r>
          </w:p>
        </w:tc>
        <w:tc>
          <w:tcPr>
            <w:tcW w:w="5103" w:type="dxa"/>
            <w:hideMark/>
          </w:tcPr>
          <w:p w14:paraId="3D4AF0D7" w14:textId="77777777" w:rsidR="00C73EBF" w:rsidRPr="00C73EBF" w:rsidRDefault="00C73EBF" w:rsidP="00F30C6F">
            <w:pPr>
              <w:pStyle w:val="TableText"/>
              <w:rPr>
                <w:lang w:val="en-GB"/>
              </w:rPr>
            </w:pPr>
            <w:r w:rsidRPr="00C73EBF">
              <w:t>Amend/adjust date</w:t>
            </w:r>
          </w:p>
        </w:tc>
      </w:tr>
      <w:tr w:rsidR="00C73EBF" w:rsidRPr="00C73EBF" w14:paraId="417FDC76" w14:textId="77777777" w:rsidTr="00637C60">
        <w:trPr>
          <w:cnfStyle w:val="000000010000" w:firstRow="0" w:lastRow="0" w:firstColumn="0" w:lastColumn="0" w:oddVBand="0" w:evenVBand="0" w:oddHBand="0" w:evenHBand="1" w:firstRowFirstColumn="0" w:firstRowLastColumn="0" w:lastRowFirstColumn="0" w:lastRowLastColumn="0"/>
          <w:trHeight w:val="600"/>
        </w:trPr>
        <w:tc>
          <w:tcPr>
            <w:tcW w:w="1587" w:type="dxa"/>
            <w:noWrap/>
            <w:hideMark/>
          </w:tcPr>
          <w:p w14:paraId="2CD7E134" w14:textId="77777777" w:rsidR="00C73EBF" w:rsidRPr="00C73EBF" w:rsidRDefault="00C73EBF" w:rsidP="00F30C6F">
            <w:pPr>
              <w:pStyle w:val="TableText"/>
              <w:rPr>
                <w:lang w:val="en-GB"/>
              </w:rPr>
            </w:pPr>
            <w:r w:rsidRPr="00C73EBF">
              <w:t>52a</w:t>
            </w:r>
          </w:p>
        </w:tc>
        <w:tc>
          <w:tcPr>
            <w:tcW w:w="2377" w:type="dxa"/>
            <w:noWrap/>
            <w:hideMark/>
          </w:tcPr>
          <w:p w14:paraId="70E7404F" w14:textId="77777777" w:rsidR="00C73EBF" w:rsidRPr="00C73EBF" w:rsidRDefault="00C73EBF" w:rsidP="00F30C6F">
            <w:pPr>
              <w:pStyle w:val="TableText"/>
              <w:rPr>
                <w:lang w:val="en-GB"/>
              </w:rPr>
            </w:pPr>
            <w:r w:rsidRPr="00C73EBF">
              <w:t>Issuer A or D</w:t>
            </w:r>
          </w:p>
        </w:tc>
        <w:tc>
          <w:tcPr>
            <w:tcW w:w="5103" w:type="dxa"/>
            <w:hideMark/>
          </w:tcPr>
          <w:p w14:paraId="729B0E48" w14:textId="77777777" w:rsidR="00C73EBF" w:rsidRPr="00C73EBF" w:rsidRDefault="00C73EBF" w:rsidP="00F30C6F">
            <w:pPr>
              <w:pStyle w:val="TableText"/>
              <w:rPr>
                <w:lang w:val="en-GB"/>
              </w:rPr>
            </w:pPr>
            <w:r w:rsidRPr="00C73EBF">
              <w:t>SWIFT BIC or name and address from the behalf of branch</w:t>
            </w:r>
          </w:p>
        </w:tc>
      </w:tr>
      <w:tr w:rsidR="00C73EBF" w:rsidRPr="00C73EBF" w14:paraId="11200EE6" w14:textId="77777777" w:rsidTr="00637C60">
        <w:trPr>
          <w:cnfStyle w:val="000000100000" w:firstRow="0" w:lastRow="0" w:firstColumn="0" w:lastColumn="0" w:oddVBand="0" w:evenVBand="0" w:oddHBand="1" w:evenHBand="0" w:firstRowFirstColumn="0" w:firstRowLastColumn="0" w:lastRowFirstColumn="0" w:lastRowLastColumn="0"/>
          <w:trHeight w:val="300"/>
        </w:trPr>
        <w:tc>
          <w:tcPr>
            <w:tcW w:w="1587" w:type="dxa"/>
            <w:noWrap/>
            <w:hideMark/>
          </w:tcPr>
          <w:p w14:paraId="613981E4" w14:textId="77777777" w:rsidR="00C73EBF" w:rsidRPr="00C73EBF" w:rsidRDefault="00C73EBF" w:rsidP="00F30C6F">
            <w:pPr>
              <w:pStyle w:val="TableText"/>
              <w:rPr>
                <w:lang w:val="en-GB"/>
              </w:rPr>
            </w:pPr>
            <w:r w:rsidRPr="00C73EBF">
              <w:t>32B</w:t>
            </w:r>
          </w:p>
        </w:tc>
        <w:tc>
          <w:tcPr>
            <w:tcW w:w="2377" w:type="dxa"/>
            <w:noWrap/>
            <w:hideMark/>
          </w:tcPr>
          <w:p w14:paraId="7638FEA9" w14:textId="77777777" w:rsidR="00C73EBF" w:rsidRPr="00C73EBF" w:rsidRDefault="00C73EBF" w:rsidP="00F30C6F">
            <w:pPr>
              <w:pStyle w:val="TableText"/>
              <w:rPr>
                <w:lang w:val="en-GB"/>
              </w:rPr>
            </w:pPr>
            <w:r w:rsidRPr="00C73EBF">
              <w:t>Increase of Undertaking Amount </w:t>
            </w:r>
          </w:p>
        </w:tc>
        <w:tc>
          <w:tcPr>
            <w:tcW w:w="5103" w:type="dxa"/>
            <w:hideMark/>
          </w:tcPr>
          <w:p w14:paraId="038E9CBF" w14:textId="77777777" w:rsidR="00C73EBF" w:rsidRPr="00C73EBF" w:rsidRDefault="00C73EBF" w:rsidP="00F30C6F">
            <w:pPr>
              <w:pStyle w:val="TableText"/>
              <w:rPr>
                <w:lang w:val="en-GB"/>
              </w:rPr>
            </w:pPr>
            <w:r w:rsidRPr="00C73EBF">
              <w:t>Increase in amount (if changed)</w:t>
            </w:r>
          </w:p>
        </w:tc>
      </w:tr>
      <w:tr w:rsidR="00C73EBF" w:rsidRPr="00C73EBF" w14:paraId="07925518" w14:textId="77777777" w:rsidTr="00637C60">
        <w:trPr>
          <w:cnfStyle w:val="000000010000" w:firstRow="0" w:lastRow="0" w:firstColumn="0" w:lastColumn="0" w:oddVBand="0" w:evenVBand="0" w:oddHBand="0" w:evenHBand="1" w:firstRowFirstColumn="0" w:firstRowLastColumn="0" w:lastRowFirstColumn="0" w:lastRowLastColumn="0"/>
          <w:trHeight w:val="300"/>
        </w:trPr>
        <w:tc>
          <w:tcPr>
            <w:tcW w:w="1587" w:type="dxa"/>
            <w:noWrap/>
            <w:hideMark/>
          </w:tcPr>
          <w:p w14:paraId="15E85A49" w14:textId="77777777" w:rsidR="00C73EBF" w:rsidRPr="00C73EBF" w:rsidRDefault="00C73EBF" w:rsidP="00F30C6F">
            <w:pPr>
              <w:pStyle w:val="TableText"/>
              <w:rPr>
                <w:lang w:val="en-GB"/>
              </w:rPr>
            </w:pPr>
            <w:r w:rsidRPr="00C73EBF">
              <w:t>33B</w:t>
            </w:r>
          </w:p>
        </w:tc>
        <w:tc>
          <w:tcPr>
            <w:tcW w:w="2377" w:type="dxa"/>
            <w:noWrap/>
            <w:hideMark/>
          </w:tcPr>
          <w:p w14:paraId="0DDC5600" w14:textId="77777777" w:rsidR="00C73EBF" w:rsidRPr="00C73EBF" w:rsidRDefault="00C73EBF" w:rsidP="00F30C6F">
            <w:pPr>
              <w:pStyle w:val="TableText"/>
              <w:rPr>
                <w:lang w:val="en-GB"/>
              </w:rPr>
            </w:pPr>
            <w:r w:rsidRPr="00C73EBF">
              <w:t>Decrease of Undertaking Amount </w:t>
            </w:r>
          </w:p>
        </w:tc>
        <w:tc>
          <w:tcPr>
            <w:tcW w:w="5103" w:type="dxa"/>
            <w:hideMark/>
          </w:tcPr>
          <w:p w14:paraId="58DBE94F" w14:textId="77777777" w:rsidR="00C73EBF" w:rsidRPr="00C73EBF" w:rsidRDefault="00C73EBF" w:rsidP="00F30C6F">
            <w:pPr>
              <w:pStyle w:val="TableText"/>
              <w:rPr>
                <w:lang w:val="en-GB"/>
              </w:rPr>
            </w:pPr>
            <w:r w:rsidRPr="00C73EBF">
              <w:t>Decrease in amount (if changed)</w:t>
            </w:r>
          </w:p>
        </w:tc>
      </w:tr>
      <w:tr w:rsidR="00C73EBF" w:rsidRPr="00C73EBF" w14:paraId="6DB19E25" w14:textId="77777777" w:rsidTr="00637C60">
        <w:trPr>
          <w:cnfStyle w:val="000000100000" w:firstRow="0" w:lastRow="0" w:firstColumn="0" w:lastColumn="0" w:oddVBand="0" w:evenVBand="0" w:oddHBand="1" w:evenHBand="0" w:firstRowFirstColumn="0" w:firstRowLastColumn="0" w:lastRowFirstColumn="0" w:lastRowLastColumn="0"/>
          <w:trHeight w:val="300"/>
        </w:trPr>
        <w:tc>
          <w:tcPr>
            <w:tcW w:w="1587" w:type="dxa"/>
            <w:noWrap/>
            <w:hideMark/>
          </w:tcPr>
          <w:p w14:paraId="13D72195" w14:textId="77777777" w:rsidR="00C73EBF" w:rsidRPr="00C73EBF" w:rsidRDefault="00C73EBF" w:rsidP="00F30C6F">
            <w:pPr>
              <w:pStyle w:val="TableText"/>
              <w:rPr>
                <w:lang w:val="en-GB"/>
              </w:rPr>
            </w:pPr>
            <w:r w:rsidRPr="00C73EBF">
              <w:t>23B</w:t>
            </w:r>
          </w:p>
        </w:tc>
        <w:tc>
          <w:tcPr>
            <w:tcW w:w="2377" w:type="dxa"/>
            <w:noWrap/>
            <w:hideMark/>
          </w:tcPr>
          <w:p w14:paraId="3F301CE2" w14:textId="77777777" w:rsidR="00C73EBF" w:rsidRPr="00C73EBF" w:rsidRDefault="00C73EBF" w:rsidP="00F30C6F">
            <w:pPr>
              <w:pStyle w:val="TableText"/>
              <w:rPr>
                <w:lang w:val="en-GB"/>
              </w:rPr>
            </w:pPr>
            <w:r w:rsidRPr="00C73EBF">
              <w:t>Expiry type</w:t>
            </w:r>
          </w:p>
        </w:tc>
        <w:tc>
          <w:tcPr>
            <w:tcW w:w="5103" w:type="dxa"/>
            <w:hideMark/>
          </w:tcPr>
          <w:p w14:paraId="33D0D614" w14:textId="77777777" w:rsidR="00C73EBF" w:rsidRPr="00C73EBF" w:rsidRDefault="00C73EBF" w:rsidP="00F30C6F">
            <w:pPr>
              <w:pStyle w:val="TableText"/>
              <w:rPr>
                <w:lang w:val="en-GB"/>
              </w:rPr>
            </w:pPr>
            <w:r w:rsidRPr="00C73EBF">
              <w:t>COND, FIXD, OPEN (if changed)</w:t>
            </w:r>
          </w:p>
        </w:tc>
      </w:tr>
      <w:tr w:rsidR="00C73EBF" w:rsidRPr="00C73EBF" w14:paraId="0A0B9D6E" w14:textId="77777777" w:rsidTr="00637C60">
        <w:trPr>
          <w:cnfStyle w:val="000000010000" w:firstRow="0" w:lastRow="0" w:firstColumn="0" w:lastColumn="0" w:oddVBand="0" w:evenVBand="0" w:oddHBand="0" w:evenHBand="1" w:firstRowFirstColumn="0" w:firstRowLastColumn="0" w:lastRowFirstColumn="0" w:lastRowLastColumn="0"/>
          <w:trHeight w:val="300"/>
        </w:trPr>
        <w:tc>
          <w:tcPr>
            <w:tcW w:w="1587" w:type="dxa"/>
            <w:noWrap/>
            <w:hideMark/>
          </w:tcPr>
          <w:p w14:paraId="520CEC53" w14:textId="77777777" w:rsidR="00C73EBF" w:rsidRPr="00C73EBF" w:rsidRDefault="00C73EBF" w:rsidP="00F30C6F">
            <w:pPr>
              <w:pStyle w:val="TableText"/>
              <w:rPr>
                <w:lang w:val="en-GB"/>
              </w:rPr>
            </w:pPr>
            <w:r w:rsidRPr="00C73EBF">
              <w:t>31E</w:t>
            </w:r>
          </w:p>
        </w:tc>
        <w:tc>
          <w:tcPr>
            <w:tcW w:w="2377" w:type="dxa"/>
            <w:noWrap/>
            <w:hideMark/>
          </w:tcPr>
          <w:p w14:paraId="54D301CB" w14:textId="77777777" w:rsidR="00C73EBF" w:rsidRPr="00C73EBF" w:rsidRDefault="00C73EBF" w:rsidP="00F30C6F">
            <w:pPr>
              <w:pStyle w:val="TableText"/>
              <w:rPr>
                <w:lang w:val="en-GB"/>
              </w:rPr>
            </w:pPr>
            <w:r w:rsidRPr="00C73EBF">
              <w:t>Date of expiry </w:t>
            </w:r>
          </w:p>
        </w:tc>
        <w:tc>
          <w:tcPr>
            <w:tcW w:w="5103" w:type="dxa"/>
            <w:hideMark/>
          </w:tcPr>
          <w:p w14:paraId="3DF8BA30" w14:textId="77777777" w:rsidR="00C73EBF" w:rsidRPr="00C73EBF" w:rsidRDefault="00C73EBF" w:rsidP="00F30C6F">
            <w:pPr>
              <w:pStyle w:val="TableText"/>
              <w:rPr>
                <w:lang w:val="en-GB"/>
              </w:rPr>
            </w:pPr>
            <w:r w:rsidRPr="00C73EBF">
              <w:t>Set if COND or FIXD (if changed)</w:t>
            </w:r>
          </w:p>
        </w:tc>
      </w:tr>
      <w:tr w:rsidR="00C73EBF" w:rsidRPr="00C73EBF" w14:paraId="01BBD547" w14:textId="77777777" w:rsidTr="00637C60">
        <w:trPr>
          <w:cnfStyle w:val="000000100000" w:firstRow="0" w:lastRow="0" w:firstColumn="0" w:lastColumn="0" w:oddVBand="0" w:evenVBand="0" w:oddHBand="1" w:evenHBand="0" w:firstRowFirstColumn="0" w:firstRowLastColumn="0" w:lastRowFirstColumn="0" w:lastRowLastColumn="0"/>
          <w:trHeight w:val="300"/>
        </w:trPr>
        <w:tc>
          <w:tcPr>
            <w:tcW w:w="1587" w:type="dxa"/>
            <w:noWrap/>
            <w:hideMark/>
          </w:tcPr>
          <w:p w14:paraId="7AA33E34" w14:textId="77777777" w:rsidR="00C73EBF" w:rsidRPr="00C73EBF" w:rsidRDefault="00C73EBF" w:rsidP="00F30C6F">
            <w:pPr>
              <w:pStyle w:val="TableText"/>
              <w:rPr>
                <w:lang w:val="en-GB"/>
              </w:rPr>
            </w:pPr>
            <w:r w:rsidRPr="00C73EBF">
              <w:t>35G</w:t>
            </w:r>
          </w:p>
        </w:tc>
        <w:tc>
          <w:tcPr>
            <w:tcW w:w="2377" w:type="dxa"/>
            <w:noWrap/>
            <w:hideMark/>
          </w:tcPr>
          <w:p w14:paraId="63964866" w14:textId="77777777" w:rsidR="00C73EBF" w:rsidRPr="00C73EBF" w:rsidRDefault="00C73EBF" w:rsidP="00F30C6F">
            <w:pPr>
              <w:pStyle w:val="TableText"/>
              <w:rPr>
                <w:lang w:val="en-GB"/>
              </w:rPr>
            </w:pPr>
            <w:r w:rsidRPr="00C73EBF">
              <w:t>Expiry condition </w:t>
            </w:r>
          </w:p>
        </w:tc>
        <w:tc>
          <w:tcPr>
            <w:tcW w:w="5103" w:type="dxa"/>
            <w:hideMark/>
          </w:tcPr>
          <w:p w14:paraId="17646678" w14:textId="77777777" w:rsidR="00C73EBF" w:rsidRPr="00C73EBF" w:rsidRDefault="00C73EBF" w:rsidP="00F30C6F">
            <w:pPr>
              <w:pStyle w:val="TableText"/>
              <w:rPr>
                <w:lang w:val="en-GB"/>
              </w:rPr>
            </w:pPr>
            <w:r w:rsidRPr="00C73EBF">
              <w:t>Set if COND (if changed)</w:t>
            </w:r>
          </w:p>
        </w:tc>
      </w:tr>
      <w:tr w:rsidR="00C73EBF" w:rsidRPr="00C73EBF" w14:paraId="4F4E1CE0" w14:textId="77777777" w:rsidTr="00637C60">
        <w:trPr>
          <w:cnfStyle w:val="000000010000" w:firstRow="0" w:lastRow="0" w:firstColumn="0" w:lastColumn="0" w:oddVBand="0" w:evenVBand="0" w:oddHBand="0" w:evenHBand="1" w:firstRowFirstColumn="0" w:firstRowLastColumn="0" w:lastRowFirstColumn="0" w:lastRowLastColumn="0"/>
          <w:trHeight w:val="600"/>
        </w:trPr>
        <w:tc>
          <w:tcPr>
            <w:tcW w:w="1587" w:type="dxa"/>
            <w:noWrap/>
            <w:hideMark/>
          </w:tcPr>
          <w:p w14:paraId="1DF1A371" w14:textId="77777777" w:rsidR="00C73EBF" w:rsidRPr="00C73EBF" w:rsidRDefault="00C73EBF" w:rsidP="00F30C6F">
            <w:pPr>
              <w:pStyle w:val="TableText"/>
              <w:rPr>
                <w:lang w:val="en-GB"/>
              </w:rPr>
            </w:pPr>
            <w:r w:rsidRPr="00C73EBF">
              <w:t>59a</w:t>
            </w:r>
          </w:p>
        </w:tc>
        <w:tc>
          <w:tcPr>
            <w:tcW w:w="2377" w:type="dxa"/>
            <w:noWrap/>
            <w:hideMark/>
          </w:tcPr>
          <w:p w14:paraId="5A17E4B1" w14:textId="77777777" w:rsidR="00C73EBF" w:rsidRPr="00C73EBF" w:rsidRDefault="00C73EBF" w:rsidP="00F30C6F">
            <w:pPr>
              <w:pStyle w:val="TableText"/>
              <w:rPr>
                <w:lang w:val="en-GB"/>
              </w:rPr>
            </w:pPr>
            <w:r w:rsidRPr="00C73EBF">
              <w:t>Beneficiary (A or blank)</w:t>
            </w:r>
          </w:p>
        </w:tc>
        <w:tc>
          <w:tcPr>
            <w:tcW w:w="5103" w:type="dxa"/>
            <w:hideMark/>
          </w:tcPr>
          <w:p w14:paraId="61AD4572" w14:textId="77777777" w:rsidR="00C73EBF" w:rsidRPr="00C73EBF" w:rsidRDefault="00C73EBF" w:rsidP="00F30C6F">
            <w:pPr>
              <w:pStyle w:val="TableText"/>
              <w:rPr>
                <w:lang w:val="en-GB"/>
              </w:rPr>
            </w:pPr>
            <w:r w:rsidRPr="00C73EBF">
              <w:t>SWIFT BIC or name and address of Beneficiary (if changed)</w:t>
            </w:r>
          </w:p>
        </w:tc>
      </w:tr>
      <w:tr w:rsidR="00C73EBF" w:rsidRPr="00C73EBF" w14:paraId="65BE20B9" w14:textId="77777777" w:rsidTr="00637C60">
        <w:trPr>
          <w:cnfStyle w:val="000000100000" w:firstRow="0" w:lastRow="0" w:firstColumn="0" w:lastColumn="0" w:oddVBand="0" w:evenVBand="0" w:oddHBand="1" w:evenHBand="0" w:firstRowFirstColumn="0" w:firstRowLastColumn="0" w:lastRowFirstColumn="0" w:lastRowLastColumn="0"/>
          <w:trHeight w:val="300"/>
        </w:trPr>
        <w:tc>
          <w:tcPr>
            <w:tcW w:w="1587" w:type="dxa"/>
            <w:noWrap/>
            <w:hideMark/>
          </w:tcPr>
          <w:p w14:paraId="02B69DE3" w14:textId="77777777" w:rsidR="00C73EBF" w:rsidRPr="00C73EBF" w:rsidRDefault="00C73EBF" w:rsidP="00F30C6F">
            <w:pPr>
              <w:pStyle w:val="TableText"/>
              <w:rPr>
                <w:lang w:val="en-GB"/>
              </w:rPr>
            </w:pPr>
            <w:r w:rsidRPr="00C73EBF">
              <w:t>77U</w:t>
            </w:r>
          </w:p>
        </w:tc>
        <w:tc>
          <w:tcPr>
            <w:tcW w:w="2377" w:type="dxa"/>
            <w:noWrap/>
            <w:hideMark/>
          </w:tcPr>
          <w:p w14:paraId="32D3BF25" w14:textId="77777777" w:rsidR="00C73EBF" w:rsidRPr="00C73EBF" w:rsidRDefault="00C73EBF" w:rsidP="00F30C6F">
            <w:pPr>
              <w:pStyle w:val="TableText"/>
              <w:rPr>
                <w:lang w:val="en-GB"/>
              </w:rPr>
            </w:pPr>
            <w:r w:rsidRPr="00C73EBF">
              <w:t>Other amendments to undertaking</w:t>
            </w:r>
          </w:p>
        </w:tc>
        <w:tc>
          <w:tcPr>
            <w:tcW w:w="5103" w:type="dxa"/>
            <w:hideMark/>
          </w:tcPr>
          <w:p w14:paraId="0058B255" w14:textId="77777777" w:rsidR="00C73EBF" w:rsidRPr="00C73EBF" w:rsidRDefault="00C73EBF" w:rsidP="00F30C6F">
            <w:pPr>
              <w:pStyle w:val="TableText"/>
              <w:rPr>
                <w:lang w:val="en-GB"/>
              </w:rPr>
            </w:pPr>
            <w:r w:rsidRPr="00C73EBF">
              <w:t>Amendment narrative (if entered)</w:t>
            </w:r>
          </w:p>
        </w:tc>
      </w:tr>
      <w:tr w:rsidR="00C73EBF" w:rsidRPr="00C73EBF" w14:paraId="16395D5E" w14:textId="77777777" w:rsidTr="00637C60">
        <w:trPr>
          <w:cnfStyle w:val="000000010000" w:firstRow="0" w:lastRow="0" w:firstColumn="0" w:lastColumn="0" w:oddVBand="0" w:evenVBand="0" w:oddHBand="0" w:evenHBand="1" w:firstRowFirstColumn="0" w:firstRowLastColumn="0" w:lastRowFirstColumn="0" w:lastRowLastColumn="0"/>
          <w:trHeight w:val="600"/>
        </w:trPr>
        <w:tc>
          <w:tcPr>
            <w:tcW w:w="1587" w:type="dxa"/>
            <w:noWrap/>
            <w:hideMark/>
          </w:tcPr>
          <w:p w14:paraId="49FA3BBD" w14:textId="77777777" w:rsidR="00C73EBF" w:rsidRPr="00C73EBF" w:rsidRDefault="00C73EBF" w:rsidP="00F30C6F">
            <w:pPr>
              <w:pStyle w:val="TableText"/>
              <w:rPr>
                <w:lang w:val="en-GB"/>
              </w:rPr>
            </w:pPr>
            <w:r w:rsidRPr="00C73EBF">
              <w:rPr>
                <w:lang w:val="en-GB"/>
              </w:rPr>
              <w:t>24E Code</w:t>
            </w:r>
          </w:p>
        </w:tc>
        <w:tc>
          <w:tcPr>
            <w:tcW w:w="2377" w:type="dxa"/>
            <w:noWrap/>
            <w:hideMark/>
          </w:tcPr>
          <w:p w14:paraId="1FD2A46B" w14:textId="77777777" w:rsidR="00C73EBF" w:rsidRPr="00C73EBF" w:rsidRDefault="00C73EBF" w:rsidP="00F30C6F">
            <w:pPr>
              <w:pStyle w:val="TableText"/>
              <w:rPr>
                <w:lang w:val="en-GB"/>
              </w:rPr>
            </w:pPr>
            <w:r w:rsidRPr="00C73EBF">
              <w:rPr>
                <w:lang w:val="en-GB"/>
              </w:rPr>
              <w:t xml:space="preserve">Delivery of Original Undertaking </w:t>
            </w:r>
          </w:p>
        </w:tc>
        <w:tc>
          <w:tcPr>
            <w:tcW w:w="5103" w:type="dxa"/>
            <w:hideMark/>
          </w:tcPr>
          <w:p w14:paraId="6EFA5FC8" w14:textId="77777777" w:rsidR="00C73EBF" w:rsidRPr="00C73EBF" w:rsidRDefault="00C73EBF" w:rsidP="00F30C6F">
            <w:pPr>
              <w:pStyle w:val="TableText"/>
              <w:rPr>
                <w:lang w:val="en-GB"/>
              </w:rPr>
            </w:pPr>
            <w:r w:rsidRPr="00C73EBF">
              <w:rPr>
                <w:lang w:val="en-GB"/>
              </w:rPr>
              <w:t xml:space="preserve">Set to Delivery of undertaking </w:t>
            </w:r>
            <w:r w:rsidRPr="00C73EBF">
              <w:rPr>
                <w:lang w:val="en-GB"/>
              </w:rPr>
              <w:br/>
              <w:t>COLL, COURIER, MAIL, MESS, OTHR, REGM</w:t>
            </w:r>
          </w:p>
        </w:tc>
      </w:tr>
      <w:tr w:rsidR="00C73EBF" w:rsidRPr="00C73EBF" w14:paraId="65E18A20" w14:textId="77777777" w:rsidTr="00637C60">
        <w:trPr>
          <w:cnfStyle w:val="000000100000" w:firstRow="0" w:lastRow="0" w:firstColumn="0" w:lastColumn="0" w:oddVBand="0" w:evenVBand="0" w:oddHBand="1" w:evenHBand="0" w:firstRowFirstColumn="0" w:firstRowLastColumn="0" w:lastRowFirstColumn="0" w:lastRowLastColumn="0"/>
          <w:trHeight w:val="600"/>
        </w:trPr>
        <w:tc>
          <w:tcPr>
            <w:tcW w:w="1587" w:type="dxa"/>
            <w:noWrap/>
            <w:hideMark/>
          </w:tcPr>
          <w:p w14:paraId="31BF8D3B" w14:textId="77777777" w:rsidR="00C73EBF" w:rsidRPr="00C73EBF" w:rsidRDefault="00C73EBF" w:rsidP="00F30C6F">
            <w:pPr>
              <w:pStyle w:val="TableText"/>
              <w:rPr>
                <w:lang w:val="en-GB"/>
              </w:rPr>
            </w:pPr>
            <w:r w:rsidRPr="00C73EBF">
              <w:rPr>
                <w:lang w:val="en-GB"/>
              </w:rPr>
              <w:t>24E Add info</w:t>
            </w:r>
          </w:p>
        </w:tc>
        <w:tc>
          <w:tcPr>
            <w:tcW w:w="2377" w:type="dxa"/>
            <w:noWrap/>
            <w:hideMark/>
          </w:tcPr>
          <w:p w14:paraId="1C99DF1C" w14:textId="77777777" w:rsidR="00C73EBF" w:rsidRPr="00C73EBF" w:rsidRDefault="00C73EBF" w:rsidP="00F30C6F">
            <w:pPr>
              <w:pStyle w:val="TableText"/>
              <w:rPr>
                <w:lang w:val="en-GB"/>
              </w:rPr>
            </w:pPr>
            <w:r w:rsidRPr="00C73EBF">
              <w:rPr>
                <w:lang w:val="en-GB"/>
              </w:rPr>
              <w:t>Delivery of Original Undertaking add info</w:t>
            </w:r>
          </w:p>
        </w:tc>
        <w:tc>
          <w:tcPr>
            <w:tcW w:w="5103" w:type="dxa"/>
            <w:hideMark/>
          </w:tcPr>
          <w:p w14:paraId="5611045F" w14:textId="77777777" w:rsidR="00C73EBF" w:rsidRPr="00C73EBF" w:rsidRDefault="00C73EBF" w:rsidP="00F30C6F">
            <w:pPr>
              <w:pStyle w:val="TableText"/>
              <w:rPr>
                <w:lang w:val="en-GB"/>
              </w:rPr>
            </w:pPr>
            <w:r w:rsidRPr="00C73EBF">
              <w:rPr>
                <w:lang w:val="en-GB"/>
              </w:rPr>
              <w:t>Set from Delivery of undertaking extra data entered for COURIER or OTHR</w:t>
            </w:r>
          </w:p>
        </w:tc>
      </w:tr>
      <w:tr w:rsidR="00C73EBF" w:rsidRPr="00C73EBF" w14:paraId="607DF211" w14:textId="77777777" w:rsidTr="00637C60">
        <w:trPr>
          <w:cnfStyle w:val="000000010000" w:firstRow="0" w:lastRow="0" w:firstColumn="0" w:lastColumn="0" w:oddVBand="0" w:evenVBand="0" w:oddHBand="0" w:evenHBand="1" w:firstRowFirstColumn="0" w:firstRowLastColumn="0" w:lastRowFirstColumn="0" w:lastRowLastColumn="0"/>
          <w:trHeight w:val="300"/>
        </w:trPr>
        <w:tc>
          <w:tcPr>
            <w:tcW w:w="1587" w:type="dxa"/>
            <w:noWrap/>
            <w:hideMark/>
          </w:tcPr>
          <w:p w14:paraId="187CD0C2" w14:textId="77777777" w:rsidR="00C73EBF" w:rsidRPr="00C73EBF" w:rsidRDefault="00C73EBF" w:rsidP="00F30C6F">
            <w:pPr>
              <w:pStyle w:val="TableText"/>
              <w:rPr>
                <w:lang w:val="en-GB"/>
              </w:rPr>
            </w:pPr>
            <w:r w:rsidRPr="00C73EBF">
              <w:t>24G Code</w:t>
            </w:r>
          </w:p>
        </w:tc>
        <w:tc>
          <w:tcPr>
            <w:tcW w:w="2377" w:type="dxa"/>
            <w:noWrap/>
            <w:hideMark/>
          </w:tcPr>
          <w:p w14:paraId="076161DF" w14:textId="77777777" w:rsidR="00C73EBF" w:rsidRPr="00C73EBF" w:rsidRDefault="00C73EBF" w:rsidP="00F30C6F">
            <w:pPr>
              <w:pStyle w:val="TableText"/>
              <w:rPr>
                <w:lang w:val="en-GB"/>
              </w:rPr>
            </w:pPr>
            <w:r w:rsidRPr="00C73EBF">
              <w:rPr>
                <w:lang w:val="en-GB"/>
              </w:rPr>
              <w:t>Delivery To/Collection By</w:t>
            </w:r>
          </w:p>
        </w:tc>
        <w:tc>
          <w:tcPr>
            <w:tcW w:w="5103" w:type="dxa"/>
            <w:hideMark/>
          </w:tcPr>
          <w:p w14:paraId="3DF44EC0" w14:textId="77777777" w:rsidR="00C73EBF" w:rsidRPr="00C73EBF" w:rsidRDefault="00C73EBF" w:rsidP="00F30C6F">
            <w:pPr>
              <w:pStyle w:val="TableText"/>
              <w:rPr>
                <w:lang w:val="en-GB"/>
              </w:rPr>
            </w:pPr>
            <w:r w:rsidRPr="00C73EBF">
              <w:rPr>
                <w:lang w:val="en-GB"/>
              </w:rPr>
              <w:t>BENE, OTHR</w:t>
            </w:r>
          </w:p>
        </w:tc>
      </w:tr>
      <w:tr w:rsidR="00C73EBF" w:rsidRPr="00C73EBF" w14:paraId="03D205A3" w14:textId="77777777" w:rsidTr="00637C60">
        <w:trPr>
          <w:cnfStyle w:val="000000100000" w:firstRow="0" w:lastRow="0" w:firstColumn="0" w:lastColumn="0" w:oddVBand="0" w:evenVBand="0" w:oddHBand="1" w:evenHBand="0" w:firstRowFirstColumn="0" w:firstRowLastColumn="0" w:lastRowFirstColumn="0" w:lastRowLastColumn="0"/>
          <w:trHeight w:val="600"/>
        </w:trPr>
        <w:tc>
          <w:tcPr>
            <w:tcW w:w="1587" w:type="dxa"/>
            <w:noWrap/>
            <w:hideMark/>
          </w:tcPr>
          <w:p w14:paraId="5ABC599B" w14:textId="7DC9C904" w:rsidR="00C73EBF" w:rsidRPr="00C73EBF" w:rsidRDefault="00C73EBF" w:rsidP="00F30C6F">
            <w:pPr>
              <w:pStyle w:val="TableText"/>
              <w:rPr>
                <w:lang w:val="en-GB"/>
              </w:rPr>
            </w:pPr>
            <w:r w:rsidRPr="00C73EBF">
              <w:t xml:space="preserve">24G </w:t>
            </w:r>
            <w:r w:rsidR="0099278D">
              <w:t>Narrative</w:t>
            </w:r>
          </w:p>
        </w:tc>
        <w:tc>
          <w:tcPr>
            <w:tcW w:w="2377" w:type="dxa"/>
            <w:noWrap/>
            <w:hideMark/>
          </w:tcPr>
          <w:p w14:paraId="06C66A93" w14:textId="77777777" w:rsidR="00C73EBF" w:rsidRPr="00C73EBF" w:rsidRDefault="00C73EBF" w:rsidP="00F30C6F">
            <w:pPr>
              <w:pStyle w:val="TableText"/>
              <w:rPr>
                <w:lang w:val="en-GB"/>
              </w:rPr>
            </w:pPr>
            <w:r w:rsidRPr="00C73EBF">
              <w:t>Delivery To/Collection By - Details</w:t>
            </w:r>
          </w:p>
        </w:tc>
        <w:tc>
          <w:tcPr>
            <w:tcW w:w="5103" w:type="dxa"/>
            <w:hideMark/>
          </w:tcPr>
          <w:p w14:paraId="04F34606" w14:textId="16F4E1CA" w:rsidR="005F6ED9" w:rsidRPr="00C73EBF" w:rsidRDefault="005F6ED9" w:rsidP="00F30C6F">
            <w:pPr>
              <w:pStyle w:val="TableText"/>
              <w:rPr>
                <w:lang w:val="en-GB"/>
              </w:rPr>
            </w:pPr>
            <w:r w:rsidRPr="005F6ED9">
              <w:rPr>
                <w:lang w:val="en-GB"/>
              </w:rPr>
              <w:t>Set to Delivery to party Name and address if BENE OR OTHR otherwise not set. In TI this field is maintained as Narrative Party name and address field but with a validation on the number of lines and characters per line as suggested in the SCORE standards guide. However, if the code is BENE, this field is not mandatory.</w:t>
            </w:r>
          </w:p>
        </w:tc>
      </w:tr>
    </w:tbl>
    <w:p w14:paraId="05DE6CCF" w14:textId="77777777" w:rsidR="007E1A13" w:rsidRDefault="007E1A13" w:rsidP="00C50A6F">
      <w:pPr>
        <w:pStyle w:val="BodyText"/>
        <w:rPr>
          <w:shd w:val="clear" w:color="auto" w:fill="FFFFFF"/>
        </w:rPr>
      </w:pPr>
      <w:bookmarkStart w:id="132" w:name="_Hlk78904904"/>
    </w:p>
    <w:p w14:paraId="0A06AA32" w14:textId="527C3AAC" w:rsidR="008C13EE" w:rsidRDefault="000D3507" w:rsidP="00C50A6F">
      <w:pPr>
        <w:pStyle w:val="BodyText"/>
        <w:rPr>
          <w:shd w:val="clear" w:color="auto" w:fill="FFFFFF"/>
        </w:rPr>
      </w:pPr>
      <w:r>
        <w:rPr>
          <w:shd w:val="clear" w:color="auto" w:fill="FFFFFF"/>
        </w:rPr>
        <w:t>Where the Amendment details exceed 150 x 65 characters in 77U</w:t>
      </w:r>
      <w:r w:rsidR="00A92426">
        <w:rPr>
          <w:shd w:val="clear" w:color="auto" w:fill="FFFFFF"/>
        </w:rPr>
        <w:t>,</w:t>
      </w:r>
      <w:r w:rsidR="00B10457">
        <w:rPr>
          <w:shd w:val="clear" w:color="auto" w:fill="FFFFFF"/>
        </w:rPr>
        <w:t xml:space="preserve"> then </w:t>
      </w:r>
      <w:r>
        <w:rPr>
          <w:shd w:val="clear" w:color="auto" w:fill="FFFFFF"/>
        </w:rPr>
        <w:t>one or more continuation messages are created in the following format.</w:t>
      </w:r>
    </w:p>
    <w:tbl>
      <w:tblPr>
        <w:tblStyle w:val="TableGridHeader1"/>
        <w:tblW w:w="0" w:type="auto"/>
        <w:tblLook w:val="04A0" w:firstRow="1" w:lastRow="0" w:firstColumn="1" w:lastColumn="0" w:noHBand="0" w:noVBand="1"/>
      </w:tblPr>
      <w:tblGrid>
        <w:gridCol w:w="1129"/>
        <w:gridCol w:w="3456"/>
        <w:gridCol w:w="4431"/>
      </w:tblGrid>
      <w:tr w:rsidR="00816097" w:rsidRPr="00EB391D" w14:paraId="07BE97AF" w14:textId="77777777" w:rsidTr="002A3B21">
        <w:trPr>
          <w:cnfStyle w:val="100000000000" w:firstRow="1" w:lastRow="0" w:firstColumn="0" w:lastColumn="0" w:oddVBand="0" w:evenVBand="0" w:oddHBand="0" w:evenHBand="0" w:firstRowFirstColumn="0" w:firstRowLastColumn="0" w:lastRowFirstColumn="0" w:lastRowLastColumn="0"/>
          <w:trHeight w:val="300"/>
        </w:trPr>
        <w:tc>
          <w:tcPr>
            <w:tcW w:w="1129" w:type="dxa"/>
            <w:noWrap/>
            <w:hideMark/>
          </w:tcPr>
          <w:p w14:paraId="16574C17" w14:textId="77777777" w:rsidR="00816097" w:rsidRPr="00EB391D" w:rsidRDefault="00816097" w:rsidP="002A3B21">
            <w:pPr>
              <w:pStyle w:val="TableHead"/>
              <w:rPr>
                <w:lang w:val="en-GB"/>
              </w:rPr>
            </w:pPr>
            <w:r w:rsidRPr="00EB391D">
              <w:rPr>
                <w:lang w:val="en-GB"/>
              </w:rPr>
              <w:t>Tag</w:t>
            </w:r>
          </w:p>
        </w:tc>
        <w:tc>
          <w:tcPr>
            <w:tcW w:w="3456" w:type="dxa"/>
            <w:noWrap/>
            <w:hideMark/>
          </w:tcPr>
          <w:p w14:paraId="2E0ECBB9" w14:textId="77777777" w:rsidR="00816097" w:rsidRPr="00EB391D" w:rsidRDefault="00816097" w:rsidP="002A3B21">
            <w:pPr>
              <w:pStyle w:val="TableHead"/>
              <w:rPr>
                <w:lang w:val="en-GB"/>
              </w:rPr>
            </w:pPr>
            <w:r w:rsidRPr="00EB391D">
              <w:rPr>
                <w:lang w:val="en-GB"/>
              </w:rPr>
              <w:t>Field name</w:t>
            </w:r>
          </w:p>
        </w:tc>
        <w:tc>
          <w:tcPr>
            <w:tcW w:w="4431" w:type="dxa"/>
            <w:hideMark/>
          </w:tcPr>
          <w:p w14:paraId="08AA48FC" w14:textId="77777777" w:rsidR="00816097" w:rsidRPr="00EB391D" w:rsidRDefault="00816097" w:rsidP="002A3B21">
            <w:pPr>
              <w:pStyle w:val="TableHead"/>
              <w:rPr>
                <w:lang w:val="en-GB"/>
              </w:rPr>
            </w:pPr>
            <w:r w:rsidRPr="00EB391D">
              <w:rPr>
                <w:lang w:val="en-GB"/>
              </w:rPr>
              <w:t>Mapped From</w:t>
            </w:r>
          </w:p>
        </w:tc>
      </w:tr>
      <w:tr w:rsidR="00816097" w:rsidRPr="00EB391D" w14:paraId="0F1D1A70" w14:textId="77777777" w:rsidTr="002A3B21">
        <w:trPr>
          <w:cnfStyle w:val="000000100000" w:firstRow="0" w:lastRow="0" w:firstColumn="0" w:lastColumn="0" w:oddVBand="0" w:evenVBand="0" w:oddHBand="1" w:evenHBand="0" w:firstRowFirstColumn="0" w:firstRowLastColumn="0" w:lastRowFirstColumn="0" w:lastRowLastColumn="0"/>
          <w:trHeight w:val="300"/>
        </w:trPr>
        <w:tc>
          <w:tcPr>
            <w:tcW w:w="1129" w:type="dxa"/>
            <w:noWrap/>
            <w:hideMark/>
          </w:tcPr>
          <w:p w14:paraId="35CDC787" w14:textId="77777777" w:rsidR="00816097" w:rsidRPr="00EB391D" w:rsidRDefault="00816097" w:rsidP="002A3B21">
            <w:pPr>
              <w:pStyle w:val="TableText"/>
              <w:rPr>
                <w:lang w:val="en-GB"/>
              </w:rPr>
            </w:pPr>
            <w:r w:rsidRPr="00EB391D">
              <w:t>27</w:t>
            </w:r>
          </w:p>
        </w:tc>
        <w:tc>
          <w:tcPr>
            <w:tcW w:w="3456" w:type="dxa"/>
            <w:noWrap/>
            <w:hideMark/>
          </w:tcPr>
          <w:p w14:paraId="326C4D4D" w14:textId="77777777" w:rsidR="00816097" w:rsidRPr="00EB391D" w:rsidRDefault="00816097" w:rsidP="002A3B21">
            <w:pPr>
              <w:pStyle w:val="TableText"/>
              <w:rPr>
                <w:lang w:val="en-GB"/>
              </w:rPr>
            </w:pPr>
            <w:r w:rsidRPr="00EB391D">
              <w:t>Sequence of total</w:t>
            </w:r>
          </w:p>
        </w:tc>
        <w:tc>
          <w:tcPr>
            <w:tcW w:w="4431" w:type="dxa"/>
            <w:hideMark/>
          </w:tcPr>
          <w:p w14:paraId="7FDE52D8" w14:textId="77777777" w:rsidR="00816097" w:rsidRPr="00EB391D" w:rsidRDefault="00816097" w:rsidP="002A3B21">
            <w:pPr>
              <w:pStyle w:val="TableText"/>
              <w:rPr>
                <w:lang w:val="en-GB"/>
              </w:rPr>
            </w:pPr>
            <w:r w:rsidRPr="00EB391D">
              <w:t>Set according to the number of messages by Tool  </w:t>
            </w:r>
          </w:p>
        </w:tc>
      </w:tr>
      <w:tr w:rsidR="00816097" w:rsidRPr="00EB391D" w14:paraId="55EC2F36" w14:textId="77777777" w:rsidTr="002A3B21">
        <w:trPr>
          <w:cnfStyle w:val="000000010000" w:firstRow="0" w:lastRow="0" w:firstColumn="0" w:lastColumn="0" w:oddVBand="0" w:evenVBand="0" w:oddHBand="0" w:evenHBand="1" w:firstRowFirstColumn="0" w:firstRowLastColumn="0" w:lastRowFirstColumn="0" w:lastRowLastColumn="0"/>
          <w:trHeight w:val="300"/>
        </w:trPr>
        <w:tc>
          <w:tcPr>
            <w:tcW w:w="1129" w:type="dxa"/>
            <w:noWrap/>
            <w:hideMark/>
          </w:tcPr>
          <w:p w14:paraId="6A8BF8CD" w14:textId="77777777" w:rsidR="00816097" w:rsidRPr="00EB391D" w:rsidRDefault="00816097" w:rsidP="002A3B21">
            <w:pPr>
              <w:pStyle w:val="TableText"/>
              <w:rPr>
                <w:lang w:val="en-GB"/>
              </w:rPr>
            </w:pPr>
            <w:r w:rsidRPr="00EB391D">
              <w:t>20</w:t>
            </w:r>
          </w:p>
        </w:tc>
        <w:tc>
          <w:tcPr>
            <w:tcW w:w="3456" w:type="dxa"/>
            <w:noWrap/>
            <w:hideMark/>
          </w:tcPr>
          <w:p w14:paraId="16D4C091" w14:textId="77777777" w:rsidR="00816097" w:rsidRPr="00EB391D" w:rsidRDefault="00816097" w:rsidP="002A3B21">
            <w:pPr>
              <w:pStyle w:val="TableText"/>
              <w:rPr>
                <w:lang w:val="en-GB"/>
              </w:rPr>
            </w:pPr>
            <w:r w:rsidRPr="00EB391D">
              <w:t>Undertaking number</w:t>
            </w:r>
          </w:p>
        </w:tc>
        <w:tc>
          <w:tcPr>
            <w:tcW w:w="4431" w:type="dxa"/>
            <w:hideMark/>
          </w:tcPr>
          <w:p w14:paraId="7AEC4A52" w14:textId="77777777" w:rsidR="00816097" w:rsidRPr="00EB391D" w:rsidRDefault="00816097" w:rsidP="002A3B21">
            <w:pPr>
              <w:pStyle w:val="TableText"/>
              <w:rPr>
                <w:lang w:val="en-GB"/>
              </w:rPr>
            </w:pPr>
            <w:r w:rsidRPr="00EB391D">
              <w:t>Master reference e.g.</w:t>
            </w:r>
            <w:r>
              <w:t>,</w:t>
            </w:r>
            <w:r w:rsidRPr="00EB391D">
              <w:t xml:space="preserve"> ISB00111</w:t>
            </w:r>
          </w:p>
        </w:tc>
      </w:tr>
      <w:tr w:rsidR="00816097" w:rsidRPr="00EB391D" w14:paraId="3E34386A" w14:textId="77777777" w:rsidTr="002A3B21">
        <w:trPr>
          <w:cnfStyle w:val="000000100000" w:firstRow="0" w:lastRow="0" w:firstColumn="0" w:lastColumn="0" w:oddVBand="0" w:evenVBand="0" w:oddHBand="1" w:evenHBand="0" w:firstRowFirstColumn="0" w:firstRowLastColumn="0" w:lastRowFirstColumn="0" w:lastRowLastColumn="0"/>
          <w:trHeight w:val="300"/>
        </w:trPr>
        <w:tc>
          <w:tcPr>
            <w:tcW w:w="1129" w:type="dxa"/>
            <w:noWrap/>
            <w:hideMark/>
          </w:tcPr>
          <w:p w14:paraId="60DC1B88" w14:textId="77777777" w:rsidR="00816097" w:rsidRPr="00EB391D" w:rsidRDefault="00816097" w:rsidP="002A3B21">
            <w:pPr>
              <w:pStyle w:val="TableText"/>
              <w:rPr>
                <w:lang w:val="en-GB"/>
              </w:rPr>
            </w:pPr>
            <w:r w:rsidRPr="00EB391D">
              <w:t>21</w:t>
            </w:r>
          </w:p>
        </w:tc>
        <w:tc>
          <w:tcPr>
            <w:tcW w:w="3456" w:type="dxa"/>
            <w:noWrap/>
            <w:hideMark/>
          </w:tcPr>
          <w:p w14:paraId="77192657" w14:textId="77777777" w:rsidR="00816097" w:rsidRPr="00EB391D" w:rsidRDefault="00816097" w:rsidP="002A3B21">
            <w:pPr>
              <w:pStyle w:val="TableText"/>
              <w:rPr>
                <w:lang w:val="en-GB"/>
              </w:rPr>
            </w:pPr>
            <w:r w:rsidRPr="00EB391D">
              <w:t>Related Reference</w:t>
            </w:r>
          </w:p>
        </w:tc>
        <w:tc>
          <w:tcPr>
            <w:tcW w:w="4431" w:type="dxa"/>
            <w:hideMark/>
          </w:tcPr>
          <w:p w14:paraId="1AE0D410" w14:textId="77777777" w:rsidR="00816097" w:rsidRPr="00EB391D" w:rsidRDefault="00816097" w:rsidP="002A3B21">
            <w:pPr>
              <w:pStyle w:val="TableText"/>
              <w:rPr>
                <w:lang w:val="en-GB"/>
              </w:rPr>
            </w:pPr>
            <w:r w:rsidRPr="00EB391D">
              <w:t>Addressee's Party reference e.g.</w:t>
            </w:r>
            <w:r>
              <w:t>,</w:t>
            </w:r>
            <w:r w:rsidRPr="00EB391D">
              <w:t xml:space="preserve"> Advising bank</w:t>
            </w:r>
          </w:p>
        </w:tc>
      </w:tr>
      <w:tr w:rsidR="00816097" w:rsidRPr="00EB391D" w14:paraId="7E5C698E" w14:textId="77777777" w:rsidTr="002A3B21">
        <w:trPr>
          <w:cnfStyle w:val="000000010000" w:firstRow="0" w:lastRow="0" w:firstColumn="0" w:lastColumn="0" w:oddVBand="0" w:evenVBand="0" w:oddHBand="0" w:evenHBand="1" w:firstRowFirstColumn="0" w:firstRowLastColumn="0" w:lastRowFirstColumn="0" w:lastRowLastColumn="0"/>
          <w:trHeight w:val="300"/>
        </w:trPr>
        <w:tc>
          <w:tcPr>
            <w:tcW w:w="1129" w:type="dxa"/>
            <w:noWrap/>
            <w:hideMark/>
          </w:tcPr>
          <w:p w14:paraId="746502BC" w14:textId="77777777" w:rsidR="00816097" w:rsidRPr="00EB391D" w:rsidRDefault="00816097" w:rsidP="002A3B21">
            <w:pPr>
              <w:pStyle w:val="TableText"/>
              <w:rPr>
                <w:lang w:val="en-GB"/>
              </w:rPr>
            </w:pPr>
            <w:r w:rsidRPr="00EB391D">
              <w:t>26E</w:t>
            </w:r>
          </w:p>
        </w:tc>
        <w:tc>
          <w:tcPr>
            <w:tcW w:w="3456" w:type="dxa"/>
            <w:noWrap/>
            <w:hideMark/>
          </w:tcPr>
          <w:p w14:paraId="6226EA65" w14:textId="77777777" w:rsidR="00816097" w:rsidRPr="00EB391D" w:rsidRDefault="00816097" w:rsidP="002A3B21">
            <w:pPr>
              <w:pStyle w:val="TableText"/>
              <w:rPr>
                <w:lang w:val="en-GB"/>
              </w:rPr>
            </w:pPr>
            <w:r w:rsidRPr="00EB391D">
              <w:t>Number of Amendment</w:t>
            </w:r>
          </w:p>
        </w:tc>
        <w:tc>
          <w:tcPr>
            <w:tcW w:w="4431" w:type="dxa"/>
            <w:hideMark/>
          </w:tcPr>
          <w:p w14:paraId="09FB0787" w14:textId="77777777" w:rsidR="00816097" w:rsidRPr="00EB391D" w:rsidRDefault="00816097" w:rsidP="002A3B21">
            <w:pPr>
              <w:pStyle w:val="TableText"/>
              <w:rPr>
                <w:lang w:val="en-GB"/>
              </w:rPr>
            </w:pPr>
            <w:r w:rsidRPr="00EB391D">
              <w:t>Amendment number</w:t>
            </w:r>
          </w:p>
        </w:tc>
      </w:tr>
      <w:tr w:rsidR="00816097" w:rsidRPr="00EB391D" w14:paraId="544B3F93" w14:textId="77777777" w:rsidTr="002A3B21">
        <w:trPr>
          <w:cnfStyle w:val="000000100000" w:firstRow="0" w:lastRow="0" w:firstColumn="0" w:lastColumn="0" w:oddVBand="0" w:evenVBand="0" w:oddHBand="1" w:evenHBand="0" w:firstRowFirstColumn="0" w:firstRowLastColumn="0" w:lastRowFirstColumn="0" w:lastRowLastColumn="0"/>
          <w:trHeight w:val="300"/>
        </w:trPr>
        <w:tc>
          <w:tcPr>
            <w:tcW w:w="1129" w:type="dxa"/>
            <w:noWrap/>
            <w:hideMark/>
          </w:tcPr>
          <w:p w14:paraId="3A4A7089" w14:textId="77777777" w:rsidR="00816097" w:rsidRPr="00EB391D" w:rsidRDefault="00816097" w:rsidP="002A3B21">
            <w:pPr>
              <w:pStyle w:val="TableText"/>
              <w:rPr>
                <w:lang w:val="en-GB"/>
              </w:rPr>
            </w:pPr>
            <w:r w:rsidRPr="00EB391D">
              <w:t>52a</w:t>
            </w:r>
          </w:p>
        </w:tc>
        <w:tc>
          <w:tcPr>
            <w:tcW w:w="3456" w:type="dxa"/>
            <w:noWrap/>
            <w:hideMark/>
          </w:tcPr>
          <w:p w14:paraId="54CC0CAA" w14:textId="77777777" w:rsidR="00816097" w:rsidRPr="00EB391D" w:rsidRDefault="00816097" w:rsidP="002A3B21">
            <w:pPr>
              <w:pStyle w:val="TableText"/>
              <w:rPr>
                <w:lang w:val="en-GB"/>
              </w:rPr>
            </w:pPr>
            <w:r w:rsidRPr="00EB391D">
              <w:t>Issuer A or D</w:t>
            </w:r>
          </w:p>
        </w:tc>
        <w:tc>
          <w:tcPr>
            <w:tcW w:w="4431" w:type="dxa"/>
            <w:hideMark/>
          </w:tcPr>
          <w:p w14:paraId="330EA7E1" w14:textId="77777777" w:rsidR="00816097" w:rsidRPr="00EB391D" w:rsidRDefault="00816097" w:rsidP="002A3B21">
            <w:pPr>
              <w:pStyle w:val="TableText"/>
              <w:rPr>
                <w:lang w:val="en-GB"/>
              </w:rPr>
            </w:pPr>
            <w:r w:rsidRPr="00EB391D">
              <w:t>"Issuing bank" SWIFT BIC or name and address</w:t>
            </w:r>
          </w:p>
        </w:tc>
      </w:tr>
      <w:tr w:rsidR="00816097" w:rsidRPr="00EB391D" w14:paraId="7CC1F648" w14:textId="77777777" w:rsidTr="002A3B21">
        <w:trPr>
          <w:cnfStyle w:val="000000010000" w:firstRow="0" w:lastRow="0" w:firstColumn="0" w:lastColumn="0" w:oddVBand="0" w:evenVBand="0" w:oddHBand="0" w:evenHBand="1" w:firstRowFirstColumn="0" w:firstRowLastColumn="0" w:lastRowFirstColumn="0" w:lastRowLastColumn="0"/>
          <w:trHeight w:val="300"/>
        </w:trPr>
        <w:tc>
          <w:tcPr>
            <w:tcW w:w="1129" w:type="dxa"/>
            <w:noWrap/>
            <w:hideMark/>
          </w:tcPr>
          <w:p w14:paraId="65D2C643" w14:textId="77777777" w:rsidR="00816097" w:rsidRPr="00EB391D" w:rsidRDefault="00816097" w:rsidP="002A3B21">
            <w:pPr>
              <w:pStyle w:val="TableText"/>
              <w:rPr>
                <w:lang w:val="en-GB"/>
              </w:rPr>
            </w:pPr>
            <w:r w:rsidRPr="00EB391D">
              <w:t>77U</w:t>
            </w:r>
          </w:p>
        </w:tc>
        <w:tc>
          <w:tcPr>
            <w:tcW w:w="3456" w:type="dxa"/>
            <w:noWrap/>
            <w:hideMark/>
          </w:tcPr>
          <w:p w14:paraId="620CECB4" w14:textId="77777777" w:rsidR="00816097" w:rsidRPr="00EB391D" w:rsidRDefault="00816097" w:rsidP="002A3B21">
            <w:pPr>
              <w:pStyle w:val="TableText"/>
              <w:rPr>
                <w:lang w:val="en-GB"/>
              </w:rPr>
            </w:pPr>
            <w:r w:rsidRPr="00EB391D">
              <w:t>Other Amendments to Undertaking</w:t>
            </w:r>
          </w:p>
        </w:tc>
        <w:tc>
          <w:tcPr>
            <w:tcW w:w="4431" w:type="dxa"/>
            <w:hideMark/>
          </w:tcPr>
          <w:p w14:paraId="24E1929A" w14:textId="77777777" w:rsidR="00816097" w:rsidRPr="00EB391D" w:rsidRDefault="00816097" w:rsidP="002A3B21">
            <w:pPr>
              <w:pStyle w:val="TableText"/>
              <w:rPr>
                <w:lang w:val="en-GB"/>
              </w:rPr>
            </w:pPr>
            <w:r w:rsidRPr="00EB391D">
              <w:t>Amendment narrative (continuation)</w:t>
            </w:r>
          </w:p>
        </w:tc>
      </w:tr>
    </w:tbl>
    <w:p w14:paraId="02E3ACA2" w14:textId="77777777" w:rsidR="00C73EBF" w:rsidRDefault="00C73EBF" w:rsidP="00C50A6F">
      <w:pPr>
        <w:pStyle w:val="BodyText"/>
        <w:rPr>
          <w:shd w:val="clear" w:color="auto" w:fill="FFFFFF"/>
        </w:rPr>
      </w:pPr>
    </w:p>
    <w:p w14:paraId="1C6A329F" w14:textId="4C74B2FE" w:rsidR="000D3507" w:rsidRDefault="000D3507" w:rsidP="000D3507">
      <w:pPr>
        <w:pStyle w:val="Heading3"/>
      </w:pPr>
      <w:bookmarkStart w:id="133" w:name="_Toc40607109"/>
      <w:bookmarkStart w:id="134" w:name="_Toc160048691"/>
      <w:bookmarkEnd w:id="132"/>
      <w:r>
        <w:t xml:space="preserve">MT767/775 - Import </w:t>
      </w:r>
      <w:r w:rsidRPr="009A3BA0">
        <w:t xml:space="preserve">Standby </w:t>
      </w:r>
      <w:r>
        <w:t>Amendment - CANCEL</w:t>
      </w:r>
      <w:bookmarkEnd w:id="133"/>
      <w:bookmarkEnd w:id="134"/>
    </w:p>
    <w:p w14:paraId="3124B98E" w14:textId="18FDDFB5" w:rsidR="000D3507" w:rsidRDefault="000D3507" w:rsidP="000D3507">
      <w:pPr>
        <w:pStyle w:val="BodyText"/>
      </w:pPr>
      <w:r>
        <w:t xml:space="preserve">The MT767/775 - </w:t>
      </w:r>
      <w:r w:rsidRPr="004F1E50">
        <w:t>Amendment to a Demand Guarantee/Standby Letter of Credit</w:t>
      </w:r>
      <w:r>
        <w:t xml:space="preserve"> is generated when cancelling an Import Standby letter of Credit f</w:t>
      </w:r>
      <w:r w:rsidR="00B10457">
        <w:t>ro</w:t>
      </w:r>
      <w:r>
        <w:t>m the Import Standby Cancel event</w:t>
      </w:r>
      <w:r w:rsidR="00A64159">
        <w:t xml:space="preserve"> and is sent to the Advising bank</w:t>
      </w:r>
      <w:r w:rsidR="00AD7AFC">
        <w:t>.</w:t>
      </w:r>
    </w:p>
    <w:p w14:paraId="68EF547A" w14:textId="683B69CA" w:rsidR="000D3507" w:rsidRDefault="000D3507" w:rsidP="000D3507">
      <w:pPr>
        <w:pStyle w:val="ListParagraph"/>
        <w:spacing w:after="200" w:line="276" w:lineRule="auto"/>
        <w:ind w:left="0"/>
      </w:pPr>
      <w:r>
        <w:t>The SWIFT message details are mapped from the event as follows:</w:t>
      </w:r>
    </w:p>
    <w:tbl>
      <w:tblPr>
        <w:tblStyle w:val="TableGrid"/>
        <w:tblW w:w="0" w:type="auto"/>
        <w:tblLook w:val="04A0" w:firstRow="1" w:lastRow="0" w:firstColumn="1" w:lastColumn="0" w:noHBand="0" w:noVBand="1"/>
      </w:tblPr>
      <w:tblGrid>
        <w:gridCol w:w="947"/>
        <w:gridCol w:w="3293"/>
        <w:gridCol w:w="4881"/>
      </w:tblGrid>
      <w:tr w:rsidR="004537CB" w:rsidRPr="002E233A" w14:paraId="7318F8D5" w14:textId="77777777" w:rsidTr="00637C60">
        <w:trPr>
          <w:cnfStyle w:val="100000000000" w:firstRow="1" w:lastRow="0" w:firstColumn="0" w:lastColumn="0" w:oddVBand="0" w:evenVBand="0" w:oddHBand="0" w:evenHBand="0" w:firstRowFirstColumn="0" w:firstRowLastColumn="0" w:lastRowFirstColumn="0" w:lastRowLastColumn="0"/>
          <w:trHeight w:val="315"/>
          <w:tblHeader/>
        </w:trPr>
        <w:tc>
          <w:tcPr>
            <w:tcW w:w="842" w:type="dxa"/>
            <w:noWrap/>
            <w:hideMark/>
          </w:tcPr>
          <w:p w14:paraId="677A324B" w14:textId="77777777" w:rsidR="004537CB" w:rsidRPr="002E233A" w:rsidRDefault="004537CB" w:rsidP="002A3B21">
            <w:pPr>
              <w:pStyle w:val="TableHead"/>
              <w:rPr>
                <w:lang w:val="en-GB"/>
              </w:rPr>
            </w:pPr>
            <w:r w:rsidRPr="002E233A">
              <w:rPr>
                <w:lang w:val="en-GB"/>
              </w:rPr>
              <w:lastRenderedPageBreak/>
              <w:t>Tag</w:t>
            </w:r>
          </w:p>
        </w:tc>
        <w:tc>
          <w:tcPr>
            <w:tcW w:w="3293" w:type="dxa"/>
            <w:noWrap/>
            <w:hideMark/>
          </w:tcPr>
          <w:p w14:paraId="55E85E15" w14:textId="77777777" w:rsidR="004537CB" w:rsidRPr="002E233A" w:rsidRDefault="004537CB" w:rsidP="002A3B21">
            <w:pPr>
              <w:pStyle w:val="TableHead"/>
              <w:rPr>
                <w:lang w:val="en-GB"/>
              </w:rPr>
            </w:pPr>
            <w:r w:rsidRPr="002E233A">
              <w:rPr>
                <w:lang w:val="en-GB"/>
              </w:rPr>
              <w:t>Field name</w:t>
            </w:r>
          </w:p>
        </w:tc>
        <w:tc>
          <w:tcPr>
            <w:tcW w:w="4881" w:type="dxa"/>
            <w:noWrap/>
            <w:hideMark/>
          </w:tcPr>
          <w:p w14:paraId="4E6E289D" w14:textId="77777777" w:rsidR="004537CB" w:rsidRPr="002E233A" w:rsidRDefault="004537CB" w:rsidP="002A3B21">
            <w:pPr>
              <w:pStyle w:val="TableHead"/>
              <w:rPr>
                <w:lang w:val="en-GB"/>
              </w:rPr>
            </w:pPr>
            <w:r w:rsidRPr="002E233A">
              <w:rPr>
                <w:lang w:val="en-GB"/>
              </w:rPr>
              <w:t>Mapped From</w:t>
            </w:r>
          </w:p>
        </w:tc>
      </w:tr>
      <w:tr w:rsidR="004537CB" w:rsidRPr="002E233A" w14:paraId="1B762936" w14:textId="77777777" w:rsidTr="004537CB">
        <w:trPr>
          <w:cnfStyle w:val="000000100000" w:firstRow="0" w:lastRow="0" w:firstColumn="0" w:lastColumn="0" w:oddVBand="0" w:evenVBand="0" w:oddHBand="1" w:evenHBand="0" w:firstRowFirstColumn="0" w:firstRowLastColumn="0" w:lastRowFirstColumn="0" w:lastRowLastColumn="0"/>
          <w:trHeight w:val="300"/>
        </w:trPr>
        <w:tc>
          <w:tcPr>
            <w:tcW w:w="842" w:type="dxa"/>
            <w:noWrap/>
            <w:hideMark/>
          </w:tcPr>
          <w:p w14:paraId="200EEF81" w14:textId="77777777" w:rsidR="004537CB" w:rsidRPr="002E233A" w:rsidRDefault="004537CB" w:rsidP="002A3B21">
            <w:pPr>
              <w:pStyle w:val="TableText"/>
              <w:rPr>
                <w:lang w:val="en-GB"/>
              </w:rPr>
            </w:pPr>
            <w:r w:rsidRPr="002E233A">
              <w:rPr>
                <w:lang w:val="en-GB"/>
              </w:rPr>
              <w:t> </w:t>
            </w:r>
          </w:p>
        </w:tc>
        <w:tc>
          <w:tcPr>
            <w:tcW w:w="3293" w:type="dxa"/>
            <w:noWrap/>
            <w:hideMark/>
          </w:tcPr>
          <w:p w14:paraId="7806DF88" w14:textId="77777777" w:rsidR="004537CB" w:rsidRPr="002E233A" w:rsidRDefault="004537CB" w:rsidP="002A3B21">
            <w:pPr>
              <w:pStyle w:val="TableText"/>
              <w:rPr>
                <w:lang w:val="en-GB"/>
              </w:rPr>
            </w:pPr>
            <w:r w:rsidRPr="002E233A">
              <w:t>Sender</w:t>
            </w:r>
          </w:p>
        </w:tc>
        <w:tc>
          <w:tcPr>
            <w:tcW w:w="4881" w:type="dxa"/>
            <w:hideMark/>
          </w:tcPr>
          <w:p w14:paraId="3ABA6309" w14:textId="77777777" w:rsidR="004537CB" w:rsidRPr="002E233A" w:rsidRDefault="004537CB" w:rsidP="002A3B21">
            <w:pPr>
              <w:pStyle w:val="TableText"/>
              <w:rPr>
                <w:lang w:val="en-GB"/>
              </w:rPr>
            </w:pPr>
            <w:r w:rsidRPr="002E233A">
              <w:t>Sender BIC</w:t>
            </w:r>
          </w:p>
        </w:tc>
      </w:tr>
      <w:tr w:rsidR="004537CB" w:rsidRPr="002E233A" w14:paraId="38B3DB21" w14:textId="77777777" w:rsidTr="004537CB">
        <w:trPr>
          <w:cnfStyle w:val="000000010000" w:firstRow="0" w:lastRow="0" w:firstColumn="0" w:lastColumn="0" w:oddVBand="0" w:evenVBand="0" w:oddHBand="0" w:evenHBand="1" w:firstRowFirstColumn="0" w:firstRowLastColumn="0" w:lastRowFirstColumn="0" w:lastRowLastColumn="0"/>
          <w:trHeight w:val="300"/>
        </w:trPr>
        <w:tc>
          <w:tcPr>
            <w:tcW w:w="842" w:type="dxa"/>
            <w:noWrap/>
            <w:hideMark/>
          </w:tcPr>
          <w:p w14:paraId="1F17C766" w14:textId="77777777" w:rsidR="004537CB" w:rsidRPr="002E233A" w:rsidRDefault="004537CB" w:rsidP="002A3B21">
            <w:pPr>
              <w:pStyle w:val="TableText"/>
              <w:rPr>
                <w:lang w:val="en-GB"/>
              </w:rPr>
            </w:pPr>
            <w:r w:rsidRPr="002E233A">
              <w:t> </w:t>
            </w:r>
          </w:p>
        </w:tc>
        <w:tc>
          <w:tcPr>
            <w:tcW w:w="3293" w:type="dxa"/>
            <w:noWrap/>
            <w:hideMark/>
          </w:tcPr>
          <w:p w14:paraId="6E49522B" w14:textId="77777777" w:rsidR="004537CB" w:rsidRPr="002E233A" w:rsidRDefault="004537CB" w:rsidP="002A3B21">
            <w:pPr>
              <w:pStyle w:val="TableText"/>
              <w:rPr>
                <w:lang w:val="en-GB"/>
              </w:rPr>
            </w:pPr>
            <w:r w:rsidRPr="002E233A">
              <w:t>Receiver</w:t>
            </w:r>
          </w:p>
        </w:tc>
        <w:tc>
          <w:tcPr>
            <w:tcW w:w="4881" w:type="dxa"/>
            <w:hideMark/>
          </w:tcPr>
          <w:p w14:paraId="0DE22BB8" w14:textId="77777777" w:rsidR="004537CB" w:rsidRPr="002E233A" w:rsidRDefault="004537CB" w:rsidP="002A3B21">
            <w:pPr>
              <w:pStyle w:val="TableText"/>
              <w:rPr>
                <w:lang w:val="en-GB"/>
              </w:rPr>
            </w:pPr>
            <w:r w:rsidRPr="002E233A">
              <w:t>SWIFT BIC of receiver</w:t>
            </w:r>
          </w:p>
        </w:tc>
      </w:tr>
      <w:tr w:rsidR="004537CB" w:rsidRPr="002E233A" w14:paraId="4A441A76" w14:textId="77777777" w:rsidTr="004537CB">
        <w:trPr>
          <w:cnfStyle w:val="000000100000" w:firstRow="0" w:lastRow="0" w:firstColumn="0" w:lastColumn="0" w:oddVBand="0" w:evenVBand="0" w:oddHBand="1" w:evenHBand="0" w:firstRowFirstColumn="0" w:firstRowLastColumn="0" w:lastRowFirstColumn="0" w:lastRowLastColumn="0"/>
          <w:trHeight w:val="300"/>
        </w:trPr>
        <w:tc>
          <w:tcPr>
            <w:tcW w:w="842" w:type="dxa"/>
            <w:noWrap/>
            <w:hideMark/>
          </w:tcPr>
          <w:p w14:paraId="66EA5E0C" w14:textId="77777777" w:rsidR="004537CB" w:rsidRPr="002E233A" w:rsidRDefault="004537CB" w:rsidP="002A3B21">
            <w:pPr>
              <w:pStyle w:val="TableText"/>
              <w:rPr>
                <w:lang w:val="en-GB"/>
              </w:rPr>
            </w:pPr>
            <w:r w:rsidRPr="002E233A">
              <w:t>15A</w:t>
            </w:r>
          </w:p>
        </w:tc>
        <w:tc>
          <w:tcPr>
            <w:tcW w:w="3293" w:type="dxa"/>
            <w:noWrap/>
            <w:hideMark/>
          </w:tcPr>
          <w:p w14:paraId="4826E320" w14:textId="77777777" w:rsidR="004537CB" w:rsidRPr="002E233A" w:rsidRDefault="004537CB" w:rsidP="002A3B21">
            <w:pPr>
              <w:pStyle w:val="TableText"/>
              <w:rPr>
                <w:lang w:val="en-GB"/>
              </w:rPr>
            </w:pPr>
            <w:r w:rsidRPr="002E233A">
              <w:t>New sequence</w:t>
            </w:r>
          </w:p>
        </w:tc>
        <w:tc>
          <w:tcPr>
            <w:tcW w:w="4881" w:type="dxa"/>
            <w:hideMark/>
          </w:tcPr>
          <w:p w14:paraId="16E42AA1" w14:textId="77777777" w:rsidR="004537CB" w:rsidRPr="002E233A" w:rsidRDefault="004537CB" w:rsidP="002A3B21">
            <w:pPr>
              <w:pStyle w:val="TableText"/>
              <w:rPr>
                <w:lang w:val="en-GB"/>
              </w:rPr>
            </w:pPr>
            <w:r w:rsidRPr="002E233A">
              <w:t>Empty field</w:t>
            </w:r>
          </w:p>
        </w:tc>
      </w:tr>
      <w:tr w:rsidR="004537CB" w:rsidRPr="002E233A" w14:paraId="16D3187E" w14:textId="77777777" w:rsidTr="004537CB">
        <w:trPr>
          <w:cnfStyle w:val="000000010000" w:firstRow="0" w:lastRow="0" w:firstColumn="0" w:lastColumn="0" w:oddVBand="0" w:evenVBand="0" w:oddHBand="0" w:evenHBand="1" w:firstRowFirstColumn="0" w:firstRowLastColumn="0" w:lastRowFirstColumn="0" w:lastRowLastColumn="0"/>
          <w:trHeight w:val="300"/>
        </w:trPr>
        <w:tc>
          <w:tcPr>
            <w:tcW w:w="842" w:type="dxa"/>
            <w:noWrap/>
            <w:hideMark/>
          </w:tcPr>
          <w:p w14:paraId="31B7EEA5" w14:textId="77777777" w:rsidR="004537CB" w:rsidRPr="002E233A" w:rsidRDefault="004537CB" w:rsidP="002A3B21">
            <w:pPr>
              <w:pStyle w:val="TableText"/>
              <w:rPr>
                <w:lang w:val="en-GB"/>
              </w:rPr>
            </w:pPr>
            <w:r w:rsidRPr="002E233A">
              <w:t>27</w:t>
            </w:r>
          </w:p>
        </w:tc>
        <w:tc>
          <w:tcPr>
            <w:tcW w:w="3293" w:type="dxa"/>
            <w:noWrap/>
            <w:hideMark/>
          </w:tcPr>
          <w:p w14:paraId="784AF83E" w14:textId="77777777" w:rsidR="004537CB" w:rsidRPr="002E233A" w:rsidRDefault="004537CB" w:rsidP="002A3B21">
            <w:pPr>
              <w:pStyle w:val="TableText"/>
              <w:rPr>
                <w:lang w:val="en-GB"/>
              </w:rPr>
            </w:pPr>
            <w:r w:rsidRPr="002E233A">
              <w:t>Sequence of total</w:t>
            </w:r>
          </w:p>
        </w:tc>
        <w:tc>
          <w:tcPr>
            <w:tcW w:w="4881" w:type="dxa"/>
            <w:hideMark/>
          </w:tcPr>
          <w:p w14:paraId="6F226D96" w14:textId="77777777" w:rsidR="004537CB" w:rsidRPr="002E233A" w:rsidRDefault="004537CB" w:rsidP="002A3B21">
            <w:pPr>
              <w:pStyle w:val="TableText"/>
              <w:rPr>
                <w:lang w:val="en-GB"/>
              </w:rPr>
            </w:pPr>
            <w:r w:rsidRPr="002E233A">
              <w:t>Set according to the number of messages by Tools</w:t>
            </w:r>
          </w:p>
        </w:tc>
      </w:tr>
      <w:tr w:rsidR="004537CB" w:rsidRPr="002E233A" w14:paraId="5A5628D6" w14:textId="77777777" w:rsidTr="004537CB">
        <w:trPr>
          <w:cnfStyle w:val="000000100000" w:firstRow="0" w:lastRow="0" w:firstColumn="0" w:lastColumn="0" w:oddVBand="0" w:evenVBand="0" w:oddHBand="1" w:evenHBand="0" w:firstRowFirstColumn="0" w:firstRowLastColumn="0" w:lastRowFirstColumn="0" w:lastRowLastColumn="0"/>
          <w:trHeight w:val="600"/>
        </w:trPr>
        <w:tc>
          <w:tcPr>
            <w:tcW w:w="842" w:type="dxa"/>
            <w:noWrap/>
            <w:hideMark/>
          </w:tcPr>
          <w:p w14:paraId="3B5F5D22" w14:textId="77777777" w:rsidR="004537CB" w:rsidRPr="002E233A" w:rsidRDefault="004537CB" w:rsidP="002A3B21">
            <w:pPr>
              <w:pStyle w:val="TableText"/>
              <w:rPr>
                <w:lang w:val="en-GB"/>
              </w:rPr>
            </w:pPr>
            <w:r w:rsidRPr="002E233A">
              <w:t>21</w:t>
            </w:r>
          </w:p>
        </w:tc>
        <w:tc>
          <w:tcPr>
            <w:tcW w:w="3293" w:type="dxa"/>
            <w:noWrap/>
            <w:hideMark/>
          </w:tcPr>
          <w:p w14:paraId="5484C681" w14:textId="77777777" w:rsidR="004537CB" w:rsidRPr="002E233A" w:rsidRDefault="004537CB" w:rsidP="002A3B21">
            <w:pPr>
              <w:pStyle w:val="TableText"/>
              <w:rPr>
                <w:lang w:val="en-GB"/>
              </w:rPr>
            </w:pPr>
            <w:r w:rsidRPr="002E233A">
              <w:t>Related reference</w:t>
            </w:r>
          </w:p>
        </w:tc>
        <w:tc>
          <w:tcPr>
            <w:tcW w:w="4881" w:type="dxa"/>
            <w:hideMark/>
          </w:tcPr>
          <w:p w14:paraId="04C024F3" w14:textId="77777777" w:rsidR="004537CB" w:rsidRPr="002E233A" w:rsidRDefault="004537CB" w:rsidP="002A3B21">
            <w:pPr>
              <w:pStyle w:val="TableText"/>
              <w:rPr>
                <w:lang w:val="en-GB"/>
              </w:rPr>
            </w:pPr>
            <w:r w:rsidRPr="002E233A">
              <w:t>Document template addressee's (e.g. Next party) Party reference </w:t>
            </w:r>
          </w:p>
        </w:tc>
      </w:tr>
      <w:tr w:rsidR="004537CB" w:rsidRPr="002E233A" w14:paraId="2A93775B" w14:textId="77777777" w:rsidTr="004537CB">
        <w:trPr>
          <w:cnfStyle w:val="000000010000" w:firstRow="0" w:lastRow="0" w:firstColumn="0" w:lastColumn="0" w:oddVBand="0" w:evenVBand="0" w:oddHBand="0" w:evenHBand="1" w:firstRowFirstColumn="0" w:firstRowLastColumn="0" w:lastRowFirstColumn="0" w:lastRowLastColumn="0"/>
          <w:trHeight w:val="300"/>
        </w:trPr>
        <w:tc>
          <w:tcPr>
            <w:tcW w:w="842" w:type="dxa"/>
            <w:noWrap/>
            <w:hideMark/>
          </w:tcPr>
          <w:p w14:paraId="36697A2D" w14:textId="77777777" w:rsidR="004537CB" w:rsidRPr="002E233A" w:rsidRDefault="004537CB" w:rsidP="002A3B21">
            <w:pPr>
              <w:pStyle w:val="TableText"/>
              <w:rPr>
                <w:lang w:val="en-GB"/>
              </w:rPr>
            </w:pPr>
            <w:r w:rsidRPr="002E233A">
              <w:t>22A</w:t>
            </w:r>
          </w:p>
        </w:tc>
        <w:tc>
          <w:tcPr>
            <w:tcW w:w="3293" w:type="dxa"/>
            <w:noWrap/>
            <w:hideMark/>
          </w:tcPr>
          <w:p w14:paraId="0780E16D" w14:textId="77777777" w:rsidR="004537CB" w:rsidRPr="002E233A" w:rsidRDefault="004537CB" w:rsidP="002A3B21">
            <w:pPr>
              <w:pStyle w:val="TableText"/>
              <w:rPr>
                <w:lang w:val="en-GB"/>
              </w:rPr>
            </w:pPr>
            <w:r w:rsidRPr="002E233A">
              <w:t>Purpose of message</w:t>
            </w:r>
          </w:p>
        </w:tc>
        <w:tc>
          <w:tcPr>
            <w:tcW w:w="4881" w:type="dxa"/>
            <w:hideMark/>
          </w:tcPr>
          <w:p w14:paraId="7654B43D" w14:textId="77777777" w:rsidR="004537CB" w:rsidRPr="002E233A" w:rsidRDefault="004537CB" w:rsidP="002A3B21">
            <w:pPr>
              <w:pStyle w:val="TableText"/>
              <w:rPr>
                <w:lang w:val="en-GB"/>
              </w:rPr>
            </w:pPr>
            <w:r w:rsidRPr="002E233A">
              <w:t>Set to 'ISUA' </w:t>
            </w:r>
          </w:p>
        </w:tc>
      </w:tr>
      <w:tr w:rsidR="004537CB" w:rsidRPr="002E233A" w14:paraId="502AD4AD" w14:textId="77777777" w:rsidTr="004537CB">
        <w:trPr>
          <w:cnfStyle w:val="000000100000" w:firstRow="0" w:lastRow="0" w:firstColumn="0" w:lastColumn="0" w:oddVBand="0" w:evenVBand="0" w:oddHBand="1" w:evenHBand="0" w:firstRowFirstColumn="0" w:firstRowLastColumn="0" w:lastRowFirstColumn="0" w:lastRowLastColumn="0"/>
          <w:trHeight w:val="300"/>
        </w:trPr>
        <w:tc>
          <w:tcPr>
            <w:tcW w:w="842" w:type="dxa"/>
            <w:noWrap/>
            <w:hideMark/>
          </w:tcPr>
          <w:p w14:paraId="7656A6D0" w14:textId="77777777" w:rsidR="004537CB" w:rsidRPr="002E233A" w:rsidRDefault="004537CB" w:rsidP="002A3B21">
            <w:pPr>
              <w:pStyle w:val="TableText"/>
              <w:rPr>
                <w:lang w:val="en-GB"/>
              </w:rPr>
            </w:pPr>
            <w:r w:rsidRPr="002E233A">
              <w:t>23S</w:t>
            </w:r>
          </w:p>
        </w:tc>
        <w:tc>
          <w:tcPr>
            <w:tcW w:w="3293" w:type="dxa"/>
            <w:noWrap/>
            <w:hideMark/>
          </w:tcPr>
          <w:p w14:paraId="754A61B6" w14:textId="77777777" w:rsidR="004537CB" w:rsidRPr="002E233A" w:rsidRDefault="004537CB" w:rsidP="002A3B21">
            <w:pPr>
              <w:pStyle w:val="TableText"/>
              <w:rPr>
                <w:lang w:val="en-GB"/>
              </w:rPr>
            </w:pPr>
            <w:r w:rsidRPr="002E233A">
              <w:t>Cancellation request </w:t>
            </w:r>
          </w:p>
        </w:tc>
        <w:tc>
          <w:tcPr>
            <w:tcW w:w="4881" w:type="dxa"/>
            <w:hideMark/>
          </w:tcPr>
          <w:p w14:paraId="41936F8A" w14:textId="77777777" w:rsidR="004537CB" w:rsidRPr="002E233A" w:rsidRDefault="004537CB" w:rsidP="002A3B21">
            <w:pPr>
              <w:pStyle w:val="TableText"/>
              <w:rPr>
                <w:lang w:val="en-GB"/>
              </w:rPr>
            </w:pPr>
            <w:r w:rsidRPr="002E233A">
              <w:t>CANCEL</w:t>
            </w:r>
          </w:p>
        </w:tc>
      </w:tr>
      <w:tr w:rsidR="004537CB" w:rsidRPr="002E233A" w14:paraId="584497FC" w14:textId="77777777" w:rsidTr="004537CB">
        <w:trPr>
          <w:cnfStyle w:val="000000010000" w:firstRow="0" w:lastRow="0" w:firstColumn="0" w:lastColumn="0" w:oddVBand="0" w:evenVBand="0" w:oddHBand="0" w:evenHBand="1" w:firstRowFirstColumn="0" w:firstRowLastColumn="0" w:lastRowFirstColumn="0" w:lastRowLastColumn="0"/>
          <w:trHeight w:val="300"/>
        </w:trPr>
        <w:tc>
          <w:tcPr>
            <w:tcW w:w="842" w:type="dxa"/>
            <w:noWrap/>
            <w:hideMark/>
          </w:tcPr>
          <w:p w14:paraId="162DDEFF" w14:textId="77777777" w:rsidR="004537CB" w:rsidRPr="002E233A" w:rsidRDefault="004537CB" w:rsidP="002A3B21">
            <w:pPr>
              <w:pStyle w:val="TableText"/>
              <w:rPr>
                <w:lang w:val="en-GB"/>
              </w:rPr>
            </w:pPr>
            <w:r w:rsidRPr="002E233A">
              <w:t>72Z</w:t>
            </w:r>
          </w:p>
        </w:tc>
        <w:tc>
          <w:tcPr>
            <w:tcW w:w="3293" w:type="dxa"/>
            <w:noWrap/>
            <w:hideMark/>
          </w:tcPr>
          <w:p w14:paraId="78D0908F" w14:textId="77777777" w:rsidR="004537CB" w:rsidRPr="002E233A" w:rsidRDefault="004537CB" w:rsidP="002A3B21">
            <w:pPr>
              <w:pStyle w:val="TableText"/>
              <w:rPr>
                <w:lang w:val="en-GB"/>
              </w:rPr>
            </w:pPr>
            <w:r w:rsidRPr="002E233A">
              <w:t>Sender to receiver info </w:t>
            </w:r>
          </w:p>
        </w:tc>
        <w:tc>
          <w:tcPr>
            <w:tcW w:w="4881" w:type="dxa"/>
            <w:hideMark/>
          </w:tcPr>
          <w:p w14:paraId="7446B96E" w14:textId="77777777" w:rsidR="004537CB" w:rsidRPr="002E233A" w:rsidRDefault="004537CB" w:rsidP="002A3B21">
            <w:pPr>
              <w:pStyle w:val="TableText"/>
              <w:rPr>
                <w:lang w:val="en-GB"/>
              </w:rPr>
            </w:pPr>
            <w:r w:rsidRPr="002E233A">
              <w:t>"Instructions to next advising bank" field</w:t>
            </w:r>
          </w:p>
        </w:tc>
      </w:tr>
      <w:tr w:rsidR="004537CB" w:rsidRPr="002E233A" w14:paraId="4E227C35" w14:textId="77777777" w:rsidTr="004537CB">
        <w:trPr>
          <w:cnfStyle w:val="000000100000" w:firstRow="0" w:lastRow="0" w:firstColumn="0" w:lastColumn="0" w:oddVBand="0" w:evenVBand="0" w:oddHBand="1" w:evenHBand="0" w:firstRowFirstColumn="0" w:firstRowLastColumn="0" w:lastRowFirstColumn="0" w:lastRowLastColumn="0"/>
          <w:trHeight w:val="600"/>
        </w:trPr>
        <w:tc>
          <w:tcPr>
            <w:tcW w:w="842" w:type="dxa"/>
            <w:noWrap/>
            <w:hideMark/>
          </w:tcPr>
          <w:p w14:paraId="5A879575" w14:textId="77777777" w:rsidR="004537CB" w:rsidRPr="002E233A" w:rsidRDefault="004537CB" w:rsidP="002A3B21">
            <w:pPr>
              <w:pStyle w:val="TableText"/>
              <w:rPr>
                <w:lang w:val="en-GB"/>
              </w:rPr>
            </w:pPr>
            <w:r w:rsidRPr="002E233A">
              <w:t>23X</w:t>
            </w:r>
          </w:p>
        </w:tc>
        <w:tc>
          <w:tcPr>
            <w:tcW w:w="3293" w:type="dxa"/>
            <w:noWrap/>
            <w:hideMark/>
          </w:tcPr>
          <w:p w14:paraId="1E7D8D76" w14:textId="77777777" w:rsidR="004537CB" w:rsidRPr="002E233A" w:rsidRDefault="004537CB" w:rsidP="002A3B21">
            <w:pPr>
              <w:pStyle w:val="TableText"/>
              <w:rPr>
                <w:lang w:val="en-GB"/>
              </w:rPr>
            </w:pPr>
            <w:r w:rsidRPr="002E233A">
              <w:t>File identification</w:t>
            </w:r>
          </w:p>
        </w:tc>
        <w:tc>
          <w:tcPr>
            <w:tcW w:w="4881" w:type="dxa"/>
            <w:hideMark/>
          </w:tcPr>
          <w:p w14:paraId="51A8A72E" w14:textId="77777777" w:rsidR="004537CB" w:rsidRPr="002E233A" w:rsidRDefault="004537CB" w:rsidP="002A3B21">
            <w:pPr>
              <w:pStyle w:val="TableText"/>
              <w:rPr>
                <w:lang w:val="en-GB"/>
              </w:rPr>
            </w:pPr>
            <w:r w:rsidRPr="002E233A">
              <w:t>Delivery channel and associated file name/reference for attached documents</w:t>
            </w:r>
          </w:p>
        </w:tc>
      </w:tr>
      <w:tr w:rsidR="004537CB" w:rsidRPr="002E233A" w14:paraId="6575B0B0" w14:textId="77777777" w:rsidTr="004537CB">
        <w:trPr>
          <w:cnfStyle w:val="000000010000" w:firstRow="0" w:lastRow="0" w:firstColumn="0" w:lastColumn="0" w:oddVBand="0" w:evenVBand="0" w:oddHBand="0" w:evenHBand="1" w:firstRowFirstColumn="0" w:firstRowLastColumn="0" w:lastRowFirstColumn="0" w:lastRowLastColumn="0"/>
          <w:trHeight w:val="300"/>
        </w:trPr>
        <w:tc>
          <w:tcPr>
            <w:tcW w:w="842" w:type="dxa"/>
            <w:noWrap/>
            <w:hideMark/>
          </w:tcPr>
          <w:p w14:paraId="1C03D7B2" w14:textId="77777777" w:rsidR="004537CB" w:rsidRPr="002E233A" w:rsidRDefault="004537CB" w:rsidP="002A3B21">
            <w:pPr>
              <w:pStyle w:val="TableText"/>
              <w:rPr>
                <w:lang w:val="en-GB"/>
              </w:rPr>
            </w:pPr>
            <w:r w:rsidRPr="002E233A">
              <w:t>15B</w:t>
            </w:r>
          </w:p>
        </w:tc>
        <w:tc>
          <w:tcPr>
            <w:tcW w:w="3293" w:type="dxa"/>
            <w:hideMark/>
          </w:tcPr>
          <w:p w14:paraId="5A76845B" w14:textId="77777777" w:rsidR="004537CB" w:rsidRPr="002E233A" w:rsidRDefault="004537CB" w:rsidP="002A3B21">
            <w:pPr>
              <w:pStyle w:val="TableText"/>
              <w:rPr>
                <w:lang w:val="en-GB"/>
              </w:rPr>
            </w:pPr>
            <w:r w:rsidRPr="002E233A">
              <w:t>New sequence</w:t>
            </w:r>
          </w:p>
        </w:tc>
        <w:tc>
          <w:tcPr>
            <w:tcW w:w="4881" w:type="dxa"/>
            <w:hideMark/>
          </w:tcPr>
          <w:p w14:paraId="0FC075D9" w14:textId="77777777" w:rsidR="004537CB" w:rsidRPr="002E233A" w:rsidRDefault="004537CB" w:rsidP="002A3B21">
            <w:pPr>
              <w:pStyle w:val="TableText"/>
              <w:rPr>
                <w:lang w:val="en-GB"/>
              </w:rPr>
            </w:pPr>
            <w:r w:rsidRPr="002E233A">
              <w:t>Empty field</w:t>
            </w:r>
          </w:p>
        </w:tc>
      </w:tr>
      <w:tr w:rsidR="004537CB" w:rsidRPr="002E233A" w14:paraId="12246181" w14:textId="77777777" w:rsidTr="004537CB">
        <w:trPr>
          <w:cnfStyle w:val="000000100000" w:firstRow="0" w:lastRow="0" w:firstColumn="0" w:lastColumn="0" w:oddVBand="0" w:evenVBand="0" w:oddHBand="1" w:evenHBand="0" w:firstRowFirstColumn="0" w:firstRowLastColumn="0" w:lastRowFirstColumn="0" w:lastRowLastColumn="0"/>
          <w:trHeight w:val="300"/>
        </w:trPr>
        <w:tc>
          <w:tcPr>
            <w:tcW w:w="842" w:type="dxa"/>
            <w:noWrap/>
            <w:hideMark/>
          </w:tcPr>
          <w:p w14:paraId="6F084C3E" w14:textId="77777777" w:rsidR="004537CB" w:rsidRPr="002E233A" w:rsidRDefault="004537CB" w:rsidP="002A3B21">
            <w:pPr>
              <w:pStyle w:val="TableText"/>
              <w:rPr>
                <w:lang w:val="en-GB"/>
              </w:rPr>
            </w:pPr>
            <w:r w:rsidRPr="002E233A">
              <w:t>20</w:t>
            </w:r>
          </w:p>
        </w:tc>
        <w:tc>
          <w:tcPr>
            <w:tcW w:w="3293" w:type="dxa"/>
            <w:noWrap/>
            <w:hideMark/>
          </w:tcPr>
          <w:p w14:paraId="2C61CD7A" w14:textId="77777777" w:rsidR="004537CB" w:rsidRPr="002E233A" w:rsidRDefault="004537CB" w:rsidP="002A3B21">
            <w:pPr>
              <w:pStyle w:val="TableText"/>
              <w:rPr>
                <w:lang w:val="en-GB"/>
              </w:rPr>
            </w:pPr>
            <w:r w:rsidRPr="002E233A">
              <w:t>Undertaking reference number</w:t>
            </w:r>
          </w:p>
        </w:tc>
        <w:tc>
          <w:tcPr>
            <w:tcW w:w="4881" w:type="dxa"/>
            <w:hideMark/>
          </w:tcPr>
          <w:p w14:paraId="3F148AFA" w14:textId="77777777" w:rsidR="004537CB" w:rsidRPr="002E233A" w:rsidRDefault="004537CB" w:rsidP="002A3B21">
            <w:pPr>
              <w:pStyle w:val="TableText"/>
              <w:rPr>
                <w:lang w:val="en-GB"/>
              </w:rPr>
            </w:pPr>
            <w:r w:rsidRPr="002E233A">
              <w:t>Master reference e.g. ISB00111</w:t>
            </w:r>
          </w:p>
        </w:tc>
      </w:tr>
      <w:tr w:rsidR="004537CB" w:rsidRPr="002E233A" w14:paraId="2DF7422C" w14:textId="77777777" w:rsidTr="004537CB">
        <w:trPr>
          <w:cnfStyle w:val="000000010000" w:firstRow="0" w:lastRow="0" w:firstColumn="0" w:lastColumn="0" w:oddVBand="0" w:evenVBand="0" w:oddHBand="0" w:evenHBand="1" w:firstRowFirstColumn="0" w:firstRowLastColumn="0" w:lastRowFirstColumn="0" w:lastRowLastColumn="0"/>
          <w:trHeight w:val="300"/>
        </w:trPr>
        <w:tc>
          <w:tcPr>
            <w:tcW w:w="842" w:type="dxa"/>
            <w:noWrap/>
            <w:hideMark/>
          </w:tcPr>
          <w:p w14:paraId="18BD4CAF" w14:textId="77777777" w:rsidR="004537CB" w:rsidRPr="002E233A" w:rsidRDefault="004537CB" w:rsidP="002A3B21">
            <w:pPr>
              <w:pStyle w:val="TableText"/>
              <w:rPr>
                <w:lang w:val="en-GB"/>
              </w:rPr>
            </w:pPr>
            <w:r w:rsidRPr="002E233A">
              <w:t>26E</w:t>
            </w:r>
          </w:p>
        </w:tc>
        <w:tc>
          <w:tcPr>
            <w:tcW w:w="3293" w:type="dxa"/>
            <w:noWrap/>
            <w:hideMark/>
          </w:tcPr>
          <w:p w14:paraId="31339F9B" w14:textId="77777777" w:rsidR="004537CB" w:rsidRPr="002E233A" w:rsidRDefault="004537CB" w:rsidP="002A3B21">
            <w:pPr>
              <w:pStyle w:val="TableText"/>
              <w:rPr>
                <w:lang w:val="en-GB"/>
              </w:rPr>
            </w:pPr>
            <w:r w:rsidRPr="002E233A">
              <w:t>Number of Amendment</w:t>
            </w:r>
          </w:p>
        </w:tc>
        <w:tc>
          <w:tcPr>
            <w:tcW w:w="4881" w:type="dxa"/>
            <w:hideMark/>
          </w:tcPr>
          <w:p w14:paraId="247EC278" w14:textId="77777777" w:rsidR="004537CB" w:rsidRPr="002E233A" w:rsidRDefault="004537CB" w:rsidP="002A3B21">
            <w:pPr>
              <w:pStyle w:val="TableText"/>
              <w:rPr>
                <w:lang w:val="en-GB"/>
              </w:rPr>
            </w:pPr>
            <w:r w:rsidRPr="002E233A">
              <w:t>Amendment number</w:t>
            </w:r>
          </w:p>
        </w:tc>
      </w:tr>
      <w:tr w:rsidR="004537CB" w:rsidRPr="002E233A" w14:paraId="205D0003" w14:textId="77777777" w:rsidTr="004537CB">
        <w:trPr>
          <w:cnfStyle w:val="000000100000" w:firstRow="0" w:lastRow="0" w:firstColumn="0" w:lastColumn="0" w:oddVBand="0" w:evenVBand="0" w:oddHBand="1" w:evenHBand="0" w:firstRowFirstColumn="0" w:firstRowLastColumn="0" w:lastRowFirstColumn="0" w:lastRowLastColumn="0"/>
          <w:trHeight w:val="300"/>
        </w:trPr>
        <w:tc>
          <w:tcPr>
            <w:tcW w:w="842" w:type="dxa"/>
            <w:noWrap/>
            <w:hideMark/>
          </w:tcPr>
          <w:p w14:paraId="01B25DE4" w14:textId="77777777" w:rsidR="004537CB" w:rsidRPr="002E233A" w:rsidRDefault="004537CB" w:rsidP="002A3B21">
            <w:pPr>
              <w:pStyle w:val="TableText"/>
              <w:rPr>
                <w:lang w:val="en-GB"/>
              </w:rPr>
            </w:pPr>
            <w:r w:rsidRPr="002E233A">
              <w:t>30</w:t>
            </w:r>
          </w:p>
        </w:tc>
        <w:tc>
          <w:tcPr>
            <w:tcW w:w="3293" w:type="dxa"/>
            <w:noWrap/>
            <w:hideMark/>
          </w:tcPr>
          <w:p w14:paraId="32C8A761" w14:textId="77777777" w:rsidR="004537CB" w:rsidRPr="002E233A" w:rsidRDefault="004537CB" w:rsidP="002A3B21">
            <w:pPr>
              <w:pStyle w:val="TableText"/>
              <w:rPr>
                <w:lang w:val="en-GB"/>
              </w:rPr>
            </w:pPr>
            <w:r w:rsidRPr="002E233A">
              <w:t>Date of Amendment</w:t>
            </w:r>
          </w:p>
        </w:tc>
        <w:tc>
          <w:tcPr>
            <w:tcW w:w="4881" w:type="dxa"/>
            <w:hideMark/>
          </w:tcPr>
          <w:p w14:paraId="56CA0CE1" w14:textId="77777777" w:rsidR="004537CB" w:rsidRPr="002E233A" w:rsidRDefault="004537CB" w:rsidP="002A3B21">
            <w:pPr>
              <w:pStyle w:val="TableText"/>
              <w:rPr>
                <w:lang w:val="en-GB"/>
              </w:rPr>
            </w:pPr>
            <w:r w:rsidRPr="002E233A">
              <w:t>Set to event "Cancellation date"</w:t>
            </w:r>
          </w:p>
        </w:tc>
      </w:tr>
      <w:tr w:rsidR="004537CB" w:rsidRPr="002E233A" w14:paraId="2AD7C573" w14:textId="77777777" w:rsidTr="004537CB">
        <w:trPr>
          <w:cnfStyle w:val="000000010000" w:firstRow="0" w:lastRow="0" w:firstColumn="0" w:lastColumn="0" w:oddVBand="0" w:evenVBand="0" w:oddHBand="0" w:evenHBand="1" w:firstRowFirstColumn="0" w:firstRowLastColumn="0" w:lastRowFirstColumn="0" w:lastRowLastColumn="0"/>
          <w:trHeight w:val="300"/>
        </w:trPr>
        <w:tc>
          <w:tcPr>
            <w:tcW w:w="842" w:type="dxa"/>
            <w:noWrap/>
            <w:hideMark/>
          </w:tcPr>
          <w:p w14:paraId="2AD638A0" w14:textId="77777777" w:rsidR="004537CB" w:rsidRPr="002E233A" w:rsidRDefault="004537CB" w:rsidP="002A3B21">
            <w:pPr>
              <w:pStyle w:val="TableText"/>
              <w:rPr>
                <w:lang w:val="en-GB"/>
              </w:rPr>
            </w:pPr>
            <w:r w:rsidRPr="002E233A">
              <w:t>52a</w:t>
            </w:r>
          </w:p>
        </w:tc>
        <w:tc>
          <w:tcPr>
            <w:tcW w:w="3293" w:type="dxa"/>
            <w:noWrap/>
            <w:hideMark/>
          </w:tcPr>
          <w:p w14:paraId="77471B2D" w14:textId="77777777" w:rsidR="004537CB" w:rsidRPr="002E233A" w:rsidRDefault="004537CB" w:rsidP="002A3B21">
            <w:pPr>
              <w:pStyle w:val="TableText"/>
              <w:rPr>
                <w:lang w:val="en-GB"/>
              </w:rPr>
            </w:pPr>
            <w:r w:rsidRPr="002E233A">
              <w:t>Issuer A or D</w:t>
            </w:r>
          </w:p>
        </w:tc>
        <w:tc>
          <w:tcPr>
            <w:tcW w:w="4881" w:type="dxa"/>
            <w:hideMark/>
          </w:tcPr>
          <w:p w14:paraId="7DEA915E" w14:textId="77777777" w:rsidR="004537CB" w:rsidRPr="002E233A" w:rsidRDefault="004537CB" w:rsidP="002A3B21">
            <w:pPr>
              <w:pStyle w:val="TableText"/>
              <w:rPr>
                <w:lang w:val="en-GB"/>
              </w:rPr>
            </w:pPr>
            <w:r w:rsidRPr="002E233A">
              <w:t>"Issuing bank" SWIFT BIC or name and address</w:t>
            </w:r>
          </w:p>
        </w:tc>
      </w:tr>
      <w:tr w:rsidR="004537CB" w:rsidRPr="002E233A" w14:paraId="2F37DFB6" w14:textId="77777777" w:rsidTr="004537CB">
        <w:trPr>
          <w:cnfStyle w:val="000000100000" w:firstRow="0" w:lastRow="0" w:firstColumn="0" w:lastColumn="0" w:oddVBand="0" w:evenVBand="0" w:oddHBand="1" w:evenHBand="0" w:firstRowFirstColumn="0" w:firstRowLastColumn="0" w:lastRowFirstColumn="0" w:lastRowLastColumn="0"/>
          <w:trHeight w:val="300"/>
        </w:trPr>
        <w:tc>
          <w:tcPr>
            <w:tcW w:w="842" w:type="dxa"/>
            <w:noWrap/>
            <w:hideMark/>
          </w:tcPr>
          <w:p w14:paraId="32BEA1D2" w14:textId="77777777" w:rsidR="004537CB" w:rsidRPr="002E233A" w:rsidRDefault="004537CB" w:rsidP="002A3B21">
            <w:pPr>
              <w:pStyle w:val="TableText"/>
              <w:rPr>
                <w:lang w:val="en-GB"/>
              </w:rPr>
            </w:pPr>
            <w:r w:rsidRPr="002E233A">
              <w:t>32B</w:t>
            </w:r>
          </w:p>
        </w:tc>
        <w:tc>
          <w:tcPr>
            <w:tcW w:w="3293" w:type="dxa"/>
            <w:noWrap/>
            <w:hideMark/>
          </w:tcPr>
          <w:p w14:paraId="5652D559" w14:textId="77777777" w:rsidR="004537CB" w:rsidRPr="002E233A" w:rsidRDefault="004537CB" w:rsidP="002A3B21">
            <w:pPr>
              <w:pStyle w:val="TableText"/>
              <w:rPr>
                <w:lang w:val="en-GB"/>
              </w:rPr>
            </w:pPr>
            <w:r w:rsidRPr="002E233A">
              <w:t>Increase of Undertaking Amount </w:t>
            </w:r>
          </w:p>
        </w:tc>
        <w:tc>
          <w:tcPr>
            <w:tcW w:w="4881" w:type="dxa"/>
            <w:hideMark/>
          </w:tcPr>
          <w:p w14:paraId="42CF8BED" w14:textId="77777777" w:rsidR="004537CB" w:rsidRPr="002E233A" w:rsidRDefault="004537CB" w:rsidP="002A3B21">
            <w:pPr>
              <w:pStyle w:val="TableText"/>
              <w:rPr>
                <w:lang w:val="en-GB"/>
              </w:rPr>
            </w:pPr>
            <w:r w:rsidRPr="002E233A">
              <w:t>Not mapped</w:t>
            </w:r>
          </w:p>
        </w:tc>
      </w:tr>
      <w:tr w:rsidR="004537CB" w:rsidRPr="002E233A" w14:paraId="32135F4A" w14:textId="77777777" w:rsidTr="004537CB">
        <w:trPr>
          <w:cnfStyle w:val="000000010000" w:firstRow="0" w:lastRow="0" w:firstColumn="0" w:lastColumn="0" w:oddVBand="0" w:evenVBand="0" w:oddHBand="0" w:evenHBand="1" w:firstRowFirstColumn="0" w:firstRowLastColumn="0" w:lastRowFirstColumn="0" w:lastRowLastColumn="0"/>
          <w:trHeight w:val="300"/>
        </w:trPr>
        <w:tc>
          <w:tcPr>
            <w:tcW w:w="842" w:type="dxa"/>
            <w:noWrap/>
            <w:hideMark/>
          </w:tcPr>
          <w:p w14:paraId="0D8E1014" w14:textId="77777777" w:rsidR="004537CB" w:rsidRPr="002E233A" w:rsidRDefault="004537CB" w:rsidP="002A3B21">
            <w:pPr>
              <w:pStyle w:val="TableText"/>
              <w:rPr>
                <w:lang w:val="en-GB"/>
              </w:rPr>
            </w:pPr>
            <w:r w:rsidRPr="002E233A">
              <w:t>33B</w:t>
            </w:r>
          </w:p>
        </w:tc>
        <w:tc>
          <w:tcPr>
            <w:tcW w:w="3293" w:type="dxa"/>
            <w:noWrap/>
            <w:hideMark/>
          </w:tcPr>
          <w:p w14:paraId="1E0B8345" w14:textId="77777777" w:rsidR="004537CB" w:rsidRPr="002E233A" w:rsidRDefault="004537CB" w:rsidP="002A3B21">
            <w:pPr>
              <w:pStyle w:val="TableText"/>
              <w:rPr>
                <w:lang w:val="en-GB"/>
              </w:rPr>
            </w:pPr>
            <w:r w:rsidRPr="002E233A">
              <w:t>Decrease of Undertaking Amount </w:t>
            </w:r>
          </w:p>
        </w:tc>
        <w:tc>
          <w:tcPr>
            <w:tcW w:w="4881" w:type="dxa"/>
            <w:hideMark/>
          </w:tcPr>
          <w:p w14:paraId="3AB7A3CA" w14:textId="77777777" w:rsidR="004537CB" w:rsidRPr="002E233A" w:rsidRDefault="004537CB" w:rsidP="002A3B21">
            <w:pPr>
              <w:pStyle w:val="TableText"/>
              <w:rPr>
                <w:lang w:val="en-GB"/>
              </w:rPr>
            </w:pPr>
            <w:r w:rsidRPr="002E233A">
              <w:t>Not mapped</w:t>
            </w:r>
          </w:p>
        </w:tc>
      </w:tr>
      <w:tr w:rsidR="004537CB" w:rsidRPr="002E233A" w14:paraId="27746DF5" w14:textId="77777777" w:rsidTr="004537CB">
        <w:trPr>
          <w:cnfStyle w:val="000000100000" w:firstRow="0" w:lastRow="0" w:firstColumn="0" w:lastColumn="0" w:oddVBand="0" w:evenVBand="0" w:oddHBand="1" w:evenHBand="0" w:firstRowFirstColumn="0" w:firstRowLastColumn="0" w:lastRowFirstColumn="0" w:lastRowLastColumn="0"/>
          <w:trHeight w:val="300"/>
        </w:trPr>
        <w:tc>
          <w:tcPr>
            <w:tcW w:w="842" w:type="dxa"/>
            <w:noWrap/>
            <w:hideMark/>
          </w:tcPr>
          <w:p w14:paraId="2C3B6ABB" w14:textId="77777777" w:rsidR="004537CB" w:rsidRPr="002E233A" w:rsidRDefault="004537CB" w:rsidP="002A3B21">
            <w:pPr>
              <w:pStyle w:val="TableText"/>
              <w:rPr>
                <w:lang w:val="en-GB"/>
              </w:rPr>
            </w:pPr>
            <w:r w:rsidRPr="002E233A">
              <w:t>23B</w:t>
            </w:r>
          </w:p>
        </w:tc>
        <w:tc>
          <w:tcPr>
            <w:tcW w:w="3293" w:type="dxa"/>
            <w:noWrap/>
            <w:hideMark/>
          </w:tcPr>
          <w:p w14:paraId="7E7A6165" w14:textId="77777777" w:rsidR="004537CB" w:rsidRPr="002E233A" w:rsidRDefault="004537CB" w:rsidP="002A3B21">
            <w:pPr>
              <w:pStyle w:val="TableText"/>
              <w:rPr>
                <w:lang w:val="en-GB"/>
              </w:rPr>
            </w:pPr>
            <w:r w:rsidRPr="002E233A">
              <w:t>Expiry type</w:t>
            </w:r>
          </w:p>
        </w:tc>
        <w:tc>
          <w:tcPr>
            <w:tcW w:w="4881" w:type="dxa"/>
            <w:hideMark/>
          </w:tcPr>
          <w:p w14:paraId="37F75B40" w14:textId="77777777" w:rsidR="004537CB" w:rsidRPr="002E233A" w:rsidRDefault="004537CB" w:rsidP="002A3B21">
            <w:pPr>
              <w:pStyle w:val="TableText"/>
              <w:rPr>
                <w:lang w:val="en-GB"/>
              </w:rPr>
            </w:pPr>
            <w:r w:rsidRPr="002E233A">
              <w:t>Not mapped</w:t>
            </w:r>
          </w:p>
        </w:tc>
      </w:tr>
      <w:tr w:rsidR="004537CB" w:rsidRPr="002E233A" w14:paraId="284E8B2E" w14:textId="77777777" w:rsidTr="004537CB">
        <w:trPr>
          <w:cnfStyle w:val="000000010000" w:firstRow="0" w:lastRow="0" w:firstColumn="0" w:lastColumn="0" w:oddVBand="0" w:evenVBand="0" w:oddHBand="0" w:evenHBand="1" w:firstRowFirstColumn="0" w:firstRowLastColumn="0" w:lastRowFirstColumn="0" w:lastRowLastColumn="0"/>
          <w:trHeight w:val="300"/>
        </w:trPr>
        <w:tc>
          <w:tcPr>
            <w:tcW w:w="842" w:type="dxa"/>
            <w:noWrap/>
            <w:hideMark/>
          </w:tcPr>
          <w:p w14:paraId="38AB2353" w14:textId="77777777" w:rsidR="004537CB" w:rsidRPr="002E233A" w:rsidRDefault="004537CB" w:rsidP="002A3B21">
            <w:pPr>
              <w:pStyle w:val="TableText"/>
              <w:rPr>
                <w:lang w:val="en-GB"/>
              </w:rPr>
            </w:pPr>
            <w:r w:rsidRPr="002E233A">
              <w:t>31E</w:t>
            </w:r>
          </w:p>
        </w:tc>
        <w:tc>
          <w:tcPr>
            <w:tcW w:w="3293" w:type="dxa"/>
            <w:noWrap/>
            <w:hideMark/>
          </w:tcPr>
          <w:p w14:paraId="18770065" w14:textId="77777777" w:rsidR="004537CB" w:rsidRPr="002E233A" w:rsidRDefault="004537CB" w:rsidP="002A3B21">
            <w:pPr>
              <w:pStyle w:val="TableText"/>
              <w:rPr>
                <w:lang w:val="en-GB"/>
              </w:rPr>
            </w:pPr>
            <w:r w:rsidRPr="002E233A">
              <w:t>Date of expiry </w:t>
            </w:r>
          </w:p>
        </w:tc>
        <w:tc>
          <w:tcPr>
            <w:tcW w:w="4881" w:type="dxa"/>
            <w:hideMark/>
          </w:tcPr>
          <w:p w14:paraId="2856E2FB" w14:textId="77777777" w:rsidR="004537CB" w:rsidRPr="002E233A" w:rsidRDefault="004537CB" w:rsidP="002A3B21">
            <w:pPr>
              <w:pStyle w:val="TableText"/>
              <w:rPr>
                <w:lang w:val="en-GB"/>
              </w:rPr>
            </w:pPr>
            <w:r w:rsidRPr="002E233A">
              <w:t>Not mapped</w:t>
            </w:r>
          </w:p>
        </w:tc>
      </w:tr>
      <w:tr w:rsidR="004537CB" w:rsidRPr="002E233A" w14:paraId="53907FD0" w14:textId="77777777" w:rsidTr="004537CB">
        <w:trPr>
          <w:cnfStyle w:val="000000100000" w:firstRow="0" w:lastRow="0" w:firstColumn="0" w:lastColumn="0" w:oddVBand="0" w:evenVBand="0" w:oddHBand="1" w:evenHBand="0" w:firstRowFirstColumn="0" w:firstRowLastColumn="0" w:lastRowFirstColumn="0" w:lastRowLastColumn="0"/>
          <w:trHeight w:val="300"/>
        </w:trPr>
        <w:tc>
          <w:tcPr>
            <w:tcW w:w="842" w:type="dxa"/>
            <w:noWrap/>
            <w:hideMark/>
          </w:tcPr>
          <w:p w14:paraId="683E2EF0" w14:textId="77777777" w:rsidR="004537CB" w:rsidRPr="002E233A" w:rsidRDefault="004537CB" w:rsidP="002A3B21">
            <w:pPr>
              <w:pStyle w:val="TableText"/>
              <w:rPr>
                <w:lang w:val="en-GB"/>
              </w:rPr>
            </w:pPr>
            <w:r w:rsidRPr="002E233A">
              <w:t>35G</w:t>
            </w:r>
          </w:p>
        </w:tc>
        <w:tc>
          <w:tcPr>
            <w:tcW w:w="3293" w:type="dxa"/>
            <w:noWrap/>
            <w:hideMark/>
          </w:tcPr>
          <w:p w14:paraId="349B951D" w14:textId="77777777" w:rsidR="004537CB" w:rsidRPr="002E233A" w:rsidRDefault="004537CB" w:rsidP="002A3B21">
            <w:pPr>
              <w:pStyle w:val="TableText"/>
              <w:rPr>
                <w:lang w:val="en-GB"/>
              </w:rPr>
            </w:pPr>
            <w:r w:rsidRPr="002E233A">
              <w:t>Expiry condition </w:t>
            </w:r>
          </w:p>
        </w:tc>
        <w:tc>
          <w:tcPr>
            <w:tcW w:w="4881" w:type="dxa"/>
            <w:hideMark/>
          </w:tcPr>
          <w:p w14:paraId="4FB450E7" w14:textId="77777777" w:rsidR="004537CB" w:rsidRPr="002E233A" w:rsidRDefault="004537CB" w:rsidP="002A3B21">
            <w:pPr>
              <w:pStyle w:val="TableText"/>
              <w:rPr>
                <w:lang w:val="en-GB"/>
              </w:rPr>
            </w:pPr>
            <w:r w:rsidRPr="002E233A">
              <w:t>Not mapped</w:t>
            </w:r>
          </w:p>
        </w:tc>
      </w:tr>
      <w:tr w:rsidR="004537CB" w:rsidRPr="002E233A" w14:paraId="4A9904F7" w14:textId="77777777" w:rsidTr="004537CB">
        <w:trPr>
          <w:cnfStyle w:val="000000010000" w:firstRow="0" w:lastRow="0" w:firstColumn="0" w:lastColumn="0" w:oddVBand="0" w:evenVBand="0" w:oddHBand="0" w:evenHBand="1" w:firstRowFirstColumn="0" w:firstRowLastColumn="0" w:lastRowFirstColumn="0" w:lastRowLastColumn="0"/>
          <w:trHeight w:val="300"/>
        </w:trPr>
        <w:tc>
          <w:tcPr>
            <w:tcW w:w="842" w:type="dxa"/>
            <w:noWrap/>
            <w:hideMark/>
          </w:tcPr>
          <w:p w14:paraId="69843CDB" w14:textId="77777777" w:rsidR="004537CB" w:rsidRPr="002E233A" w:rsidRDefault="004537CB" w:rsidP="002A3B21">
            <w:pPr>
              <w:pStyle w:val="TableText"/>
              <w:rPr>
                <w:lang w:val="en-GB"/>
              </w:rPr>
            </w:pPr>
            <w:r w:rsidRPr="002E233A">
              <w:t>59a</w:t>
            </w:r>
          </w:p>
        </w:tc>
        <w:tc>
          <w:tcPr>
            <w:tcW w:w="3293" w:type="dxa"/>
            <w:noWrap/>
            <w:hideMark/>
          </w:tcPr>
          <w:p w14:paraId="111F85C9" w14:textId="77777777" w:rsidR="004537CB" w:rsidRPr="002E233A" w:rsidRDefault="004537CB" w:rsidP="002A3B21">
            <w:pPr>
              <w:pStyle w:val="TableText"/>
              <w:rPr>
                <w:lang w:val="en-GB"/>
              </w:rPr>
            </w:pPr>
            <w:r w:rsidRPr="002E233A">
              <w:t>Beneficiary (A or blank)</w:t>
            </w:r>
          </w:p>
        </w:tc>
        <w:tc>
          <w:tcPr>
            <w:tcW w:w="4881" w:type="dxa"/>
            <w:hideMark/>
          </w:tcPr>
          <w:p w14:paraId="015C3CE6" w14:textId="77777777" w:rsidR="004537CB" w:rsidRPr="002E233A" w:rsidRDefault="004537CB" w:rsidP="002A3B21">
            <w:pPr>
              <w:pStyle w:val="TableText"/>
              <w:rPr>
                <w:lang w:val="en-GB"/>
              </w:rPr>
            </w:pPr>
            <w:r w:rsidRPr="002E233A">
              <w:t>Not mapped</w:t>
            </w:r>
          </w:p>
        </w:tc>
      </w:tr>
      <w:tr w:rsidR="004537CB" w:rsidRPr="002E233A" w14:paraId="708BF835" w14:textId="77777777" w:rsidTr="004537CB">
        <w:trPr>
          <w:cnfStyle w:val="000000100000" w:firstRow="0" w:lastRow="0" w:firstColumn="0" w:lastColumn="0" w:oddVBand="0" w:evenVBand="0" w:oddHBand="1" w:evenHBand="0" w:firstRowFirstColumn="0" w:firstRowLastColumn="0" w:lastRowFirstColumn="0" w:lastRowLastColumn="0"/>
          <w:trHeight w:val="300"/>
        </w:trPr>
        <w:tc>
          <w:tcPr>
            <w:tcW w:w="842" w:type="dxa"/>
            <w:noWrap/>
            <w:hideMark/>
          </w:tcPr>
          <w:p w14:paraId="6B606786" w14:textId="77777777" w:rsidR="004537CB" w:rsidRPr="002E233A" w:rsidRDefault="004537CB" w:rsidP="002A3B21">
            <w:pPr>
              <w:pStyle w:val="TableText"/>
              <w:rPr>
                <w:lang w:val="en-GB"/>
              </w:rPr>
            </w:pPr>
            <w:r w:rsidRPr="002E233A">
              <w:t>77U</w:t>
            </w:r>
          </w:p>
        </w:tc>
        <w:tc>
          <w:tcPr>
            <w:tcW w:w="3293" w:type="dxa"/>
            <w:noWrap/>
            <w:hideMark/>
          </w:tcPr>
          <w:p w14:paraId="6C706548" w14:textId="77777777" w:rsidR="004537CB" w:rsidRPr="002E233A" w:rsidRDefault="004537CB" w:rsidP="002A3B21">
            <w:pPr>
              <w:pStyle w:val="TableText"/>
              <w:rPr>
                <w:lang w:val="en-GB"/>
              </w:rPr>
            </w:pPr>
            <w:r w:rsidRPr="002E233A">
              <w:t>Other amendments to undertaking</w:t>
            </w:r>
          </w:p>
        </w:tc>
        <w:tc>
          <w:tcPr>
            <w:tcW w:w="4881" w:type="dxa"/>
            <w:hideMark/>
          </w:tcPr>
          <w:p w14:paraId="2EEA60AF" w14:textId="77777777" w:rsidR="004537CB" w:rsidRPr="002E233A" w:rsidRDefault="004537CB" w:rsidP="002A3B21">
            <w:pPr>
              <w:pStyle w:val="TableText"/>
              <w:rPr>
                <w:lang w:val="en-GB"/>
              </w:rPr>
            </w:pPr>
            <w:r w:rsidRPr="002E233A">
              <w:t>Cancellation narrative</w:t>
            </w:r>
          </w:p>
        </w:tc>
      </w:tr>
      <w:tr w:rsidR="004537CB" w:rsidRPr="002E233A" w14:paraId="688859A2" w14:textId="77777777" w:rsidTr="004537CB">
        <w:trPr>
          <w:cnfStyle w:val="000000010000" w:firstRow="0" w:lastRow="0" w:firstColumn="0" w:lastColumn="0" w:oddVBand="0" w:evenVBand="0" w:oddHBand="0" w:evenHBand="1" w:firstRowFirstColumn="0" w:firstRowLastColumn="0" w:lastRowFirstColumn="0" w:lastRowLastColumn="0"/>
          <w:trHeight w:val="300"/>
        </w:trPr>
        <w:tc>
          <w:tcPr>
            <w:tcW w:w="842" w:type="dxa"/>
            <w:noWrap/>
            <w:hideMark/>
          </w:tcPr>
          <w:p w14:paraId="44BDF2E7" w14:textId="77777777" w:rsidR="004537CB" w:rsidRPr="002E233A" w:rsidRDefault="004537CB" w:rsidP="002A3B21">
            <w:pPr>
              <w:pStyle w:val="TableText"/>
              <w:rPr>
                <w:lang w:val="en-GB"/>
              </w:rPr>
            </w:pPr>
            <w:r w:rsidRPr="002E233A">
              <w:rPr>
                <w:lang w:val="en-GB"/>
              </w:rPr>
              <w:t>24E Code</w:t>
            </w:r>
          </w:p>
        </w:tc>
        <w:tc>
          <w:tcPr>
            <w:tcW w:w="3293" w:type="dxa"/>
            <w:noWrap/>
            <w:hideMark/>
          </w:tcPr>
          <w:p w14:paraId="461C6641" w14:textId="77777777" w:rsidR="004537CB" w:rsidRPr="002E233A" w:rsidRDefault="004537CB" w:rsidP="002A3B21">
            <w:pPr>
              <w:pStyle w:val="TableText"/>
              <w:rPr>
                <w:lang w:val="en-GB"/>
              </w:rPr>
            </w:pPr>
            <w:r w:rsidRPr="002E233A">
              <w:rPr>
                <w:lang w:val="en-GB"/>
              </w:rPr>
              <w:t xml:space="preserve">Delivery of Original Undertaking </w:t>
            </w:r>
          </w:p>
        </w:tc>
        <w:tc>
          <w:tcPr>
            <w:tcW w:w="4881" w:type="dxa"/>
            <w:hideMark/>
          </w:tcPr>
          <w:p w14:paraId="4A8B9963" w14:textId="77777777" w:rsidR="004537CB" w:rsidRPr="002E233A" w:rsidRDefault="004537CB" w:rsidP="002A3B21">
            <w:pPr>
              <w:pStyle w:val="TableText"/>
              <w:rPr>
                <w:lang w:val="en-GB"/>
              </w:rPr>
            </w:pPr>
            <w:r w:rsidRPr="002E233A">
              <w:t>Not mapped</w:t>
            </w:r>
          </w:p>
        </w:tc>
      </w:tr>
      <w:tr w:rsidR="004537CB" w:rsidRPr="002E233A" w14:paraId="4EAD3D75" w14:textId="77777777" w:rsidTr="004537CB">
        <w:trPr>
          <w:cnfStyle w:val="000000100000" w:firstRow="0" w:lastRow="0" w:firstColumn="0" w:lastColumn="0" w:oddVBand="0" w:evenVBand="0" w:oddHBand="1" w:evenHBand="0" w:firstRowFirstColumn="0" w:firstRowLastColumn="0" w:lastRowFirstColumn="0" w:lastRowLastColumn="0"/>
          <w:trHeight w:val="300"/>
        </w:trPr>
        <w:tc>
          <w:tcPr>
            <w:tcW w:w="842" w:type="dxa"/>
            <w:noWrap/>
            <w:hideMark/>
          </w:tcPr>
          <w:p w14:paraId="51E3808E" w14:textId="77777777" w:rsidR="004537CB" w:rsidRPr="002E233A" w:rsidRDefault="004537CB" w:rsidP="002A3B21">
            <w:pPr>
              <w:pStyle w:val="TableText"/>
              <w:rPr>
                <w:lang w:val="en-GB"/>
              </w:rPr>
            </w:pPr>
            <w:r w:rsidRPr="002E233A">
              <w:rPr>
                <w:lang w:val="en-GB"/>
              </w:rPr>
              <w:t>24E Add info</w:t>
            </w:r>
          </w:p>
        </w:tc>
        <w:tc>
          <w:tcPr>
            <w:tcW w:w="3293" w:type="dxa"/>
            <w:noWrap/>
            <w:hideMark/>
          </w:tcPr>
          <w:p w14:paraId="1FC7A639" w14:textId="77777777" w:rsidR="004537CB" w:rsidRPr="002E233A" w:rsidRDefault="004537CB" w:rsidP="002A3B21">
            <w:pPr>
              <w:pStyle w:val="TableText"/>
              <w:rPr>
                <w:lang w:val="en-GB"/>
              </w:rPr>
            </w:pPr>
            <w:r w:rsidRPr="002E233A">
              <w:rPr>
                <w:lang w:val="en-GB"/>
              </w:rPr>
              <w:t>Delivery of Original Undertaking add info</w:t>
            </w:r>
          </w:p>
        </w:tc>
        <w:tc>
          <w:tcPr>
            <w:tcW w:w="4881" w:type="dxa"/>
            <w:hideMark/>
          </w:tcPr>
          <w:p w14:paraId="49409BFE" w14:textId="77777777" w:rsidR="004537CB" w:rsidRPr="002E233A" w:rsidRDefault="004537CB" w:rsidP="002A3B21">
            <w:pPr>
              <w:pStyle w:val="TableText"/>
              <w:rPr>
                <w:lang w:val="en-GB"/>
              </w:rPr>
            </w:pPr>
            <w:r w:rsidRPr="002E233A">
              <w:t>Not mapped</w:t>
            </w:r>
          </w:p>
        </w:tc>
      </w:tr>
      <w:tr w:rsidR="004537CB" w:rsidRPr="002E233A" w14:paraId="784B65C6" w14:textId="77777777" w:rsidTr="004537CB">
        <w:trPr>
          <w:cnfStyle w:val="000000010000" w:firstRow="0" w:lastRow="0" w:firstColumn="0" w:lastColumn="0" w:oddVBand="0" w:evenVBand="0" w:oddHBand="0" w:evenHBand="1" w:firstRowFirstColumn="0" w:firstRowLastColumn="0" w:lastRowFirstColumn="0" w:lastRowLastColumn="0"/>
          <w:trHeight w:val="300"/>
        </w:trPr>
        <w:tc>
          <w:tcPr>
            <w:tcW w:w="842" w:type="dxa"/>
            <w:noWrap/>
            <w:hideMark/>
          </w:tcPr>
          <w:p w14:paraId="671B97B4" w14:textId="77777777" w:rsidR="004537CB" w:rsidRPr="002E233A" w:rsidRDefault="004537CB" w:rsidP="002A3B21">
            <w:pPr>
              <w:pStyle w:val="TableText"/>
              <w:rPr>
                <w:lang w:val="en-GB"/>
              </w:rPr>
            </w:pPr>
            <w:r w:rsidRPr="002E233A">
              <w:t>24G Code</w:t>
            </w:r>
          </w:p>
        </w:tc>
        <w:tc>
          <w:tcPr>
            <w:tcW w:w="3293" w:type="dxa"/>
            <w:noWrap/>
            <w:hideMark/>
          </w:tcPr>
          <w:p w14:paraId="2897CB4E" w14:textId="77777777" w:rsidR="004537CB" w:rsidRPr="002E233A" w:rsidRDefault="004537CB" w:rsidP="002A3B21">
            <w:pPr>
              <w:pStyle w:val="TableText"/>
              <w:rPr>
                <w:lang w:val="en-GB"/>
              </w:rPr>
            </w:pPr>
            <w:r w:rsidRPr="002E233A">
              <w:rPr>
                <w:lang w:val="en-GB"/>
              </w:rPr>
              <w:t>Delivery To/Collection By</w:t>
            </w:r>
          </w:p>
        </w:tc>
        <w:tc>
          <w:tcPr>
            <w:tcW w:w="4881" w:type="dxa"/>
            <w:hideMark/>
          </w:tcPr>
          <w:p w14:paraId="625F2CED" w14:textId="77777777" w:rsidR="004537CB" w:rsidRPr="002E233A" w:rsidRDefault="004537CB" w:rsidP="002A3B21">
            <w:pPr>
              <w:pStyle w:val="TableText"/>
              <w:rPr>
                <w:lang w:val="en-GB"/>
              </w:rPr>
            </w:pPr>
            <w:r w:rsidRPr="002E233A">
              <w:t>Not mapped</w:t>
            </w:r>
          </w:p>
        </w:tc>
      </w:tr>
      <w:tr w:rsidR="004537CB" w:rsidRPr="002E233A" w14:paraId="745017CE" w14:textId="77777777" w:rsidTr="004537CB">
        <w:trPr>
          <w:cnfStyle w:val="000000100000" w:firstRow="0" w:lastRow="0" w:firstColumn="0" w:lastColumn="0" w:oddVBand="0" w:evenVBand="0" w:oddHBand="1" w:evenHBand="0" w:firstRowFirstColumn="0" w:firstRowLastColumn="0" w:lastRowFirstColumn="0" w:lastRowLastColumn="0"/>
          <w:trHeight w:val="300"/>
        </w:trPr>
        <w:tc>
          <w:tcPr>
            <w:tcW w:w="842" w:type="dxa"/>
            <w:noWrap/>
            <w:hideMark/>
          </w:tcPr>
          <w:p w14:paraId="7F8C496C" w14:textId="795C8CEF" w:rsidR="004537CB" w:rsidRPr="002E233A" w:rsidRDefault="004537CB" w:rsidP="002A3B21">
            <w:pPr>
              <w:pStyle w:val="TableText"/>
              <w:rPr>
                <w:lang w:val="en-GB"/>
              </w:rPr>
            </w:pPr>
            <w:r w:rsidRPr="002E233A">
              <w:t xml:space="preserve">24G </w:t>
            </w:r>
            <w:r w:rsidR="0099278D">
              <w:t>Narrative</w:t>
            </w:r>
          </w:p>
        </w:tc>
        <w:tc>
          <w:tcPr>
            <w:tcW w:w="3293" w:type="dxa"/>
            <w:noWrap/>
            <w:hideMark/>
          </w:tcPr>
          <w:p w14:paraId="43E9B509" w14:textId="77777777" w:rsidR="004537CB" w:rsidRPr="002E233A" w:rsidRDefault="004537CB" w:rsidP="002A3B21">
            <w:pPr>
              <w:pStyle w:val="TableText"/>
              <w:rPr>
                <w:lang w:val="en-GB"/>
              </w:rPr>
            </w:pPr>
            <w:r w:rsidRPr="002E233A">
              <w:t>Delivery To/Collection By - Details</w:t>
            </w:r>
          </w:p>
        </w:tc>
        <w:tc>
          <w:tcPr>
            <w:tcW w:w="4881" w:type="dxa"/>
            <w:hideMark/>
          </w:tcPr>
          <w:p w14:paraId="77D2FD66" w14:textId="77777777" w:rsidR="004537CB" w:rsidRPr="002E233A" w:rsidRDefault="004537CB" w:rsidP="002A3B21">
            <w:pPr>
              <w:pStyle w:val="TableText"/>
              <w:rPr>
                <w:lang w:val="en-GB"/>
              </w:rPr>
            </w:pPr>
            <w:r w:rsidRPr="002E233A">
              <w:t>Not mapped</w:t>
            </w:r>
          </w:p>
        </w:tc>
      </w:tr>
    </w:tbl>
    <w:p w14:paraId="0B353D7E" w14:textId="77777777" w:rsidR="008A2D41" w:rsidRDefault="008A2D41" w:rsidP="002A3B21">
      <w:pPr>
        <w:pStyle w:val="TableText"/>
        <w:rPr>
          <w:lang w:val="en-GB" w:eastAsia="en-GB"/>
        </w:rPr>
      </w:pPr>
    </w:p>
    <w:p w14:paraId="5112316D" w14:textId="52577E81" w:rsidR="00D55168" w:rsidRDefault="000D3507" w:rsidP="00D55168">
      <w:pPr>
        <w:pStyle w:val="BodyText"/>
        <w:rPr>
          <w:lang w:val="en-GB" w:eastAsia="en-GB"/>
        </w:rPr>
      </w:pPr>
      <w:r w:rsidRPr="00283F80">
        <w:rPr>
          <w:lang w:val="en-GB" w:eastAsia="en-GB"/>
        </w:rPr>
        <w:t>Where the</w:t>
      </w:r>
      <w:r w:rsidR="00D55168">
        <w:rPr>
          <w:lang w:val="en-GB" w:eastAsia="en-GB"/>
        </w:rPr>
        <w:t xml:space="preserve"> </w:t>
      </w:r>
      <w:r w:rsidRPr="00283F80">
        <w:rPr>
          <w:lang w:val="en-GB" w:eastAsia="en-GB"/>
        </w:rPr>
        <w:t>Amendment details exceeds 150 x 65 characters in 77U</w:t>
      </w:r>
      <w:r w:rsidR="00B10457">
        <w:rPr>
          <w:lang w:val="en-GB" w:eastAsia="en-GB"/>
        </w:rPr>
        <w:t>, then</w:t>
      </w:r>
      <w:r w:rsidRPr="00283F80">
        <w:rPr>
          <w:lang w:val="en-GB" w:eastAsia="en-GB"/>
        </w:rPr>
        <w:t xml:space="preserve"> one or more</w:t>
      </w:r>
      <w:r w:rsidR="00E6786E">
        <w:rPr>
          <w:lang w:val="en-GB" w:eastAsia="en-GB"/>
        </w:rPr>
        <w:t xml:space="preserve"> </w:t>
      </w:r>
      <w:r w:rsidRPr="00283F80">
        <w:rPr>
          <w:lang w:val="en-GB" w:eastAsia="en-GB"/>
        </w:rPr>
        <w:t xml:space="preserve">continuation messages </w:t>
      </w:r>
      <w:r w:rsidR="00B10457">
        <w:rPr>
          <w:lang w:val="en-GB" w:eastAsia="en-GB"/>
        </w:rPr>
        <w:t xml:space="preserve">are </w:t>
      </w:r>
      <w:r w:rsidRPr="00283F80">
        <w:rPr>
          <w:lang w:val="en-GB" w:eastAsia="en-GB"/>
        </w:rPr>
        <w:t>created in the following format</w:t>
      </w:r>
      <w:r w:rsidR="00D55168">
        <w:rPr>
          <w:lang w:val="en-GB" w:eastAsia="en-GB"/>
        </w:rPr>
        <w:t>.</w:t>
      </w:r>
    </w:p>
    <w:tbl>
      <w:tblPr>
        <w:tblStyle w:val="TableGrid"/>
        <w:tblW w:w="0" w:type="auto"/>
        <w:tblLook w:val="04A0" w:firstRow="1" w:lastRow="0" w:firstColumn="1" w:lastColumn="0" w:noHBand="0" w:noVBand="1"/>
      </w:tblPr>
      <w:tblGrid>
        <w:gridCol w:w="583"/>
        <w:gridCol w:w="3379"/>
        <w:gridCol w:w="5054"/>
      </w:tblGrid>
      <w:tr w:rsidR="00D51BF5" w:rsidRPr="002A2393" w14:paraId="216CFB54" w14:textId="77777777" w:rsidTr="00A25D96">
        <w:trPr>
          <w:cnfStyle w:val="100000000000" w:firstRow="1" w:lastRow="0" w:firstColumn="0" w:lastColumn="0" w:oddVBand="0" w:evenVBand="0" w:oddHBand="0" w:evenHBand="0" w:firstRowFirstColumn="0" w:firstRowLastColumn="0" w:lastRowFirstColumn="0" w:lastRowLastColumn="0"/>
          <w:trHeight w:val="300"/>
          <w:tblHeader/>
        </w:trPr>
        <w:tc>
          <w:tcPr>
            <w:tcW w:w="583" w:type="dxa"/>
            <w:noWrap/>
            <w:hideMark/>
          </w:tcPr>
          <w:p w14:paraId="6B6ACF24" w14:textId="77777777" w:rsidR="00D51BF5" w:rsidRPr="002A2393" w:rsidRDefault="00D51BF5" w:rsidP="002A3B21">
            <w:pPr>
              <w:pStyle w:val="TableHead"/>
              <w:rPr>
                <w:lang w:val="en-GB"/>
              </w:rPr>
            </w:pPr>
            <w:r w:rsidRPr="002A2393">
              <w:rPr>
                <w:lang w:val="en-GB"/>
              </w:rPr>
              <w:t>Tag</w:t>
            </w:r>
          </w:p>
        </w:tc>
        <w:tc>
          <w:tcPr>
            <w:tcW w:w="3379" w:type="dxa"/>
            <w:noWrap/>
            <w:hideMark/>
          </w:tcPr>
          <w:p w14:paraId="7B9991E6" w14:textId="77777777" w:rsidR="00D51BF5" w:rsidRPr="002A2393" w:rsidRDefault="00D51BF5" w:rsidP="002A3B21">
            <w:pPr>
              <w:pStyle w:val="TableHead"/>
              <w:rPr>
                <w:lang w:val="en-GB"/>
              </w:rPr>
            </w:pPr>
            <w:r w:rsidRPr="002A2393">
              <w:rPr>
                <w:lang w:val="en-GB"/>
              </w:rPr>
              <w:t>Field name</w:t>
            </w:r>
          </w:p>
        </w:tc>
        <w:tc>
          <w:tcPr>
            <w:tcW w:w="5054" w:type="dxa"/>
            <w:noWrap/>
            <w:hideMark/>
          </w:tcPr>
          <w:p w14:paraId="4D7F22F5" w14:textId="77777777" w:rsidR="00D51BF5" w:rsidRPr="002A2393" w:rsidRDefault="00D51BF5" w:rsidP="002A3B21">
            <w:pPr>
              <w:pStyle w:val="TableHead"/>
              <w:rPr>
                <w:lang w:val="en-GB"/>
              </w:rPr>
            </w:pPr>
            <w:r w:rsidRPr="002A2393">
              <w:rPr>
                <w:lang w:val="en-GB"/>
              </w:rPr>
              <w:t>Mapped From</w:t>
            </w:r>
          </w:p>
        </w:tc>
      </w:tr>
      <w:tr w:rsidR="00D51BF5" w:rsidRPr="002A2393" w14:paraId="75F8E617" w14:textId="77777777" w:rsidTr="00D51BF5">
        <w:trPr>
          <w:cnfStyle w:val="000000100000" w:firstRow="0" w:lastRow="0" w:firstColumn="0" w:lastColumn="0" w:oddVBand="0" w:evenVBand="0" w:oddHBand="1" w:evenHBand="0" w:firstRowFirstColumn="0" w:firstRowLastColumn="0" w:lastRowFirstColumn="0" w:lastRowLastColumn="0"/>
          <w:trHeight w:val="300"/>
        </w:trPr>
        <w:tc>
          <w:tcPr>
            <w:tcW w:w="583" w:type="dxa"/>
            <w:noWrap/>
            <w:hideMark/>
          </w:tcPr>
          <w:p w14:paraId="6CF295B0" w14:textId="77777777" w:rsidR="00D51BF5" w:rsidRPr="002A2393" w:rsidRDefault="00D51BF5" w:rsidP="002A3B21">
            <w:pPr>
              <w:pStyle w:val="TableText"/>
              <w:rPr>
                <w:lang w:val="en-GB"/>
              </w:rPr>
            </w:pPr>
            <w:r w:rsidRPr="002A2393">
              <w:t>27</w:t>
            </w:r>
          </w:p>
        </w:tc>
        <w:tc>
          <w:tcPr>
            <w:tcW w:w="3379" w:type="dxa"/>
            <w:noWrap/>
            <w:hideMark/>
          </w:tcPr>
          <w:p w14:paraId="3165686A" w14:textId="77777777" w:rsidR="00D51BF5" w:rsidRPr="002A2393" w:rsidRDefault="00D51BF5" w:rsidP="002A3B21">
            <w:pPr>
              <w:pStyle w:val="TableText"/>
              <w:rPr>
                <w:lang w:val="en-GB"/>
              </w:rPr>
            </w:pPr>
            <w:r w:rsidRPr="002A2393">
              <w:t>Sequence of total</w:t>
            </w:r>
          </w:p>
        </w:tc>
        <w:tc>
          <w:tcPr>
            <w:tcW w:w="5054" w:type="dxa"/>
            <w:hideMark/>
          </w:tcPr>
          <w:p w14:paraId="1A637E81" w14:textId="77777777" w:rsidR="00D51BF5" w:rsidRPr="002A2393" w:rsidRDefault="00D51BF5" w:rsidP="002A3B21">
            <w:pPr>
              <w:pStyle w:val="TableText"/>
              <w:rPr>
                <w:lang w:val="en-GB"/>
              </w:rPr>
            </w:pPr>
            <w:r w:rsidRPr="002A2393">
              <w:t>Set according to the number of messages by Tool  </w:t>
            </w:r>
          </w:p>
        </w:tc>
      </w:tr>
      <w:tr w:rsidR="00D51BF5" w:rsidRPr="002A2393" w14:paraId="4D4ADE96" w14:textId="77777777" w:rsidTr="00D51BF5">
        <w:trPr>
          <w:cnfStyle w:val="000000010000" w:firstRow="0" w:lastRow="0" w:firstColumn="0" w:lastColumn="0" w:oddVBand="0" w:evenVBand="0" w:oddHBand="0" w:evenHBand="1" w:firstRowFirstColumn="0" w:firstRowLastColumn="0" w:lastRowFirstColumn="0" w:lastRowLastColumn="0"/>
          <w:trHeight w:val="300"/>
        </w:trPr>
        <w:tc>
          <w:tcPr>
            <w:tcW w:w="583" w:type="dxa"/>
            <w:noWrap/>
            <w:hideMark/>
          </w:tcPr>
          <w:p w14:paraId="689FE847" w14:textId="77777777" w:rsidR="00D51BF5" w:rsidRPr="002A2393" w:rsidRDefault="00D51BF5" w:rsidP="002A3B21">
            <w:pPr>
              <w:pStyle w:val="TableText"/>
              <w:rPr>
                <w:lang w:val="en-GB"/>
              </w:rPr>
            </w:pPr>
            <w:r w:rsidRPr="002A2393">
              <w:t>20</w:t>
            </w:r>
          </w:p>
        </w:tc>
        <w:tc>
          <w:tcPr>
            <w:tcW w:w="3379" w:type="dxa"/>
            <w:noWrap/>
            <w:hideMark/>
          </w:tcPr>
          <w:p w14:paraId="599EE999" w14:textId="77777777" w:rsidR="00D51BF5" w:rsidRPr="002A2393" w:rsidRDefault="00D51BF5" w:rsidP="002A3B21">
            <w:pPr>
              <w:pStyle w:val="TableText"/>
              <w:rPr>
                <w:lang w:val="en-GB"/>
              </w:rPr>
            </w:pPr>
            <w:r w:rsidRPr="002A2393">
              <w:t>Undertaking number</w:t>
            </w:r>
          </w:p>
        </w:tc>
        <w:tc>
          <w:tcPr>
            <w:tcW w:w="5054" w:type="dxa"/>
            <w:hideMark/>
          </w:tcPr>
          <w:p w14:paraId="40746B73" w14:textId="77777777" w:rsidR="00D51BF5" w:rsidRPr="002A2393" w:rsidRDefault="00D51BF5" w:rsidP="002A3B21">
            <w:pPr>
              <w:pStyle w:val="TableText"/>
              <w:rPr>
                <w:lang w:val="en-GB"/>
              </w:rPr>
            </w:pPr>
            <w:r w:rsidRPr="002A2393">
              <w:t>Master reference e.g.</w:t>
            </w:r>
            <w:r>
              <w:t>,</w:t>
            </w:r>
            <w:r w:rsidRPr="002A2393">
              <w:t xml:space="preserve"> ISB00111</w:t>
            </w:r>
          </w:p>
        </w:tc>
      </w:tr>
      <w:tr w:rsidR="00D51BF5" w:rsidRPr="002A2393" w14:paraId="78FA3F34" w14:textId="77777777" w:rsidTr="00D51BF5">
        <w:trPr>
          <w:cnfStyle w:val="000000100000" w:firstRow="0" w:lastRow="0" w:firstColumn="0" w:lastColumn="0" w:oddVBand="0" w:evenVBand="0" w:oddHBand="1" w:evenHBand="0" w:firstRowFirstColumn="0" w:firstRowLastColumn="0" w:lastRowFirstColumn="0" w:lastRowLastColumn="0"/>
          <w:trHeight w:val="600"/>
        </w:trPr>
        <w:tc>
          <w:tcPr>
            <w:tcW w:w="583" w:type="dxa"/>
            <w:noWrap/>
            <w:hideMark/>
          </w:tcPr>
          <w:p w14:paraId="4C4A0917" w14:textId="77777777" w:rsidR="00D51BF5" w:rsidRPr="002A2393" w:rsidRDefault="00D51BF5" w:rsidP="002A3B21">
            <w:pPr>
              <w:pStyle w:val="TableText"/>
              <w:rPr>
                <w:lang w:val="en-GB"/>
              </w:rPr>
            </w:pPr>
            <w:r w:rsidRPr="002A2393">
              <w:t>21</w:t>
            </w:r>
          </w:p>
        </w:tc>
        <w:tc>
          <w:tcPr>
            <w:tcW w:w="3379" w:type="dxa"/>
            <w:noWrap/>
            <w:hideMark/>
          </w:tcPr>
          <w:p w14:paraId="4F4BA713" w14:textId="77777777" w:rsidR="00D51BF5" w:rsidRPr="002A2393" w:rsidRDefault="00D51BF5" w:rsidP="002A3B21">
            <w:pPr>
              <w:pStyle w:val="TableText"/>
              <w:rPr>
                <w:lang w:val="en-GB"/>
              </w:rPr>
            </w:pPr>
            <w:r w:rsidRPr="002A2393">
              <w:t>Related Reference</w:t>
            </w:r>
          </w:p>
        </w:tc>
        <w:tc>
          <w:tcPr>
            <w:tcW w:w="5054" w:type="dxa"/>
            <w:hideMark/>
          </w:tcPr>
          <w:p w14:paraId="24555713" w14:textId="77777777" w:rsidR="00D51BF5" w:rsidRPr="002A2393" w:rsidRDefault="00D51BF5" w:rsidP="002A3B21">
            <w:pPr>
              <w:pStyle w:val="TableText"/>
              <w:rPr>
                <w:lang w:val="en-GB"/>
              </w:rPr>
            </w:pPr>
            <w:r w:rsidRPr="002A2393">
              <w:t>Document template addressee's (e.g.</w:t>
            </w:r>
            <w:r>
              <w:t>,</w:t>
            </w:r>
            <w:r w:rsidRPr="002A2393">
              <w:t xml:space="preserve"> Next party) Party reference </w:t>
            </w:r>
          </w:p>
        </w:tc>
      </w:tr>
      <w:tr w:rsidR="00D51BF5" w:rsidRPr="002A2393" w14:paraId="7AD2033A" w14:textId="77777777" w:rsidTr="00D51BF5">
        <w:trPr>
          <w:cnfStyle w:val="000000010000" w:firstRow="0" w:lastRow="0" w:firstColumn="0" w:lastColumn="0" w:oddVBand="0" w:evenVBand="0" w:oddHBand="0" w:evenHBand="1" w:firstRowFirstColumn="0" w:firstRowLastColumn="0" w:lastRowFirstColumn="0" w:lastRowLastColumn="0"/>
          <w:trHeight w:val="300"/>
        </w:trPr>
        <w:tc>
          <w:tcPr>
            <w:tcW w:w="583" w:type="dxa"/>
            <w:noWrap/>
            <w:hideMark/>
          </w:tcPr>
          <w:p w14:paraId="33579CC9" w14:textId="77777777" w:rsidR="00D51BF5" w:rsidRPr="002A2393" w:rsidRDefault="00D51BF5" w:rsidP="002A3B21">
            <w:pPr>
              <w:pStyle w:val="TableText"/>
              <w:rPr>
                <w:lang w:val="en-GB"/>
              </w:rPr>
            </w:pPr>
            <w:r w:rsidRPr="002A2393">
              <w:t>26E</w:t>
            </w:r>
          </w:p>
        </w:tc>
        <w:tc>
          <w:tcPr>
            <w:tcW w:w="3379" w:type="dxa"/>
            <w:noWrap/>
            <w:hideMark/>
          </w:tcPr>
          <w:p w14:paraId="43269E44" w14:textId="77777777" w:rsidR="00D51BF5" w:rsidRPr="002A2393" w:rsidRDefault="00D51BF5" w:rsidP="002A3B21">
            <w:pPr>
              <w:pStyle w:val="TableText"/>
              <w:rPr>
                <w:lang w:val="en-GB"/>
              </w:rPr>
            </w:pPr>
            <w:r w:rsidRPr="002A2393">
              <w:t>Number of Amendment</w:t>
            </w:r>
          </w:p>
        </w:tc>
        <w:tc>
          <w:tcPr>
            <w:tcW w:w="5054" w:type="dxa"/>
            <w:hideMark/>
          </w:tcPr>
          <w:p w14:paraId="3B9268FA" w14:textId="77777777" w:rsidR="00D51BF5" w:rsidRPr="002A2393" w:rsidRDefault="00D51BF5" w:rsidP="002A3B21">
            <w:pPr>
              <w:pStyle w:val="TableText"/>
              <w:rPr>
                <w:lang w:val="en-GB"/>
              </w:rPr>
            </w:pPr>
            <w:r w:rsidRPr="002A2393">
              <w:t>Amendment number</w:t>
            </w:r>
          </w:p>
        </w:tc>
      </w:tr>
      <w:tr w:rsidR="00D51BF5" w:rsidRPr="002A2393" w14:paraId="47B5D423" w14:textId="77777777" w:rsidTr="00D51BF5">
        <w:trPr>
          <w:cnfStyle w:val="000000100000" w:firstRow="0" w:lastRow="0" w:firstColumn="0" w:lastColumn="0" w:oddVBand="0" w:evenVBand="0" w:oddHBand="1" w:evenHBand="0" w:firstRowFirstColumn="0" w:firstRowLastColumn="0" w:lastRowFirstColumn="0" w:lastRowLastColumn="0"/>
          <w:trHeight w:val="300"/>
        </w:trPr>
        <w:tc>
          <w:tcPr>
            <w:tcW w:w="583" w:type="dxa"/>
            <w:noWrap/>
            <w:hideMark/>
          </w:tcPr>
          <w:p w14:paraId="65D2C20D" w14:textId="77777777" w:rsidR="00D51BF5" w:rsidRPr="002A2393" w:rsidRDefault="00D51BF5" w:rsidP="002A3B21">
            <w:pPr>
              <w:pStyle w:val="TableText"/>
              <w:rPr>
                <w:lang w:val="en-GB"/>
              </w:rPr>
            </w:pPr>
            <w:r w:rsidRPr="002A2393">
              <w:t>52a</w:t>
            </w:r>
          </w:p>
        </w:tc>
        <w:tc>
          <w:tcPr>
            <w:tcW w:w="3379" w:type="dxa"/>
            <w:noWrap/>
            <w:hideMark/>
          </w:tcPr>
          <w:p w14:paraId="616B61D5" w14:textId="77777777" w:rsidR="00D51BF5" w:rsidRPr="002A2393" w:rsidRDefault="00D51BF5" w:rsidP="002A3B21">
            <w:pPr>
              <w:pStyle w:val="TableText"/>
              <w:rPr>
                <w:lang w:val="en-GB"/>
              </w:rPr>
            </w:pPr>
            <w:r w:rsidRPr="002A2393">
              <w:t>Issuer A or D</w:t>
            </w:r>
          </w:p>
        </w:tc>
        <w:tc>
          <w:tcPr>
            <w:tcW w:w="5054" w:type="dxa"/>
            <w:hideMark/>
          </w:tcPr>
          <w:p w14:paraId="6F9524E8" w14:textId="77777777" w:rsidR="00D51BF5" w:rsidRPr="002A2393" w:rsidRDefault="00D51BF5" w:rsidP="002A3B21">
            <w:pPr>
              <w:pStyle w:val="TableText"/>
              <w:rPr>
                <w:lang w:val="en-GB"/>
              </w:rPr>
            </w:pPr>
            <w:r w:rsidRPr="002A2393">
              <w:t>"Issuing bank" SWIFT BIC or name and address</w:t>
            </w:r>
          </w:p>
        </w:tc>
      </w:tr>
      <w:tr w:rsidR="00D51BF5" w:rsidRPr="002A2393" w14:paraId="463F74BC" w14:textId="77777777" w:rsidTr="00D51BF5">
        <w:trPr>
          <w:cnfStyle w:val="000000010000" w:firstRow="0" w:lastRow="0" w:firstColumn="0" w:lastColumn="0" w:oddVBand="0" w:evenVBand="0" w:oddHBand="0" w:evenHBand="1" w:firstRowFirstColumn="0" w:firstRowLastColumn="0" w:lastRowFirstColumn="0" w:lastRowLastColumn="0"/>
          <w:trHeight w:val="300"/>
        </w:trPr>
        <w:tc>
          <w:tcPr>
            <w:tcW w:w="583" w:type="dxa"/>
            <w:noWrap/>
            <w:hideMark/>
          </w:tcPr>
          <w:p w14:paraId="2598264C" w14:textId="77777777" w:rsidR="00D51BF5" w:rsidRPr="002A2393" w:rsidRDefault="00D51BF5" w:rsidP="002A3B21">
            <w:pPr>
              <w:pStyle w:val="TableText"/>
              <w:rPr>
                <w:lang w:val="en-GB"/>
              </w:rPr>
            </w:pPr>
            <w:r w:rsidRPr="002A2393">
              <w:t>77U</w:t>
            </w:r>
          </w:p>
        </w:tc>
        <w:tc>
          <w:tcPr>
            <w:tcW w:w="3379" w:type="dxa"/>
            <w:noWrap/>
            <w:hideMark/>
          </w:tcPr>
          <w:p w14:paraId="5901F472" w14:textId="77777777" w:rsidR="00D51BF5" w:rsidRPr="002A2393" w:rsidRDefault="00D51BF5" w:rsidP="002A3B21">
            <w:pPr>
              <w:pStyle w:val="TableText"/>
              <w:rPr>
                <w:lang w:val="en-GB"/>
              </w:rPr>
            </w:pPr>
            <w:r w:rsidRPr="002A2393">
              <w:t>Other Amendments to Undertaking</w:t>
            </w:r>
          </w:p>
        </w:tc>
        <w:tc>
          <w:tcPr>
            <w:tcW w:w="5054" w:type="dxa"/>
            <w:hideMark/>
          </w:tcPr>
          <w:p w14:paraId="3B0B9427" w14:textId="77777777" w:rsidR="00D51BF5" w:rsidRPr="002A2393" w:rsidRDefault="00D51BF5" w:rsidP="002A3B21">
            <w:pPr>
              <w:pStyle w:val="TableText"/>
              <w:rPr>
                <w:lang w:val="en-GB"/>
              </w:rPr>
            </w:pPr>
            <w:r w:rsidRPr="002A2393">
              <w:t>Cancellation narrative (continuation)</w:t>
            </w:r>
          </w:p>
        </w:tc>
      </w:tr>
    </w:tbl>
    <w:p w14:paraId="5DCAD7E4" w14:textId="77777777" w:rsidR="000D3507" w:rsidRPr="00283F80" w:rsidRDefault="000D3507" w:rsidP="002A3B21">
      <w:pPr>
        <w:pStyle w:val="TableText"/>
      </w:pPr>
    </w:p>
    <w:p w14:paraId="49C928CF" w14:textId="2534C6A6" w:rsidR="000D3507" w:rsidRDefault="000D3507" w:rsidP="000D3507">
      <w:pPr>
        <w:pStyle w:val="Heading3"/>
      </w:pPr>
      <w:bookmarkStart w:id="135" w:name="_Toc40607110"/>
      <w:bookmarkStart w:id="136" w:name="_Toc160048692"/>
      <w:r>
        <w:lastRenderedPageBreak/>
        <w:t>MT785 – Guarantee/Standby LC Non-extension notification</w:t>
      </w:r>
      <w:bookmarkEnd w:id="135"/>
      <w:bookmarkEnd w:id="136"/>
      <w:r>
        <w:t xml:space="preserve"> </w:t>
      </w:r>
    </w:p>
    <w:p w14:paraId="74B58633" w14:textId="51172809" w:rsidR="00545FBD" w:rsidRPr="00545FBD" w:rsidRDefault="00545FBD" w:rsidP="00545FBD">
      <w:pPr>
        <w:pStyle w:val="BodyText"/>
      </w:pPr>
      <w:r w:rsidRPr="00545FBD">
        <w:t>The MT785 – Guarantee/Standby LC Non-extension notification is sent from the Import Standby - Advise renewal event or the Import Standby - Amend event to inform the receiver that the undertaking will not be extended beyond the current expiry date.</w:t>
      </w:r>
    </w:p>
    <w:tbl>
      <w:tblPr>
        <w:tblStyle w:val="TableGridHeader153"/>
        <w:tblW w:w="0" w:type="auto"/>
        <w:tblLook w:val="04A0" w:firstRow="1" w:lastRow="0" w:firstColumn="1" w:lastColumn="0" w:noHBand="0" w:noVBand="1"/>
      </w:tblPr>
      <w:tblGrid>
        <w:gridCol w:w="784"/>
        <w:gridCol w:w="4069"/>
        <w:gridCol w:w="4163"/>
      </w:tblGrid>
      <w:tr w:rsidR="007A0F54" w:rsidRPr="00DB2ECC" w14:paraId="73B0DFB9" w14:textId="77777777" w:rsidTr="00545FBD">
        <w:trPr>
          <w:cnfStyle w:val="100000000000" w:firstRow="1" w:lastRow="0" w:firstColumn="0" w:lastColumn="0" w:oddVBand="0" w:evenVBand="0" w:oddHBand="0" w:evenHBand="0" w:firstRowFirstColumn="0" w:firstRowLastColumn="0" w:lastRowFirstColumn="0" w:lastRowLastColumn="0"/>
          <w:trHeight w:val="300"/>
        </w:trPr>
        <w:tc>
          <w:tcPr>
            <w:tcW w:w="784" w:type="dxa"/>
          </w:tcPr>
          <w:p w14:paraId="2DFB6864" w14:textId="5F5F8DE0" w:rsidR="007A0F54" w:rsidRPr="009D4ACD" w:rsidRDefault="00545FBD" w:rsidP="00936881">
            <w:pPr>
              <w:pStyle w:val="TableHead"/>
              <w:rPr>
                <w:lang w:val="en-IN"/>
              </w:rPr>
            </w:pPr>
            <w:r>
              <w:rPr>
                <w:lang w:val="en-IN"/>
              </w:rPr>
              <w:t>Tag</w:t>
            </w:r>
          </w:p>
        </w:tc>
        <w:tc>
          <w:tcPr>
            <w:tcW w:w="4069" w:type="dxa"/>
            <w:hideMark/>
          </w:tcPr>
          <w:p w14:paraId="20E098A0" w14:textId="77777777" w:rsidR="007A0F54" w:rsidRPr="009D4ACD" w:rsidRDefault="007A0F54" w:rsidP="00936881">
            <w:pPr>
              <w:pStyle w:val="TableHead"/>
              <w:rPr>
                <w:lang w:val="en-IN"/>
              </w:rPr>
            </w:pPr>
            <w:r w:rsidRPr="009D4ACD">
              <w:rPr>
                <w:lang w:val="en-IN"/>
              </w:rPr>
              <w:t>Field name</w:t>
            </w:r>
          </w:p>
        </w:tc>
        <w:tc>
          <w:tcPr>
            <w:tcW w:w="4163" w:type="dxa"/>
            <w:hideMark/>
          </w:tcPr>
          <w:p w14:paraId="634BF2DC" w14:textId="77777777" w:rsidR="007A0F54" w:rsidRPr="009D4ACD" w:rsidRDefault="007A0F54" w:rsidP="00936881">
            <w:pPr>
              <w:pStyle w:val="TableHead"/>
              <w:rPr>
                <w:lang w:val="en-IN"/>
              </w:rPr>
            </w:pPr>
            <w:r w:rsidRPr="009D4ACD">
              <w:rPr>
                <w:lang w:val="en-IN"/>
              </w:rPr>
              <w:t>Mapped From</w:t>
            </w:r>
          </w:p>
        </w:tc>
      </w:tr>
      <w:tr w:rsidR="007A0F54" w:rsidRPr="00DB2ECC" w14:paraId="1B29B2CD"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4" w:type="dxa"/>
            <w:hideMark/>
          </w:tcPr>
          <w:p w14:paraId="6383BB6F" w14:textId="77777777" w:rsidR="007A0F54" w:rsidRPr="009D4ACD" w:rsidRDefault="007A0F54" w:rsidP="00936881">
            <w:pPr>
              <w:pStyle w:val="TableText"/>
              <w:rPr>
                <w:lang w:val="en-IN"/>
              </w:rPr>
            </w:pPr>
            <w:r w:rsidRPr="009D4ACD">
              <w:rPr>
                <w:lang w:val="en-IN"/>
              </w:rPr>
              <w:t> </w:t>
            </w:r>
          </w:p>
        </w:tc>
        <w:tc>
          <w:tcPr>
            <w:tcW w:w="4069" w:type="dxa"/>
            <w:hideMark/>
          </w:tcPr>
          <w:p w14:paraId="4FBA7BA6" w14:textId="77777777" w:rsidR="007A0F54" w:rsidRPr="009D4ACD" w:rsidRDefault="007A0F54" w:rsidP="00936881">
            <w:pPr>
              <w:pStyle w:val="TableText"/>
              <w:rPr>
                <w:lang w:val="en-IN"/>
              </w:rPr>
            </w:pPr>
            <w:r w:rsidRPr="009D4ACD">
              <w:rPr>
                <w:lang w:val="en-IN"/>
              </w:rPr>
              <w:t>Sender</w:t>
            </w:r>
          </w:p>
        </w:tc>
        <w:tc>
          <w:tcPr>
            <w:tcW w:w="4163" w:type="dxa"/>
            <w:hideMark/>
          </w:tcPr>
          <w:p w14:paraId="40265F7A" w14:textId="77777777" w:rsidR="007A0F54" w:rsidRPr="009D4ACD" w:rsidRDefault="007A0F54" w:rsidP="00936881">
            <w:pPr>
              <w:pStyle w:val="TableText"/>
              <w:rPr>
                <w:lang w:val="en-IN"/>
              </w:rPr>
            </w:pPr>
            <w:r w:rsidRPr="009D4ACD">
              <w:rPr>
                <w:lang w:val="en-IN"/>
              </w:rPr>
              <w:t>Sender BIC</w:t>
            </w:r>
          </w:p>
        </w:tc>
      </w:tr>
      <w:tr w:rsidR="007A0F54" w:rsidRPr="00DB2ECC" w14:paraId="56C0C154"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84" w:type="dxa"/>
            <w:hideMark/>
          </w:tcPr>
          <w:p w14:paraId="29BD1008" w14:textId="77777777" w:rsidR="007A0F54" w:rsidRPr="009D4ACD" w:rsidRDefault="007A0F54" w:rsidP="00936881">
            <w:pPr>
              <w:pStyle w:val="TableText"/>
              <w:rPr>
                <w:lang w:val="en-IN"/>
              </w:rPr>
            </w:pPr>
            <w:r w:rsidRPr="009D4ACD">
              <w:rPr>
                <w:lang w:val="en-IN"/>
              </w:rPr>
              <w:t> </w:t>
            </w:r>
          </w:p>
        </w:tc>
        <w:tc>
          <w:tcPr>
            <w:tcW w:w="4069" w:type="dxa"/>
            <w:hideMark/>
          </w:tcPr>
          <w:p w14:paraId="551CC72A" w14:textId="77777777" w:rsidR="007A0F54" w:rsidRPr="009D4ACD" w:rsidRDefault="007A0F54" w:rsidP="00936881">
            <w:pPr>
              <w:pStyle w:val="TableText"/>
              <w:rPr>
                <w:lang w:val="en-IN"/>
              </w:rPr>
            </w:pPr>
            <w:r w:rsidRPr="009D4ACD">
              <w:rPr>
                <w:lang w:val="en-IN"/>
              </w:rPr>
              <w:t>Receiver</w:t>
            </w:r>
          </w:p>
        </w:tc>
        <w:tc>
          <w:tcPr>
            <w:tcW w:w="4163" w:type="dxa"/>
            <w:hideMark/>
          </w:tcPr>
          <w:p w14:paraId="4C11824E" w14:textId="77777777" w:rsidR="007A0F54" w:rsidRPr="009D4ACD" w:rsidRDefault="007A0F54" w:rsidP="00936881">
            <w:pPr>
              <w:pStyle w:val="TableText"/>
              <w:rPr>
                <w:lang w:val="en-IN"/>
              </w:rPr>
            </w:pPr>
            <w:r w:rsidRPr="009D4ACD">
              <w:rPr>
                <w:lang w:val="en-IN"/>
              </w:rPr>
              <w:t>SWIFT BIC of receiver</w:t>
            </w:r>
          </w:p>
        </w:tc>
      </w:tr>
      <w:tr w:rsidR="007A0F54" w:rsidRPr="00DB2ECC" w14:paraId="5AE29A6A"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4" w:type="dxa"/>
            <w:hideMark/>
          </w:tcPr>
          <w:p w14:paraId="3BC588EF" w14:textId="77777777" w:rsidR="007A0F54" w:rsidRPr="009D4ACD" w:rsidRDefault="007A0F54" w:rsidP="00936881">
            <w:pPr>
              <w:pStyle w:val="TableText"/>
              <w:rPr>
                <w:lang w:val="en-IN"/>
              </w:rPr>
            </w:pPr>
            <w:r w:rsidRPr="009D4ACD">
              <w:rPr>
                <w:lang w:val="en-IN"/>
              </w:rPr>
              <w:t>20</w:t>
            </w:r>
          </w:p>
        </w:tc>
        <w:tc>
          <w:tcPr>
            <w:tcW w:w="4069" w:type="dxa"/>
            <w:hideMark/>
          </w:tcPr>
          <w:p w14:paraId="2423155D" w14:textId="77777777" w:rsidR="007A0F54" w:rsidRPr="009D4ACD" w:rsidRDefault="007A0F54" w:rsidP="00936881">
            <w:pPr>
              <w:pStyle w:val="TableText"/>
              <w:rPr>
                <w:lang w:val="en-IN"/>
              </w:rPr>
            </w:pPr>
            <w:r w:rsidRPr="009D4ACD">
              <w:rPr>
                <w:lang w:val="en-IN"/>
              </w:rPr>
              <w:t>Undertaking number</w:t>
            </w:r>
          </w:p>
        </w:tc>
        <w:tc>
          <w:tcPr>
            <w:tcW w:w="4163" w:type="dxa"/>
            <w:hideMark/>
          </w:tcPr>
          <w:p w14:paraId="70F750C5" w14:textId="77777777" w:rsidR="007A0F54" w:rsidRPr="009D4ACD" w:rsidRDefault="007A0F54" w:rsidP="00936881">
            <w:pPr>
              <w:pStyle w:val="TableText"/>
              <w:rPr>
                <w:lang w:val="en-IN"/>
              </w:rPr>
            </w:pPr>
            <w:r w:rsidRPr="009D4ACD">
              <w:rPr>
                <w:lang w:val="en-IN"/>
              </w:rPr>
              <w:t>Master reference</w:t>
            </w:r>
          </w:p>
        </w:tc>
      </w:tr>
      <w:tr w:rsidR="007A0F54" w:rsidRPr="00DB2ECC" w14:paraId="2EF3509D"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84" w:type="dxa"/>
            <w:hideMark/>
          </w:tcPr>
          <w:p w14:paraId="424AB04C" w14:textId="77777777" w:rsidR="007A0F54" w:rsidRPr="009D4ACD" w:rsidRDefault="007A0F54" w:rsidP="00936881">
            <w:pPr>
              <w:pStyle w:val="TableText"/>
              <w:rPr>
                <w:lang w:val="en-IN"/>
              </w:rPr>
            </w:pPr>
            <w:r w:rsidRPr="009D4ACD">
              <w:rPr>
                <w:lang w:val="en-IN"/>
              </w:rPr>
              <w:t>21</w:t>
            </w:r>
          </w:p>
        </w:tc>
        <w:tc>
          <w:tcPr>
            <w:tcW w:w="4069" w:type="dxa"/>
            <w:hideMark/>
          </w:tcPr>
          <w:p w14:paraId="465A1AA4" w14:textId="77777777" w:rsidR="007A0F54" w:rsidRPr="009D4ACD" w:rsidRDefault="007A0F54" w:rsidP="00936881">
            <w:pPr>
              <w:pStyle w:val="TableText"/>
              <w:rPr>
                <w:lang w:val="en-IN"/>
              </w:rPr>
            </w:pPr>
            <w:r w:rsidRPr="009D4ACD">
              <w:rPr>
                <w:lang w:val="en-IN"/>
              </w:rPr>
              <w:t>Related reference</w:t>
            </w:r>
          </w:p>
        </w:tc>
        <w:tc>
          <w:tcPr>
            <w:tcW w:w="4163" w:type="dxa"/>
            <w:hideMark/>
          </w:tcPr>
          <w:p w14:paraId="09BCE6EA" w14:textId="77777777" w:rsidR="007A0F54" w:rsidRPr="009D4ACD" w:rsidRDefault="007A0F54" w:rsidP="00936881">
            <w:pPr>
              <w:pStyle w:val="TableText"/>
              <w:rPr>
                <w:lang w:val="en-IN"/>
              </w:rPr>
            </w:pPr>
            <w:r w:rsidRPr="009D4ACD">
              <w:rPr>
                <w:lang w:val="en-IN"/>
              </w:rPr>
              <w:t>Addressee's reference if non-blank</w:t>
            </w:r>
          </w:p>
        </w:tc>
      </w:tr>
      <w:tr w:rsidR="007A0F54" w:rsidRPr="00DB2ECC" w14:paraId="62F581B5"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4" w:type="dxa"/>
            <w:hideMark/>
          </w:tcPr>
          <w:p w14:paraId="476853F4" w14:textId="77777777" w:rsidR="007A0F54" w:rsidRPr="009D4ACD" w:rsidRDefault="007A0F54" w:rsidP="00936881">
            <w:pPr>
              <w:pStyle w:val="TableText"/>
              <w:rPr>
                <w:lang w:val="en-IN"/>
              </w:rPr>
            </w:pPr>
            <w:r w:rsidRPr="009D4ACD">
              <w:rPr>
                <w:lang w:val="en-IN"/>
              </w:rPr>
              <w:t>52a</w:t>
            </w:r>
          </w:p>
        </w:tc>
        <w:tc>
          <w:tcPr>
            <w:tcW w:w="4069" w:type="dxa"/>
            <w:hideMark/>
          </w:tcPr>
          <w:p w14:paraId="086984F8" w14:textId="77777777" w:rsidR="007A0F54" w:rsidRPr="009D4ACD" w:rsidRDefault="007A0F54" w:rsidP="00936881">
            <w:pPr>
              <w:pStyle w:val="TableText"/>
              <w:rPr>
                <w:lang w:val="en-IN"/>
              </w:rPr>
            </w:pPr>
            <w:r w:rsidRPr="009D4ACD">
              <w:rPr>
                <w:lang w:val="en-IN"/>
              </w:rPr>
              <w:t>Issuer</w:t>
            </w:r>
          </w:p>
        </w:tc>
        <w:tc>
          <w:tcPr>
            <w:tcW w:w="4163" w:type="dxa"/>
            <w:hideMark/>
          </w:tcPr>
          <w:p w14:paraId="531EE2F4" w14:textId="77777777" w:rsidR="007A0F54" w:rsidRPr="009D4ACD" w:rsidRDefault="007A0F54" w:rsidP="00936881">
            <w:pPr>
              <w:pStyle w:val="TableText"/>
              <w:rPr>
                <w:lang w:val="en-IN"/>
              </w:rPr>
            </w:pPr>
            <w:r w:rsidRPr="009D4ACD">
              <w:rPr>
                <w:lang w:val="en-IN"/>
              </w:rPr>
              <w:t>SWIFT BIC of the behalf of branch</w:t>
            </w:r>
          </w:p>
        </w:tc>
      </w:tr>
      <w:tr w:rsidR="007A0F54" w:rsidRPr="00DB2ECC" w14:paraId="12B3D377"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84" w:type="dxa"/>
            <w:hideMark/>
          </w:tcPr>
          <w:p w14:paraId="7F7DD923" w14:textId="77777777" w:rsidR="007A0F54" w:rsidRPr="009D4ACD" w:rsidRDefault="007A0F54" w:rsidP="00936881">
            <w:pPr>
              <w:pStyle w:val="TableText"/>
              <w:rPr>
                <w:lang w:val="en-IN"/>
              </w:rPr>
            </w:pPr>
            <w:r w:rsidRPr="009D4ACD">
              <w:rPr>
                <w:lang w:val="en-IN"/>
              </w:rPr>
              <w:t>31C</w:t>
            </w:r>
          </w:p>
        </w:tc>
        <w:tc>
          <w:tcPr>
            <w:tcW w:w="4069" w:type="dxa"/>
            <w:hideMark/>
          </w:tcPr>
          <w:p w14:paraId="1A00127F" w14:textId="77777777" w:rsidR="007A0F54" w:rsidRPr="009D4ACD" w:rsidRDefault="007A0F54" w:rsidP="00936881">
            <w:pPr>
              <w:pStyle w:val="TableText"/>
              <w:rPr>
                <w:lang w:val="en-IN"/>
              </w:rPr>
            </w:pPr>
            <w:r w:rsidRPr="009D4ACD">
              <w:rPr>
                <w:lang w:val="en-IN"/>
              </w:rPr>
              <w:t>Date of issue</w:t>
            </w:r>
          </w:p>
        </w:tc>
        <w:tc>
          <w:tcPr>
            <w:tcW w:w="4163" w:type="dxa"/>
            <w:hideMark/>
          </w:tcPr>
          <w:p w14:paraId="0FD25281" w14:textId="77777777" w:rsidR="007A0F54" w:rsidRPr="009D4ACD" w:rsidRDefault="007A0F54" w:rsidP="00936881">
            <w:pPr>
              <w:pStyle w:val="TableText"/>
              <w:rPr>
                <w:lang w:val="en-IN"/>
              </w:rPr>
            </w:pPr>
            <w:r w:rsidRPr="009D4ACD">
              <w:rPr>
                <w:lang w:val="en-IN"/>
              </w:rPr>
              <w:t>The issue date</w:t>
            </w:r>
          </w:p>
        </w:tc>
      </w:tr>
      <w:tr w:rsidR="007A0F54" w:rsidRPr="00DB2ECC" w14:paraId="4090A743"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4" w:type="dxa"/>
            <w:hideMark/>
          </w:tcPr>
          <w:p w14:paraId="17C44357" w14:textId="77777777" w:rsidR="007A0F54" w:rsidRPr="009D4ACD" w:rsidRDefault="007A0F54" w:rsidP="00936881">
            <w:pPr>
              <w:pStyle w:val="TableText"/>
              <w:rPr>
                <w:lang w:val="en-IN"/>
              </w:rPr>
            </w:pPr>
            <w:r w:rsidRPr="009D4ACD">
              <w:rPr>
                <w:lang w:val="en-IN"/>
              </w:rPr>
              <w:t>59</w:t>
            </w:r>
          </w:p>
        </w:tc>
        <w:tc>
          <w:tcPr>
            <w:tcW w:w="4069" w:type="dxa"/>
            <w:hideMark/>
          </w:tcPr>
          <w:p w14:paraId="5F58228A" w14:textId="77777777" w:rsidR="007A0F54" w:rsidRPr="009D4ACD" w:rsidRDefault="007A0F54" w:rsidP="00936881">
            <w:pPr>
              <w:pStyle w:val="TableText"/>
              <w:rPr>
                <w:lang w:val="en-IN"/>
              </w:rPr>
            </w:pPr>
            <w:r w:rsidRPr="009D4ACD">
              <w:rPr>
                <w:lang w:val="en-IN"/>
              </w:rPr>
              <w:t>Beneficiary</w:t>
            </w:r>
          </w:p>
        </w:tc>
        <w:tc>
          <w:tcPr>
            <w:tcW w:w="4163" w:type="dxa"/>
            <w:hideMark/>
          </w:tcPr>
          <w:p w14:paraId="53320257" w14:textId="77777777" w:rsidR="007A0F54" w:rsidRPr="009D4ACD" w:rsidRDefault="007A0F54" w:rsidP="00936881">
            <w:pPr>
              <w:pStyle w:val="TableText"/>
              <w:rPr>
                <w:lang w:val="en-IN"/>
              </w:rPr>
            </w:pPr>
            <w:r w:rsidRPr="009D4ACD">
              <w:rPr>
                <w:lang w:val="en-IN"/>
              </w:rPr>
              <w:t>The Beneficiary</w:t>
            </w:r>
          </w:p>
        </w:tc>
      </w:tr>
      <w:tr w:rsidR="007A0F54" w:rsidRPr="00DB2ECC" w14:paraId="014BEC30"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84" w:type="dxa"/>
            <w:hideMark/>
          </w:tcPr>
          <w:p w14:paraId="086D7F26" w14:textId="77777777" w:rsidR="007A0F54" w:rsidRPr="009D4ACD" w:rsidRDefault="007A0F54" w:rsidP="00936881">
            <w:pPr>
              <w:pStyle w:val="TableText"/>
              <w:rPr>
                <w:lang w:val="en-IN"/>
              </w:rPr>
            </w:pPr>
            <w:r w:rsidRPr="009D4ACD">
              <w:rPr>
                <w:lang w:val="en-IN"/>
              </w:rPr>
              <w:t>56a</w:t>
            </w:r>
          </w:p>
        </w:tc>
        <w:tc>
          <w:tcPr>
            <w:tcW w:w="4069" w:type="dxa"/>
            <w:hideMark/>
          </w:tcPr>
          <w:p w14:paraId="6BB3850E" w14:textId="77777777" w:rsidR="007A0F54" w:rsidRPr="009D4ACD" w:rsidRDefault="007A0F54" w:rsidP="00936881">
            <w:pPr>
              <w:pStyle w:val="TableText"/>
              <w:rPr>
                <w:lang w:val="en-IN"/>
              </w:rPr>
            </w:pPr>
            <w:r w:rsidRPr="009D4ACD">
              <w:rPr>
                <w:lang w:val="en-IN"/>
              </w:rPr>
              <w:t>Advising bank </w:t>
            </w:r>
          </w:p>
        </w:tc>
        <w:tc>
          <w:tcPr>
            <w:tcW w:w="4163" w:type="dxa"/>
            <w:hideMark/>
          </w:tcPr>
          <w:p w14:paraId="61046963" w14:textId="77777777" w:rsidR="007A0F54" w:rsidRPr="009D4ACD" w:rsidRDefault="007A0F54" w:rsidP="00936881">
            <w:pPr>
              <w:pStyle w:val="TableText"/>
              <w:rPr>
                <w:lang w:val="en-IN"/>
              </w:rPr>
            </w:pPr>
            <w:r w:rsidRPr="009D4ACD">
              <w:rPr>
                <w:lang w:val="en-IN"/>
              </w:rPr>
              <w:t>The Advising bank</w:t>
            </w:r>
          </w:p>
        </w:tc>
      </w:tr>
      <w:tr w:rsidR="007A0F54" w:rsidRPr="00DB2ECC" w14:paraId="185A3438"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4" w:type="dxa"/>
            <w:hideMark/>
          </w:tcPr>
          <w:p w14:paraId="58B08C28" w14:textId="77777777" w:rsidR="007A0F54" w:rsidRPr="009D4ACD" w:rsidRDefault="007A0F54" w:rsidP="00936881">
            <w:pPr>
              <w:pStyle w:val="TableText"/>
              <w:rPr>
                <w:lang w:val="en-IN"/>
              </w:rPr>
            </w:pPr>
            <w:r w:rsidRPr="009D4ACD">
              <w:rPr>
                <w:lang w:val="en-IN"/>
              </w:rPr>
              <w:t>57a</w:t>
            </w:r>
          </w:p>
        </w:tc>
        <w:tc>
          <w:tcPr>
            <w:tcW w:w="4069" w:type="dxa"/>
            <w:hideMark/>
          </w:tcPr>
          <w:p w14:paraId="07FDC682" w14:textId="77777777" w:rsidR="007A0F54" w:rsidRPr="009D4ACD" w:rsidRDefault="007A0F54" w:rsidP="00936881">
            <w:pPr>
              <w:pStyle w:val="TableText"/>
              <w:rPr>
                <w:lang w:val="en-IN"/>
              </w:rPr>
            </w:pPr>
            <w:r w:rsidRPr="009D4ACD">
              <w:rPr>
                <w:lang w:val="en-IN"/>
              </w:rPr>
              <w:t>Advise through bank</w:t>
            </w:r>
          </w:p>
        </w:tc>
        <w:tc>
          <w:tcPr>
            <w:tcW w:w="4163" w:type="dxa"/>
            <w:hideMark/>
          </w:tcPr>
          <w:p w14:paraId="2DB51E5A" w14:textId="77777777" w:rsidR="007A0F54" w:rsidRPr="009D4ACD" w:rsidRDefault="007A0F54" w:rsidP="00936881">
            <w:pPr>
              <w:pStyle w:val="TableText"/>
              <w:rPr>
                <w:lang w:val="en-IN"/>
              </w:rPr>
            </w:pPr>
            <w:r w:rsidRPr="009D4ACD">
              <w:rPr>
                <w:lang w:val="en-IN"/>
              </w:rPr>
              <w:t xml:space="preserve">The </w:t>
            </w:r>
            <w:proofErr w:type="gramStart"/>
            <w:r w:rsidRPr="009D4ACD">
              <w:rPr>
                <w:lang w:val="en-IN"/>
              </w:rPr>
              <w:t>Advise</w:t>
            </w:r>
            <w:proofErr w:type="gramEnd"/>
            <w:r w:rsidRPr="009D4ACD">
              <w:rPr>
                <w:lang w:val="en-IN"/>
              </w:rPr>
              <w:t xml:space="preserve"> through bank</w:t>
            </w:r>
          </w:p>
        </w:tc>
      </w:tr>
      <w:tr w:rsidR="007A0F54" w:rsidRPr="00DB2ECC" w14:paraId="1E3D7797"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84" w:type="dxa"/>
            <w:hideMark/>
          </w:tcPr>
          <w:p w14:paraId="579213CC" w14:textId="77777777" w:rsidR="007A0F54" w:rsidRPr="009D4ACD" w:rsidRDefault="007A0F54" w:rsidP="00936881">
            <w:pPr>
              <w:pStyle w:val="TableText"/>
              <w:rPr>
                <w:lang w:val="en-IN"/>
              </w:rPr>
            </w:pPr>
            <w:r w:rsidRPr="009D4ACD">
              <w:rPr>
                <w:lang w:val="en-IN"/>
              </w:rPr>
              <w:t>31E</w:t>
            </w:r>
          </w:p>
        </w:tc>
        <w:tc>
          <w:tcPr>
            <w:tcW w:w="4069" w:type="dxa"/>
            <w:hideMark/>
          </w:tcPr>
          <w:p w14:paraId="1A0E4F94" w14:textId="77777777" w:rsidR="007A0F54" w:rsidRPr="009D4ACD" w:rsidRDefault="007A0F54" w:rsidP="00936881">
            <w:pPr>
              <w:pStyle w:val="TableText"/>
              <w:rPr>
                <w:lang w:val="en-IN"/>
              </w:rPr>
            </w:pPr>
            <w:r w:rsidRPr="009D4ACD">
              <w:rPr>
                <w:lang w:val="en-IN"/>
              </w:rPr>
              <w:t>Final date of expiry </w:t>
            </w:r>
          </w:p>
        </w:tc>
        <w:tc>
          <w:tcPr>
            <w:tcW w:w="4163" w:type="dxa"/>
            <w:hideMark/>
          </w:tcPr>
          <w:p w14:paraId="320FABC5" w14:textId="77777777" w:rsidR="007A0F54" w:rsidRPr="009D4ACD" w:rsidRDefault="007A0F54" w:rsidP="00936881">
            <w:pPr>
              <w:pStyle w:val="TableText"/>
              <w:rPr>
                <w:lang w:val="en-IN"/>
              </w:rPr>
            </w:pPr>
            <w:r w:rsidRPr="009D4ACD">
              <w:rPr>
                <w:lang w:val="en-IN"/>
              </w:rPr>
              <w:t>Expiry date</w:t>
            </w:r>
          </w:p>
        </w:tc>
      </w:tr>
      <w:tr w:rsidR="007A0F54" w:rsidRPr="00DB2ECC" w14:paraId="7437CB06"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4" w:type="dxa"/>
            <w:hideMark/>
          </w:tcPr>
          <w:p w14:paraId="37219939" w14:textId="77777777" w:rsidR="007A0F54" w:rsidRPr="009D4ACD" w:rsidRDefault="007A0F54" w:rsidP="00936881">
            <w:pPr>
              <w:pStyle w:val="TableText"/>
              <w:rPr>
                <w:lang w:val="en-IN"/>
              </w:rPr>
            </w:pPr>
            <w:r w:rsidRPr="009D4ACD">
              <w:rPr>
                <w:lang w:val="en-IN"/>
              </w:rPr>
              <w:t>72Z</w:t>
            </w:r>
          </w:p>
        </w:tc>
        <w:tc>
          <w:tcPr>
            <w:tcW w:w="4069" w:type="dxa"/>
            <w:hideMark/>
          </w:tcPr>
          <w:p w14:paraId="1EFFF07B" w14:textId="77777777" w:rsidR="007A0F54" w:rsidRPr="009D4ACD" w:rsidRDefault="007A0F54" w:rsidP="00936881">
            <w:pPr>
              <w:pStyle w:val="TableText"/>
              <w:rPr>
                <w:lang w:val="en-IN"/>
              </w:rPr>
            </w:pPr>
            <w:r w:rsidRPr="009D4ACD">
              <w:rPr>
                <w:lang w:val="en-IN"/>
              </w:rPr>
              <w:t>Sender to receiver information</w:t>
            </w:r>
          </w:p>
        </w:tc>
        <w:tc>
          <w:tcPr>
            <w:tcW w:w="4163" w:type="dxa"/>
            <w:hideMark/>
          </w:tcPr>
          <w:p w14:paraId="5BB9712E" w14:textId="77777777" w:rsidR="007A0F54" w:rsidRPr="009D4ACD" w:rsidRDefault="007A0F54" w:rsidP="00936881">
            <w:pPr>
              <w:pStyle w:val="TableText"/>
              <w:rPr>
                <w:lang w:val="en-IN"/>
              </w:rPr>
            </w:pPr>
            <w:r w:rsidRPr="009D4ACD">
              <w:rPr>
                <w:lang w:val="en-IN"/>
              </w:rPr>
              <w:t>Instructions to advising bank</w:t>
            </w:r>
          </w:p>
        </w:tc>
      </w:tr>
      <w:tr w:rsidR="007A0F54" w:rsidRPr="00DB2ECC" w14:paraId="24C7BE1F" w14:textId="77777777" w:rsidTr="003D3747">
        <w:trPr>
          <w:cnfStyle w:val="000000010000" w:firstRow="0" w:lastRow="0" w:firstColumn="0" w:lastColumn="0" w:oddVBand="0" w:evenVBand="0" w:oddHBand="0" w:evenHBand="1" w:firstRowFirstColumn="0" w:firstRowLastColumn="0" w:lastRowFirstColumn="0" w:lastRowLastColumn="0"/>
          <w:trHeight w:val="600"/>
        </w:trPr>
        <w:tc>
          <w:tcPr>
            <w:tcW w:w="784" w:type="dxa"/>
            <w:hideMark/>
          </w:tcPr>
          <w:p w14:paraId="1B7492CD" w14:textId="77777777" w:rsidR="007A0F54" w:rsidRPr="009D4ACD" w:rsidRDefault="007A0F54" w:rsidP="00936881">
            <w:pPr>
              <w:pStyle w:val="TableText"/>
              <w:rPr>
                <w:lang w:val="en-IN"/>
              </w:rPr>
            </w:pPr>
            <w:r w:rsidRPr="009D4ACD">
              <w:rPr>
                <w:lang w:val="en-IN"/>
              </w:rPr>
              <w:t>23X</w:t>
            </w:r>
          </w:p>
        </w:tc>
        <w:tc>
          <w:tcPr>
            <w:tcW w:w="4069" w:type="dxa"/>
            <w:hideMark/>
          </w:tcPr>
          <w:p w14:paraId="6230926B" w14:textId="77777777" w:rsidR="007A0F54" w:rsidRPr="009D4ACD" w:rsidRDefault="007A0F54" w:rsidP="00936881">
            <w:pPr>
              <w:pStyle w:val="TableText"/>
              <w:rPr>
                <w:lang w:val="en-IN"/>
              </w:rPr>
            </w:pPr>
            <w:r w:rsidRPr="009D4ACD">
              <w:rPr>
                <w:lang w:val="en-IN"/>
              </w:rPr>
              <w:t>File identification</w:t>
            </w:r>
          </w:p>
        </w:tc>
        <w:tc>
          <w:tcPr>
            <w:tcW w:w="4163" w:type="dxa"/>
            <w:hideMark/>
          </w:tcPr>
          <w:p w14:paraId="7C6E0BCD" w14:textId="77777777" w:rsidR="007A0F54" w:rsidRPr="009D4ACD" w:rsidRDefault="007A0F54" w:rsidP="00936881">
            <w:pPr>
              <w:pStyle w:val="TableText"/>
              <w:rPr>
                <w:lang w:val="en-IN"/>
              </w:rPr>
            </w:pPr>
            <w:r w:rsidRPr="009D4ACD">
              <w:rPr>
                <w:lang w:val="en-IN"/>
              </w:rPr>
              <w:t>Delivery channel and associated file name/reference for attached documents</w:t>
            </w:r>
          </w:p>
        </w:tc>
      </w:tr>
    </w:tbl>
    <w:p w14:paraId="21789D0C" w14:textId="77777777" w:rsidR="007E1A13" w:rsidRDefault="007E1A13" w:rsidP="007E1A13">
      <w:pPr>
        <w:pStyle w:val="BodyText"/>
      </w:pPr>
      <w:bookmarkStart w:id="137" w:name="_Toc40607111"/>
    </w:p>
    <w:p w14:paraId="162F2D8B" w14:textId="731C5869" w:rsidR="000D3507" w:rsidRDefault="000D3507" w:rsidP="00B33199">
      <w:pPr>
        <w:pStyle w:val="Heading3"/>
      </w:pPr>
      <w:bookmarkStart w:id="138" w:name="_Toc160048693"/>
      <w:r>
        <w:t>MT786 -</w:t>
      </w:r>
      <w:r w:rsidRPr="00AC672C">
        <w:t xml:space="preserve"> </w:t>
      </w:r>
      <w:r>
        <w:t>Guarantee/Standby LC Demand Refusal</w:t>
      </w:r>
      <w:bookmarkEnd w:id="137"/>
      <w:bookmarkEnd w:id="138"/>
    </w:p>
    <w:p w14:paraId="5F66C0E3" w14:textId="4673D4EC" w:rsidR="00A4437F" w:rsidRDefault="000D3507" w:rsidP="007D304F">
      <w:pPr>
        <w:pStyle w:val="BodyText"/>
      </w:pPr>
      <w:r>
        <w:t>The MT786 -</w:t>
      </w:r>
      <w:r w:rsidRPr="00AC672C">
        <w:t xml:space="preserve"> </w:t>
      </w:r>
      <w:r>
        <w:t>Guarantee/Standby LC Demand Refusal is generated from the Claim received or Outstanding Claim received event and sent to the Advising bank refusing the Demand</w:t>
      </w:r>
      <w:r w:rsidR="00E840CB">
        <w:t>.</w:t>
      </w:r>
      <w:bookmarkStart w:id="139" w:name="_Toc40607112"/>
    </w:p>
    <w:tbl>
      <w:tblPr>
        <w:tblStyle w:val="TableGridHeader1"/>
        <w:tblW w:w="0" w:type="auto"/>
        <w:tblLook w:val="04A0" w:firstRow="1" w:lastRow="0" w:firstColumn="1" w:lastColumn="0" w:noHBand="0" w:noVBand="1"/>
      </w:tblPr>
      <w:tblGrid>
        <w:gridCol w:w="1047"/>
        <w:gridCol w:w="3933"/>
        <w:gridCol w:w="4036"/>
      </w:tblGrid>
      <w:tr w:rsidR="001F6962" w:rsidRPr="000C0830" w14:paraId="2556A87E" w14:textId="77777777" w:rsidTr="003D3747">
        <w:trPr>
          <w:cnfStyle w:val="100000000000" w:firstRow="1" w:lastRow="0" w:firstColumn="0" w:lastColumn="0" w:oddVBand="0" w:evenVBand="0" w:oddHBand="0" w:evenHBand="0" w:firstRowFirstColumn="0" w:firstRowLastColumn="0" w:lastRowFirstColumn="0" w:lastRowLastColumn="0"/>
          <w:trHeight w:val="300"/>
        </w:trPr>
        <w:tc>
          <w:tcPr>
            <w:tcW w:w="1047" w:type="dxa"/>
            <w:hideMark/>
          </w:tcPr>
          <w:p w14:paraId="120EA6AD" w14:textId="77777777" w:rsidR="001F6962" w:rsidRPr="004A4CE7" w:rsidRDefault="001F6962" w:rsidP="00936881">
            <w:pPr>
              <w:pStyle w:val="TableHead"/>
              <w:rPr>
                <w:lang w:val="en-GB"/>
              </w:rPr>
            </w:pPr>
            <w:r w:rsidRPr="004A4CE7">
              <w:rPr>
                <w:lang w:val="en-GB"/>
              </w:rPr>
              <w:t>Tag</w:t>
            </w:r>
          </w:p>
        </w:tc>
        <w:tc>
          <w:tcPr>
            <w:tcW w:w="3933" w:type="dxa"/>
            <w:hideMark/>
          </w:tcPr>
          <w:p w14:paraId="571D0600" w14:textId="77777777" w:rsidR="001F6962" w:rsidRPr="004A4CE7" w:rsidRDefault="001F6962" w:rsidP="00936881">
            <w:pPr>
              <w:pStyle w:val="TableHead"/>
              <w:rPr>
                <w:lang w:val="en-GB"/>
              </w:rPr>
            </w:pPr>
            <w:r w:rsidRPr="004A4CE7">
              <w:rPr>
                <w:lang w:val="en-GB"/>
              </w:rPr>
              <w:t>Field name</w:t>
            </w:r>
          </w:p>
        </w:tc>
        <w:tc>
          <w:tcPr>
            <w:tcW w:w="4036" w:type="dxa"/>
            <w:hideMark/>
          </w:tcPr>
          <w:p w14:paraId="0F7C0EF6" w14:textId="77777777" w:rsidR="001F6962" w:rsidRPr="004A4CE7" w:rsidRDefault="001F6962" w:rsidP="00936881">
            <w:pPr>
              <w:pStyle w:val="TableHead"/>
              <w:rPr>
                <w:lang w:val="en-GB"/>
              </w:rPr>
            </w:pPr>
            <w:r w:rsidRPr="004A4CE7">
              <w:rPr>
                <w:lang w:val="en-GB"/>
              </w:rPr>
              <w:t>Mapped From</w:t>
            </w:r>
          </w:p>
        </w:tc>
      </w:tr>
      <w:tr w:rsidR="001F6962" w:rsidRPr="000C0830" w14:paraId="1205EF2A"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047" w:type="dxa"/>
            <w:hideMark/>
          </w:tcPr>
          <w:p w14:paraId="088ABB4D" w14:textId="77777777" w:rsidR="001F6962" w:rsidRPr="000C0830" w:rsidRDefault="001F6962" w:rsidP="00936881">
            <w:pPr>
              <w:pStyle w:val="TableText"/>
              <w:rPr>
                <w:lang w:val="en-GB"/>
              </w:rPr>
            </w:pPr>
            <w:r w:rsidRPr="000C0830">
              <w:rPr>
                <w:lang w:val="en-GB"/>
              </w:rPr>
              <w:t> </w:t>
            </w:r>
          </w:p>
        </w:tc>
        <w:tc>
          <w:tcPr>
            <w:tcW w:w="3933" w:type="dxa"/>
            <w:hideMark/>
          </w:tcPr>
          <w:p w14:paraId="4D401E10" w14:textId="77777777" w:rsidR="001F6962" w:rsidRPr="000C0830" w:rsidRDefault="001F6962" w:rsidP="00936881">
            <w:pPr>
              <w:pStyle w:val="TableText"/>
              <w:rPr>
                <w:lang w:val="en-GB"/>
              </w:rPr>
            </w:pPr>
            <w:r w:rsidRPr="000C0830">
              <w:t>Sender</w:t>
            </w:r>
          </w:p>
        </w:tc>
        <w:tc>
          <w:tcPr>
            <w:tcW w:w="4036" w:type="dxa"/>
            <w:hideMark/>
          </w:tcPr>
          <w:p w14:paraId="2FCE2248" w14:textId="77777777" w:rsidR="001F6962" w:rsidRPr="000C0830" w:rsidRDefault="001F6962" w:rsidP="00936881">
            <w:pPr>
              <w:pStyle w:val="TableText"/>
              <w:rPr>
                <w:lang w:val="en-GB"/>
              </w:rPr>
            </w:pPr>
            <w:r w:rsidRPr="000C0830">
              <w:t>Sender BIC</w:t>
            </w:r>
          </w:p>
        </w:tc>
      </w:tr>
      <w:tr w:rsidR="001F6962" w:rsidRPr="000C0830" w14:paraId="4763B1D2"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047" w:type="dxa"/>
            <w:hideMark/>
          </w:tcPr>
          <w:p w14:paraId="08B4CAEB" w14:textId="77777777" w:rsidR="001F6962" w:rsidRPr="000C0830" w:rsidRDefault="001F6962" w:rsidP="00936881">
            <w:pPr>
              <w:pStyle w:val="TableText"/>
              <w:rPr>
                <w:lang w:val="en-GB"/>
              </w:rPr>
            </w:pPr>
            <w:r w:rsidRPr="000C0830">
              <w:rPr>
                <w:lang w:val="en-GB"/>
              </w:rPr>
              <w:t> </w:t>
            </w:r>
          </w:p>
        </w:tc>
        <w:tc>
          <w:tcPr>
            <w:tcW w:w="3933" w:type="dxa"/>
            <w:hideMark/>
          </w:tcPr>
          <w:p w14:paraId="1AD956BD" w14:textId="77777777" w:rsidR="001F6962" w:rsidRPr="000C0830" w:rsidRDefault="001F6962" w:rsidP="00936881">
            <w:pPr>
              <w:pStyle w:val="TableText"/>
              <w:rPr>
                <w:lang w:val="en-GB"/>
              </w:rPr>
            </w:pPr>
            <w:r w:rsidRPr="000C0830">
              <w:t>Receiver</w:t>
            </w:r>
          </w:p>
        </w:tc>
        <w:tc>
          <w:tcPr>
            <w:tcW w:w="4036" w:type="dxa"/>
            <w:hideMark/>
          </w:tcPr>
          <w:p w14:paraId="1EE1616F" w14:textId="77777777" w:rsidR="001F6962" w:rsidRPr="000C0830" w:rsidRDefault="001F6962" w:rsidP="00936881">
            <w:pPr>
              <w:pStyle w:val="TableText"/>
              <w:rPr>
                <w:lang w:val="en-GB"/>
              </w:rPr>
            </w:pPr>
            <w:r w:rsidRPr="000C0830">
              <w:t>SWIFT BIC of receiver</w:t>
            </w:r>
          </w:p>
        </w:tc>
      </w:tr>
      <w:tr w:rsidR="001F6962" w:rsidRPr="000C0830" w14:paraId="28EBEDD4"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047" w:type="dxa"/>
            <w:hideMark/>
          </w:tcPr>
          <w:p w14:paraId="56A99E9A" w14:textId="77777777" w:rsidR="001F6962" w:rsidRPr="000C0830" w:rsidRDefault="001F6962" w:rsidP="00936881">
            <w:pPr>
              <w:pStyle w:val="TableText"/>
              <w:rPr>
                <w:lang w:val="en-GB"/>
              </w:rPr>
            </w:pPr>
            <w:r w:rsidRPr="000C0830">
              <w:t>20</w:t>
            </w:r>
          </w:p>
        </w:tc>
        <w:tc>
          <w:tcPr>
            <w:tcW w:w="3933" w:type="dxa"/>
            <w:hideMark/>
          </w:tcPr>
          <w:p w14:paraId="44366791" w14:textId="77777777" w:rsidR="001F6962" w:rsidRPr="000C0830" w:rsidRDefault="001F6962" w:rsidP="00936881">
            <w:pPr>
              <w:pStyle w:val="TableText"/>
              <w:rPr>
                <w:lang w:val="en-GB"/>
              </w:rPr>
            </w:pPr>
            <w:r w:rsidRPr="000C0830">
              <w:t>Undertaking number</w:t>
            </w:r>
          </w:p>
        </w:tc>
        <w:tc>
          <w:tcPr>
            <w:tcW w:w="4036" w:type="dxa"/>
            <w:hideMark/>
          </w:tcPr>
          <w:p w14:paraId="762FF58C" w14:textId="77777777" w:rsidR="001F6962" w:rsidRPr="000C0830" w:rsidRDefault="001F6962" w:rsidP="00936881">
            <w:pPr>
              <w:pStyle w:val="TableText"/>
              <w:rPr>
                <w:lang w:val="en-GB"/>
              </w:rPr>
            </w:pPr>
            <w:r w:rsidRPr="000C0830">
              <w:t>Master reference </w:t>
            </w:r>
          </w:p>
        </w:tc>
      </w:tr>
      <w:tr w:rsidR="001F6962" w:rsidRPr="000C0830" w14:paraId="1D53FFDB"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047" w:type="dxa"/>
            <w:hideMark/>
          </w:tcPr>
          <w:p w14:paraId="7E0F9C21" w14:textId="77777777" w:rsidR="001F6962" w:rsidRPr="000C0830" w:rsidRDefault="001F6962" w:rsidP="00936881">
            <w:pPr>
              <w:pStyle w:val="TableText"/>
              <w:rPr>
                <w:lang w:val="en-GB"/>
              </w:rPr>
            </w:pPr>
            <w:r w:rsidRPr="000C0830">
              <w:t>21</w:t>
            </w:r>
          </w:p>
        </w:tc>
        <w:tc>
          <w:tcPr>
            <w:tcW w:w="3933" w:type="dxa"/>
            <w:hideMark/>
          </w:tcPr>
          <w:p w14:paraId="37E58E15" w14:textId="77777777" w:rsidR="001F6962" w:rsidRPr="000C0830" w:rsidRDefault="001F6962" w:rsidP="00936881">
            <w:pPr>
              <w:pStyle w:val="TableText"/>
              <w:rPr>
                <w:lang w:val="en-GB"/>
              </w:rPr>
            </w:pPr>
            <w:r w:rsidRPr="000C0830">
              <w:t>Beneficiary reference number</w:t>
            </w:r>
          </w:p>
        </w:tc>
        <w:tc>
          <w:tcPr>
            <w:tcW w:w="4036" w:type="dxa"/>
            <w:hideMark/>
          </w:tcPr>
          <w:p w14:paraId="7C888B46" w14:textId="77777777" w:rsidR="001F6962" w:rsidRPr="000C0830" w:rsidRDefault="001F6962" w:rsidP="00936881">
            <w:pPr>
              <w:pStyle w:val="TableText"/>
              <w:rPr>
                <w:lang w:val="en-GB"/>
              </w:rPr>
            </w:pPr>
            <w:r w:rsidRPr="000C0830">
              <w:t>Presenter's reference</w:t>
            </w:r>
          </w:p>
        </w:tc>
      </w:tr>
      <w:tr w:rsidR="001F6962" w:rsidRPr="000C0830" w14:paraId="15678A3B" w14:textId="77777777" w:rsidTr="003D3747">
        <w:trPr>
          <w:cnfStyle w:val="000000100000" w:firstRow="0" w:lastRow="0" w:firstColumn="0" w:lastColumn="0" w:oddVBand="0" w:evenVBand="0" w:oddHBand="1" w:evenHBand="0" w:firstRowFirstColumn="0" w:firstRowLastColumn="0" w:lastRowFirstColumn="0" w:lastRowLastColumn="0"/>
          <w:trHeight w:val="600"/>
        </w:trPr>
        <w:tc>
          <w:tcPr>
            <w:tcW w:w="1047" w:type="dxa"/>
            <w:hideMark/>
          </w:tcPr>
          <w:p w14:paraId="3A8B3F1D" w14:textId="77777777" w:rsidR="001F6962" w:rsidRPr="000C0830" w:rsidRDefault="001F6962" w:rsidP="00936881">
            <w:pPr>
              <w:pStyle w:val="TableText"/>
              <w:rPr>
                <w:lang w:val="en-GB"/>
              </w:rPr>
            </w:pPr>
            <w:r w:rsidRPr="000C0830">
              <w:t>52a (A or D)</w:t>
            </w:r>
          </w:p>
        </w:tc>
        <w:tc>
          <w:tcPr>
            <w:tcW w:w="3933" w:type="dxa"/>
            <w:hideMark/>
          </w:tcPr>
          <w:p w14:paraId="0B010B1D" w14:textId="77777777" w:rsidR="001F6962" w:rsidRPr="000C0830" w:rsidRDefault="001F6962" w:rsidP="00936881">
            <w:pPr>
              <w:pStyle w:val="TableText"/>
              <w:rPr>
                <w:lang w:val="en-GB"/>
              </w:rPr>
            </w:pPr>
            <w:r w:rsidRPr="000C0830">
              <w:t>Issuer</w:t>
            </w:r>
          </w:p>
        </w:tc>
        <w:tc>
          <w:tcPr>
            <w:tcW w:w="4036" w:type="dxa"/>
            <w:hideMark/>
          </w:tcPr>
          <w:p w14:paraId="42140744" w14:textId="77777777" w:rsidR="001F6962" w:rsidRPr="000C0830" w:rsidRDefault="001F6962" w:rsidP="00936881">
            <w:pPr>
              <w:pStyle w:val="TableText"/>
              <w:rPr>
                <w:lang w:val="en-GB"/>
              </w:rPr>
            </w:pPr>
            <w:r w:rsidRPr="000C0830">
              <w:t>Issuing bank's details as either A - SWIFT BIC or D - Name and address</w:t>
            </w:r>
          </w:p>
        </w:tc>
      </w:tr>
      <w:tr w:rsidR="001F6962" w:rsidRPr="000C0830" w14:paraId="5D114975"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047" w:type="dxa"/>
            <w:hideMark/>
          </w:tcPr>
          <w:p w14:paraId="402EBAB2" w14:textId="77777777" w:rsidR="001F6962" w:rsidRPr="000C0830" w:rsidRDefault="001F6962" w:rsidP="00936881">
            <w:pPr>
              <w:pStyle w:val="TableText"/>
              <w:rPr>
                <w:lang w:val="en-GB"/>
              </w:rPr>
            </w:pPr>
            <w:r w:rsidRPr="000C0830">
              <w:t>30</w:t>
            </w:r>
          </w:p>
        </w:tc>
        <w:tc>
          <w:tcPr>
            <w:tcW w:w="3933" w:type="dxa"/>
            <w:hideMark/>
          </w:tcPr>
          <w:p w14:paraId="5BBD2085" w14:textId="77777777" w:rsidR="001F6962" w:rsidRPr="000C0830" w:rsidRDefault="001F6962" w:rsidP="00936881">
            <w:pPr>
              <w:pStyle w:val="TableText"/>
              <w:rPr>
                <w:lang w:val="en-GB"/>
              </w:rPr>
            </w:pPr>
            <w:r w:rsidRPr="000C0830">
              <w:t>Demand submission date</w:t>
            </w:r>
          </w:p>
        </w:tc>
        <w:tc>
          <w:tcPr>
            <w:tcW w:w="4036" w:type="dxa"/>
            <w:hideMark/>
          </w:tcPr>
          <w:p w14:paraId="019570B4" w14:textId="77777777" w:rsidR="001F6962" w:rsidRPr="000C0830" w:rsidRDefault="001F6962" w:rsidP="00936881">
            <w:pPr>
              <w:pStyle w:val="TableText"/>
              <w:rPr>
                <w:lang w:val="en-GB"/>
              </w:rPr>
            </w:pPr>
            <w:r w:rsidRPr="000C0830">
              <w:t>Date of demand from claim details</w:t>
            </w:r>
          </w:p>
        </w:tc>
      </w:tr>
      <w:tr w:rsidR="001F6962" w:rsidRPr="000C0830" w14:paraId="25FCB684"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047" w:type="dxa"/>
            <w:hideMark/>
          </w:tcPr>
          <w:p w14:paraId="7B3C03D0" w14:textId="77777777" w:rsidR="001F6962" w:rsidRPr="000C0830" w:rsidRDefault="001F6962" w:rsidP="00936881">
            <w:pPr>
              <w:pStyle w:val="TableText"/>
              <w:rPr>
                <w:lang w:val="en-GB"/>
              </w:rPr>
            </w:pPr>
            <w:r w:rsidRPr="000C0830">
              <w:t>32B</w:t>
            </w:r>
          </w:p>
        </w:tc>
        <w:tc>
          <w:tcPr>
            <w:tcW w:w="3933" w:type="dxa"/>
            <w:hideMark/>
          </w:tcPr>
          <w:p w14:paraId="486B46F6" w14:textId="77777777" w:rsidR="001F6962" w:rsidRPr="000C0830" w:rsidRDefault="001F6962" w:rsidP="00936881">
            <w:pPr>
              <w:pStyle w:val="TableText"/>
              <w:rPr>
                <w:lang w:val="en-GB"/>
              </w:rPr>
            </w:pPr>
            <w:r w:rsidRPr="000C0830">
              <w:t>Demand amount</w:t>
            </w:r>
          </w:p>
        </w:tc>
        <w:tc>
          <w:tcPr>
            <w:tcW w:w="4036" w:type="dxa"/>
            <w:hideMark/>
          </w:tcPr>
          <w:p w14:paraId="568E23B5" w14:textId="77777777" w:rsidR="001F6962" w:rsidRPr="000C0830" w:rsidRDefault="001F6962" w:rsidP="00936881">
            <w:pPr>
              <w:pStyle w:val="TableText"/>
              <w:rPr>
                <w:lang w:val="en-GB"/>
              </w:rPr>
            </w:pPr>
            <w:r w:rsidRPr="000C0830">
              <w:t>Demand amount from claim details</w:t>
            </w:r>
          </w:p>
        </w:tc>
      </w:tr>
      <w:tr w:rsidR="001F6962" w:rsidRPr="000C0830" w14:paraId="79501904"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047" w:type="dxa"/>
            <w:hideMark/>
          </w:tcPr>
          <w:p w14:paraId="6AF29EAC" w14:textId="77777777" w:rsidR="001F6962" w:rsidRPr="000C0830" w:rsidRDefault="001F6962" w:rsidP="00936881">
            <w:pPr>
              <w:pStyle w:val="TableText"/>
              <w:rPr>
                <w:lang w:val="en-GB"/>
              </w:rPr>
            </w:pPr>
            <w:r w:rsidRPr="000C0830">
              <w:t>77J</w:t>
            </w:r>
          </w:p>
        </w:tc>
        <w:tc>
          <w:tcPr>
            <w:tcW w:w="3933" w:type="dxa"/>
            <w:hideMark/>
          </w:tcPr>
          <w:p w14:paraId="78BE1994" w14:textId="77777777" w:rsidR="001F6962" w:rsidRPr="000C0830" w:rsidRDefault="001F6962" w:rsidP="00936881">
            <w:pPr>
              <w:pStyle w:val="TableText"/>
              <w:rPr>
                <w:lang w:val="en-GB"/>
              </w:rPr>
            </w:pPr>
            <w:r w:rsidRPr="000C0830">
              <w:t>Reason for refusal (70x50z)</w:t>
            </w:r>
          </w:p>
        </w:tc>
        <w:tc>
          <w:tcPr>
            <w:tcW w:w="4036" w:type="dxa"/>
            <w:hideMark/>
          </w:tcPr>
          <w:p w14:paraId="2FE82E97" w14:textId="77777777" w:rsidR="001F6962" w:rsidRPr="000C0830" w:rsidRDefault="001F6962" w:rsidP="00936881">
            <w:pPr>
              <w:pStyle w:val="TableText"/>
              <w:rPr>
                <w:lang w:val="en-GB"/>
              </w:rPr>
            </w:pPr>
            <w:r w:rsidRPr="000C0830">
              <w:t>Reasons for refusal – to send</w:t>
            </w:r>
          </w:p>
        </w:tc>
      </w:tr>
      <w:tr w:rsidR="001F6962" w:rsidRPr="000C0830" w14:paraId="3BA6A959" w14:textId="77777777" w:rsidTr="003D3747">
        <w:trPr>
          <w:cnfStyle w:val="000000100000" w:firstRow="0" w:lastRow="0" w:firstColumn="0" w:lastColumn="0" w:oddVBand="0" w:evenVBand="0" w:oddHBand="1" w:evenHBand="0" w:firstRowFirstColumn="0" w:firstRowLastColumn="0" w:lastRowFirstColumn="0" w:lastRowLastColumn="0"/>
          <w:trHeight w:val="1800"/>
        </w:trPr>
        <w:tc>
          <w:tcPr>
            <w:tcW w:w="1047" w:type="dxa"/>
            <w:hideMark/>
          </w:tcPr>
          <w:p w14:paraId="10DC9735" w14:textId="77777777" w:rsidR="001F6962" w:rsidRPr="000C0830" w:rsidRDefault="001F6962" w:rsidP="00936881">
            <w:pPr>
              <w:pStyle w:val="TableText"/>
              <w:rPr>
                <w:lang w:val="en-GB"/>
              </w:rPr>
            </w:pPr>
            <w:r w:rsidRPr="000C0830">
              <w:t>77B </w:t>
            </w:r>
          </w:p>
        </w:tc>
        <w:tc>
          <w:tcPr>
            <w:tcW w:w="3933" w:type="dxa"/>
            <w:hideMark/>
          </w:tcPr>
          <w:p w14:paraId="79A17D54" w14:textId="77777777" w:rsidR="001F6962" w:rsidRPr="000C0830" w:rsidRDefault="001F6962" w:rsidP="00936881">
            <w:pPr>
              <w:pStyle w:val="TableText"/>
              <w:rPr>
                <w:lang w:val="en-GB"/>
              </w:rPr>
            </w:pPr>
            <w:r w:rsidRPr="000C0830">
              <w:t>Disposal of documents (3x35)</w:t>
            </w:r>
          </w:p>
        </w:tc>
        <w:tc>
          <w:tcPr>
            <w:tcW w:w="4036" w:type="dxa"/>
            <w:hideMark/>
          </w:tcPr>
          <w:p w14:paraId="4351FEBE" w14:textId="77777777" w:rsidR="001F6962" w:rsidRPr="000C0830" w:rsidRDefault="001F6962" w:rsidP="00936881">
            <w:pPr>
              <w:pStyle w:val="TableText"/>
              <w:rPr>
                <w:lang w:val="en-GB"/>
              </w:rPr>
            </w:pPr>
            <w:r w:rsidRPr="000C0830">
              <w:t>Document disposal details – map the Document disposal code if present.</w:t>
            </w:r>
            <w:r w:rsidRPr="000C0830">
              <w:br/>
              <w:t>• HOLD</w:t>
            </w:r>
            <w:r w:rsidRPr="000C0830">
              <w:br/>
              <w:t>• NOTIFY</w:t>
            </w:r>
            <w:r w:rsidRPr="000C0830">
              <w:br/>
              <w:t xml:space="preserve">• PREVINST </w:t>
            </w:r>
            <w:r w:rsidRPr="000C0830">
              <w:br/>
              <w:t>• RETURN as a code as /code/ plus text were entered</w:t>
            </w:r>
          </w:p>
        </w:tc>
      </w:tr>
      <w:tr w:rsidR="001F6962" w:rsidRPr="000C0830" w14:paraId="4F311B4D"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047" w:type="dxa"/>
            <w:hideMark/>
          </w:tcPr>
          <w:p w14:paraId="03BB8B82" w14:textId="77777777" w:rsidR="001F6962" w:rsidRPr="000C0830" w:rsidRDefault="001F6962" w:rsidP="00936881">
            <w:pPr>
              <w:pStyle w:val="TableText"/>
              <w:rPr>
                <w:lang w:val="en-GB"/>
              </w:rPr>
            </w:pPr>
            <w:r w:rsidRPr="000C0830">
              <w:t>72Z</w:t>
            </w:r>
          </w:p>
        </w:tc>
        <w:tc>
          <w:tcPr>
            <w:tcW w:w="3933" w:type="dxa"/>
            <w:hideMark/>
          </w:tcPr>
          <w:p w14:paraId="4CE3BB57" w14:textId="77777777" w:rsidR="001F6962" w:rsidRPr="000C0830" w:rsidRDefault="001F6962" w:rsidP="00936881">
            <w:pPr>
              <w:pStyle w:val="TableText"/>
              <w:rPr>
                <w:lang w:val="en-GB"/>
              </w:rPr>
            </w:pPr>
            <w:r w:rsidRPr="000C0830">
              <w:t>Sender to receiver details</w:t>
            </w:r>
          </w:p>
        </w:tc>
        <w:tc>
          <w:tcPr>
            <w:tcW w:w="4036" w:type="dxa"/>
            <w:hideMark/>
          </w:tcPr>
          <w:p w14:paraId="5796CC86" w14:textId="77777777" w:rsidR="001F6962" w:rsidRPr="000C0830" w:rsidRDefault="001F6962" w:rsidP="00936881">
            <w:pPr>
              <w:pStyle w:val="TableText"/>
              <w:rPr>
                <w:lang w:val="en-GB"/>
              </w:rPr>
            </w:pPr>
            <w:r w:rsidRPr="000C0830">
              <w:t>'Notes to presenter' narrative</w:t>
            </w:r>
          </w:p>
        </w:tc>
      </w:tr>
      <w:tr w:rsidR="001F6962" w:rsidRPr="000C0830" w14:paraId="5A75DAEF" w14:textId="77777777" w:rsidTr="003D3747">
        <w:trPr>
          <w:cnfStyle w:val="000000100000" w:firstRow="0" w:lastRow="0" w:firstColumn="0" w:lastColumn="0" w:oddVBand="0" w:evenVBand="0" w:oddHBand="1" w:evenHBand="0" w:firstRowFirstColumn="0" w:firstRowLastColumn="0" w:lastRowFirstColumn="0" w:lastRowLastColumn="0"/>
          <w:trHeight w:val="600"/>
        </w:trPr>
        <w:tc>
          <w:tcPr>
            <w:tcW w:w="1047" w:type="dxa"/>
            <w:hideMark/>
          </w:tcPr>
          <w:p w14:paraId="29F14505" w14:textId="77777777" w:rsidR="001F6962" w:rsidRPr="000C0830" w:rsidRDefault="001F6962" w:rsidP="00936881">
            <w:pPr>
              <w:pStyle w:val="TableText"/>
              <w:rPr>
                <w:lang w:val="en-GB"/>
              </w:rPr>
            </w:pPr>
            <w:r w:rsidRPr="000C0830">
              <w:t>23X</w:t>
            </w:r>
          </w:p>
        </w:tc>
        <w:tc>
          <w:tcPr>
            <w:tcW w:w="3933" w:type="dxa"/>
            <w:hideMark/>
          </w:tcPr>
          <w:p w14:paraId="27F1A7CF" w14:textId="77777777" w:rsidR="001F6962" w:rsidRPr="000C0830" w:rsidRDefault="001F6962" w:rsidP="00936881">
            <w:pPr>
              <w:pStyle w:val="TableText"/>
              <w:rPr>
                <w:lang w:val="en-GB"/>
              </w:rPr>
            </w:pPr>
            <w:r w:rsidRPr="000C0830">
              <w:t>File identification</w:t>
            </w:r>
          </w:p>
        </w:tc>
        <w:tc>
          <w:tcPr>
            <w:tcW w:w="4036" w:type="dxa"/>
            <w:hideMark/>
          </w:tcPr>
          <w:p w14:paraId="7CBF859D" w14:textId="77777777" w:rsidR="001F6962" w:rsidRPr="000C0830" w:rsidRDefault="001F6962" w:rsidP="00936881">
            <w:pPr>
              <w:pStyle w:val="TableText"/>
              <w:rPr>
                <w:lang w:val="en-GB"/>
              </w:rPr>
            </w:pPr>
            <w:r w:rsidRPr="000C0830">
              <w:t>Delivery channel and associated file name/reference for attached documents</w:t>
            </w:r>
          </w:p>
        </w:tc>
      </w:tr>
    </w:tbl>
    <w:p w14:paraId="6F226406" w14:textId="77777777" w:rsidR="00F46314" w:rsidRDefault="00F46314" w:rsidP="00EB1F0A">
      <w:pPr>
        <w:pStyle w:val="BodyText"/>
      </w:pPr>
    </w:p>
    <w:p w14:paraId="415A166E" w14:textId="089BE32C" w:rsidR="000D3507" w:rsidRDefault="000D3507" w:rsidP="000D3507">
      <w:pPr>
        <w:pStyle w:val="Heading2"/>
      </w:pPr>
      <w:bookmarkStart w:id="140" w:name="_Toc160048694"/>
      <w:r>
        <w:lastRenderedPageBreak/>
        <w:t>Inward messages</w:t>
      </w:r>
      <w:bookmarkEnd w:id="139"/>
      <w:bookmarkEnd w:id="140"/>
      <w:r>
        <w:t xml:space="preserve"> </w:t>
      </w:r>
    </w:p>
    <w:p w14:paraId="381B47E3" w14:textId="77777777" w:rsidR="000D3507" w:rsidRDefault="000D3507" w:rsidP="000D3507">
      <w:pPr>
        <w:pStyle w:val="BodyText"/>
      </w:pPr>
      <w:r>
        <w:t>This section covers the processing of inward messages to Import Standbys.</w:t>
      </w:r>
    </w:p>
    <w:p w14:paraId="09A1A5B6" w14:textId="77777777" w:rsidR="000D3507" w:rsidRDefault="000D3507" w:rsidP="000D3507">
      <w:pPr>
        <w:pStyle w:val="Heading3"/>
      </w:pPr>
      <w:bookmarkStart w:id="141" w:name="_Toc40607113"/>
      <w:bookmarkStart w:id="142" w:name="_Toc160048695"/>
      <w:r>
        <w:t>MT765 - Guarantee/Standby LC Demand</w:t>
      </w:r>
      <w:bookmarkEnd w:id="141"/>
      <w:bookmarkEnd w:id="142"/>
    </w:p>
    <w:p w14:paraId="3862F902" w14:textId="3D527422" w:rsidR="00B15119" w:rsidRDefault="000D3507" w:rsidP="00EB1F0A">
      <w:pPr>
        <w:pStyle w:val="BodyText"/>
      </w:pPr>
      <w:r>
        <w:t>The MT765 – Guarantee/Standby LC demand is sent by the Advising bank to the Issuing bank and processed by the Import Standby Claim received event.</w:t>
      </w:r>
      <w:bookmarkStart w:id="143" w:name="_Toc40607114"/>
    </w:p>
    <w:tbl>
      <w:tblPr>
        <w:tblStyle w:val="TableGridHeader113"/>
        <w:tblW w:w="0" w:type="auto"/>
        <w:tblLook w:val="04A0" w:firstRow="1" w:lastRow="0" w:firstColumn="1" w:lastColumn="0" w:noHBand="0" w:noVBand="1"/>
      </w:tblPr>
      <w:tblGrid>
        <w:gridCol w:w="988"/>
        <w:gridCol w:w="4047"/>
        <w:gridCol w:w="3981"/>
      </w:tblGrid>
      <w:tr w:rsidR="00B15119" w:rsidRPr="00B15119" w14:paraId="2F42B829" w14:textId="77777777" w:rsidTr="00936881">
        <w:trPr>
          <w:cnfStyle w:val="100000000000" w:firstRow="1" w:lastRow="0" w:firstColumn="0" w:lastColumn="0" w:oddVBand="0" w:evenVBand="0" w:oddHBand="0" w:evenHBand="0" w:firstRowFirstColumn="0" w:firstRowLastColumn="0" w:lastRowFirstColumn="0" w:lastRowLastColumn="0"/>
          <w:trHeight w:val="315"/>
          <w:tblHeader/>
        </w:trPr>
        <w:tc>
          <w:tcPr>
            <w:tcW w:w="988" w:type="dxa"/>
            <w:hideMark/>
          </w:tcPr>
          <w:p w14:paraId="73CAFCED" w14:textId="77777777" w:rsidR="00B15119" w:rsidRPr="00B15119" w:rsidRDefault="00B15119" w:rsidP="00936881">
            <w:pPr>
              <w:pStyle w:val="TableHead"/>
              <w:rPr>
                <w:lang w:val="en-GB"/>
              </w:rPr>
            </w:pPr>
            <w:r w:rsidRPr="00B15119">
              <w:rPr>
                <w:lang w:val="en-GB"/>
              </w:rPr>
              <w:t>Tag</w:t>
            </w:r>
          </w:p>
        </w:tc>
        <w:tc>
          <w:tcPr>
            <w:tcW w:w="4047" w:type="dxa"/>
            <w:hideMark/>
          </w:tcPr>
          <w:p w14:paraId="4D560DAD" w14:textId="77777777" w:rsidR="00B15119" w:rsidRPr="00B15119" w:rsidRDefault="00B15119" w:rsidP="00936881">
            <w:pPr>
              <w:pStyle w:val="TableHead"/>
              <w:rPr>
                <w:lang w:val="en-GB"/>
              </w:rPr>
            </w:pPr>
            <w:r w:rsidRPr="00B15119">
              <w:rPr>
                <w:lang w:val="en-GB"/>
              </w:rPr>
              <w:t>Field name</w:t>
            </w:r>
          </w:p>
        </w:tc>
        <w:tc>
          <w:tcPr>
            <w:tcW w:w="3981" w:type="dxa"/>
            <w:hideMark/>
          </w:tcPr>
          <w:p w14:paraId="7957902B" w14:textId="77777777" w:rsidR="00B15119" w:rsidRPr="00B15119" w:rsidRDefault="00B15119" w:rsidP="00936881">
            <w:pPr>
              <w:pStyle w:val="TableHead"/>
              <w:rPr>
                <w:lang w:val="en-GB"/>
              </w:rPr>
            </w:pPr>
            <w:r w:rsidRPr="00B15119">
              <w:rPr>
                <w:lang w:val="en-GB"/>
              </w:rPr>
              <w:t>Mapped From</w:t>
            </w:r>
          </w:p>
        </w:tc>
      </w:tr>
      <w:tr w:rsidR="00B15119" w:rsidRPr="00B15119" w14:paraId="2D3C8AC4" w14:textId="77777777" w:rsidTr="00936881">
        <w:trPr>
          <w:cnfStyle w:val="000000100000" w:firstRow="0" w:lastRow="0" w:firstColumn="0" w:lastColumn="0" w:oddVBand="0" w:evenVBand="0" w:oddHBand="1" w:evenHBand="0" w:firstRowFirstColumn="0" w:firstRowLastColumn="0" w:lastRowFirstColumn="0" w:lastRowLastColumn="0"/>
          <w:trHeight w:val="2151"/>
        </w:trPr>
        <w:tc>
          <w:tcPr>
            <w:tcW w:w="988" w:type="dxa"/>
            <w:hideMark/>
          </w:tcPr>
          <w:p w14:paraId="2D9FBE29" w14:textId="77777777" w:rsidR="00B15119" w:rsidRPr="00B15119" w:rsidRDefault="00B15119" w:rsidP="00936881">
            <w:pPr>
              <w:pStyle w:val="TableText"/>
              <w:rPr>
                <w:lang w:val="en-GB"/>
              </w:rPr>
            </w:pPr>
            <w:r w:rsidRPr="00B15119">
              <w:rPr>
                <w:lang w:val="en-GB"/>
              </w:rPr>
              <w:t> </w:t>
            </w:r>
          </w:p>
        </w:tc>
        <w:tc>
          <w:tcPr>
            <w:tcW w:w="4047" w:type="dxa"/>
            <w:hideMark/>
          </w:tcPr>
          <w:p w14:paraId="644EE663" w14:textId="77777777" w:rsidR="00B15119" w:rsidRPr="00B15119" w:rsidRDefault="00B15119" w:rsidP="00936881">
            <w:pPr>
              <w:pStyle w:val="TableText"/>
              <w:rPr>
                <w:lang w:val="en-GB"/>
              </w:rPr>
            </w:pPr>
            <w:r w:rsidRPr="00B15119">
              <w:t>Sender</w:t>
            </w:r>
          </w:p>
        </w:tc>
        <w:tc>
          <w:tcPr>
            <w:tcW w:w="3981" w:type="dxa"/>
            <w:hideMark/>
          </w:tcPr>
          <w:p w14:paraId="41E94659" w14:textId="77777777" w:rsidR="00B15119" w:rsidRPr="00B15119" w:rsidRDefault="00B15119" w:rsidP="00936881">
            <w:pPr>
              <w:pStyle w:val="TableText"/>
              <w:rPr>
                <w:lang w:val="en-GB"/>
              </w:rPr>
            </w:pPr>
            <w:r w:rsidRPr="00B15119">
              <w:rPr>
                <w:lang w:val="en-GB"/>
              </w:rPr>
              <w:t>Sender BIC used to set the presenting party in the event.</w:t>
            </w:r>
            <w:r w:rsidRPr="00B15119">
              <w:rPr>
                <w:lang w:val="en-GB"/>
              </w:rPr>
              <w:br/>
            </w:r>
            <w:r w:rsidRPr="00B15119">
              <w:rPr>
                <w:lang w:val="en-GB"/>
              </w:rPr>
              <w:br/>
              <w:t>Matching is as follows:</w:t>
            </w:r>
            <w:r w:rsidRPr="00B15119">
              <w:rPr>
                <w:lang w:val="en-GB"/>
              </w:rPr>
              <w:br/>
              <w:t xml:space="preserve">• If ISSU then match to </w:t>
            </w:r>
            <w:proofErr w:type="gramStart"/>
            <w:r w:rsidRPr="00B15119">
              <w:rPr>
                <w:lang w:val="en-GB"/>
              </w:rPr>
              <w:t>Non-principal</w:t>
            </w:r>
            <w:proofErr w:type="gramEnd"/>
            <w:r w:rsidRPr="00B15119">
              <w:rPr>
                <w:lang w:val="en-GB"/>
              </w:rPr>
              <w:t xml:space="preserve"> party of Advising bank or Advise through bank, otherwise set to Other presenting party</w:t>
            </w:r>
            <w:r w:rsidRPr="00B15119">
              <w:rPr>
                <w:lang w:val="en-GB"/>
              </w:rPr>
              <w:br/>
              <w:t>• If ISCO or ICCO then match to Next issuing bank otherwise set to Other presenting party</w:t>
            </w:r>
          </w:p>
        </w:tc>
      </w:tr>
      <w:tr w:rsidR="00B15119" w:rsidRPr="00B15119" w14:paraId="393B400D"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988" w:type="dxa"/>
            <w:hideMark/>
          </w:tcPr>
          <w:p w14:paraId="06A45128" w14:textId="77777777" w:rsidR="00B15119" w:rsidRPr="00B15119" w:rsidRDefault="00B15119" w:rsidP="00936881">
            <w:pPr>
              <w:pStyle w:val="TableText"/>
              <w:rPr>
                <w:lang w:val="en-GB"/>
              </w:rPr>
            </w:pPr>
            <w:r w:rsidRPr="00B15119">
              <w:rPr>
                <w:lang w:val="en-GB"/>
              </w:rPr>
              <w:t> </w:t>
            </w:r>
          </w:p>
        </w:tc>
        <w:tc>
          <w:tcPr>
            <w:tcW w:w="4047" w:type="dxa"/>
            <w:hideMark/>
          </w:tcPr>
          <w:p w14:paraId="68CA17BD" w14:textId="77777777" w:rsidR="00B15119" w:rsidRPr="00B15119" w:rsidRDefault="00B15119" w:rsidP="00936881">
            <w:pPr>
              <w:pStyle w:val="TableText"/>
              <w:rPr>
                <w:lang w:val="en-GB"/>
              </w:rPr>
            </w:pPr>
            <w:r w:rsidRPr="00B15119">
              <w:rPr>
                <w:lang w:val="en-GB"/>
              </w:rPr>
              <w:t>Receiver</w:t>
            </w:r>
          </w:p>
        </w:tc>
        <w:tc>
          <w:tcPr>
            <w:tcW w:w="3981" w:type="dxa"/>
            <w:hideMark/>
          </w:tcPr>
          <w:p w14:paraId="2BFD8DF2" w14:textId="77777777" w:rsidR="00B15119" w:rsidRPr="00B15119" w:rsidRDefault="00B15119" w:rsidP="00936881">
            <w:pPr>
              <w:pStyle w:val="TableText"/>
              <w:rPr>
                <w:lang w:val="en-GB"/>
              </w:rPr>
            </w:pPr>
            <w:r w:rsidRPr="00B15119">
              <w:rPr>
                <w:lang w:val="en-GB"/>
              </w:rPr>
              <w:t> </w:t>
            </w:r>
          </w:p>
        </w:tc>
      </w:tr>
      <w:tr w:rsidR="00B15119" w:rsidRPr="00B15119" w14:paraId="31EEE076"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988" w:type="dxa"/>
            <w:hideMark/>
          </w:tcPr>
          <w:p w14:paraId="311502F9" w14:textId="77777777" w:rsidR="00B15119" w:rsidRPr="00B15119" w:rsidRDefault="00B15119" w:rsidP="00936881">
            <w:pPr>
              <w:pStyle w:val="TableText"/>
              <w:rPr>
                <w:lang w:val="en-GB"/>
              </w:rPr>
            </w:pPr>
            <w:r w:rsidRPr="00B15119">
              <w:t>20</w:t>
            </w:r>
          </w:p>
        </w:tc>
        <w:tc>
          <w:tcPr>
            <w:tcW w:w="4047" w:type="dxa"/>
            <w:hideMark/>
          </w:tcPr>
          <w:p w14:paraId="0E1FD28B" w14:textId="77777777" w:rsidR="00B15119" w:rsidRPr="00B15119" w:rsidRDefault="00B15119" w:rsidP="00936881">
            <w:pPr>
              <w:pStyle w:val="TableText"/>
              <w:rPr>
                <w:lang w:val="en-GB"/>
              </w:rPr>
            </w:pPr>
            <w:r w:rsidRPr="00B15119">
              <w:t>Transaction reference number</w:t>
            </w:r>
          </w:p>
        </w:tc>
        <w:tc>
          <w:tcPr>
            <w:tcW w:w="3981" w:type="dxa"/>
            <w:hideMark/>
          </w:tcPr>
          <w:p w14:paraId="75DCC7EE" w14:textId="77777777" w:rsidR="00B15119" w:rsidRPr="00B15119" w:rsidRDefault="00B15119" w:rsidP="00936881">
            <w:pPr>
              <w:pStyle w:val="TableText"/>
              <w:rPr>
                <w:lang w:val="en-GB"/>
              </w:rPr>
            </w:pPr>
            <w:r w:rsidRPr="00B15119">
              <w:t>Presenter's reference</w:t>
            </w:r>
          </w:p>
        </w:tc>
      </w:tr>
      <w:tr w:rsidR="00B15119" w:rsidRPr="00B15119" w14:paraId="2FB42F10"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988" w:type="dxa"/>
            <w:hideMark/>
          </w:tcPr>
          <w:p w14:paraId="3425D108" w14:textId="77777777" w:rsidR="00B15119" w:rsidRPr="00B15119" w:rsidRDefault="00B15119" w:rsidP="00936881">
            <w:pPr>
              <w:pStyle w:val="TableText"/>
              <w:rPr>
                <w:lang w:val="en-GB"/>
              </w:rPr>
            </w:pPr>
            <w:r w:rsidRPr="00B15119">
              <w:t>21</w:t>
            </w:r>
          </w:p>
        </w:tc>
        <w:tc>
          <w:tcPr>
            <w:tcW w:w="4047" w:type="dxa"/>
            <w:hideMark/>
          </w:tcPr>
          <w:p w14:paraId="29D0E24B" w14:textId="77777777" w:rsidR="00B15119" w:rsidRPr="00B15119" w:rsidRDefault="00B15119" w:rsidP="00936881">
            <w:pPr>
              <w:pStyle w:val="TableText"/>
              <w:rPr>
                <w:lang w:val="en-GB"/>
              </w:rPr>
            </w:pPr>
            <w:r w:rsidRPr="00B15119">
              <w:t>Related reference</w:t>
            </w:r>
          </w:p>
        </w:tc>
        <w:tc>
          <w:tcPr>
            <w:tcW w:w="3981" w:type="dxa"/>
            <w:hideMark/>
          </w:tcPr>
          <w:p w14:paraId="4D862E89" w14:textId="77777777" w:rsidR="00B15119" w:rsidRPr="00B15119" w:rsidRDefault="00B15119" w:rsidP="00936881">
            <w:pPr>
              <w:pStyle w:val="TableText"/>
              <w:rPr>
                <w:lang w:val="en-GB"/>
              </w:rPr>
            </w:pPr>
            <w:r w:rsidRPr="00B15119">
              <w:t>Used to match existing Master transaction</w:t>
            </w:r>
          </w:p>
        </w:tc>
      </w:tr>
      <w:tr w:rsidR="00B15119" w:rsidRPr="00B15119" w14:paraId="0402AB8F"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988" w:type="dxa"/>
            <w:hideMark/>
          </w:tcPr>
          <w:p w14:paraId="2E7E44DE" w14:textId="77777777" w:rsidR="00B15119" w:rsidRPr="00B15119" w:rsidRDefault="00B15119" w:rsidP="00936881">
            <w:pPr>
              <w:pStyle w:val="TableText"/>
              <w:rPr>
                <w:lang w:val="en-GB"/>
              </w:rPr>
            </w:pPr>
            <w:r w:rsidRPr="00B15119">
              <w:t>23</w:t>
            </w:r>
          </w:p>
        </w:tc>
        <w:tc>
          <w:tcPr>
            <w:tcW w:w="4047" w:type="dxa"/>
            <w:hideMark/>
          </w:tcPr>
          <w:p w14:paraId="3D24BA23" w14:textId="77777777" w:rsidR="00B15119" w:rsidRPr="00B15119" w:rsidRDefault="00B15119" w:rsidP="00936881">
            <w:pPr>
              <w:pStyle w:val="TableText"/>
              <w:rPr>
                <w:lang w:val="en-GB"/>
              </w:rPr>
            </w:pPr>
            <w:r w:rsidRPr="00B15119">
              <w:t>Beneficiary reference number</w:t>
            </w:r>
          </w:p>
        </w:tc>
        <w:tc>
          <w:tcPr>
            <w:tcW w:w="3981" w:type="dxa"/>
            <w:hideMark/>
          </w:tcPr>
          <w:p w14:paraId="4505A11D" w14:textId="77777777" w:rsidR="00B15119" w:rsidRPr="00B15119" w:rsidRDefault="00B15119" w:rsidP="00936881">
            <w:pPr>
              <w:pStyle w:val="TableText"/>
              <w:rPr>
                <w:lang w:val="en-GB"/>
              </w:rPr>
            </w:pPr>
            <w:r w:rsidRPr="00B15119">
              <w:t>Mapped to Beneficiary's demand reference</w:t>
            </w:r>
          </w:p>
        </w:tc>
      </w:tr>
      <w:tr w:rsidR="00B15119" w:rsidRPr="00B15119" w14:paraId="450FF3FF"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988" w:type="dxa"/>
            <w:hideMark/>
          </w:tcPr>
          <w:p w14:paraId="757C2E24" w14:textId="77777777" w:rsidR="00B15119" w:rsidRPr="00B15119" w:rsidRDefault="00B15119" w:rsidP="00936881">
            <w:pPr>
              <w:pStyle w:val="TableText"/>
              <w:rPr>
                <w:lang w:val="en-GB"/>
              </w:rPr>
            </w:pPr>
            <w:r w:rsidRPr="00B15119">
              <w:t>52a (A or D)</w:t>
            </w:r>
          </w:p>
        </w:tc>
        <w:tc>
          <w:tcPr>
            <w:tcW w:w="4047" w:type="dxa"/>
            <w:hideMark/>
          </w:tcPr>
          <w:p w14:paraId="380306D3" w14:textId="77777777" w:rsidR="00B15119" w:rsidRPr="00B15119" w:rsidRDefault="00B15119" w:rsidP="00936881">
            <w:pPr>
              <w:pStyle w:val="TableText"/>
              <w:rPr>
                <w:lang w:val="en-GB"/>
              </w:rPr>
            </w:pPr>
            <w:r w:rsidRPr="00B15119">
              <w:t>Issuer</w:t>
            </w:r>
          </w:p>
        </w:tc>
        <w:tc>
          <w:tcPr>
            <w:tcW w:w="3981" w:type="dxa"/>
            <w:hideMark/>
          </w:tcPr>
          <w:p w14:paraId="6729AE48" w14:textId="77777777" w:rsidR="00B15119" w:rsidRPr="00B15119" w:rsidRDefault="00B15119" w:rsidP="00936881">
            <w:pPr>
              <w:pStyle w:val="TableText"/>
              <w:rPr>
                <w:lang w:val="en-GB"/>
              </w:rPr>
            </w:pPr>
            <w:r w:rsidRPr="00B15119">
              <w:t>Not mapped</w:t>
            </w:r>
          </w:p>
        </w:tc>
      </w:tr>
      <w:tr w:rsidR="00B15119" w:rsidRPr="00B15119" w14:paraId="065ECDED"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988" w:type="dxa"/>
            <w:hideMark/>
          </w:tcPr>
          <w:p w14:paraId="10105070" w14:textId="77777777" w:rsidR="00B15119" w:rsidRPr="00B15119" w:rsidRDefault="00B15119" w:rsidP="00936881">
            <w:pPr>
              <w:pStyle w:val="TableText"/>
              <w:rPr>
                <w:lang w:val="en-GB"/>
              </w:rPr>
            </w:pPr>
            <w:r w:rsidRPr="00B15119">
              <w:t>59</w:t>
            </w:r>
          </w:p>
        </w:tc>
        <w:tc>
          <w:tcPr>
            <w:tcW w:w="4047" w:type="dxa"/>
            <w:hideMark/>
          </w:tcPr>
          <w:p w14:paraId="5CEA8126" w14:textId="77777777" w:rsidR="00B15119" w:rsidRPr="00B15119" w:rsidRDefault="00B15119" w:rsidP="00936881">
            <w:pPr>
              <w:pStyle w:val="TableText"/>
              <w:rPr>
                <w:lang w:val="en-GB"/>
              </w:rPr>
            </w:pPr>
            <w:r w:rsidRPr="00B15119">
              <w:t>Beneficiary</w:t>
            </w:r>
          </w:p>
        </w:tc>
        <w:tc>
          <w:tcPr>
            <w:tcW w:w="3981" w:type="dxa"/>
            <w:hideMark/>
          </w:tcPr>
          <w:p w14:paraId="2B696BF1" w14:textId="77777777" w:rsidR="00B15119" w:rsidRPr="00B15119" w:rsidRDefault="00B15119" w:rsidP="00936881">
            <w:pPr>
              <w:pStyle w:val="TableText"/>
              <w:rPr>
                <w:lang w:val="en-GB"/>
              </w:rPr>
            </w:pPr>
            <w:r w:rsidRPr="00B15119">
              <w:t>Not mapped</w:t>
            </w:r>
          </w:p>
        </w:tc>
      </w:tr>
      <w:tr w:rsidR="00B15119" w:rsidRPr="00B15119" w14:paraId="6D8481A4"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988" w:type="dxa"/>
            <w:hideMark/>
          </w:tcPr>
          <w:p w14:paraId="7E0EBA9C" w14:textId="77777777" w:rsidR="00B15119" w:rsidRPr="00B15119" w:rsidRDefault="00B15119" w:rsidP="00936881">
            <w:pPr>
              <w:pStyle w:val="TableText"/>
              <w:rPr>
                <w:lang w:val="en-GB"/>
              </w:rPr>
            </w:pPr>
            <w:r w:rsidRPr="00B15119">
              <w:t>31L</w:t>
            </w:r>
          </w:p>
        </w:tc>
        <w:tc>
          <w:tcPr>
            <w:tcW w:w="4047" w:type="dxa"/>
            <w:hideMark/>
          </w:tcPr>
          <w:p w14:paraId="1619F7BF" w14:textId="77777777" w:rsidR="00B15119" w:rsidRPr="00B15119" w:rsidRDefault="00B15119" w:rsidP="00936881">
            <w:pPr>
              <w:pStyle w:val="TableText"/>
              <w:rPr>
                <w:lang w:val="en-GB"/>
              </w:rPr>
            </w:pPr>
            <w:r w:rsidRPr="00B15119">
              <w:t>Date of demand</w:t>
            </w:r>
          </w:p>
        </w:tc>
        <w:tc>
          <w:tcPr>
            <w:tcW w:w="3981" w:type="dxa"/>
            <w:hideMark/>
          </w:tcPr>
          <w:p w14:paraId="7D4224A3" w14:textId="77777777" w:rsidR="00B15119" w:rsidRPr="00B15119" w:rsidRDefault="00B15119" w:rsidP="00936881">
            <w:pPr>
              <w:pStyle w:val="TableText"/>
              <w:rPr>
                <w:lang w:val="en-GB"/>
              </w:rPr>
            </w:pPr>
            <w:r w:rsidRPr="00B15119">
              <w:t>Mapped to Date of demand</w:t>
            </w:r>
          </w:p>
        </w:tc>
      </w:tr>
      <w:tr w:rsidR="00B15119" w:rsidRPr="00B15119" w14:paraId="4D359475" w14:textId="77777777" w:rsidTr="00936881">
        <w:trPr>
          <w:cnfStyle w:val="000000100000" w:firstRow="0" w:lastRow="0" w:firstColumn="0" w:lastColumn="0" w:oddVBand="0" w:evenVBand="0" w:oddHBand="1" w:evenHBand="0" w:firstRowFirstColumn="0" w:firstRowLastColumn="0" w:lastRowFirstColumn="0" w:lastRowLastColumn="0"/>
          <w:trHeight w:val="2610"/>
        </w:trPr>
        <w:tc>
          <w:tcPr>
            <w:tcW w:w="988" w:type="dxa"/>
            <w:hideMark/>
          </w:tcPr>
          <w:p w14:paraId="0F6E574F" w14:textId="77777777" w:rsidR="00B15119" w:rsidRPr="00B15119" w:rsidRDefault="00B15119" w:rsidP="00936881">
            <w:pPr>
              <w:pStyle w:val="TableText"/>
              <w:rPr>
                <w:lang w:val="en-GB"/>
              </w:rPr>
            </w:pPr>
            <w:r w:rsidRPr="00B15119">
              <w:t>22G</w:t>
            </w:r>
          </w:p>
        </w:tc>
        <w:tc>
          <w:tcPr>
            <w:tcW w:w="4047" w:type="dxa"/>
            <w:hideMark/>
          </w:tcPr>
          <w:p w14:paraId="17182660" w14:textId="77777777" w:rsidR="00B15119" w:rsidRPr="00B15119" w:rsidRDefault="00B15119" w:rsidP="00936881">
            <w:pPr>
              <w:pStyle w:val="TableText"/>
              <w:rPr>
                <w:lang w:val="en-GB"/>
              </w:rPr>
            </w:pPr>
            <w:r w:rsidRPr="00B15119">
              <w:t>Demand type</w:t>
            </w:r>
          </w:p>
        </w:tc>
        <w:tc>
          <w:tcPr>
            <w:tcW w:w="3981" w:type="dxa"/>
            <w:hideMark/>
          </w:tcPr>
          <w:p w14:paraId="1484FEF4" w14:textId="77777777" w:rsidR="00B15119" w:rsidRPr="00B15119" w:rsidRDefault="00B15119" w:rsidP="00936881">
            <w:pPr>
              <w:pStyle w:val="TableText"/>
              <w:rPr>
                <w:lang w:val="en-GB"/>
              </w:rPr>
            </w:pPr>
            <w:r w:rsidRPr="00B15119">
              <w:t>Mapped to Presenter's action</w:t>
            </w:r>
            <w:r w:rsidRPr="00B15119">
              <w:br/>
            </w:r>
            <w:r w:rsidRPr="00B15119">
              <w:br/>
              <w:t>If PAEX - Set presenter's action to 'Request pay or extend' i.e., the system retrieves the presenter's action associated with the default underlying behavior of 'Request pay or extend'</w:t>
            </w:r>
            <w:r w:rsidRPr="00B15119">
              <w:br/>
            </w:r>
            <w:r w:rsidRPr="00B15119">
              <w:br/>
              <w:t>If PAYM - Set presenter's action to 'Request pay only' i.e., the system retrieves the presenter's action associated with the default underlying behavior of 'Request payment'</w:t>
            </w:r>
          </w:p>
        </w:tc>
      </w:tr>
      <w:tr w:rsidR="00B15119" w:rsidRPr="00B15119" w14:paraId="69103C1C"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988" w:type="dxa"/>
            <w:hideMark/>
          </w:tcPr>
          <w:p w14:paraId="1B8D20BA" w14:textId="77777777" w:rsidR="00B15119" w:rsidRPr="00B15119" w:rsidRDefault="00B15119" w:rsidP="00936881">
            <w:pPr>
              <w:pStyle w:val="TableText"/>
              <w:rPr>
                <w:lang w:val="en-GB"/>
              </w:rPr>
            </w:pPr>
            <w:r w:rsidRPr="00B15119">
              <w:t>32B</w:t>
            </w:r>
          </w:p>
        </w:tc>
        <w:tc>
          <w:tcPr>
            <w:tcW w:w="4047" w:type="dxa"/>
            <w:hideMark/>
          </w:tcPr>
          <w:p w14:paraId="102D3958" w14:textId="77777777" w:rsidR="00B15119" w:rsidRPr="00B15119" w:rsidRDefault="00B15119" w:rsidP="00936881">
            <w:pPr>
              <w:pStyle w:val="TableText"/>
              <w:rPr>
                <w:lang w:val="en-GB"/>
              </w:rPr>
            </w:pPr>
            <w:r w:rsidRPr="00B15119">
              <w:t>Demand amount</w:t>
            </w:r>
          </w:p>
        </w:tc>
        <w:tc>
          <w:tcPr>
            <w:tcW w:w="3981" w:type="dxa"/>
            <w:hideMark/>
          </w:tcPr>
          <w:p w14:paraId="31FD9A2B" w14:textId="77777777" w:rsidR="00B15119" w:rsidRPr="00B15119" w:rsidRDefault="00B15119" w:rsidP="00936881">
            <w:pPr>
              <w:pStyle w:val="TableText"/>
              <w:rPr>
                <w:lang w:val="en-GB"/>
              </w:rPr>
            </w:pPr>
            <w:r w:rsidRPr="00B15119">
              <w:t>Mapped to Demand amount </w:t>
            </w:r>
          </w:p>
        </w:tc>
      </w:tr>
      <w:tr w:rsidR="00B15119" w:rsidRPr="00B15119" w14:paraId="71C1D164"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988" w:type="dxa"/>
            <w:hideMark/>
          </w:tcPr>
          <w:p w14:paraId="2EDEEBDE" w14:textId="77777777" w:rsidR="00B15119" w:rsidRPr="00B15119" w:rsidRDefault="00B15119" w:rsidP="00936881">
            <w:pPr>
              <w:pStyle w:val="TableText"/>
              <w:rPr>
                <w:lang w:val="en-GB"/>
              </w:rPr>
            </w:pPr>
            <w:r w:rsidRPr="00B15119">
              <w:t>78</w:t>
            </w:r>
          </w:p>
        </w:tc>
        <w:tc>
          <w:tcPr>
            <w:tcW w:w="4047" w:type="dxa"/>
            <w:hideMark/>
          </w:tcPr>
          <w:p w14:paraId="390B7A7E" w14:textId="77777777" w:rsidR="00B15119" w:rsidRPr="00B15119" w:rsidRDefault="00B15119" w:rsidP="00936881">
            <w:pPr>
              <w:pStyle w:val="TableText"/>
              <w:rPr>
                <w:lang w:val="en-GB"/>
              </w:rPr>
            </w:pPr>
            <w:r w:rsidRPr="00B15119">
              <w:t>Additional amount information</w:t>
            </w:r>
          </w:p>
        </w:tc>
        <w:tc>
          <w:tcPr>
            <w:tcW w:w="3981" w:type="dxa"/>
            <w:hideMark/>
          </w:tcPr>
          <w:p w14:paraId="0866FB42" w14:textId="77777777" w:rsidR="00B15119" w:rsidRPr="00B15119" w:rsidRDefault="00B15119" w:rsidP="00936881">
            <w:pPr>
              <w:pStyle w:val="TableText"/>
              <w:rPr>
                <w:lang w:val="en-GB"/>
              </w:rPr>
            </w:pPr>
            <w:r w:rsidRPr="00B15119">
              <w:t>Mapped to Additional amount information</w:t>
            </w:r>
          </w:p>
        </w:tc>
      </w:tr>
      <w:tr w:rsidR="00B15119" w:rsidRPr="00B15119" w14:paraId="269AD36D" w14:textId="77777777" w:rsidTr="003D3747">
        <w:trPr>
          <w:cnfStyle w:val="000000010000" w:firstRow="0" w:lastRow="0" w:firstColumn="0" w:lastColumn="0" w:oddVBand="0" w:evenVBand="0" w:oddHBand="0" w:evenHBand="1" w:firstRowFirstColumn="0" w:firstRowLastColumn="0" w:lastRowFirstColumn="0" w:lastRowLastColumn="0"/>
          <w:trHeight w:val="900"/>
        </w:trPr>
        <w:tc>
          <w:tcPr>
            <w:tcW w:w="988" w:type="dxa"/>
            <w:hideMark/>
          </w:tcPr>
          <w:p w14:paraId="338ACEEF" w14:textId="77777777" w:rsidR="00B15119" w:rsidRPr="00B15119" w:rsidRDefault="00B15119" w:rsidP="00936881">
            <w:pPr>
              <w:pStyle w:val="TableText"/>
              <w:rPr>
                <w:lang w:val="en-GB"/>
              </w:rPr>
            </w:pPr>
            <w:r w:rsidRPr="00B15119">
              <w:t>49A</w:t>
            </w:r>
          </w:p>
        </w:tc>
        <w:tc>
          <w:tcPr>
            <w:tcW w:w="4047" w:type="dxa"/>
            <w:hideMark/>
          </w:tcPr>
          <w:p w14:paraId="6F3165FC" w14:textId="77777777" w:rsidR="00B15119" w:rsidRPr="00B15119" w:rsidRDefault="00B15119" w:rsidP="00936881">
            <w:pPr>
              <w:pStyle w:val="TableText"/>
              <w:rPr>
                <w:lang w:val="en-GB"/>
              </w:rPr>
            </w:pPr>
            <w:r w:rsidRPr="00B15119">
              <w:t>Demand statement</w:t>
            </w:r>
          </w:p>
        </w:tc>
        <w:tc>
          <w:tcPr>
            <w:tcW w:w="3981" w:type="dxa"/>
            <w:hideMark/>
          </w:tcPr>
          <w:p w14:paraId="55227978" w14:textId="77777777" w:rsidR="00B15119" w:rsidRPr="00B15119" w:rsidRDefault="00B15119" w:rsidP="00936881">
            <w:pPr>
              <w:pStyle w:val="TableText"/>
              <w:rPr>
                <w:lang w:val="en-GB"/>
              </w:rPr>
            </w:pPr>
            <w:r w:rsidRPr="00B15119">
              <w:t>Map to Demand statement code</w:t>
            </w:r>
            <w:r w:rsidRPr="00B15119">
              <w:br/>
              <w:t>·If COMP - set to 'Complete presentation'</w:t>
            </w:r>
            <w:r w:rsidRPr="00B15119">
              <w:br/>
              <w:t>·If INCP - set to 'Incomplete presentation'</w:t>
            </w:r>
          </w:p>
        </w:tc>
      </w:tr>
      <w:tr w:rsidR="00B15119" w:rsidRPr="00B15119" w14:paraId="74EB3098"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988" w:type="dxa"/>
            <w:hideMark/>
          </w:tcPr>
          <w:p w14:paraId="1CADC67B" w14:textId="77777777" w:rsidR="00B15119" w:rsidRPr="00B15119" w:rsidRDefault="00B15119" w:rsidP="00936881">
            <w:pPr>
              <w:pStyle w:val="TableText"/>
              <w:rPr>
                <w:lang w:val="en-GB"/>
              </w:rPr>
            </w:pPr>
            <w:r w:rsidRPr="00B15119">
              <w:t>77</w:t>
            </w:r>
          </w:p>
        </w:tc>
        <w:tc>
          <w:tcPr>
            <w:tcW w:w="4047" w:type="dxa"/>
            <w:hideMark/>
          </w:tcPr>
          <w:p w14:paraId="51A413E8" w14:textId="77777777" w:rsidR="00B15119" w:rsidRPr="00B15119" w:rsidRDefault="00B15119" w:rsidP="00936881">
            <w:pPr>
              <w:pStyle w:val="TableText"/>
              <w:rPr>
                <w:lang w:val="en-GB"/>
              </w:rPr>
            </w:pPr>
            <w:r w:rsidRPr="00B15119">
              <w:t>Presentation completion details</w:t>
            </w:r>
          </w:p>
        </w:tc>
        <w:tc>
          <w:tcPr>
            <w:tcW w:w="3981" w:type="dxa"/>
            <w:hideMark/>
          </w:tcPr>
          <w:p w14:paraId="1E9C801A" w14:textId="77777777" w:rsidR="00B15119" w:rsidRPr="00B15119" w:rsidRDefault="00B15119" w:rsidP="00936881">
            <w:pPr>
              <w:pStyle w:val="TableText"/>
              <w:rPr>
                <w:lang w:val="en-GB"/>
              </w:rPr>
            </w:pPr>
            <w:r w:rsidRPr="00B15119">
              <w:t>Mapped to Presentation completion details</w:t>
            </w:r>
          </w:p>
        </w:tc>
      </w:tr>
      <w:tr w:rsidR="00B15119" w:rsidRPr="00B15119" w14:paraId="69E4279F"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988" w:type="dxa"/>
            <w:hideMark/>
          </w:tcPr>
          <w:p w14:paraId="7DB43E89" w14:textId="77777777" w:rsidR="00B15119" w:rsidRPr="00B15119" w:rsidRDefault="00B15119" w:rsidP="00936881">
            <w:pPr>
              <w:pStyle w:val="TableText"/>
              <w:rPr>
                <w:lang w:val="en-GB"/>
              </w:rPr>
            </w:pPr>
            <w:r w:rsidRPr="00B15119">
              <w:t>31E</w:t>
            </w:r>
          </w:p>
        </w:tc>
        <w:tc>
          <w:tcPr>
            <w:tcW w:w="4047" w:type="dxa"/>
            <w:hideMark/>
          </w:tcPr>
          <w:p w14:paraId="06D00FC6" w14:textId="77777777" w:rsidR="00B15119" w:rsidRPr="00B15119" w:rsidRDefault="00B15119" w:rsidP="00936881">
            <w:pPr>
              <w:pStyle w:val="TableText"/>
              <w:rPr>
                <w:lang w:val="en-GB"/>
              </w:rPr>
            </w:pPr>
            <w:r w:rsidRPr="00B15119">
              <w:t>Requested new expiry date</w:t>
            </w:r>
          </w:p>
        </w:tc>
        <w:tc>
          <w:tcPr>
            <w:tcW w:w="3981" w:type="dxa"/>
            <w:hideMark/>
          </w:tcPr>
          <w:p w14:paraId="76F9D819" w14:textId="77777777" w:rsidR="00B15119" w:rsidRPr="00B15119" w:rsidRDefault="00B15119" w:rsidP="00936881">
            <w:pPr>
              <w:pStyle w:val="TableText"/>
              <w:rPr>
                <w:lang w:val="en-GB"/>
              </w:rPr>
            </w:pPr>
            <w:r w:rsidRPr="00B15119">
              <w:t>Payment action - expiry date</w:t>
            </w:r>
          </w:p>
        </w:tc>
      </w:tr>
      <w:tr w:rsidR="00B008F3" w:rsidRPr="00B15119" w14:paraId="4E1A555B"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988" w:type="dxa"/>
          </w:tcPr>
          <w:p w14:paraId="3036C19F" w14:textId="7D6F6E42" w:rsidR="00B008F3" w:rsidRPr="00B15119" w:rsidRDefault="00B008F3" w:rsidP="00936881">
            <w:pPr>
              <w:pStyle w:val="TableText"/>
            </w:pPr>
            <w:r>
              <w:t>31R</w:t>
            </w:r>
          </w:p>
        </w:tc>
        <w:tc>
          <w:tcPr>
            <w:tcW w:w="4047" w:type="dxa"/>
          </w:tcPr>
          <w:p w14:paraId="7AEE9E4F" w14:textId="77777777" w:rsidR="00A83647" w:rsidRDefault="00A83647" w:rsidP="00A83647">
            <w:pPr>
              <w:pStyle w:val="TableText"/>
            </w:pPr>
            <w:r>
              <w:t>Requested New Date of Expiry of Local</w:t>
            </w:r>
          </w:p>
          <w:p w14:paraId="3FAEB399" w14:textId="2F3C2DFE" w:rsidR="00B008F3" w:rsidRPr="00B15119" w:rsidRDefault="00A83647" w:rsidP="00A83647">
            <w:pPr>
              <w:pStyle w:val="TableText"/>
            </w:pPr>
            <w:r>
              <w:t>Undertaking</w:t>
            </w:r>
          </w:p>
        </w:tc>
        <w:tc>
          <w:tcPr>
            <w:tcW w:w="3981" w:type="dxa"/>
          </w:tcPr>
          <w:p w14:paraId="2C2CCF52" w14:textId="4D87F7B5" w:rsidR="005A2B6D" w:rsidRPr="00B15119" w:rsidRDefault="00C200C3" w:rsidP="00936881">
            <w:pPr>
              <w:pStyle w:val="TableText"/>
            </w:pPr>
            <w:r>
              <w:t>Presenters action – Requested new expiry date local</w:t>
            </w:r>
          </w:p>
        </w:tc>
      </w:tr>
      <w:tr w:rsidR="00B15119" w:rsidRPr="00B15119" w14:paraId="68D25C52"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988" w:type="dxa"/>
            <w:hideMark/>
          </w:tcPr>
          <w:p w14:paraId="70D0F85E" w14:textId="77777777" w:rsidR="00B15119" w:rsidRPr="00B15119" w:rsidRDefault="00B15119" w:rsidP="00936881">
            <w:pPr>
              <w:pStyle w:val="TableText"/>
              <w:rPr>
                <w:lang w:val="en-GB"/>
              </w:rPr>
            </w:pPr>
            <w:r w:rsidRPr="00B15119">
              <w:t>56a (A,B or D)</w:t>
            </w:r>
          </w:p>
        </w:tc>
        <w:tc>
          <w:tcPr>
            <w:tcW w:w="4047" w:type="dxa"/>
            <w:hideMark/>
          </w:tcPr>
          <w:p w14:paraId="1BD526C9" w14:textId="77777777" w:rsidR="00B15119" w:rsidRPr="00B15119" w:rsidRDefault="00B15119" w:rsidP="00936881">
            <w:pPr>
              <w:pStyle w:val="TableText"/>
              <w:rPr>
                <w:lang w:val="en-GB"/>
              </w:rPr>
            </w:pPr>
            <w:r w:rsidRPr="00B15119">
              <w:t>Intermediary</w:t>
            </w:r>
          </w:p>
        </w:tc>
        <w:tc>
          <w:tcPr>
            <w:tcW w:w="3981" w:type="dxa"/>
            <w:hideMark/>
          </w:tcPr>
          <w:p w14:paraId="5B3DB194" w14:textId="77777777" w:rsidR="00B15119" w:rsidRPr="00B15119" w:rsidRDefault="00B15119" w:rsidP="00936881">
            <w:pPr>
              <w:pStyle w:val="TableText"/>
              <w:rPr>
                <w:lang w:val="en-GB"/>
              </w:rPr>
            </w:pPr>
            <w:r w:rsidRPr="00B15119">
              <w:t>Mapped to Action item</w:t>
            </w:r>
          </w:p>
        </w:tc>
      </w:tr>
      <w:tr w:rsidR="00B15119" w:rsidRPr="00B15119" w14:paraId="67AC6552"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988" w:type="dxa"/>
            <w:hideMark/>
          </w:tcPr>
          <w:p w14:paraId="692CA2A8" w14:textId="77777777" w:rsidR="00B15119" w:rsidRPr="00B15119" w:rsidRDefault="00B15119" w:rsidP="00936881">
            <w:pPr>
              <w:pStyle w:val="TableText"/>
              <w:rPr>
                <w:lang w:val="en-GB"/>
              </w:rPr>
            </w:pPr>
            <w:r w:rsidRPr="00B15119">
              <w:t>57a (A,B or D)</w:t>
            </w:r>
          </w:p>
        </w:tc>
        <w:tc>
          <w:tcPr>
            <w:tcW w:w="4047" w:type="dxa"/>
            <w:hideMark/>
          </w:tcPr>
          <w:p w14:paraId="7069044F" w14:textId="77777777" w:rsidR="00B15119" w:rsidRPr="00B15119" w:rsidRDefault="00B15119" w:rsidP="00936881">
            <w:pPr>
              <w:pStyle w:val="TableText"/>
              <w:rPr>
                <w:lang w:val="en-GB"/>
              </w:rPr>
            </w:pPr>
            <w:r w:rsidRPr="00B15119">
              <w:t>Account with institution</w:t>
            </w:r>
          </w:p>
        </w:tc>
        <w:tc>
          <w:tcPr>
            <w:tcW w:w="3981" w:type="dxa"/>
            <w:hideMark/>
          </w:tcPr>
          <w:p w14:paraId="07D73F84" w14:textId="77777777" w:rsidR="00B15119" w:rsidRPr="00B15119" w:rsidRDefault="00B15119" w:rsidP="00936881">
            <w:pPr>
              <w:pStyle w:val="TableText"/>
              <w:rPr>
                <w:lang w:val="en-GB"/>
              </w:rPr>
            </w:pPr>
            <w:r w:rsidRPr="00B15119">
              <w:t>Mapped to Action item</w:t>
            </w:r>
          </w:p>
        </w:tc>
      </w:tr>
      <w:tr w:rsidR="00B15119" w:rsidRPr="00B15119" w14:paraId="54990E73"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988" w:type="dxa"/>
            <w:hideMark/>
          </w:tcPr>
          <w:p w14:paraId="5BB7E7BC" w14:textId="77777777" w:rsidR="00B15119" w:rsidRPr="00B15119" w:rsidRDefault="00B15119" w:rsidP="00936881">
            <w:pPr>
              <w:pStyle w:val="TableText"/>
              <w:rPr>
                <w:lang w:val="en-GB"/>
              </w:rPr>
            </w:pPr>
            <w:r w:rsidRPr="00B15119">
              <w:t>72Z</w:t>
            </w:r>
          </w:p>
        </w:tc>
        <w:tc>
          <w:tcPr>
            <w:tcW w:w="4047" w:type="dxa"/>
            <w:hideMark/>
          </w:tcPr>
          <w:p w14:paraId="3941F52F" w14:textId="77777777" w:rsidR="00B15119" w:rsidRPr="00B15119" w:rsidRDefault="00B15119" w:rsidP="00936881">
            <w:pPr>
              <w:pStyle w:val="TableText"/>
              <w:rPr>
                <w:lang w:val="en-GB"/>
              </w:rPr>
            </w:pPr>
            <w:r w:rsidRPr="00B15119">
              <w:t>Sender to receiver details</w:t>
            </w:r>
          </w:p>
        </w:tc>
        <w:tc>
          <w:tcPr>
            <w:tcW w:w="3981" w:type="dxa"/>
            <w:hideMark/>
          </w:tcPr>
          <w:p w14:paraId="3267D667" w14:textId="77777777" w:rsidR="00B15119" w:rsidRPr="00B15119" w:rsidRDefault="00B15119" w:rsidP="00936881">
            <w:pPr>
              <w:pStyle w:val="TableText"/>
              <w:rPr>
                <w:lang w:val="en-GB"/>
              </w:rPr>
            </w:pPr>
            <w:r w:rsidRPr="00B15119">
              <w:t>'Notes from presenter' narrative</w:t>
            </w:r>
          </w:p>
        </w:tc>
      </w:tr>
      <w:tr w:rsidR="00B15119" w:rsidRPr="00B15119" w14:paraId="78BF8D00" w14:textId="77777777" w:rsidTr="003D3747">
        <w:trPr>
          <w:cnfStyle w:val="000000100000" w:firstRow="0" w:lastRow="0" w:firstColumn="0" w:lastColumn="0" w:oddVBand="0" w:evenVBand="0" w:oddHBand="1" w:evenHBand="0" w:firstRowFirstColumn="0" w:firstRowLastColumn="0" w:lastRowFirstColumn="0" w:lastRowLastColumn="0"/>
          <w:trHeight w:val="600"/>
        </w:trPr>
        <w:tc>
          <w:tcPr>
            <w:tcW w:w="988" w:type="dxa"/>
            <w:hideMark/>
          </w:tcPr>
          <w:p w14:paraId="0ECC343D" w14:textId="77777777" w:rsidR="00B15119" w:rsidRPr="00B15119" w:rsidRDefault="00B15119" w:rsidP="00936881">
            <w:pPr>
              <w:pStyle w:val="TableText"/>
              <w:rPr>
                <w:lang w:val="en-GB"/>
              </w:rPr>
            </w:pPr>
            <w:r w:rsidRPr="00B15119">
              <w:lastRenderedPageBreak/>
              <w:t>23X</w:t>
            </w:r>
          </w:p>
        </w:tc>
        <w:tc>
          <w:tcPr>
            <w:tcW w:w="4047" w:type="dxa"/>
            <w:hideMark/>
          </w:tcPr>
          <w:p w14:paraId="4AFCAF33" w14:textId="77777777" w:rsidR="00B15119" w:rsidRPr="00B15119" w:rsidRDefault="00B15119" w:rsidP="00936881">
            <w:pPr>
              <w:pStyle w:val="TableText"/>
              <w:rPr>
                <w:lang w:val="en-GB"/>
              </w:rPr>
            </w:pPr>
            <w:r w:rsidRPr="00B15119">
              <w:t>File identification</w:t>
            </w:r>
          </w:p>
        </w:tc>
        <w:tc>
          <w:tcPr>
            <w:tcW w:w="3981" w:type="dxa"/>
            <w:hideMark/>
          </w:tcPr>
          <w:p w14:paraId="5ADA035A" w14:textId="77777777" w:rsidR="00B15119" w:rsidRPr="00B15119" w:rsidRDefault="00B15119" w:rsidP="00936881">
            <w:pPr>
              <w:pStyle w:val="TableText"/>
              <w:rPr>
                <w:lang w:val="en-GB"/>
              </w:rPr>
            </w:pPr>
            <w:r w:rsidRPr="00B15119">
              <w:t>Mapped to Attached documents and Mapped to Action item</w:t>
            </w:r>
          </w:p>
        </w:tc>
      </w:tr>
    </w:tbl>
    <w:p w14:paraId="1470E6FD" w14:textId="77777777" w:rsidR="007A770D" w:rsidRDefault="007A770D" w:rsidP="007A770D">
      <w:pPr>
        <w:pStyle w:val="BodyText"/>
      </w:pPr>
    </w:p>
    <w:p w14:paraId="428F6819" w14:textId="2D7FA1DA" w:rsidR="000D3507" w:rsidRDefault="000D3507" w:rsidP="00B33199">
      <w:pPr>
        <w:pStyle w:val="Heading3"/>
      </w:pPr>
      <w:bookmarkStart w:id="144" w:name="_Toc160048696"/>
      <w:r>
        <w:t>MT768 – Acknowledgement of a Guarantee/Standby message</w:t>
      </w:r>
      <w:bookmarkEnd w:id="143"/>
      <w:bookmarkEnd w:id="144"/>
    </w:p>
    <w:tbl>
      <w:tblPr>
        <w:tblStyle w:val="TableGridHeader146"/>
        <w:tblW w:w="0" w:type="auto"/>
        <w:tblLook w:val="04A0" w:firstRow="1" w:lastRow="0" w:firstColumn="1" w:lastColumn="0" w:noHBand="0" w:noVBand="1"/>
      </w:tblPr>
      <w:tblGrid>
        <w:gridCol w:w="722"/>
        <w:gridCol w:w="4147"/>
        <w:gridCol w:w="4147"/>
      </w:tblGrid>
      <w:tr w:rsidR="006D4AAC" w:rsidRPr="00250D4B" w14:paraId="63CBF786" w14:textId="77777777" w:rsidTr="005506F9">
        <w:trPr>
          <w:cnfStyle w:val="100000000000" w:firstRow="1" w:lastRow="0" w:firstColumn="0" w:lastColumn="0" w:oddVBand="0" w:evenVBand="0" w:oddHBand="0" w:evenHBand="0" w:firstRowFirstColumn="0" w:firstRowLastColumn="0" w:lastRowFirstColumn="0" w:lastRowLastColumn="0"/>
          <w:trHeight w:val="315"/>
          <w:tblHeader/>
        </w:trPr>
        <w:tc>
          <w:tcPr>
            <w:tcW w:w="722" w:type="dxa"/>
            <w:noWrap/>
            <w:hideMark/>
          </w:tcPr>
          <w:p w14:paraId="0B9F3F98" w14:textId="77777777" w:rsidR="006D4AAC" w:rsidRPr="00250D4B" w:rsidRDefault="006D4AAC" w:rsidP="005506F9">
            <w:pPr>
              <w:pStyle w:val="TableHead"/>
              <w:rPr>
                <w:lang w:val="en-GB"/>
              </w:rPr>
            </w:pPr>
            <w:r w:rsidRPr="00250D4B">
              <w:rPr>
                <w:lang w:val="en-GB"/>
              </w:rPr>
              <w:t>Tag</w:t>
            </w:r>
          </w:p>
        </w:tc>
        <w:tc>
          <w:tcPr>
            <w:tcW w:w="4147" w:type="dxa"/>
            <w:noWrap/>
            <w:hideMark/>
          </w:tcPr>
          <w:p w14:paraId="775752E7" w14:textId="77777777" w:rsidR="006D4AAC" w:rsidRPr="00250D4B" w:rsidRDefault="006D4AAC" w:rsidP="005506F9">
            <w:pPr>
              <w:pStyle w:val="TableHead"/>
              <w:rPr>
                <w:lang w:val="en-GB"/>
              </w:rPr>
            </w:pPr>
            <w:r w:rsidRPr="00250D4B">
              <w:rPr>
                <w:lang w:val="en-GB"/>
              </w:rPr>
              <w:t>Field name</w:t>
            </w:r>
          </w:p>
        </w:tc>
        <w:tc>
          <w:tcPr>
            <w:tcW w:w="4147" w:type="dxa"/>
            <w:noWrap/>
            <w:hideMark/>
          </w:tcPr>
          <w:p w14:paraId="6C1459F5" w14:textId="77777777" w:rsidR="006D4AAC" w:rsidRPr="00250D4B" w:rsidRDefault="006D4AAC" w:rsidP="005506F9">
            <w:pPr>
              <w:pStyle w:val="TableHead"/>
              <w:rPr>
                <w:lang w:val="en-GB"/>
              </w:rPr>
            </w:pPr>
            <w:r w:rsidRPr="00250D4B">
              <w:rPr>
                <w:lang w:val="en-GB"/>
              </w:rPr>
              <w:t>Mapped From</w:t>
            </w:r>
          </w:p>
        </w:tc>
      </w:tr>
      <w:tr w:rsidR="006D4AAC" w:rsidRPr="00250D4B" w14:paraId="29D7B754" w14:textId="77777777" w:rsidTr="006D4AAC">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22E3C2B2" w14:textId="77777777" w:rsidR="006D4AAC" w:rsidRPr="00250D4B" w:rsidRDefault="006D4AAC" w:rsidP="005506F9">
            <w:pPr>
              <w:pStyle w:val="TableText"/>
              <w:rPr>
                <w:lang w:val="en-GB"/>
              </w:rPr>
            </w:pPr>
            <w:r w:rsidRPr="00250D4B">
              <w:rPr>
                <w:lang w:val="en-GB"/>
              </w:rPr>
              <w:t> </w:t>
            </w:r>
          </w:p>
        </w:tc>
        <w:tc>
          <w:tcPr>
            <w:tcW w:w="4147" w:type="dxa"/>
            <w:noWrap/>
            <w:hideMark/>
          </w:tcPr>
          <w:p w14:paraId="16B0F98A" w14:textId="77777777" w:rsidR="006D4AAC" w:rsidRPr="00250D4B" w:rsidRDefault="006D4AAC" w:rsidP="005506F9">
            <w:pPr>
              <w:pStyle w:val="TableText"/>
              <w:rPr>
                <w:lang w:val="en-GB"/>
              </w:rPr>
            </w:pPr>
            <w:r w:rsidRPr="00250D4B">
              <w:t>Sender</w:t>
            </w:r>
          </w:p>
        </w:tc>
        <w:tc>
          <w:tcPr>
            <w:tcW w:w="4147" w:type="dxa"/>
            <w:hideMark/>
          </w:tcPr>
          <w:p w14:paraId="1E61D291" w14:textId="77777777" w:rsidR="006D4AAC" w:rsidRPr="00250D4B" w:rsidRDefault="006D4AAC" w:rsidP="005506F9">
            <w:pPr>
              <w:pStyle w:val="TableText"/>
              <w:rPr>
                <w:lang w:val="en-GB"/>
              </w:rPr>
            </w:pPr>
            <w:r w:rsidRPr="00250D4B">
              <w:t xml:space="preserve">Used to determine associated master </w:t>
            </w:r>
          </w:p>
        </w:tc>
      </w:tr>
      <w:tr w:rsidR="006D4AAC" w:rsidRPr="00250D4B" w14:paraId="0C00167B" w14:textId="77777777" w:rsidTr="006D4AAC">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53A0E343" w14:textId="77777777" w:rsidR="006D4AAC" w:rsidRPr="00250D4B" w:rsidRDefault="006D4AAC" w:rsidP="005506F9">
            <w:pPr>
              <w:pStyle w:val="TableText"/>
              <w:rPr>
                <w:lang w:val="en-GB"/>
              </w:rPr>
            </w:pPr>
            <w:r w:rsidRPr="00250D4B">
              <w:rPr>
                <w:lang w:val="en-GB"/>
              </w:rPr>
              <w:t> </w:t>
            </w:r>
          </w:p>
        </w:tc>
        <w:tc>
          <w:tcPr>
            <w:tcW w:w="4147" w:type="dxa"/>
            <w:noWrap/>
            <w:hideMark/>
          </w:tcPr>
          <w:p w14:paraId="5E3B61B2" w14:textId="77777777" w:rsidR="006D4AAC" w:rsidRPr="00250D4B" w:rsidRDefault="006D4AAC" w:rsidP="005506F9">
            <w:pPr>
              <w:pStyle w:val="TableText"/>
              <w:rPr>
                <w:lang w:val="en-GB"/>
              </w:rPr>
            </w:pPr>
            <w:r w:rsidRPr="00250D4B">
              <w:t>Receiver</w:t>
            </w:r>
          </w:p>
        </w:tc>
        <w:tc>
          <w:tcPr>
            <w:tcW w:w="4147" w:type="dxa"/>
            <w:hideMark/>
          </w:tcPr>
          <w:p w14:paraId="271FDA22" w14:textId="77777777" w:rsidR="006D4AAC" w:rsidRPr="00250D4B" w:rsidRDefault="006D4AAC" w:rsidP="005506F9">
            <w:pPr>
              <w:pStyle w:val="TableText"/>
              <w:rPr>
                <w:lang w:val="en-GB"/>
              </w:rPr>
            </w:pPr>
            <w:r w:rsidRPr="00250D4B">
              <w:t>Used to determine receiver behalf of branch</w:t>
            </w:r>
          </w:p>
        </w:tc>
      </w:tr>
      <w:tr w:rsidR="006D4AAC" w:rsidRPr="00250D4B" w14:paraId="74AD5CFD" w14:textId="77777777" w:rsidTr="006D4AAC">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7A6B3523" w14:textId="77777777" w:rsidR="006D4AAC" w:rsidRPr="00250D4B" w:rsidRDefault="006D4AAC" w:rsidP="005506F9">
            <w:pPr>
              <w:pStyle w:val="TableText"/>
              <w:rPr>
                <w:lang w:val="en-GB"/>
              </w:rPr>
            </w:pPr>
            <w:r w:rsidRPr="00250D4B">
              <w:t>20</w:t>
            </w:r>
          </w:p>
        </w:tc>
        <w:tc>
          <w:tcPr>
            <w:tcW w:w="4147" w:type="dxa"/>
            <w:noWrap/>
            <w:hideMark/>
          </w:tcPr>
          <w:p w14:paraId="7DE2725A" w14:textId="77777777" w:rsidR="006D4AAC" w:rsidRPr="00250D4B" w:rsidRDefault="006D4AAC" w:rsidP="005506F9">
            <w:pPr>
              <w:pStyle w:val="TableText"/>
              <w:rPr>
                <w:lang w:val="en-GB"/>
              </w:rPr>
            </w:pPr>
            <w:r w:rsidRPr="00250D4B">
              <w:t>Transaction reference</w:t>
            </w:r>
          </w:p>
        </w:tc>
        <w:tc>
          <w:tcPr>
            <w:tcW w:w="4147" w:type="dxa"/>
            <w:hideMark/>
          </w:tcPr>
          <w:p w14:paraId="7349E399" w14:textId="77777777" w:rsidR="006D4AAC" w:rsidRPr="00250D4B" w:rsidRDefault="006D4AAC" w:rsidP="005506F9">
            <w:pPr>
              <w:pStyle w:val="TableText"/>
              <w:rPr>
                <w:lang w:val="en-GB"/>
              </w:rPr>
            </w:pPr>
            <w:r w:rsidRPr="00250D4B">
              <w:t>Used to find matching master by sender’s reference</w:t>
            </w:r>
          </w:p>
        </w:tc>
      </w:tr>
      <w:tr w:rsidR="006D4AAC" w:rsidRPr="00250D4B" w14:paraId="3B4BB184" w14:textId="77777777" w:rsidTr="006D4AAC">
        <w:trPr>
          <w:cnfStyle w:val="000000010000" w:firstRow="0" w:lastRow="0" w:firstColumn="0" w:lastColumn="0" w:oddVBand="0" w:evenVBand="0" w:oddHBand="0" w:evenHBand="1" w:firstRowFirstColumn="0" w:firstRowLastColumn="0" w:lastRowFirstColumn="0" w:lastRowLastColumn="0"/>
          <w:trHeight w:val="600"/>
        </w:trPr>
        <w:tc>
          <w:tcPr>
            <w:tcW w:w="722" w:type="dxa"/>
            <w:noWrap/>
            <w:hideMark/>
          </w:tcPr>
          <w:p w14:paraId="39D55238" w14:textId="77777777" w:rsidR="006D4AAC" w:rsidRPr="00250D4B" w:rsidRDefault="006D4AAC" w:rsidP="005506F9">
            <w:pPr>
              <w:pStyle w:val="TableText"/>
              <w:rPr>
                <w:lang w:val="en-GB"/>
              </w:rPr>
            </w:pPr>
            <w:r w:rsidRPr="00250D4B">
              <w:t>21</w:t>
            </w:r>
          </w:p>
        </w:tc>
        <w:tc>
          <w:tcPr>
            <w:tcW w:w="4147" w:type="dxa"/>
            <w:noWrap/>
            <w:hideMark/>
          </w:tcPr>
          <w:p w14:paraId="47BFEF02" w14:textId="77777777" w:rsidR="006D4AAC" w:rsidRPr="00250D4B" w:rsidRDefault="006D4AAC" w:rsidP="005506F9">
            <w:pPr>
              <w:pStyle w:val="TableText"/>
              <w:rPr>
                <w:lang w:val="en-GB"/>
              </w:rPr>
            </w:pPr>
            <w:r w:rsidRPr="00250D4B">
              <w:t>Related reference</w:t>
            </w:r>
          </w:p>
        </w:tc>
        <w:tc>
          <w:tcPr>
            <w:tcW w:w="4147" w:type="dxa"/>
            <w:hideMark/>
          </w:tcPr>
          <w:p w14:paraId="2940F034" w14:textId="77777777" w:rsidR="006D4AAC" w:rsidRPr="00250D4B" w:rsidRDefault="006D4AAC" w:rsidP="005506F9">
            <w:pPr>
              <w:pStyle w:val="TableText"/>
              <w:rPr>
                <w:lang w:val="en-GB"/>
              </w:rPr>
            </w:pPr>
            <w:r w:rsidRPr="00250D4B">
              <w:t>Used to find matching associated master, Our master reference</w:t>
            </w:r>
          </w:p>
        </w:tc>
      </w:tr>
      <w:tr w:rsidR="006D4AAC" w:rsidRPr="00250D4B" w14:paraId="5D68D0F0" w14:textId="77777777" w:rsidTr="006D4AAC">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61E5D863" w14:textId="77777777" w:rsidR="006D4AAC" w:rsidRPr="00250D4B" w:rsidRDefault="006D4AAC" w:rsidP="005506F9">
            <w:pPr>
              <w:pStyle w:val="TableText"/>
              <w:rPr>
                <w:lang w:val="en-GB"/>
              </w:rPr>
            </w:pPr>
            <w:r w:rsidRPr="00250D4B">
              <w:t>25</w:t>
            </w:r>
          </w:p>
        </w:tc>
        <w:tc>
          <w:tcPr>
            <w:tcW w:w="4147" w:type="dxa"/>
            <w:noWrap/>
            <w:hideMark/>
          </w:tcPr>
          <w:p w14:paraId="49AB3A16" w14:textId="77777777" w:rsidR="006D4AAC" w:rsidRPr="00250D4B" w:rsidRDefault="006D4AAC" w:rsidP="005506F9">
            <w:pPr>
              <w:pStyle w:val="TableText"/>
              <w:rPr>
                <w:lang w:val="en-GB"/>
              </w:rPr>
            </w:pPr>
            <w:r w:rsidRPr="00250D4B">
              <w:t>Account identification</w:t>
            </w:r>
          </w:p>
        </w:tc>
        <w:tc>
          <w:tcPr>
            <w:tcW w:w="4147" w:type="dxa"/>
            <w:hideMark/>
          </w:tcPr>
          <w:p w14:paraId="48E03BF4" w14:textId="77777777" w:rsidR="006D4AAC" w:rsidRPr="00250D4B" w:rsidRDefault="006D4AAC" w:rsidP="005506F9">
            <w:pPr>
              <w:pStyle w:val="TableText"/>
              <w:rPr>
                <w:lang w:val="en-GB"/>
              </w:rPr>
            </w:pPr>
            <w:r w:rsidRPr="00250D4B">
              <w:t>Mapped to Action item </w:t>
            </w:r>
          </w:p>
        </w:tc>
      </w:tr>
      <w:tr w:rsidR="006D4AAC" w:rsidRPr="00250D4B" w14:paraId="13AE710E" w14:textId="77777777" w:rsidTr="006D4AAC">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1924641A" w14:textId="77777777" w:rsidR="006D4AAC" w:rsidRPr="00250D4B" w:rsidRDefault="006D4AAC" w:rsidP="005506F9">
            <w:pPr>
              <w:pStyle w:val="TableText"/>
              <w:rPr>
                <w:lang w:val="en-GB"/>
              </w:rPr>
            </w:pPr>
            <w:r w:rsidRPr="00250D4B">
              <w:t>30</w:t>
            </w:r>
          </w:p>
        </w:tc>
        <w:tc>
          <w:tcPr>
            <w:tcW w:w="4147" w:type="dxa"/>
            <w:noWrap/>
            <w:hideMark/>
          </w:tcPr>
          <w:p w14:paraId="2420F5EA" w14:textId="77777777" w:rsidR="006D4AAC" w:rsidRPr="00250D4B" w:rsidRDefault="006D4AAC" w:rsidP="005506F9">
            <w:pPr>
              <w:pStyle w:val="TableText"/>
              <w:rPr>
                <w:lang w:val="en-GB"/>
              </w:rPr>
            </w:pPr>
            <w:r w:rsidRPr="00250D4B">
              <w:t>Date of message being acknowledged</w:t>
            </w:r>
          </w:p>
        </w:tc>
        <w:tc>
          <w:tcPr>
            <w:tcW w:w="4147" w:type="dxa"/>
            <w:hideMark/>
          </w:tcPr>
          <w:p w14:paraId="1F86DBE4" w14:textId="77777777" w:rsidR="006D4AAC" w:rsidRPr="00250D4B" w:rsidRDefault="006D4AAC" w:rsidP="005506F9">
            <w:pPr>
              <w:pStyle w:val="TableText"/>
              <w:rPr>
                <w:lang w:val="en-GB"/>
              </w:rPr>
            </w:pPr>
            <w:r w:rsidRPr="00250D4B">
              <w:t>Mapped to Date of acknowledged message</w:t>
            </w:r>
          </w:p>
        </w:tc>
      </w:tr>
      <w:tr w:rsidR="006D4AAC" w:rsidRPr="00250D4B" w14:paraId="4BDFFDD4" w14:textId="77777777" w:rsidTr="006D4AAC">
        <w:trPr>
          <w:cnfStyle w:val="000000100000" w:firstRow="0" w:lastRow="0" w:firstColumn="0" w:lastColumn="0" w:oddVBand="0" w:evenVBand="0" w:oddHBand="1" w:evenHBand="0" w:firstRowFirstColumn="0" w:firstRowLastColumn="0" w:lastRowFirstColumn="0" w:lastRowLastColumn="0"/>
          <w:trHeight w:val="1800"/>
        </w:trPr>
        <w:tc>
          <w:tcPr>
            <w:tcW w:w="722" w:type="dxa"/>
            <w:noWrap/>
            <w:hideMark/>
          </w:tcPr>
          <w:p w14:paraId="2633D48B" w14:textId="77777777" w:rsidR="006D4AAC" w:rsidRPr="00250D4B" w:rsidRDefault="006D4AAC" w:rsidP="005506F9">
            <w:pPr>
              <w:pStyle w:val="TableText"/>
              <w:rPr>
                <w:lang w:val="en-GB"/>
              </w:rPr>
            </w:pPr>
            <w:r w:rsidRPr="00250D4B">
              <w:t>32a</w:t>
            </w:r>
          </w:p>
        </w:tc>
        <w:tc>
          <w:tcPr>
            <w:tcW w:w="4147" w:type="dxa"/>
            <w:noWrap/>
            <w:hideMark/>
          </w:tcPr>
          <w:p w14:paraId="2D6DA3A7" w14:textId="77777777" w:rsidR="006D4AAC" w:rsidRPr="00250D4B" w:rsidRDefault="006D4AAC" w:rsidP="005506F9">
            <w:pPr>
              <w:pStyle w:val="TableText"/>
              <w:rPr>
                <w:lang w:val="en-GB"/>
              </w:rPr>
            </w:pPr>
            <w:r w:rsidRPr="00250D4B">
              <w:t>Amount of charges (B or D)</w:t>
            </w:r>
          </w:p>
        </w:tc>
        <w:tc>
          <w:tcPr>
            <w:tcW w:w="4147" w:type="dxa"/>
            <w:hideMark/>
          </w:tcPr>
          <w:p w14:paraId="622BF843" w14:textId="77777777" w:rsidR="006D4AAC" w:rsidRPr="00250D4B" w:rsidRDefault="006D4AAC" w:rsidP="005506F9">
            <w:pPr>
              <w:pStyle w:val="TableText"/>
              <w:rPr>
                <w:lang w:val="en-GB"/>
              </w:rPr>
            </w:pPr>
            <w:r w:rsidRPr="00250D4B">
              <w:t>If 32D –</w:t>
            </w:r>
            <w:r w:rsidRPr="00250D4B">
              <w:br/>
              <w:t>Date is mapped to Charge value date</w:t>
            </w:r>
            <w:r w:rsidRPr="00250D4B">
              <w:br/>
              <w:t>Amount is mapped to Amount of charges</w:t>
            </w:r>
            <w:r w:rsidRPr="00250D4B">
              <w:br/>
              <w:t xml:space="preserve">If 32B – </w:t>
            </w:r>
            <w:r w:rsidRPr="00250D4B">
              <w:br/>
              <w:t xml:space="preserve">Amount is mapped to Amount of charges charge amount </w:t>
            </w:r>
          </w:p>
        </w:tc>
      </w:tr>
      <w:tr w:rsidR="006D4AAC" w:rsidRPr="00250D4B" w14:paraId="2F3D143E" w14:textId="77777777" w:rsidTr="006D4AAC">
        <w:trPr>
          <w:cnfStyle w:val="000000010000" w:firstRow="0" w:lastRow="0" w:firstColumn="0" w:lastColumn="0" w:oddVBand="0" w:evenVBand="0" w:oddHBand="0" w:evenHBand="1" w:firstRowFirstColumn="0" w:firstRowLastColumn="0" w:lastRowFirstColumn="0" w:lastRowLastColumn="0"/>
          <w:trHeight w:val="600"/>
        </w:trPr>
        <w:tc>
          <w:tcPr>
            <w:tcW w:w="722" w:type="dxa"/>
            <w:noWrap/>
            <w:hideMark/>
          </w:tcPr>
          <w:p w14:paraId="6B197F89" w14:textId="77777777" w:rsidR="006D4AAC" w:rsidRPr="00250D4B" w:rsidRDefault="006D4AAC" w:rsidP="005506F9">
            <w:pPr>
              <w:pStyle w:val="TableText"/>
              <w:rPr>
                <w:lang w:val="en-GB"/>
              </w:rPr>
            </w:pPr>
            <w:r w:rsidRPr="00250D4B">
              <w:t>57a</w:t>
            </w:r>
          </w:p>
        </w:tc>
        <w:tc>
          <w:tcPr>
            <w:tcW w:w="4147" w:type="dxa"/>
            <w:noWrap/>
            <w:hideMark/>
          </w:tcPr>
          <w:p w14:paraId="4C3E9C96" w14:textId="77777777" w:rsidR="006D4AAC" w:rsidRPr="00250D4B" w:rsidRDefault="006D4AAC" w:rsidP="005506F9">
            <w:pPr>
              <w:pStyle w:val="TableText"/>
              <w:rPr>
                <w:lang w:val="en-GB"/>
              </w:rPr>
            </w:pPr>
            <w:r w:rsidRPr="00250D4B">
              <w:t>Account with (A, B or D) </w:t>
            </w:r>
          </w:p>
        </w:tc>
        <w:tc>
          <w:tcPr>
            <w:tcW w:w="4147" w:type="dxa"/>
            <w:hideMark/>
          </w:tcPr>
          <w:p w14:paraId="1909FD09" w14:textId="77777777" w:rsidR="006D4AAC" w:rsidRPr="00250D4B" w:rsidRDefault="006D4AAC" w:rsidP="005506F9">
            <w:pPr>
              <w:pStyle w:val="TableText"/>
              <w:rPr>
                <w:lang w:val="en-GB"/>
              </w:rPr>
            </w:pPr>
            <w:r w:rsidRPr="00250D4B">
              <w:t>If present, an Action item is created with message 'Review Pay settlement instructions'</w:t>
            </w:r>
          </w:p>
        </w:tc>
      </w:tr>
      <w:tr w:rsidR="006D4AAC" w:rsidRPr="00250D4B" w14:paraId="410F2FD0" w14:textId="77777777" w:rsidTr="006D4AAC">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553E5D6C" w14:textId="77777777" w:rsidR="006D4AAC" w:rsidRPr="00250D4B" w:rsidRDefault="006D4AAC" w:rsidP="005506F9">
            <w:pPr>
              <w:pStyle w:val="TableText"/>
              <w:rPr>
                <w:lang w:val="en-GB"/>
              </w:rPr>
            </w:pPr>
            <w:r w:rsidRPr="00250D4B">
              <w:t>71D</w:t>
            </w:r>
          </w:p>
        </w:tc>
        <w:tc>
          <w:tcPr>
            <w:tcW w:w="4147" w:type="dxa"/>
            <w:noWrap/>
            <w:hideMark/>
          </w:tcPr>
          <w:p w14:paraId="5492DC56" w14:textId="77777777" w:rsidR="006D4AAC" w:rsidRPr="00250D4B" w:rsidRDefault="006D4AAC" w:rsidP="005506F9">
            <w:pPr>
              <w:pStyle w:val="TableText"/>
              <w:rPr>
                <w:lang w:val="en-GB"/>
              </w:rPr>
            </w:pPr>
            <w:r w:rsidRPr="00250D4B">
              <w:t>Details of charges </w:t>
            </w:r>
          </w:p>
        </w:tc>
        <w:tc>
          <w:tcPr>
            <w:tcW w:w="4147" w:type="dxa"/>
            <w:hideMark/>
          </w:tcPr>
          <w:p w14:paraId="211BC2DC" w14:textId="77777777" w:rsidR="006D4AAC" w:rsidRPr="00250D4B" w:rsidRDefault="006D4AAC" w:rsidP="005506F9">
            <w:pPr>
              <w:pStyle w:val="TableText"/>
              <w:rPr>
                <w:lang w:val="en-GB"/>
              </w:rPr>
            </w:pPr>
            <w:r w:rsidRPr="00250D4B">
              <w:t>Action item created – listing the charges</w:t>
            </w:r>
          </w:p>
        </w:tc>
      </w:tr>
      <w:tr w:rsidR="006D4AAC" w:rsidRPr="00250D4B" w14:paraId="5ED2D143" w14:textId="77777777" w:rsidTr="006D4AAC">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7EAA19BF" w14:textId="77777777" w:rsidR="006D4AAC" w:rsidRPr="00250D4B" w:rsidRDefault="006D4AAC" w:rsidP="005506F9">
            <w:pPr>
              <w:pStyle w:val="TableText"/>
              <w:rPr>
                <w:lang w:val="en-GB"/>
              </w:rPr>
            </w:pPr>
            <w:r w:rsidRPr="00250D4B">
              <w:t>72Z</w:t>
            </w:r>
          </w:p>
        </w:tc>
        <w:tc>
          <w:tcPr>
            <w:tcW w:w="4147" w:type="dxa"/>
            <w:noWrap/>
            <w:hideMark/>
          </w:tcPr>
          <w:p w14:paraId="5EAAB6C3" w14:textId="77777777" w:rsidR="006D4AAC" w:rsidRPr="00250D4B" w:rsidRDefault="006D4AAC" w:rsidP="005506F9">
            <w:pPr>
              <w:pStyle w:val="TableText"/>
              <w:rPr>
                <w:lang w:val="en-GB"/>
              </w:rPr>
            </w:pPr>
            <w:r w:rsidRPr="00250D4B">
              <w:t>Sender to receiver details</w:t>
            </w:r>
          </w:p>
        </w:tc>
        <w:tc>
          <w:tcPr>
            <w:tcW w:w="4147" w:type="dxa"/>
            <w:hideMark/>
          </w:tcPr>
          <w:p w14:paraId="563232C7" w14:textId="77777777" w:rsidR="006D4AAC" w:rsidRPr="00250D4B" w:rsidRDefault="006D4AAC" w:rsidP="005506F9">
            <w:pPr>
              <w:pStyle w:val="TableText"/>
              <w:rPr>
                <w:lang w:val="en-GB"/>
              </w:rPr>
            </w:pPr>
            <w:r w:rsidRPr="00250D4B">
              <w:t>Notes from Sender</w:t>
            </w:r>
          </w:p>
        </w:tc>
      </w:tr>
      <w:tr w:rsidR="006D4AAC" w:rsidRPr="00250D4B" w14:paraId="35061F79" w14:textId="77777777" w:rsidTr="006D4AAC">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58B2D06E" w14:textId="77777777" w:rsidR="006D4AAC" w:rsidRPr="00250D4B" w:rsidRDefault="006D4AAC" w:rsidP="005506F9">
            <w:pPr>
              <w:pStyle w:val="TableText"/>
              <w:rPr>
                <w:lang w:val="en-GB"/>
              </w:rPr>
            </w:pPr>
            <w:r w:rsidRPr="00250D4B">
              <w:t>23X</w:t>
            </w:r>
          </w:p>
        </w:tc>
        <w:tc>
          <w:tcPr>
            <w:tcW w:w="4147" w:type="dxa"/>
            <w:hideMark/>
          </w:tcPr>
          <w:p w14:paraId="5EF2E4AD" w14:textId="77777777" w:rsidR="006D4AAC" w:rsidRPr="00250D4B" w:rsidRDefault="006D4AAC" w:rsidP="005506F9">
            <w:pPr>
              <w:pStyle w:val="TableText"/>
              <w:rPr>
                <w:lang w:val="en-GB"/>
              </w:rPr>
            </w:pPr>
            <w:r w:rsidRPr="00250D4B">
              <w:t>File identification</w:t>
            </w:r>
          </w:p>
        </w:tc>
        <w:tc>
          <w:tcPr>
            <w:tcW w:w="4147" w:type="dxa"/>
            <w:hideMark/>
          </w:tcPr>
          <w:p w14:paraId="273B9D16" w14:textId="77777777" w:rsidR="006D4AAC" w:rsidRPr="00250D4B" w:rsidRDefault="006D4AAC" w:rsidP="005506F9">
            <w:pPr>
              <w:pStyle w:val="TableText"/>
              <w:rPr>
                <w:lang w:val="en-GB"/>
              </w:rPr>
            </w:pPr>
            <w:r w:rsidRPr="00250D4B">
              <w:t>Mapped to Attached documents and Action item</w:t>
            </w:r>
          </w:p>
        </w:tc>
      </w:tr>
    </w:tbl>
    <w:p w14:paraId="561ED769" w14:textId="77777777" w:rsidR="00715A43" w:rsidRDefault="00715A43" w:rsidP="00EB1F0A">
      <w:pPr>
        <w:pStyle w:val="BodyText"/>
        <w:rPr>
          <w:rFonts w:eastAsiaTheme="majorEastAsia" w:cstheme="majorBidi"/>
          <w:sz w:val="24"/>
        </w:rPr>
      </w:pPr>
    </w:p>
    <w:p w14:paraId="4D51840F" w14:textId="77777777" w:rsidR="000D3507" w:rsidRDefault="000D3507" w:rsidP="00B33199">
      <w:pPr>
        <w:pStyle w:val="Heading3"/>
      </w:pPr>
      <w:bookmarkStart w:id="145" w:name="_Toc40607115"/>
      <w:bookmarkStart w:id="146" w:name="_Toc160048697"/>
      <w:r>
        <w:t>MT769 – Advice of Reduction or Release</w:t>
      </w:r>
      <w:bookmarkEnd w:id="145"/>
      <w:bookmarkEnd w:id="146"/>
    </w:p>
    <w:p w14:paraId="4B442437" w14:textId="70CE05BF" w:rsidR="000D3507" w:rsidRDefault="000D3507" w:rsidP="000D3507">
      <w:pPr>
        <w:pStyle w:val="BodyText"/>
      </w:pPr>
      <w:r>
        <w:t>The MT769 – Advice of Reduction or Release message creates an Import Standby - Reduction event or Cancel event or Correspondence event.</w:t>
      </w:r>
    </w:p>
    <w:tbl>
      <w:tblPr>
        <w:tblStyle w:val="TableGridHeader149"/>
        <w:tblW w:w="0" w:type="auto"/>
        <w:tblLook w:val="04A0" w:firstRow="1" w:lastRow="0" w:firstColumn="1" w:lastColumn="0" w:noHBand="0" w:noVBand="1"/>
      </w:tblPr>
      <w:tblGrid>
        <w:gridCol w:w="722"/>
        <w:gridCol w:w="4147"/>
        <w:gridCol w:w="4147"/>
      </w:tblGrid>
      <w:tr w:rsidR="00FB340A" w:rsidRPr="004E69C6" w14:paraId="440DE8A4" w14:textId="77777777" w:rsidTr="005506F9">
        <w:trPr>
          <w:cnfStyle w:val="100000000000" w:firstRow="1" w:lastRow="0" w:firstColumn="0" w:lastColumn="0" w:oddVBand="0" w:evenVBand="0" w:oddHBand="0" w:evenHBand="0" w:firstRowFirstColumn="0" w:firstRowLastColumn="0" w:lastRowFirstColumn="0" w:lastRowLastColumn="0"/>
          <w:trHeight w:val="300"/>
          <w:tblHeader/>
        </w:trPr>
        <w:tc>
          <w:tcPr>
            <w:tcW w:w="722" w:type="dxa"/>
            <w:noWrap/>
            <w:hideMark/>
          </w:tcPr>
          <w:p w14:paraId="04E622E2" w14:textId="77777777" w:rsidR="00FB340A" w:rsidRPr="00585F74" w:rsidRDefault="00FB340A" w:rsidP="005506F9">
            <w:pPr>
              <w:pStyle w:val="TableHead"/>
              <w:rPr>
                <w:lang w:val="en-GB"/>
              </w:rPr>
            </w:pPr>
            <w:r w:rsidRPr="00585F74">
              <w:rPr>
                <w:lang w:val="en-GB"/>
              </w:rPr>
              <w:t>Tag</w:t>
            </w:r>
          </w:p>
        </w:tc>
        <w:tc>
          <w:tcPr>
            <w:tcW w:w="4147" w:type="dxa"/>
            <w:noWrap/>
            <w:hideMark/>
          </w:tcPr>
          <w:p w14:paraId="0BD4F0AD" w14:textId="77777777" w:rsidR="00FB340A" w:rsidRPr="00585F74" w:rsidRDefault="00FB340A" w:rsidP="005506F9">
            <w:pPr>
              <w:pStyle w:val="TableHead"/>
              <w:rPr>
                <w:lang w:val="en-GB"/>
              </w:rPr>
            </w:pPr>
            <w:r w:rsidRPr="00585F74">
              <w:rPr>
                <w:lang w:val="en-GB"/>
              </w:rPr>
              <w:t>Field name</w:t>
            </w:r>
          </w:p>
        </w:tc>
        <w:tc>
          <w:tcPr>
            <w:tcW w:w="4147" w:type="dxa"/>
            <w:noWrap/>
            <w:hideMark/>
          </w:tcPr>
          <w:p w14:paraId="0321D5A6" w14:textId="77777777" w:rsidR="00FB340A" w:rsidRPr="00585F74" w:rsidRDefault="00FB340A" w:rsidP="005506F9">
            <w:pPr>
              <w:pStyle w:val="TableHead"/>
              <w:rPr>
                <w:lang w:val="en-GB"/>
              </w:rPr>
            </w:pPr>
            <w:r w:rsidRPr="00585F74">
              <w:rPr>
                <w:lang w:val="en-GB"/>
              </w:rPr>
              <w:t>Mapped From</w:t>
            </w:r>
          </w:p>
        </w:tc>
      </w:tr>
      <w:tr w:rsidR="00FB340A" w:rsidRPr="004E69C6" w14:paraId="16DE50A3"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64A2C348" w14:textId="77777777" w:rsidR="00FB340A" w:rsidRPr="004E69C6" w:rsidRDefault="00FB340A" w:rsidP="005506F9">
            <w:pPr>
              <w:pStyle w:val="TableText"/>
              <w:rPr>
                <w:lang w:val="en-GB"/>
              </w:rPr>
            </w:pPr>
            <w:r w:rsidRPr="004E69C6">
              <w:rPr>
                <w:lang w:val="en-GB"/>
              </w:rPr>
              <w:t> </w:t>
            </w:r>
          </w:p>
        </w:tc>
        <w:tc>
          <w:tcPr>
            <w:tcW w:w="4147" w:type="dxa"/>
            <w:noWrap/>
            <w:hideMark/>
          </w:tcPr>
          <w:p w14:paraId="532A7A9F" w14:textId="77777777" w:rsidR="00FB340A" w:rsidRPr="004E69C6" w:rsidRDefault="00FB340A" w:rsidP="005506F9">
            <w:pPr>
              <w:pStyle w:val="TableText"/>
              <w:rPr>
                <w:lang w:val="en-GB"/>
              </w:rPr>
            </w:pPr>
            <w:r w:rsidRPr="004E69C6">
              <w:t>Sender</w:t>
            </w:r>
          </w:p>
        </w:tc>
        <w:tc>
          <w:tcPr>
            <w:tcW w:w="4147" w:type="dxa"/>
            <w:hideMark/>
          </w:tcPr>
          <w:p w14:paraId="1FAEFAF5" w14:textId="77777777" w:rsidR="00FB340A" w:rsidRPr="004E69C6" w:rsidRDefault="00FB340A" w:rsidP="005506F9">
            <w:pPr>
              <w:pStyle w:val="TableText"/>
              <w:rPr>
                <w:lang w:val="en-GB"/>
              </w:rPr>
            </w:pPr>
            <w:r w:rsidRPr="004E69C6">
              <w:t xml:space="preserve">Used to determine associated master </w:t>
            </w:r>
          </w:p>
        </w:tc>
      </w:tr>
      <w:tr w:rsidR="00FB340A" w:rsidRPr="004E69C6" w14:paraId="01FB7A61"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69C84991" w14:textId="77777777" w:rsidR="00FB340A" w:rsidRPr="004E69C6" w:rsidRDefault="00FB340A" w:rsidP="005506F9">
            <w:pPr>
              <w:pStyle w:val="TableText"/>
              <w:rPr>
                <w:lang w:val="en-GB"/>
              </w:rPr>
            </w:pPr>
            <w:r w:rsidRPr="004E69C6">
              <w:rPr>
                <w:lang w:val="en-GB"/>
              </w:rPr>
              <w:t> </w:t>
            </w:r>
          </w:p>
        </w:tc>
        <w:tc>
          <w:tcPr>
            <w:tcW w:w="4147" w:type="dxa"/>
            <w:noWrap/>
            <w:hideMark/>
          </w:tcPr>
          <w:p w14:paraId="43BB1D09" w14:textId="77777777" w:rsidR="00FB340A" w:rsidRPr="004E69C6" w:rsidRDefault="00FB340A" w:rsidP="005506F9">
            <w:pPr>
              <w:pStyle w:val="TableText"/>
              <w:rPr>
                <w:lang w:val="en-GB"/>
              </w:rPr>
            </w:pPr>
            <w:r w:rsidRPr="004E69C6">
              <w:t>Receiver</w:t>
            </w:r>
          </w:p>
        </w:tc>
        <w:tc>
          <w:tcPr>
            <w:tcW w:w="4147" w:type="dxa"/>
            <w:hideMark/>
          </w:tcPr>
          <w:p w14:paraId="7C55C88B" w14:textId="77777777" w:rsidR="00FB340A" w:rsidRPr="004E69C6" w:rsidRDefault="00FB340A" w:rsidP="005506F9">
            <w:pPr>
              <w:pStyle w:val="TableText"/>
              <w:rPr>
                <w:lang w:val="en-GB"/>
              </w:rPr>
            </w:pPr>
            <w:r w:rsidRPr="004E69C6">
              <w:t>Used to determine receiver behalf of branch</w:t>
            </w:r>
          </w:p>
        </w:tc>
      </w:tr>
      <w:tr w:rsidR="00FB340A" w:rsidRPr="004E69C6" w14:paraId="5BA985B1" w14:textId="77777777" w:rsidTr="003D3747">
        <w:trPr>
          <w:cnfStyle w:val="000000100000" w:firstRow="0" w:lastRow="0" w:firstColumn="0" w:lastColumn="0" w:oddVBand="0" w:evenVBand="0" w:oddHBand="1" w:evenHBand="0" w:firstRowFirstColumn="0" w:firstRowLastColumn="0" w:lastRowFirstColumn="0" w:lastRowLastColumn="0"/>
          <w:trHeight w:val="600"/>
        </w:trPr>
        <w:tc>
          <w:tcPr>
            <w:tcW w:w="722" w:type="dxa"/>
            <w:noWrap/>
            <w:hideMark/>
          </w:tcPr>
          <w:p w14:paraId="279294B6" w14:textId="77777777" w:rsidR="00FB340A" w:rsidRPr="004E69C6" w:rsidRDefault="00FB340A" w:rsidP="005506F9">
            <w:pPr>
              <w:pStyle w:val="TableText"/>
              <w:rPr>
                <w:lang w:val="en-GB"/>
              </w:rPr>
            </w:pPr>
            <w:r w:rsidRPr="004E69C6">
              <w:t>20</w:t>
            </w:r>
          </w:p>
        </w:tc>
        <w:tc>
          <w:tcPr>
            <w:tcW w:w="4147" w:type="dxa"/>
            <w:noWrap/>
            <w:hideMark/>
          </w:tcPr>
          <w:p w14:paraId="3D5FC9CF" w14:textId="77777777" w:rsidR="00FB340A" w:rsidRPr="004E69C6" w:rsidRDefault="00FB340A" w:rsidP="005506F9">
            <w:pPr>
              <w:pStyle w:val="TableText"/>
              <w:rPr>
                <w:lang w:val="en-GB"/>
              </w:rPr>
            </w:pPr>
            <w:r w:rsidRPr="004E69C6">
              <w:t>Transaction Reference Number</w:t>
            </w:r>
          </w:p>
        </w:tc>
        <w:tc>
          <w:tcPr>
            <w:tcW w:w="4147" w:type="dxa"/>
            <w:hideMark/>
          </w:tcPr>
          <w:p w14:paraId="1ECDE3D1" w14:textId="77777777" w:rsidR="00FB340A" w:rsidRPr="004E69C6" w:rsidRDefault="00FB340A" w:rsidP="005506F9">
            <w:pPr>
              <w:pStyle w:val="TableText"/>
              <w:rPr>
                <w:lang w:val="en-GB"/>
              </w:rPr>
            </w:pPr>
            <w:r w:rsidRPr="004E69C6">
              <w:t>Used to find matching master by sender’s reference, Principal's reference</w:t>
            </w:r>
          </w:p>
        </w:tc>
      </w:tr>
      <w:tr w:rsidR="00FB340A" w:rsidRPr="004E69C6" w14:paraId="4508A18B" w14:textId="77777777" w:rsidTr="003D3747">
        <w:trPr>
          <w:cnfStyle w:val="000000010000" w:firstRow="0" w:lastRow="0" w:firstColumn="0" w:lastColumn="0" w:oddVBand="0" w:evenVBand="0" w:oddHBand="0" w:evenHBand="1" w:firstRowFirstColumn="0" w:firstRowLastColumn="0" w:lastRowFirstColumn="0" w:lastRowLastColumn="0"/>
          <w:trHeight w:val="600"/>
        </w:trPr>
        <w:tc>
          <w:tcPr>
            <w:tcW w:w="722" w:type="dxa"/>
            <w:noWrap/>
            <w:hideMark/>
          </w:tcPr>
          <w:p w14:paraId="117ABD0E" w14:textId="77777777" w:rsidR="00FB340A" w:rsidRPr="004E69C6" w:rsidRDefault="00FB340A" w:rsidP="005506F9">
            <w:pPr>
              <w:pStyle w:val="TableText"/>
              <w:rPr>
                <w:lang w:val="en-GB"/>
              </w:rPr>
            </w:pPr>
            <w:r w:rsidRPr="004E69C6">
              <w:t>21</w:t>
            </w:r>
          </w:p>
        </w:tc>
        <w:tc>
          <w:tcPr>
            <w:tcW w:w="4147" w:type="dxa"/>
            <w:noWrap/>
            <w:hideMark/>
          </w:tcPr>
          <w:p w14:paraId="2CB38F30" w14:textId="77777777" w:rsidR="00FB340A" w:rsidRPr="004E69C6" w:rsidRDefault="00FB340A" w:rsidP="005506F9">
            <w:pPr>
              <w:pStyle w:val="TableText"/>
              <w:rPr>
                <w:lang w:val="en-GB"/>
              </w:rPr>
            </w:pPr>
            <w:r w:rsidRPr="004E69C6">
              <w:t>Related reference</w:t>
            </w:r>
          </w:p>
        </w:tc>
        <w:tc>
          <w:tcPr>
            <w:tcW w:w="4147" w:type="dxa"/>
            <w:hideMark/>
          </w:tcPr>
          <w:p w14:paraId="7F88FAC0" w14:textId="77777777" w:rsidR="00FB340A" w:rsidRPr="004E69C6" w:rsidRDefault="00FB340A" w:rsidP="005506F9">
            <w:pPr>
              <w:pStyle w:val="TableText"/>
              <w:rPr>
                <w:lang w:val="en-GB"/>
              </w:rPr>
            </w:pPr>
            <w:r w:rsidRPr="004E69C6">
              <w:t>Used to find matching associated master, Our master reference</w:t>
            </w:r>
          </w:p>
        </w:tc>
      </w:tr>
      <w:tr w:rsidR="00FB340A" w:rsidRPr="004E69C6" w14:paraId="1DB94814"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772A2CD5" w14:textId="77777777" w:rsidR="00FB340A" w:rsidRPr="004E69C6" w:rsidRDefault="00FB340A" w:rsidP="005506F9">
            <w:pPr>
              <w:pStyle w:val="TableText"/>
              <w:rPr>
                <w:lang w:val="en-GB"/>
              </w:rPr>
            </w:pPr>
            <w:r w:rsidRPr="004E69C6">
              <w:t>25</w:t>
            </w:r>
          </w:p>
        </w:tc>
        <w:tc>
          <w:tcPr>
            <w:tcW w:w="4147" w:type="dxa"/>
            <w:noWrap/>
            <w:hideMark/>
          </w:tcPr>
          <w:p w14:paraId="2806D154" w14:textId="77777777" w:rsidR="00FB340A" w:rsidRPr="004E69C6" w:rsidRDefault="00FB340A" w:rsidP="005506F9">
            <w:pPr>
              <w:pStyle w:val="TableText"/>
              <w:rPr>
                <w:lang w:val="en-GB"/>
              </w:rPr>
            </w:pPr>
            <w:r w:rsidRPr="004E69C6">
              <w:t>Account Identification</w:t>
            </w:r>
          </w:p>
        </w:tc>
        <w:tc>
          <w:tcPr>
            <w:tcW w:w="4147" w:type="dxa"/>
            <w:hideMark/>
          </w:tcPr>
          <w:p w14:paraId="2899575D" w14:textId="77777777" w:rsidR="00FB340A" w:rsidRPr="004E69C6" w:rsidRDefault="00FB340A" w:rsidP="005506F9">
            <w:pPr>
              <w:pStyle w:val="TableText"/>
              <w:rPr>
                <w:lang w:val="en-GB"/>
              </w:rPr>
            </w:pPr>
            <w:r w:rsidRPr="004E69C6">
              <w:t>Mapped to Action item</w:t>
            </w:r>
          </w:p>
        </w:tc>
      </w:tr>
      <w:tr w:rsidR="00FB340A" w:rsidRPr="004E69C6" w14:paraId="02CB4DBD"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680EF111" w14:textId="77777777" w:rsidR="00FB340A" w:rsidRPr="004E69C6" w:rsidRDefault="00FB340A" w:rsidP="005506F9">
            <w:pPr>
              <w:pStyle w:val="TableText"/>
              <w:rPr>
                <w:lang w:val="en-GB"/>
              </w:rPr>
            </w:pPr>
            <w:r w:rsidRPr="004E69C6">
              <w:t>30</w:t>
            </w:r>
          </w:p>
        </w:tc>
        <w:tc>
          <w:tcPr>
            <w:tcW w:w="4147" w:type="dxa"/>
            <w:noWrap/>
            <w:hideMark/>
          </w:tcPr>
          <w:p w14:paraId="20431629" w14:textId="77777777" w:rsidR="00FB340A" w:rsidRPr="004E69C6" w:rsidRDefault="00FB340A" w:rsidP="005506F9">
            <w:pPr>
              <w:pStyle w:val="TableText"/>
              <w:rPr>
                <w:lang w:val="en-GB"/>
              </w:rPr>
            </w:pPr>
            <w:r w:rsidRPr="004E69C6">
              <w:t>Date of Reduction or Release</w:t>
            </w:r>
          </w:p>
        </w:tc>
        <w:tc>
          <w:tcPr>
            <w:tcW w:w="4147" w:type="dxa"/>
            <w:hideMark/>
          </w:tcPr>
          <w:p w14:paraId="48B5D579" w14:textId="77777777" w:rsidR="00FB340A" w:rsidRPr="004E69C6" w:rsidRDefault="00FB340A" w:rsidP="005506F9">
            <w:pPr>
              <w:pStyle w:val="TableText"/>
              <w:rPr>
                <w:lang w:val="en-GB"/>
              </w:rPr>
            </w:pPr>
            <w:r w:rsidRPr="004E69C6">
              <w:t>Mapped to reduction date and Action item </w:t>
            </w:r>
          </w:p>
        </w:tc>
      </w:tr>
      <w:tr w:rsidR="00FB340A" w:rsidRPr="004E69C6" w14:paraId="295A8460" w14:textId="77777777" w:rsidTr="00A25D96">
        <w:trPr>
          <w:cnfStyle w:val="000000100000" w:firstRow="0" w:lastRow="0" w:firstColumn="0" w:lastColumn="0" w:oddVBand="0" w:evenVBand="0" w:oddHBand="1" w:evenHBand="0" w:firstRowFirstColumn="0" w:firstRowLastColumn="0" w:lastRowFirstColumn="0" w:lastRowLastColumn="0"/>
          <w:trHeight w:val="1611"/>
        </w:trPr>
        <w:tc>
          <w:tcPr>
            <w:tcW w:w="722" w:type="dxa"/>
            <w:noWrap/>
            <w:hideMark/>
          </w:tcPr>
          <w:p w14:paraId="4C7209C6" w14:textId="77777777" w:rsidR="00FB340A" w:rsidRPr="004E69C6" w:rsidRDefault="00FB340A" w:rsidP="005506F9">
            <w:pPr>
              <w:pStyle w:val="TableText"/>
              <w:rPr>
                <w:lang w:val="en-GB"/>
              </w:rPr>
            </w:pPr>
            <w:r w:rsidRPr="004E69C6">
              <w:t>32a</w:t>
            </w:r>
          </w:p>
        </w:tc>
        <w:tc>
          <w:tcPr>
            <w:tcW w:w="4147" w:type="dxa"/>
            <w:noWrap/>
            <w:hideMark/>
          </w:tcPr>
          <w:p w14:paraId="4DEDE106" w14:textId="77777777" w:rsidR="00FB340A" w:rsidRPr="004E69C6" w:rsidRDefault="00FB340A" w:rsidP="005506F9">
            <w:pPr>
              <w:pStyle w:val="TableText"/>
              <w:rPr>
                <w:lang w:val="en-GB"/>
              </w:rPr>
            </w:pPr>
            <w:r w:rsidRPr="004E69C6">
              <w:t>Amount of Charges (B or D)</w:t>
            </w:r>
          </w:p>
        </w:tc>
        <w:tc>
          <w:tcPr>
            <w:tcW w:w="4147" w:type="dxa"/>
            <w:hideMark/>
          </w:tcPr>
          <w:p w14:paraId="0EA148EE" w14:textId="77777777" w:rsidR="00C45BE3" w:rsidRDefault="00C45BE3" w:rsidP="00C45BE3">
            <w:pPr>
              <w:pStyle w:val="TableText"/>
            </w:pPr>
            <w:r>
              <w:t>If 32D –</w:t>
            </w:r>
          </w:p>
          <w:p w14:paraId="5C778CD4" w14:textId="77777777" w:rsidR="00C45BE3" w:rsidRDefault="00C45BE3" w:rsidP="00C45BE3">
            <w:pPr>
              <w:pStyle w:val="TableText"/>
            </w:pPr>
            <w:r>
              <w:t>Date and Amount is mapped to Action item</w:t>
            </w:r>
          </w:p>
          <w:p w14:paraId="71628DF5" w14:textId="77777777" w:rsidR="00C45BE3" w:rsidRDefault="00C45BE3" w:rsidP="00C45BE3">
            <w:pPr>
              <w:pStyle w:val="TableText"/>
            </w:pPr>
          </w:p>
          <w:p w14:paraId="6CECF440" w14:textId="77777777" w:rsidR="00C45BE3" w:rsidRDefault="00C45BE3" w:rsidP="00C45BE3">
            <w:pPr>
              <w:pStyle w:val="TableText"/>
            </w:pPr>
            <w:r>
              <w:t>If 32B –</w:t>
            </w:r>
          </w:p>
          <w:p w14:paraId="39DE89D5" w14:textId="59632C04" w:rsidR="00FB340A" w:rsidRPr="004E69C6" w:rsidRDefault="00C45BE3" w:rsidP="00C45BE3">
            <w:pPr>
              <w:pStyle w:val="TableText"/>
              <w:rPr>
                <w:lang w:val="en-GB"/>
              </w:rPr>
            </w:pPr>
            <w:r>
              <w:t>Amount is mapped to Action item</w:t>
            </w:r>
          </w:p>
        </w:tc>
      </w:tr>
      <w:tr w:rsidR="00FB340A" w:rsidRPr="004E69C6" w14:paraId="6EDA0FA2"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1095221B" w14:textId="77777777" w:rsidR="00FB340A" w:rsidRPr="004E69C6" w:rsidRDefault="00FB340A" w:rsidP="005506F9">
            <w:pPr>
              <w:pStyle w:val="TableText"/>
              <w:rPr>
                <w:lang w:val="en-GB"/>
              </w:rPr>
            </w:pPr>
            <w:r w:rsidRPr="004E69C6">
              <w:lastRenderedPageBreak/>
              <w:t>33B</w:t>
            </w:r>
          </w:p>
        </w:tc>
        <w:tc>
          <w:tcPr>
            <w:tcW w:w="4147" w:type="dxa"/>
            <w:noWrap/>
            <w:hideMark/>
          </w:tcPr>
          <w:p w14:paraId="444A275F" w14:textId="77777777" w:rsidR="00FB340A" w:rsidRPr="004E69C6" w:rsidRDefault="00FB340A" w:rsidP="005506F9">
            <w:pPr>
              <w:pStyle w:val="TableText"/>
              <w:rPr>
                <w:lang w:val="en-GB"/>
              </w:rPr>
            </w:pPr>
            <w:r w:rsidRPr="004E69C6">
              <w:t>Amount Reduced or Released</w:t>
            </w:r>
          </w:p>
        </w:tc>
        <w:tc>
          <w:tcPr>
            <w:tcW w:w="4147" w:type="dxa"/>
            <w:noWrap/>
            <w:hideMark/>
          </w:tcPr>
          <w:p w14:paraId="6BD53EE0" w14:textId="77777777" w:rsidR="00FB340A" w:rsidRPr="004E69C6" w:rsidRDefault="00FB340A" w:rsidP="005506F9">
            <w:pPr>
              <w:pStyle w:val="TableText"/>
              <w:rPr>
                <w:lang w:val="en-GB"/>
              </w:rPr>
            </w:pPr>
            <w:r w:rsidRPr="004E69C6">
              <w:t>Mapped to Reduction Amount and Action item</w:t>
            </w:r>
          </w:p>
        </w:tc>
      </w:tr>
      <w:tr w:rsidR="00FB340A" w:rsidRPr="004E69C6" w14:paraId="2F57A782"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3E96A839" w14:textId="77777777" w:rsidR="00FB340A" w:rsidRPr="004E69C6" w:rsidRDefault="00FB340A" w:rsidP="005506F9">
            <w:pPr>
              <w:pStyle w:val="TableText"/>
              <w:rPr>
                <w:lang w:val="en-GB"/>
              </w:rPr>
            </w:pPr>
            <w:r w:rsidRPr="004E69C6">
              <w:t>34B</w:t>
            </w:r>
          </w:p>
        </w:tc>
        <w:tc>
          <w:tcPr>
            <w:tcW w:w="4147" w:type="dxa"/>
            <w:noWrap/>
            <w:hideMark/>
          </w:tcPr>
          <w:p w14:paraId="34C05B9D" w14:textId="77777777" w:rsidR="00FB340A" w:rsidRPr="004E69C6" w:rsidRDefault="00FB340A" w:rsidP="005506F9">
            <w:pPr>
              <w:pStyle w:val="TableText"/>
              <w:rPr>
                <w:lang w:val="en-GB"/>
              </w:rPr>
            </w:pPr>
            <w:r w:rsidRPr="004E69C6">
              <w:t>Amount Outstanding</w:t>
            </w:r>
          </w:p>
        </w:tc>
        <w:tc>
          <w:tcPr>
            <w:tcW w:w="4147" w:type="dxa"/>
            <w:noWrap/>
            <w:hideMark/>
          </w:tcPr>
          <w:p w14:paraId="528765C2" w14:textId="77777777" w:rsidR="00FB340A" w:rsidRPr="004E69C6" w:rsidRDefault="00FB340A" w:rsidP="005506F9">
            <w:pPr>
              <w:pStyle w:val="TableText"/>
              <w:rPr>
                <w:lang w:val="en-GB"/>
              </w:rPr>
            </w:pPr>
            <w:r w:rsidRPr="004E69C6">
              <w:t>Mapped as Action item</w:t>
            </w:r>
          </w:p>
        </w:tc>
      </w:tr>
      <w:tr w:rsidR="00FB340A" w:rsidRPr="004E69C6" w14:paraId="7739BF02"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50C1EC82" w14:textId="77777777" w:rsidR="00FB340A" w:rsidRPr="004E69C6" w:rsidRDefault="00FB340A" w:rsidP="005506F9">
            <w:pPr>
              <w:pStyle w:val="TableText"/>
              <w:rPr>
                <w:lang w:val="en-GB"/>
              </w:rPr>
            </w:pPr>
            <w:r w:rsidRPr="004E69C6">
              <w:t>39C</w:t>
            </w:r>
          </w:p>
        </w:tc>
        <w:tc>
          <w:tcPr>
            <w:tcW w:w="4147" w:type="dxa"/>
            <w:noWrap/>
            <w:hideMark/>
          </w:tcPr>
          <w:p w14:paraId="3A9B1F9A" w14:textId="77777777" w:rsidR="00FB340A" w:rsidRPr="004E69C6" w:rsidRDefault="00FB340A" w:rsidP="005506F9">
            <w:pPr>
              <w:pStyle w:val="TableText"/>
              <w:rPr>
                <w:lang w:val="en-GB"/>
              </w:rPr>
            </w:pPr>
            <w:r w:rsidRPr="004E69C6">
              <w:t>Amount Specification</w:t>
            </w:r>
          </w:p>
        </w:tc>
        <w:tc>
          <w:tcPr>
            <w:tcW w:w="4147" w:type="dxa"/>
            <w:noWrap/>
            <w:hideMark/>
          </w:tcPr>
          <w:p w14:paraId="6C1831C2" w14:textId="77777777" w:rsidR="00FB340A" w:rsidRPr="004E69C6" w:rsidRDefault="00FB340A" w:rsidP="005506F9">
            <w:pPr>
              <w:pStyle w:val="TableText"/>
              <w:rPr>
                <w:lang w:val="en-GB"/>
              </w:rPr>
            </w:pPr>
            <w:r w:rsidRPr="004E69C6">
              <w:t>Mapped to Action item</w:t>
            </w:r>
          </w:p>
        </w:tc>
      </w:tr>
      <w:tr w:rsidR="00FB340A" w:rsidRPr="004E69C6" w14:paraId="03F9BAD7"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7D61A057" w14:textId="77777777" w:rsidR="00FB340A" w:rsidRPr="004E69C6" w:rsidRDefault="00FB340A" w:rsidP="005506F9">
            <w:pPr>
              <w:pStyle w:val="TableText"/>
              <w:rPr>
                <w:lang w:val="en-GB"/>
              </w:rPr>
            </w:pPr>
            <w:r w:rsidRPr="004E69C6">
              <w:t>57a</w:t>
            </w:r>
          </w:p>
        </w:tc>
        <w:tc>
          <w:tcPr>
            <w:tcW w:w="4147" w:type="dxa"/>
            <w:hideMark/>
          </w:tcPr>
          <w:p w14:paraId="25512A1C" w14:textId="77777777" w:rsidR="00FB340A" w:rsidRPr="004E69C6" w:rsidRDefault="00FB340A" w:rsidP="005506F9">
            <w:pPr>
              <w:pStyle w:val="TableText"/>
              <w:rPr>
                <w:lang w:val="en-GB"/>
              </w:rPr>
            </w:pPr>
            <w:r w:rsidRPr="004E69C6">
              <w:t>Account with Bank (A, B or D) </w:t>
            </w:r>
          </w:p>
        </w:tc>
        <w:tc>
          <w:tcPr>
            <w:tcW w:w="4147" w:type="dxa"/>
            <w:noWrap/>
            <w:hideMark/>
          </w:tcPr>
          <w:p w14:paraId="35C93B6E" w14:textId="77777777" w:rsidR="00FB340A" w:rsidRPr="004E69C6" w:rsidRDefault="00FB340A" w:rsidP="005506F9">
            <w:pPr>
              <w:pStyle w:val="TableText"/>
              <w:rPr>
                <w:lang w:val="en-GB"/>
              </w:rPr>
            </w:pPr>
            <w:r w:rsidRPr="004E69C6">
              <w:t>Mapped to Action item</w:t>
            </w:r>
          </w:p>
        </w:tc>
      </w:tr>
      <w:tr w:rsidR="00FB340A" w:rsidRPr="004E69C6" w14:paraId="23FC90FD"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1E816F59" w14:textId="77777777" w:rsidR="00FB340A" w:rsidRPr="004E69C6" w:rsidRDefault="00FB340A" w:rsidP="005506F9">
            <w:pPr>
              <w:pStyle w:val="TableText"/>
              <w:rPr>
                <w:lang w:val="en-GB"/>
              </w:rPr>
            </w:pPr>
            <w:r w:rsidRPr="004E69C6">
              <w:t>71D</w:t>
            </w:r>
          </w:p>
        </w:tc>
        <w:tc>
          <w:tcPr>
            <w:tcW w:w="4147" w:type="dxa"/>
            <w:noWrap/>
            <w:hideMark/>
          </w:tcPr>
          <w:p w14:paraId="6699675F" w14:textId="77777777" w:rsidR="00FB340A" w:rsidRPr="004E69C6" w:rsidRDefault="00FB340A" w:rsidP="005506F9">
            <w:pPr>
              <w:pStyle w:val="TableText"/>
              <w:rPr>
                <w:lang w:val="en-GB"/>
              </w:rPr>
            </w:pPr>
            <w:r w:rsidRPr="004E69C6">
              <w:t>Details of charges </w:t>
            </w:r>
          </w:p>
        </w:tc>
        <w:tc>
          <w:tcPr>
            <w:tcW w:w="4147" w:type="dxa"/>
            <w:noWrap/>
            <w:hideMark/>
          </w:tcPr>
          <w:p w14:paraId="261F90A3" w14:textId="77777777" w:rsidR="00FB340A" w:rsidRPr="004E69C6" w:rsidRDefault="00FB340A" w:rsidP="005506F9">
            <w:pPr>
              <w:pStyle w:val="TableText"/>
              <w:rPr>
                <w:lang w:val="en-GB"/>
              </w:rPr>
            </w:pPr>
            <w:r w:rsidRPr="004E69C6">
              <w:t>Mapped to Action item</w:t>
            </w:r>
          </w:p>
        </w:tc>
      </w:tr>
      <w:tr w:rsidR="00FB340A" w:rsidRPr="004E69C6" w14:paraId="422E1E3D"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2B52F03C" w14:textId="77777777" w:rsidR="00FB340A" w:rsidRPr="004E69C6" w:rsidRDefault="00FB340A" w:rsidP="005506F9">
            <w:pPr>
              <w:pStyle w:val="TableText"/>
              <w:rPr>
                <w:lang w:val="en-GB"/>
              </w:rPr>
            </w:pPr>
            <w:r w:rsidRPr="004E69C6">
              <w:t>72Z</w:t>
            </w:r>
          </w:p>
        </w:tc>
        <w:tc>
          <w:tcPr>
            <w:tcW w:w="4147" w:type="dxa"/>
            <w:noWrap/>
            <w:hideMark/>
          </w:tcPr>
          <w:p w14:paraId="27D6FBB9" w14:textId="77777777" w:rsidR="00FB340A" w:rsidRPr="004E69C6" w:rsidRDefault="00FB340A" w:rsidP="005506F9">
            <w:pPr>
              <w:pStyle w:val="TableText"/>
              <w:rPr>
                <w:lang w:val="en-GB"/>
              </w:rPr>
            </w:pPr>
            <w:r w:rsidRPr="004E69C6">
              <w:t>Sender to receiver information</w:t>
            </w:r>
          </w:p>
        </w:tc>
        <w:tc>
          <w:tcPr>
            <w:tcW w:w="4147" w:type="dxa"/>
            <w:noWrap/>
            <w:hideMark/>
          </w:tcPr>
          <w:p w14:paraId="7D83BE72" w14:textId="77777777" w:rsidR="00FB340A" w:rsidRPr="004E69C6" w:rsidRDefault="00FB340A" w:rsidP="005506F9">
            <w:pPr>
              <w:pStyle w:val="TableText"/>
              <w:rPr>
                <w:lang w:val="en-GB"/>
              </w:rPr>
            </w:pPr>
            <w:r w:rsidRPr="004E69C6">
              <w:t>Mapped to Action item</w:t>
            </w:r>
          </w:p>
        </w:tc>
      </w:tr>
      <w:tr w:rsidR="00FB340A" w:rsidRPr="004E69C6" w14:paraId="36713EC1"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7E4AE9B1" w14:textId="77777777" w:rsidR="00FB340A" w:rsidRPr="004E69C6" w:rsidRDefault="00FB340A" w:rsidP="005506F9">
            <w:pPr>
              <w:pStyle w:val="TableText"/>
              <w:rPr>
                <w:lang w:val="en-GB"/>
              </w:rPr>
            </w:pPr>
            <w:r w:rsidRPr="004E69C6">
              <w:t>23X</w:t>
            </w:r>
          </w:p>
        </w:tc>
        <w:tc>
          <w:tcPr>
            <w:tcW w:w="4147" w:type="dxa"/>
            <w:noWrap/>
            <w:hideMark/>
          </w:tcPr>
          <w:p w14:paraId="1AF41BD8" w14:textId="77777777" w:rsidR="00FB340A" w:rsidRPr="004E69C6" w:rsidRDefault="00FB340A" w:rsidP="005506F9">
            <w:pPr>
              <w:pStyle w:val="TableText"/>
              <w:rPr>
                <w:lang w:val="en-GB"/>
              </w:rPr>
            </w:pPr>
            <w:r w:rsidRPr="004E69C6">
              <w:t>File Identification</w:t>
            </w:r>
          </w:p>
        </w:tc>
        <w:tc>
          <w:tcPr>
            <w:tcW w:w="4147" w:type="dxa"/>
            <w:noWrap/>
            <w:hideMark/>
          </w:tcPr>
          <w:p w14:paraId="21DD00B7" w14:textId="77777777" w:rsidR="00FB340A" w:rsidRPr="004E69C6" w:rsidRDefault="00FB340A" w:rsidP="005506F9">
            <w:pPr>
              <w:pStyle w:val="TableText"/>
              <w:rPr>
                <w:lang w:val="en-GB"/>
              </w:rPr>
            </w:pPr>
            <w:r w:rsidRPr="004E69C6">
              <w:t>Mapped to Attached documents</w:t>
            </w:r>
          </w:p>
        </w:tc>
      </w:tr>
    </w:tbl>
    <w:p w14:paraId="6F71D986" w14:textId="77777777" w:rsidR="000D3507" w:rsidRDefault="000D3507" w:rsidP="000D3507">
      <w:pPr>
        <w:pStyle w:val="Heading3"/>
      </w:pPr>
      <w:bookmarkStart w:id="147" w:name="_Toc40607116"/>
      <w:bookmarkStart w:id="148" w:name="_Toc160048698"/>
      <w:r>
        <w:t>MT787 – Guarantee/Standby LC Amendment response -AMEND</w:t>
      </w:r>
      <w:bookmarkEnd w:id="147"/>
      <w:bookmarkEnd w:id="148"/>
      <w:r>
        <w:t xml:space="preserve"> </w:t>
      </w:r>
    </w:p>
    <w:p w14:paraId="4F3CE8E4" w14:textId="491E6F2B" w:rsidR="000D3507" w:rsidRDefault="000D3507" w:rsidP="000512AF">
      <w:pPr>
        <w:pStyle w:val="BodyText"/>
        <w:rPr>
          <w:lang w:eastAsia="en-GB"/>
        </w:rPr>
      </w:pPr>
      <w:r w:rsidRPr="00175A81">
        <w:rPr>
          <w:lang w:eastAsia="en-GB"/>
        </w:rPr>
        <w:t>This message is received in response to a</w:t>
      </w:r>
      <w:r>
        <w:rPr>
          <w:lang w:eastAsia="en-GB"/>
        </w:rPr>
        <w:t>n</w:t>
      </w:r>
      <w:r w:rsidRPr="00175A81">
        <w:rPr>
          <w:lang w:eastAsia="en-GB"/>
        </w:rPr>
        <w:t xml:space="preserve"> </w:t>
      </w:r>
      <w:r>
        <w:rPr>
          <w:lang w:eastAsia="en-GB"/>
        </w:rPr>
        <w:t>Import Standby -</w:t>
      </w:r>
      <w:r w:rsidRPr="00175A81">
        <w:rPr>
          <w:lang w:eastAsia="en-GB"/>
        </w:rPr>
        <w:t xml:space="preserve"> </w:t>
      </w:r>
      <w:r>
        <w:rPr>
          <w:lang w:eastAsia="en-GB"/>
        </w:rPr>
        <w:t>Amend</w:t>
      </w:r>
      <w:r w:rsidRPr="00175A81">
        <w:rPr>
          <w:lang w:eastAsia="en-GB"/>
        </w:rPr>
        <w:t xml:space="preserve"> request</w:t>
      </w:r>
      <w:r>
        <w:rPr>
          <w:lang w:eastAsia="en-GB"/>
        </w:rPr>
        <w:t xml:space="preserve"> and </w:t>
      </w:r>
      <w:r w:rsidRPr="00175A81">
        <w:rPr>
          <w:lang w:eastAsia="en-GB"/>
        </w:rPr>
        <w:t>creates a</w:t>
      </w:r>
      <w:r>
        <w:rPr>
          <w:lang w:eastAsia="en-GB"/>
        </w:rPr>
        <w:t>n Import Standby -</w:t>
      </w:r>
      <w:r w:rsidRPr="00175A81">
        <w:rPr>
          <w:lang w:eastAsia="en-GB"/>
        </w:rPr>
        <w:t xml:space="preserve"> Beneficiary Response to </w:t>
      </w:r>
      <w:r>
        <w:rPr>
          <w:lang w:eastAsia="en-GB"/>
        </w:rPr>
        <w:t>Amend</w:t>
      </w:r>
      <w:r w:rsidR="00824D5D">
        <w:rPr>
          <w:lang w:eastAsia="en-GB"/>
        </w:rPr>
        <w:t>.</w:t>
      </w:r>
    </w:p>
    <w:tbl>
      <w:tblPr>
        <w:tblStyle w:val="TableGridHeader166"/>
        <w:tblW w:w="0" w:type="auto"/>
        <w:tblLook w:val="04A0" w:firstRow="1" w:lastRow="0" w:firstColumn="1" w:lastColumn="0" w:noHBand="0" w:noVBand="1"/>
      </w:tblPr>
      <w:tblGrid>
        <w:gridCol w:w="796"/>
        <w:gridCol w:w="4107"/>
        <w:gridCol w:w="4113"/>
      </w:tblGrid>
      <w:tr w:rsidR="00526B22" w:rsidRPr="00335CD9" w14:paraId="22F6FEA7" w14:textId="77777777" w:rsidTr="005506F9">
        <w:trPr>
          <w:cnfStyle w:val="100000000000" w:firstRow="1" w:lastRow="0" w:firstColumn="0" w:lastColumn="0" w:oddVBand="0" w:evenVBand="0" w:oddHBand="0" w:evenHBand="0" w:firstRowFirstColumn="0" w:firstRowLastColumn="0" w:lastRowFirstColumn="0" w:lastRowLastColumn="0"/>
          <w:trHeight w:val="300"/>
          <w:tblHeader/>
        </w:trPr>
        <w:tc>
          <w:tcPr>
            <w:tcW w:w="796" w:type="dxa"/>
            <w:hideMark/>
          </w:tcPr>
          <w:p w14:paraId="4BA23BEF" w14:textId="77777777" w:rsidR="00526B22" w:rsidRPr="00587198" w:rsidRDefault="00526B22" w:rsidP="005506F9">
            <w:pPr>
              <w:pStyle w:val="TableHead"/>
            </w:pPr>
            <w:r w:rsidRPr="00587198">
              <w:t>Tag</w:t>
            </w:r>
          </w:p>
        </w:tc>
        <w:tc>
          <w:tcPr>
            <w:tcW w:w="4107" w:type="dxa"/>
            <w:hideMark/>
          </w:tcPr>
          <w:p w14:paraId="29E21CE3" w14:textId="77777777" w:rsidR="00526B22" w:rsidRPr="00587198" w:rsidRDefault="00526B22" w:rsidP="005506F9">
            <w:pPr>
              <w:pStyle w:val="TableHead"/>
            </w:pPr>
            <w:r w:rsidRPr="00587198">
              <w:t>Field name</w:t>
            </w:r>
          </w:p>
        </w:tc>
        <w:tc>
          <w:tcPr>
            <w:tcW w:w="4113" w:type="dxa"/>
            <w:hideMark/>
          </w:tcPr>
          <w:p w14:paraId="627AFADE" w14:textId="77777777" w:rsidR="00526B22" w:rsidRPr="00587198" w:rsidRDefault="00526B22" w:rsidP="005506F9">
            <w:pPr>
              <w:pStyle w:val="TableHead"/>
            </w:pPr>
            <w:r w:rsidRPr="00587198">
              <w:t>Mapped From</w:t>
            </w:r>
          </w:p>
        </w:tc>
      </w:tr>
      <w:tr w:rsidR="00526B22" w:rsidRPr="00335CD9" w14:paraId="7195B03A"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96" w:type="dxa"/>
            <w:hideMark/>
          </w:tcPr>
          <w:p w14:paraId="789404A3" w14:textId="77777777" w:rsidR="00526B22" w:rsidRPr="00335CD9" w:rsidRDefault="00526B22" w:rsidP="005506F9">
            <w:pPr>
              <w:pStyle w:val="TableText"/>
            </w:pPr>
            <w:r w:rsidRPr="00335CD9">
              <w:t> </w:t>
            </w:r>
          </w:p>
        </w:tc>
        <w:tc>
          <w:tcPr>
            <w:tcW w:w="4107" w:type="dxa"/>
            <w:hideMark/>
          </w:tcPr>
          <w:p w14:paraId="6182D55A" w14:textId="77777777" w:rsidR="00526B22" w:rsidRPr="00335CD9" w:rsidRDefault="00526B22" w:rsidP="005506F9">
            <w:pPr>
              <w:pStyle w:val="TableText"/>
            </w:pPr>
            <w:r w:rsidRPr="00335CD9">
              <w:t>Sender</w:t>
            </w:r>
          </w:p>
        </w:tc>
        <w:tc>
          <w:tcPr>
            <w:tcW w:w="4113" w:type="dxa"/>
            <w:hideMark/>
          </w:tcPr>
          <w:p w14:paraId="733FCC83" w14:textId="77777777" w:rsidR="00526B22" w:rsidRPr="00335CD9" w:rsidRDefault="00526B22" w:rsidP="005506F9">
            <w:pPr>
              <w:pStyle w:val="TableText"/>
            </w:pPr>
            <w:r w:rsidRPr="00335CD9">
              <w:t xml:space="preserve">Used to determine associated master </w:t>
            </w:r>
          </w:p>
        </w:tc>
      </w:tr>
      <w:tr w:rsidR="00526B22" w:rsidRPr="00335CD9" w14:paraId="06F7B2F1"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96" w:type="dxa"/>
            <w:hideMark/>
          </w:tcPr>
          <w:p w14:paraId="16969DFB" w14:textId="77777777" w:rsidR="00526B22" w:rsidRPr="00335CD9" w:rsidRDefault="00526B22" w:rsidP="005506F9">
            <w:pPr>
              <w:pStyle w:val="TableText"/>
            </w:pPr>
            <w:r w:rsidRPr="00335CD9">
              <w:t> </w:t>
            </w:r>
          </w:p>
        </w:tc>
        <w:tc>
          <w:tcPr>
            <w:tcW w:w="4107" w:type="dxa"/>
            <w:hideMark/>
          </w:tcPr>
          <w:p w14:paraId="2B3751DE" w14:textId="77777777" w:rsidR="00526B22" w:rsidRPr="00335CD9" w:rsidRDefault="00526B22" w:rsidP="005506F9">
            <w:pPr>
              <w:pStyle w:val="TableText"/>
            </w:pPr>
            <w:r w:rsidRPr="00335CD9">
              <w:t>Receiver</w:t>
            </w:r>
          </w:p>
        </w:tc>
        <w:tc>
          <w:tcPr>
            <w:tcW w:w="4113" w:type="dxa"/>
            <w:hideMark/>
          </w:tcPr>
          <w:p w14:paraId="044C8785" w14:textId="77777777" w:rsidR="00526B22" w:rsidRPr="00335CD9" w:rsidRDefault="00526B22" w:rsidP="005506F9">
            <w:pPr>
              <w:pStyle w:val="TableText"/>
            </w:pPr>
            <w:r w:rsidRPr="00335CD9">
              <w:t>Used to determine receiver behalf of branch</w:t>
            </w:r>
          </w:p>
        </w:tc>
      </w:tr>
      <w:tr w:rsidR="00526B22" w:rsidRPr="00335CD9" w14:paraId="1D7309B0"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96" w:type="dxa"/>
            <w:hideMark/>
          </w:tcPr>
          <w:p w14:paraId="67986ED0" w14:textId="77777777" w:rsidR="00526B22" w:rsidRPr="00335CD9" w:rsidRDefault="00526B22" w:rsidP="005506F9">
            <w:pPr>
              <w:pStyle w:val="TableText"/>
            </w:pPr>
            <w:r w:rsidRPr="00335CD9">
              <w:t>20</w:t>
            </w:r>
          </w:p>
        </w:tc>
        <w:tc>
          <w:tcPr>
            <w:tcW w:w="4107" w:type="dxa"/>
            <w:hideMark/>
          </w:tcPr>
          <w:p w14:paraId="5DE0024B" w14:textId="77777777" w:rsidR="00526B22" w:rsidRPr="00335CD9" w:rsidRDefault="00526B22" w:rsidP="005506F9">
            <w:pPr>
              <w:pStyle w:val="TableText"/>
            </w:pPr>
            <w:r w:rsidRPr="00335CD9">
              <w:t>Transaction reference number</w:t>
            </w:r>
          </w:p>
        </w:tc>
        <w:tc>
          <w:tcPr>
            <w:tcW w:w="4113" w:type="dxa"/>
            <w:hideMark/>
          </w:tcPr>
          <w:p w14:paraId="75C4E430" w14:textId="77777777" w:rsidR="00526B22" w:rsidRPr="00335CD9" w:rsidRDefault="00526B22" w:rsidP="005506F9">
            <w:pPr>
              <w:pStyle w:val="TableText"/>
            </w:pPr>
            <w:r w:rsidRPr="00335CD9">
              <w:t>Used to find matching master by sender’s reference</w:t>
            </w:r>
          </w:p>
        </w:tc>
      </w:tr>
      <w:tr w:rsidR="00526B22" w:rsidRPr="00335CD9" w14:paraId="423AA3B8"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96" w:type="dxa"/>
            <w:hideMark/>
          </w:tcPr>
          <w:p w14:paraId="61476F57" w14:textId="77777777" w:rsidR="00526B22" w:rsidRPr="00335CD9" w:rsidRDefault="00526B22" w:rsidP="005506F9">
            <w:pPr>
              <w:pStyle w:val="TableText"/>
            </w:pPr>
            <w:r w:rsidRPr="00335CD9">
              <w:t>21</w:t>
            </w:r>
          </w:p>
        </w:tc>
        <w:tc>
          <w:tcPr>
            <w:tcW w:w="4107" w:type="dxa"/>
            <w:hideMark/>
          </w:tcPr>
          <w:p w14:paraId="0C87449C" w14:textId="77777777" w:rsidR="00526B22" w:rsidRPr="00335CD9" w:rsidRDefault="00526B22" w:rsidP="005506F9">
            <w:pPr>
              <w:pStyle w:val="TableText"/>
            </w:pPr>
            <w:r w:rsidRPr="00335CD9">
              <w:t>Related reference </w:t>
            </w:r>
          </w:p>
        </w:tc>
        <w:tc>
          <w:tcPr>
            <w:tcW w:w="4113" w:type="dxa"/>
            <w:hideMark/>
          </w:tcPr>
          <w:p w14:paraId="3C5FCCA5" w14:textId="77777777" w:rsidR="00526B22" w:rsidRPr="00335CD9" w:rsidRDefault="00526B22" w:rsidP="005506F9">
            <w:pPr>
              <w:pStyle w:val="TableText"/>
            </w:pPr>
            <w:r w:rsidRPr="00335CD9">
              <w:t>Used to find matching associated master</w:t>
            </w:r>
          </w:p>
        </w:tc>
      </w:tr>
      <w:tr w:rsidR="00526B22" w:rsidRPr="00335CD9" w14:paraId="40CFD692"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96" w:type="dxa"/>
            <w:hideMark/>
          </w:tcPr>
          <w:p w14:paraId="5EA79226" w14:textId="77777777" w:rsidR="00526B22" w:rsidRPr="00335CD9" w:rsidRDefault="00526B22" w:rsidP="005506F9">
            <w:pPr>
              <w:pStyle w:val="TableText"/>
            </w:pPr>
            <w:r w:rsidRPr="00335CD9">
              <w:t>52a</w:t>
            </w:r>
          </w:p>
        </w:tc>
        <w:tc>
          <w:tcPr>
            <w:tcW w:w="4107" w:type="dxa"/>
            <w:hideMark/>
          </w:tcPr>
          <w:p w14:paraId="5D9EA082" w14:textId="77777777" w:rsidR="00526B22" w:rsidRPr="00335CD9" w:rsidRDefault="00526B22" w:rsidP="005506F9">
            <w:pPr>
              <w:pStyle w:val="TableText"/>
            </w:pPr>
            <w:r w:rsidRPr="00335CD9">
              <w:t>Issuer</w:t>
            </w:r>
          </w:p>
        </w:tc>
        <w:tc>
          <w:tcPr>
            <w:tcW w:w="4113" w:type="dxa"/>
            <w:hideMark/>
          </w:tcPr>
          <w:p w14:paraId="298079DD" w14:textId="77777777" w:rsidR="00526B22" w:rsidRPr="00335CD9" w:rsidRDefault="00526B22" w:rsidP="005506F9">
            <w:pPr>
              <w:pStyle w:val="TableText"/>
            </w:pPr>
            <w:r w:rsidRPr="00335CD9">
              <w:t>Not mapped</w:t>
            </w:r>
          </w:p>
        </w:tc>
      </w:tr>
      <w:tr w:rsidR="00526B22" w:rsidRPr="00335CD9" w14:paraId="1B5F9A25"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96" w:type="dxa"/>
            <w:hideMark/>
          </w:tcPr>
          <w:p w14:paraId="00677D3A" w14:textId="77777777" w:rsidR="00526B22" w:rsidRPr="00335CD9" w:rsidRDefault="00526B22" w:rsidP="005506F9">
            <w:pPr>
              <w:pStyle w:val="TableText"/>
            </w:pPr>
            <w:r w:rsidRPr="00335CD9">
              <w:t>26E</w:t>
            </w:r>
          </w:p>
        </w:tc>
        <w:tc>
          <w:tcPr>
            <w:tcW w:w="4107" w:type="dxa"/>
            <w:hideMark/>
          </w:tcPr>
          <w:p w14:paraId="1D3BD9E9" w14:textId="77777777" w:rsidR="00526B22" w:rsidRPr="00335CD9" w:rsidRDefault="00526B22" w:rsidP="005506F9">
            <w:pPr>
              <w:pStyle w:val="TableText"/>
            </w:pPr>
            <w:r w:rsidRPr="00335CD9">
              <w:t>Number of Amendment</w:t>
            </w:r>
          </w:p>
        </w:tc>
        <w:tc>
          <w:tcPr>
            <w:tcW w:w="4113" w:type="dxa"/>
            <w:hideMark/>
          </w:tcPr>
          <w:p w14:paraId="1C239032" w14:textId="77777777" w:rsidR="00526B22" w:rsidRPr="00335CD9" w:rsidRDefault="00526B22" w:rsidP="005506F9">
            <w:pPr>
              <w:pStyle w:val="TableText"/>
            </w:pPr>
            <w:r w:rsidRPr="00335CD9">
              <w:t>Amendment number</w:t>
            </w:r>
          </w:p>
        </w:tc>
      </w:tr>
      <w:tr w:rsidR="00526B22" w:rsidRPr="00335CD9" w14:paraId="44693B40" w14:textId="77777777" w:rsidTr="003D3747">
        <w:trPr>
          <w:cnfStyle w:val="000000100000" w:firstRow="0" w:lastRow="0" w:firstColumn="0" w:lastColumn="0" w:oddVBand="0" w:evenVBand="0" w:oddHBand="1" w:evenHBand="0" w:firstRowFirstColumn="0" w:firstRowLastColumn="0" w:lastRowFirstColumn="0" w:lastRowLastColumn="0"/>
          <w:trHeight w:val="1200"/>
        </w:trPr>
        <w:tc>
          <w:tcPr>
            <w:tcW w:w="796" w:type="dxa"/>
            <w:hideMark/>
          </w:tcPr>
          <w:p w14:paraId="3DA937F6" w14:textId="77777777" w:rsidR="00526B22" w:rsidRPr="00335CD9" w:rsidRDefault="00526B22" w:rsidP="005506F9">
            <w:pPr>
              <w:pStyle w:val="TableText"/>
            </w:pPr>
            <w:r w:rsidRPr="00335CD9">
              <w:t>23R</w:t>
            </w:r>
          </w:p>
        </w:tc>
        <w:tc>
          <w:tcPr>
            <w:tcW w:w="4107" w:type="dxa"/>
            <w:hideMark/>
          </w:tcPr>
          <w:p w14:paraId="1FD4ACE3" w14:textId="77777777" w:rsidR="00526B22" w:rsidRPr="00335CD9" w:rsidRDefault="00526B22" w:rsidP="005506F9">
            <w:pPr>
              <w:pStyle w:val="TableText"/>
            </w:pPr>
            <w:r w:rsidRPr="00335CD9">
              <w:t>Amendment status </w:t>
            </w:r>
          </w:p>
        </w:tc>
        <w:tc>
          <w:tcPr>
            <w:tcW w:w="4113" w:type="dxa"/>
            <w:hideMark/>
          </w:tcPr>
          <w:p w14:paraId="3CF9561C" w14:textId="77777777" w:rsidR="00526B22" w:rsidRPr="00335CD9" w:rsidRDefault="00526B22" w:rsidP="005506F9">
            <w:pPr>
              <w:pStyle w:val="TableText"/>
            </w:pPr>
            <w:r w:rsidRPr="00335CD9">
              <w:t>Used to set the response action to Beneficiary's response either</w:t>
            </w:r>
            <w:r w:rsidRPr="00335CD9">
              <w:br/>
              <w:t>ACCP - Approved or</w:t>
            </w:r>
            <w:r w:rsidRPr="00335CD9">
              <w:br/>
              <w:t>REJT – Rejected</w:t>
            </w:r>
          </w:p>
        </w:tc>
      </w:tr>
      <w:tr w:rsidR="00526B22" w:rsidRPr="00335CD9" w14:paraId="472B3474"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96" w:type="dxa"/>
            <w:hideMark/>
          </w:tcPr>
          <w:p w14:paraId="1412E03E" w14:textId="77777777" w:rsidR="00526B22" w:rsidRPr="00335CD9" w:rsidRDefault="00526B22" w:rsidP="005506F9">
            <w:pPr>
              <w:pStyle w:val="TableText"/>
            </w:pPr>
            <w:r w:rsidRPr="00335CD9">
              <w:t>72Z</w:t>
            </w:r>
          </w:p>
        </w:tc>
        <w:tc>
          <w:tcPr>
            <w:tcW w:w="4107" w:type="dxa"/>
            <w:hideMark/>
          </w:tcPr>
          <w:p w14:paraId="333163C5" w14:textId="77777777" w:rsidR="00526B22" w:rsidRPr="00335CD9" w:rsidRDefault="00526B22" w:rsidP="005506F9">
            <w:pPr>
              <w:pStyle w:val="TableText"/>
            </w:pPr>
            <w:r w:rsidRPr="00335CD9">
              <w:t>Sender to receiver information</w:t>
            </w:r>
          </w:p>
        </w:tc>
        <w:tc>
          <w:tcPr>
            <w:tcW w:w="4113" w:type="dxa"/>
            <w:hideMark/>
          </w:tcPr>
          <w:p w14:paraId="08CD4DB8" w14:textId="77777777" w:rsidR="00526B22" w:rsidRPr="00335CD9" w:rsidRDefault="00526B22" w:rsidP="005506F9">
            <w:pPr>
              <w:pStyle w:val="TableText"/>
            </w:pPr>
            <w:r w:rsidRPr="00335CD9">
              <w:t>Response narrative</w:t>
            </w:r>
          </w:p>
        </w:tc>
      </w:tr>
      <w:tr w:rsidR="00526B22" w:rsidRPr="00335CD9" w14:paraId="23430224"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96" w:type="dxa"/>
            <w:hideMark/>
          </w:tcPr>
          <w:p w14:paraId="5F883136" w14:textId="77777777" w:rsidR="00526B22" w:rsidRPr="00335CD9" w:rsidRDefault="00526B22" w:rsidP="005506F9">
            <w:pPr>
              <w:pStyle w:val="TableText"/>
            </w:pPr>
            <w:r w:rsidRPr="00335CD9">
              <w:t>23X</w:t>
            </w:r>
          </w:p>
        </w:tc>
        <w:tc>
          <w:tcPr>
            <w:tcW w:w="4107" w:type="dxa"/>
            <w:hideMark/>
          </w:tcPr>
          <w:p w14:paraId="06D4D41D" w14:textId="77777777" w:rsidR="00526B22" w:rsidRPr="00335CD9" w:rsidRDefault="00526B22" w:rsidP="005506F9">
            <w:pPr>
              <w:pStyle w:val="TableText"/>
            </w:pPr>
            <w:r w:rsidRPr="00335CD9">
              <w:t>File identification</w:t>
            </w:r>
          </w:p>
        </w:tc>
        <w:tc>
          <w:tcPr>
            <w:tcW w:w="4113" w:type="dxa"/>
            <w:hideMark/>
          </w:tcPr>
          <w:p w14:paraId="2DDA1ACD" w14:textId="77777777" w:rsidR="00526B22" w:rsidRPr="00335CD9" w:rsidRDefault="00526B22" w:rsidP="005506F9">
            <w:pPr>
              <w:pStyle w:val="TableText"/>
            </w:pPr>
            <w:r w:rsidRPr="00335CD9">
              <w:t>Action item</w:t>
            </w:r>
          </w:p>
        </w:tc>
      </w:tr>
    </w:tbl>
    <w:p w14:paraId="5AD10FB1" w14:textId="77777777" w:rsidR="000D3507" w:rsidRDefault="000D3507" w:rsidP="000D3507">
      <w:pPr>
        <w:pStyle w:val="Heading3"/>
      </w:pPr>
      <w:bookmarkStart w:id="149" w:name="_Toc40607117"/>
      <w:bookmarkStart w:id="150" w:name="_Toc160048699"/>
      <w:r>
        <w:t>MT787 – Guarantee/Standby LC Amendment response -CANCEL</w:t>
      </w:r>
      <w:bookmarkEnd w:id="149"/>
      <w:bookmarkEnd w:id="150"/>
      <w:r>
        <w:t xml:space="preserve"> </w:t>
      </w:r>
    </w:p>
    <w:p w14:paraId="2A83FEF9" w14:textId="431B6C8D" w:rsidR="000D3507" w:rsidRPr="00175A81" w:rsidRDefault="000D3507" w:rsidP="00824D5D">
      <w:pPr>
        <w:pStyle w:val="BodyText"/>
        <w:rPr>
          <w:lang w:eastAsia="en-GB"/>
        </w:rPr>
      </w:pPr>
      <w:r w:rsidRPr="00175A81">
        <w:rPr>
          <w:lang w:eastAsia="en-GB"/>
        </w:rPr>
        <w:t>This message is received in response to a</w:t>
      </w:r>
      <w:r>
        <w:rPr>
          <w:lang w:eastAsia="en-GB"/>
        </w:rPr>
        <w:t>n</w:t>
      </w:r>
      <w:r w:rsidRPr="00175A81">
        <w:rPr>
          <w:lang w:eastAsia="en-GB"/>
        </w:rPr>
        <w:t xml:space="preserve"> </w:t>
      </w:r>
      <w:r>
        <w:rPr>
          <w:lang w:eastAsia="en-GB"/>
        </w:rPr>
        <w:t>Import Standby -</w:t>
      </w:r>
      <w:r w:rsidRPr="00175A81">
        <w:rPr>
          <w:lang w:eastAsia="en-GB"/>
        </w:rPr>
        <w:t xml:space="preserve"> Cancellation request</w:t>
      </w:r>
      <w:r>
        <w:rPr>
          <w:lang w:eastAsia="en-GB"/>
        </w:rPr>
        <w:t xml:space="preserve"> and </w:t>
      </w:r>
      <w:r w:rsidRPr="00175A81">
        <w:rPr>
          <w:lang w:eastAsia="en-GB"/>
        </w:rPr>
        <w:t>creates a</w:t>
      </w:r>
      <w:r>
        <w:rPr>
          <w:lang w:eastAsia="en-GB"/>
        </w:rPr>
        <w:t>n Import Standby -</w:t>
      </w:r>
      <w:r w:rsidRPr="00175A81">
        <w:rPr>
          <w:lang w:eastAsia="en-GB"/>
        </w:rPr>
        <w:t xml:space="preserve"> Beneficiary Response to Cancel</w:t>
      </w:r>
      <w:r w:rsidR="00824D5D">
        <w:rPr>
          <w:lang w:eastAsia="en-GB"/>
        </w:rPr>
        <w:t>.</w:t>
      </w:r>
    </w:p>
    <w:tbl>
      <w:tblPr>
        <w:tblStyle w:val="TableGrid"/>
        <w:tblW w:w="0" w:type="auto"/>
        <w:tblLook w:val="04A0" w:firstRow="1" w:lastRow="0" w:firstColumn="1" w:lastColumn="0" w:noHBand="0" w:noVBand="1"/>
      </w:tblPr>
      <w:tblGrid>
        <w:gridCol w:w="774"/>
        <w:gridCol w:w="4553"/>
        <w:gridCol w:w="4553"/>
      </w:tblGrid>
      <w:tr w:rsidR="00EA0895" w:rsidRPr="00EA0895" w14:paraId="3194933B" w14:textId="77777777" w:rsidTr="00EA0895">
        <w:trPr>
          <w:cnfStyle w:val="100000000000" w:firstRow="1" w:lastRow="0" w:firstColumn="0" w:lastColumn="0" w:oddVBand="0" w:evenVBand="0" w:oddHBand="0" w:evenHBand="0" w:firstRowFirstColumn="0" w:firstRowLastColumn="0" w:lastRowFirstColumn="0" w:lastRowLastColumn="0"/>
          <w:trHeight w:val="300"/>
        </w:trPr>
        <w:tc>
          <w:tcPr>
            <w:tcW w:w="880" w:type="dxa"/>
            <w:noWrap/>
            <w:hideMark/>
          </w:tcPr>
          <w:p w14:paraId="4661FC3C" w14:textId="77777777" w:rsidR="00EA0895" w:rsidRPr="00EB1F0A" w:rsidRDefault="00EA0895" w:rsidP="008344C2">
            <w:pPr>
              <w:pStyle w:val="TableHead"/>
              <w:rPr>
                <w:lang w:val="en-GB"/>
              </w:rPr>
            </w:pPr>
            <w:r w:rsidRPr="00EB1F0A">
              <w:t>Tag</w:t>
            </w:r>
          </w:p>
        </w:tc>
        <w:tc>
          <w:tcPr>
            <w:tcW w:w="5380" w:type="dxa"/>
            <w:noWrap/>
            <w:hideMark/>
          </w:tcPr>
          <w:p w14:paraId="381660A4" w14:textId="77777777" w:rsidR="00EA0895" w:rsidRPr="00EB1F0A" w:rsidRDefault="00EA0895" w:rsidP="008344C2">
            <w:pPr>
              <w:pStyle w:val="TableHead"/>
            </w:pPr>
            <w:r w:rsidRPr="00EB1F0A">
              <w:t>Field name</w:t>
            </w:r>
          </w:p>
        </w:tc>
        <w:tc>
          <w:tcPr>
            <w:tcW w:w="5380" w:type="dxa"/>
            <w:noWrap/>
            <w:hideMark/>
          </w:tcPr>
          <w:p w14:paraId="4D863B0F" w14:textId="77777777" w:rsidR="00EA0895" w:rsidRPr="00EB1F0A" w:rsidRDefault="00EA0895" w:rsidP="008344C2">
            <w:pPr>
              <w:pStyle w:val="TableHead"/>
            </w:pPr>
            <w:r w:rsidRPr="00EB1F0A">
              <w:t>Mapped From</w:t>
            </w:r>
          </w:p>
        </w:tc>
      </w:tr>
      <w:tr w:rsidR="00EA0895" w:rsidRPr="00EA0895" w14:paraId="43682D23" w14:textId="77777777" w:rsidTr="00EA0895">
        <w:trPr>
          <w:cnfStyle w:val="000000100000" w:firstRow="0" w:lastRow="0" w:firstColumn="0" w:lastColumn="0" w:oddVBand="0" w:evenVBand="0" w:oddHBand="1" w:evenHBand="0" w:firstRowFirstColumn="0" w:firstRowLastColumn="0" w:lastRowFirstColumn="0" w:lastRowLastColumn="0"/>
          <w:trHeight w:val="300"/>
        </w:trPr>
        <w:tc>
          <w:tcPr>
            <w:tcW w:w="880" w:type="dxa"/>
            <w:noWrap/>
            <w:hideMark/>
          </w:tcPr>
          <w:p w14:paraId="2BE0FDAD" w14:textId="77777777" w:rsidR="00EA0895" w:rsidRPr="00EA0895" w:rsidRDefault="00EA0895" w:rsidP="008344C2">
            <w:pPr>
              <w:pStyle w:val="TableText"/>
            </w:pPr>
          </w:p>
        </w:tc>
        <w:tc>
          <w:tcPr>
            <w:tcW w:w="5380" w:type="dxa"/>
            <w:noWrap/>
            <w:hideMark/>
          </w:tcPr>
          <w:p w14:paraId="71709502" w14:textId="77777777" w:rsidR="00EA0895" w:rsidRPr="00EA0895" w:rsidRDefault="00EA0895" w:rsidP="008344C2">
            <w:pPr>
              <w:pStyle w:val="TableText"/>
            </w:pPr>
            <w:r w:rsidRPr="00EA0895">
              <w:t>Sender</w:t>
            </w:r>
          </w:p>
        </w:tc>
        <w:tc>
          <w:tcPr>
            <w:tcW w:w="5380" w:type="dxa"/>
            <w:noWrap/>
            <w:hideMark/>
          </w:tcPr>
          <w:p w14:paraId="071172A7" w14:textId="77777777" w:rsidR="00EA0895" w:rsidRPr="00EA0895" w:rsidRDefault="00EA0895" w:rsidP="008344C2">
            <w:pPr>
              <w:pStyle w:val="TableText"/>
            </w:pPr>
            <w:r w:rsidRPr="00EA0895">
              <w:t xml:space="preserve">Used to determine associated master </w:t>
            </w:r>
          </w:p>
        </w:tc>
      </w:tr>
      <w:tr w:rsidR="00EA0895" w:rsidRPr="00EA0895" w14:paraId="3969A82F" w14:textId="77777777" w:rsidTr="00EA0895">
        <w:trPr>
          <w:cnfStyle w:val="000000010000" w:firstRow="0" w:lastRow="0" w:firstColumn="0" w:lastColumn="0" w:oddVBand="0" w:evenVBand="0" w:oddHBand="0" w:evenHBand="1" w:firstRowFirstColumn="0" w:firstRowLastColumn="0" w:lastRowFirstColumn="0" w:lastRowLastColumn="0"/>
          <w:trHeight w:val="300"/>
        </w:trPr>
        <w:tc>
          <w:tcPr>
            <w:tcW w:w="880" w:type="dxa"/>
            <w:noWrap/>
            <w:hideMark/>
          </w:tcPr>
          <w:p w14:paraId="0E986199" w14:textId="77777777" w:rsidR="00EA0895" w:rsidRPr="00EA0895" w:rsidRDefault="00EA0895" w:rsidP="008344C2">
            <w:pPr>
              <w:pStyle w:val="TableText"/>
            </w:pPr>
          </w:p>
        </w:tc>
        <w:tc>
          <w:tcPr>
            <w:tcW w:w="5380" w:type="dxa"/>
            <w:noWrap/>
            <w:hideMark/>
          </w:tcPr>
          <w:p w14:paraId="06E4E1CF" w14:textId="77777777" w:rsidR="00EA0895" w:rsidRPr="00EA0895" w:rsidRDefault="00EA0895" w:rsidP="008344C2">
            <w:pPr>
              <w:pStyle w:val="TableText"/>
            </w:pPr>
            <w:r w:rsidRPr="00EA0895">
              <w:t>Receiver</w:t>
            </w:r>
          </w:p>
        </w:tc>
        <w:tc>
          <w:tcPr>
            <w:tcW w:w="5380" w:type="dxa"/>
            <w:noWrap/>
            <w:hideMark/>
          </w:tcPr>
          <w:p w14:paraId="15B770A8" w14:textId="77777777" w:rsidR="00EA0895" w:rsidRPr="00EA0895" w:rsidRDefault="00EA0895" w:rsidP="008344C2">
            <w:pPr>
              <w:pStyle w:val="TableText"/>
            </w:pPr>
            <w:r w:rsidRPr="00EA0895">
              <w:t>Used to determine receiver behalf of branch</w:t>
            </w:r>
          </w:p>
        </w:tc>
      </w:tr>
      <w:tr w:rsidR="00EA0895" w:rsidRPr="00EA0895" w14:paraId="28716F6F" w14:textId="77777777" w:rsidTr="00EA0895">
        <w:trPr>
          <w:cnfStyle w:val="000000100000" w:firstRow="0" w:lastRow="0" w:firstColumn="0" w:lastColumn="0" w:oddVBand="0" w:evenVBand="0" w:oddHBand="1" w:evenHBand="0" w:firstRowFirstColumn="0" w:firstRowLastColumn="0" w:lastRowFirstColumn="0" w:lastRowLastColumn="0"/>
          <w:trHeight w:val="300"/>
        </w:trPr>
        <w:tc>
          <w:tcPr>
            <w:tcW w:w="880" w:type="dxa"/>
            <w:noWrap/>
            <w:hideMark/>
          </w:tcPr>
          <w:p w14:paraId="2565F409" w14:textId="77777777" w:rsidR="00EA0895" w:rsidRPr="00EA0895" w:rsidRDefault="00EA0895" w:rsidP="008344C2">
            <w:pPr>
              <w:pStyle w:val="TableText"/>
            </w:pPr>
            <w:r w:rsidRPr="00EA0895">
              <w:t>20</w:t>
            </w:r>
          </w:p>
        </w:tc>
        <w:tc>
          <w:tcPr>
            <w:tcW w:w="5380" w:type="dxa"/>
            <w:noWrap/>
            <w:hideMark/>
          </w:tcPr>
          <w:p w14:paraId="534FB265" w14:textId="77777777" w:rsidR="00EA0895" w:rsidRPr="00EA0895" w:rsidRDefault="00EA0895" w:rsidP="008344C2">
            <w:pPr>
              <w:pStyle w:val="TableText"/>
            </w:pPr>
            <w:r w:rsidRPr="00EA0895">
              <w:t>Transaction reference number</w:t>
            </w:r>
          </w:p>
        </w:tc>
        <w:tc>
          <w:tcPr>
            <w:tcW w:w="5380" w:type="dxa"/>
            <w:noWrap/>
            <w:hideMark/>
          </w:tcPr>
          <w:p w14:paraId="337B9E37" w14:textId="77777777" w:rsidR="00EA0895" w:rsidRPr="00EA0895" w:rsidRDefault="00EA0895" w:rsidP="008344C2">
            <w:pPr>
              <w:pStyle w:val="TableText"/>
            </w:pPr>
            <w:r w:rsidRPr="00EA0895">
              <w:t>Used to find matching master by sender’s reference</w:t>
            </w:r>
          </w:p>
        </w:tc>
      </w:tr>
      <w:tr w:rsidR="00EA0895" w:rsidRPr="00EA0895" w14:paraId="2939FE4C" w14:textId="77777777" w:rsidTr="00EA0895">
        <w:trPr>
          <w:cnfStyle w:val="000000010000" w:firstRow="0" w:lastRow="0" w:firstColumn="0" w:lastColumn="0" w:oddVBand="0" w:evenVBand="0" w:oddHBand="0" w:evenHBand="1" w:firstRowFirstColumn="0" w:firstRowLastColumn="0" w:lastRowFirstColumn="0" w:lastRowLastColumn="0"/>
          <w:trHeight w:val="300"/>
        </w:trPr>
        <w:tc>
          <w:tcPr>
            <w:tcW w:w="880" w:type="dxa"/>
            <w:noWrap/>
            <w:hideMark/>
          </w:tcPr>
          <w:p w14:paraId="22CCCBCB" w14:textId="77777777" w:rsidR="00EA0895" w:rsidRPr="00EA0895" w:rsidRDefault="00EA0895" w:rsidP="008344C2">
            <w:pPr>
              <w:pStyle w:val="TableText"/>
            </w:pPr>
            <w:r w:rsidRPr="00EA0895">
              <w:t>21</w:t>
            </w:r>
          </w:p>
        </w:tc>
        <w:tc>
          <w:tcPr>
            <w:tcW w:w="5380" w:type="dxa"/>
            <w:noWrap/>
            <w:hideMark/>
          </w:tcPr>
          <w:p w14:paraId="25B2F5C0" w14:textId="77777777" w:rsidR="00EA0895" w:rsidRPr="00EA0895" w:rsidRDefault="00EA0895" w:rsidP="008344C2">
            <w:pPr>
              <w:pStyle w:val="TableText"/>
            </w:pPr>
            <w:r w:rsidRPr="00EA0895">
              <w:t>Related reference </w:t>
            </w:r>
          </w:p>
        </w:tc>
        <w:tc>
          <w:tcPr>
            <w:tcW w:w="5380" w:type="dxa"/>
            <w:noWrap/>
            <w:hideMark/>
          </w:tcPr>
          <w:p w14:paraId="5D8A99C5" w14:textId="77777777" w:rsidR="00EA0895" w:rsidRPr="00EA0895" w:rsidRDefault="00EA0895" w:rsidP="008344C2">
            <w:pPr>
              <w:pStyle w:val="TableText"/>
            </w:pPr>
            <w:r w:rsidRPr="00EA0895">
              <w:t>Used to find matching associated master</w:t>
            </w:r>
          </w:p>
        </w:tc>
      </w:tr>
      <w:tr w:rsidR="00EA0895" w:rsidRPr="00EA0895" w14:paraId="05E9BC51" w14:textId="77777777" w:rsidTr="00EA0895">
        <w:trPr>
          <w:cnfStyle w:val="000000100000" w:firstRow="0" w:lastRow="0" w:firstColumn="0" w:lastColumn="0" w:oddVBand="0" w:evenVBand="0" w:oddHBand="1" w:evenHBand="0" w:firstRowFirstColumn="0" w:firstRowLastColumn="0" w:lastRowFirstColumn="0" w:lastRowLastColumn="0"/>
          <w:trHeight w:val="300"/>
        </w:trPr>
        <w:tc>
          <w:tcPr>
            <w:tcW w:w="880" w:type="dxa"/>
            <w:noWrap/>
            <w:hideMark/>
          </w:tcPr>
          <w:p w14:paraId="30DD7A62" w14:textId="77777777" w:rsidR="00EA0895" w:rsidRPr="00EA0895" w:rsidRDefault="00EA0895" w:rsidP="008344C2">
            <w:pPr>
              <w:pStyle w:val="TableText"/>
            </w:pPr>
            <w:r w:rsidRPr="00EA0895">
              <w:t>52a</w:t>
            </w:r>
          </w:p>
        </w:tc>
        <w:tc>
          <w:tcPr>
            <w:tcW w:w="5380" w:type="dxa"/>
            <w:noWrap/>
            <w:hideMark/>
          </w:tcPr>
          <w:p w14:paraId="3BACD419" w14:textId="77777777" w:rsidR="00EA0895" w:rsidRPr="00EA0895" w:rsidRDefault="00EA0895" w:rsidP="008344C2">
            <w:pPr>
              <w:pStyle w:val="TableText"/>
            </w:pPr>
            <w:r w:rsidRPr="00EA0895">
              <w:t>Issuer</w:t>
            </w:r>
          </w:p>
        </w:tc>
        <w:tc>
          <w:tcPr>
            <w:tcW w:w="5380" w:type="dxa"/>
            <w:noWrap/>
            <w:hideMark/>
          </w:tcPr>
          <w:p w14:paraId="70519C65" w14:textId="77777777" w:rsidR="00EA0895" w:rsidRPr="00EA0895" w:rsidRDefault="00EA0895" w:rsidP="008344C2">
            <w:pPr>
              <w:pStyle w:val="TableText"/>
            </w:pPr>
            <w:r w:rsidRPr="00EA0895">
              <w:t>Not mapped</w:t>
            </w:r>
          </w:p>
        </w:tc>
      </w:tr>
      <w:tr w:rsidR="00EA0895" w:rsidRPr="00EA0895" w14:paraId="6515C716" w14:textId="77777777" w:rsidTr="00EA0895">
        <w:trPr>
          <w:cnfStyle w:val="000000010000" w:firstRow="0" w:lastRow="0" w:firstColumn="0" w:lastColumn="0" w:oddVBand="0" w:evenVBand="0" w:oddHBand="0" w:evenHBand="1" w:firstRowFirstColumn="0" w:firstRowLastColumn="0" w:lastRowFirstColumn="0" w:lastRowLastColumn="0"/>
          <w:trHeight w:val="300"/>
        </w:trPr>
        <w:tc>
          <w:tcPr>
            <w:tcW w:w="880" w:type="dxa"/>
            <w:noWrap/>
            <w:hideMark/>
          </w:tcPr>
          <w:p w14:paraId="72EA1902" w14:textId="77777777" w:rsidR="00EA0895" w:rsidRPr="00EA0895" w:rsidRDefault="00EA0895" w:rsidP="008344C2">
            <w:pPr>
              <w:pStyle w:val="TableText"/>
            </w:pPr>
            <w:r w:rsidRPr="00EA0895">
              <w:t>26E</w:t>
            </w:r>
          </w:p>
        </w:tc>
        <w:tc>
          <w:tcPr>
            <w:tcW w:w="5380" w:type="dxa"/>
            <w:noWrap/>
            <w:hideMark/>
          </w:tcPr>
          <w:p w14:paraId="19CE5AAA" w14:textId="77777777" w:rsidR="00EA0895" w:rsidRPr="00EA0895" w:rsidRDefault="00EA0895" w:rsidP="008344C2">
            <w:pPr>
              <w:pStyle w:val="TableText"/>
            </w:pPr>
            <w:r w:rsidRPr="00EA0895">
              <w:t>Number of Amendment</w:t>
            </w:r>
          </w:p>
        </w:tc>
        <w:tc>
          <w:tcPr>
            <w:tcW w:w="5380" w:type="dxa"/>
            <w:noWrap/>
            <w:hideMark/>
          </w:tcPr>
          <w:p w14:paraId="1C78E5D4" w14:textId="77777777" w:rsidR="00EA0895" w:rsidRPr="00EA0895" w:rsidRDefault="00EA0895" w:rsidP="008344C2">
            <w:pPr>
              <w:pStyle w:val="TableText"/>
            </w:pPr>
            <w:r w:rsidRPr="00EA0895">
              <w:t>Mapped to Cancellation amendment number</w:t>
            </w:r>
          </w:p>
        </w:tc>
      </w:tr>
      <w:tr w:rsidR="00EA0895" w:rsidRPr="00EA0895" w14:paraId="5721AF51" w14:textId="77777777" w:rsidTr="00A25D96">
        <w:trPr>
          <w:cnfStyle w:val="000000100000" w:firstRow="0" w:lastRow="0" w:firstColumn="0" w:lastColumn="0" w:oddVBand="0" w:evenVBand="0" w:oddHBand="1" w:evenHBand="0" w:firstRowFirstColumn="0" w:firstRowLastColumn="0" w:lastRowFirstColumn="0" w:lastRowLastColumn="0"/>
          <w:trHeight w:val="1557"/>
        </w:trPr>
        <w:tc>
          <w:tcPr>
            <w:tcW w:w="880" w:type="dxa"/>
            <w:noWrap/>
            <w:hideMark/>
          </w:tcPr>
          <w:p w14:paraId="0F83855D" w14:textId="77777777" w:rsidR="00EA0895" w:rsidRPr="00EA0895" w:rsidRDefault="00EA0895" w:rsidP="008344C2">
            <w:pPr>
              <w:pStyle w:val="TableText"/>
            </w:pPr>
            <w:r w:rsidRPr="00EA0895">
              <w:t>23R</w:t>
            </w:r>
          </w:p>
        </w:tc>
        <w:tc>
          <w:tcPr>
            <w:tcW w:w="5380" w:type="dxa"/>
            <w:noWrap/>
            <w:hideMark/>
          </w:tcPr>
          <w:p w14:paraId="43A0099E" w14:textId="77777777" w:rsidR="00EA0895" w:rsidRPr="00EA0895" w:rsidRDefault="00EA0895" w:rsidP="008344C2">
            <w:pPr>
              <w:pStyle w:val="TableText"/>
            </w:pPr>
            <w:r w:rsidRPr="00EA0895">
              <w:t>Amendment status </w:t>
            </w:r>
          </w:p>
        </w:tc>
        <w:tc>
          <w:tcPr>
            <w:tcW w:w="5380" w:type="dxa"/>
            <w:hideMark/>
          </w:tcPr>
          <w:p w14:paraId="6D9DBB27" w14:textId="77777777" w:rsidR="00EA0895" w:rsidRPr="00EA0895" w:rsidRDefault="00EA0895" w:rsidP="008344C2">
            <w:pPr>
              <w:pStyle w:val="TableText"/>
            </w:pPr>
            <w:r w:rsidRPr="00EA0895">
              <w:t>Used to set the response action to Beneficiary's response either</w:t>
            </w:r>
            <w:r w:rsidRPr="00EA0895">
              <w:br/>
              <w:t>ACCP - Approved or</w:t>
            </w:r>
            <w:r w:rsidRPr="00EA0895">
              <w:br/>
              <w:t>REJT – Rejected</w:t>
            </w:r>
            <w:r w:rsidRPr="00EA0895">
              <w:br/>
              <w:t>If Rejected - the associated text is mapped to the Reason for rejection field</w:t>
            </w:r>
          </w:p>
        </w:tc>
      </w:tr>
      <w:tr w:rsidR="00EA0895" w:rsidRPr="00EA0895" w14:paraId="1469DF38" w14:textId="77777777" w:rsidTr="00EA0895">
        <w:trPr>
          <w:cnfStyle w:val="000000010000" w:firstRow="0" w:lastRow="0" w:firstColumn="0" w:lastColumn="0" w:oddVBand="0" w:evenVBand="0" w:oddHBand="0" w:evenHBand="1" w:firstRowFirstColumn="0" w:firstRowLastColumn="0" w:lastRowFirstColumn="0" w:lastRowLastColumn="0"/>
          <w:trHeight w:val="300"/>
        </w:trPr>
        <w:tc>
          <w:tcPr>
            <w:tcW w:w="880" w:type="dxa"/>
            <w:noWrap/>
            <w:hideMark/>
          </w:tcPr>
          <w:p w14:paraId="424FA2D9" w14:textId="77777777" w:rsidR="00EA0895" w:rsidRPr="00EA0895" w:rsidRDefault="00EA0895" w:rsidP="008344C2">
            <w:pPr>
              <w:pStyle w:val="TableText"/>
            </w:pPr>
            <w:r w:rsidRPr="00EA0895">
              <w:t>72Z</w:t>
            </w:r>
          </w:p>
        </w:tc>
        <w:tc>
          <w:tcPr>
            <w:tcW w:w="5380" w:type="dxa"/>
            <w:noWrap/>
            <w:hideMark/>
          </w:tcPr>
          <w:p w14:paraId="0427324E" w14:textId="77777777" w:rsidR="00EA0895" w:rsidRPr="00EA0895" w:rsidRDefault="00EA0895" w:rsidP="008344C2">
            <w:pPr>
              <w:pStyle w:val="TableText"/>
            </w:pPr>
            <w:r w:rsidRPr="00EA0895">
              <w:t>Sender to receiver information</w:t>
            </w:r>
          </w:p>
        </w:tc>
        <w:tc>
          <w:tcPr>
            <w:tcW w:w="5380" w:type="dxa"/>
            <w:noWrap/>
            <w:hideMark/>
          </w:tcPr>
          <w:p w14:paraId="6EC19B25" w14:textId="77777777" w:rsidR="00EA0895" w:rsidRPr="00EA0895" w:rsidRDefault="00EA0895" w:rsidP="008344C2">
            <w:pPr>
              <w:pStyle w:val="TableText"/>
            </w:pPr>
            <w:r w:rsidRPr="00EA0895">
              <w:t>Response narrative</w:t>
            </w:r>
          </w:p>
        </w:tc>
      </w:tr>
      <w:tr w:rsidR="00EA0895" w:rsidRPr="00EA0895" w14:paraId="152B83EB" w14:textId="77777777" w:rsidTr="00EA0895">
        <w:trPr>
          <w:cnfStyle w:val="000000100000" w:firstRow="0" w:lastRow="0" w:firstColumn="0" w:lastColumn="0" w:oddVBand="0" w:evenVBand="0" w:oddHBand="1" w:evenHBand="0" w:firstRowFirstColumn="0" w:firstRowLastColumn="0" w:lastRowFirstColumn="0" w:lastRowLastColumn="0"/>
          <w:trHeight w:val="300"/>
        </w:trPr>
        <w:tc>
          <w:tcPr>
            <w:tcW w:w="880" w:type="dxa"/>
            <w:noWrap/>
            <w:hideMark/>
          </w:tcPr>
          <w:p w14:paraId="3CA515BA" w14:textId="77777777" w:rsidR="00EA0895" w:rsidRPr="00EA0895" w:rsidRDefault="00EA0895" w:rsidP="008344C2">
            <w:pPr>
              <w:pStyle w:val="TableText"/>
            </w:pPr>
            <w:r w:rsidRPr="00EA0895">
              <w:lastRenderedPageBreak/>
              <w:t>23X</w:t>
            </w:r>
          </w:p>
        </w:tc>
        <w:tc>
          <w:tcPr>
            <w:tcW w:w="5380" w:type="dxa"/>
            <w:noWrap/>
            <w:hideMark/>
          </w:tcPr>
          <w:p w14:paraId="243F44C2" w14:textId="77777777" w:rsidR="00EA0895" w:rsidRPr="00EA0895" w:rsidRDefault="00EA0895" w:rsidP="008344C2">
            <w:pPr>
              <w:pStyle w:val="TableText"/>
            </w:pPr>
            <w:r w:rsidRPr="00EA0895">
              <w:t>File identification</w:t>
            </w:r>
          </w:p>
        </w:tc>
        <w:tc>
          <w:tcPr>
            <w:tcW w:w="5380" w:type="dxa"/>
            <w:noWrap/>
            <w:hideMark/>
          </w:tcPr>
          <w:p w14:paraId="2A3D8531" w14:textId="77777777" w:rsidR="00EA0895" w:rsidRPr="00EA0895" w:rsidRDefault="00EA0895" w:rsidP="008344C2">
            <w:pPr>
              <w:pStyle w:val="TableText"/>
            </w:pPr>
            <w:r w:rsidRPr="00EA0895">
              <w:t>Mapped to Attached documents</w:t>
            </w:r>
          </w:p>
        </w:tc>
      </w:tr>
    </w:tbl>
    <w:p w14:paraId="282ABF0B" w14:textId="780AE758" w:rsidR="000D3507" w:rsidRPr="000D3507" w:rsidRDefault="000D3507" w:rsidP="000D3507">
      <w:pPr>
        <w:shd w:val="clear" w:color="auto" w:fill="FFFFFF"/>
        <w:spacing w:before="150" w:after="0"/>
        <w:rPr>
          <w:rFonts w:ascii="Segoe UI" w:eastAsia="Times New Roman" w:hAnsi="Segoe UI" w:cs="Segoe UI"/>
          <w:color w:val="172B4D"/>
          <w:sz w:val="21"/>
          <w:szCs w:val="21"/>
          <w:lang w:eastAsia="en-GB"/>
        </w:rPr>
      </w:pPr>
    </w:p>
    <w:p w14:paraId="505E40AA" w14:textId="77777777" w:rsidR="000D3507" w:rsidRDefault="000D3507" w:rsidP="000D3507">
      <w:pPr>
        <w:pStyle w:val="Heading1"/>
      </w:pPr>
      <w:bookmarkStart w:id="151" w:name="_Toc40607118"/>
      <w:bookmarkStart w:id="152" w:name="_Ref40698326"/>
      <w:bookmarkStart w:id="153" w:name="_Toc160048700"/>
      <w:r>
        <w:lastRenderedPageBreak/>
        <w:t>Issued Undertaking</w:t>
      </w:r>
      <w:bookmarkEnd w:id="151"/>
      <w:bookmarkEnd w:id="152"/>
      <w:bookmarkEnd w:id="153"/>
      <w:r>
        <w:t xml:space="preserve"> </w:t>
      </w:r>
    </w:p>
    <w:p w14:paraId="4AE3A834" w14:textId="77777777" w:rsidR="000D3507" w:rsidRPr="005E2777" w:rsidRDefault="000D3507" w:rsidP="000D3507">
      <w:pPr>
        <w:pStyle w:val="Heading2"/>
      </w:pPr>
      <w:bookmarkStart w:id="154" w:name="_Toc40607119"/>
      <w:bookmarkStart w:id="155" w:name="_Toc160048701"/>
      <w:r w:rsidRPr="005E2777">
        <w:t>Outward messages</w:t>
      </w:r>
      <w:bookmarkEnd w:id="154"/>
      <w:bookmarkEnd w:id="155"/>
      <w:r w:rsidRPr="005E2777">
        <w:t xml:space="preserve"> </w:t>
      </w:r>
    </w:p>
    <w:p w14:paraId="1AB8A2B1" w14:textId="77777777" w:rsidR="000D3507" w:rsidRDefault="000D3507" w:rsidP="000D3507">
      <w:pPr>
        <w:pStyle w:val="Heading3"/>
      </w:pPr>
      <w:bookmarkStart w:id="156" w:name="_Toc40607120"/>
      <w:bookmarkStart w:id="157" w:name="_Toc160048702"/>
      <w:r>
        <w:t xml:space="preserve">MT760/1 – Issue of a </w:t>
      </w:r>
      <w:r w:rsidRPr="00CD069B">
        <w:t>Demand Guarantee/Standby Letter of Credit</w:t>
      </w:r>
      <w:bookmarkEnd w:id="156"/>
      <w:bookmarkEnd w:id="157"/>
    </w:p>
    <w:p w14:paraId="384624F0" w14:textId="5808F715" w:rsidR="000D3507" w:rsidRPr="001A1A8B" w:rsidRDefault="009726C3" w:rsidP="000D3507">
      <w:pPr>
        <w:pStyle w:val="BodyText"/>
      </w:pPr>
      <w:r>
        <w:t xml:space="preserve">The </w:t>
      </w:r>
      <w:r w:rsidR="000D3507" w:rsidRPr="001A1A8B">
        <w:t>MT7</w:t>
      </w:r>
      <w:r w:rsidR="000D3507">
        <w:t>6</w:t>
      </w:r>
      <w:r w:rsidR="000D3507" w:rsidRPr="001A1A8B">
        <w:t>0/7</w:t>
      </w:r>
      <w:r w:rsidR="000D3507">
        <w:t>6</w:t>
      </w:r>
      <w:r w:rsidR="000D3507" w:rsidRPr="001A1A8B">
        <w:t xml:space="preserve">1 </w:t>
      </w:r>
      <w:r w:rsidR="000D3507" w:rsidRPr="00105890">
        <w:t>Issue of a Demand Guarantee/Standby Letter of Credit</w:t>
      </w:r>
      <w:r w:rsidR="000D3507">
        <w:t xml:space="preserve"> </w:t>
      </w:r>
      <w:r w:rsidR="000D3507" w:rsidRPr="001A1A8B">
        <w:t>message</w:t>
      </w:r>
      <w:r w:rsidR="000D3507">
        <w:t xml:space="preserve"> is</w:t>
      </w:r>
      <w:r w:rsidR="000D3507" w:rsidRPr="001A1A8B">
        <w:t xml:space="preserve"> generated from within the </w:t>
      </w:r>
      <w:r w:rsidR="000D3507">
        <w:t xml:space="preserve">Issued Undertaking </w:t>
      </w:r>
      <w:r w:rsidR="000D3507" w:rsidRPr="001A1A8B">
        <w:t>Issue event</w:t>
      </w:r>
      <w:r>
        <w:t xml:space="preserve"> </w:t>
      </w:r>
      <w:r w:rsidR="000D3507" w:rsidRPr="001A1A8B">
        <w:t xml:space="preserve">and </w:t>
      </w:r>
      <w:r>
        <w:t>is</w:t>
      </w:r>
      <w:r w:rsidR="000D3507" w:rsidRPr="001A1A8B">
        <w:t xml:space="preserve"> sent by the issuing bank to the advising bank.</w:t>
      </w:r>
    </w:p>
    <w:p w14:paraId="7603CD59" w14:textId="77777777" w:rsidR="000D3507" w:rsidRPr="001A1A8B" w:rsidRDefault="000D3507" w:rsidP="000D3507">
      <w:pPr>
        <w:pStyle w:val="BodyText"/>
      </w:pPr>
      <w:r w:rsidRPr="001A1A8B">
        <w:t>If the text of the message exceeds the maximum number of characters allowed for the MT7</w:t>
      </w:r>
      <w:r>
        <w:t>6</w:t>
      </w:r>
      <w:r w:rsidRPr="001A1A8B">
        <w:t>0 message, then continuation MT7</w:t>
      </w:r>
      <w:r>
        <w:t>6</w:t>
      </w:r>
      <w:r w:rsidRPr="001A1A8B">
        <w:t xml:space="preserve">1 messages (up to a maximum of </w:t>
      </w:r>
      <w:r>
        <w:t>seven</w:t>
      </w:r>
      <w:r w:rsidRPr="001A1A8B">
        <w:t xml:space="preserve">) are used to notify the </w:t>
      </w:r>
      <w:r>
        <w:t>remaining details</w:t>
      </w:r>
      <w:r w:rsidRPr="001A1A8B">
        <w:t>. These continuation messages are automatically created by the system.</w:t>
      </w:r>
    </w:p>
    <w:tbl>
      <w:tblPr>
        <w:tblStyle w:val="TableGridHeader13"/>
        <w:tblW w:w="0" w:type="auto"/>
        <w:tblLook w:val="04A0" w:firstRow="1" w:lastRow="0" w:firstColumn="1" w:lastColumn="0" w:noHBand="0" w:noVBand="1"/>
      </w:tblPr>
      <w:tblGrid>
        <w:gridCol w:w="1353"/>
        <w:gridCol w:w="3231"/>
        <w:gridCol w:w="4432"/>
      </w:tblGrid>
      <w:tr w:rsidR="006A2561" w:rsidRPr="00A03113" w14:paraId="235957B0" w14:textId="77777777" w:rsidTr="008344C2">
        <w:trPr>
          <w:cnfStyle w:val="100000000000" w:firstRow="1" w:lastRow="0" w:firstColumn="0" w:lastColumn="0" w:oddVBand="0" w:evenVBand="0" w:oddHBand="0" w:evenHBand="0" w:firstRowFirstColumn="0" w:firstRowLastColumn="0" w:lastRowFirstColumn="0" w:lastRowLastColumn="0"/>
          <w:trHeight w:val="315"/>
          <w:tblHeader/>
        </w:trPr>
        <w:tc>
          <w:tcPr>
            <w:tcW w:w="1353" w:type="dxa"/>
            <w:hideMark/>
          </w:tcPr>
          <w:p w14:paraId="054CD1B0" w14:textId="77777777" w:rsidR="006A2561" w:rsidRPr="00A03113" w:rsidRDefault="006A2561" w:rsidP="003D3747">
            <w:pPr>
              <w:pStyle w:val="TableText"/>
              <w:rPr>
                <w:bCs/>
                <w:color w:val="FFFFFF" w:themeColor="background1"/>
                <w:lang w:val="en-GB"/>
              </w:rPr>
            </w:pPr>
            <w:r w:rsidRPr="00A03113">
              <w:rPr>
                <w:bCs/>
                <w:color w:val="FFFFFF" w:themeColor="background1"/>
                <w:lang w:val="en-GB"/>
              </w:rPr>
              <w:t>Tag</w:t>
            </w:r>
          </w:p>
        </w:tc>
        <w:tc>
          <w:tcPr>
            <w:tcW w:w="3231" w:type="dxa"/>
            <w:hideMark/>
          </w:tcPr>
          <w:p w14:paraId="6F14EEE1" w14:textId="77777777" w:rsidR="006A2561" w:rsidRPr="00A03113" w:rsidRDefault="006A2561" w:rsidP="003D3747">
            <w:pPr>
              <w:pStyle w:val="TableText"/>
              <w:rPr>
                <w:bCs/>
                <w:color w:val="FFFFFF" w:themeColor="background1"/>
                <w:lang w:val="en-GB"/>
              </w:rPr>
            </w:pPr>
            <w:r w:rsidRPr="00A03113">
              <w:rPr>
                <w:bCs/>
                <w:color w:val="FFFFFF" w:themeColor="background1"/>
                <w:lang w:val="en-GB"/>
              </w:rPr>
              <w:t>Field name</w:t>
            </w:r>
          </w:p>
        </w:tc>
        <w:tc>
          <w:tcPr>
            <w:tcW w:w="4432" w:type="dxa"/>
            <w:hideMark/>
          </w:tcPr>
          <w:p w14:paraId="111D1272" w14:textId="77777777" w:rsidR="006A2561" w:rsidRPr="00A03113" w:rsidRDefault="006A2561" w:rsidP="003D3747">
            <w:pPr>
              <w:pStyle w:val="TableText"/>
              <w:rPr>
                <w:bCs/>
                <w:color w:val="FFFFFF" w:themeColor="background1"/>
                <w:lang w:val="en-GB"/>
              </w:rPr>
            </w:pPr>
            <w:r w:rsidRPr="00A03113">
              <w:rPr>
                <w:bCs/>
                <w:color w:val="FFFFFF" w:themeColor="background1"/>
                <w:lang w:val="en-GB"/>
              </w:rPr>
              <w:t>Mapped From</w:t>
            </w:r>
          </w:p>
        </w:tc>
      </w:tr>
      <w:tr w:rsidR="006A2561" w:rsidRPr="00A03113" w14:paraId="43508E74"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53" w:type="dxa"/>
            <w:hideMark/>
          </w:tcPr>
          <w:p w14:paraId="3585BE39" w14:textId="77777777" w:rsidR="006A2561" w:rsidRPr="00A03113" w:rsidRDefault="006A2561" w:rsidP="003D3747">
            <w:pPr>
              <w:pStyle w:val="TableText"/>
              <w:rPr>
                <w:lang w:val="en-GB"/>
              </w:rPr>
            </w:pPr>
            <w:r w:rsidRPr="00A03113">
              <w:rPr>
                <w:lang w:val="en-GB"/>
              </w:rPr>
              <w:t> </w:t>
            </w:r>
          </w:p>
        </w:tc>
        <w:tc>
          <w:tcPr>
            <w:tcW w:w="3231" w:type="dxa"/>
            <w:hideMark/>
          </w:tcPr>
          <w:p w14:paraId="66DF6EE4" w14:textId="77777777" w:rsidR="006A2561" w:rsidRPr="00A03113" w:rsidRDefault="006A2561" w:rsidP="003D3747">
            <w:pPr>
              <w:pStyle w:val="TableText"/>
              <w:rPr>
                <w:lang w:val="en-GB"/>
              </w:rPr>
            </w:pPr>
            <w:r w:rsidRPr="00A03113">
              <w:t>Sender</w:t>
            </w:r>
          </w:p>
        </w:tc>
        <w:tc>
          <w:tcPr>
            <w:tcW w:w="4432" w:type="dxa"/>
            <w:hideMark/>
          </w:tcPr>
          <w:p w14:paraId="24AE0708" w14:textId="77777777" w:rsidR="006A2561" w:rsidRPr="00A03113" w:rsidRDefault="006A2561" w:rsidP="003D3747">
            <w:pPr>
              <w:pStyle w:val="TableText"/>
              <w:rPr>
                <w:lang w:val="en-GB"/>
              </w:rPr>
            </w:pPr>
            <w:r w:rsidRPr="00A03113">
              <w:rPr>
                <w:lang w:val="en-GB"/>
              </w:rPr>
              <w:t>Sender BIC of the Behalf of branch or Input branch</w:t>
            </w:r>
          </w:p>
        </w:tc>
      </w:tr>
      <w:tr w:rsidR="006A2561" w:rsidRPr="00A03113" w14:paraId="0BA5B8E1"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53" w:type="dxa"/>
            <w:hideMark/>
          </w:tcPr>
          <w:p w14:paraId="0475DC19" w14:textId="77777777" w:rsidR="006A2561" w:rsidRPr="00A03113" w:rsidRDefault="006A2561" w:rsidP="003D3747">
            <w:pPr>
              <w:pStyle w:val="TableText"/>
              <w:rPr>
                <w:lang w:val="en-GB"/>
              </w:rPr>
            </w:pPr>
            <w:r w:rsidRPr="00A03113">
              <w:t> </w:t>
            </w:r>
          </w:p>
        </w:tc>
        <w:tc>
          <w:tcPr>
            <w:tcW w:w="3231" w:type="dxa"/>
            <w:hideMark/>
          </w:tcPr>
          <w:p w14:paraId="38896A66" w14:textId="77777777" w:rsidR="006A2561" w:rsidRPr="00A03113" w:rsidRDefault="006A2561" w:rsidP="003D3747">
            <w:pPr>
              <w:pStyle w:val="TableText"/>
              <w:rPr>
                <w:lang w:val="en-GB"/>
              </w:rPr>
            </w:pPr>
            <w:r w:rsidRPr="00A03113">
              <w:t>Receiver</w:t>
            </w:r>
          </w:p>
        </w:tc>
        <w:tc>
          <w:tcPr>
            <w:tcW w:w="4432" w:type="dxa"/>
            <w:hideMark/>
          </w:tcPr>
          <w:p w14:paraId="0AC39131" w14:textId="77777777" w:rsidR="006A2561" w:rsidRPr="00A03113" w:rsidRDefault="006A2561" w:rsidP="003D3747">
            <w:pPr>
              <w:pStyle w:val="TableText"/>
              <w:rPr>
                <w:lang w:val="en-GB"/>
              </w:rPr>
            </w:pPr>
            <w:r w:rsidRPr="00A03113">
              <w:rPr>
                <w:lang w:val="en-GB"/>
              </w:rPr>
              <w:t>SWIFT BIC of receiver</w:t>
            </w:r>
          </w:p>
        </w:tc>
      </w:tr>
      <w:tr w:rsidR="006A2561" w:rsidRPr="00A03113" w14:paraId="592DEC7C"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53" w:type="dxa"/>
            <w:hideMark/>
          </w:tcPr>
          <w:p w14:paraId="6FB24C6D" w14:textId="77777777" w:rsidR="006A2561" w:rsidRPr="00A03113" w:rsidRDefault="006A2561" w:rsidP="003D3747">
            <w:pPr>
              <w:pStyle w:val="TableText"/>
              <w:rPr>
                <w:lang w:val="en-GB"/>
              </w:rPr>
            </w:pPr>
            <w:r w:rsidRPr="00A03113">
              <w:t>15A</w:t>
            </w:r>
          </w:p>
        </w:tc>
        <w:tc>
          <w:tcPr>
            <w:tcW w:w="3231" w:type="dxa"/>
            <w:hideMark/>
          </w:tcPr>
          <w:p w14:paraId="262AF6BF" w14:textId="77777777" w:rsidR="006A2561" w:rsidRPr="00A03113" w:rsidRDefault="006A2561" w:rsidP="003D3747">
            <w:pPr>
              <w:pStyle w:val="TableText"/>
              <w:rPr>
                <w:lang w:val="en-GB"/>
              </w:rPr>
            </w:pPr>
            <w:r w:rsidRPr="00A03113">
              <w:t>Empty field</w:t>
            </w:r>
          </w:p>
        </w:tc>
        <w:tc>
          <w:tcPr>
            <w:tcW w:w="4432" w:type="dxa"/>
            <w:hideMark/>
          </w:tcPr>
          <w:p w14:paraId="5948CEAF" w14:textId="77777777" w:rsidR="006A2561" w:rsidRPr="00A03113" w:rsidRDefault="006A2561" w:rsidP="003D3747">
            <w:pPr>
              <w:pStyle w:val="TableText"/>
              <w:rPr>
                <w:lang w:val="en-GB"/>
              </w:rPr>
            </w:pPr>
            <w:r w:rsidRPr="00A03113">
              <w:rPr>
                <w:lang w:val="en-GB"/>
              </w:rPr>
              <w:t> </w:t>
            </w:r>
          </w:p>
        </w:tc>
      </w:tr>
      <w:tr w:rsidR="006A2561" w:rsidRPr="00A03113" w14:paraId="49BC025E"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53" w:type="dxa"/>
            <w:hideMark/>
          </w:tcPr>
          <w:p w14:paraId="51D633E0" w14:textId="77777777" w:rsidR="006A2561" w:rsidRPr="00A03113" w:rsidRDefault="006A2561" w:rsidP="003D3747">
            <w:pPr>
              <w:pStyle w:val="TableText"/>
              <w:rPr>
                <w:lang w:val="en-GB"/>
              </w:rPr>
            </w:pPr>
            <w:r w:rsidRPr="00A03113">
              <w:t>27</w:t>
            </w:r>
          </w:p>
        </w:tc>
        <w:tc>
          <w:tcPr>
            <w:tcW w:w="3231" w:type="dxa"/>
            <w:hideMark/>
          </w:tcPr>
          <w:p w14:paraId="2191089F" w14:textId="77777777" w:rsidR="006A2561" w:rsidRPr="00A03113" w:rsidRDefault="006A2561" w:rsidP="003D3747">
            <w:pPr>
              <w:pStyle w:val="TableText"/>
              <w:rPr>
                <w:lang w:val="en-GB"/>
              </w:rPr>
            </w:pPr>
            <w:r w:rsidRPr="00A03113">
              <w:t>Sequence of total</w:t>
            </w:r>
          </w:p>
        </w:tc>
        <w:tc>
          <w:tcPr>
            <w:tcW w:w="4432" w:type="dxa"/>
            <w:hideMark/>
          </w:tcPr>
          <w:p w14:paraId="540472FC" w14:textId="77777777" w:rsidR="006A2561" w:rsidRPr="00A03113" w:rsidRDefault="006A2561" w:rsidP="003D3747">
            <w:pPr>
              <w:pStyle w:val="TableText"/>
              <w:rPr>
                <w:lang w:val="en-GB"/>
              </w:rPr>
            </w:pPr>
            <w:r w:rsidRPr="00A03113">
              <w:rPr>
                <w:lang w:val="en-GB"/>
              </w:rPr>
              <w:t>Set according to the number of messages</w:t>
            </w:r>
          </w:p>
        </w:tc>
      </w:tr>
      <w:tr w:rsidR="006A2561" w:rsidRPr="00A03113" w14:paraId="2396CDCD"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53" w:type="dxa"/>
            <w:hideMark/>
          </w:tcPr>
          <w:p w14:paraId="4CB39B4D" w14:textId="77777777" w:rsidR="006A2561" w:rsidRPr="00A03113" w:rsidRDefault="006A2561" w:rsidP="003D3747">
            <w:pPr>
              <w:pStyle w:val="TableText"/>
              <w:rPr>
                <w:lang w:val="en-GB"/>
              </w:rPr>
            </w:pPr>
            <w:r w:rsidRPr="00A03113">
              <w:t>22A</w:t>
            </w:r>
          </w:p>
        </w:tc>
        <w:tc>
          <w:tcPr>
            <w:tcW w:w="3231" w:type="dxa"/>
            <w:hideMark/>
          </w:tcPr>
          <w:p w14:paraId="2159B9EF" w14:textId="77777777" w:rsidR="006A2561" w:rsidRPr="00A03113" w:rsidRDefault="006A2561" w:rsidP="003D3747">
            <w:pPr>
              <w:pStyle w:val="TableText"/>
              <w:rPr>
                <w:lang w:val="en-GB"/>
              </w:rPr>
            </w:pPr>
            <w:r w:rsidRPr="00A03113">
              <w:t>Purpose of message</w:t>
            </w:r>
          </w:p>
        </w:tc>
        <w:tc>
          <w:tcPr>
            <w:tcW w:w="4432" w:type="dxa"/>
            <w:hideMark/>
          </w:tcPr>
          <w:p w14:paraId="0A3EBAF4" w14:textId="77777777" w:rsidR="006A2561" w:rsidRPr="00A03113" w:rsidRDefault="006A2561" w:rsidP="003D3747">
            <w:pPr>
              <w:pStyle w:val="TableText"/>
              <w:rPr>
                <w:lang w:val="en-GB"/>
              </w:rPr>
            </w:pPr>
            <w:r w:rsidRPr="00A03113">
              <w:rPr>
                <w:lang w:val="en-GB"/>
              </w:rPr>
              <w:t>Set to 'ISSU'</w:t>
            </w:r>
          </w:p>
        </w:tc>
      </w:tr>
      <w:tr w:rsidR="006A2561" w:rsidRPr="00A03113" w14:paraId="21A78CFA"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53" w:type="dxa"/>
            <w:hideMark/>
          </w:tcPr>
          <w:p w14:paraId="6B61FCEC" w14:textId="77777777" w:rsidR="006A2561" w:rsidRPr="00A03113" w:rsidRDefault="006A2561" w:rsidP="003D3747">
            <w:pPr>
              <w:pStyle w:val="TableText"/>
              <w:rPr>
                <w:lang w:val="en-GB"/>
              </w:rPr>
            </w:pPr>
            <w:r w:rsidRPr="00A03113">
              <w:t>72Z</w:t>
            </w:r>
          </w:p>
        </w:tc>
        <w:tc>
          <w:tcPr>
            <w:tcW w:w="3231" w:type="dxa"/>
            <w:hideMark/>
          </w:tcPr>
          <w:p w14:paraId="2930E691" w14:textId="77777777" w:rsidR="006A2561" w:rsidRPr="00A03113" w:rsidRDefault="006A2561" w:rsidP="003D3747">
            <w:pPr>
              <w:pStyle w:val="TableText"/>
              <w:rPr>
                <w:lang w:val="en-GB"/>
              </w:rPr>
            </w:pPr>
            <w:r w:rsidRPr="00A03113">
              <w:t>Sender to receiver info </w:t>
            </w:r>
          </w:p>
        </w:tc>
        <w:tc>
          <w:tcPr>
            <w:tcW w:w="4432" w:type="dxa"/>
            <w:hideMark/>
          </w:tcPr>
          <w:p w14:paraId="540A13D4" w14:textId="77777777" w:rsidR="006A2561" w:rsidRPr="00A03113" w:rsidRDefault="006A2561" w:rsidP="003D3747">
            <w:pPr>
              <w:pStyle w:val="TableText"/>
              <w:rPr>
                <w:lang w:val="en-GB"/>
              </w:rPr>
            </w:pPr>
            <w:r w:rsidRPr="00A03113">
              <w:rPr>
                <w:lang w:val="en-GB"/>
              </w:rPr>
              <w:t>Instructions to next party</w:t>
            </w:r>
          </w:p>
        </w:tc>
      </w:tr>
      <w:tr w:rsidR="006A2561" w:rsidRPr="00A03113" w14:paraId="27839F8D" w14:textId="77777777" w:rsidTr="003D3747">
        <w:trPr>
          <w:cnfStyle w:val="000000100000" w:firstRow="0" w:lastRow="0" w:firstColumn="0" w:lastColumn="0" w:oddVBand="0" w:evenVBand="0" w:oddHBand="1" w:evenHBand="0" w:firstRowFirstColumn="0" w:firstRowLastColumn="0" w:lastRowFirstColumn="0" w:lastRowLastColumn="0"/>
          <w:trHeight w:val="600"/>
        </w:trPr>
        <w:tc>
          <w:tcPr>
            <w:tcW w:w="1353" w:type="dxa"/>
            <w:hideMark/>
          </w:tcPr>
          <w:p w14:paraId="33D807F2" w14:textId="77777777" w:rsidR="006A2561" w:rsidRPr="00A03113" w:rsidRDefault="006A2561" w:rsidP="003D3747">
            <w:pPr>
              <w:pStyle w:val="TableText"/>
              <w:rPr>
                <w:lang w:val="en-GB"/>
              </w:rPr>
            </w:pPr>
            <w:r w:rsidRPr="00A03113">
              <w:t>23X</w:t>
            </w:r>
          </w:p>
        </w:tc>
        <w:tc>
          <w:tcPr>
            <w:tcW w:w="3231" w:type="dxa"/>
            <w:hideMark/>
          </w:tcPr>
          <w:p w14:paraId="01B5A071" w14:textId="77777777" w:rsidR="006A2561" w:rsidRPr="00A03113" w:rsidRDefault="006A2561" w:rsidP="003D3747">
            <w:pPr>
              <w:pStyle w:val="TableText"/>
              <w:rPr>
                <w:lang w:val="en-GB"/>
              </w:rPr>
            </w:pPr>
            <w:r w:rsidRPr="00A03113">
              <w:t>File identification</w:t>
            </w:r>
          </w:p>
        </w:tc>
        <w:tc>
          <w:tcPr>
            <w:tcW w:w="4432" w:type="dxa"/>
            <w:hideMark/>
          </w:tcPr>
          <w:p w14:paraId="2FD8B424" w14:textId="77777777" w:rsidR="006A2561" w:rsidRPr="00A03113" w:rsidRDefault="006A2561" w:rsidP="003D3747">
            <w:pPr>
              <w:pStyle w:val="TableText"/>
              <w:rPr>
                <w:lang w:val="en-GB"/>
              </w:rPr>
            </w:pPr>
            <w:r w:rsidRPr="00A03113">
              <w:rPr>
                <w:lang w:val="en-GB"/>
              </w:rPr>
              <w:t>Delivery channel and associated file name/reference for attached documents</w:t>
            </w:r>
          </w:p>
        </w:tc>
      </w:tr>
      <w:tr w:rsidR="006A2561" w:rsidRPr="00A03113" w14:paraId="7E7A1011"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53" w:type="dxa"/>
            <w:hideMark/>
          </w:tcPr>
          <w:p w14:paraId="7F8C9FDD" w14:textId="77777777" w:rsidR="006A2561" w:rsidRPr="00A03113" w:rsidRDefault="006A2561" w:rsidP="003D3747">
            <w:pPr>
              <w:pStyle w:val="TableText"/>
              <w:rPr>
                <w:lang w:val="en-GB"/>
              </w:rPr>
            </w:pPr>
            <w:r w:rsidRPr="00A03113">
              <w:t>15B</w:t>
            </w:r>
          </w:p>
        </w:tc>
        <w:tc>
          <w:tcPr>
            <w:tcW w:w="3231" w:type="dxa"/>
            <w:hideMark/>
          </w:tcPr>
          <w:p w14:paraId="50DDD19A" w14:textId="77777777" w:rsidR="006A2561" w:rsidRPr="00A03113" w:rsidRDefault="006A2561" w:rsidP="003D3747">
            <w:pPr>
              <w:pStyle w:val="TableText"/>
              <w:rPr>
                <w:lang w:val="en-GB"/>
              </w:rPr>
            </w:pPr>
            <w:r w:rsidRPr="00A03113">
              <w:t>Empty field</w:t>
            </w:r>
          </w:p>
        </w:tc>
        <w:tc>
          <w:tcPr>
            <w:tcW w:w="4432" w:type="dxa"/>
            <w:hideMark/>
          </w:tcPr>
          <w:p w14:paraId="68BEE592" w14:textId="77777777" w:rsidR="006A2561" w:rsidRPr="00A03113" w:rsidRDefault="006A2561" w:rsidP="003D3747">
            <w:pPr>
              <w:pStyle w:val="TableText"/>
              <w:rPr>
                <w:lang w:val="en-GB"/>
              </w:rPr>
            </w:pPr>
            <w:r w:rsidRPr="00A03113">
              <w:rPr>
                <w:lang w:val="en-GB"/>
              </w:rPr>
              <w:t> </w:t>
            </w:r>
          </w:p>
        </w:tc>
      </w:tr>
      <w:tr w:rsidR="006A2561" w:rsidRPr="00A03113" w14:paraId="64222981"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53" w:type="dxa"/>
            <w:hideMark/>
          </w:tcPr>
          <w:p w14:paraId="2BC749F3" w14:textId="77777777" w:rsidR="006A2561" w:rsidRPr="00A03113" w:rsidRDefault="006A2561" w:rsidP="003D3747">
            <w:pPr>
              <w:pStyle w:val="TableText"/>
              <w:rPr>
                <w:lang w:val="en-GB"/>
              </w:rPr>
            </w:pPr>
            <w:r w:rsidRPr="00A03113">
              <w:t>20</w:t>
            </w:r>
          </w:p>
        </w:tc>
        <w:tc>
          <w:tcPr>
            <w:tcW w:w="3231" w:type="dxa"/>
            <w:hideMark/>
          </w:tcPr>
          <w:p w14:paraId="176CA6CD" w14:textId="77777777" w:rsidR="006A2561" w:rsidRPr="00A03113" w:rsidRDefault="006A2561" w:rsidP="003D3747">
            <w:pPr>
              <w:pStyle w:val="TableText"/>
              <w:rPr>
                <w:lang w:val="en-GB"/>
              </w:rPr>
            </w:pPr>
            <w:r w:rsidRPr="00A03113">
              <w:t>Undertaking reference number</w:t>
            </w:r>
          </w:p>
        </w:tc>
        <w:tc>
          <w:tcPr>
            <w:tcW w:w="4432" w:type="dxa"/>
            <w:hideMark/>
          </w:tcPr>
          <w:p w14:paraId="3E47D0CD" w14:textId="77777777" w:rsidR="006A2561" w:rsidRPr="00A03113" w:rsidRDefault="006A2561" w:rsidP="003D3747">
            <w:pPr>
              <w:pStyle w:val="TableText"/>
              <w:rPr>
                <w:lang w:val="en-GB"/>
              </w:rPr>
            </w:pPr>
            <w:r w:rsidRPr="00A03113">
              <w:rPr>
                <w:lang w:val="en-GB"/>
              </w:rPr>
              <w:t xml:space="preserve">Master reference </w:t>
            </w:r>
          </w:p>
        </w:tc>
      </w:tr>
      <w:tr w:rsidR="006A2561" w:rsidRPr="00A03113" w14:paraId="0A514570"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53" w:type="dxa"/>
            <w:hideMark/>
          </w:tcPr>
          <w:p w14:paraId="0D9F1C53" w14:textId="77777777" w:rsidR="006A2561" w:rsidRPr="00A03113" w:rsidRDefault="006A2561" w:rsidP="003D3747">
            <w:pPr>
              <w:pStyle w:val="TableText"/>
              <w:rPr>
                <w:lang w:val="en-GB"/>
              </w:rPr>
            </w:pPr>
            <w:r w:rsidRPr="00A03113">
              <w:t>30</w:t>
            </w:r>
          </w:p>
        </w:tc>
        <w:tc>
          <w:tcPr>
            <w:tcW w:w="3231" w:type="dxa"/>
            <w:hideMark/>
          </w:tcPr>
          <w:p w14:paraId="2C0E4331" w14:textId="77777777" w:rsidR="006A2561" w:rsidRPr="00A03113" w:rsidRDefault="006A2561" w:rsidP="003D3747">
            <w:pPr>
              <w:pStyle w:val="TableText"/>
              <w:rPr>
                <w:lang w:val="en-GB"/>
              </w:rPr>
            </w:pPr>
            <w:r w:rsidRPr="00A03113">
              <w:t>Date of issue</w:t>
            </w:r>
          </w:p>
        </w:tc>
        <w:tc>
          <w:tcPr>
            <w:tcW w:w="4432" w:type="dxa"/>
            <w:hideMark/>
          </w:tcPr>
          <w:p w14:paraId="3A347AA1" w14:textId="77777777" w:rsidR="006A2561" w:rsidRPr="00A03113" w:rsidRDefault="006A2561" w:rsidP="003D3747">
            <w:pPr>
              <w:pStyle w:val="TableText"/>
              <w:rPr>
                <w:lang w:val="en-GB"/>
              </w:rPr>
            </w:pPr>
            <w:r w:rsidRPr="00A03113">
              <w:rPr>
                <w:lang w:val="en-GB"/>
              </w:rPr>
              <w:t>Issue date - from undertaking details</w:t>
            </w:r>
          </w:p>
        </w:tc>
      </w:tr>
      <w:tr w:rsidR="006A2561" w:rsidRPr="00A03113" w14:paraId="751EE532"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53" w:type="dxa"/>
            <w:hideMark/>
          </w:tcPr>
          <w:p w14:paraId="6AE19015" w14:textId="77777777" w:rsidR="006A2561" w:rsidRPr="00A03113" w:rsidRDefault="006A2561" w:rsidP="003D3747">
            <w:pPr>
              <w:pStyle w:val="TableText"/>
              <w:rPr>
                <w:lang w:val="en-GB"/>
              </w:rPr>
            </w:pPr>
            <w:r w:rsidRPr="00A03113">
              <w:t>22D</w:t>
            </w:r>
          </w:p>
        </w:tc>
        <w:tc>
          <w:tcPr>
            <w:tcW w:w="3231" w:type="dxa"/>
            <w:hideMark/>
          </w:tcPr>
          <w:p w14:paraId="6A6170E2" w14:textId="77777777" w:rsidR="006A2561" w:rsidRPr="00A03113" w:rsidRDefault="006A2561" w:rsidP="003D3747">
            <w:pPr>
              <w:pStyle w:val="TableText"/>
              <w:rPr>
                <w:lang w:val="en-GB"/>
              </w:rPr>
            </w:pPr>
            <w:r w:rsidRPr="00A03113">
              <w:t>Form of undertaking </w:t>
            </w:r>
          </w:p>
        </w:tc>
        <w:tc>
          <w:tcPr>
            <w:tcW w:w="4432" w:type="dxa"/>
            <w:hideMark/>
          </w:tcPr>
          <w:p w14:paraId="373486A9" w14:textId="77777777" w:rsidR="006A2561" w:rsidRPr="00A03113" w:rsidRDefault="006A2561" w:rsidP="003D3747">
            <w:pPr>
              <w:pStyle w:val="TableText"/>
              <w:rPr>
                <w:lang w:val="en-GB"/>
              </w:rPr>
            </w:pPr>
            <w:r w:rsidRPr="00A03113">
              <w:rPr>
                <w:lang w:val="en-GB"/>
              </w:rPr>
              <w:t>Set from Form of undertaking</w:t>
            </w:r>
          </w:p>
        </w:tc>
      </w:tr>
      <w:tr w:rsidR="006A2561" w:rsidRPr="00A03113" w14:paraId="2E10BCA7" w14:textId="77777777" w:rsidTr="003D3747">
        <w:trPr>
          <w:cnfStyle w:val="000000010000" w:firstRow="0" w:lastRow="0" w:firstColumn="0" w:lastColumn="0" w:oddVBand="0" w:evenVBand="0" w:oddHBand="0" w:evenHBand="1" w:firstRowFirstColumn="0" w:firstRowLastColumn="0" w:lastRowFirstColumn="0" w:lastRowLastColumn="0"/>
          <w:trHeight w:val="600"/>
        </w:trPr>
        <w:tc>
          <w:tcPr>
            <w:tcW w:w="1353" w:type="dxa"/>
            <w:hideMark/>
          </w:tcPr>
          <w:p w14:paraId="3D4BAD45" w14:textId="77777777" w:rsidR="006A2561" w:rsidRPr="00A03113" w:rsidRDefault="006A2561" w:rsidP="003D3747">
            <w:pPr>
              <w:pStyle w:val="TableText"/>
              <w:rPr>
                <w:lang w:val="en-GB"/>
              </w:rPr>
            </w:pPr>
            <w:r w:rsidRPr="00A03113">
              <w:t>40C</w:t>
            </w:r>
          </w:p>
        </w:tc>
        <w:tc>
          <w:tcPr>
            <w:tcW w:w="3231" w:type="dxa"/>
            <w:hideMark/>
          </w:tcPr>
          <w:p w14:paraId="1B42FE85" w14:textId="77777777" w:rsidR="006A2561" w:rsidRPr="00A03113" w:rsidRDefault="006A2561" w:rsidP="003D3747">
            <w:pPr>
              <w:pStyle w:val="TableText"/>
              <w:rPr>
                <w:lang w:val="en-GB"/>
              </w:rPr>
            </w:pPr>
            <w:r w:rsidRPr="00A03113">
              <w:t>Applicable rules</w:t>
            </w:r>
          </w:p>
        </w:tc>
        <w:tc>
          <w:tcPr>
            <w:tcW w:w="4432" w:type="dxa"/>
            <w:hideMark/>
          </w:tcPr>
          <w:p w14:paraId="742AEE9C" w14:textId="77777777" w:rsidR="006A2561" w:rsidRPr="00A03113" w:rsidRDefault="006A2561" w:rsidP="003D3747">
            <w:pPr>
              <w:pStyle w:val="TableText"/>
              <w:rPr>
                <w:lang w:val="en-GB"/>
              </w:rPr>
            </w:pPr>
            <w:r w:rsidRPr="00A03113">
              <w:t>Set to associated value of ISPR,</w:t>
            </w:r>
            <w:r>
              <w:t xml:space="preserve"> </w:t>
            </w:r>
            <w:r w:rsidRPr="00A03113">
              <w:t>UCPR,</w:t>
            </w:r>
            <w:r>
              <w:t xml:space="preserve"> </w:t>
            </w:r>
            <w:r w:rsidRPr="00A03113">
              <w:t>URDG,</w:t>
            </w:r>
            <w:r>
              <w:t xml:space="preserve"> </w:t>
            </w:r>
            <w:r w:rsidRPr="00A03113">
              <w:t>NONE,</w:t>
            </w:r>
            <w:r>
              <w:t xml:space="preserve"> </w:t>
            </w:r>
            <w:r w:rsidRPr="00A03113">
              <w:t>OTHR</w:t>
            </w:r>
          </w:p>
        </w:tc>
      </w:tr>
      <w:tr w:rsidR="006A2561" w:rsidRPr="00A03113" w14:paraId="41EDB8A1" w14:textId="77777777" w:rsidTr="003D3747">
        <w:trPr>
          <w:cnfStyle w:val="000000100000" w:firstRow="0" w:lastRow="0" w:firstColumn="0" w:lastColumn="0" w:oddVBand="0" w:evenVBand="0" w:oddHBand="1" w:evenHBand="0" w:firstRowFirstColumn="0" w:firstRowLastColumn="0" w:lastRowFirstColumn="0" w:lastRowLastColumn="0"/>
          <w:trHeight w:val="600"/>
        </w:trPr>
        <w:tc>
          <w:tcPr>
            <w:tcW w:w="1353" w:type="dxa"/>
            <w:hideMark/>
          </w:tcPr>
          <w:p w14:paraId="53220E63" w14:textId="77777777" w:rsidR="006A2561" w:rsidRPr="00A03113" w:rsidRDefault="006A2561" w:rsidP="003D3747">
            <w:pPr>
              <w:pStyle w:val="TableText"/>
              <w:rPr>
                <w:lang w:val="en-GB"/>
              </w:rPr>
            </w:pPr>
            <w:r w:rsidRPr="00A03113">
              <w:t>40C</w:t>
            </w:r>
          </w:p>
        </w:tc>
        <w:tc>
          <w:tcPr>
            <w:tcW w:w="3231" w:type="dxa"/>
            <w:hideMark/>
          </w:tcPr>
          <w:p w14:paraId="5C8EBCE3" w14:textId="77777777" w:rsidR="006A2561" w:rsidRPr="00A03113" w:rsidRDefault="006A2561" w:rsidP="003D3747">
            <w:pPr>
              <w:pStyle w:val="TableText"/>
              <w:rPr>
                <w:lang w:val="en-GB"/>
              </w:rPr>
            </w:pPr>
            <w:r w:rsidRPr="00A03113">
              <w:t>Applicable rule text </w:t>
            </w:r>
          </w:p>
        </w:tc>
        <w:tc>
          <w:tcPr>
            <w:tcW w:w="4432" w:type="dxa"/>
            <w:hideMark/>
          </w:tcPr>
          <w:p w14:paraId="6AF130E5" w14:textId="77777777" w:rsidR="006A2561" w:rsidRPr="00A03113" w:rsidRDefault="006A2561" w:rsidP="003D3747">
            <w:pPr>
              <w:pStyle w:val="TableText"/>
              <w:rPr>
                <w:lang w:val="en-GB"/>
              </w:rPr>
            </w:pPr>
            <w:r w:rsidRPr="00A03113">
              <w:rPr>
                <w:lang w:val="en-GB"/>
              </w:rPr>
              <w:t>Set where entered text if other or text description of code if OTHER</w:t>
            </w:r>
          </w:p>
        </w:tc>
      </w:tr>
      <w:tr w:rsidR="006A2561" w:rsidRPr="00A03113" w14:paraId="72750776"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53" w:type="dxa"/>
            <w:hideMark/>
          </w:tcPr>
          <w:p w14:paraId="57D0C0A5" w14:textId="77777777" w:rsidR="006A2561" w:rsidRPr="00A03113" w:rsidRDefault="006A2561" w:rsidP="003D3747">
            <w:pPr>
              <w:pStyle w:val="TableText"/>
              <w:rPr>
                <w:lang w:val="en-GB"/>
              </w:rPr>
            </w:pPr>
            <w:r w:rsidRPr="00A03113">
              <w:t>23B</w:t>
            </w:r>
          </w:p>
        </w:tc>
        <w:tc>
          <w:tcPr>
            <w:tcW w:w="3231" w:type="dxa"/>
            <w:hideMark/>
          </w:tcPr>
          <w:p w14:paraId="7E7B50B4" w14:textId="77777777" w:rsidR="006A2561" w:rsidRPr="00A03113" w:rsidRDefault="006A2561" w:rsidP="003D3747">
            <w:pPr>
              <w:pStyle w:val="TableText"/>
              <w:rPr>
                <w:lang w:val="en-GB"/>
              </w:rPr>
            </w:pPr>
            <w:r w:rsidRPr="00A03113">
              <w:t>Expiry type</w:t>
            </w:r>
          </w:p>
        </w:tc>
        <w:tc>
          <w:tcPr>
            <w:tcW w:w="4432" w:type="dxa"/>
            <w:hideMark/>
          </w:tcPr>
          <w:p w14:paraId="5BD416A1" w14:textId="77777777" w:rsidR="006A2561" w:rsidRPr="00A03113" w:rsidRDefault="006A2561" w:rsidP="003D3747">
            <w:pPr>
              <w:pStyle w:val="TableText"/>
              <w:rPr>
                <w:lang w:val="en-GB"/>
              </w:rPr>
            </w:pPr>
            <w:r w:rsidRPr="00A03113">
              <w:rPr>
                <w:lang w:val="en-GB"/>
              </w:rPr>
              <w:t>COND,</w:t>
            </w:r>
            <w:r>
              <w:rPr>
                <w:lang w:val="en-GB"/>
              </w:rPr>
              <w:t xml:space="preserve"> </w:t>
            </w:r>
            <w:r w:rsidRPr="00A03113">
              <w:rPr>
                <w:lang w:val="en-GB"/>
              </w:rPr>
              <w:t>FIXD, OPEN</w:t>
            </w:r>
          </w:p>
        </w:tc>
      </w:tr>
      <w:tr w:rsidR="006A2561" w:rsidRPr="00A03113" w14:paraId="7126C7F6"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53" w:type="dxa"/>
            <w:hideMark/>
          </w:tcPr>
          <w:p w14:paraId="0EAC2611" w14:textId="77777777" w:rsidR="006A2561" w:rsidRPr="00A03113" w:rsidRDefault="006A2561" w:rsidP="003D3747">
            <w:pPr>
              <w:pStyle w:val="TableText"/>
              <w:rPr>
                <w:lang w:val="en-GB"/>
              </w:rPr>
            </w:pPr>
            <w:r w:rsidRPr="00A03113">
              <w:t>31E</w:t>
            </w:r>
          </w:p>
        </w:tc>
        <w:tc>
          <w:tcPr>
            <w:tcW w:w="3231" w:type="dxa"/>
            <w:hideMark/>
          </w:tcPr>
          <w:p w14:paraId="7D3D18BD" w14:textId="77777777" w:rsidR="006A2561" w:rsidRPr="00A03113" w:rsidRDefault="006A2561" w:rsidP="003D3747">
            <w:pPr>
              <w:pStyle w:val="TableText"/>
              <w:rPr>
                <w:lang w:val="en-GB"/>
              </w:rPr>
            </w:pPr>
            <w:r w:rsidRPr="00A03113">
              <w:t>Date of expiry </w:t>
            </w:r>
          </w:p>
        </w:tc>
        <w:tc>
          <w:tcPr>
            <w:tcW w:w="4432" w:type="dxa"/>
            <w:hideMark/>
          </w:tcPr>
          <w:p w14:paraId="2BEAFE33" w14:textId="77777777" w:rsidR="006A2561" w:rsidRPr="00A03113" w:rsidRDefault="006A2561" w:rsidP="003D3747">
            <w:pPr>
              <w:pStyle w:val="TableText"/>
              <w:rPr>
                <w:lang w:val="en-GB"/>
              </w:rPr>
            </w:pPr>
            <w:r w:rsidRPr="00A03113">
              <w:rPr>
                <w:lang w:val="en-GB"/>
              </w:rPr>
              <w:t>Set if COND or FIXD</w:t>
            </w:r>
          </w:p>
        </w:tc>
      </w:tr>
      <w:tr w:rsidR="006A2561" w:rsidRPr="00A03113" w14:paraId="3F7486CE"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53" w:type="dxa"/>
            <w:hideMark/>
          </w:tcPr>
          <w:p w14:paraId="77D2159C" w14:textId="77777777" w:rsidR="006A2561" w:rsidRPr="00A03113" w:rsidRDefault="006A2561" w:rsidP="003D3747">
            <w:pPr>
              <w:pStyle w:val="TableText"/>
              <w:rPr>
                <w:lang w:val="en-GB"/>
              </w:rPr>
            </w:pPr>
            <w:r w:rsidRPr="00A03113">
              <w:t>35G</w:t>
            </w:r>
          </w:p>
        </w:tc>
        <w:tc>
          <w:tcPr>
            <w:tcW w:w="3231" w:type="dxa"/>
            <w:hideMark/>
          </w:tcPr>
          <w:p w14:paraId="5193FB94" w14:textId="77777777" w:rsidR="006A2561" w:rsidRPr="00A03113" w:rsidRDefault="006A2561" w:rsidP="003D3747">
            <w:pPr>
              <w:pStyle w:val="TableText"/>
              <w:rPr>
                <w:lang w:val="en-GB"/>
              </w:rPr>
            </w:pPr>
            <w:r w:rsidRPr="00A03113">
              <w:t>Expiry condition </w:t>
            </w:r>
          </w:p>
        </w:tc>
        <w:tc>
          <w:tcPr>
            <w:tcW w:w="4432" w:type="dxa"/>
            <w:hideMark/>
          </w:tcPr>
          <w:p w14:paraId="35274AFC" w14:textId="77777777" w:rsidR="006A2561" w:rsidRPr="00A03113" w:rsidRDefault="006A2561" w:rsidP="003D3747">
            <w:pPr>
              <w:pStyle w:val="TableText"/>
              <w:rPr>
                <w:lang w:val="en-GB"/>
              </w:rPr>
            </w:pPr>
            <w:r w:rsidRPr="00A03113">
              <w:rPr>
                <w:lang w:val="en-GB"/>
              </w:rPr>
              <w:t>Set if COND</w:t>
            </w:r>
          </w:p>
        </w:tc>
      </w:tr>
      <w:tr w:rsidR="006A2561" w:rsidRPr="00A03113" w14:paraId="43C46D0D"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53" w:type="dxa"/>
            <w:hideMark/>
          </w:tcPr>
          <w:p w14:paraId="74645DD5" w14:textId="77777777" w:rsidR="006A2561" w:rsidRPr="00A03113" w:rsidRDefault="006A2561" w:rsidP="003D3747">
            <w:pPr>
              <w:pStyle w:val="TableText"/>
              <w:rPr>
                <w:lang w:val="en-GB"/>
              </w:rPr>
            </w:pPr>
            <w:r w:rsidRPr="00A03113">
              <w:t>50</w:t>
            </w:r>
          </w:p>
        </w:tc>
        <w:tc>
          <w:tcPr>
            <w:tcW w:w="3231" w:type="dxa"/>
            <w:hideMark/>
          </w:tcPr>
          <w:p w14:paraId="49709BC8" w14:textId="77777777" w:rsidR="006A2561" w:rsidRPr="00A03113" w:rsidRDefault="006A2561" w:rsidP="003D3747">
            <w:pPr>
              <w:pStyle w:val="TableText"/>
              <w:rPr>
                <w:lang w:val="en-GB"/>
              </w:rPr>
            </w:pPr>
            <w:r w:rsidRPr="00A03113">
              <w:t>Applicant</w:t>
            </w:r>
          </w:p>
        </w:tc>
        <w:tc>
          <w:tcPr>
            <w:tcW w:w="4432" w:type="dxa"/>
            <w:hideMark/>
          </w:tcPr>
          <w:p w14:paraId="0015149D" w14:textId="77777777" w:rsidR="006A2561" w:rsidRPr="00A03113" w:rsidRDefault="006A2561" w:rsidP="003D3747">
            <w:pPr>
              <w:pStyle w:val="TableText"/>
              <w:rPr>
                <w:lang w:val="en-GB"/>
              </w:rPr>
            </w:pPr>
            <w:r w:rsidRPr="00A03113">
              <w:rPr>
                <w:lang w:val="en-GB"/>
              </w:rPr>
              <w:t>Applicant name and address</w:t>
            </w:r>
          </w:p>
        </w:tc>
      </w:tr>
      <w:tr w:rsidR="006A2561" w:rsidRPr="00A03113" w14:paraId="3A318FC6" w14:textId="77777777" w:rsidTr="003D3747">
        <w:trPr>
          <w:cnfStyle w:val="000000010000" w:firstRow="0" w:lastRow="0" w:firstColumn="0" w:lastColumn="0" w:oddVBand="0" w:evenVBand="0" w:oddHBand="0" w:evenHBand="1" w:firstRowFirstColumn="0" w:firstRowLastColumn="0" w:lastRowFirstColumn="0" w:lastRowLastColumn="0"/>
          <w:trHeight w:val="600"/>
        </w:trPr>
        <w:tc>
          <w:tcPr>
            <w:tcW w:w="1353" w:type="dxa"/>
            <w:hideMark/>
          </w:tcPr>
          <w:p w14:paraId="61987765" w14:textId="77777777" w:rsidR="006A2561" w:rsidRPr="00A03113" w:rsidRDefault="006A2561" w:rsidP="003D3747">
            <w:pPr>
              <w:pStyle w:val="TableText"/>
              <w:rPr>
                <w:lang w:val="en-GB"/>
              </w:rPr>
            </w:pPr>
            <w:r w:rsidRPr="00A03113">
              <w:t>51</w:t>
            </w:r>
          </w:p>
        </w:tc>
        <w:tc>
          <w:tcPr>
            <w:tcW w:w="3231" w:type="dxa"/>
            <w:hideMark/>
          </w:tcPr>
          <w:p w14:paraId="312945D8" w14:textId="77777777" w:rsidR="006A2561" w:rsidRPr="00A03113" w:rsidRDefault="006A2561" w:rsidP="003D3747">
            <w:pPr>
              <w:pStyle w:val="TableText"/>
              <w:rPr>
                <w:lang w:val="en-GB"/>
              </w:rPr>
            </w:pPr>
            <w:r w:rsidRPr="00A03113">
              <w:t>Obligor/Instructing party </w:t>
            </w:r>
          </w:p>
        </w:tc>
        <w:tc>
          <w:tcPr>
            <w:tcW w:w="4432" w:type="dxa"/>
            <w:hideMark/>
          </w:tcPr>
          <w:p w14:paraId="17693561" w14:textId="09493FB0" w:rsidR="006A2561" w:rsidRPr="00A03113" w:rsidRDefault="006A2561" w:rsidP="003D3747">
            <w:pPr>
              <w:pStyle w:val="TableText"/>
              <w:rPr>
                <w:lang w:val="en-GB"/>
              </w:rPr>
            </w:pPr>
            <w:r w:rsidRPr="00A03113">
              <w:rPr>
                <w:lang w:val="en-GB"/>
              </w:rPr>
              <w:t>Obligor / Principal if not applicant (if present). Name and address</w:t>
            </w:r>
            <w:r w:rsidR="00734F98">
              <w:rPr>
                <w:lang w:val="en-GB"/>
              </w:rPr>
              <w:t xml:space="preserve">. </w:t>
            </w:r>
            <w:r w:rsidR="00734F98" w:rsidRPr="00734F98">
              <w:rPr>
                <w:lang w:val="en-GB"/>
              </w:rPr>
              <w:t>Only when System Option – Branch product option- ‘MT760SetObligorInTag51’ is set to Y.</w:t>
            </w:r>
          </w:p>
        </w:tc>
      </w:tr>
      <w:tr w:rsidR="006A2561" w:rsidRPr="00A03113" w14:paraId="041B5208"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53" w:type="dxa"/>
            <w:hideMark/>
          </w:tcPr>
          <w:p w14:paraId="1A6567FD" w14:textId="77777777" w:rsidR="006A2561" w:rsidRPr="00A03113" w:rsidRDefault="006A2561" w:rsidP="003D3747">
            <w:pPr>
              <w:pStyle w:val="TableText"/>
              <w:rPr>
                <w:lang w:val="en-GB"/>
              </w:rPr>
            </w:pPr>
            <w:r w:rsidRPr="00A03113">
              <w:t>52a</w:t>
            </w:r>
          </w:p>
        </w:tc>
        <w:tc>
          <w:tcPr>
            <w:tcW w:w="3231" w:type="dxa"/>
            <w:hideMark/>
          </w:tcPr>
          <w:p w14:paraId="3F530C35" w14:textId="77777777" w:rsidR="006A2561" w:rsidRPr="00A03113" w:rsidRDefault="006A2561" w:rsidP="003D3747">
            <w:pPr>
              <w:pStyle w:val="TableText"/>
              <w:rPr>
                <w:lang w:val="en-GB"/>
              </w:rPr>
            </w:pPr>
            <w:r w:rsidRPr="00A03113">
              <w:t>Issuer</w:t>
            </w:r>
          </w:p>
        </w:tc>
        <w:tc>
          <w:tcPr>
            <w:tcW w:w="4432" w:type="dxa"/>
            <w:hideMark/>
          </w:tcPr>
          <w:p w14:paraId="7008290A" w14:textId="77777777" w:rsidR="006A2561" w:rsidRPr="00A03113" w:rsidRDefault="006A2561" w:rsidP="003D3747">
            <w:pPr>
              <w:pStyle w:val="TableText"/>
              <w:rPr>
                <w:lang w:val="en-GB"/>
              </w:rPr>
            </w:pPr>
            <w:r w:rsidRPr="00A03113">
              <w:rPr>
                <w:lang w:val="en-GB"/>
              </w:rPr>
              <w:t>SWIFT BIC or name and address from branch (BOB)</w:t>
            </w:r>
          </w:p>
        </w:tc>
      </w:tr>
      <w:tr w:rsidR="006A2561" w:rsidRPr="00A03113" w14:paraId="165091CB"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53" w:type="dxa"/>
            <w:hideMark/>
          </w:tcPr>
          <w:p w14:paraId="2726B7E0" w14:textId="77777777" w:rsidR="006A2561" w:rsidRPr="00A03113" w:rsidRDefault="006A2561" w:rsidP="003D3747">
            <w:pPr>
              <w:pStyle w:val="TableText"/>
              <w:rPr>
                <w:lang w:val="en-GB"/>
              </w:rPr>
            </w:pPr>
            <w:r w:rsidRPr="00A03113">
              <w:t>59a</w:t>
            </w:r>
          </w:p>
        </w:tc>
        <w:tc>
          <w:tcPr>
            <w:tcW w:w="3231" w:type="dxa"/>
            <w:hideMark/>
          </w:tcPr>
          <w:p w14:paraId="1368E458" w14:textId="77777777" w:rsidR="006A2561" w:rsidRPr="00A03113" w:rsidRDefault="006A2561" w:rsidP="003D3747">
            <w:pPr>
              <w:pStyle w:val="TableText"/>
              <w:rPr>
                <w:lang w:val="en-GB"/>
              </w:rPr>
            </w:pPr>
            <w:r w:rsidRPr="00A03113">
              <w:t>Beneficiary</w:t>
            </w:r>
          </w:p>
        </w:tc>
        <w:tc>
          <w:tcPr>
            <w:tcW w:w="4432" w:type="dxa"/>
            <w:hideMark/>
          </w:tcPr>
          <w:p w14:paraId="3A0CC0E3" w14:textId="77777777" w:rsidR="006A2561" w:rsidRPr="00A03113" w:rsidRDefault="006A2561" w:rsidP="003D3747">
            <w:pPr>
              <w:pStyle w:val="TableText"/>
              <w:rPr>
                <w:lang w:val="en-GB"/>
              </w:rPr>
            </w:pPr>
            <w:r w:rsidRPr="00A03113">
              <w:rPr>
                <w:lang w:val="en-GB"/>
              </w:rPr>
              <w:t>SWIFT BIC or name and address of Beneficiary</w:t>
            </w:r>
          </w:p>
        </w:tc>
      </w:tr>
      <w:tr w:rsidR="006A2561" w:rsidRPr="00A03113" w14:paraId="35AA6FC2" w14:textId="77777777" w:rsidTr="003D3747">
        <w:trPr>
          <w:cnfStyle w:val="000000100000" w:firstRow="0" w:lastRow="0" w:firstColumn="0" w:lastColumn="0" w:oddVBand="0" w:evenVBand="0" w:oddHBand="1" w:evenHBand="0" w:firstRowFirstColumn="0" w:firstRowLastColumn="0" w:lastRowFirstColumn="0" w:lastRowLastColumn="0"/>
          <w:trHeight w:val="600"/>
        </w:trPr>
        <w:tc>
          <w:tcPr>
            <w:tcW w:w="1353" w:type="dxa"/>
            <w:hideMark/>
          </w:tcPr>
          <w:p w14:paraId="2BF5DD9B" w14:textId="77777777" w:rsidR="006A2561" w:rsidRPr="00A03113" w:rsidRDefault="006A2561" w:rsidP="003D3747">
            <w:pPr>
              <w:pStyle w:val="TableText"/>
              <w:rPr>
                <w:lang w:val="en-GB"/>
              </w:rPr>
            </w:pPr>
            <w:r w:rsidRPr="00A03113">
              <w:t>56a</w:t>
            </w:r>
          </w:p>
        </w:tc>
        <w:tc>
          <w:tcPr>
            <w:tcW w:w="3231" w:type="dxa"/>
            <w:hideMark/>
          </w:tcPr>
          <w:p w14:paraId="12435A61" w14:textId="77777777" w:rsidR="006A2561" w:rsidRPr="00A03113" w:rsidRDefault="006A2561" w:rsidP="003D3747">
            <w:pPr>
              <w:pStyle w:val="TableText"/>
              <w:rPr>
                <w:lang w:val="en-GB"/>
              </w:rPr>
            </w:pPr>
            <w:r w:rsidRPr="00A03113">
              <w:t>Advising bank </w:t>
            </w:r>
          </w:p>
        </w:tc>
        <w:tc>
          <w:tcPr>
            <w:tcW w:w="4432" w:type="dxa"/>
            <w:hideMark/>
          </w:tcPr>
          <w:p w14:paraId="3CEEF143" w14:textId="77777777" w:rsidR="006A2561" w:rsidRPr="00A03113" w:rsidRDefault="006A2561" w:rsidP="003D3747">
            <w:pPr>
              <w:pStyle w:val="TableText"/>
              <w:rPr>
                <w:lang w:val="en-GB"/>
              </w:rPr>
            </w:pPr>
            <w:r w:rsidRPr="00A03113">
              <w:rPr>
                <w:lang w:val="en-GB"/>
              </w:rPr>
              <w:t>SWIFT BIC or name and address of Advising bank (if present)</w:t>
            </w:r>
          </w:p>
        </w:tc>
      </w:tr>
      <w:tr w:rsidR="006A2561" w:rsidRPr="00A03113" w14:paraId="12D43B52"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53" w:type="dxa"/>
            <w:hideMark/>
          </w:tcPr>
          <w:p w14:paraId="668E25D7" w14:textId="77777777" w:rsidR="006A2561" w:rsidRPr="00A03113" w:rsidRDefault="006A2561" w:rsidP="003D3747">
            <w:pPr>
              <w:pStyle w:val="TableText"/>
              <w:rPr>
                <w:lang w:val="en-GB"/>
              </w:rPr>
            </w:pPr>
            <w:r w:rsidRPr="00A03113">
              <w:t>23</w:t>
            </w:r>
          </w:p>
        </w:tc>
        <w:tc>
          <w:tcPr>
            <w:tcW w:w="3231" w:type="dxa"/>
            <w:hideMark/>
          </w:tcPr>
          <w:p w14:paraId="764E8411" w14:textId="77777777" w:rsidR="006A2561" w:rsidRPr="00A03113" w:rsidRDefault="006A2561" w:rsidP="003D3747">
            <w:pPr>
              <w:pStyle w:val="TableText"/>
              <w:rPr>
                <w:lang w:val="en-GB"/>
              </w:rPr>
            </w:pPr>
            <w:r w:rsidRPr="00A03113">
              <w:t>Advising bank ref</w:t>
            </w:r>
          </w:p>
        </w:tc>
        <w:tc>
          <w:tcPr>
            <w:tcW w:w="4432" w:type="dxa"/>
            <w:hideMark/>
          </w:tcPr>
          <w:p w14:paraId="3D2D6DA6" w14:textId="77777777" w:rsidR="006A2561" w:rsidRPr="00A03113" w:rsidRDefault="006A2561" w:rsidP="003D3747">
            <w:pPr>
              <w:pStyle w:val="TableText"/>
              <w:rPr>
                <w:lang w:val="en-GB"/>
              </w:rPr>
            </w:pPr>
            <w:r w:rsidRPr="00A03113">
              <w:rPr>
                <w:lang w:val="en-GB"/>
              </w:rPr>
              <w:t>Not required</w:t>
            </w:r>
          </w:p>
        </w:tc>
      </w:tr>
      <w:tr w:rsidR="006A2561" w:rsidRPr="00A03113" w14:paraId="20776B70" w14:textId="77777777" w:rsidTr="003D3747">
        <w:trPr>
          <w:cnfStyle w:val="000000100000" w:firstRow="0" w:lastRow="0" w:firstColumn="0" w:lastColumn="0" w:oddVBand="0" w:evenVBand="0" w:oddHBand="1" w:evenHBand="0" w:firstRowFirstColumn="0" w:firstRowLastColumn="0" w:lastRowFirstColumn="0" w:lastRowLastColumn="0"/>
          <w:trHeight w:val="690"/>
        </w:trPr>
        <w:tc>
          <w:tcPr>
            <w:tcW w:w="1353" w:type="dxa"/>
            <w:hideMark/>
          </w:tcPr>
          <w:p w14:paraId="72F46D3C" w14:textId="77777777" w:rsidR="006A2561" w:rsidRPr="00A03113" w:rsidRDefault="006A2561" w:rsidP="003D3747">
            <w:pPr>
              <w:pStyle w:val="TableText"/>
              <w:rPr>
                <w:lang w:val="en-GB"/>
              </w:rPr>
            </w:pPr>
            <w:r w:rsidRPr="00A03113">
              <w:t>57a</w:t>
            </w:r>
          </w:p>
        </w:tc>
        <w:tc>
          <w:tcPr>
            <w:tcW w:w="3231" w:type="dxa"/>
            <w:hideMark/>
          </w:tcPr>
          <w:p w14:paraId="260F9CB2" w14:textId="77777777" w:rsidR="006A2561" w:rsidRPr="00A03113" w:rsidRDefault="006A2561" w:rsidP="003D3747">
            <w:pPr>
              <w:pStyle w:val="TableText"/>
              <w:rPr>
                <w:lang w:val="en-GB"/>
              </w:rPr>
            </w:pPr>
            <w:r w:rsidRPr="00A03113">
              <w:t>Advise through bank </w:t>
            </w:r>
          </w:p>
        </w:tc>
        <w:tc>
          <w:tcPr>
            <w:tcW w:w="4432" w:type="dxa"/>
            <w:hideMark/>
          </w:tcPr>
          <w:p w14:paraId="3FFB22EB" w14:textId="77777777" w:rsidR="006A2561" w:rsidRPr="00A03113" w:rsidRDefault="006A2561" w:rsidP="003D3747">
            <w:pPr>
              <w:pStyle w:val="TableText"/>
              <w:rPr>
                <w:lang w:val="en-GB"/>
              </w:rPr>
            </w:pPr>
            <w:r w:rsidRPr="00A03113">
              <w:rPr>
                <w:lang w:val="en-GB"/>
              </w:rPr>
              <w:t xml:space="preserve">SWIFT BIC or name and address of </w:t>
            </w:r>
            <w:proofErr w:type="spellStart"/>
            <w:proofErr w:type="gramStart"/>
            <w:r w:rsidRPr="00A03113">
              <w:rPr>
                <w:lang w:val="en-GB"/>
              </w:rPr>
              <w:t>Advise</w:t>
            </w:r>
            <w:proofErr w:type="spellEnd"/>
            <w:proofErr w:type="gramEnd"/>
            <w:r w:rsidRPr="00A03113">
              <w:rPr>
                <w:lang w:val="en-GB"/>
              </w:rPr>
              <w:t xml:space="preserve"> through bank (if present) </w:t>
            </w:r>
          </w:p>
        </w:tc>
      </w:tr>
      <w:tr w:rsidR="006A2561" w:rsidRPr="00A03113" w14:paraId="539815E4"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53" w:type="dxa"/>
            <w:hideMark/>
          </w:tcPr>
          <w:p w14:paraId="206167E7" w14:textId="77777777" w:rsidR="006A2561" w:rsidRPr="00A03113" w:rsidRDefault="006A2561" w:rsidP="003D3747">
            <w:pPr>
              <w:pStyle w:val="TableText"/>
              <w:rPr>
                <w:lang w:val="en-GB"/>
              </w:rPr>
            </w:pPr>
            <w:r w:rsidRPr="00A03113">
              <w:t>32B</w:t>
            </w:r>
          </w:p>
        </w:tc>
        <w:tc>
          <w:tcPr>
            <w:tcW w:w="3231" w:type="dxa"/>
            <w:hideMark/>
          </w:tcPr>
          <w:p w14:paraId="53DBD5F2" w14:textId="77777777" w:rsidR="006A2561" w:rsidRPr="00A03113" w:rsidRDefault="006A2561" w:rsidP="003D3747">
            <w:pPr>
              <w:pStyle w:val="TableText"/>
              <w:rPr>
                <w:lang w:val="en-GB"/>
              </w:rPr>
            </w:pPr>
            <w:r w:rsidRPr="00A03113">
              <w:t>Undertaking amount and currency</w:t>
            </w:r>
          </w:p>
        </w:tc>
        <w:tc>
          <w:tcPr>
            <w:tcW w:w="4432" w:type="dxa"/>
            <w:hideMark/>
          </w:tcPr>
          <w:p w14:paraId="33AB7444" w14:textId="77777777" w:rsidR="006A2561" w:rsidRPr="00A03113" w:rsidRDefault="006A2561" w:rsidP="003D3747">
            <w:pPr>
              <w:pStyle w:val="TableText"/>
              <w:rPr>
                <w:lang w:val="en-GB"/>
              </w:rPr>
            </w:pPr>
            <w:r w:rsidRPr="00A03113">
              <w:rPr>
                <w:lang w:val="en-GB"/>
              </w:rPr>
              <w:t>Master Amount and currency</w:t>
            </w:r>
          </w:p>
        </w:tc>
      </w:tr>
      <w:tr w:rsidR="00496C6C" w:rsidRPr="00A03113" w14:paraId="3284DFB5" w14:textId="77777777" w:rsidTr="00A25D96">
        <w:trPr>
          <w:cnfStyle w:val="000000100000" w:firstRow="0" w:lastRow="0" w:firstColumn="0" w:lastColumn="0" w:oddVBand="0" w:evenVBand="0" w:oddHBand="1" w:evenHBand="0" w:firstRowFirstColumn="0" w:firstRowLastColumn="0" w:lastRowFirstColumn="0" w:lastRowLastColumn="0"/>
          <w:trHeight w:val="450"/>
        </w:trPr>
        <w:tc>
          <w:tcPr>
            <w:tcW w:w="1353" w:type="dxa"/>
          </w:tcPr>
          <w:p w14:paraId="1201A4D2" w14:textId="49B41A3E" w:rsidR="00496C6C" w:rsidRPr="00A03113" w:rsidRDefault="00496C6C" w:rsidP="00496C6C">
            <w:pPr>
              <w:pStyle w:val="TableText"/>
            </w:pPr>
            <w:r>
              <w:lastRenderedPageBreak/>
              <w:t>39F</w:t>
            </w:r>
          </w:p>
        </w:tc>
        <w:tc>
          <w:tcPr>
            <w:tcW w:w="3231" w:type="dxa"/>
          </w:tcPr>
          <w:p w14:paraId="641CC6A8" w14:textId="1D5F9D2F" w:rsidR="00496C6C" w:rsidRPr="00A03113" w:rsidRDefault="00496C6C" w:rsidP="00496C6C">
            <w:pPr>
              <w:pStyle w:val="TableText"/>
            </w:pPr>
            <w:r w:rsidRPr="00C57D3E">
              <w:t>Supplementary Information About Amount</w:t>
            </w:r>
          </w:p>
        </w:tc>
        <w:tc>
          <w:tcPr>
            <w:tcW w:w="4432" w:type="dxa"/>
          </w:tcPr>
          <w:p w14:paraId="3EFE07FA" w14:textId="781DDF26" w:rsidR="00496C6C" w:rsidRPr="00A03113" w:rsidRDefault="00496C6C" w:rsidP="00496C6C">
            <w:pPr>
              <w:pStyle w:val="TableText"/>
              <w:rPr>
                <w:lang w:val="en-GB"/>
              </w:rPr>
            </w:pPr>
            <w:r w:rsidRPr="009037BD">
              <w:t>Additional/Supplementary amount information</w:t>
            </w:r>
          </w:p>
        </w:tc>
      </w:tr>
      <w:tr w:rsidR="00496C6C" w:rsidRPr="00A03113" w14:paraId="5E911A3D" w14:textId="77777777" w:rsidTr="003D3747">
        <w:trPr>
          <w:cnfStyle w:val="000000010000" w:firstRow="0" w:lastRow="0" w:firstColumn="0" w:lastColumn="0" w:oddVBand="0" w:evenVBand="0" w:oddHBand="0" w:evenHBand="1" w:firstRowFirstColumn="0" w:firstRowLastColumn="0" w:lastRowFirstColumn="0" w:lastRowLastColumn="0"/>
          <w:trHeight w:val="1853"/>
        </w:trPr>
        <w:tc>
          <w:tcPr>
            <w:tcW w:w="1353" w:type="dxa"/>
            <w:hideMark/>
          </w:tcPr>
          <w:p w14:paraId="657B2378" w14:textId="77777777" w:rsidR="00496C6C" w:rsidRPr="00A03113" w:rsidRDefault="00496C6C" w:rsidP="00496C6C">
            <w:pPr>
              <w:pStyle w:val="TableText"/>
              <w:rPr>
                <w:lang w:val="en-GB"/>
              </w:rPr>
            </w:pPr>
            <w:r w:rsidRPr="00A03113">
              <w:t>41F/G</w:t>
            </w:r>
          </w:p>
        </w:tc>
        <w:tc>
          <w:tcPr>
            <w:tcW w:w="3231" w:type="dxa"/>
            <w:hideMark/>
          </w:tcPr>
          <w:p w14:paraId="400C9ECA" w14:textId="77777777" w:rsidR="00496C6C" w:rsidRPr="00A03113" w:rsidRDefault="00496C6C" w:rsidP="00496C6C">
            <w:pPr>
              <w:pStyle w:val="TableText"/>
              <w:rPr>
                <w:lang w:val="en-GB"/>
              </w:rPr>
            </w:pPr>
            <w:r w:rsidRPr="00A03113">
              <w:t xml:space="preserve">Available with </w:t>
            </w:r>
          </w:p>
        </w:tc>
        <w:tc>
          <w:tcPr>
            <w:tcW w:w="4432" w:type="dxa"/>
            <w:hideMark/>
          </w:tcPr>
          <w:p w14:paraId="3F349050" w14:textId="063B3379" w:rsidR="00496C6C" w:rsidRPr="00A03113" w:rsidRDefault="00496C6C" w:rsidP="00496C6C">
            <w:pPr>
              <w:pStyle w:val="TableText"/>
              <w:rPr>
                <w:lang w:val="en-GB"/>
              </w:rPr>
            </w:pPr>
            <w:r w:rsidRPr="00A03113">
              <w:rPr>
                <w:lang w:val="en-GB"/>
              </w:rPr>
              <w:t>Set to either</w:t>
            </w:r>
            <w:r w:rsidRPr="00A03113">
              <w:rPr>
                <w:lang w:val="en-GB"/>
              </w:rPr>
              <w:br/>
              <w:t xml:space="preserve">• (named bank) - SWIFT BIC or Address of </w:t>
            </w:r>
            <w:r w:rsidRPr="00A03113">
              <w:rPr>
                <w:lang w:val="en-GB"/>
              </w:rPr>
              <w:br/>
              <w:t xml:space="preserve">• Any bank </w:t>
            </w:r>
            <w:r w:rsidRPr="00A03113">
              <w:rPr>
                <w:lang w:val="en-GB"/>
              </w:rPr>
              <w:br/>
              <w:t xml:space="preserve">• Any bank in (city) </w:t>
            </w:r>
            <w:r w:rsidRPr="00A03113">
              <w:rPr>
                <w:lang w:val="en-GB"/>
              </w:rPr>
              <w:br/>
              <w:t xml:space="preserve">• Any bank in (country) </w:t>
            </w:r>
            <w:r w:rsidRPr="00A03113">
              <w:rPr>
                <w:lang w:val="en-GB"/>
              </w:rPr>
              <w:br/>
              <w:t>• Advising bank - SWIFT BIC or Address</w:t>
            </w:r>
            <w:r w:rsidRPr="00A03113">
              <w:rPr>
                <w:lang w:val="en-GB"/>
              </w:rPr>
              <w:br/>
              <w:t>• Advise Through bank - SWIFT BIC or Address</w:t>
            </w:r>
            <w:r w:rsidRPr="00A03113">
              <w:rPr>
                <w:lang w:val="en-GB"/>
              </w:rPr>
              <w:br/>
              <w:t>• Ourselves - Bank’s SWIFT BIC</w:t>
            </w:r>
          </w:p>
        </w:tc>
      </w:tr>
      <w:tr w:rsidR="00496C6C" w:rsidRPr="00A03113" w14:paraId="53ADD500"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53" w:type="dxa"/>
            <w:hideMark/>
          </w:tcPr>
          <w:p w14:paraId="7FA87371" w14:textId="77777777" w:rsidR="00496C6C" w:rsidRPr="00A03113" w:rsidRDefault="00496C6C" w:rsidP="00496C6C">
            <w:pPr>
              <w:pStyle w:val="TableText"/>
              <w:rPr>
                <w:lang w:val="en-GB"/>
              </w:rPr>
            </w:pPr>
            <w:r w:rsidRPr="00A03113">
              <w:t>71D</w:t>
            </w:r>
          </w:p>
        </w:tc>
        <w:tc>
          <w:tcPr>
            <w:tcW w:w="3231" w:type="dxa"/>
            <w:hideMark/>
          </w:tcPr>
          <w:p w14:paraId="7C61BBB8" w14:textId="77777777" w:rsidR="00496C6C" w:rsidRPr="00A03113" w:rsidRDefault="00496C6C" w:rsidP="00496C6C">
            <w:pPr>
              <w:pStyle w:val="TableText"/>
              <w:rPr>
                <w:lang w:val="en-GB"/>
              </w:rPr>
            </w:pPr>
            <w:r w:rsidRPr="00A03113">
              <w:t>Charge text</w:t>
            </w:r>
          </w:p>
        </w:tc>
        <w:tc>
          <w:tcPr>
            <w:tcW w:w="4432" w:type="dxa"/>
            <w:hideMark/>
          </w:tcPr>
          <w:p w14:paraId="4C6B83D8" w14:textId="77777777" w:rsidR="00496C6C" w:rsidRPr="00A03113" w:rsidRDefault="00496C6C" w:rsidP="00496C6C">
            <w:pPr>
              <w:pStyle w:val="TableText"/>
              <w:rPr>
                <w:lang w:val="en-GB"/>
              </w:rPr>
            </w:pPr>
            <w:r w:rsidRPr="00A03113">
              <w:rPr>
                <w:lang w:val="en-GB"/>
              </w:rPr>
              <w:t>Charge text</w:t>
            </w:r>
          </w:p>
        </w:tc>
      </w:tr>
      <w:tr w:rsidR="00496C6C" w:rsidRPr="00A03113" w14:paraId="50C3473D"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53" w:type="dxa"/>
            <w:hideMark/>
          </w:tcPr>
          <w:p w14:paraId="4ED1518B" w14:textId="77777777" w:rsidR="00496C6C" w:rsidRPr="00A03113" w:rsidRDefault="00496C6C" w:rsidP="00496C6C">
            <w:pPr>
              <w:pStyle w:val="TableText"/>
              <w:rPr>
                <w:lang w:val="en-GB"/>
              </w:rPr>
            </w:pPr>
            <w:r w:rsidRPr="00A03113">
              <w:t>45C</w:t>
            </w:r>
          </w:p>
        </w:tc>
        <w:tc>
          <w:tcPr>
            <w:tcW w:w="3231" w:type="dxa"/>
            <w:hideMark/>
          </w:tcPr>
          <w:p w14:paraId="4F321497" w14:textId="77777777" w:rsidR="00496C6C" w:rsidRPr="00A03113" w:rsidRDefault="00496C6C" w:rsidP="00496C6C">
            <w:pPr>
              <w:pStyle w:val="TableText"/>
              <w:rPr>
                <w:lang w:val="en-GB"/>
              </w:rPr>
            </w:pPr>
            <w:r w:rsidRPr="00A03113">
              <w:t>Doc and Presentation instructions</w:t>
            </w:r>
          </w:p>
        </w:tc>
        <w:tc>
          <w:tcPr>
            <w:tcW w:w="4432" w:type="dxa"/>
            <w:hideMark/>
          </w:tcPr>
          <w:p w14:paraId="4F4CCF8E" w14:textId="77777777" w:rsidR="00496C6C" w:rsidRPr="00A03113" w:rsidRDefault="00496C6C" w:rsidP="00496C6C">
            <w:pPr>
              <w:pStyle w:val="TableText"/>
              <w:rPr>
                <w:lang w:val="en-GB"/>
              </w:rPr>
            </w:pPr>
            <w:r w:rsidRPr="00A03113">
              <w:rPr>
                <w:lang w:val="en-GB"/>
              </w:rPr>
              <w:t>Set to Document and presentation instructions</w:t>
            </w:r>
          </w:p>
        </w:tc>
      </w:tr>
      <w:tr w:rsidR="00496C6C" w:rsidRPr="00A03113" w14:paraId="1452E59E"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53" w:type="dxa"/>
            <w:hideMark/>
          </w:tcPr>
          <w:p w14:paraId="6E90C207" w14:textId="77777777" w:rsidR="00496C6C" w:rsidRPr="00A03113" w:rsidRDefault="00496C6C" w:rsidP="00496C6C">
            <w:pPr>
              <w:pStyle w:val="TableText"/>
              <w:rPr>
                <w:lang w:val="en-GB"/>
              </w:rPr>
            </w:pPr>
            <w:r w:rsidRPr="00A03113">
              <w:t>77U</w:t>
            </w:r>
          </w:p>
        </w:tc>
        <w:tc>
          <w:tcPr>
            <w:tcW w:w="3231" w:type="dxa"/>
            <w:hideMark/>
          </w:tcPr>
          <w:p w14:paraId="427082B3" w14:textId="77777777" w:rsidR="00496C6C" w:rsidRPr="00A03113" w:rsidRDefault="00496C6C" w:rsidP="00496C6C">
            <w:pPr>
              <w:pStyle w:val="TableText"/>
              <w:rPr>
                <w:lang w:val="en-GB"/>
              </w:rPr>
            </w:pPr>
            <w:r w:rsidRPr="00A03113">
              <w:t>Undertaking terms and conditions</w:t>
            </w:r>
          </w:p>
        </w:tc>
        <w:tc>
          <w:tcPr>
            <w:tcW w:w="4432" w:type="dxa"/>
            <w:hideMark/>
          </w:tcPr>
          <w:p w14:paraId="7152E61D" w14:textId="77777777" w:rsidR="00496C6C" w:rsidRPr="00A03113" w:rsidRDefault="00496C6C" w:rsidP="00496C6C">
            <w:pPr>
              <w:pStyle w:val="TableText"/>
              <w:rPr>
                <w:lang w:val="en-GB"/>
              </w:rPr>
            </w:pPr>
            <w:r w:rsidRPr="00A03113">
              <w:rPr>
                <w:lang w:val="en-GB"/>
              </w:rPr>
              <w:t>Undertaking terms and conditions</w:t>
            </w:r>
          </w:p>
        </w:tc>
      </w:tr>
      <w:tr w:rsidR="00496C6C" w:rsidRPr="00A03113" w14:paraId="1D8C1B77"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53" w:type="dxa"/>
            <w:hideMark/>
          </w:tcPr>
          <w:p w14:paraId="4B3F9446" w14:textId="77777777" w:rsidR="00496C6C" w:rsidRPr="00A03113" w:rsidRDefault="00496C6C" w:rsidP="00496C6C">
            <w:pPr>
              <w:pStyle w:val="TableText"/>
              <w:rPr>
                <w:lang w:val="en-GB"/>
              </w:rPr>
            </w:pPr>
            <w:r w:rsidRPr="00A03113">
              <w:t>49</w:t>
            </w:r>
          </w:p>
        </w:tc>
        <w:tc>
          <w:tcPr>
            <w:tcW w:w="3231" w:type="dxa"/>
            <w:hideMark/>
          </w:tcPr>
          <w:p w14:paraId="61280BE8" w14:textId="77777777" w:rsidR="00496C6C" w:rsidRPr="00A03113" w:rsidRDefault="00496C6C" w:rsidP="00496C6C">
            <w:pPr>
              <w:pStyle w:val="TableText"/>
              <w:rPr>
                <w:lang w:val="en-GB"/>
              </w:rPr>
            </w:pPr>
            <w:r w:rsidRPr="00A03113">
              <w:t>Confirmation instructions</w:t>
            </w:r>
          </w:p>
        </w:tc>
        <w:tc>
          <w:tcPr>
            <w:tcW w:w="4432" w:type="dxa"/>
            <w:hideMark/>
          </w:tcPr>
          <w:p w14:paraId="585DB240" w14:textId="77777777" w:rsidR="00496C6C" w:rsidRPr="00A03113" w:rsidRDefault="00496C6C" w:rsidP="00496C6C">
            <w:pPr>
              <w:pStyle w:val="TableText"/>
              <w:rPr>
                <w:lang w:val="en-GB"/>
              </w:rPr>
            </w:pPr>
            <w:r w:rsidRPr="00A03113">
              <w:rPr>
                <w:lang w:val="en-GB"/>
              </w:rPr>
              <w:t xml:space="preserve">Set to CONFIRM, MAY ADD, WITHOUT confirmation </w:t>
            </w:r>
          </w:p>
        </w:tc>
      </w:tr>
      <w:tr w:rsidR="00496C6C" w:rsidRPr="00A03113" w14:paraId="5620E252"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53" w:type="dxa"/>
            <w:hideMark/>
          </w:tcPr>
          <w:p w14:paraId="23067262" w14:textId="77777777" w:rsidR="00496C6C" w:rsidRPr="00A03113" w:rsidRDefault="00496C6C" w:rsidP="00496C6C">
            <w:pPr>
              <w:pStyle w:val="TableText"/>
              <w:rPr>
                <w:lang w:val="en-GB"/>
              </w:rPr>
            </w:pPr>
            <w:r w:rsidRPr="00A03113">
              <w:t>58a</w:t>
            </w:r>
          </w:p>
        </w:tc>
        <w:tc>
          <w:tcPr>
            <w:tcW w:w="3231" w:type="dxa"/>
            <w:hideMark/>
          </w:tcPr>
          <w:p w14:paraId="495EDE63" w14:textId="77777777" w:rsidR="00496C6C" w:rsidRPr="00A03113" w:rsidRDefault="00496C6C" w:rsidP="00496C6C">
            <w:pPr>
              <w:pStyle w:val="TableText"/>
              <w:rPr>
                <w:lang w:val="en-GB"/>
              </w:rPr>
            </w:pPr>
            <w:r w:rsidRPr="00A03113">
              <w:t>Requested confirmation party</w:t>
            </w:r>
          </w:p>
        </w:tc>
        <w:tc>
          <w:tcPr>
            <w:tcW w:w="4432" w:type="dxa"/>
            <w:hideMark/>
          </w:tcPr>
          <w:p w14:paraId="57864C10" w14:textId="77777777" w:rsidR="00496C6C" w:rsidRPr="00A03113" w:rsidRDefault="00496C6C" w:rsidP="00496C6C">
            <w:pPr>
              <w:pStyle w:val="TableText"/>
              <w:rPr>
                <w:lang w:val="en-GB"/>
              </w:rPr>
            </w:pPr>
            <w:r w:rsidRPr="00A03113">
              <w:rPr>
                <w:lang w:val="en-GB"/>
              </w:rPr>
              <w:t xml:space="preserve">Set to Requested confirmation party </w:t>
            </w:r>
          </w:p>
        </w:tc>
      </w:tr>
      <w:tr w:rsidR="00496C6C" w:rsidRPr="00A03113" w14:paraId="67D2B2E0"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53" w:type="dxa"/>
            <w:hideMark/>
          </w:tcPr>
          <w:p w14:paraId="46973BD4" w14:textId="3DE3D7D1" w:rsidR="00496C6C" w:rsidRPr="00A03113" w:rsidRDefault="00496C6C" w:rsidP="00496C6C">
            <w:pPr>
              <w:pStyle w:val="TableText"/>
              <w:rPr>
                <w:lang w:val="en-GB"/>
              </w:rPr>
            </w:pPr>
            <w:r>
              <w:t>44J</w:t>
            </w:r>
          </w:p>
        </w:tc>
        <w:tc>
          <w:tcPr>
            <w:tcW w:w="3231" w:type="dxa"/>
            <w:hideMark/>
          </w:tcPr>
          <w:p w14:paraId="32DF1E44" w14:textId="7598FAF1" w:rsidR="00496C6C" w:rsidRPr="00A03113" w:rsidRDefault="00496C6C" w:rsidP="00496C6C">
            <w:pPr>
              <w:pStyle w:val="TableText"/>
              <w:rPr>
                <w:lang w:val="en-GB"/>
              </w:rPr>
            </w:pPr>
            <w:r w:rsidRPr="00671F64">
              <w:t>Governing law country</w:t>
            </w:r>
          </w:p>
        </w:tc>
        <w:tc>
          <w:tcPr>
            <w:tcW w:w="4432" w:type="dxa"/>
            <w:hideMark/>
          </w:tcPr>
          <w:p w14:paraId="3498DFE9" w14:textId="1575B1DA" w:rsidR="00496C6C" w:rsidRPr="00A03113" w:rsidRDefault="00496C6C" w:rsidP="00496C6C">
            <w:pPr>
              <w:pStyle w:val="TableText"/>
              <w:rPr>
                <w:lang w:val="en-GB"/>
              </w:rPr>
            </w:pPr>
            <w:r w:rsidRPr="00671F64">
              <w:t>Governing law Country code</w:t>
            </w:r>
          </w:p>
        </w:tc>
      </w:tr>
      <w:tr w:rsidR="00496C6C" w:rsidRPr="00A03113" w14:paraId="77D666B8"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53" w:type="dxa"/>
          </w:tcPr>
          <w:p w14:paraId="61584846" w14:textId="6127015C" w:rsidR="00496C6C" w:rsidRPr="00A03113" w:rsidRDefault="00496C6C" w:rsidP="00496C6C">
            <w:pPr>
              <w:pStyle w:val="TableText"/>
            </w:pPr>
            <w:r>
              <w:t>44J</w:t>
            </w:r>
          </w:p>
        </w:tc>
        <w:tc>
          <w:tcPr>
            <w:tcW w:w="3231" w:type="dxa"/>
          </w:tcPr>
          <w:p w14:paraId="12D9A1F7" w14:textId="306C0834" w:rsidR="00496C6C" w:rsidRPr="00A03113" w:rsidRDefault="00496C6C" w:rsidP="00496C6C">
            <w:pPr>
              <w:pStyle w:val="TableText"/>
            </w:pPr>
            <w:r>
              <w:t xml:space="preserve">Governing law </w:t>
            </w:r>
            <w:r w:rsidRPr="00854C7A">
              <w:t>Country Sub Division</w:t>
            </w:r>
          </w:p>
        </w:tc>
        <w:tc>
          <w:tcPr>
            <w:tcW w:w="4432" w:type="dxa"/>
          </w:tcPr>
          <w:p w14:paraId="422746DD" w14:textId="3B838E4E" w:rsidR="00496C6C" w:rsidRPr="00A03113" w:rsidRDefault="00496C6C" w:rsidP="00496C6C">
            <w:pPr>
              <w:pStyle w:val="TableText"/>
              <w:rPr>
                <w:lang w:val="en-GB"/>
              </w:rPr>
            </w:pPr>
            <w:r w:rsidRPr="00CF3B80">
              <w:t>Governing law Country Sub Division text</w:t>
            </w:r>
          </w:p>
        </w:tc>
      </w:tr>
      <w:tr w:rsidR="00496C6C" w:rsidRPr="00A03113" w14:paraId="6064B475"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53" w:type="dxa"/>
            <w:hideMark/>
          </w:tcPr>
          <w:p w14:paraId="19253549" w14:textId="68DB4B42" w:rsidR="00496C6C" w:rsidRPr="00A03113" w:rsidRDefault="00496C6C" w:rsidP="00496C6C">
            <w:pPr>
              <w:pStyle w:val="TableText"/>
              <w:rPr>
                <w:lang w:val="en-GB"/>
              </w:rPr>
            </w:pPr>
            <w:r>
              <w:t>44J</w:t>
            </w:r>
          </w:p>
        </w:tc>
        <w:tc>
          <w:tcPr>
            <w:tcW w:w="3231" w:type="dxa"/>
            <w:hideMark/>
          </w:tcPr>
          <w:p w14:paraId="4379F94D" w14:textId="5E4FCAED" w:rsidR="00496C6C" w:rsidRPr="00A03113" w:rsidRDefault="00496C6C" w:rsidP="00496C6C">
            <w:pPr>
              <w:pStyle w:val="TableText"/>
              <w:rPr>
                <w:lang w:val="en-GB"/>
              </w:rPr>
            </w:pPr>
            <w:r w:rsidRPr="00671F64">
              <w:t>Governing law text</w:t>
            </w:r>
          </w:p>
        </w:tc>
        <w:tc>
          <w:tcPr>
            <w:tcW w:w="4432" w:type="dxa"/>
            <w:hideMark/>
          </w:tcPr>
          <w:p w14:paraId="395DD943" w14:textId="29C37DC1" w:rsidR="00496C6C" w:rsidRPr="00A03113" w:rsidRDefault="00496C6C" w:rsidP="00496C6C">
            <w:pPr>
              <w:pStyle w:val="TableText"/>
              <w:rPr>
                <w:lang w:val="en-GB"/>
              </w:rPr>
            </w:pPr>
            <w:r w:rsidRPr="00671F64">
              <w:t>Governing law text</w:t>
            </w:r>
          </w:p>
        </w:tc>
      </w:tr>
      <w:tr w:rsidR="00496C6C" w:rsidRPr="00A03113" w14:paraId="443BFF01" w14:textId="77777777" w:rsidTr="003D3747">
        <w:trPr>
          <w:cnfStyle w:val="000000100000" w:firstRow="0" w:lastRow="0" w:firstColumn="0" w:lastColumn="0" w:oddVBand="0" w:evenVBand="0" w:oddHBand="1" w:evenHBand="0" w:firstRowFirstColumn="0" w:firstRowLastColumn="0" w:lastRowFirstColumn="0" w:lastRowLastColumn="0"/>
          <w:trHeight w:val="600"/>
        </w:trPr>
        <w:tc>
          <w:tcPr>
            <w:tcW w:w="1353" w:type="dxa"/>
            <w:hideMark/>
          </w:tcPr>
          <w:p w14:paraId="126BD389" w14:textId="77777777" w:rsidR="00496C6C" w:rsidRPr="00A03113" w:rsidRDefault="00496C6C" w:rsidP="00496C6C">
            <w:pPr>
              <w:pStyle w:val="TableText"/>
              <w:rPr>
                <w:lang w:val="en-GB"/>
              </w:rPr>
            </w:pPr>
            <w:r w:rsidRPr="00A03113">
              <w:t>23F Period</w:t>
            </w:r>
          </w:p>
        </w:tc>
        <w:tc>
          <w:tcPr>
            <w:tcW w:w="3231" w:type="dxa"/>
            <w:hideMark/>
          </w:tcPr>
          <w:p w14:paraId="4D9ED8E1" w14:textId="77777777" w:rsidR="00496C6C" w:rsidRPr="00A03113" w:rsidRDefault="00496C6C" w:rsidP="00496C6C">
            <w:pPr>
              <w:pStyle w:val="TableText"/>
              <w:rPr>
                <w:lang w:val="en-GB"/>
              </w:rPr>
            </w:pPr>
            <w:r w:rsidRPr="00A03113">
              <w:t>Automatic extension period</w:t>
            </w:r>
          </w:p>
        </w:tc>
        <w:tc>
          <w:tcPr>
            <w:tcW w:w="4432" w:type="dxa"/>
            <w:hideMark/>
          </w:tcPr>
          <w:p w14:paraId="61F30CB9" w14:textId="77777777" w:rsidR="00496C6C" w:rsidRPr="00A03113" w:rsidRDefault="00496C6C" w:rsidP="00496C6C">
            <w:pPr>
              <w:pStyle w:val="TableText"/>
              <w:rPr>
                <w:lang w:val="en-GB"/>
              </w:rPr>
            </w:pPr>
            <w:r w:rsidRPr="00A03113">
              <w:rPr>
                <w:lang w:val="en-GB"/>
              </w:rPr>
              <w:t>Set from Regular renewal details as either DAYS,</w:t>
            </w:r>
            <w:r>
              <w:rPr>
                <w:lang w:val="en-GB"/>
              </w:rPr>
              <w:t xml:space="preserve"> </w:t>
            </w:r>
            <w:r w:rsidRPr="00A03113">
              <w:rPr>
                <w:lang w:val="en-GB"/>
              </w:rPr>
              <w:t>ONEY, OTHR</w:t>
            </w:r>
          </w:p>
        </w:tc>
      </w:tr>
      <w:tr w:rsidR="00496C6C" w:rsidRPr="00A03113" w14:paraId="7DC37D2A"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53" w:type="dxa"/>
            <w:hideMark/>
          </w:tcPr>
          <w:p w14:paraId="4CB2B57C" w14:textId="77777777" w:rsidR="00496C6C" w:rsidRPr="00A03113" w:rsidRDefault="00496C6C" w:rsidP="00496C6C">
            <w:pPr>
              <w:pStyle w:val="TableText"/>
              <w:rPr>
                <w:lang w:val="en-GB"/>
              </w:rPr>
            </w:pPr>
            <w:r w:rsidRPr="00A03113">
              <w:t>23F Details</w:t>
            </w:r>
          </w:p>
        </w:tc>
        <w:tc>
          <w:tcPr>
            <w:tcW w:w="3231" w:type="dxa"/>
            <w:hideMark/>
          </w:tcPr>
          <w:p w14:paraId="7EE93401" w14:textId="77777777" w:rsidR="00496C6C" w:rsidRPr="00A03113" w:rsidRDefault="00496C6C" w:rsidP="00496C6C">
            <w:pPr>
              <w:pStyle w:val="TableText"/>
              <w:rPr>
                <w:lang w:val="en-GB"/>
              </w:rPr>
            </w:pPr>
            <w:r w:rsidRPr="00A03113">
              <w:t>Automatic extension days</w:t>
            </w:r>
          </w:p>
        </w:tc>
        <w:tc>
          <w:tcPr>
            <w:tcW w:w="4432" w:type="dxa"/>
            <w:hideMark/>
          </w:tcPr>
          <w:p w14:paraId="537D0206" w14:textId="77777777" w:rsidR="00496C6C" w:rsidRPr="00A03113" w:rsidRDefault="00496C6C" w:rsidP="00496C6C">
            <w:pPr>
              <w:pStyle w:val="TableText"/>
              <w:rPr>
                <w:lang w:val="en-GB"/>
              </w:rPr>
            </w:pPr>
            <w:r w:rsidRPr="00A03113">
              <w:rPr>
                <w:lang w:val="en-GB"/>
              </w:rPr>
              <w:t>Set to Calendar days entered   if Period is DAYS or…</w:t>
            </w:r>
          </w:p>
        </w:tc>
      </w:tr>
      <w:tr w:rsidR="00496C6C" w:rsidRPr="00A03113" w14:paraId="44864547"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53" w:type="dxa"/>
            <w:hideMark/>
          </w:tcPr>
          <w:p w14:paraId="4FA59E0E" w14:textId="77777777" w:rsidR="00496C6C" w:rsidRPr="00A03113" w:rsidRDefault="00496C6C" w:rsidP="00496C6C">
            <w:pPr>
              <w:pStyle w:val="TableText"/>
              <w:rPr>
                <w:lang w:val="en-GB"/>
              </w:rPr>
            </w:pPr>
            <w:r w:rsidRPr="00A03113">
              <w:t>23F Details</w:t>
            </w:r>
          </w:p>
        </w:tc>
        <w:tc>
          <w:tcPr>
            <w:tcW w:w="3231" w:type="dxa"/>
            <w:hideMark/>
          </w:tcPr>
          <w:p w14:paraId="1FAD6B36" w14:textId="77777777" w:rsidR="00496C6C" w:rsidRPr="00A03113" w:rsidRDefault="00496C6C" w:rsidP="00496C6C">
            <w:pPr>
              <w:pStyle w:val="TableText"/>
              <w:rPr>
                <w:lang w:val="en-GB"/>
              </w:rPr>
            </w:pPr>
            <w:r w:rsidRPr="00A03113">
              <w:t>Automatic extension period details</w:t>
            </w:r>
          </w:p>
        </w:tc>
        <w:tc>
          <w:tcPr>
            <w:tcW w:w="4432" w:type="dxa"/>
            <w:hideMark/>
          </w:tcPr>
          <w:p w14:paraId="5AF6AE36" w14:textId="77777777" w:rsidR="00496C6C" w:rsidRPr="00A03113" w:rsidRDefault="00496C6C" w:rsidP="00496C6C">
            <w:pPr>
              <w:pStyle w:val="TableText"/>
              <w:rPr>
                <w:lang w:val="en-GB"/>
              </w:rPr>
            </w:pPr>
            <w:r w:rsidRPr="00A03113">
              <w:rPr>
                <w:lang w:val="en-GB"/>
              </w:rPr>
              <w:t>Set to extension details text if Period is OTHR</w:t>
            </w:r>
          </w:p>
        </w:tc>
      </w:tr>
      <w:tr w:rsidR="00496C6C" w:rsidRPr="00A03113" w14:paraId="7AEC4CF2"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53" w:type="dxa"/>
            <w:hideMark/>
          </w:tcPr>
          <w:p w14:paraId="6E1C91B4" w14:textId="77777777" w:rsidR="00496C6C" w:rsidRPr="00A03113" w:rsidRDefault="00496C6C" w:rsidP="00496C6C">
            <w:pPr>
              <w:pStyle w:val="TableText"/>
              <w:rPr>
                <w:lang w:val="en-GB"/>
              </w:rPr>
            </w:pPr>
            <w:r w:rsidRPr="00A03113">
              <w:t>78</w:t>
            </w:r>
          </w:p>
        </w:tc>
        <w:tc>
          <w:tcPr>
            <w:tcW w:w="3231" w:type="dxa"/>
            <w:hideMark/>
          </w:tcPr>
          <w:p w14:paraId="590E8938" w14:textId="77777777" w:rsidR="00496C6C" w:rsidRPr="00A03113" w:rsidRDefault="00496C6C" w:rsidP="00496C6C">
            <w:pPr>
              <w:pStyle w:val="TableText"/>
              <w:rPr>
                <w:lang w:val="en-GB"/>
              </w:rPr>
            </w:pPr>
            <w:r w:rsidRPr="00A03113">
              <w:t>Automatic extension non-extension notification</w:t>
            </w:r>
          </w:p>
        </w:tc>
        <w:tc>
          <w:tcPr>
            <w:tcW w:w="4432" w:type="dxa"/>
            <w:hideMark/>
          </w:tcPr>
          <w:p w14:paraId="1DB319AA" w14:textId="77777777" w:rsidR="00496C6C" w:rsidRPr="00A03113" w:rsidRDefault="00496C6C" w:rsidP="00496C6C">
            <w:pPr>
              <w:pStyle w:val="TableText"/>
              <w:rPr>
                <w:lang w:val="en-GB"/>
              </w:rPr>
            </w:pPr>
            <w:r w:rsidRPr="00A03113">
              <w:rPr>
                <w:lang w:val="en-GB"/>
              </w:rPr>
              <w:t>Set from non-extension notification details</w:t>
            </w:r>
          </w:p>
        </w:tc>
      </w:tr>
      <w:tr w:rsidR="00496C6C" w:rsidRPr="00A03113" w14:paraId="317B3D57"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53" w:type="dxa"/>
            <w:hideMark/>
          </w:tcPr>
          <w:p w14:paraId="5650D6F9" w14:textId="77777777" w:rsidR="00496C6C" w:rsidRPr="00A03113" w:rsidRDefault="00496C6C" w:rsidP="00496C6C">
            <w:pPr>
              <w:pStyle w:val="TableText"/>
              <w:rPr>
                <w:lang w:val="en-GB"/>
              </w:rPr>
            </w:pPr>
            <w:r w:rsidRPr="00A03113">
              <w:t>26E</w:t>
            </w:r>
          </w:p>
        </w:tc>
        <w:tc>
          <w:tcPr>
            <w:tcW w:w="3231" w:type="dxa"/>
            <w:hideMark/>
          </w:tcPr>
          <w:p w14:paraId="7654006C" w14:textId="77777777" w:rsidR="00496C6C" w:rsidRPr="00A03113" w:rsidRDefault="00496C6C" w:rsidP="00496C6C">
            <w:pPr>
              <w:pStyle w:val="TableText"/>
              <w:rPr>
                <w:lang w:val="en-GB"/>
              </w:rPr>
            </w:pPr>
            <w:r w:rsidRPr="00A03113">
              <w:t>Automatic extension non-extension notification period</w:t>
            </w:r>
          </w:p>
        </w:tc>
        <w:tc>
          <w:tcPr>
            <w:tcW w:w="4432" w:type="dxa"/>
            <w:hideMark/>
          </w:tcPr>
          <w:p w14:paraId="0FA113A4" w14:textId="77777777" w:rsidR="00496C6C" w:rsidRPr="00A03113" w:rsidRDefault="00496C6C" w:rsidP="00496C6C">
            <w:pPr>
              <w:pStyle w:val="TableText"/>
              <w:rPr>
                <w:lang w:val="en-GB"/>
              </w:rPr>
            </w:pPr>
            <w:r w:rsidRPr="00A03113">
              <w:rPr>
                <w:lang w:val="en-GB"/>
              </w:rPr>
              <w:t>Set from non-extension notification period</w:t>
            </w:r>
          </w:p>
        </w:tc>
      </w:tr>
      <w:tr w:rsidR="00496C6C" w:rsidRPr="00A03113" w14:paraId="76582966"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53" w:type="dxa"/>
            <w:hideMark/>
          </w:tcPr>
          <w:p w14:paraId="5FED0660" w14:textId="77777777" w:rsidR="00496C6C" w:rsidRPr="00A03113" w:rsidRDefault="00496C6C" w:rsidP="00496C6C">
            <w:pPr>
              <w:pStyle w:val="TableText"/>
              <w:rPr>
                <w:lang w:val="en-GB"/>
              </w:rPr>
            </w:pPr>
            <w:r w:rsidRPr="00A03113">
              <w:t>31S</w:t>
            </w:r>
          </w:p>
        </w:tc>
        <w:tc>
          <w:tcPr>
            <w:tcW w:w="3231" w:type="dxa"/>
            <w:hideMark/>
          </w:tcPr>
          <w:p w14:paraId="231A6D90" w14:textId="77777777" w:rsidR="00496C6C" w:rsidRPr="00A03113" w:rsidRDefault="00496C6C" w:rsidP="00496C6C">
            <w:pPr>
              <w:pStyle w:val="TableText"/>
              <w:rPr>
                <w:lang w:val="en-GB"/>
              </w:rPr>
            </w:pPr>
            <w:r w:rsidRPr="00A03113">
              <w:t>Automatic extension final expiry</w:t>
            </w:r>
          </w:p>
        </w:tc>
        <w:tc>
          <w:tcPr>
            <w:tcW w:w="4432" w:type="dxa"/>
            <w:hideMark/>
          </w:tcPr>
          <w:p w14:paraId="47E9FB3D" w14:textId="77777777" w:rsidR="00496C6C" w:rsidRPr="00A03113" w:rsidRDefault="00496C6C" w:rsidP="00496C6C">
            <w:pPr>
              <w:pStyle w:val="TableText"/>
              <w:rPr>
                <w:lang w:val="en-GB"/>
              </w:rPr>
            </w:pPr>
            <w:r w:rsidRPr="00A03113">
              <w:rPr>
                <w:lang w:val="en-GB"/>
              </w:rPr>
              <w:t>Set from Final expiry date</w:t>
            </w:r>
          </w:p>
        </w:tc>
      </w:tr>
      <w:tr w:rsidR="00496C6C" w:rsidRPr="00A03113" w14:paraId="76D07DC4"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53" w:type="dxa"/>
            <w:hideMark/>
          </w:tcPr>
          <w:p w14:paraId="2F3930E1" w14:textId="77777777" w:rsidR="00496C6C" w:rsidRPr="00A03113" w:rsidRDefault="00496C6C" w:rsidP="00496C6C">
            <w:pPr>
              <w:pStyle w:val="TableText"/>
              <w:rPr>
                <w:lang w:val="en-GB"/>
              </w:rPr>
            </w:pPr>
            <w:r w:rsidRPr="00A03113">
              <w:t>48B</w:t>
            </w:r>
          </w:p>
        </w:tc>
        <w:tc>
          <w:tcPr>
            <w:tcW w:w="3231" w:type="dxa"/>
            <w:hideMark/>
          </w:tcPr>
          <w:p w14:paraId="40150746" w14:textId="77777777" w:rsidR="00496C6C" w:rsidRPr="00A03113" w:rsidRDefault="00496C6C" w:rsidP="00496C6C">
            <w:pPr>
              <w:pStyle w:val="TableText"/>
              <w:rPr>
                <w:lang w:val="en-GB"/>
              </w:rPr>
            </w:pPr>
            <w:r w:rsidRPr="00A03113">
              <w:t>Demand</w:t>
            </w:r>
          </w:p>
        </w:tc>
        <w:tc>
          <w:tcPr>
            <w:tcW w:w="4432" w:type="dxa"/>
            <w:hideMark/>
          </w:tcPr>
          <w:p w14:paraId="3EF81206" w14:textId="77777777" w:rsidR="00496C6C" w:rsidRPr="003F4173" w:rsidRDefault="00496C6C" w:rsidP="00496C6C">
            <w:pPr>
              <w:rPr>
                <w:rFonts w:eastAsia="Calibri" w:cs="Times New Roman"/>
                <w:color w:val="333333"/>
                <w:sz w:val="18"/>
              </w:rPr>
            </w:pPr>
            <w:r w:rsidRPr="00A03113">
              <w:rPr>
                <w:sz w:val="18"/>
                <w:lang w:val="en-GB"/>
              </w:rPr>
              <w:t> </w:t>
            </w:r>
            <w:r w:rsidRPr="003F4173">
              <w:rPr>
                <w:rFonts w:eastAsia="Calibri" w:cs="Times New Roman"/>
                <w:sz w:val="18"/>
              </w:rPr>
              <w:t>Demand indicator is set as follows</w:t>
            </w:r>
          </w:p>
          <w:tbl>
            <w:tblPr>
              <w:tblW w:w="3222" w:type="dxa"/>
              <w:tblCellMar>
                <w:left w:w="0" w:type="dxa"/>
                <w:right w:w="0" w:type="dxa"/>
              </w:tblCellMar>
              <w:tblLook w:val="04A0" w:firstRow="1" w:lastRow="0" w:firstColumn="1" w:lastColumn="0" w:noHBand="0" w:noVBand="1"/>
            </w:tblPr>
            <w:tblGrid>
              <w:gridCol w:w="1821"/>
              <w:gridCol w:w="337"/>
              <w:gridCol w:w="372"/>
              <w:gridCol w:w="346"/>
              <w:gridCol w:w="346"/>
            </w:tblGrid>
            <w:tr w:rsidR="00496C6C" w:rsidRPr="003F4173" w14:paraId="1639D53A" w14:textId="77777777" w:rsidTr="003D3747">
              <w:trPr>
                <w:trHeight w:val="285"/>
              </w:trPr>
              <w:tc>
                <w:tcPr>
                  <w:tcW w:w="182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DD85495" w14:textId="77777777" w:rsidR="00496C6C" w:rsidRPr="003F4173" w:rsidRDefault="00496C6C" w:rsidP="00496C6C">
                  <w:pPr>
                    <w:spacing w:before="60" w:after="80"/>
                    <w:rPr>
                      <w:rFonts w:eastAsia="Calibri" w:cs="Times New Roman"/>
                      <w:sz w:val="18"/>
                    </w:rPr>
                  </w:pPr>
                </w:p>
              </w:tc>
              <w:tc>
                <w:tcPr>
                  <w:tcW w:w="33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F31C140" w14:textId="77777777" w:rsidR="00496C6C" w:rsidRPr="003F4173" w:rsidRDefault="00496C6C" w:rsidP="00496C6C">
                  <w:pPr>
                    <w:spacing w:before="60" w:after="80"/>
                    <w:rPr>
                      <w:rFonts w:eastAsia="Calibri" w:cs="Times New Roman"/>
                      <w:sz w:val="18"/>
                    </w:rPr>
                  </w:pPr>
                  <w:r w:rsidRPr="003F4173">
                    <w:rPr>
                      <w:rFonts w:eastAsia="Calibri" w:cs="Times New Roman"/>
                      <w:sz w:val="18"/>
                    </w:rPr>
                    <w:t>1</w:t>
                  </w:r>
                </w:p>
              </w:tc>
              <w:tc>
                <w:tcPr>
                  <w:tcW w:w="37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32CFAE62" w14:textId="77777777" w:rsidR="00496C6C" w:rsidRPr="003F4173" w:rsidRDefault="00496C6C" w:rsidP="00496C6C">
                  <w:pPr>
                    <w:spacing w:before="60" w:after="80"/>
                    <w:rPr>
                      <w:rFonts w:eastAsia="Calibri" w:cs="Times New Roman"/>
                      <w:sz w:val="18"/>
                    </w:rPr>
                  </w:pPr>
                  <w:r w:rsidRPr="003F4173">
                    <w:rPr>
                      <w:rFonts w:eastAsia="Calibri" w:cs="Times New Roman"/>
                      <w:sz w:val="18"/>
                    </w:rPr>
                    <w:t>2</w:t>
                  </w:r>
                </w:p>
              </w:tc>
              <w:tc>
                <w:tcPr>
                  <w:tcW w:w="34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6461C270" w14:textId="77777777" w:rsidR="00496C6C" w:rsidRPr="003F4173" w:rsidRDefault="00496C6C" w:rsidP="00496C6C">
                  <w:pPr>
                    <w:spacing w:before="60" w:after="80"/>
                    <w:rPr>
                      <w:rFonts w:eastAsia="Calibri" w:cs="Times New Roman"/>
                      <w:sz w:val="18"/>
                    </w:rPr>
                  </w:pPr>
                  <w:r w:rsidRPr="003F4173">
                    <w:rPr>
                      <w:rFonts w:eastAsia="Calibri" w:cs="Times New Roman"/>
                      <w:sz w:val="18"/>
                    </w:rPr>
                    <w:t>3</w:t>
                  </w:r>
                </w:p>
              </w:tc>
              <w:tc>
                <w:tcPr>
                  <w:tcW w:w="34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156D1E8D" w14:textId="77777777" w:rsidR="00496C6C" w:rsidRPr="003F4173" w:rsidRDefault="00496C6C" w:rsidP="00496C6C">
                  <w:pPr>
                    <w:spacing w:before="60" w:after="80"/>
                    <w:rPr>
                      <w:rFonts w:eastAsia="Calibri" w:cs="Times New Roman"/>
                      <w:sz w:val="18"/>
                    </w:rPr>
                  </w:pPr>
                  <w:r w:rsidRPr="003F4173">
                    <w:rPr>
                      <w:rFonts w:eastAsia="Calibri" w:cs="Times New Roman"/>
                      <w:sz w:val="18"/>
                    </w:rPr>
                    <w:t>4</w:t>
                  </w:r>
                </w:p>
              </w:tc>
            </w:tr>
            <w:tr w:rsidR="00496C6C" w:rsidRPr="003F4173" w14:paraId="14D86A68" w14:textId="77777777" w:rsidTr="003D3747">
              <w:trPr>
                <w:trHeight w:val="285"/>
              </w:trPr>
              <w:tc>
                <w:tcPr>
                  <w:tcW w:w="182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3B5C8EB" w14:textId="77777777" w:rsidR="00496C6C" w:rsidRPr="003F4173" w:rsidRDefault="00496C6C" w:rsidP="00496C6C">
                  <w:pPr>
                    <w:spacing w:before="60" w:after="80"/>
                    <w:rPr>
                      <w:rFonts w:eastAsia="Calibri" w:cs="Times New Roman"/>
                      <w:sz w:val="18"/>
                    </w:rPr>
                  </w:pPr>
                  <w:r w:rsidRPr="003F4173">
                    <w:rPr>
                      <w:rFonts w:eastAsia="Calibri" w:cs="Times New Roman"/>
                      <w:sz w:val="18"/>
                    </w:rPr>
                    <w:t>Partial allowed</w:t>
                  </w:r>
                </w:p>
              </w:tc>
              <w:tc>
                <w:tcPr>
                  <w:tcW w:w="33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FE9B7B6" w14:textId="77777777" w:rsidR="00496C6C" w:rsidRPr="003F4173" w:rsidRDefault="00496C6C" w:rsidP="00496C6C">
                  <w:pPr>
                    <w:spacing w:before="60" w:after="80"/>
                    <w:rPr>
                      <w:rFonts w:eastAsia="Calibri" w:cs="Times New Roman"/>
                      <w:sz w:val="18"/>
                    </w:rPr>
                  </w:pPr>
                  <w:r w:rsidRPr="003F4173">
                    <w:rPr>
                      <w:rFonts w:eastAsia="Calibri" w:cs="Times New Roman"/>
                      <w:sz w:val="18"/>
                    </w:rPr>
                    <w:t>Y</w:t>
                  </w:r>
                </w:p>
              </w:tc>
              <w:tc>
                <w:tcPr>
                  <w:tcW w:w="37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3439A0E0" w14:textId="77777777" w:rsidR="00496C6C" w:rsidRPr="003F4173" w:rsidRDefault="00496C6C" w:rsidP="00496C6C">
                  <w:pPr>
                    <w:spacing w:before="60" w:after="80"/>
                    <w:rPr>
                      <w:rFonts w:eastAsia="Calibri" w:cs="Times New Roman"/>
                      <w:sz w:val="18"/>
                    </w:rPr>
                  </w:pPr>
                  <w:r w:rsidRPr="003F4173">
                    <w:rPr>
                      <w:rFonts w:eastAsia="Calibri" w:cs="Times New Roman"/>
                      <w:sz w:val="18"/>
                    </w:rPr>
                    <w:t>Y</w:t>
                  </w:r>
                </w:p>
              </w:tc>
              <w:tc>
                <w:tcPr>
                  <w:tcW w:w="34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1DD9076" w14:textId="77777777" w:rsidR="00496C6C" w:rsidRPr="003F4173" w:rsidRDefault="00496C6C" w:rsidP="00496C6C">
                  <w:pPr>
                    <w:spacing w:before="60" w:after="80"/>
                    <w:rPr>
                      <w:rFonts w:eastAsia="Calibri" w:cs="Times New Roman"/>
                      <w:sz w:val="18"/>
                    </w:rPr>
                  </w:pPr>
                  <w:r w:rsidRPr="003F4173">
                    <w:rPr>
                      <w:rFonts w:eastAsia="Calibri" w:cs="Times New Roman"/>
                      <w:sz w:val="18"/>
                    </w:rPr>
                    <w:t>N</w:t>
                  </w:r>
                </w:p>
              </w:tc>
              <w:tc>
                <w:tcPr>
                  <w:tcW w:w="34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4BFBC599" w14:textId="77777777" w:rsidR="00496C6C" w:rsidRPr="003F4173" w:rsidRDefault="00496C6C" w:rsidP="00496C6C">
                  <w:pPr>
                    <w:spacing w:before="60" w:after="80"/>
                    <w:rPr>
                      <w:rFonts w:eastAsia="Calibri" w:cs="Times New Roman"/>
                      <w:sz w:val="18"/>
                    </w:rPr>
                  </w:pPr>
                  <w:r w:rsidRPr="003F4173">
                    <w:rPr>
                      <w:rFonts w:eastAsia="Calibri" w:cs="Times New Roman"/>
                      <w:sz w:val="18"/>
                    </w:rPr>
                    <w:t>N</w:t>
                  </w:r>
                </w:p>
              </w:tc>
            </w:tr>
            <w:tr w:rsidR="00496C6C" w:rsidRPr="003F4173" w14:paraId="605B8FDC"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D76D9DE" w14:textId="77777777" w:rsidR="00496C6C" w:rsidRPr="003F4173" w:rsidRDefault="00496C6C" w:rsidP="00496C6C">
                  <w:pPr>
                    <w:spacing w:before="60" w:after="80"/>
                    <w:rPr>
                      <w:rFonts w:eastAsia="Calibri" w:cs="Times New Roman"/>
                      <w:sz w:val="18"/>
                    </w:rPr>
                  </w:pPr>
                  <w:r w:rsidRPr="003F4173">
                    <w:rPr>
                      <w:rFonts w:eastAsia="Calibri" w:cs="Times New Roman"/>
                      <w:sz w:val="18"/>
                    </w:rPr>
                    <w:t>Multiple allowed</w:t>
                  </w: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390FB6E" w14:textId="77777777" w:rsidR="00496C6C" w:rsidRPr="003F4173" w:rsidRDefault="00496C6C" w:rsidP="00496C6C">
                  <w:pPr>
                    <w:spacing w:before="60" w:after="80"/>
                    <w:rPr>
                      <w:rFonts w:eastAsia="Calibri" w:cs="Times New Roman"/>
                      <w:sz w:val="18"/>
                    </w:rPr>
                  </w:pPr>
                  <w:r w:rsidRPr="003F4173">
                    <w:rPr>
                      <w:rFonts w:eastAsia="Calibri" w:cs="Times New Roman"/>
                      <w:sz w:val="18"/>
                    </w:rPr>
                    <w:t>Y</w:t>
                  </w: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C0A865F" w14:textId="77777777" w:rsidR="00496C6C" w:rsidRPr="003F4173" w:rsidRDefault="00496C6C" w:rsidP="00496C6C">
                  <w:pPr>
                    <w:spacing w:before="60" w:after="80"/>
                    <w:rPr>
                      <w:rFonts w:eastAsia="Calibri" w:cs="Times New Roman"/>
                      <w:sz w:val="18"/>
                    </w:rPr>
                  </w:pPr>
                  <w:r w:rsidRPr="003F4173">
                    <w:rPr>
                      <w:rFonts w:eastAsia="Calibri" w:cs="Times New Roman"/>
                      <w:sz w:val="18"/>
                    </w:rPr>
                    <w:t>N</w:t>
                  </w: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AD1DB6E" w14:textId="77777777" w:rsidR="00496C6C" w:rsidRPr="003F4173" w:rsidRDefault="00496C6C" w:rsidP="00496C6C">
                  <w:pPr>
                    <w:spacing w:before="60" w:after="80"/>
                    <w:rPr>
                      <w:rFonts w:eastAsia="Calibri" w:cs="Times New Roman"/>
                      <w:sz w:val="18"/>
                    </w:rPr>
                  </w:pPr>
                  <w:r w:rsidRPr="003F4173">
                    <w:rPr>
                      <w:rFonts w:eastAsia="Calibri" w:cs="Times New Roman"/>
                      <w:sz w:val="18"/>
                    </w:rPr>
                    <w:t>Y</w:t>
                  </w: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FDBDA88" w14:textId="77777777" w:rsidR="00496C6C" w:rsidRPr="003F4173" w:rsidRDefault="00496C6C" w:rsidP="00496C6C">
                  <w:pPr>
                    <w:spacing w:before="60" w:after="80"/>
                    <w:rPr>
                      <w:rFonts w:eastAsia="Calibri" w:cs="Times New Roman"/>
                      <w:sz w:val="18"/>
                    </w:rPr>
                  </w:pPr>
                  <w:r w:rsidRPr="003F4173">
                    <w:rPr>
                      <w:rFonts w:eastAsia="Calibri" w:cs="Times New Roman"/>
                      <w:sz w:val="18"/>
                    </w:rPr>
                    <w:t>N</w:t>
                  </w:r>
                </w:p>
              </w:tc>
            </w:tr>
            <w:tr w:rsidR="00496C6C" w:rsidRPr="003F4173" w14:paraId="3B17EDAA"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3AADFE3" w14:textId="77777777" w:rsidR="00496C6C" w:rsidRPr="003F4173" w:rsidRDefault="00496C6C" w:rsidP="00496C6C">
                  <w:pPr>
                    <w:spacing w:before="60" w:after="80"/>
                    <w:rPr>
                      <w:rFonts w:eastAsia="Calibri" w:cs="Times New Roman"/>
                      <w:sz w:val="18"/>
                    </w:rPr>
                  </w:pP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D5BCFB2" w14:textId="77777777" w:rsidR="00496C6C" w:rsidRPr="003F4173" w:rsidRDefault="00496C6C" w:rsidP="00496C6C">
                  <w:pPr>
                    <w:spacing w:before="60" w:after="80"/>
                    <w:rPr>
                      <w:rFonts w:eastAsia="Calibri" w:cs="Times New Roman"/>
                      <w:sz w:val="18"/>
                    </w:rPr>
                  </w:pP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63BBD67" w14:textId="77777777" w:rsidR="00496C6C" w:rsidRPr="003F4173" w:rsidRDefault="00496C6C" w:rsidP="00496C6C">
                  <w:pPr>
                    <w:spacing w:before="60" w:after="80"/>
                    <w:rPr>
                      <w:rFonts w:eastAsia="Calibri" w:cs="Times New Roman"/>
                      <w:sz w:val="18"/>
                    </w:rPr>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CDDD4D0" w14:textId="77777777" w:rsidR="00496C6C" w:rsidRPr="003F4173" w:rsidRDefault="00496C6C" w:rsidP="00496C6C">
                  <w:pPr>
                    <w:spacing w:before="60" w:after="80"/>
                    <w:rPr>
                      <w:rFonts w:eastAsia="Calibri" w:cs="Times New Roman"/>
                      <w:sz w:val="18"/>
                    </w:rPr>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539F27A" w14:textId="77777777" w:rsidR="00496C6C" w:rsidRPr="003F4173" w:rsidRDefault="00496C6C" w:rsidP="00496C6C">
                  <w:pPr>
                    <w:spacing w:before="60" w:after="80"/>
                    <w:rPr>
                      <w:rFonts w:eastAsia="Calibri" w:cs="Times New Roman"/>
                      <w:sz w:val="18"/>
                    </w:rPr>
                  </w:pPr>
                </w:p>
              </w:tc>
            </w:tr>
            <w:tr w:rsidR="00496C6C" w:rsidRPr="003F4173" w14:paraId="4A5D0976"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0056734" w14:textId="77777777" w:rsidR="00496C6C" w:rsidRPr="003F4173" w:rsidRDefault="00496C6C" w:rsidP="00496C6C">
                  <w:pPr>
                    <w:spacing w:before="60" w:after="80"/>
                    <w:rPr>
                      <w:rFonts w:eastAsia="Calibri" w:cs="Times New Roman"/>
                      <w:sz w:val="18"/>
                    </w:rPr>
                  </w:pPr>
                  <w:r w:rsidRPr="003F4173">
                    <w:rPr>
                      <w:rFonts w:eastAsia="Calibri" w:cs="Times New Roman"/>
                      <w:sz w:val="18"/>
                    </w:rPr>
                    <w:t>48B - Not set</w:t>
                  </w: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A550492" w14:textId="77777777" w:rsidR="00496C6C" w:rsidRPr="003F4173" w:rsidRDefault="00496C6C" w:rsidP="00496C6C">
                  <w:pPr>
                    <w:spacing w:before="60" w:after="80"/>
                    <w:rPr>
                      <w:rFonts w:eastAsia="Calibri" w:cs="Times New Roman"/>
                      <w:sz w:val="18"/>
                    </w:rPr>
                  </w:pPr>
                  <w:r w:rsidRPr="003F4173">
                    <w:rPr>
                      <w:rFonts w:eastAsia="Calibri" w:cs="Times New Roman"/>
                      <w:sz w:val="18"/>
                    </w:rPr>
                    <w:t>X</w:t>
                  </w: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A9CFDDF" w14:textId="77777777" w:rsidR="00496C6C" w:rsidRPr="003F4173" w:rsidRDefault="00496C6C" w:rsidP="00496C6C">
                  <w:pPr>
                    <w:spacing w:before="60" w:after="80"/>
                    <w:rPr>
                      <w:rFonts w:eastAsia="Calibri" w:cs="Times New Roman"/>
                      <w:sz w:val="18"/>
                    </w:rPr>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3C453FD" w14:textId="77777777" w:rsidR="00496C6C" w:rsidRPr="003F4173" w:rsidRDefault="00496C6C" w:rsidP="00496C6C">
                  <w:pPr>
                    <w:spacing w:before="60" w:after="80"/>
                    <w:rPr>
                      <w:rFonts w:eastAsia="Calibri" w:cs="Times New Roman"/>
                      <w:sz w:val="18"/>
                    </w:rPr>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DD6F40A" w14:textId="77777777" w:rsidR="00496C6C" w:rsidRPr="003F4173" w:rsidRDefault="00496C6C" w:rsidP="00496C6C">
                  <w:pPr>
                    <w:spacing w:before="60" w:after="80"/>
                    <w:rPr>
                      <w:rFonts w:eastAsia="Calibri" w:cs="Times New Roman"/>
                      <w:sz w:val="18"/>
                    </w:rPr>
                  </w:pPr>
                </w:p>
              </w:tc>
            </w:tr>
            <w:tr w:rsidR="00496C6C" w:rsidRPr="003F4173" w14:paraId="08FB81FB"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E40C7EF" w14:textId="77777777" w:rsidR="00496C6C" w:rsidRPr="003F4173" w:rsidRDefault="00496C6C" w:rsidP="00496C6C">
                  <w:pPr>
                    <w:spacing w:before="60" w:after="80"/>
                    <w:rPr>
                      <w:rFonts w:eastAsia="Calibri" w:cs="Times New Roman"/>
                      <w:sz w:val="18"/>
                    </w:rPr>
                  </w:pPr>
                  <w:r w:rsidRPr="003F4173">
                    <w:rPr>
                      <w:rFonts w:eastAsia="Calibri" w:cs="Times New Roman"/>
                      <w:bCs/>
                      <w:sz w:val="18"/>
                    </w:rPr>
                    <w:t>NMLT</w:t>
                  </w: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6431462" w14:textId="77777777" w:rsidR="00496C6C" w:rsidRPr="003F4173" w:rsidRDefault="00496C6C" w:rsidP="00496C6C">
                  <w:pPr>
                    <w:spacing w:before="60" w:after="80"/>
                    <w:rPr>
                      <w:rFonts w:eastAsia="Calibri" w:cs="Times New Roman"/>
                      <w:sz w:val="18"/>
                    </w:rPr>
                  </w:pP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671D77C" w14:textId="77777777" w:rsidR="00496C6C" w:rsidRPr="003F4173" w:rsidRDefault="00496C6C" w:rsidP="00496C6C">
                  <w:pPr>
                    <w:spacing w:before="60" w:after="80"/>
                    <w:rPr>
                      <w:rFonts w:eastAsia="Calibri" w:cs="Times New Roman"/>
                      <w:sz w:val="18"/>
                    </w:rPr>
                  </w:pPr>
                  <w:r w:rsidRPr="003F4173">
                    <w:rPr>
                      <w:rFonts w:eastAsia="Calibri" w:cs="Times New Roman"/>
                      <w:bCs/>
                      <w:sz w:val="18"/>
                    </w:rPr>
                    <w:t>X</w:t>
                  </w: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8646865" w14:textId="77777777" w:rsidR="00496C6C" w:rsidRPr="003F4173" w:rsidRDefault="00496C6C" w:rsidP="00496C6C">
                  <w:pPr>
                    <w:spacing w:before="60" w:after="80"/>
                    <w:rPr>
                      <w:rFonts w:eastAsia="Calibri" w:cs="Times New Roman"/>
                      <w:sz w:val="18"/>
                    </w:rPr>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F05B4F2" w14:textId="77777777" w:rsidR="00496C6C" w:rsidRPr="003F4173" w:rsidRDefault="00496C6C" w:rsidP="00496C6C">
                  <w:pPr>
                    <w:spacing w:before="60" w:after="80"/>
                    <w:rPr>
                      <w:rFonts w:eastAsia="Calibri" w:cs="Times New Roman"/>
                      <w:sz w:val="18"/>
                    </w:rPr>
                  </w:pPr>
                </w:p>
              </w:tc>
            </w:tr>
            <w:tr w:rsidR="00496C6C" w:rsidRPr="003F4173" w14:paraId="7A992E98"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3B63A66" w14:textId="77777777" w:rsidR="00496C6C" w:rsidRPr="003F4173" w:rsidRDefault="00496C6C" w:rsidP="00496C6C">
                  <w:pPr>
                    <w:spacing w:before="60" w:after="80"/>
                    <w:rPr>
                      <w:rFonts w:eastAsia="Calibri" w:cs="Times New Roman"/>
                      <w:sz w:val="18"/>
                    </w:rPr>
                  </w:pPr>
                  <w:r w:rsidRPr="003F4173">
                    <w:rPr>
                      <w:rFonts w:eastAsia="Calibri" w:cs="Times New Roman"/>
                      <w:sz w:val="18"/>
                    </w:rPr>
                    <w:t>NPRT</w:t>
                  </w: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0EB2814" w14:textId="77777777" w:rsidR="00496C6C" w:rsidRPr="003F4173" w:rsidRDefault="00496C6C" w:rsidP="00496C6C">
                  <w:pPr>
                    <w:spacing w:before="60" w:after="80"/>
                    <w:rPr>
                      <w:rFonts w:eastAsia="Calibri" w:cs="Times New Roman"/>
                      <w:sz w:val="18"/>
                    </w:rPr>
                  </w:pP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86D7CFB" w14:textId="77777777" w:rsidR="00496C6C" w:rsidRPr="003F4173" w:rsidRDefault="00496C6C" w:rsidP="00496C6C">
                  <w:pPr>
                    <w:spacing w:before="60" w:after="80"/>
                    <w:rPr>
                      <w:rFonts w:eastAsia="Calibri" w:cs="Times New Roman"/>
                      <w:sz w:val="18"/>
                    </w:rPr>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B606A72" w14:textId="77777777" w:rsidR="00496C6C" w:rsidRPr="003F4173" w:rsidRDefault="00496C6C" w:rsidP="00496C6C">
                  <w:pPr>
                    <w:spacing w:before="60" w:after="80"/>
                    <w:rPr>
                      <w:rFonts w:eastAsia="Calibri" w:cs="Times New Roman"/>
                      <w:sz w:val="18"/>
                    </w:rPr>
                  </w:pPr>
                  <w:r w:rsidRPr="003F4173">
                    <w:rPr>
                      <w:rFonts w:eastAsia="Calibri" w:cs="Times New Roman"/>
                      <w:sz w:val="18"/>
                    </w:rPr>
                    <w:t>X</w:t>
                  </w: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CE07945" w14:textId="77777777" w:rsidR="00496C6C" w:rsidRPr="003F4173" w:rsidRDefault="00496C6C" w:rsidP="00496C6C">
                  <w:pPr>
                    <w:spacing w:before="60" w:after="80"/>
                    <w:rPr>
                      <w:rFonts w:eastAsia="Calibri" w:cs="Times New Roman"/>
                      <w:sz w:val="18"/>
                    </w:rPr>
                  </w:pPr>
                </w:p>
              </w:tc>
            </w:tr>
            <w:tr w:rsidR="00496C6C" w:rsidRPr="003F4173" w14:paraId="161A1BC0"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19D7806" w14:textId="77777777" w:rsidR="00496C6C" w:rsidRPr="003F4173" w:rsidRDefault="00496C6C" w:rsidP="00496C6C">
                  <w:pPr>
                    <w:spacing w:before="60" w:after="80"/>
                    <w:rPr>
                      <w:rFonts w:eastAsia="Calibri" w:cs="Times New Roman"/>
                      <w:sz w:val="18"/>
                    </w:rPr>
                  </w:pPr>
                  <w:r w:rsidRPr="003F4173">
                    <w:rPr>
                      <w:rFonts w:eastAsia="Calibri" w:cs="Times New Roman"/>
                      <w:bCs/>
                      <w:sz w:val="18"/>
                    </w:rPr>
                    <w:t>NMPT</w:t>
                  </w: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112734A" w14:textId="77777777" w:rsidR="00496C6C" w:rsidRPr="003F4173" w:rsidRDefault="00496C6C" w:rsidP="00496C6C">
                  <w:pPr>
                    <w:spacing w:before="60" w:after="80"/>
                    <w:rPr>
                      <w:rFonts w:eastAsia="Calibri" w:cs="Times New Roman"/>
                      <w:sz w:val="18"/>
                    </w:rPr>
                  </w:pP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BDDDA69" w14:textId="77777777" w:rsidR="00496C6C" w:rsidRPr="003F4173" w:rsidRDefault="00496C6C" w:rsidP="00496C6C">
                  <w:pPr>
                    <w:spacing w:before="60" w:after="80"/>
                    <w:rPr>
                      <w:rFonts w:eastAsia="Calibri" w:cs="Times New Roman"/>
                      <w:sz w:val="18"/>
                    </w:rPr>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910EA27" w14:textId="77777777" w:rsidR="00496C6C" w:rsidRPr="003F4173" w:rsidRDefault="00496C6C" w:rsidP="00496C6C">
                  <w:pPr>
                    <w:spacing w:before="60" w:after="80"/>
                    <w:rPr>
                      <w:rFonts w:eastAsia="Calibri" w:cs="Times New Roman"/>
                      <w:sz w:val="18"/>
                    </w:rPr>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8F3A552" w14:textId="77777777" w:rsidR="00496C6C" w:rsidRPr="003F4173" w:rsidRDefault="00496C6C" w:rsidP="00496C6C">
                  <w:pPr>
                    <w:spacing w:before="60" w:after="80"/>
                    <w:rPr>
                      <w:rFonts w:eastAsia="Calibri" w:cs="Times New Roman"/>
                      <w:sz w:val="18"/>
                    </w:rPr>
                  </w:pPr>
                  <w:r w:rsidRPr="003F4173">
                    <w:rPr>
                      <w:rFonts w:eastAsia="Calibri" w:cs="Times New Roman"/>
                      <w:bCs/>
                      <w:sz w:val="18"/>
                    </w:rPr>
                    <w:t>X</w:t>
                  </w:r>
                </w:p>
              </w:tc>
            </w:tr>
          </w:tbl>
          <w:p w14:paraId="01C4D29D" w14:textId="02A749E1" w:rsidR="00496C6C" w:rsidRPr="00A03113" w:rsidRDefault="00496C6C" w:rsidP="00496C6C">
            <w:pPr>
              <w:pStyle w:val="TableText"/>
              <w:rPr>
                <w:lang w:val="en-GB"/>
              </w:rPr>
            </w:pPr>
          </w:p>
        </w:tc>
      </w:tr>
      <w:tr w:rsidR="00496C6C" w:rsidRPr="00A03113" w14:paraId="77ECE1C2"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53" w:type="dxa"/>
            <w:hideMark/>
          </w:tcPr>
          <w:p w14:paraId="3775B2E7" w14:textId="77777777" w:rsidR="00496C6C" w:rsidRPr="00A03113" w:rsidRDefault="00496C6C" w:rsidP="00496C6C">
            <w:pPr>
              <w:pStyle w:val="TableText"/>
              <w:rPr>
                <w:lang w:val="en-GB"/>
              </w:rPr>
            </w:pPr>
            <w:r w:rsidRPr="00A03113">
              <w:rPr>
                <w:lang w:val="en-GB"/>
              </w:rPr>
              <w:t>48D</w:t>
            </w:r>
          </w:p>
        </w:tc>
        <w:tc>
          <w:tcPr>
            <w:tcW w:w="3231" w:type="dxa"/>
            <w:hideMark/>
          </w:tcPr>
          <w:p w14:paraId="395D2BA6" w14:textId="77777777" w:rsidR="00496C6C" w:rsidRPr="00A03113" w:rsidRDefault="00496C6C" w:rsidP="00496C6C">
            <w:pPr>
              <w:pStyle w:val="TableText"/>
              <w:rPr>
                <w:lang w:val="en-GB"/>
              </w:rPr>
            </w:pPr>
            <w:r w:rsidRPr="00A03113">
              <w:rPr>
                <w:lang w:val="en-GB"/>
              </w:rPr>
              <w:t>Transfer Indicator</w:t>
            </w:r>
          </w:p>
        </w:tc>
        <w:tc>
          <w:tcPr>
            <w:tcW w:w="4432" w:type="dxa"/>
            <w:hideMark/>
          </w:tcPr>
          <w:p w14:paraId="46605014" w14:textId="77777777" w:rsidR="00496C6C" w:rsidRPr="00A03113" w:rsidRDefault="00496C6C" w:rsidP="00496C6C">
            <w:pPr>
              <w:pStyle w:val="TableText"/>
              <w:rPr>
                <w:lang w:val="en-GB"/>
              </w:rPr>
            </w:pPr>
            <w:r w:rsidRPr="00A03113">
              <w:rPr>
                <w:lang w:val="en-GB"/>
              </w:rPr>
              <w:t xml:space="preserve">Set to TRAN if transferable </w:t>
            </w:r>
          </w:p>
        </w:tc>
      </w:tr>
      <w:tr w:rsidR="00496C6C" w:rsidRPr="00A03113" w14:paraId="09D60895"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53" w:type="dxa"/>
            <w:hideMark/>
          </w:tcPr>
          <w:p w14:paraId="559DCF27" w14:textId="77777777" w:rsidR="00496C6C" w:rsidRPr="00A03113" w:rsidRDefault="00496C6C" w:rsidP="00496C6C">
            <w:pPr>
              <w:pStyle w:val="TableText"/>
              <w:rPr>
                <w:lang w:val="en-GB"/>
              </w:rPr>
            </w:pPr>
            <w:r w:rsidRPr="00A03113">
              <w:rPr>
                <w:lang w:val="en-GB"/>
              </w:rPr>
              <w:t>39E</w:t>
            </w:r>
          </w:p>
        </w:tc>
        <w:tc>
          <w:tcPr>
            <w:tcW w:w="3231" w:type="dxa"/>
            <w:hideMark/>
          </w:tcPr>
          <w:p w14:paraId="2220F8CA" w14:textId="77777777" w:rsidR="00496C6C" w:rsidRPr="00A03113" w:rsidRDefault="00496C6C" w:rsidP="00496C6C">
            <w:pPr>
              <w:pStyle w:val="TableText"/>
              <w:rPr>
                <w:lang w:val="en-GB"/>
              </w:rPr>
            </w:pPr>
            <w:r w:rsidRPr="00A03113">
              <w:rPr>
                <w:lang w:val="en-GB"/>
              </w:rPr>
              <w:t>Transfer Conditions</w:t>
            </w:r>
          </w:p>
        </w:tc>
        <w:tc>
          <w:tcPr>
            <w:tcW w:w="4432" w:type="dxa"/>
            <w:hideMark/>
          </w:tcPr>
          <w:p w14:paraId="65F52D41" w14:textId="77777777" w:rsidR="00496C6C" w:rsidRPr="00A03113" w:rsidRDefault="00496C6C" w:rsidP="00496C6C">
            <w:pPr>
              <w:pStyle w:val="TableText"/>
              <w:rPr>
                <w:lang w:val="en-GB"/>
              </w:rPr>
            </w:pPr>
            <w:r w:rsidRPr="00A03113">
              <w:rPr>
                <w:lang w:val="en-GB"/>
              </w:rPr>
              <w:t>Set to Transfer conditions if Transferable</w:t>
            </w:r>
          </w:p>
        </w:tc>
      </w:tr>
      <w:tr w:rsidR="00496C6C" w:rsidRPr="00A03113" w14:paraId="3A8E0E17"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53" w:type="dxa"/>
            <w:hideMark/>
          </w:tcPr>
          <w:p w14:paraId="7313FA2B" w14:textId="77777777" w:rsidR="00496C6C" w:rsidRPr="00A03113" w:rsidRDefault="00496C6C" w:rsidP="00496C6C">
            <w:pPr>
              <w:pStyle w:val="TableText"/>
              <w:rPr>
                <w:lang w:val="en-GB"/>
              </w:rPr>
            </w:pPr>
            <w:r w:rsidRPr="00A03113">
              <w:rPr>
                <w:lang w:val="en-GB"/>
              </w:rPr>
              <w:t xml:space="preserve">45L </w:t>
            </w:r>
          </w:p>
        </w:tc>
        <w:tc>
          <w:tcPr>
            <w:tcW w:w="3231" w:type="dxa"/>
            <w:hideMark/>
          </w:tcPr>
          <w:p w14:paraId="60712CBE" w14:textId="77777777" w:rsidR="00496C6C" w:rsidRPr="00A03113" w:rsidRDefault="00496C6C" w:rsidP="00496C6C">
            <w:pPr>
              <w:pStyle w:val="TableText"/>
              <w:rPr>
                <w:lang w:val="en-GB"/>
              </w:rPr>
            </w:pPr>
            <w:r w:rsidRPr="00A03113">
              <w:rPr>
                <w:lang w:val="en-GB"/>
              </w:rPr>
              <w:t>Underlying Transaction Details</w:t>
            </w:r>
          </w:p>
        </w:tc>
        <w:tc>
          <w:tcPr>
            <w:tcW w:w="4432" w:type="dxa"/>
            <w:hideMark/>
          </w:tcPr>
          <w:p w14:paraId="70CE6F3B" w14:textId="77777777" w:rsidR="00496C6C" w:rsidRPr="00A03113" w:rsidRDefault="00496C6C" w:rsidP="00496C6C">
            <w:pPr>
              <w:pStyle w:val="TableText"/>
              <w:rPr>
                <w:lang w:val="en-GB"/>
              </w:rPr>
            </w:pPr>
            <w:r w:rsidRPr="00A03113">
              <w:rPr>
                <w:lang w:val="en-GB"/>
              </w:rPr>
              <w:t>Set to Goods descriptions</w:t>
            </w:r>
          </w:p>
        </w:tc>
      </w:tr>
      <w:tr w:rsidR="00496C6C" w:rsidRPr="00A03113" w14:paraId="38AA8B55" w14:textId="77777777" w:rsidTr="003D3747">
        <w:trPr>
          <w:cnfStyle w:val="000000100000" w:firstRow="0" w:lastRow="0" w:firstColumn="0" w:lastColumn="0" w:oddVBand="0" w:evenVBand="0" w:oddHBand="1" w:evenHBand="0" w:firstRowFirstColumn="0" w:firstRowLastColumn="0" w:lastRowFirstColumn="0" w:lastRowLastColumn="0"/>
          <w:trHeight w:val="600"/>
        </w:trPr>
        <w:tc>
          <w:tcPr>
            <w:tcW w:w="1353" w:type="dxa"/>
            <w:hideMark/>
          </w:tcPr>
          <w:p w14:paraId="76BF524F" w14:textId="77777777" w:rsidR="00496C6C" w:rsidRPr="00A03113" w:rsidRDefault="00496C6C" w:rsidP="00496C6C">
            <w:pPr>
              <w:pStyle w:val="TableText"/>
              <w:rPr>
                <w:lang w:val="en-GB"/>
              </w:rPr>
            </w:pPr>
            <w:r w:rsidRPr="00A03113">
              <w:rPr>
                <w:lang w:val="en-GB"/>
              </w:rPr>
              <w:t>24E Code</w:t>
            </w:r>
          </w:p>
        </w:tc>
        <w:tc>
          <w:tcPr>
            <w:tcW w:w="3231" w:type="dxa"/>
            <w:hideMark/>
          </w:tcPr>
          <w:p w14:paraId="24C58541" w14:textId="77777777" w:rsidR="00496C6C" w:rsidRPr="00A03113" w:rsidRDefault="00496C6C" w:rsidP="00496C6C">
            <w:pPr>
              <w:pStyle w:val="TableText"/>
              <w:rPr>
                <w:lang w:val="en-GB"/>
              </w:rPr>
            </w:pPr>
            <w:r w:rsidRPr="00A03113">
              <w:rPr>
                <w:lang w:val="en-GB"/>
              </w:rPr>
              <w:t xml:space="preserve">Delivery of Original Undertaking </w:t>
            </w:r>
          </w:p>
        </w:tc>
        <w:tc>
          <w:tcPr>
            <w:tcW w:w="4432" w:type="dxa"/>
            <w:hideMark/>
          </w:tcPr>
          <w:p w14:paraId="4895DF76" w14:textId="77777777" w:rsidR="00496C6C" w:rsidRPr="00A03113" w:rsidRDefault="00496C6C" w:rsidP="00496C6C">
            <w:pPr>
              <w:pStyle w:val="TableText"/>
              <w:rPr>
                <w:lang w:val="en-GB"/>
              </w:rPr>
            </w:pPr>
            <w:r w:rsidRPr="00A03113">
              <w:rPr>
                <w:lang w:val="en-GB"/>
              </w:rPr>
              <w:t xml:space="preserve">Set to Delivery of undertaking </w:t>
            </w:r>
            <w:r w:rsidRPr="00A03113">
              <w:rPr>
                <w:lang w:val="en-GB"/>
              </w:rPr>
              <w:br/>
              <w:t>COLL,</w:t>
            </w:r>
            <w:r>
              <w:rPr>
                <w:lang w:val="en-GB"/>
              </w:rPr>
              <w:t xml:space="preserve"> </w:t>
            </w:r>
            <w:r w:rsidRPr="00A03113">
              <w:rPr>
                <w:lang w:val="en-GB"/>
              </w:rPr>
              <w:t>COURIER,</w:t>
            </w:r>
            <w:r>
              <w:rPr>
                <w:lang w:val="en-GB"/>
              </w:rPr>
              <w:t xml:space="preserve"> </w:t>
            </w:r>
            <w:r w:rsidRPr="00A03113">
              <w:rPr>
                <w:lang w:val="en-GB"/>
              </w:rPr>
              <w:t>MAIL,</w:t>
            </w:r>
            <w:r>
              <w:rPr>
                <w:lang w:val="en-GB"/>
              </w:rPr>
              <w:t xml:space="preserve"> </w:t>
            </w:r>
            <w:r w:rsidRPr="00A03113">
              <w:rPr>
                <w:lang w:val="en-GB"/>
              </w:rPr>
              <w:t>MESS,</w:t>
            </w:r>
            <w:r>
              <w:rPr>
                <w:lang w:val="en-GB"/>
              </w:rPr>
              <w:t xml:space="preserve"> </w:t>
            </w:r>
            <w:r w:rsidRPr="00A03113">
              <w:rPr>
                <w:lang w:val="en-GB"/>
              </w:rPr>
              <w:t>OTHR,</w:t>
            </w:r>
            <w:r>
              <w:rPr>
                <w:lang w:val="en-GB"/>
              </w:rPr>
              <w:t xml:space="preserve"> </w:t>
            </w:r>
            <w:r w:rsidRPr="00A03113">
              <w:rPr>
                <w:lang w:val="en-GB"/>
              </w:rPr>
              <w:t>REGM</w:t>
            </w:r>
          </w:p>
        </w:tc>
      </w:tr>
      <w:tr w:rsidR="00496C6C" w:rsidRPr="00A03113" w14:paraId="29C212A1" w14:textId="77777777" w:rsidTr="003D3747">
        <w:trPr>
          <w:cnfStyle w:val="000000010000" w:firstRow="0" w:lastRow="0" w:firstColumn="0" w:lastColumn="0" w:oddVBand="0" w:evenVBand="0" w:oddHBand="0" w:evenHBand="1" w:firstRowFirstColumn="0" w:firstRowLastColumn="0" w:lastRowFirstColumn="0" w:lastRowLastColumn="0"/>
          <w:trHeight w:val="600"/>
        </w:trPr>
        <w:tc>
          <w:tcPr>
            <w:tcW w:w="1353" w:type="dxa"/>
            <w:hideMark/>
          </w:tcPr>
          <w:p w14:paraId="01B01114" w14:textId="77777777" w:rsidR="00496C6C" w:rsidRPr="00A03113" w:rsidRDefault="00496C6C" w:rsidP="00496C6C">
            <w:pPr>
              <w:pStyle w:val="TableText"/>
              <w:rPr>
                <w:lang w:val="en-GB"/>
              </w:rPr>
            </w:pPr>
            <w:r w:rsidRPr="00A03113">
              <w:rPr>
                <w:lang w:val="en-GB"/>
              </w:rPr>
              <w:t>24E Add info</w:t>
            </w:r>
          </w:p>
        </w:tc>
        <w:tc>
          <w:tcPr>
            <w:tcW w:w="3231" w:type="dxa"/>
            <w:hideMark/>
          </w:tcPr>
          <w:p w14:paraId="5A8BCD88" w14:textId="77777777" w:rsidR="00496C6C" w:rsidRPr="00A03113" w:rsidRDefault="00496C6C" w:rsidP="00496C6C">
            <w:pPr>
              <w:pStyle w:val="TableText"/>
              <w:rPr>
                <w:lang w:val="en-GB"/>
              </w:rPr>
            </w:pPr>
            <w:r w:rsidRPr="00A03113">
              <w:rPr>
                <w:lang w:val="en-GB"/>
              </w:rPr>
              <w:t>Delivery of Original Undertaking add info</w:t>
            </w:r>
          </w:p>
        </w:tc>
        <w:tc>
          <w:tcPr>
            <w:tcW w:w="4432" w:type="dxa"/>
            <w:hideMark/>
          </w:tcPr>
          <w:p w14:paraId="4058CD20" w14:textId="77777777" w:rsidR="00496C6C" w:rsidRPr="00A03113" w:rsidRDefault="00496C6C" w:rsidP="00496C6C">
            <w:pPr>
              <w:pStyle w:val="TableText"/>
              <w:rPr>
                <w:lang w:val="en-GB"/>
              </w:rPr>
            </w:pPr>
            <w:r w:rsidRPr="00A03113">
              <w:rPr>
                <w:lang w:val="en-GB"/>
              </w:rPr>
              <w:t>Set from Delivery of undertaking extra data entered for COURIER or OTHR</w:t>
            </w:r>
          </w:p>
        </w:tc>
      </w:tr>
      <w:tr w:rsidR="00496C6C" w:rsidRPr="00A03113" w14:paraId="6D2C22B2"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53" w:type="dxa"/>
            <w:hideMark/>
          </w:tcPr>
          <w:p w14:paraId="15516157" w14:textId="77777777" w:rsidR="00496C6C" w:rsidRPr="00A03113" w:rsidRDefault="00496C6C" w:rsidP="00496C6C">
            <w:pPr>
              <w:pStyle w:val="TableText"/>
              <w:rPr>
                <w:lang w:val="en-GB"/>
              </w:rPr>
            </w:pPr>
            <w:r w:rsidRPr="00A03113">
              <w:lastRenderedPageBreak/>
              <w:t>24G Code</w:t>
            </w:r>
          </w:p>
        </w:tc>
        <w:tc>
          <w:tcPr>
            <w:tcW w:w="3231" w:type="dxa"/>
            <w:hideMark/>
          </w:tcPr>
          <w:p w14:paraId="6E0FF895" w14:textId="77777777" w:rsidR="00496C6C" w:rsidRPr="00A03113" w:rsidRDefault="00496C6C" w:rsidP="00496C6C">
            <w:pPr>
              <w:pStyle w:val="TableText"/>
              <w:rPr>
                <w:lang w:val="en-GB"/>
              </w:rPr>
            </w:pPr>
            <w:r w:rsidRPr="00A03113">
              <w:rPr>
                <w:lang w:val="en-GB"/>
              </w:rPr>
              <w:t>Delivery To/Collection By</w:t>
            </w:r>
          </w:p>
        </w:tc>
        <w:tc>
          <w:tcPr>
            <w:tcW w:w="4432" w:type="dxa"/>
            <w:hideMark/>
          </w:tcPr>
          <w:p w14:paraId="75C04BE2" w14:textId="77777777" w:rsidR="00496C6C" w:rsidRPr="00A03113" w:rsidRDefault="00496C6C" w:rsidP="00496C6C">
            <w:pPr>
              <w:pStyle w:val="TableText"/>
              <w:rPr>
                <w:lang w:val="en-GB"/>
              </w:rPr>
            </w:pPr>
            <w:r w:rsidRPr="00A03113">
              <w:rPr>
                <w:lang w:val="en-GB"/>
              </w:rPr>
              <w:t>BENE, OTHR</w:t>
            </w:r>
          </w:p>
        </w:tc>
      </w:tr>
      <w:tr w:rsidR="00496C6C" w:rsidRPr="00A03113" w14:paraId="70B1EA09" w14:textId="77777777" w:rsidTr="003D3747">
        <w:trPr>
          <w:cnfStyle w:val="000000010000" w:firstRow="0" w:lastRow="0" w:firstColumn="0" w:lastColumn="0" w:oddVBand="0" w:evenVBand="0" w:oddHBand="0" w:evenHBand="1" w:firstRowFirstColumn="0" w:firstRowLastColumn="0" w:lastRowFirstColumn="0" w:lastRowLastColumn="0"/>
          <w:trHeight w:val="600"/>
        </w:trPr>
        <w:tc>
          <w:tcPr>
            <w:tcW w:w="1353" w:type="dxa"/>
            <w:hideMark/>
          </w:tcPr>
          <w:p w14:paraId="513C01C5" w14:textId="5665B362" w:rsidR="00496C6C" w:rsidRPr="00A03113" w:rsidRDefault="00496C6C" w:rsidP="00496C6C">
            <w:pPr>
              <w:pStyle w:val="TableText"/>
              <w:rPr>
                <w:lang w:val="en-GB"/>
              </w:rPr>
            </w:pPr>
            <w:r w:rsidRPr="00A03113">
              <w:t xml:space="preserve">24G </w:t>
            </w:r>
            <w:r>
              <w:t xml:space="preserve"> Narrative</w:t>
            </w:r>
          </w:p>
        </w:tc>
        <w:tc>
          <w:tcPr>
            <w:tcW w:w="3231" w:type="dxa"/>
            <w:hideMark/>
          </w:tcPr>
          <w:p w14:paraId="061CCD31" w14:textId="77777777" w:rsidR="00496C6C" w:rsidRPr="00A03113" w:rsidRDefault="00496C6C" w:rsidP="00496C6C">
            <w:pPr>
              <w:pStyle w:val="TableText"/>
              <w:rPr>
                <w:lang w:val="en-GB"/>
              </w:rPr>
            </w:pPr>
            <w:r w:rsidRPr="00A03113">
              <w:t>Delivery To/Collection By - Details</w:t>
            </w:r>
          </w:p>
        </w:tc>
        <w:tc>
          <w:tcPr>
            <w:tcW w:w="4432" w:type="dxa"/>
            <w:hideMark/>
          </w:tcPr>
          <w:p w14:paraId="19F8967D" w14:textId="6F5B2022" w:rsidR="00AE145E" w:rsidRPr="00A03113" w:rsidRDefault="00AE145E" w:rsidP="00496C6C">
            <w:pPr>
              <w:pStyle w:val="TableText"/>
              <w:rPr>
                <w:lang w:val="en-GB"/>
              </w:rPr>
            </w:pPr>
            <w:r w:rsidRPr="00AE145E">
              <w:rPr>
                <w:lang w:val="en-GB"/>
              </w:rPr>
              <w:t xml:space="preserve">Set to Delivery to party Name and address if BENE </w:t>
            </w:r>
            <w:r w:rsidR="007125D0">
              <w:rPr>
                <w:lang w:val="en-GB"/>
              </w:rPr>
              <w:t>or</w:t>
            </w:r>
            <w:r w:rsidRPr="00AE145E">
              <w:rPr>
                <w:lang w:val="en-GB"/>
              </w:rPr>
              <w:t xml:space="preserve"> OTHR otherwise not set. In TI</w:t>
            </w:r>
            <w:r w:rsidR="004B463F">
              <w:rPr>
                <w:lang w:val="en-GB"/>
              </w:rPr>
              <w:t>,</w:t>
            </w:r>
            <w:r w:rsidRPr="00AE145E">
              <w:rPr>
                <w:lang w:val="en-GB"/>
              </w:rPr>
              <w:t xml:space="preserve"> this field is maintained as Narrative Party name and address field but with a validation on the number of lines and characters per line as suggested in the SCORE standards guide. However, if the code is BENE, this field is not mandatory.</w:t>
            </w:r>
          </w:p>
        </w:tc>
      </w:tr>
    </w:tbl>
    <w:p w14:paraId="640D78EE" w14:textId="77777777" w:rsidR="00DE1CD1" w:rsidRDefault="00DE1CD1" w:rsidP="00B33199">
      <w:pPr>
        <w:spacing w:after="200" w:line="276" w:lineRule="auto"/>
      </w:pPr>
    </w:p>
    <w:p w14:paraId="2EBC7BCA" w14:textId="31E8C45F" w:rsidR="000D3507" w:rsidRDefault="000D3507" w:rsidP="000D3507">
      <w:pPr>
        <w:spacing w:after="200" w:line="276" w:lineRule="auto"/>
      </w:pPr>
      <w:r w:rsidRPr="009726C3">
        <w:t xml:space="preserve">For an </w:t>
      </w:r>
      <w:r w:rsidRPr="00B10457">
        <w:t>ISCO – Issue counter or ICCO – Issue counter - request counter Sequence A, B and C are set as follows</w:t>
      </w:r>
      <w:r w:rsidR="00B10457">
        <w:t>:</w:t>
      </w:r>
    </w:p>
    <w:tbl>
      <w:tblPr>
        <w:tblStyle w:val="TableGrid"/>
        <w:tblW w:w="0" w:type="auto"/>
        <w:tblLook w:val="04A0" w:firstRow="1" w:lastRow="0" w:firstColumn="1" w:lastColumn="0" w:noHBand="0" w:noVBand="1"/>
      </w:tblPr>
      <w:tblGrid>
        <w:gridCol w:w="983"/>
        <w:gridCol w:w="2822"/>
        <w:gridCol w:w="5211"/>
      </w:tblGrid>
      <w:tr w:rsidR="008923E8" w:rsidRPr="00D839AC" w14:paraId="2C09893C" w14:textId="77777777" w:rsidTr="008344C2">
        <w:trPr>
          <w:cnfStyle w:val="100000000000" w:firstRow="1" w:lastRow="0" w:firstColumn="0" w:lastColumn="0" w:oddVBand="0" w:evenVBand="0" w:oddHBand="0" w:evenHBand="0" w:firstRowFirstColumn="0" w:firstRowLastColumn="0" w:lastRowFirstColumn="0" w:lastRowLastColumn="0"/>
          <w:trHeight w:val="315"/>
          <w:tblHeader/>
        </w:trPr>
        <w:tc>
          <w:tcPr>
            <w:tcW w:w="983" w:type="dxa"/>
            <w:hideMark/>
          </w:tcPr>
          <w:p w14:paraId="33A8A388" w14:textId="77777777" w:rsidR="008923E8" w:rsidRPr="00EB1F0A" w:rsidRDefault="008923E8" w:rsidP="003D3747">
            <w:pPr>
              <w:pStyle w:val="TableText"/>
              <w:rPr>
                <w:bCs/>
                <w:color w:val="FFFFFF" w:themeColor="background1"/>
                <w:lang w:val="en-GB"/>
              </w:rPr>
            </w:pPr>
            <w:r w:rsidRPr="00EB1F0A">
              <w:rPr>
                <w:bCs/>
                <w:color w:val="FFFFFF" w:themeColor="background1"/>
                <w:lang w:val="en-GB"/>
              </w:rPr>
              <w:t>Tag</w:t>
            </w:r>
          </w:p>
        </w:tc>
        <w:tc>
          <w:tcPr>
            <w:tcW w:w="2822" w:type="dxa"/>
            <w:hideMark/>
          </w:tcPr>
          <w:p w14:paraId="67965B04" w14:textId="77777777" w:rsidR="008923E8" w:rsidRPr="00EB1F0A" w:rsidRDefault="008923E8" w:rsidP="003D3747">
            <w:pPr>
              <w:pStyle w:val="TableText"/>
              <w:rPr>
                <w:bCs/>
                <w:color w:val="FFFFFF" w:themeColor="background1"/>
                <w:lang w:val="en-GB"/>
              </w:rPr>
            </w:pPr>
            <w:r w:rsidRPr="00EB1F0A">
              <w:rPr>
                <w:bCs/>
                <w:color w:val="FFFFFF" w:themeColor="background1"/>
                <w:lang w:val="en-GB"/>
              </w:rPr>
              <w:t>Field name</w:t>
            </w:r>
          </w:p>
        </w:tc>
        <w:tc>
          <w:tcPr>
            <w:tcW w:w="5211" w:type="dxa"/>
            <w:hideMark/>
          </w:tcPr>
          <w:p w14:paraId="0E2E94A7" w14:textId="77777777" w:rsidR="008923E8" w:rsidRPr="00EB1F0A" w:rsidRDefault="008923E8" w:rsidP="003D3747">
            <w:pPr>
              <w:pStyle w:val="TableText"/>
              <w:rPr>
                <w:bCs/>
                <w:color w:val="FFFFFF" w:themeColor="background1"/>
                <w:lang w:val="en-GB"/>
              </w:rPr>
            </w:pPr>
            <w:r w:rsidRPr="00EB1F0A">
              <w:rPr>
                <w:bCs/>
                <w:color w:val="FFFFFF" w:themeColor="background1"/>
                <w:lang w:val="en-GB"/>
              </w:rPr>
              <w:t>Mapped From</w:t>
            </w:r>
          </w:p>
        </w:tc>
      </w:tr>
      <w:tr w:rsidR="008923E8" w:rsidRPr="00D839AC" w14:paraId="09F1B086" w14:textId="77777777" w:rsidTr="008923E8">
        <w:trPr>
          <w:cnfStyle w:val="000000100000" w:firstRow="0" w:lastRow="0" w:firstColumn="0" w:lastColumn="0" w:oddVBand="0" w:evenVBand="0" w:oddHBand="1" w:evenHBand="0" w:firstRowFirstColumn="0" w:firstRowLastColumn="0" w:lastRowFirstColumn="0" w:lastRowLastColumn="0"/>
          <w:trHeight w:val="300"/>
        </w:trPr>
        <w:tc>
          <w:tcPr>
            <w:tcW w:w="983" w:type="dxa"/>
            <w:hideMark/>
          </w:tcPr>
          <w:p w14:paraId="04E28FFA" w14:textId="77777777" w:rsidR="008923E8" w:rsidRPr="00D839AC" w:rsidRDefault="008923E8" w:rsidP="003D3747">
            <w:pPr>
              <w:pStyle w:val="TableText"/>
              <w:rPr>
                <w:lang w:val="en-GB"/>
              </w:rPr>
            </w:pPr>
            <w:r w:rsidRPr="00D839AC">
              <w:rPr>
                <w:lang w:val="en-GB"/>
              </w:rPr>
              <w:t> </w:t>
            </w:r>
          </w:p>
        </w:tc>
        <w:tc>
          <w:tcPr>
            <w:tcW w:w="2822" w:type="dxa"/>
            <w:hideMark/>
          </w:tcPr>
          <w:p w14:paraId="02BA20BF" w14:textId="77777777" w:rsidR="008923E8" w:rsidRPr="00D839AC" w:rsidRDefault="008923E8" w:rsidP="003D3747">
            <w:pPr>
              <w:pStyle w:val="TableText"/>
              <w:rPr>
                <w:lang w:val="en-GB"/>
              </w:rPr>
            </w:pPr>
            <w:r w:rsidRPr="00D839AC">
              <w:t>Sender</w:t>
            </w:r>
          </w:p>
        </w:tc>
        <w:tc>
          <w:tcPr>
            <w:tcW w:w="5211" w:type="dxa"/>
            <w:hideMark/>
          </w:tcPr>
          <w:p w14:paraId="3986F855" w14:textId="77777777" w:rsidR="008923E8" w:rsidRPr="00D839AC" w:rsidRDefault="008923E8" w:rsidP="003D3747">
            <w:pPr>
              <w:pStyle w:val="TableText"/>
              <w:rPr>
                <w:lang w:val="en-GB"/>
              </w:rPr>
            </w:pPr>
            <w:r w:rsidRPr="00D839AC">
              <w:rPr>
                <w:lang w:val="en-GB"/>
              </w:rPr>
              <w:t>Sender BIC of the Behalf of branch or Input branch</w:t>
            </w:r>
          </w:p>
        </w:tc>
      </w:tr>
      <w:tr w:rsidR="008923E8" w:rsidRPr="00D839AC" w14:paraId="02885A07" w14:textId="77777777" w:rsidTr="008923E8">
        <w:trPr>
          <w:cnfStyle w:val="000000010000" w:firstRow="0" w:lastRow="0" w:firstColumn="0" w:lastColumn="0" w:oddVBand="0" w:evenVBand="0" w:oddHBand="0" w:evenHBand="1" w:firstRowFirstColumn="0" w:firstRowLastColumn="0" w:lastRowFirstColumn="0" w:lastRowLastColumn="0"/>
          <w:trHeight w:val="300"/>
        </w:trPr>
        <w:tc>
          <w:tcPr>
            <w:tcW w:w="983" w:type="dxa"/>
            <w:hideMark/>
          </w:tcPr>
          <w:p w14:paraId="180DAE6B" w14:textId="77777777" w:rsidR="008923E8" w:rsidRPr="00D839AC" w:rsidRDefault="008923E8" w:rsidP="003D3747">
            <w:pPr>
              <w:pStyle w:val="TableText"/>
              <w:rPr>
                <w:lang w:val="en-GB"/>
              </w:rPr>
            </w:pPr>
            <w:r w:rsidRPr="00D839AC">
              <w:t> </w:t>
            </w:r>
          </w:p>
        </w:tc>
        <w:tc>
          <w:tcPr>
            <w:tcW w:w="2822" w:type="dxa"/>
            <w:hideMark/>
          </w:tcPr>
          <w:p w14:paraId="5FE8F904" w14:textId="77777777" w:rsidR="008923E8" w:rsidRPr="00D839AC" w:rsidRDefault="008923E8" w:rsidP="003D3747">
            <w:pPr>
              <w:pStyle w:val="TableText"/>
              <w:rPr>
                <w:lang w:val="en-GB"/>
              </w:rPr>
            </w:pPr>
            <w:r w:rsidRPr="00D839AC">
              <w:t>Receiver</w:t>
            </w:r>
          </w:p>
        </w:tc>
        <w:tc>
          <w:tcPr>
            <w:tcW w:w="5211" w:type="dxa"/>
            <w:hideMark/>
          </w:tcPr>
          <w:p w14:paraId="07A5E67F" w14:textId="77777777" w:rsidR="008923E8" w:rsidRPr="00D839AC" w:rsidRDefault="008923E8" w:rsidP="003D3747">
            <w:pPr>
              <w:pStyle w:val="TableText"/>
              <w:rPr>
                <w:lang w:val="en-GB"/>
              </w:rPr>
            </w:pPr>
            <w:r w:rsidRPr="00D839AC">
              <w:rPr>
                <w:lang w:val="en-GB"/>
              </w:rPr>
              <w:t>SWIFT BIC of receiver</w:t>
            </w:r>
          </w:p>
        </w:tc>
      </w:tr>
      <w:tr w:rsidR="008923E8" w:rsidRPr="00D839AC" w14:paraId="706148FA" w14:textId="77777777" w:rsidTr="008923E8">
        <w:trPr>
          <w:cnfStyle w:val="000000100000" w:firstRow="0" w:lastRow="0" w:firstColumn="0" w:lastColumn="0" w:oddVBand="0" w:evenVBand="0" w:oddHBand="1" w:evenHBand="0" w:firstRowFirstColumn="0" w:firstRowLastColumn="0" w:lastRowFirstColumn="0" w:lastRowLastColumn="0"/>
          <w:trHeight w:val="300"/>
        </w:trPr>
        <w:tc>
          <w:tcPr>
            <w:tcW w:w="983" w:type="dxa"/>
            <w:hideMark/>
          </w:tcPr>
          <w:p w14:paraId="43F26162" w14:textId="77777777" w:rsidR="008923E8" w:rsidRPr="00D839AC" w:rsidRDefault="008923E8" w:rsidP="003D3747">
            <w:pPr>
              <w:pStyle w:val="TableText"/>
              <w:rPr>
                <w:lang w:val="en-GB"/>
              </w:rPr>
            </w:pPr>
            <w:r w:rsidRPr="00D839AC">
              <w:t>15A</w:t>
            </w:r>
          </w:p>
        </w:tc>
        <w:tc>
          <w:tcPr>
            <w:tcW w:w="2822" w:type="dxa"/>
            <w:hideMark/>
          </w:tcPr>
          <w:p w14:paraId="448ED833" w14:textId="77777777" w:rsidR="008923E8" w:rsidRPr="00D839AC" w:rsidRDefault="008923E8" w:rsidP="003D3747">
            <w:pPr>
              <w:pStyle w:val="TableText"/>
              <w:rPr>
                <w:lang w:val="en-GB"/>
              </w:rPr>
            </w:pPr>
            <w:r w:rsidRPr="00D839AC">
              <w:t>Empty field</w:t>
            </w:r>
          </w:p>
        </w:tc>
        <w:tc>
          <w:tcPr>
            <w:tcW w:w="5211" w:type="dxa"/>
            <w:hideMark/>
          </w:tcPr>
          <w:p w14:paraId="37090714" w14:textId="77777777" w:rsidR="008923E8" w:rsidRPr="00D839AC" w:rsidRDefault="008923E8" w:rsidP="003D3747">
            <w:pPr>
              <w:pStyle w:val="TableText"/>
              <w:rPr>
                <w:lang w:val="en-GB"/>
              </w:rPr>
            </w:pPr>
            <w:r w:rsidRPr="00D839AC">
              <w:rPr>
                <w:lang w:val="en-GB"/>
              </w:rPr>
              <w:t> </w:t>
            </w:r>
          </w:p>
        </w:tc>
      </w:tr>
      <w:tr w:rsidR="008923E8" w:rsidRPr="00D839AC" w14:paraId="488D5A2A" w14:textId="77777777" w:rsidTr="008923E8">
        <w:trPr>
          <w:cnfStyle w:val="000000010000" w:firstRow="0" w:lastRow="0" w:firstColumn="0" w:lastColumn="0" w:oddVBand="0" w:evenVBand="0" w:oddHBand="0" w:evenHBand="1" w:firstRowFirstColumn="0" w:firstRowLastColumn="0" w:lastRowFirstColumn="0" w:lastRowLastColumn="0"/>
          <w:trHeight w:val="300"/>
        </w:trPr>
        <w:tc>
          <w:tcPr>
            <w:tcW w:w="983" w:type="dxa"/>
            <w:hideMark/>
          </w:tcPr>
          <w:p w14:paraId="5F39A04B" w14:textId="77777777" w:rsidR="008923E8" w:rsidRPr="00D839AC" w:rsidRDefault="008923E8" w:rsidP="003D3747">
            <w:pPr>
              <w:pStyle w:val="TableText"/>
              <w:rPr>
                <w:lang w:val="en-GB"/>
              </w:rPr>
            </w:pPr>
            <w:r w:rsidRPr="00D839AC">
              <w:t>27</w:t>
            </w:r>
          </w:p>
        </w:tc>
        <w:tc>
          <w:tcPr>
            <w:tcW w:w="2822" w:type="dxa"/>
            <w:hideMark/>
          </w:tcPr>
          <w:p w14:paraId="40C758A7" w14:textId="77777777" w:rsidR="008923E8" w:rsidRPr="00D839AC" w:rsidRDefault="008923E8" w:rsidP="003D3747">
            <w:pPr>
              <w:pStyle w:val="TableText"/>
              <w:rPr>
                <w:lang w:val="en-GB"/>
              </w:rPr>
            </w:pPr>
            <w:r w:rsidRPr="00D839AC">
              <w:t>Sequence of total</w:t>
            </w:r>
          </w:p>
        </w:tc>
        <w:tc>
          <w:tcPr>
            <w:tcW w:w="5211" w:type="dxa"/>
            <w:hideMark/>
          </w:tcPr>
          <w:p w14:paraId="3AA0DEBA" w14:textId="77777777" w:rsidR="008923E8" w:rsidRPr="00D839AC" w:rsidRDefault="008923E8" w:rsidP="003D3747">
            <w:pPr>
              <w:pStyle w:val="TableText"/>
              <w:rPr>
                <w:lang w:val="en-GB"/>
              </w:rPr>
            </w:pPr>
            <w:r w:rsidRPr="00D839AC">
              <w:rPr>
                <w:lang w:val="en-GB"/>
              </w:rPr>
              <w:t>Set according to the number of messages</w:t>
            </w:r>
          </w:p>
        </w:tc>
      </w:tr>
      <w:tr w:rsidR="008923E8" w:rsidRPr="00D839AC" w14:paraId="66CA6E76" w14:textId="77777777" w:rsidTr="008923E8">
        <w:trPr>
          <w:cnfStyle w:val="000000100000" w:firstRow="0" w:lastRow="0" w:firstColumn="0" w:lastColumn="0" w:oddVBand="0" w:evenVBand="0" w:oddHBand="1" w:evenHBand="0" w:firstRowFirstColumn="0" w:firstRowLastColumn="0" w:lastRowFirstColumn="0" w:lastRowLastColumn="0"/>
          <w:trHeight w:val="300"/>
        </w:trPr>
        <w:tc>
          <w:tcPr>
            <w:tcW w:w="983" w:type="dxa"/>
            <w:hideMark/>
          </w:tcPr>
          <w:p w14:paraId="71C8D9DE" w14:textId="77777777" w:rsidR="008923E8" w:rsidRPr="00D839AC" w:rsidRDefault="008923E8" w:rsidP="003D3747">
            <w:pPr>
              <w:pStyle w:val="TableText"/>
              <w:rPr>
                <w:lang w:val="en-GB"/>
              </w:rPr>
            </w:pPr>
            <w:r w:rsidRPr="00D839AC">
              <w:t>22A</w:t>
            </w:r>
          </w:p>
        </w:tc>
        <w:tc>
          <w:tcPr>
            <w:tcW w:w="2822" w:type="dxa"/>
            <w:hideMark/>
          </w:tcPr>
          <w:p w14:paraId="415B06F8" w14:textId="77777777" w:rsidR="008923E8" w:rsidRPr="00D839AC" w:rsidRDefault="008923E8" w:rsidP="003D3747">
            <w:pPr>
              <w:pStyle w:val="TableText"/>
              <w:rPr>
                <w:lang w:val="en-GB"/>
              </w:rPr>
            </w:pPr>
            <w:r w:rsidRPr="00D839AC">
              <w:t>Purpose of message</w:t>
            </w:r>
          </w:p>
        </w:tc>
        <w:tc>
          <w:tcPr>
            <w:tcW w:w="5211" w:type="dxa"/>
            <w:hideMark/>
          </w:tcPr>
          <w:p w14:paraId="5C273288" w14:textId="77777777" w:rsidR="008923E8" w:rsidRPr="00D839AC" w:rsidRDefault="008923E8" w:rsidP="003D3747">
            <w:pPr>
              <w:pStyle w:val="TableText"/>
              <w:rPr>
                <w:lang w:val="en-GB"/>
              </w:rPr>
            </w:pPr>
            <w:r w:rsidRPr="00D839AC">
              <w:t>Set to bank's Requested purpose either ISCO or ICCO</w:t>
            </w:r>
          </w:p>
        </w:tc>
      </w:tr>
      <w:tr w:rsidR="008923E8" w:rsidRPr="00D839AC" w14:paraId="58F4CA84" w14:textId="77777777" w:rsidTr="008923E8">
        <w:trPr>
          <w:cnfStyle w:val="000000010000" w:firstRow="0" w:lastRow="0" w:firstColumn="0" w:lastColumn="0" w:oddVBand="0" w:evenVBand="0" w:oddHBand="0" w:evenHBand="1" w:firstRowFirstColumn="0" w:firstRowLastColumn="0" w:lastRowFirstColumn="0" w:lastRowLastColumn="0"/>
          <w:trHeight w:val="300"/>
        </w:trPr>
        <w:tc>
          <w:tcPr>
            <w:tcW w:w="983" w:type="dxa"/>
            <w:hideMark/>
          </w:tcPr>
          <w:p w14:paraId="7EFC83A6" w14:textId="77777777" w:rsidR="008923E8" w:rsidRPr="00D839AC" w:rsidRDefault="008923E8" w:rsidP="003D3747">
            <w:pPr>
              <w:pStyle w:val="TableText"/>
              <w:rPr>
                <w:lang w:val="en-GB"/>
              </w:rPr>
            </w:pPr>
            <w:r w:rsidRPr="00D839AC">
              <w:t>72Z</w:t>
            </w:r>
          </w:p>
        </w:tc>
        <w:tc>
          <w:tcPr>
            <w:tcW w:w="2822" w:type="dxa"/>
            <w:hideMark/>
          </w:tcPr>
          <w:p w14:paraId="38536EE4" w14:textId="77777777" w:rsidR="008923E8" w:rsidRPr="00D839AC" w:rsidRDefault="008923E8" w:rsidP="003D3747">
            <w:pPr>
              <w:pStyle w:val="TableText"/>
              <w:rPr>
                <w:lang w:val="en-GB"/>
              </w:rPr>
            </w:pPr>
            <w:r w:rsidRPr="00D839AC">
              <w:t>Sender to receiver info </w:t>
            </w:r>
          </w:p>
        </w:tc>
        <w:tc>
          <w:tcPr>
            <w:tcW w:w="5211" w:type="dxa"/>
            <w:hideMark/>
          </w:tcPr>
          <w:p w14:paraId="73D1F6C5" w14:textId="77777777" w:rsidR="008923E8" w:rsidRPr="00D839AC" w:rsidRDefault="008923E8" w:rsidP="003D3747">
            <w:pPr>
              <w:pStyle w:val="TableText"/>
              <w:rPr>
                <w:lang w:val="en-GB"/>
              </w:rPr>
            </w:pPr>
            <w:r w:rsidRPr="00D839AC">
              <w:rPr>
                <w:lang w:val="en-GB"/>
              </w:rPr>
              <w:t>Instructions to next party</w:t>
            </w:r>
          </w:p>
        </w:tc>
      </w:tr>
      <w:tr w:rsidR="008923E8" w:rsidRPr="00D839AC" w14:paraId="67E3A295" w14:textId="77777777" w:rsidTr="008923E8">
        <w:trPr>
          <w:cnfStyle w:val="000000100000" w:firstRow="0" w:lastRow="0" w:firstColumn="0" w:lastColumn="0" w:oddVBand="0" w:evenVBand="0" w:oddHBand="1" w:evenHBand="0" w:firstRowFirstColumn="0" w:firstRowLastColumn="0" w:lastRowFirstColumn="0" w:lastRowLastColumn="0"/>
          <w:trHeight w:val="600"/>
        </w:trPr>
        <w:tc>
          <w:tcPr>
            <w:tcW w:w="983" w:type="dxa"/>
            <w:hideMark/>
          </w:tcPr>
          <w:p w14:paraId="420A19F9" w14:textId="77777777" w:rsidR="008923E8" w:rsidRPr="00D839AC" w:rsidRDefault="008923E8" w:rsidP="003D3747">
            <w:pPr>
              <w:pStyle w:val="TableText"/>
              <w:rPr>
                <w:lang w:val="en-GB"/>
              </w:rPr>
            </w:pPr>
            <w:r w:rsidRPr="00D839AC">
              <w:t>23X</w:t>
            </w:r>
          </w:p>
        </w:tc>
        <w:tc>
          <w:tcPr>
            <w:tcW w:w="2822" w:type="dxa"/>
            <w:hideMark/>
          </w:tcPr>
          <w:p w14:paraId="18932E24" w14:textId="77777777" w:rsidR="008923E8" w:rsidRPr="00D839AC" w:rsidRDefault="008923E8" w:rsidP="003D3747">
            <w:pPr>
              <w:pStyle w:val="TableText"/>
              <w:rPr>
                <w:lang w:val="en-GB"/>
              </w:rPr>
            </w:pPr>
            <w:r w:rsidRPr="00D839AC">
              <w:t>File identification</w:t>
            </w:r>
          </w:p>
        </w:tc>
        <w:tc>
          <w:tcPr>
            <w:tcW w:w="5211" w:type="dxa"/>
            <w:hideMark/>
          </w:tcPr>
          <w:p w14:paraId="615DD5E5" w14:textId="77777777" w:rsidR="008923E8" w:rsidRPr="00D839AC" w:rsidRDefault="008923E8" w:rsidP="003D3747">
            <w:pPr>
              <w:pStyle w:val="TableText"/>
              <w:rPr>
                <w:lang w:val="en-GB"/>
              </w:rPr>
            </w:pPr>
            <w:r w:rsidRPr="00D839AC">
              <w:rPr>
                <w:lang w:val="en-GB"/>
              </w:rPr>
              <w:t>Delivery channel and associated file name/reference for attached documents</w:t>
            </w:r>
          </w:p>
        </w:tc>
      </w:tr>
      <w:tr w:rsidR="008923E8" w:rsidRPr="00D839AC" w14:paraId="0E8E134D" w14:textId="77777777" w:rsidTr="008923E8">
        <w:trPr>
          <w:cnfStyle w:val="000000010000" w:firstRow="0" w:lastRow="0" w:firstColumn="0" w:lastColumn="0" w:oddVBand="0" w:evenVBand="0" w:oddHBand="0" w:evenHBand="1" w:firstRowFirstColumn="0" w:firstRowLastColumn="0" w:lastRowFirstColumn="0" w:lastRowLastColumn="0"/>
          <w:trHeight w:val="300"/>
        </w:trPr>
        <w:tc>
          <w:tcPr>
            <w:tcW w:w="983" w:type="dxa"/>
            <w:hideMark/>
          </w:tcPr>
          <w:p w14:paraId="22E119A7" w14:textId="77777777" w:rsidR="008923E8" w:rsidRPr="00D839AC" w:rsidRDefault="008923E8" w:rsidP="003D3747">
            <w:pPr>
              <w:pStyle w:val="TableText"/>
              <w:rPr>
                <w:lang w:val="en-GB"/>
              </w:rPr>
            </w:pPr>
            <w:r w:rsidRPr="00D839AC">
              <w:t>15B</w:t>
            </w:r>
          </w:p>
        </w:tc>
        <w:tc>
          <w:tcPr>
            <w:tcW w:w="2822" w:type="dxa"/>
            <w:hideMark/>
          </w:tcPr>
          <w:p w14:paraId="30A1E83F" w14:textId="77777777" w:rsidR="008923E8" w:rsidRPr="00D839AC" w:rsidRDefault="008923E8" w:rsidP="003D3747">
            <w:pPr>
              <w:pStyle w:val="TableText"/>
              <w:rPr>
                <w:lang w:val="en-GB"/>
              </w:rPr>
            </w:pPr>
            <w:r w:rsidRPr="00D839AC">
              <w:t>Empty field</w:t>
            </w:r>
          </w:p>
        </w:tc>
        <w:tc>
          <w:tcPr>
            <w:tcW w:w="5211" w:type="dxa"/>
            <w:hideMark/>
          </w:tcPr>
          <w:p w14:paraId="4E5784CA" w14:textId="77777777" w:rsidR="008923E8" w:rsidRPr="00D839AC" w:rsidRDefault="008923E8" w:rsidP="003D3747">
            <w:pPr>
              <w:pStyle w:val="TableText"/>
              <w:rPr>
                <w:lang w:val="en-GB"/>
              </w:rPr>
            </w:pPr>
            <w:r w:rsidRPr="00D839AC">
              <w:rPr>
                <w:lang w:val="en-GB"/>
              </w:rPr>
              <w:t> </w:t>
            </w:r>
          </w:p>
        </w:tc>
      </w:tr>
      <w:tr w:rsidR="008923E8" w:rsidRPr="00D839AC" w14:paraId="0E548659" w14:textId="77777777" w:rsidTr="008923E8">
        <w:trPr>
          <w:cnfStyle w:val="000000100000" w:firstRow="0" w:lastRow="0" w:firstColumn="0" w:lastColumn="0" w:oddVBand="0" w:evenVBand="0" w:oddHBand="1" w:evenHBand="0" w:firstRowFirstColumn="0" w:firstRowLastColumn="0" w:lastRowFirstColumn="0" w:lastRowLastColumn="0"/>
          <w:trHeight w:val="300"/>
        </w:trPr>
        <w:tc>
          <w:tcPr>
            <w:tcW w:w="983" w:type="dxa"/>
            <w:hideMark/>
          </w:tcPr>
          <w:p w14:paraId="7B87233F" w14:textId="77777777" w:rsidR="008923E8" w:rsidRPr="00D839AC" w:rsidRDefault="008923E8" w:rsidP="003D3747">
            <w:pPr>
              <w:pStyle w:val="TableText"/>
              <w:rPr>
                <w:lang w:val="en-GB"/>
              </w:rPr>
            </w:pPr>
            <w:r w:rsidRPr="00D839AC">
              <w:t>20</w:t>
            </w:r>
          </w:p>
        </w:tc>
        <w:tc>
          <w:tcPr>
            <w:tcW w:w="2822" w:type="dxa"/>
            <w:hideMark/>
          </w:tcPr>
          <w:p w14:paraId="0A602386" w14:textId="77777777" w:rsidR="008923E8" w:rsidRPr="00D839AC" w:rsidRDefault="008923E8" w:rsidP="003D3747">
            <w:pPr>
              <w:pStyle w:val="TableText"/>
              <w:rPr>
                <w:lang w:val="en-GB"/>
              </w:rPr>
            </w:pPr>
            <w:r w:rsidRPr="00D839AC">
              <w:t>Undertaking reference number</w:t>
            </w:r>
          </w:p>
        </w:tc>
        <w:tc>
          <w:tcPr>
            <w:tcW w:w="5211" w:type="dxa"/>
            <w:hideMark/>
          </w:tcPr>
          <w:p w14:paraId="253F7411" w14:textId="77777777" w:rsidR="008923E8" w:rsidRPr="00D839AC" w:rsidRDefault="008923E8" w:rsidP="003D3747">
            <w:pPr>
              <w:pStyle w:val="TableText"/>
              <w:rPr>
                <w:lang w:val="en-GB"/>
              </w:rPr>
            </w:pPr>
            <w:r w:rsidRPr="00D839AC">
              <w:rPr>
                <w:lang w:val="en-GB"/>
              </w:rPr>
              <w:t xml:space="preserve">Master reference </w:t>
            </w:r>
          </w:p>
        </w:tc>
      </w:tr>
      <w:tr w:rsidR="008923E8" w:rsidRPr="00D839AC" w14:paraId="34975EF5" w14:textId="77777777" w:rsidTr="008923E8">
        <w:trPr>
          <w:cnfStyle w:val="000000010000" w:firstRow="0" w:lastRow="0" w:firstColumn="0" w:lastColumn="0" w:oddVBand="0" w:evenVBand="0" w:oddHBand="0" w:evenHBand="1" w:firstRowFirstColumn="0" w:firstRowLastColumn="0" w:lastRowFirstColumn="0" w:lastRowLastColumn="0"/>
          <w:trHeight w:val="300"/>
        </w:trPr>
        <w:tc>
          <w:tcPr>
            <w:tcW w:w="983" w:type="dxa"/>
            <w:hideMark/>
          </w:tcPr>
          <w:p w14:paraId="5BB2B376" w14:textId="77777777" w:rsidR="008923E8" w:rsidRPr="00D839AC" w:rsidRDefault="008923E8" w:rsidP="003D3747">
            <w:pPr>
              <w:pStyle w:val="TableText"/>
              <w:rPr>
                <w:lang w:val="en-GB"/>
              </w:rPr>
            </w:pPr>
            <w:r w:rsidRPr="00D839AC">
              <w:t>30</w:t>
            </w:r>
          </w:p>
        </w:tc>
        <w:tc>
          <w:tcPr>
            <w:tcW w:w="2822" w:type="dxa"/>
            <w:hideMark/>
          </w:tcPr>
          <w:p w14:paraId="719B995F" w14:textId="77777777" w:rsidR="008923E8" w:rsidRPr="00D839AC" w:rsidRDefault="008923E8" w:rsidP="003D3747">
            <w:pPr>
              <w:pStyle w:val="TableText"/>
              <w:rPr>
                <w:lang w:val="en-GB"/>
              </w:rPr>
            </w:pPr>
            <w:r w:rsidRPr="00D839AC">
              <w:t>Date of issue</w:t>
            </w:r>
          </w:p>
        </w:tc>
        <w:tc>
          <w:tcPr>
            <w:tcW w:w="5211" w:type="dxa"/>
            <w:hideMark/>
          </w:tcPr>
          <w:p w14:paraId="7957B3BD" w14:textId="77777777" w:rsidR="008923E8" w:rsidRPr="00D839AC" w:rsidRDefault="008923E8" w:rsidP="003D3747">
            <w:pPr>
              <w:pStyle w:val="TableText"/>
              <w:rPr>
                <w:lang w:val="en-GB"/>
              </w:rPr>
            </w:pPr>
            <w:r w:rsidRPr="00D839AC">
              <w:rPr>
                <w:lang w:val="en-GB"/>
              </w:rPr>
              <w:t xml:space="preserve">Issue date - from counter to send </w:t>
            </w:r>
          </w:p>
        </w:tc>
      </w:tr>
      <w:tr w:rsidR="008923E8" w:rsidRPr="00D839AC" w14:paraId="1D321C6C" w14:textId="77777777" w:rsidTr="008923E8">
        <w:trPr>
          <w:cnfStyle w:val="000000100000" w:firstRow="0" w:lastRow="0" w:firstColumn="0" w:lastColumn="0" w:oddVBand="0" w:evenVBand="0" w:oddHBand="1" w:evenHBand="0" w:firstRowFirstColumn="0" w:firstRowLastColumn="0" w:lastRowFirstColumn="0" w:lastRowLastColumn="0"/>
          <w:trHeight w:val="300"/>
        </w:trPr>
        <w:tc>
          <w:tcPr>
            <w:tcW w:w="983" w:type="dxa"/>
            <w:hideMark/>
          </w:tcPr>
          <w:p w14:paraId="2E22BC3D" w14:textId="77777777" w:rsidR="008923E8" w:rsidRPr="00D839AC" w:rsidRDefault="008923E8" w:rsidP="003D3747">
            <w:pPr>
              <w:pStyle w:val="TableText"/>
              <w:rPr>
                <w:lang w:val="en-GB"/>
              </w:rPr>
            </w:pPr>
            <w:r w:rsidRPr="00D839AC">
              <w:t>22D</w:t>
            </w:r>
          </w:p>
        </w:tc>
        <w:tc>
          <w:tcPr>
            <w:tcW w:w="2822" w:type="dxa"/>
            <w:hideMark/>
          </w:tcPr>
          <w:p w14:paraId="059C44D5" w14:textId="77777777" w:rsidR="008923E8" w:rsidRPr="00D839AC" w:rsidRDefault="008923E8" w:rsidP="003D3747">
            <w:pPr>
              <w:pStyle w:val="TableText"/>
              <w:rPr>
                <w:lang w:val="en-GB"/>
              </w:rPr>
            </w:pPr>
            <w:r w:rsidRPr="00D839AC">
              <w:t>Form of undertaking </w:t>
            </w:r>
          </w:p>
        </w:tc>
        <w:tc>
          <w:tcPr>
            <w:tcW w:w="5211" w:type="dxa"/>
            <w:hideMark/>
          </w:tcPr>
          <w:p w14:paraId="57095C98" w14:textId="77777777" w:rsidR="008923E8" w:rsidRPr="00D839AC" w:rsidRDefault="008923E8" w:rsidP="003D3747">
            <w:pPr>
              <w:pStyle w:val="TableText"/>
              <w:rPr>
                <w:lang w:val="en-GB"/>
              </w:rPr>
            </w:pPr>
            <w:r w:rsidRPr="00D839AC">
              <w:rPr>
                <w:lang w:val="en-GB"/>
              </w:rPr>
              <w:t>Set from Form of undertaking - our counter to send</w:t>
            </w:r>
          </w:p>
        </w:tc>
      </w:tr>
      <w:tr w:rsidR="008923E8" w:rsidRPr="00D839AC" w14:paraId="799E7796" w14:textId="77777777" w:rsidTr="008923E8">
        <w:trPr>
          <w:cnfStyle w:val="000000010000" w:firstRow="0" w:lastRow="0" w:firstColumn="0" w:lastColumn="0" w:oddVBand="0" w:evenVBand="0" w:oddHBand="0" w:evenHBand="1" w:firstRowFirstColumn="0" w:firstRowLastColumn="0" w:lastRowFirstColumn="0" w:lastRowLastColumn="0"/>
          <w:trHeight w:val="600"/>
        </w:trPr>
        <w:tc>
          <w:tcPr>
            <w:tcW w:w="983" w:type="dxa"/>
            <w:hideMark/>
          </w:tcPr>
          <w:p w14:paraId="26790F9C" w14:textId="77777777" w:rsidR="008923E8" w:rsidRPr="00D839AC" w:rsidRDefault="008923E8" w:rsidP="003D3747">
            <w:pPr>
              <w:pStyle w:val="TableText"/>
              <w:rPr>
                <w:lang w:val="en-GB"/>
              </w:rPr>
            </w:pPr>
            <w:r w:rsidRPr="00D839AC">
              <w:t>40C</w:t>
            </w:r>
          </w:p>
        </w:tc>
        <w:tc>
          <w:tcPr>
            <w:tcW w:w="2822" w:type="dxa"/>
            <w:hideMark/>
          </w:tcPr>
          <w:p w14:paraId="0D58AC3E" w14:textId="77777777" w:rsidR="008923E8" w:rsidRPr="00D839AC" w:rsidRDefault="008923E8" w:rsidP="003D3747">
            <w:pPr>
              <w:pStyle w:val="TableText"/>
              <w:rPr>
                <w:lang w:val="en-GB"/>
              </w:rPr>
            </w:pPr>
            <w:r w:rsidRPr="00D839AC">
              <w:t>Applicable rules</w:t>
            </w:r>
          </w:p>
        </w:tc>
        <w:tc>
          <w:tcPr>
            <w:tcW w:w="5211" w:type="dxa"/>
            <w:hideMark/>
          </w:tcPr>
          <w:p w14:paraId="1DD46E76" w14:textId="77777777" w:rsidR="008923E8" w:rsidRPr="00D839AC" w:rsidRDefault="008923E8" w:rsidP="003D3747">
            <w:pPr>
              <w:pStyle w:val="TableText"/>
              <w:rPr>
                <w:lang w:val="en-GB"/>
              </w:rPr>
            </w:pPr>
            <w:r w:rsidRPr="00D839AC">
              <w:t>Set to associated value of ISPR, UCPR, URDG, NONE, OTHR</w:t>
            </w:r>
          </w:p>
        </w:tc>
      </w:tr>
      <w:tr w:rsidR="008923E8" w:rsidRPr="00D839AC" w14:paraId="516B1174" w14:textId="77777777" w:rsidTr="008923E8">
        <w:trPr>
          <w:cnfStyle w:val="000000100000" w:firstRow="0" w:lastRow="0" w:firstColumn="0" w:lastColumn="0" w:oddVBand="0" w:evenVBand="0" w:oddHBand="1" w:evenHBand="0" w:firstRowFirstColumn="0" w:firstRowLastColumn="0" w:lastRowFirstColumn="0" w:lastRowLastColumn="0"/>
          <w:trHeight w:val="600"/>
        </w:trPr>
        <w:tc>
          <w:tcPr>
            <w:tcW w:w="983" w:type="dxa"/>
            <w:hideMark/>
          </w:tcPr>
          <w:p w14:paraId="4F5EA3B6" w14:textId="77777777" w:rsidR="008923E8" w:rsidRPr="00D839AC" w:rsidRDefault="008923E8" w:rsidP="003D3747">
            <w:pPr>
              <w:pStyle w:val="TableText"/>
              <w:rPr>
                <w:lang w:val="en-GB"/>
              </w:rPr>
            </w:pPr>
            <w:r w:rsidRPr="00D839AC">
              <w:t>40C</w:t>
            </w:r>
          </w:p>
        </w:tc>
        <w:tc>
          <w:tcPr>
            <w:tcW w:w="2822" w:type="dxa"/>
            <w:hideMark/>
          </w:tcPr>
          <w:p w14:paraId="7CBB5E72" w14:textId="77777777" w:rsidR="008923E8" w:rsidRPr="00D839AC" w:rsidRDefault="008923E8" w:rsidP="003D3747">
            <w:pPr>
              <w:pStyle w:val="TableText"/>
              <w:rPr>
                <w:lang w:val="en-GB"/>
              </w:rPr>
            </w:pPr>
            <w:r w:rsidRPr="00D839AC">
              <w:t>Applicable rule text </w:t>
            </w:r>
          </w:p>
        </w:tc>
        <w:tc>
          <w:tcPr>
            <w:tcW w:w="5211" w:type="dxa"/>
            <w:hideMark/>
          </w:tcPr>
          <w:p w14:paraId="3B2339BE" w14:textId="77777777" w:rsidR="008923E8" w:rsidRPr="00D839AC" w:rsidRDefault="008923E8" w:rsidP="003D3747">
            <w:pPr>
              <w:pStyle w:val="TableText"/>
              <w:rPr>
                <w:lang w:val="en-GB"/>
              </w:rPr>
            </w:pPr>
            <w:r w:rsidRPr="00D839AC">
              <w:rPr>
                <w:lang w:val="en-GB"/>
              </w:rPr>
              <w:t>Set where entered text if other or text description of code if OTHER</w:t>
            </w:r>
          </w:p>
        </w:tc>
      </w:tr>
      <w:tr w:rsidR="008923E8" w:rsidRPr="00D839AC" w14:paraId="1B6B545C" w14:textId="77777777" w:rsidTr="008923E8">
        <w:trPr>
          <w:cnfStyle w:val="000000010000" w:firstRow="0" w:lastRow="0" w:firstColumn="0" w:lastColumn="0" w:oddVBand="0" w:evenVBand="0" w:oddHBand="0" w:evenHBand="1" w:firstRowFirstColumn="0" w:firstRowLastColumn="0" w:lastRowFirstColumn="0" w:lastRowLastColumn="0"/>
          <w:trHeight w:val="300"/>
        </w:trPr>
        <w:tc>
          <w:tcPr>
            <w:tcW w:w="983" w:type="dxa"/>
            <w:hideMark/>
          </w:tcPr>
          <w:p w14:paraId="13896A68" w14:textId="77777777" w:rsidR="008923E8" w:rsidRPr="00D839AC" w:rsidRDefault="008923E8" w:rsidP="003D3747">
            <w:pPr>
              <w:pStyle w:val="TableText"/>
              <w:rPr>
                <w:lang w:val="en-GB"/>
              </w:rPr>
            </w:pPr>
            <w:r w:rsidRPr="00D839AC">
              <w:t>23B</w:t>
            </w:r>
          </w:p>
        </w:tc>
        <w:tc>
          <w:tcPr>
            <w:tcW w:w="2822" w:type="dxa"/>
            <w:hideMark/>
          </w:tcPr>
          <w:p w14:paraId="19C3D467" w14:textId="77777777" w:rsidR="008923E8" w:rsidRPr="00D839AC" w:rsidRDefault="008923E8" w:rsidP="003D3747">
            <w:pPr>
              <w:pStyle w:val="TableText"/>
              <w:rPr>
                <w:lang w:val="en-GB"/>
              </w:rPr>
            </w:pPr>
            <w:r w:rsidRPr="00D839AC">
              <w:t>Expiry type</w:t>
            </w:r>
          </w:p>
        </w:tc>
        <w:tc>
          <w:tcPr>
            <w:tcW w:w="5211" w:type="dxa"/>
            <w:hideMark/>
          </w:tcPr>
          <w:p w14:paraId="08B824E0" w14:textId="77777777" w:rsidR="008923E8" w:rsidRPr="00D839AC" w:rsidRDefault="008923E8" w:rsidP="003D3747">
            <w:pPr>
              <w:pStyle w:val="TableText"/>
              <w:rPr>
                <w:lang w:val="en-GB"/>
              </w:rPr>
            </w:pPr>
            <w:r w:rsidRPr="00D839AC">
              <w:rPr>
                <w:lang w:val="en-GB"/>
              </w:rPr>
              <w:t>COND, FIXD, OPEN</w:t>
            </w:r>
          </w:p>
        </w:tc>
      </w:tr>
      <w:tr w:rsidR="008923E8" w:rsidRPr="00D839AC" w14:paraId="1E47F468" w14:textId="77777777" w:rsidTr="008923E8">
        <w:trPr>
          <w:cnfStyle w:val="000000100000" w:firstRow="0" w:lastRow="0" w:firstColumn="0" w:lastColumn="0" w:oddVBand="0" w:evenVBand="0" w:oddHBand="1" w:evenHBand="0" w:firstRowFirstColumn="0" w:firstRowLastColumn="0" w:lastRowFirstColumn="0" w:lastRowLastColumn="0"/>
          <w:trHeight w:val="300"/>
        </w:trPr>
        <w:tc>
          <w:tcPr>
            <w:tcW w:w="983" w:type="dxa"/>
            <w:hideMark/>
          </w:tcPr>
          <w:p w14:paraId="7F8FFCA0" w14:textId="77777777" w:rsidR="008923E8" w:rsidRPr="00D839AC" w:rsidRDefault="008923E8" w:rsidP="003D3747">
            <w:pPr>
              <w:pStyle w:val="TableText"/>
              <w:rPr>
                <w:lang w:val="en-GB"/>
              </w:rPr>
            </w:pPr>
            <w:r w:rsidRPr="00D839AC">
              <w:t>31E</w:t>
            </w:r>
          </w:p>
        </w:tc>
        <w:tc>
          <w:tcPr>
            <w:tcW w:w="2822" w:type="dxa"/>
            <w:hideMark/>
          </w:tcPr>
          <w:p w14:paraId="51DB7099" w14:textId="77777777" w:rsidR="008923E8" w:rsidRPr="00D839AC" w:rsidRDefault="008923E8" w:rsidP="003D3747">
            <w:pPr>
              <w:pStyle w:val="TableText"/>
              <w:rPr>
                <w:lang w:val="en-GB"/>
              </w:rPr>
            </w:pPr>
            <w:r w:rsidRPr="00D839AC">
              <w:t>Date of expiry </w:t>
            </w:r>
          </w:p>
        </w:tc>
        <w:tc>
          <w:tcPr>
            <w:tcW w:w="5211" w:type="dxa"/>
            <w:hideMark/>
          </w:tcPr>
          <w:p w14:paraId="6A7B7BC4" w14:textId="77777777" w:rsidR="008923E8" w:rsidRPr="00D839AC" w:rsidRDefault="008923E8" w:rsidP="003D3747">
            <w:pPr>
              <w:pStyle w:val="TableText"/>
              <w:rPr>
                <w:lang w:val="en-GB"/>
              </w:rPr>
            </w:pPr>
            <w:r w:rsidRPr="00D839AC">
              <w:rPr>
                <w:lang w:val="en-GB"/>
              </w:rPr>
              <w:t>Set if COND or FIXD</w:t>
            </w:r>
          </w:p>
        </w:tc>
      </w:tr>
      <w:tr w:rsidR="008923E8" w:rsidRPr="00D839AC" w14:paraId="1BEFFC91" w14:textId="77777777" w:rsidTr="008923E8">
        <w:trPr>
          <w:cnfStyle w:val="000000010000" w:firstRow="0" w:lastRow="0" w:firstColumn="0" w:lastColumn="0" w:oddVBand="0" w:evenVBand="0" w:oddHBand="0" w:evenHBand="1" w:firstRowFirstColumn="0" w:firstRowLastColumn="0" w:lastRowFirstColumn="0" w:lastRowLastColumn="0"/>
          <w:trHeight w:val="300"/>
        </w:trPr>
        <w:tc>
          <w:tcPr>
            <w:tcW w:w="983" w:type="dxa"/>
            <w:hideMark/>
          </w:tcPr>
          <w:p w14:paraId="49780A54" w14:textId="77777777" w:rsidR="008923E8" w:rsidRPr="00D839AC" w:rsidRDefault="008923E8" w:rsidP="003D3747">
            <w:pPr>
              <w:pStyle w:val="TableText"/>
              <w:rPr>
                <w:lang w:val="en-GB"/>
              </w:rPr>
            </w:pPr>
            <w:r w:rsidRPr="00D839AC">
              <w:t>35G</w:t>
            </w:r>
          </w:p>
        </w:tc>
        <w:tc>
          <w:tcPr>
            <w:tcW w:w="2822" w:type="dxa"/>
            <w:hideMark/>
          </w:tcPr>
          <w:p w14:paraId="1D311C79" w14:textId="77777777" w:rsidR="008923E8" w:rsidRPr="00D839AC" w:rsidRDefault="008923E8" w:rsidP="003D3747">
            <w:pPr>
              <w:pStyle w:val="TableText"/>
              <w:rPr>
                <w:lang w:val="en-GB"/>
              </w:rPr>
            </w:pPr>
            <w:r w:rsidRPr="00D839AC">
              <w:t>Expiry condition </w:t>
            </w:r>
          </w:p>
        </w:tc>
        <w:tc>
          <w:tcPr>
            <w:tcW w:w="5211" w:type="dxa"/>
            <w:hideMark/>
          </w:tcPr>
          <w:p w14:paraId="001E0D47" w14:textId="77777777" w:rsidR="008923E8" w:rsidRPr="00D839AC" w:rsidRDefault="008923E8" w:rsidP="003D3747">
            <w:pPr>
              <w:pStyle w:val="TableText"/>
              <w:rPr>
                <w:lang w:val="en-GB"/>
              </w:rPr>
            </w:pPr>
            <w:r w:rsidRPr="00D839AC">
              <w:rPr>
                <w:lang w:val="en-GB"/>
              </w:rPr>
              <w:t>Set if COND</w:t>
            </w:r>
          </w:p>
        </w:tc>
      </w:tr>
      <w:tr w:rsidR="008923E8" w:rsidRPr="00D839AC" w14:paraId="0E8F82FF" w14:textId="77777777" w:rsidTr="008923E8">
        <w:trPr>
          <w:cnfStyle w:val="000000100000" w:firstRow="0" w:lastRow="0" w:firstColumn="0" w:lastColumn="0" w:oddVBand="0" w:evenVBand="0" w:oddHBand="1" w:evenHBand="0" w:firstRowFirstColumn="0" w:firstRowLastColumn="0" w:lastRowFirstColumn="0" w:lastRowLastColumn="0"/>
          <w:trHeight w:val="300"/>
        </w:trPr>
        <w:tc>
          <w:tcPr>
            <w:tcW w:w="983" w:type="dxa"/>
            <w:hideMark/>
          </w:tcPr>
          <w:p w14:paraId="60B8FAC0" w14:textId="77777777" w:rsidR="008923E8" w:rsidRPr="00D839AC" w:rsidRDefault="008923E8" w:rsidP="003D3747">
            <w:pPr>
              <w:pStyle w:val="TableText"/>
              <w:rPr>
                <w:lang w:val="en-GB"/>
              </w:rPr>
            </w:pPr>
            <w:r w:rsidRPr="00D839AC">
              <w:t>50</w:t>
            </w:r>
          </w:p>
        </w:tc>
        <w:tc>
          <w:tcPr>
            <w:tcW w:w="2822" w:type="dxa"/>
            <w:hideMark/>
          </w:tcPr>
          <w:p w14:paraId="33788931" w14:textId="77777777" w:rsidR="008923E8" w:rsidRPr="00D839AC" w:rsidRDefault="008923E8" w:rsidP="003D3747">
            <w:pPr>
              <w:pStyle w:val="TableText"/>
              <w:rPr>
                <w:lang w:val="en-GB"/>
              </w:rPr>
            </w:pPr>
            <w:r w:rsidRPr="00D839AC">
              <w:t>Applicant</w:t>
            </w:r>
          </w:p>
        </w:tc>
        <w:tc>
          <w:tcPr>
            <w:tcW w:w="5211" w:type="dxa"/>
            <w:hideMark/>
          </w:tcPr>
          <w:p w14:paraId="3233F6CA" w14:textId="77777777" w:rsidR="008923E8" w:rsidRPr="00D839AC" w:rsidRDefault="008923E8" w:rsidP="003D3747">
            <w:pPr>
              <w:pStyle w:val="TableText"/>
              <w:rPr>
                <w:lang w:val="en-GB"/>
              </w:rPr>
            </w:pPr>
            <w:r w:rsidRPr="00D839AC">
              <w:rPr>
                <w:lang w:val="en-GB"/>
              </w:rPr>
              <w:t>Applicant name and address</w:t>
            </w:r>
          </w:p>
        </w:tc>
      </w:tr>
      <w:tr w:rsidR="008923E8" w:rsidRPr="00D839AC" w14:paraId="58DC40A5" w14:textId="77777777" w:rsidTr="008923E8">
        <w:trPr>
          <w:cnfStyle w:val="000000010000" w:firstRow="0" w:lastRow="0" w:firstColumn="0" w:lastColumn="0" w:oddVBand="0" w:evenVBand="0" w:oddHBand="0" w:evenHBand="1" w:firstRowFirstColumn="0" w:firstRowLastColumn="0" w:lastRowFirstColumn="0" w:lastRowLastColumn="0"/>
          <w:trHeight w:val="600"/>
        </w:trPr>
        <w:tc>
          <w:tcPr>
            <w:tcW w:w="983" w:type="dxa"/>
            <w:hideMark/>
          </w:tcPr>
          <w:p w14:paraId="32A11B6C" w14:textId="77777777" w:rsidR="008923E8" w:rsidRPr="00D839AC" w:rsidRDefault="008923E8" w:rsidP="003D3747">
            <w:pPr>
              <w:pStyle w:val="TableText"/>
              <w:rPr>
                <w:lang w:val="en-GB"/>
              </w:rPr>
            </w:pPr>
            <w:r w:rsidRPr="00D839AC">
              <w:t>51</w:t>
            </w:r>
          </w:p>
        </w:tc>
        <w:tc>
          <w:tcPr>
            <w:tcW w:w="2822" w:type="dxa"/>
            <w:hideMark/>
          </w:tcPr>
          <w:p w14:paraId="69A5CD35" w14:textId="77777777" w:rsidR="008923E8" w:rsidRPr="00D839AC" w:rsidRDefault="008923E8" w:rsidP="003D3747">
            <w:pPr>
              <w:pStyle w:val="TableText"/>
              <w:rPr>
                <w:lang w:val="en-GB"/>
              </w:rPr>
            </w:pPr>
            <w:r w:rsidRPr="00D839AC">
              <w:t>Obligor/Instructing party </w:t>
            </w:r>
          </w:p>
        </w:tc>
        <w:tc>
          <w:tcPr>
            <w:tcW w:w="5211" w:type="dxa"/>
            <w:hideMark/>
          </w:tcPr>
          <w:p w14:paraId="18BE5554" w14:textId="377BA381" w:rsidR="008923E8" w:rsidRPr="00D839AC" w:rsidRDefault="008923E8" w:rsidP="003D3747">
            <w:pPr>
              <w:pStyle w:val="TableText"/>
              <w:rPr>
                <w:lang w:val="en-GB"/>
              </w:rPr>
            </w:pPr>
            <w:r w:rsidRPr="00D839AC">
              <w:rPr>
                <w:lang w:val="en-GB"/>
              </w:rPr>
              <w:t>Obligor / Principal if not applicant (if present). Name and address</w:t>
            </w:r>
            <w:r w:rsidR="000506F3">
              <w:rPr>
                <w:lang w:val="en-GB"/>
              </w:rPr>
              <w:t xml:space="preserve">. </w:t>
            </w:r>
            <w:r w:rsidR="000506F3" w:rsidRPr="000506F3">
              <w:rPr>
                <w:lang w:val="en-GB"/>
              </w:rPr>
              <w:t>Only when System Option – Branch product option- ‘MT760SetObligorInTag51’ is set to Y.</w:t>
            </w:r>
          </w:p>
        </w:tc>
      </w:tr>
      <w:tr w:rsidR="008923E8" w:rsidRPr="00D839AC" w14:paraId="6BB2BBB4" w14:textId="77777777" w:rsidTr="008923E8">
        <w:trPr>
          <w:cnfStyle w:val="000000100000" w:firstRow="0" w:lastRow="0" w:firstColumn="0" w:lastColumn="0" w:oddVBand="0" w:evenVBand="0" w:oddHBand="1" w:evenHBand="0" w:firstRowFirstColumn="0" w:firstRowLastColumn="0" w:lastRowFirstColumn="0" w:lastRowLastColumn="0"/>
          <w:trHeight w:val="300"/>
        </w:trPr>
        <w:tc>
          <w:tcPr>
            <w:tcW w:w="983" w:type="dxa"/>
            <w:hideMark/>
          </w:tcPr>
          <w:p w14:paraId="14A8DE93" w14:textId="77777777" w:rsidR="008923E8" w:rsidRPr="00D839AC" w:rsidRDefault="008923E8" w:rsidP="003D3747">
            <w:pPr>
              <w:pStyle w:val="TableText"/>
              <w:rPr>
                <w:lang w:val="en-GB"/>
              </w:rPr>
            </w:pPr>
            <w:r w:rsidRPr="00D839AC">
              <w:t>52a</w:t>
            </w:r>
          </w:p>
        </w:tc>
        <w:tc>
          <w:tcPr>
            <w:tcW w:w="2822" w:type="dxa"/>
            <w:hideMark/>
          </w:tcPr>
          <w:p w14:paraId="2D6F5EB5" w14:textId="77777777" w:rsidR="008923E8" w:rsidRPr="00D839AC" w:rsidRDefault="008923E8" w:rsidP="003D3747">
            <w:pPr>
              <w:pStyle w:val="TableText"/>
              <w:rPr>
                <w:lang w:val="en-GB"/>
              </w:rPr>
            </w:pPr>
            <w:r w:rsidRPr="00D839AC">
              <w:t>Issuer</w:t>
            </w:r>
          </w:p>
        </w:tc>
        <w:tc>
          <w:tcPr>
            <w:tcW w:w="5211" w:type="dxa"/>
            <w:hideMark/>
          </w:tcPr>
          <w:p w14:paraId="24910D2A" w14:textId="77777777" w:rsidR="008923E8" w:rsidRPr="00D839AC" w:rsidRDefault="008923E8" w:rsidP="003D3747">
            <w:pPr>
              <w:pStyle w:val="TableText"/>
              <w:rPr>
                <w:lang w:val="en-GB"/>
              </w:rPr>
            </w:pPr>
            <w:r w:rsidRPr="00D839AC">
              <w:rPr>
                <w:lang w:val="en-GB"/>
              </w:rPr>
              <w:t>SWIFT BIC or name and address from branch (BOB)</w:t>
            </w:r>
          </w:p>
        </w:tc>
      </w:tr>
      <w:tr w:rsidR="008923E8" w:rsidRPr="00D839AC" w14:paraId="383BF3C8" w14:textId="77777777" w:rsidTr="008923E8">
        <w:trPr>
          <w:cnfStyle w:val="000000010000" w:firstRow="0" w:lastRow="0" w:firstColumn="0" w:lastColumn="0" w:oddVBand="0" w:evenVBand="0" w:oddHBand="0" w:evenHBand="1" w:firstRowFirstColumn="0" w:firstRowLastColumn="0" w:lastRowFirstColumn="0" w:lastRowLastColumn="0"/>
          <w:trHeight w:val="300"/>
        </w:trPr>
        <w:tc>
          <w:tcPr>
            <w:tcW w:w="983" w:type="dxa"/>
            <w:hideMark/>
          </w:tcPr>
          <w:p w14:paraId="42D7D21D" w14:textId="77777777" w:rsidR="008923E8" w:rsidRPr="00D839AC" w:rsidRDefault="008923E8" w:rsidP="003D3747">
            <w:pPr>
              <w:pStyle w:val="TableText"/>
              <w:rPr>
                <w:lang w:val="en-GB"/>
              </w:rPr>
            </w:pPr>
            <w:r w:rsidRPr="00D839AC">
              <w:t>59a</w:t>
            </w:r>
          </w:p>
        </w:tc>
        <w:tc>
          <w:tcPr>
            <w:tcW w:w="2822" w:type="dxa"/>
            <w:hideMark/>
          </w:tcPr>
          <w:p w14:paraId="6CA487C3" w14:textId="77777777" w:rsidR="008923E8" w:rsidRPr="00D839AC" w:rsidRDefault="008923E8" w:rsidP="003D3747">
            <w:pPr>
              <w:pStyle w:val="TableText"/>
              <w:rPr>
                <w:lang w:val="en-GB"/>
              </w:rPr>
            </w:pPr>
            <w:r w:rsidRPr="00D839AC">
              <w:t>Beneficiary</w:t>
            </w:r>
          </w:p>
        </w:tc>
        <w:tc>
          <w:tcPr>
            <w:tcW w:w="5211" w:type="dxa"/>
            <w:hideMark/>
          </w:tcPr>
          <w:p w14:paraId="7EF92CE3" w14:textId="77777777" w:rsidR="008923E8" w:rsidRPr="00D839AC" w:rsidRDefault="008923E8" w:rsidP="003D3747">
            <w:pPr>
              <w:pStyle w:val="TableText"/>
              <w:rPr>
                <w:lang w:val="en-GB"/>
              </w:rPr>
            </w:pPr>
            <w:r w:rsidRPr="00D839AC">
              <w:rPr>
                <w:lang w:val="en-GB"/>
              </w:rPr>
              <w:t>SWIFT BIC or name and address of Beneficiary</w:t>
            </w:r>
          </w:p>
        </w:tc>
      </w:tr>
      <w:tr w:rsidR="008923E8" w:rsidRPr="00D839AC" w14:paraId="2FB703C8" w14:textId="77777777" w:rsidTr="008923E8">
        <w:trPr>
          <w:cnfStyle w:val="000000100000" w:firstRow="0" w:lastRow="0" w:firstColumn="0" w:lastColumn="0" w:oddVBand="0" w:evenVBand="0" w:oddHBand="1" w:evenHBand="0" w:firstRowFirstColumn="0" w:firstRowLastColumn="0" w:lastRowFirstColumn="0" w:lastRowLastColumn="0"/>
          <w:trHeight w:val="600"/>
        </w:trPr>
        <w:tc>
          <w:tcPr>
            <w:tcW w:w="983" w:type="dxa"/>
            <w:hideMark/>
          </w:tcPr>
          <w:p w14:paraId="6F04081C" w14:textId="77777777" w:rsidR="008923E8" w:rsidRPr="00D839AC" w:rsidRDefault="008923E8" w:rsidP="003D3747">
            <w:pPr>
              <w:pStyle w:val="TableText"/>
              <w:rPr>
                <w:lang w:val="en-GB"/>
              </w:rPr>
            </w:pPr>
            <w:r w:rsidRPr="00D839AC">
              <w:t>56a</w:t>
            </w:r>
          </w:p>
        </w:tc>
        <w:tc>
          <w:tcPr>
            <w:tcW w:w="2822" w:type="dxa"/>
            <w:hideMark/>
          </w:tcPr>
          <w:p w14:paraId="08B80CD1" w14:textId="77777777" w:rsidR="008923E8" w:rsidRPr="00D839AC" w:rsidRDefault="008923E8" w:rsidP="003D3747">
            <w:pPr>
              <w:pStyle w:val="TableText"/>
              <w:rPr>
                <w:lang w:val="en-GB"/>
              </w:rPr>
            </w:pPr>
            <w:r w:rsidRPr="00D839AC">
              <w:t>Advising bank </w:t>
            </w:r>
          </w:p>
        </w:tc>
        <w:tc>
          <w:tcPr>
            <w:tcW w:w="5211" w:type="dxa"/>
            <w:hideMark/>
          </w:tcPr>
          <w:p w14:paraId="17D05E1C" w14:textId="77777777" w:rsidR="008923E8" w:rsidRPr="00D839AC" w:rsidRDefault="008923E8" w:rsidP="003D3747">
            <w:pPr>
              <w:pStyle w:val="TableText"/>
              <w:rPr>
                <w:lang w:val="en-GB"/>
              </w:rPr>
            </w:pPr>
            <w:r w:rsidRPr="00D839AC">
              <w:rPr>
                <w:lang w:val="en-GB"/>
              </w:rPr>
              <w:t>SWIFT BIC or name and address of Advising bank (if present)</w:t>
            </w:r>
          </w:p>
        </w:tc>
      </w:tr>
      <w:tr w:rsidR="008923E8" w:rsidRPr="00D839AC" w14:paraId="5A3C457A" w14:textId="77777777" w:rsidTr="008923E8">
        <w:trPr>
          <w:cnfStyle w:val="000000010000" w:firstRow="0" w:lastRow="0" w:firstColumn="0" w:lastColumn="0" w:oddVBand="0" w:evenVBand="0" w:oddHBand="0" w:evenHBand="1" w:firstRowFirstColumn="0" w:firstRowLastColumn="0" w:lastRowFirstColumn="0" w:lastRowLastColumn="0"/>
          <w:trHeight w:val="300"/>
        </w:trPr>
        <w:tc>
          <w:tcPr>
            <w:tcW w:w="983" w:type="dxa"/>
            <w:hideMark/>
          </w:tcPr>
          <w:p w14:paraId="1B18DE8F" w14:textId="77777777" w:rsidR="008923E8" w:rsidRPr="00D839AC" w:rsidRDefault="008923E8" w:rsidP="003D3747">
            <w:pPr>
              <w:pStyle w:val="TableText"/>
              <w:rPr>
                <w:lang w:val="en-GB"/>
              </w:rPr>
            </w:pPr>
            <w:r w:rsidRPr="00D839AC">
              <w:t>23</w:t>
            </w:r>
          </w:p>
        </w:tc>
        <w:tc>
          <w:tcPr>
            <w:tcW w:w="2822" w:type="dxa"/>
            <w:hideMark/>
          </w:tcPr>
          <w:p w14:paraId="241ED1B1" w14:textId="77777777" w:rsidR="008923E8" w:rsidRPr="00D839AC" w:rsidRDefault="008923E8" w:rsidP="003D3747">
            <w:pPr>
              <w:pStyle w:val="TableText"/>
              <w:rPr>
                <w:lang w:val="en-GB"/>
              </w:rPr>
            </w:pPr>
            <w:r w:rsidRPr="00D839AC">
              <w:t>Advising bank ref</w:t>
            </w:r>
          </w:p>
        </w:tc>
        <w:tc>
          <w:tcPr>
            <w:tcW w:w="5211" w:type="dxa"/>
            <w:hideMark/>
          </w:tcPr>
          <w:p w14:paraId="4D5F408D" w14:textId="77777777" w:rsidR="008923E8" w:rsidRPr="00D839AC" w:rsidRDefault="008923E8" w:rsidP="003D3747">
            <w:pPr>
              <w:pStyle w:val="TableText"/>
              <w:rPr>
                <w:lang w:val="en-GB"/>
              </w:rPr>
            </w:pPr>
            <w:r w:rsidRPr="00D839AC">
              <w:rPr>
                <w:lang w:val="en-GB"/>
              </w:rPr>
              <w:t>Not required</w:t>
            </w:r>
          </w:p>
        </w:tc>
      </w:tr>
      <w:tr w:rsidR="008923E8" w:rsidRPr="00D839AC" w14:paraId="0A98E70E" w14:textId="77777777" w:rsidTr="008923E8">
        <w:trPr>
          <w:cnfStyle w:val="000000100000" w:firstRow="0" w:lastRow="0" w:firstColumn="0" w:lastColumn="0" w:oddVBand="0" w:evenVBand="0" w:oddHBand="1" w:evenHBand="0" w:firstRowFirstColumn="0" w:firstRowLastColumn="0" w:lastRowFirstColumn="0" w:lastRowLastColumn="0"/>
          <w:trHeight w:val="600"/>
        </w:trPr>
        <w:tc>
          <w:tcPr>
            <w:tcW w:w="983" w:type="dxa"/>
            <w:hideMark/>
          </w:tcPr>
          <w:p w14:paraId="55423482" w14:textId="77777777" w:rsidR="008923E8" w:rsidRPr="00D839AC" w:rsidRDefault="008923E8" w:rsidP="003D3747">
            <w:pPr>
              <w:pStyle w:val="TableText"/>
              <w:rPr>
                <w:lang w:val="en-GB"/>
              </w:rPr>
            </w:pPr>
            <w:r w:rsidRPr="00D839AC">
              <w:t>57a</w:t>
            </w:r>
          </w:p>
        </w:tc>
        <w:tc>
          <w:tcPr>
            <w:tcW w:w="2822" w:type="dxa"/>
            <w:hideMark/>
          </w:tcPr>
          <w:p w14:paraId="67E53B3D" w14:textId="77777777" w:rsidR="008923E8" w:rsidRPr="00D839AC" w:rsidRDefault="008923E8" w:rsidP="003D3747">
            <w:pPr>
              <w:pStyle w:val="TableText"/>
              <w:rPr>
                <w:lang w:val="en-GB"/>
              </w:rPr>
            </w:pPr>
            <w:r w:rsidRPr="00D839AC">
              <w:t>Advise through bank </w:t>
            </w:r>
          </w:p>
        </w:tc>
        <w:tc>
          <w:tcPr>
            <w:tcW w:w="5211" w:type="dxa"/>
            <w:hideMark/>
          </w:tcPr>
          <w:p w14:paraId="601E6F18" w14:textId="77777777" w:rsidR="008923E8" w:rsidRPr="00D839AC" w:rsidRDefault="008923E8" w:rsidP="003D3747">
            <w:pPr>
              <w:pStyle w:val="TableText"/>
              <w:rPr>
                <w:lang w:val="en-GB"/>
              </w:rPr>
            </w:pPr>
            <w:r w:rsidRPr="00D839AC">
              <w:rPr>
                <w:lang w:val="en-GB"/>
              </w:rPr>
              <w:t xml:space="preserve">SWIFT BIC or name and address of </w:t>
            </w:r>
            <w:proofErr w:type="spellStart"/>
            <w:proofErr w:type="gramStart"/>
            <w:r w:rsidRPr="00D839AC">
              <w:rPr>
                <w:lang w:val="en-GB"/>
              </w:rPr>
              <w:t>Advise</w:t>
            </w:r>
            <w:proofErr w:type="spellEnd"/>
            <w:proofErr w:type="gramEnd"/>
            <w:r w:rsidRPr="00D839AC">
              <w:rPr>
                <w:lang w:val="en-GB"/>
              </w:rPr>
              <w:t xml:space="preserve"> through bank (if present) </w:t>
            </w:r>
          </w:p>
        </w:tc>
      </w:tr>
      <w:tr w:rsidR="008923E8" w:rsidRPr="00D839AC" w14:paraId="32C22F63" w14:textId="77777777" w:rsidTr="008923E8">
        <w:trPr>
          <w:cnfStyle w:val="000000010000" w:firstRow="0" w:lastRow="0" w:firstColumn="0" w:lastColumn="0" w:oddVBand="0" w:evenVBand="0" w:oddHBand="0" w:evenHBand="1" w:firstRowFirstColumn="0" w:firstRowLastColumn="0" w:lastRowFirstColumn="0" w:lastRowLastColumn="0"/>
          <w:trHeight w:val="300"/>
        </w:trPr>
        <w:tc>
          <w:tcPr>
            <w:tcW w:w="983" w:type="dxa"/>
            <w:hideMark/>
          </w:tcPr>
          <w:p w14:paraId="26E4B6D0" w14:textId="77777777" w:rsidR="008923E8" w:rsidRPr="00D839AC" w:rsidRDefault="008923E8" w:rsidP="003D3747">
            <w:pPr>
              <w:pStyle w:val="TableText"/>
              <w:rPr>
                <w:lang w:val="en-GB"/>
              </w:rPr>
            </w:pPr>
            <w:r w:rsidRPr="00D839AC">
              <w:t>32B</w:t>
            </w:r>
          </w:p>
        </w:tc>
        <w:tc>
          <w:tcPr>
            <w:tcW w:w="2822" w:type="dxa"/>
            <w:hideMark/>
          </w:tcPr>
          <w:p w14:paraId="2F462247" w14:textId="77777777" w:rsidR="008923E8" w:rsidRPr="00D839AC" w:rsidRDefault="008923E8" w:rsidP="003D3747">
            <w:pPr>
              <w:pStyle w:val="TableText"/>
              <w:rPr>
                <w:lang w:val="en-GB"/>
              </w:rPr>
            </w:pPr>
            <w:r w:rsidRPr="00D839AC">
              <w:t>Undertaking amount and currency</w:t>
            </w:r>
          </w:p>
        </w:tc>
        <w:tc>
          <w:tcPr>
            <w:tcW w:w="5211" w:type="dxa"/>
            <w:hideMark/>
          </w:tcPr>
          <w:p w14:paraId="309DDA08" w14:textId="77777777" w:rsidR="008923E8" w:rsidRPr="00D839AC" w:rsidRDefault="008923E8" w:rsidP="003D3747">
            <w:pPr>
              <w:pStyle w:val="TableText"/>
              <w:rPr>
                <w:lang w:val="en-GB"/>
              </w:rPr>
            </w:pPr>
            <w:r w:rsidRPr="00D839AC">
              <w:t>Guarantee amount and currency - our counter</w:t>
            </w:r>
          </w:p>
        </w:tc>
      </w:tr>
      <w:tr w:rsidR="00C7650A" w:rsidRPr="00D839AC" w14:paraId="73804BE4" w14:textId="77777777" w:rsidTr="008923E8">
        <w:trPr>
          <w:cnfStyle w:val="000000100000" w:firstRow="0" w:lastRow="0" w:firstColumn="0" w:lastColumn="0" w:oddVBand="0" w:evenVBand="0" w:oddHBand="1" w:evenHBand="0" w:firstRowFirstColumn="0" w:firstRowLastColumn="0" w:lastRowFirstColumn="0" w:lastRowLastColumn="0"/>
          <w:trHeight w:val="300"/>
        </w:trPr>
        <w:tc>
          <w:tcPr>
            <w:tcW w:w="983" w:type="dxa"/>
          </w:tcPr>
          <w:p w14:paraId="0BFC6554" w14:textId="0F2E05AF" w:rsidR="00C7650A" w:rsidRPr="00D839AC" w:rsidRDefault="00C7650A" w:rsidP="00C7650A">
            <w:pPr>
              <w:pStyle w:val="TableText"/>
            </w:pPr>
            <w:r>
              <w:lastRenderedPageBreak/>
              <w:t>39F</w:t>
            </w:r>
          </w:p>
        </w:tc>
        <w:tc>
          <w:tcPr>
            <w:tcW w:w="2822" w:type="dxa"/>
          </w:tcPr>
          <w:p w14:paraId="6CC7F30C" w14:textId="739CBD73" w:rsidR="00C7650A" w:rsidRPr="00D839AC" w:rsidRDefault="00C7650A" w:rsidP="00C7650A">
            <w:pPr>
              <w:pStyle w:val="TableText"/>
            </w:pPr>
            <w:r w:rsidRPr="00C57D3E">
              <w:t>Supplementary Information About Amount</w:t>
            </w:r>
          </w:p>
        </w:tc>
        <w:tc>
          <w:tcPr>
            <w:tcW w:w="5211" w:type="dxa"/>
          </w:tcPr>
          <w:p w14:paraId="4DC401A7" w14:textId="6025AA15" w:rsidR="00C7650A" w:rsidRPr="00D839AC" w:rsidRDefault="00C7650A" w:rsidP="00C7650A">
            <w:pPr>
              <w:pStyle w:val="TableText"/>
              <w:rPr>
                <w:lang w:val="en-GB"/>
              </w:rPr>
            </w:pPr>
            <w:r w:rsidRPr="009037BD">
              <w:t>Additional/Supplementary amount information</w:t>
            </w:r>
          </w:p>
        </w:tc>
      </w:tr>
      <w:tr w:rsidR="00F52B15" w:rsidRPr="00D839AC" w14:paraId="2E285DFE" w14:textId="77777777" w:rsidTr="00A25D96">
        <w:trPr>
          <w:cnfStyle w:val="000000010000" w:firstRow="0" w:lastRow="0" w:firstColumn="0" w:lastColumn="0" w:oddVBand="0" w:evenVBand="0" w:oddHBand="0" w:evenHBand="1" w:firstRowFirstColumn="0" w:firstRowLastColumn="0" w:lastRowFirstColumn="0" w:lastRowLastColumn="0"/>
          <w:trHeight w:val="1437"/>
        </w:trPr>
        <w:tc>
          <w:tcPr>
            <w:tcW w:w="983" w:type="dxa"/>
            <w:hideMark/>
          </w:tcPr>
          <w:p w14:paraId="2C32BC03" w14:textId="77777777" w:rsidR="00F52B15" w:rsidRPr="00D839AC" w:rsidRDefault="00F52B15" w:rsidP="00F52B15">
            <w:pPr>
              <w:pStyle w:val="TableText"/>
              <w:rPr>
                <w:lang w:val="en-GB"/>
              </w:rPr>
            </w:pPr>
            <w:r w:rsidRPr="00D839AC">
              <w:t>41F/G</w:t>
            </w:r>
          </w:p>
        </w:tc>
        <w:tc>
          <w:tcPr>
            <w:tcW w:w="2822" w:type="dxa"/>
            <w:hideMark/>
          </w:tcPr>
          <w:p w14:paraId="3163793C" w14:textId="77777777" w:rsidR="00F52B15" w:rsidRPr="00D839AC" w:rsidRDefault="00F52B15" w:rsidP="00F52B15">
            <w:pPr>
              <w:pStyle w:val="TableText"/>
              <w:rPr>
                <w:lang w:val="en-GB"/>
              </w:rPr>
            </w:pPr>
            <w:r w:rsidRPr="00D839AC">
              <w:t xml:space="preserve">Available with </w:t>
            </w:r>
          </w:p>
        </w:tc>
        <w:tc>
          <w:tcPr>
            <w:tcW w:w="5211" w:type="dxa"/>
            <w:hideMark/>
          </w:tcPr>
          <w:p w14:paraId="502ECAD6" w14:textId="342D6044" w:rsidR="003C3EE8" w:rsidRPr="00D839AC" w:rsidRDefault="00F52B15" w:rsidP="00F52B15">
            <w:pPr>
              <w:pStyle w:val="TableText"/>
              <w:rPr>
                <w:lang w:val="en-GB"/>
              </w:rPr>
            </w:pPr>
            <w:r w:rsidRPr="00D839AC">
              <w:rPr>
                <w:lang w:val="en-GB"/>
              </w:rPr>
              <w:t>Set to either</w:t>
            </w:r>
            <w:r w:rsidRPr="00D839AC">
              <w:rPr>
                <w:lang w:val="en-GB"/>
              </w:rPr>
              <w:br/>
              <w:t xml:space="preserve">• (named bank) - SWIFT BIC or Address of </w:t>
            </w:r>
            <w:r w:rsidRPr="00D839AC">
              <w:rPr>
                <w:lang w:val="en-GB"/>
              </w:rPr>
              <w:br/>
              <w:t xml:space="preserve">• Any bank </w:t>
            </w:r>
            <w:r w:rsidRPr="00D839AC">
              <w:rPr>
                <w:lang w:val="en-GB"/>
              </w:rPr>
              <w:br/>
              <w:t xml:space="preserve">• Any bank (city) </w:t>
            </w:r>
            <w:r w:rsidRPr="00D839AC">
              <w:rPr>
                <w:lang w:val="en-GB"/>
              </w:rPr>
              <w:br/>
              <w:t>• Any bank in (country)</w:t>
            </w:r>
            <w:r w:rsidRPr="00D839AC">
              <w:rPr>
                <w:lang w:val="en-GB"/>
              </w:rPr>
              <w:br/>
              <w:t>• Ourselves - Bank’s SWIFT BIC</w:t>
            </w:r>
          </w:p>
        </w:tc>
      </w:tr>
      <w:tr w:rsidR="00F52B15" w:rsidRPr="00D839AC" w14:paraId="272AD63B" w14:textId="77777777" w:rsidTr="008923E8">
        <w:trPr>
          <w:cnfStyle w:val="000000100000" w:firstRow="0" w:lastRow="0" w:firstColumn="0" w:lastColumn="0" w:oddVBand="0" w:evenVBand="0" w:oddHBand="1" w:evenHBand="0" w:firstRowFirstColumn="0" w:firstRowLastColumn="0" w:lastRowFirstColumn="0" w:lastRowLastColumn="0"/>
          <w:trHeight w:val="300"/>
        </w:trPr>
        <w:tc>
          <w:tcPr>
            <w:tcW w:w="983" w:type="dxa"/>
            <w:hideMark/>
          </w:tcPr>
          <w:p w14:paraId="5DAAA27A" w14:textId="77777777" w:rsidR="00F52B15" w:rsidRPr="00D839AC" w:rsidRDefault="00F52B15" w:rsidP="00F52B15">
            <w:pPr>
              <w:pStyle w:val="TableText"/>
              <w:rPr>
                <w:lang w:val="en-GB"/>
              </w:rPr>
            </w:pPr>
            <w:r w:rsidRPr="00D839AC">
              <w:t>71D</w:t>
            </w:r>
          </w:p>
        </w:tc>
        <w:tc>
          <w:tcPr>
            <w:tcW w:w="2822" w:type="dxa"/>
            <w:hideMark/>
          </w:tcPr>
          <w:p w14:paraId="76280DEA" w14:textId="77777777" w:rsidR="00F52B15" w:rsidRPr="00D839AC" w:rsidRDefault="00F52B15" w:rsidP="00F52B15">
            <w:pPr>
              <w:pStyle w:val="TableText"/>
              <w:rPr>
                <w:lang w:val="en-GB"/>
              </w:rPr>
            </w:pPr>
            <w:r w:rsidRPr="00D839AC">
              <w:t>Charge text</w:t>
            </w:r>
          </w:p>
        </w:tc>
        <w:tc>
          <w:tcPr>
            <w:tcW w:w="5211" w:type="dxa"/>
            <w:hideMark/>
          </w:tcPr>
          <w:p w14:paraId="79AAC3EA" w14:textId="77777777" w:rsidR="00F52B15" w:rsidRPr="00D839AC" w:rsidRDefault="00F52B15" w:rsidP="00F52B15">
            <w:pPr>
              <w:pStyle w:val="TableText"/>
              <w:rPr>
                <w:lang w:val="en-GB"/>
              </w:rPr>
            </w:pPr>
            <w:r w:rsidRPr="00D839AC">
              <w:rPr>
                <w:lang w:val="en-GB"/>
              </w:rPr>
              <w:t>Charge text our charge instructions</w:t>
            </w:r>
          </w:p>
        </w:tc>
      </w:tr>
      <w:tr w:rsidR="00F52B15" w:rsidRPr="00D839AC" w14:paraId="5C0C046D" w14:textId="77777777" w:rsidTr="008923E8">
        <w:trPr>
          <w:cnfStyle w:val="000000010000" w:firstRow="0" w:lastRow="0" w:firstColumn="0" w:lastColumn="0" w:oddVBand="0" w:evenVBand="0" w:oddHBand="0" w:evenHBand="1" w:firstRowFirstColumn="0" w:firstRowLastColumn="0" w:lastRowFirstColumn="0" w:lastRowLastColumn="0"/>
          <w:trHeight w:val="300"/>
        </w:trPr>
        <w:tc>
          <w:tcPr>
            <w:tcW w:w="983" w:type="dxa"/>
            <w:hideMark/>
          </w:tcPr>
          <w:p w14:paraId="31695067" w14:textId="77777777" w:rsidR="00F52B15" w:rsidRPr="00D839AC" w:rsidRDefault="00F52B15" w:rsidP="00F52B15">
            <w:pPr>
              <w:pStyle w:val="TableText"/>
              <w:rPr>
                <w:lang w:val="en-GB"/>
              </w:rPr>
            </w:pPr>
            <w:r w:rsidRPr="00D839AC">
              <w:t>45C</w:t>
            </w:r>
          </w:p>
        </w:tc>
        <w:tc>
          <w:tcPr>
            <w:tcW w:w="2822" w:type="dxa"/>
            <w:hideMark/>
          </w:tcPr>
          <w:p w14:paraId="303E5763" w14:textId="77777777" w:rsidR="00F52B15" w:rsidRPr="00D839AC" w:rsidRDefault="00F52B15" w:rsidP="00F52B15">
            <w:pPr>
              <w:pStyle w:val="TableText"/>
              <w:rPr>
                <w:lang w:val="en-GB"/>
              </w:rPr>
            </w:pPr>
            <w:r w:rsidRPr="00D839AC">
              <w:t>Doc and Presentation instructions</w:t>
            </w:r>
          </w:p>
        </w:tc>
        <w:tc>
          <w:tcPr>
            <w:tcW w:w="5211" w:type="dxa"/>
            <w:hideMark/>
          </w:tcPr>
          <w:p w14:paraId="62AB2DE1" w14:textId="77777777" w:rsidR="00F52B15" w:rsidRPr="00D839AC" w:rsidRDefault="00F52B15" w:rsidP="00F52B15">
            <w:pPr>
              <w:pStyle w:val="TableText"/>
              <w:rPr>
                <w:lang w:val="en-GB"/>
              </w:rPr>
            </w:pPr>
            <w:r w:rsidRPr="00D839AC">
              <w:rPr>
                <w:lang w:val="en-GB"/>
              </w:rPr>
              <w:t>Set to Document and presentation instructions</w:t>
            </w:r>
          </w:p>
        </w:tc>
      </w:tr>
      <w:tr w:rsidR="00F52B15" w:rsidRPr="00D839AC" w14:paraId="7CB29BE7" w14:textId="77777777" w:rsidTr="008923E8">
        <w:trPr>
          <w:cnfStyle w:val="000000100000" w:firstRow="0" w:lastRow="0" w:firstColumn="0" w:lastColumn="0" w:oddVBand="0" w:evenVBand="0" w:oddHBand="1" w:evenHBand="0" w:firstRowFirstColumn="0" w:firstRowLastColumn="0" w:lastRowFirstColumn="0" w:lastRowLastColumn="0"/>
          <w:trHeight w:val="300"/>
        </w:trPr>
        <w:tc>
          <w:tcPr>
            <w:tcW w:w="983" w:type="dxa"/>
            <w:hideMark/>
          </w:tcPr>
          <w:p w14:paraId="5412B4D2" w14:textId="77777777" w:rsidR="00F52B15" w:rsidRPr="00D839AC" w:rsidRDefault="00F52B15" w:rsidP="00F52B15">
            <w:pPr>
              <w:pStyle w:val="TableText"/>
              <w:rPr>
                <w:lang w:val="en-GB"/>
              </w:rPr>
            </w:pPr>
            <w:r w:rsidRPr="00D839AC">
              <w:t>77U</w:t>
            </w:r>
          </w:p>
        </w:tc>
        <w:tc>
          <w:tcPr>
            <w:tcW w:w="2822" w:type="dxa"/>
            <w:hideMark/>
          </w:tcPr>
          <w:p w14:paraId="6CAFB35A" w14:textId="77777777" w:rsidR="00F52B15" w:rsidRPr="00D839AC" w:rsidRDefault="00F52B15" w:rsidP="00F52B15">
            <w:pPr>
              <w:pStyle w:val="TableText"/>
              <w:rPr>
                <w:lang w:val="en-GB"/>
              </w:rPr>
            </w:pPr>
            <w:r w:rsidRPr="00D839AC">
              <w:t>Undertaking terms and conditions</w:t>
            </w:r>
          </w:p>
        </w:tc>
        <w:tc>
          <w:tcPr>
            <w:tcW w:w="5211" w:type="dxa"/>
            <w:hideMark/>
          </w:tcPr>
          <w:p w14:paraId="2B808672" w14:textId="77777777" w:rsidR="00F52B15" w:rsidRPr="00D839AC" w:rsidRDefault="00F52B15" w:rsidP="00F52B15">
            <w:pPr>
              <w:pStyle w:val="TableText"/>
              <w:rPr>
                <w:lang w:val="en-GB"/>
              </w:rPr>
            </w:pPr>
            <w:r w:rsidRPr="00D839AC">
              <w:rPr>
                <w:lang w:val="en-GB"/>
              </w:rPr>
              <w:t>Undertaking terms and conditions -our counter</w:t>
            </w:r>
          </w:p>
        </w:tc>
      </w:tr>
      <w:tr w:rsidR="00F52B15" w:rsidRPr="00D839AC" w14:paraId="34BF9312" w14:textId="77777777" w:rsidTr="008923E8">
        <w:trPr>
          <w:cnfStyle w:val="000000010000" w:firstRow="0" w:lastRow="0" w:firstColumn="0" w:lastColumn="0" w:oddVBand="0" w:evenVBand="0" w:oddHBand="0" w:evenHBand="1" w:firstRowFirstColumn="0" w:firstRowLastColumn="0" w:lastRowFirstColumn="0" w:lastRowLastColumn="0"/>
          <w:trHeight w:val="300"/>
        </w:trPr>
        <w:tc>
          <w:tcPr>
            <w:tcW w:w="983" w:type="dxa"/>
            <w:hideMark/>
          </w:tcPr>
          <w:p w14:paraId="6B13DA9C" w14:textId="77777777" w:rsidR="00F52B15" w:rsidRPr="00D839AC" w:rsidRDefault="00F52B15" w:rsidP="00F52B15">
            <w:pPr>
              <w:pStyle w:val="TableText"/>
              <w:rPr>
                <w:lang w:val="en-GB"/>
              </w:rPr>
            </w:pPr>
            <w:r w:rsidRPr="00D839AC">
              <w:t>49</w:t>
            </w:r>
          </w:p>
        </w:tc>
        <w:tc>
          <w:tcPr>
            <w:tcW w:w="2822" w:type="dxa"/>
            <w:hideMark/>
          </w:tcPr>
          <w:p w14:paraId="73B68FE0" w14:textId="77777777" w:rsidR="00F52B15" w:rsidRPr="00D839AC" w:rsidRDefault="00F52B15" w:rsidP="00F52B15">
            <w:pPr>
              <w:pStyle w:val="TableText"/>
              <w:rPr>
                <w:lang w:val="en-GB"/>
              </w:rPr>
            </w:pPr>
            <w:r w:rsidRPr="00D839AC">
              <w:t>Confirmation instructions</w:t>
            </w:r>
          </w:p>
        </w:tc>
        <w:tc>
          <w:tcPr>
            <w:tcW w:w="5211" w:type="dxa"/>
            <w:hideMark/>
          </w:tcPr>
          <w:p w14:paraId="3DBA724C" w14:textId="77777777" w:rsidR="00F52B15" w:rsidRPr="00D839AC" w:rsidRDefault="00F52B15" w:rsidP="00F52B15">
            <w:pPr>
              <w:pStyle w:val="TableText"/>
              <w:rPr>
                <w:lang w:val="en-GB"/>
              </w:rPr>
            </w:pPr>
            <w:r w:rsidRPr="00D839AC">
              <w:rPr>
                <w:lang w:val="en-GB"/>
              </w:rPr>
              <w:t xml:space="preserve">Set to CONFIRM, MAY ADD, WITHOUT confirmation </w:t>
            </w:r>
          </w:p>
        </w:tc>
      </w:tr>
      <w:tr w:rsidR="00F52B15" w:rsidRPr="00D839AC" w14:paraId="32267438" w14:textId="77777777" w:rsidTr="008923E8">
        <w:trPr>
          <w:cnfStyle w:val="000000100000" w:firstRow="0" w:lastRow="0" w:firstColumn="0" w:lastColumn="0" w:oddVBand="0" w:evenVBand="0" w:oddHBand="1" w:evenHBand="0" w:firstRowFirstColumn="0" w:firstRowLastColumn="0" w:lastRowFirstColumn="0" w:lastRowLastColumn="0"/>
          <w:trHeight w:val="300"/>
        </w:trPr>
        <w:tc>
          <w:tcPr>
            <w:tcW w:w="983" w:type="dxa"/>
            <w:hideMark/>
          </w:tcPr>
          <w:p w14:paraId="3479DBA0" w14:textId="77777777" w:rsidR="00F52B15" w:rsidRPr="00D839AC" w:rsidRDefault="00F52B15" w:rsidP="00F52B15">
            <w:pPr>
              <w:pStyle w:val="TableText"/>
              <w:rPr>
                <w:lang w:val="en-GB"/>
              </w:rPr>
            </w:pPr>
            <w:r w:rsidRPr="00D839AC">
              <w:t>58a</w:t>
            </w:r>
          </w:p>
        </w:tc>
        <w:tc>
          <w:tcPr>
            <w:tcW w:w="2822" w:type="dxa"/>
            <w:hideMark/>
          </w:tcPr>
          <w:p w14:paraId="41EB6AE8" w14:textId="77777777" w:rsidR="00F52B15" w:rsidRPr="00D839AC" w:rsidRDefault="00F52B15" w:rsidP="00F52B15">
            <w:pPr>
              <w:pStyle w:val="TableText"/>
              <w:rPr>
                <w:lang w:val="en-GB"/>
              </w:rPr>
            </w:pPr>
            <w:r w:rsidRPr="00D839AC">
              <w:t>Requested confirmation party</w:t>
            </w:r>
          </w:p>
        </w:tc>
        <w:tc>
          <w:tcPr>
            <w:tcW w:w="5211" w:type="dxa"/>
            <w:hideMark/>
          </w:tcPr>
          <w:p w14:paraId="7F7121B1" w14:textId="77777777" w:rsidR="00F52B15" w:rsidRPr="00D839AC" w:rsidRDefault="00F52B15" w:rsidP="00F52B15">
            <w:pPr>
              <w:pStyle w:val="TableText"/>
              <w:rPr>
                <w:lang w:val="en-GB"/>
              </w:rPr>
            </w:pPr>
            <w:r w:rsidRPr="00D839AC">
              <w:rPr>
                <w:lang w:val="en-GB"/>
              </w:rPr>
              <w:t xml:space="preserve">Set to Requested confirmation party </w:t>
            </w:r>
          </w:p>
        </w:tc>
      </w:tr>
      <w:tr w:rsidR="009802FE" w:rsidRPr="00D839AC" w14:paraId="146F42F2" w14:textId="77777777" w:rsidTr="008923E8">
        <w:trPr>
          <w:cnfStyle w:val="000000010000" w:firstRow="0" w:lastRow="0" w:firstColumn="0" w:lastColumn="0" w:oddVBand="0" w:evenVBand="0" w:oddHBand="0" w:evenHBand="1" w:firstRowFirstColumn="0" w:firstRowLastColumn="0" w:lastRowFirstColumn="0" w:lastRowLastColumn="0"/>
          <w:trHeight w:val="300"/>
        </w:trPr>
        <w:tc>
          <w:tcPr>
            <w:tcW w:w="983" w:type="dxa"/>
            <w:hideMark/>
          </w:tcPr>
          <w:p w14:paraId="084557FF" w14:textId="0D2360A1" w:rsidR="009802FE" w:rsidRPr="00D839AC" w:rsidRDefault="009802FE" w:rsidP="009802FE">
            <w:pPr>
              <w:pStyle w:val="TableText"/>
              <w:rPr>
                <w:lang w:val="en-GB"/>
              </w:rPr>
            </w:pPr>
            <w:r>
              <w:t>44J</w:t>
            </w:r>
          </w:p>
        </w:tc>
        <w:tc>
          <w:tcPr>
            <w:tcW w:w="2822" w:type="dxa"/>
            <w:hideMark/>
          </w:tcPr>
          <w:p w14:paraId="674D8855" w14:textId="3DEB8A02" w:rsidR="009802FE" w:rsidRPr="00D839AC" w:rsidRDefault="009802FE" w:rsidP="009802FE">
            <w:pPr>
              <w:pStyle w:val="TableText"/>
              <w:rPr>
                <w:lang w:val="en-GB"/>
              </w:rPr>
            </w:pPr>
            <w:r w:rsidRPr="00671F64">
              <w:t>Governing law country</w:t>
            </w:r>
          </w:p>
        </w:tc>
        <w:tc>
          <w:tcPr>
            <w:tcW w:w="5211" w:type="dxa"/>
            <w:hideMark/>
          </w:tcPr>
          <w:p w14:paraId="247415A6" w14:textId="21E67441" w:rsidR="009802FE" w:rsidRPr="00D839AC" w:rsidRDefault="009802FE" w:rsidP="009802FE">
            <w:pPr>
              <w:pStyle w:val="TableText"/>
              <w:rPr>
                <w:lang w:val="en-GB"/>
              </w:rPr>
            </w:pPr>
            <w:r w:rsidRPr="00671F64">
              <w:t>Governing law Country code</w:t>
            </w:r>
          </w:p>
        </w:tc>
      </w:tr>
      <w:tr w:rsidR="009802FE" w:rsidRPr="00D839AC" w14:paraId="151300FB" w14:textId="77777777" w:rsidTr="008923E8">
        <w:trPr>
          <w:cnfStyle w:val="000000100000" w:firstRow="0" w:lastRow="0" w:firstColumn="0" w:lastColumn="0" w:oddVBand="0" w:evenVBand="0" w:oddHBand="1" w:evenHBand="0" w:firstRowFirstColumn="0" w:firstRowLastColumn="0" w:lastRowFirstColumn="0" w:lastRowLastColumn="0"/>
          <w:trHeight w:val="300"/>
        </w:trPr>
        <w:tc>
          <w:tcPr>
            <w:tcW w:w="983" w:type="dxa"/>
          </w:tcPr>
          <w:p w14:paraId="2A8D769E" w14:textId="2CDB598E" w:rsidR="009802FE" w:rsidRPr="00D839AC" w:rsidRDefault="009802FE" w:rsidP="009802FE">
            <w:pPr>
              <w:pStyle w:val="TableText"/>
            </w:pPr>
            <w:r>
              <w:t>44J</w:t>
            </w:r>
          </w:p>
        </w:tc>
        <w:tc>
          <w:tcPr>
            <w:tcW w:w="2822" w:type="dxa"/>
          </w:tcPr>
          <w:p w14:paraId="100C57E5" w14:textId="76075C59" w:rsidR="009802FE" w:rsidRPr="00D839AC" w:rsidRDefault="009802FE" w:rsidP="009802FE">
            <w:pPr>
              <w:pStyle w:val="TableText"/>
            </w:pPr>
            <w:r>
              <w:t xml:space="preserve">Governing law </w:t>
            </w:r>
            <w:r w:rsidRPr="00854C7A">
              <w:t>Country Sub Division</w:t>
            </w:r>
          </w:p>
        </w:tc>
        <w:tc>
          <w:tcPr>
            <w:tcW w:w="5211" w:type="dxa"/>
          </w:tcPr>
          <w:p w14:paraId="4494A1E1" w14:textId="136EB247" w:rsidR="009802FE" w:rsidRPr="00D839AC" w:rsidRDefault="009802FE" w:rsidP="009802FE">
            <w:pPr>
              <w:pStyle w:val="TableText"/>
              <w:rPr>
                <w:lang w:val="en-GB"/>
              </w:rPr>
            </w:pPr>
            <w:r w:rsidRPr="00CF3B80">
              <w:t>Governing law Country Sub Division text</w:t>
            </w:r>
          </w:p>
        </w:tc>
      </w:tr>
      <w:tr w:rsidR="009802FE" w:rsidRPr="00D839AC" w14:paraId="2F19DEB8" w14:textId="77777777" w:rsidTr="008923E8">
        <w:trPr>
          <w:cnfStyle w:val="000000010000" w:firstRow="0" w:lastRow="0" w:firstColumn="0" w:lastColumn="0" w:oddVBand="0" w:evenVBand="0" w:oddHBand="0" w:evenHBand="1" w:firstRowFirstColumn="0" w:firstRowLastColumn="0" w:lastRowFirstColumn="0" w:lastRowLastColumn="0"/>
          <w:trHeight w:val="300"/>
        </w:trPr>
        <w:tc>
          <w:tcPr>
            <w:tcW w:w="983" w:type="dxa"/>
            <w:hideMark/>
          </w:tcPr>
          <w:p w14:paraId="0B67F5E4" w14:textId="213EA714" w:rsidR="009802FE" w:rsidRPr="00D839AC" w:rsidRDefault="009802FE" w:rsidP="009802FE">
            <w:pPr>
              <w:pStyle w:val="TableText"/>
              <w:rPr>
                <w:lang w:val="en-GB"/>
              </w:rPr>
            </w:pPr>
            <w:r>
              <w:t>44J</w:t>
            </w:r>
          </w:p>
        </w:tc>
        <w:tc>
          <w:tcPr>
            <w:tcW w:w="2822" w:type="dxa"/>
            <w:hideMark/>
          </w:tcPr>
          <w:p w14:paraId="2E50D33E" w14:textId="2CD41910" w:rsidR="009802FE" w:rsidRPr="00D839AC" w:rsidRDefault="009802FE" w:rsidP="009802FE">
            <w:pPr>
              <w:pStyle w:val="TableText"/>
              <w:rPr>
                <w:lang w:val="en-GB"/>
              </w:rPr>
            </w:pPr>
            <w:r w:rsidRPr="00671F64">
              <w:t>Governing law text </w:t>
            </w:r>
          </w:p>
        </w:tc>
        <w:tc>
          <w:tcPr>
            <w:tcW w:w="5211" w:type="dxa"/>
            <w:hideMark/>
          </w:tcPr>
          <w:p w14:paraId="6DC4B9D4" w14:textId="6955B336" w:rsidR="009802FE" w:rsidRPr="00D839AC" w:rsidRDefault="009802FE" w:rsidP="009802FE">
            <w:pPr>
              <w:pStyle w:val="TableText"/>
              <w:rPr>
                <w:lang w:val="en-GB"/>
              </w:rPr>
            </w:pPr>
            <w:r w:rsidRPr="00671F64">
              <w:t>Governing law text</w:t>
            </w:r>
          </w:p>
        </w:tc>
      </w:tr>
      <w:tr w:rsidR="00F52B15" w:rsidRPr="00D839AC" w14:paraId="2AA15DFF" w14:textId="77777777" w:rsidTr="008923E8">
        <w:trPr>
          <w:cnfStyle w:val="000000100000" w:firstRow="0" w:lastRow="0" w:firstColumn="0" w:lastColumn="0" w:oddVBand="0" w:evenVBand="0" w:oddHBand="1" w:evenHBand="0" w:firstRowFirstColumn="0" w:firstRowLastColumn="0" w:lastRowFirstColumn="0" w:lastRowLastColumn="0"/>
          <w:trHeight w:val="600"/>
        </w:trPr>
        <w:tc>
          <w:tcPr>
            <w:tcW w:w="983" w:type="dxa"/>
            <w:hideMark/>
          </w:tcPr>
          <w:p w14:paraId="0E82177B" w14:textId="77777777" w:rsidR="00F52B15" w:rsidRPr="00D839AC" w:rsidRDefault="00F52B15" w:rsidP="00F52B15">
            <w:pPr>
              <w:pStyle w:val="TableText"/>
              <w:rPr>
                <w:lang w:val="en-GB"/>
              </w:rPr>
            </w:pPr>
            <w:r w:rsidRPr="00D839AC">
              <w:t>23F Period</w:t>
            </w:r>
          </w:p>
        </w:tc>
        <w:tc>
          <w:tcPr>
            <w:tcW w:w="2822" w:type="dxa"/>
            <w:hideMark/>
          </w:tcPr>
          <w:p w14:paraId="2FCB8CF8" w14:textId="77777777" w:rsidR="00F52B15" w:rsidRPr="00D839AC" w:rsidRDefault="00F52B15" w:rsidP="00F52B15">
            <w:pPr>
              <w:pStyle w:val="TableText"/>
              <w:rPr>
                <w:lang w:val="en-GB"/>
              </w:rPr>
            </w:pPr>
            <w:r w:rsidRPr="00D839AC">
              <w:t>Automatic extension period</w:t>
            </w:r>
          </w:p>
        </w:tc>
        <w:tc>
          <w:tcPr>
            <w:tcW w:w="5211" w:type="dxa"/>
            <w:hideMark/>
          </w:tcPr>
          <w:p w14:paraId="2EEBE448" w14:textId="77777777" w:rsidR="00F52B15" w:rsidRPr="00D839AC" w:rsidRDefault="00F52B15" w:rsidP="00F52B15">
            <w:pPr>
              <w:pStyle w:val="TableText"/>
              <w:rPr>
                <w:lang w:val="en-GB"/>
              </w:rPr>
            </w:pPr>
            <w:r w:rsidRPr="00D839AC">
              <w:rPr>
                <w:lang w:val="en-GB"/>
              </w:rPr>
              <w:t>Set from Regular renewal details as either DAYS,</w:t>
            </w:r>
            <w:r>
              <w:rPr>
                <w:lang w:val="en-GB"/>
              </w:rPr>
              <w:t xml:space="preserve"> </w:t>
            </w:r>
            <w:r w:rsidRPr="00D839AC">
              <w:rPr>
                <w:lang w:val="en-GB"/>
              </w:rPr>
              <w:t>ONEY, OTHR</w:t>
            </w:r>
          </w:p>
        </w:tc>
      </w:tr>
      <w:tr w:rsidR="00F52B15" w:rsidRPr="00D839AC" w14:paraId="50CAF1D7" w14:textId="77777777" w:rsidTr="008923E8">
        <w:trPr>
          <w:cnfStyle w:val="000000010000" w:firstRow="0" w:lastRow="0" w:firstColumn="0" w:lastColumn="0" w:oddVBand="0" w:evenVBand="0" w:oddHBand="0" w:evenHBand="1" w:firstRowFirstColumn="0" w:firstRowLastColumn="0" w:lastRowFirstColumn="0" w:lastRowLastColumn="0"/>
          <w:trHeight w:val="300"/>
        </w:trPr>
        <w:tc>
          <w:tcPr>
            <w:tcW w:w="983" w:type="dxa"/>
            <w:hideMark/>
          </w:tcPr>
          <w:p w14:paraId="0B9FD030" w14:textId="77777777" w:rsidR="00F52B15" w:rsidRPr="00D839AC" w:rsidRDefault="00F52B15" w:rsidP="00F52B15">
            <w:pPr>
              <w:pStyle w:val="TableText"/>
              <w:rPr>
                <w:lang w:val="en-GB"/>
              </w:rPr>
            </w:pPr>
            <w:r w:rsidRPr="00D839AC">
              <w:t>23F Details</w:t>
            </w:r>
          </w:p>
        </w:tc>
        <w:tc>
          <w:tcPr>
            <w:tcW w:w="2822" w:type="dxa"/>
            <w:hideMark/>
          </w:tcPr>
          <w:p w14:paraId="0D027F08" w14:textId="77777777" w:rsidR="00F52B15" w:rsidRPr="00D839AC" w:rsidRDefault="00F52B15" w:rsidP="00F52B15">
            <w:pPr>
              <w:pStyle w:val="TableText"/>
              <w:rPr>
                <w:lang w:val="en-GB"/>
              </w:rPr>
            </w:pPr>
            <w:r w:rsidRPr="00D839AC">
              <w:t>Automatic extension days</w:t>
            </w:r>
          </w:p>
        </w:tc>
        <w:tc>
          <w:tcPr>
            <w:tcW w:w="5211" w:type="dxa"/>
            <w:hideMark/>
          </w:tcPr>
          <w:p w14:paraId="33D01539" w14:textId="77777777" w:rsidR="00F52B15" w:rsidRPr="00D839AC" w:rsidRDefault="00F52B15" w:rsidP="00F52B15">
            <w:pPr>
              <w:pStyle w:val="TableText"/>
              <w:rPr>
                <w:lang w:val="en-GB"/>
              </w:rPr>
            </w:pPr>
            <w:r w:rsidRPr="00D839AC">
              <w:rPr>
                <w:lang w:val="en-GB"/>
              </w:rPr>
              <w:t>Set to Calendar days entered   if Period is DAYS or…</w:t>
            </w:r>
          </w:p>
        </w:tc>
      </w:tr>
      <w:tr w:rsidR="00F52B15" w:rsidRPr="00D839AC" w14:paraId="0D91E7F4" w14:textId="77777777" w:rsidTr="008923E8">
        <w:trPr>
          <w:cnfStyle w:val="000000100000" w:firstRow="0" w:lastRow="0" w:firstColumn="0" w:lastColumn="0" w:oddVBand="0" w:evenVBand="0" w:oddHBand="1" w:evenHBand="0" w:firstRowFirstColumn="0" w:firstRowLastColumn="0" w:lastRowFirstColumn="0" w:lastRowLastColumn="0"/>
          <w:trHeight w:val="300"/>
        </w:trPr>
        <w:tc>
          <w:tcPr>
            <w:tcW w:w="983" w:type="dxa"/>
            <w:hideMark/>
          </w:tcPr>
          <w:p w14:paraId="14AC9F8C" w14:textId="77777777" w:rsidR="00F52B15" w:rsidRPr="00D839AC" w:rsidRDefault="00F52B15" w:rsidP="00F52B15">
            <w:pPr>
              <w:pStyle w:val="TableText"/>
              <w:rPr>
                <w:lang w:val="en-GB"/>
              </w:rPr>
            </w:pPr>
            <w:r w:rsidRPr="00D839AC">
              <w:t>23F Details</w:t>
            </w:r>
          </w:p>
        </w:tc>
        <w:tc>
          <w:tcPr>
            <w:tcW w:w="2822" w:type="dxa"/>
            <w:hideMark/>
          </w:tcPr>
          <w:p w14:paraId="3D717A8D" w14:textId="77777777" w:rsidR="00F52B15" w:rsidRPr="00D839AC" w:rsidRDefault="00F52B15" w:rsidP="00F52B15">
            <w:pPr>
              <w:pStyle w:val="TableText"/>
              <w:rPr>
                <w:lang w:val="en-GB"/>
              </w:rPr>
            </w:pPr>
            <w:r w:rsidRPr="00D839AC">
              <w:t>Automatic extension period details</w:t>
            </w:r>
          </w:p>
        </w:tc>
        <w:tc>
          <w:tcPr>
            <w:tcW w:w="5211" w:type="dxa"/>
            <w:hideMark/>
          </w:tcPr>
          <w:p w14:paraId="45775202" w14:textId="77777777" w:rsidR="00F52B15" w:rsidRPr="00D839AC" w:rsidRDefault="00F52B15" w:rsidP="00F52B15">
            <w:pPr>
              <w:pStyle w:val="TableText"/>
              <w:rPr>
                <w:lang w:val="en-GB"/>
              </w:rPr>
            </w:pPr>
            <w:r w:rsidRPr="00D839AC">
              <w:rPr>
                <w:lang w:val="en-GB"/>
              </w:rPr>
              <w:t>Set to extension details text if Period is OTHR</w:t>
            </w:r>
          </w:p>
        </w:tc>
      </w:tr>
      <w:tr w:rsidR="00F52B15" w:rsidRPr="00D839AC" w14:paraId="64A34CA4" w14:textId="77777777" w:rsidTr="008923E8">
        <w:trPr>
          <w:cnfStyle w:val="000000010000" w:firstRow="0" w:lastRow="0" w:firstColumn="0" w:lastColumn="0" w:oddVBand="0" w:evenVBand="0" w:oddHBand="0" w:evenHBand="1" w:firstRowFirstColumn="0" w:firstRowLastColumn="0" w:lastRowFirstColumn="0" w:lastRowLastColumn="0"/>
          <w:trHeight w:val="300"/>
        </w:trPr>
        <w:tc>
          <w:tcPr>
            <w:tcW w:w="983" w:type="dxa"/>
            <w:hideMark/>
          </w:tcPr>
          <w:p w14:paraId="317C2B39" w14:textId="77777777" w:rsidR="00F52B15" w:rsidRPr="00D839AC" w:rsidRDefault="00F52B15" w:rsidP="00F52B15">
            <w:pPr>
              <w:pStyle w:val="TableText"/>
              <w:rPr>
                <w:lang w:val="en-GB"/>
              </w:rPr>
            </w:pPr>
            <w:r w:rsidRPr="00D839AC">
              <w:t>78</w:t>
            </w:r>
          </w:p>
        </w:tc>
        <w:tc>
          <w:tcPr>
            <w:tcW w:w="2822" w:type="dxa"/>
            <w:hideMark/>
          </w:tcPr>
          <w:p w14:paraId="0392EA4D" w14:textId="77777777" w:rsidR="00F52B15" w:rsidRPr="00D839AC" w:rsidRDefault="00F52B15" w:rsidP="00F52B15">
            <w:pPr>
              <w:pStyle w:val="TableText"/>
              <w:rPr>
                <w:lang w:val="en-GB"/>
              </w:rPr>
            </w:pPr>
            <w:r w:rsidRPr="00D839AC">
              <w:t>Automatic extension non-extension notification</w:t>
            </w:r>
          </w:p>
        </w:tc>
        <w:tc>
          <w:tcPr>
            <w:tcW w:w="5211" w:type="dxa"/>
            <w:hideMark/>
          </w:tcPr>
          <w:p w14:paraId="36332F1D" w14:textId="77777777" w:rsidR="00F52B15" w:rsidRPr="00D839AC" w:rsidRDefault="00F52B15" w:rsidP="00F52B15">
            <w:pPr>
              <w:pStyle w:val="TableText"/>
              <w:rPr>
                <w:lang w:val="en-GB"/>
              </w:rPr>
            </w:pPr>
            <w:r w:rsidRPr="00D839AC">
              <w:rPr>
                <w:lang w:val="en-GB"/>
              </w:rPr>
              <w:t>Set from non-extension notification details</w:t>
            </w:r>
          </w:p>
        </w:tc>
      </w:tr>
      <w:tr w:rsidR="00F52B15" w:rsidRPr="00D839AC" w14:paraId="597B2CDD" w14:textId="77777777" w:rsidTr="008923E8">
        <w:trPr>
          <w:cnfStyle w:val="000000100000" w:firstRow="0" w:lastRow="0" w:firstColumn="0" w:lastColumn="0" w:oddVBand="0" w:evenVBand="0" w:oddHBand="1" w:evenHBand="0" w:firstRowFirstColumn="0" w:firstRowLastColumn="0" w:lastRowFirstColumn="0" w:lastRowLastColumn="0"/>
          <w:trHeight w:val="300"/>
        </w:trPr>
        <w:tc>
          <w:tcPr>
            <w:tcW w:w="983" w:type="dxa"/>
            <w:hideMark/>
          </w:tcPr>
          <w:p w14:paraId="67C01900" w14:textId="77777777" w:rsidR="00F52B15" w:rsidRPr="00D839AC" w:rsidRDefault="00F52B15" w:rsidP="00F52B15">
            <w:pPr>
              <w:pStyle w:val="TableText"/>
              <w:rPr>
                <w:lang w:val="en-GB"/>
              </w:rPr>
            </w:pPr>
            <w:r w:rsidRPr="00D839AC">
              <w:t>26E</w:t>
            </w:r>
          </w:p>
        </w:tc>
        <w:tc>
          <w:tcPr>
            <w:tcW w:w="2822" w:type="dxa"/>
            <w:hideMark/>
          </w:tcPr>
          <w:p w14:paraId="4F8C04A4" w14:textId="77777777" w:rsidR="00F52B15" w:rsidRPr="00D839AC" w:rsidRDefault="00F52B15" w:rsidP="00F52B15">
            <w:pPr>
              <w:pStyle w:val="TableText"/>
              <w:rPr>
                <w:lang w:val="en-GB"/>
              </w:rPr>
            </w:pPr>
            <w:r w:rsidRPr="00D839AC">
              <w:t>Automatic extension non-extension notification period</w:t>
            </w:r>
          </w:p>
        </w:tc>
        <w:tc>
          <w:tcPr>
            <w:tcW w:w="5211" w:type="dxa"/>
            <w:hideMark/>
          </w:tcPr>
          <w:p w14:paraId="499AFA25" w14:textId="77777777" w:rsidR="00F52B15" w:rsidRPr="00D839AC" w:rsidRDefault="00F52B15" w:rsidP="00F52B15">
            <w:pPr>
              <w:pStyle w:val="TableText"/>
              <w:rPr>
                <w:lang w:val="en-GB"/>
              </w:rPr>
            </w:pPr>
            <w:r w:rsidRPr="00D839AC">
              <w:rPr>
                <w:lang w:val="en-GB"/>
              </w:rPr>
              <w:t>Set from non-extension notification period</w:t>
            </w:r>
          </w:p>
        </w:tc>
      </w:tr>
      <w:tr w:rsidR="00F52B15" w:rsidRPr="00D839AC" w14:paraId="74D57830" w14:textId="77777777" w:rsidTr="008923E8">
        <w:trPr>
          <w:cnfStyle w:val="000000010000" w:firstRow="0" w:lastRow="0" w:firstColumn="0" w:lastColumn="0" w:oddVBand="0" w:evenVBand="0" w:oddHBand="0" w:evenHBand="1" w:firstRowFirstColumn="0" w:firstRowLastColumn="0" w:lastRowFirstColumn="0" w:lastRowLastColumn="0"/>
          <w:trHeight w:val="300"/>
        </w:trPr>
        <w:tc>
          <w:tcPr>
            <w:tcW w:w="983" w:type="dxa"/>
            <w:hideMark/>
          </w:tcPr>
          <w:p w14:paraId="657508CD" w14:textId="77777777" w:rsidR="00F52B15" w:rsidRPr="00D839AC" w:rsidRDefault="00F52B15" w:rsidP="00F52B15">
            <w:pPr>
              <w:pStyle w:val="TableText"/>
              <w:rPr>
                <w:lang w:val="en-GB"/>
              </w:rPr>
            </w:pPr>
            <w:r w:rsidRPr="00D839AC">
              <w:t>31S</w:t>
            </w:r>
          </w:p>
        </w:tc>
        <w:tc>
          <w:tcPr>
            <w:tcW w:w="2822" w:type="dxa"/>
            <w:hideMark/>
          </w:tcPr>
          <w:p w14:paraId="55DF9D9A" w14:textId="77777777" w:rsidR="00F52B15" w:rsidRPr="00D839AC" w:rsidRDefault="00F52B15" w:rsidP="00F52B15">
            <w:pPr>
              <w:pStyle w:val="TableText"/>
              <w:rPr>
                <w:lang w:val="en-GB"/>
              </w:rPr>
            </w:pPr>
            <w:r w:rsidRPr="00D839AC">
              <w:t>Automatic extension final expiry</w:t>
            </w:r>
          </w:p>
        </w:tc>
        <w:tc>
          <w:tcPr>
            <w:tcW w:w="5211" w:type="dxa"/>
            <w:hideMark/>
          </w:tcPr>
          <w:p w14:paraId="7EAE03D1" w14:textId="77777777" w:rsidR="00F52B15" w:rsidRPr="00D839AC" w:rsidRDefault="00F52B15" w:rsidP="00F52B15">
            <w:pPr>
              <w:pStyle w:val="TableText"/>
              <w:rPr>
                <w:lang w:val="en-GB"/>
              </w:rPr>
            </w:pPr>
            <w:r w:rsidRPr="00D839AC">
              <w:rPr>
                <w:lang w:val="en-GB"/>
              </w:rPr>
              <w:t>Set from Final expiry date</w:t>
            </w:r>
          </w:p>
        </w:tc>
      </w:tr>
      <w:tr w:rsidR="00F52B15" w:rsidRPr="00D839AC" w14:paraId="474576A9" w14:textId="77777777" w:rsidTr="008923E8">
        <w:trPr>
          <w:cnfStyle w:val="000000100000" w:firstRow="0" w:lastRow="0" w:firstColumn="0" w:lastColumn="0" w:oddVBand="0" w:evenVBand="0" w:oddHBand="1" w:evenHBand="0" w:firstRowFirstColumn="0" w:firstRowLastColumn="0" w:lastRowFirstColumn="0" w:lastRowLastColumn="0"/>
          <w:trHeight w:val="300"/>
        </w:trPr>
        <w:tc>
          <w:tcPr>
            <w:tcW w:w="983" w:type="dxa"/>
            <w:hideMark/>
          </w:tcPr>
          <w:p w14:paraId="3C70AEAB" w14:textId="77777777" w:rsidR="00F52B15" w:rsidRPr="00D839AC" w:rsidRDefault="00F52B15" w:rsidP="00F52B15">
            <w:pPr>
              <w:pStyle w:val="TableText"/>
              <w:rPr>
                <w:lang w:val="en-GB"/>
              </w:rPr>
            </w:pPr>
            <w:r w:rsidRPr="00D839AC">
              <w:t>48B</w:t>
            </w:r>
          </w:p>
        </w:tc>
        <w:tc>
          <w:tcPr>
            <w:tcW w:w="2822" w:type="dxa"/>
            <w:hideMark/>
          </w:tcPr>
          <w:p w14:paraId="49E998E2" w14:textId="77777777" w:rsidR="00F52B15" w:rsidRPr="00D839AC" w:rsidRDefault="00F52B15" w:rsidP="00F52B15">
            <w:pPr>
              <w:pStyle w:val="TableText"/>
              <w:rPr>
                <w:lang w:val="en-GB"/>
              </w:rPr>
            </w:pPr>
            <w:r w:rsidRPr="00D839AC">
              <w:t>Demand</w:t>
            </w:r>
          </w:p>
        </w:tc>
        <w:tc>
          <w:tcPr>
            <w:tcW w:w="5211" w:type="dxa"/>
            <w:hideMark/>
          </w:tcPr>
          <w:p w14:paraId="219AE9E0" w14:textId="77777777" w:rsidR="00F52B15" w:rsidRPr="0080234E" w:rsidRDefault="00F52B15" w:rsidP="00F52B15">
            <w:pPr>
              <w:pStyle w:val="TableText"/>
              <w:rPr>
                <w:color w:val="333333"/>
              </w:rPr>
            </w:pPr>
            <w:r w:rsidRPr="00D839AC">
              <w:rPr>
                <w:lang w:val="en-GB"/>
              </w:rPr>
              <w:t> </w:t>
            </w:r>
            <w:r w:rsidRPr="0080234E">
              <w:t>Demand indicator is set as follows</w:t>
            </w:r>
          </w:p>
          <w:tbl>
            <w:tblPr>
              <w:tblW w:w="3222" w:type="dxa"/>
              <w:tblCellMar>
                <w:left w:w="0" w:type="dxa"/>
                <w:right w:w="0" w:type="dxa"/>
              </w:tblCellMar>
              <w:tblLook w:val="04A0" w:firstRow="1" w:lastRow="0" w:firstColumn="1" w:lastColumn="0" w:noHBand="0" w:noVBand="1"/>
            </w:tblPr>
            <w:tblGrid>
              <w:gridCol w:w="1821"/>
              <w:gridCol w:w="337"/>
              <w:gridCol w:w="372"/>
              <w:gridCol w:w="346"/>
              <w:gridCol w:w="346"/>
            </w:tblGrid>
            <w:tr w:rsidR="00F52B15" w:rsidRPr="0080234E" w14:paraId="07D2E42A" w14:textId="77777777" w:rsidTr="003D3747">
              <w:trPr>
                <w:trHeight w:val="285"/>
              </w:trPr>
              <w:tc>
                <w:tcPr>
                  <w:tcW w:w="182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F0AECB3" w14:textId="77777777" w:rsidR="00F52B15" w:rsidRPr="00DC280B" w:rsidRDefault="00F52B15" w:rsidP="00F52B15">
                  <w:pPr>
                    <w:pStyle w:val="TableText"/>
                  </w:pPr>
                </w:p>
              </w:tc>
              <w:tc>
                <w:tcPr>
                  <w:tcW w:w="33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1275CF3" w14:textId="77777777" w:rsidR="00F52B15" w:rsidRPr="00DC280B" w:rsidRDefault="00F52B15" w:rsidP="00F52B15">
                  <w:pPr>
                    <w:pStyle w:val="TableText"/>
                  </w:pPr>
                  <w:r w:rsidRPr="00DC280B">
                    <w:t>1</w:t>
                  </w:r>
                </w:p>
              </w:tc>
              <w:tc>
                <w:tcPr>
                  <w:tcW w:w="37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E25D2E3" w14:textId="77777777" w:rsidR="00F52B15" w:rsidRPr="00DC280B" w:rsidRDefault="00F52B15" w:rsidP="00F52B15">
                  <w:pPr>
                    <w:pStyle w:val="TableText"/>
                  </w:pPr>
                  <w:r w:rsidRPr="00DC280B">
                    <w:t>2</w:t>
                  </w:r>
                </w:p>
              </w:tc>
              <w:tc>
                <w:tcPr>
                  <w:tcW w:w="34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5C1804A3" w14:textId="77777777" w:rsidR="00F52B15" w:rsidRPr="00DC280B" w:rsidRDefault="00F52B15" w:rsidP="00F52B15">
                  <w:pPr>
                    <w:pStyle w:val="TableText"/>
                  </w:pPr>
                  <w:r>
                    <w:t>3</w:t>
                  </w:r>
                </w:p>
              </w:tc>
              <w:tc>
                <w:tcPr>
                  <w:tcW w:w="34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076C792" w14:textId="77777777" w:rsidR="00F52B15" w:rsidRPr="00DC280B" w:rsidRDefault="00F52B15" w:rsidP="00F52B15">
                  <w:pPr>
                    <w:pStyle w:val="TableText"/>
                  </w:pPr>
                  <w:r w:rsidRPr="00DC280B">
                    <w:t>4</w:t>
                  </w:r>
                </w:p>
              </w:tc>
            </w:tr>
            <w:tr w:rsidR="00F52B15" w:rsidRPr="0080234E" w14:paraId="63A38595" w14:textId="77777777" w:rsidTr="003D3747">
              <w:trPr>
                <w:trHeight w:val="285"/>
              </w:trPr>
              <w:tc>
                <w:tcPr>
                  <w:tcW w:w="182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087D49B" w14:textId="77777777" w:rsidR="00F52B15" w:rsidRPr="00DC280B" w:rsidRDefault="00F52B15" w:rsidP="00F52B15">
                  <w:pPr>
                    <w:pStyle w:val="TableText"/>
                  </w:pPr>
                  <w:r w:rsidRPr="00DC280B">
                    <w:t>Partial allowed</w:t>
                  </w:r>
                </w:p>
              </w:tc>
              <w:tc>
                <w:tcPr>
                  <w:tcW w:w="33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35F424BD" w14:textId="77777777" w:rsidR="00F52B15" w:rsidRPr="00DC280B" w:rsidRDefault="00F52B15" w:rsidP="00F52B15">
                  <w:pPr>
                    <w:pStyle w:val="TableText"/>
                  </w:pPr>
                  <w:r w:rsidRPr="00DC280B">
                    <w:t>Y</w:t>
                  </w:r>
                </w:p>
              </w:tc>
              <w:tc>
                <w:tcPr>
                  <w:tcW w:w="37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23225BF" w14:textId="77777777" w:rsidR="00F52B15" w:rsidRPr="00DC280B" w:rsidRDefault="00F52B15" w:rsidP="00F52B15">
                  <w:pPr>
                    <w:pStyle w:val="TableText"/>
                  </w:pPr>
                  <w:r w:rsidRPr="00DC280B">
                    <w:t>Y</w:t>
                  </w:r>
                </w:p>
              </w:tc>
              <w:tc>
                <w:tcPr>
                  <w:tcW w:w="34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8DF0E58" w14:textId="77777777" w:rsidR="00F52B15" w:rsidRPr="00DC280B" w:rsidRDefault="00F52B15" w:rsidP="00F52B15">
                  <w:pPr>
                    <w:pStyle w:val="TableText"/>
                  </w:pPr>
                  <w:r w:rsidRPr="00DC280B">
                    <w:t>N</w:t>
                  </w:r>
                </w:p>
              </w:tc>
              <w:tc>
                <w:tcPr>
                  <w:tcW w:w="34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036067B" w14:textId="77777777" w:rsidR="00F52B15" w:rsidRPr="00DC280B" w:rsidRDefault="00F52B15" w:rsidP="00F52B15">
                  <w:pPr>
                    <w:pStyle w:val="TableText"/>
                  </w:pPr>
                  <w:r w:rsidRPr="00DC280B">
                    <w:t>N</w:t>
                  </w:r>
                </w:p>
              </w:tc>
            </w:tr>
            <w:tr w:rsidR="00F52B15" w:rsidRPr="0080234E" w14:paraId="35FF5A61"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3488A5C" w14:textId="77777777" w:rsidR="00F52B15" w:rsidRPr="00DC280B" w:rsidRDefault="00F52B15" w:rsidP="00F52B15">
                  <w:pPr>
                    <w:pStyle w:val="TableText"/>
                  </w:pPr>
                  <w:r w:rsidRPr="00DC280B">
                    <w:t>Multiple allowed</w:t>
                  </w: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0F0AE1B" w14:textId="77777777" w:rsidR="00F52B15" w:rsidRPr="00DC280B" w:rsidRDefault="00F52B15" w:rsidP="00F52B15">
                  <w:pPr>
                    <w:pStyle w:val="TableText"/>
                  </w:pPr>
                  <w:r w:rsidRPr="00DC280B">
                    <w:t>Y</w:t>
                  </w: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C5434FA" w14:textId="77777777" w:rsidR="00F52B15" w:rsidRPr="00DC280B" w:rsidRDefault="00F52B15" w:rsidP="00F52B15">
                  <w:pPr>
                    <w:pStyle w:val="TableText"/>
                  </w:pPr>
                  <w:r w:rsidRPr="00DC280B">
                    <w:t>N</w:t>
                  </w: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5811544" w14:textId="77777777" w:rsidR="00F52B15" w:rsidRPr="00DC280B" w:rsidRDefault="00F52B15" w:rsidP="00F52B15">
                  <w:pPr>
                    <w:pStyle w:val="TableText"/>
                  </w:pPr>
                  <w:r w:rsidRPr="00DC280B">
                    <w:t>Y</w:t>
                  </w: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4199F42" w14:textId="77777777" w:rsidR="00F52B15" w:rsidRPr="00DC280B" w:rsidRDefault="00F52B15" w:rsidP="00F52B15">
                  <w:pPr>
                    <w:pStyle w:val="TableText"/>
                  </w:pPr>
                  <w:r w:rsidRPr="00DC280B">
                    <w:t>N</w:t>
                  </w:r>
                </w:p>
              </w:tc>
            </w:tr>
            <w:tr w:rsidR="00F52B15" w:rsidRPr="0080234E" w14:paraId="5E705D6B"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03B05F2" w14:textId="77777777" w:rsidR="00F52B15" w:rsidRPr="00DC280B" w:rsidRDefault="00F52B15" w:rsidP="00F52B15">
                  <w:pPr>
                    <w:pStyle w:val="TableText"/>
                  </w:pP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35FCC10" w14:textId="77777777" w:rsidR="00F52B15" w:rsidRPr="00DC280B" w:rsidRDefault="00F52B15" w:rsidP="00F52B15">
                  <w:pPr>
                    <w:pStyle w:val="TableText"/>
                  </w:pP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D244FA9" w14:textId="77777777" w:rsidR="00F52B15" w:rsidRPr="00DC280B" w:rsidRDefault="00F52B15" w:rsidP="00F52B15">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510FC08" w14:textId="77777777" w:rsidR="00F52B15" w:rsidRPr="00DC280B" w:rsidRDefault="00F52B15" w:rsidP="00F52B15">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7A19F7E" w14:textId="77777777" w:rsidR="00F52B15" w:rsidRPr="00DC280B" w:rsidRDefault="00F52B15" w:rsidP="00F52B15">
                  <w:pPr>
                    <w:pStyle w:val="TableText"/>
                  </w:pPr>
                </w:p>
              </w:tc>
            </w:tr>
            <w:tr w:rsidR="00F52B15" w:rsidRPr="0080234E" w14:paraId="32577127"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7BCB800" w14:textId="77777777" w:rsidR="00F52B15" w:rsidRPr="00DC280B" w:rsidRDefault="00F52B15" w:rsidP="00F52B15">
                  <w:pPr>
                    <w:pStyle w:val="TableText"/>
                  </w:pPr>
                  <w:r w:rsidRPr="00DC280B">
                    <w:t>48B - Not set</w:t>
                  </w: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DEBA194" w14:textId="77777777" w:rsidR="00F52B15" w:rsidRPr="00DC280B" w:rsidRDefault="00F52B15" w:rsidP="00F52B15">
                  <w:pPr>
                    <w:pStyle w:val="TableText"/>
                  </w:pPr>
                  <w:r w:rsidRPr="00DC280B">
                    <w:t>X</w:t>
                  </w: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3A292D8" w14:textId="77777777" w:rsidR="00F52B15" w:rsidRPr="00DC280B" w:rsidRDefault="00F52B15" w:rsidP="00F52B15">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EE82768" w14:textId="77777777" w:rsidR="00F52B15" w:rsidRPr="00DC280B" w:rsidRDefault="00F52B15" w:rsidP="00F52B15">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B3CB0CD" w14:textId="77777777" w:rsidR="00F52B15" w:rsidRPr="00DC280B" w:rsidRDefault="00F52B15" w:rsidP="00F52B15">
                  <w:pPr>
                    <w:pStyle w:val="TableText"/>
                  </w:pPr>
                </w:p>
              </w:tc>
            </w:tr>
            <w:tr w:rsidR="00F52B15" w:rsidRPr="0080234E" w14:paraId="0A3FDEC4"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F9CC659" w14:textId="77777777" w:rsidR="00F52B15" w:rsidRPr="00DC280B" w:rsidRDefault="00F52B15" w:rsidP="00F52B15">
                  <w:pPr>
                    <w:pStyle w:val="TableText"/>
                  </w:pPr>
                  <w:r w:rsidRPr="00DC280B">
                    <w:rPr>
                      <w:bCs/>
                    </w:rPr>
                    <w:t>NMLT</w:t>
                  </w: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C7234BA" w14:textId="77777777" w:rsidR="00F52B15" w:rsidRPr="00DC280B" w:rsidRDefault="00F52B15" w:rsidP="00F52B15">
                  <w:pPr>
                    <w:pStyle w:val="TableText"/>
                  </w:pP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45D88BA" w14:textId="77777777" w:rsidR="00F52B15" w:rsidRPr="00DC280B" w:rsidRDefault="00F52B15" w:rsidP="00F52B15">
                  <w:pPr>
                    <w:pStyle w:val="TableText"/>
                  </w:pPr>
                  <w:r w:rsidRPr="00DC280B">
                    <w:rPr>
                      <w:bCs/>
                    </w:rPr>
                    <w:t>X</w:t>
                  </w: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3533A82" w14:textId="77777777" w:rsidR="00F52B15" w:rsidRPr="00DC280B" w:rsidRDefault="00F52B15" w:rsidP="00F52B15">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AF87F7E" w14:textId="77777777" w:rsidR="00F52B15" w:rsidRPr="00DC280B" w:rsidRDefault="00F52B15" w:rsidP="00F52B15">
                  <w:pPr>
                    <w:pStyle w:val="TableText"/>
                  </w:pPr>
                </w:p>
              </w:tc>
            </w:tr>
            <w:tr w:rsidR="00F52B15" w:rsidRPr="0080234E" w14:paraId="4AA9D5E3"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F51BE73" w14:textId="77777777" w:rsidR="00F52B15" w:rsidRPr="00DC280B" w:rsidRDefault="00F52B15" w:rsidP="00F52B15">
                  <w:pPr>
                    <w:pStyle w:val="TableText"/>
                  </w:pPr>
                  <w:r w:rsidRPr="00DC280B">
                    <w:t>NPRT</w:t>
                  </w: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E0412EE" w14:textId="77777777" w:rsidR="00F52B15" w:rsidRPr="00DC280B" w:rsidRDefault="00F52B15" w:rsidP="00F52B15">
                  <w:pPr>
                    <w:pStyle w:val="TableText"/>
                  </w:pP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D56DD12" w14:textId="77777777" w:rsidR="00F52B15" w:rsidRPr="00DC280B" w:rsidRDefault="00F52B15" w:rsidP="00F52B15">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86BE69D" w14:textId="77777777" w:rsidR="00F52B15" w:rsidRPr="00DC280B" w:rsidRDefault="00F52B15" w:rsidP="00F52B15">
                  <w:pPr>
                    <w:pStyle w:val="TableText"/>
                  </w:pPr>
                  <w:r w:rsidRPr="00DC280B">
                    <w:t>X</w:t>
                  </w: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E7ADE29" w14:textId="77777777" w:rsidR="00F52B15" w:rsidRPr="00DC280B" w:rsidRDefault="00F52B15" w:rsidP="00F52B15">
                  <w:pPr>
                    <w:pStyle w:val="TableText"/>
                  </w:pPr>
                </w:p>
              </w:tc>
            </w:tr>
            <w:tr w:rsidR="00F52B15" w:rsidRPr="0080234E" w14:paraId="66142750"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07F3D34" w14:textId="77777777" w:rsidR="00F52B15" w:rsidRPr="00DC280B" w:rsidRDefault="00F52B15" w:rsidP="00F52B15">
                  <w:pPr>
                    <w:pStyle w:val="TableText"/>
                  </w:pPr>
                  <w:r w:rsidRPr="00DC280B">
                    <w:rPr>
                      <w:bCs/>
                    </w:rPr>
                    <w:t>NMPT</w:t>
                  </w: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C5BE8A1" w14:textId="77777777" w:rsidR="00F52B15" w:rsidRPr="00DC280B" w:rsidRDefault="00F52B15" w:rsidP="00F52B15">
                  <w:pPr>
                    <w:pStyle w:val="TableText"/>
                  </w:pP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CF84254" w14:textId="77777777" w:rsidR="00F52B15" w:rsidRPr="00DC280B" w:rsidRDefault="00F52B15" w:rsidP="00F52B15">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B15622F" w14:textId="77777777" w:rsidR="00F52B15" w:rsidRPr="00DC280B" w:rsidRDefault="00F52B15" w:rsidP="00F52B15">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E64A4D4" w14:textId="77777777" w:rsidR="00F52B15" w:rsidRPr="00DC280B" w:rsidRDefault="00F52B15" w:rsidP="00F52B15">
                  <w:pPr>
                    <w:pStyle w:val="TableText"/>
                  </w:pPr>
                  <w:r w:rsidRPr="00DC280B">
                    <w:rPr>
                      <w:bCs/>
                    </w:rPr>
                    <w:t>X</w:t>
                  </w:r>
                </w:p>
              </w:tc>
            </w:tr>
          </w:tbl>
          <w:p w14:paraId="2E352126" w14:textId="77777777" w:rsidR="00F52B15" w:rsidRPr="00D839AC" w:rsidRDefault="00F52B15" w:rsidP="00F52B15">
            <w:pPr>
              <w:pStyle w:val="TableText"/>
              <w:rPr>
                <w:lang w:val="en-GB"/>
              </w:rPr>
            </w:pPr>
          </w:p>
        </w:tc>
      </w:tr>
    </w:tbl>
    <w:p w14:paraId="23E54D0B" w14:textId="7607352B" w:rsidR="00195192" w:rsidRDefault="00A25D96" w:rsidP="00813D51">
      <w:pPr>
        <w:spacing w:after="200" w:line="276" w:lineRule="auto"/>
        <w:rPr>
          <w:bCs/>
        </w:rPr>
      </w:pPr>
      <w:r w:rsidRPr="007344C1">
        <w:rPr>
          <w:bCs/>
        </w:rPr>
        <w:t>Sequence C is set as follows from the Local Undertaking details</w:t>
      </w:r>
    </w:p>
    <w:tbl>
      <w:tblPr>
        <w:tblStyle w:val="TableGridHeader14"/>
        <w:tblW w:w="0" w:type="auto"/>
        <w:tblLook w:val="04A0" w:firstRow="1" w:lastRow="0" w:firstColumn="1" w:lastColumn="0" w:noHBand="0" w:noVBand="1"/>
      </w:tblPr>
      <w:tblGrid>
        <w:gridCol w:w="1587"/>
        <w:gridCol w:w="3732"/>
        <w:gridCol w:w="3697"/>
      </w:tblGrid>
      <w:tr w:rsidR="00310D88" w:rsidRPr="00334551" w14:paraId="780D7112" w14:textId="77777777" w:rsidTr="00637C60">
        <w:trPr>
          <w:cnfStyle w:val="100000000000" w:firstRow="1" w:lastRow="0" w:firstColumn="0" w:lastColumn="0" w:oddVBand="0" w:evenVBand="0" w:oddHBand="0" w:evenHBand="0" w:firstRowFirstColumn="0" w:firstRowLastColumn="0" w:lastRowFirstColumn="0" w:lastRowLastColumn="0"/>
          <w:trHeight w:val="300"/>
          <w:tblHeader/>
        </w:trPr>
        <w:tc>
          <w:tcPr>
            <w:tcW w:w="1587" w:type="dxa"/>
          </w:tcPr>
          <w:p w14:paraId="1DEFE9FC" w14:textId="3CC31DDF" w:rsidR="00310D88" w:rsidRPr="00620B40" w:rsidRDefault="00310D88" w:rsidP="003D3747">
            <w:pPr>
              <w:pStyle w:val="TableText"/>
              <w:rPr>
                <w:bCs/>
                <w:color w:val="FFFFFF" w:themeColor="background1"/>
              </w:rPr>
            </w:pPr>
            <w:r w:rsidRPr="00620B40">
              <w:rPr>
                <w:bCs/>
                <w:color w:val="FFFFFF" w:themeColor="background1"/>
                <w:lang w:val="en-GB"/>
              </w:rPr>
              <w:t>Tag</w:t>
            </w:r>
          </w:p>
        </w:tc>
        <w:tc>
          <w:tcPr>
            <w:tcW w:w="3732" w:type="dxa"/>
          </w:tcPr>
          <w:p w14:paraId="17F02757" w14:textId="77777777" w:rsidR="00310D88" w:rsidRPr="00620B40" w:rsidRDefault="00310D88" w:rsidP="003D3747">
            <w:pPr>
              <w:pStyle w:val="TableText"/>
              <w:rPr>
                <w:bCs/>
                <w:color w:val="FFFFFF" w:themeColor="background1"/>
              </w:rPr>
            </w:pPr>
            <w:r w:rsidRPr="00620B40">
              <w:rPr>
                <w:bCs/>
                <w:color w:val="FFFFFF" w:themeColor="background1"/>
                <w:lang w:val="en-GB"/>
              </w:rPr>
              <w:t>Field name</w:t>
            </w:r>
          </w:p>
        </w:tc>
        <w:tc>
          <w:tcPr>
            <w:tcW w:w="3697" w:type="dxa"/>
          </w:tcPr>
          <w:p w14:paraId="7321F052" w14:textId="77777777" w:rsidR="00310D88" w:rsidRPr="00620B40" w:rsidRDefault="00310D88" w:rsidP="003D3747">
            <w:pPr>
              <w:pStyle w:val="TableText"/>
              <w:rPr>
                <w:bCs/>
                <w:color w:val="FFFFFF" w:themeColor="background1"/>
                <w:lang w:val="en-GB"/>
              </w:rPr>
            </w:pPr>
            <w:r w:rsidRPr="00620B40">
              <w:rPr>
                <w:bCs/>
                <w:color w:val="FFFFFF" w:themeColor="background1"/>
                <w:lang w:val="en-GB"/>
              </w:rPr>
              <w:t>Mapped From</w:t>
            </w:r>
          </w:p>
        </w:tc>
      </w:tr>
      <w:tr w:rsidR="00310D88" w:rsidRPr="00334551" w14:paraId="77AC660B" w14:textId="77777777" w:rsidTr="00637C60">
        <w:trPr>
          <w:cnfStyle w:val="000000100000" w:firstRow="0" w:lastRow="0" w:firstColumn="0" w:lastColumn="0" w:oddVBand="0" w:evenVBand="0" w:oddHBand="1" w:evenHBand="0" w:firstRowFirstColumn="0" w:firstRowLastColumn="0" w:lastRowFirstColumn="0" w:lastRowLastColumn="0"/>
          <w:trHeight w:val="300"/>
        </w:trPr>
        <w:tc>
          <w:tcPr>
            <w:tcW w:w="1587" w:type="dxa"/>
            <w:hideMark/>
          </w:tcPr>
          <w:p w14:paraId="36B7C656" w14:textId="77777777" w:rsidR="00310D88" w:rsidRPr="00334551" w:rsidRDefault="00310D88" w:rsidP="003D3747">
            <w:pPr>
              <w:pStyle w:val="TableText"/>
              <w:rPr>
                <w:lang w:val="en-GB"/>
              </w:rPr>
            </w:pPr>
            <w:r w:rsidRPr="00334551">
              <w:t>15C</w:t>
            </w:r>
          </w:p>
        </w:tc>
        <w:tc>
          <w:tcPr>
            <w:tcW w:w="3732" w:type="dxa"/>
            <w:hideMark/>
          </w:tcPr>
          <w:p w14:paraId="4340A264" w14:textId="77777777" w:rsidR="00310D88" w:rsidRPr="00334551" w:rsidRDefault="00310D88" w:rsidP="003D3747">
            <w:pPr>
              <w:pStyle w:val="TableText"/>
              <w:rPr>
                <w:lang w:val="en-GB"/>
              </w:rPr>
            </w:pPr>
            <w:r w:rsidRPr="00334551">
              <w:t>Empty field</w:t>
            </w:r>
          </w:p>
        </w:tc>
        <w:tc>
          <w:tcPr>
            <w:tcW w:w="3697" w:type="dxa"/>
            <w:hideMark/>
          </w:tcPr>
          <w:p w14:paraId="21A2A54E" w14:textId="77777777" w:rsidR="00310D88" w:rsidRPr="00334551" w:rsidRDefault="00310D88" w:rsidP="003D3747">
            <w:pPr>
              <w:pStyle w:val="TableText"/>
              <w:rPr>
                <w:lang w:val="en-GB"/>
              </w:rPr>
            </w:pPr>
            <w:r w:rsidRPr="00334551">
              <w:rPr>
                <w:lang w:val="en-GB"/>
              </w:rPr>
              <w:t> </w:t>
            </w:r>
          </w:p>
        </w:tc>
      </w:tr>
      <w:tr w:rsidR="00310D88" w:rsidRPr="00334551" w14:paraId="20A6BB88" w14:textId="77777777" w:rsidTr="00637C60">
        <w:trPr>
          <w:cnfStyle w:val="000000010000" w:firstRow="0" w:lastRow="0" w:firstColumn="0" w:lastColumn="0" w:oddVBand="0" w:evenVBand="0" w:oddHBand="0" w:evenHBand="1" w:firstRowFirstColumn="0" w:firstRowLastColumn="0" w:lastRowFirstColumn="0" w:lastRowLastColumn="0"/>
          <w:trHeight w:val="300"/>
        </w:trPr>
        <w:tc>
          <w:tcPr>
            <w:tcW w:w="1587" w:type="dxa"/>
            <w:hideMark/>
          </w:tcPr>
          <w:p w14:paraId="2BD3A37E" w14:textId="77777777" w:rsidR="00310D88" w:rsidRPr="00334551" w:rsidRDefault="00310D88" w:rsidP="003D3747">
            <w:pPr>
              <w:pStyle w:val="TableText"/>
              <w:rPr>
                <w:lang w:val="en-GB"/>
              </w:rPr>
            </w:pPr>
            <w:r w:rsidRPr="00334551">
              <w:t>31C</w:t>
            </w:r>
          </w:p>
        </w:tc>
        <w:tc>
          <w:tcPr>
            <w:tcW w:w="3732" w:type="dxa"/>
            <w:hideMark/>
          </w:tcPr>
          <w:p w14:paraId="7133D709" w14:textId="77777777" w:rsidR="00310D88" w:rsidRPr="00334551" w:rsidRDefault="00310D88" w:rsidP="003D3747">
            <w:pPr>
              <w:pStyle w:val="TableText"/>
              <w:rPr>
                <w:lang w:val="en-GB"/>
              </w:rPr>
            </w:pPr>
            <w:r w:rsidRPr="00334551">
              <w:t>Requested issue date</w:t>
            </w:r>
          </w:p>
        </w:tc>
        <w:tc>
          <w:tcPr>
            <w:tcW w:w="3697" w:type="dxa"/>
            <w:hideMark/>
          </w:tcPr>
          <w:p w14:paraId="6CCD724C" w14:textId="77777777" w:rsidR="00310D88" w:rsidRPr="00334551" w:rsidRDefault="00310D88" w:rsidP="003D3747">
            <w:pPr>
              <w:pStyle w:val="TableText"/>
              <w:rPr>
                <w:lang w:val="en-GB"/>
              </w:rPr>
            </w:pPr>
            <w:r w:rsidRPr="00334551">
              <w:rPr>
                <w:lang w:val="en-GB"/>
              </w:rPr>
              <w:t>Set from Requested Issue date</w:t>
            </w:r>
          </w:p>
        </w:tc>
      </w:tr>
      <w:tr w:rsidR="00310D88" w:rsidRPr="00334551" w14:paraId="39500FAE" w14:textId="77777777" w:rsidTr="00637C60">
        <w:trPr>
          <w:cnfStyle w:val="000000100000" w:firstRow="0" w:lastRow="0" w:firstColumn="0" w:lastColumn="0" w:oddVBand="0" w:evenVBand="0" w:oddHBand="1" w:evenHBand="0" w:firstRowFirstColumn="0" w:firstRowLastColumn="0" w:lastRowFirstColumn="0" w:lastRowLastColumn="0"/>
          <w:trHeight w:val="600"/>
        </w:trPr>
        <w:tc>
          <w:tcPr>
            <w:tcW w:w="1587" w:type="dxa"/>
            <w:hideMark/>
          </w:tcPr>
          <w:p w14:paraId="377515DE" w14:textId="77777777" w:rsidR="00310D88" w:rsidRPr="00334551" w:rsidRDefault="00310D88" w:rsidP="003D3747">
            <w:pPr>
              <w:pStyle w:val="TableText"/>
              <w:rPr>
                <w:lang w:val="en-GB"/>
              </w:rPr>
            </w:pPr>
            <w:r w:rsidRPr="00334551">
              <w:t>22D</w:t>
            </w:r>
          </w:p>
        </w:tc>
        <w:tc>
          <w:tcPr>
            <w:tcW w:w="3732" w:type="dxa"/>
            <w:hideMark/>
          </w:tcPr>
          <w:p w14:paraId="21D4A7BD" w14:textId="77777777" w:rsidR="00310D88" w:rsidRPr="00334551" w:rsidRDefault="00310D88" w:rsidP="003D3747">
            <w:pPr>
              <w:pStyle w:val="TableText"/>
              <w:rPr>
                <w:lang w:val="en-GB"/>
              </w:rPr>
            </w:pPr>
            <w:r w:rsidRPr="00334551">
              <w:t>Form of undertaking</w:t>
            </w:r>
          </w:p>
        </w:tc>
        <w:tc>
          <w:tcPr>
            <w:tcW w:w="3697" w:type="dxa"/>
            <w:hideMark/>
          </w:tcPr>
          <w:p w14:paraId="7633B913" w14:textId="77777777" w:rsidR="00310D88" w:rsidRPr="00334551" w:rsidRDefault="00310D88" w:rsidP="003D3747">
            <w:pPr>
              <w:pStyle w:val="TableText"/>
              <w:rPr>
                <w:lang w:val="en-GB"/>
              </w:rPr>
            </w:pPr>
            <w:r w:rsidRPr="00334551">
              <w:rPr>
                <w:lang w:val="en-GB"/>
              </w:rPr>
              <w:t>Set from Form of undertaking – Local undertaking details</w:t>
            </w:r>
          </w:p>
        </w:tc>
      </w:tr>
      <w:tr w:rsidR="00310D88" w:rsidRPr="00334551" w14:paraId="046E5A7E" w14:textId="77777777" w:rsidTr="00637C60">
        <w:trPr>
          <w:cnfStyle w:val="000000010000" w:firstRow="0" w:lastRow="0" w:firstColumn="0" w:lastColumn="0" w:oddVBand="0" w:evenVBand="0" w:oddHBand="0" w:evenHBand="1" w:firstRowFirstColumn="0" w:firstRowLastColumn="0" w:lastRowFirstColumn="0" w:lastRowLastColumn="0"/>
          <w:trHeight w:val="600"/>
        </w:trPr>
        <w:tc>
          <w:tcPr>
            <w:tcW w:w="1587" w:type="dxa"/>
            <w:hideMark/>
          </w:tcPr>
          <w:p w14:paraId="4F7650C4" w14:textId="77777777" w:rsidR="00310D88" w:rsidRPr="00334551" w:rsidRDefault="00310D88" w:rsidP="003D3747">
            <w:pPr>
              <w:pStyle w:val="TableText"/>
              <w:rPr>
                <w:lang w:val="en-GB"/>
              </w:rPr>
            </w:pPr>
            <w:r w:rsidRPr="00334551">
              <w:lastRenderedPageBreak/>
              <w:t>40C</w:t>
            </w:r>
          </w:p>
        </w:tc>
        <w:tc>
          <w:tcPr>
            <w:tcW w:w="3732" w:type="dxa"/>
            <w:hideMark/>
          </w:tcPr>
          <w:p w14:paraId="09053EC8" w14:textId="77777777" w:rsidR="00310D88" w:rsidRPr="00334551" w:rsidRDefault="00310D88" w:rsidP="003D3747">
            <w:pPr>
              <w:pStyle w:val="TableText"/>
              <w:rPr>
                <w:lang w:val="en-GB"/>
              </w:rPr>
            </w:pPr>
            <w:r w:rsidRPr="00334551">
              <w:t>Applicable rules</w:t>
            </w:r>
          </w:p>
        </w:tc>
        <w:tc>
          <w:tcPr>
            <w:tcW w:w="3697" w:type="dxa"/>
            <w:hideMark/>
          </w:tcPr>
          <w:p w14:paraId="29462E63" w14:textId="77777777" w:rsidR="00310D88" w:rsidRPr="00334551" w:rsidRDefault="00310D88" w:rsidP="003D3747">
            <w:pPr>
              <w:pStyle w:val="TableText"/>
              <w:rPr>
                <w:lang w:val="en-GB"/>
              </w:rPr>
            </w:pPr>
            <w:r w:rsidRPr="00334551">
              <w:rPr>
                <w:lang w:val="en-GB"/>
              </w:rPr>
              <w:t>Set to associated value of ISPR, UCPR, URDG, NONE, OTHR</w:t>
            </w:r>
          </w:p>
        </w:tc>
      </w:tr>
      <w:tr w:rsidR="00310D88" w:rsidRPr="00334551" w14:paraId="314C4529" w14:textId="77777777" w:rsidTr="00637C60">
        <w:trPr>
          <w:cnfStyle w:val="000000100000" w:firstRow="0" w:lastRow="0" w:firstColumn="0" w:lastColumn="0" w:oddVBand="0" w:evenVBand="0" w:oddHBand="1" w:evenHBand="0" w:firstRowFirstColumn="0" w:firstRowLastColumn="0" w:lastRowFirstColumn="0" w:lastRowLastColumn="0"/>
          <w:trHeight w:val="600"/>
        </w:trPr>
        <w:tc>
          <w:tcPr>
            <w:tcW w:w="1587" w:type="dxa"/>
            <w:hideMark/>
          </w:tcPr>
          <w:p w14:paraId="1892550A" w14:textId="77777777" w:rsidR="00310D88" w:rsidRPr="00334551" w:rsidRDefault="00310D88" w:rsidP="003D3747">
            <w:pPr>
              <w:pStyle w:val="TableText"/>
              <w:rPr>
                <w:lang w:val="en-GB"/>
              </w:rPr>
            </w:pPr>
            <w:r w:rsidRPr="00334551">
              <w:t>40C</w:t>
            </w:r>
          </w:p>
        </w:tc>
        <w:tc>
          <w:tcPr>
            <w:tcW w:w="3732" w:type="dxa"/>
            <w:hideMark/>
          </w:tcPr>
          <w:p w14:paraId="40D51C20" w14:textId="77777777" w:rsidR="00310D88" w:rsidRPr="00334551" w:rsidRDefault="00310D88" w:rsidP="003D3747">
            <w:pPr>
              <w:pStyle w:val="TableText"/>
              <w:rPr>
                <w:lang w:val="en-GB"/>
              </w:rPr>
            </w:pPr>
            <w:r w:rsidRPr="00334551">
              <w:t>Applicable rule text</w:t>
            </w:r>
          </w:p>
        </w:tc>
        <w:tc>
          <w:tcPr>
            <w:tcW w:w="3697" w:type="dxa"/>
            <w:hideMark/>
          </w:tcPr>
          <w:p w14:paraId="4AA4DA01" w14:textId="77777777" w:rsidR="00310D88" w:rsidRPr="00334551" w:rsidRDefault="00310D88" w:rsidP="003D3747">
            <w:pPr>
              <w:pStyle w:val="TableText"/>
              <w:rPr>
                <w:lang w:val="en-GB"/>
              </w:rPr>
            </w:pPr>
            <w:r w:rsidRPr="00334551">
              <w:rPr>
                <w:lang w:val="en-GB"/>
              </w:rPr>
              <w:t>Set from entered text description where text code is OTHER</w:t>
            </w:r>
          </w:p>
        </w:tc>
      </w:tr>
      <w:tr w:rsidR="00310D88" w:rsidRPr="00334551" w14:paraId="55310F82" w14:textId="77777777" w:rsidTr="00637C60">
        <w:trPr>
          <w:cnfStyle w:val="000000010000" w:firstRow="0" w:lastRow="0" w:firstColumn="0" w:lastColumn="0" w:oddVBand="0" w:evenVBand="0" w:oddHBand="0" w:evenHBand="1" w:firstRowFirstColumn="0" w:firstRowLastColumn="0" w:lastRowFirstColumn="0" w:lastRowLastColumn="0"/>
          <w:trHeight w:val="600"/>
        </w:trPr>
        <w:tc>
          <w:tcPr>
            <w:tcW w:w="1587" w:type="dxa"/>
            <w:hideMark/>
          </w:tcPr>
          <w:p w14:paraId="560605D8" w14:textId="77777777" w:rsidR="00310D88" w:rsidRPr="00334551" w:rsidRDefault="00310D88" w:rsidP="003D3747">
            <w:pPr>
              <w:pStyle w:val="TableText"/>
              <w:rPr>
                <w:lang w:val="en-GB"/>
              </w:rPr>
            </w:pPr>
            <w:r w:rsidRPr="00334551">
              <w:t>22K</w:t>
            </w:r>
          </w:p>
        </w:tc>
        <w:tc>
          <w:tcPr>
            <w:tcW w:w="3732" w:type="dxa"/>
            <w:hideMark/>
          </w:tcPr>
          <w:p w14:paraId="401B020A" w14:textId="77777777" w:rsidR="00310D88" w:rsidRPr="00334551" w:rsidRDefault="00310D88" w:rsidP="003D3747">
            <w:pPr>
              <w:pStyle w:val="TableText"/>
              <w:rPr>
                <w:lang w:val="en-GB"/>
              </w:rPr>
            </w:pPr>
            <w:r w:rsidRPr="00334551">
              <w:t>Type of undertaking</w:t>
            </w:r>
          </w:p>
        </w:tc>
        <w:tc>
          <w:tcPr>
            <w:tcW w:w="3697" w:type="dxa"/>
            <w:hideMark/>
          </w:tcPr>
          <w:p w14:paraId="672A19EA" w14:textId="77777777" w:rsidR="00310D88" w:rsidRPr="00334551" w:rsidRDefault="00310D88" w:rsidP="003D3747">
            <w:pPr>
              <w:pStyle w:val="TableText"/>
              <w:rPr>
                <w:lang w:val="en-GB"/>
              </w:rPr>
            </w:pPr>
            <w:r w:rsidRPr="00334551">
              <w:rPr>
                <w:lang w:val="en-GB"/>
              </w:rPr>
              <w:t xml:space="preserve">Set from code associated with Type of undertaking or OTHR/Additional text </w:t>
            </w:r>
          </w:p>
        </w:tc>
      </w:tr>
      <w:tr w:rsidR="00310D88" w:rsidRPr="00334551" w14:paraId="0D3551FB" w14:textId="77777777" w:rsidTr="00637C60">
        <w:trPr>
          <w:cnfStyle w:val="000000100000" w:firstRow="0" w:lastRow="0" w:firstColumn="0" w:lastColumn="0" w:oddVBand="0" w:evenVBand="0" w:oddHBand="1" w:evenHBand="0" w:firstRowFirstColumn="0" w:firstRowLastColumn="0" w:lastRowFirstColumn="0" w:lastRowLastColumn="0"/>
          <w:trHeight w:val="300"/>
        </w:trPr>
        <w:tc>
          <w:tcPr>
            <w:tcW w:w="1587" w:type="dxa"/>
            <w:hideMark/>
          </w:tcPr>
          <w:p w14:paraId="562CBE79" w14:textId="77777777" w:rsidR="00310D88" w:rsidRPr="00334551" w:rsidRDefault="00310D88" w:rsidP="003D3747">
            <w:pPr>
              <w:pStyle w:val="TableText"/>
              <w:rPr>
                <w:lang w:val="en-GB"/>
              </w:rPr>
            </w:pPr>
            <w:r w:rsidRPr="00334551">
              <w:t>23B</w:t>
            </w:r>
          </w:p>
        </w:tc>
        <w:tc>
          <w:tcPr>
            <w:tcW w:w="3732" w:type="dxa"/>
            <w:hideMark/>
          </w:tcPr>
          <w:p w14:paraId="0D941668" w14:textId="77777777" w:rsidR="00310D88" w:rsidRPr="00334551" w:rsidRDefault="00310D88" w:rsidP="003D3747">
            <w:pPr>
              <w:pStyle w:val="TableText"/>
              <w:rPr>
                <w:lang w:val="en-GB"/>
              </w:rPr>
            </w:pPr>
            <w:r w:rsidRPr="00334551">
              <w:t>Expiry type</w:t>
            </w:r>
          </w:p>
        </w:tc>
        <w:tc>
          <w:tcPr>
            <w:tcW w:w="3697" w:type="dxa"/>
            <w:hideMark/>
          </w:tcPr>
          <w:p w14:paraId="052C3D38" w14:textId="77777777" w:rsidR="00310D88" w:rsidRPr="00334551" w:rsidRDefault="00310D88" w:rsidP="003D3747">
            <w:pPr>
              <w:pStyle w:val="TableText"/>
              <w:rPr>
                <w:lang w:val="en-GB"/>
              </w:rPr>
            </w:pPr>
            <w:r w:rsidRPr="00334551">
              <w:rPr>
                <w:lang w:val="en-GB"/>
              </w:rPr>
              <w:t>COND, FIXD, OPEN</w:t>
            </w:r>
          </w:p>
        </w:tc>
      </w:tr>
      <w:tr w:rsidR="00310D88" w:rsidRPr="00334551" w14:paraId="77035FA4" w14:textId="77777777" w:rsidTr="00637C60">
        <w:trPr>
          <w:cnfStyle w:val="000000010000" w:firstRow="0" w:lastRow="0" w:firstColumn="0" w:lastColumn="0" w:oddVBand="0" w:evenVBand="0" w:oddHBand="0" w:evenHBand="1" w:firstRowFirstColumn="0" w:firstRowLastColumn="0" w:lastRowFirstColumn="0" w:lastRowLastColumn="0"/>
          <w:trHeight w:val="300"/>
        </w:trPr>
        <w:tc>
          <w:tcPr>
            <w:tcW w:w="1587" w:type="dxa"/>
            <w:hideMark/>
          </w:tcPr>
          <w:p w14:paraId="5196CC58" w14:textId="77777777" w:rsidR="00310D88" w:rsidRPr="00334551" w:rsidRDefault="00310D88" w:rsidP="003D3747">
            <w:pPr>
              <w:pStyle w:val="TableText"/>
              <w:rPr>
                <w:lang w:val="en-GB"/>
              </w:rPr>
            </w:pPr>
            <w:r w:rsidRPr="00334551">
              <w:t>31E</w:t>
            </w:r>
          </w:p>
        </w:tc>
        <w:tc>
          <w:tcPr>
            <w:tcW w:w="3732" w:type="dxa"/>
            <w:hideMark/>
          </w:tcPr>
          <w:p w14:paraId="212A34B9" w14:textId="77777777" w:rsidR="00310D88" w:rsidRPr="00334551" w:rsidRDefault="00310D88" w:rsidP="003D3747">
            <w:pPr>
              <w:pStyle w:val="TableText"/>
              <w:rPr>
                <w:lang w:val="en-GB"/>
              </w:rPr>
            </w:pPr>
            <w:r w:rsidRPr="00334551">
              <w:t>Date of expiry</w:t>
            </w:r>
          </w:p>
        </w:tc>
        <w:tc>
          <w:tcPr>
            <w:tcW w:w="3697" w:type="dxa"/>
            <w:hideMark/>
          </w:tcPr>
          <w:p w14:paraId="6B354E22" w14:textId="77777777" w:rsidR="00310D88" w:rsidRPr="00334551" w:rsidRDefault="00310D88" w:rsidP="003D3747">
            <w:pPr>
              <w:pStyle w:val="TableText"/>
              <w:rPr>
                <w:lang w:val="en-GB"/>
              </w:rPr>
            </w:pPr>
            <w:r w:rsidRPr="00334551">
              <w:rPr>
                <w:lang w:val="en-GB"/>
              </w:rPr>
              <w:t>Set if COND or FIXD</w:t>
            </w:r>
          </w:p>
        </w:tc>
      </w:tr>
      <w:tr w:rsidR="00310D88" w:rsidRPr="00334551" w14:paraId="5B9BB216" w14:textId="77777777" w:rsidTr="00637C60">
        <w:trPr>
          <w:cnfStyle w:val="000000100000" w:firstRow="0" w:lastRow="0" w:firstColumn="0" w:lastColumn="0" w:oddVBand="0" w:evenVBand="0" w:oddHBand="1" w:evenHBand="0" w:firstRowFirstColumn="0" w:firstRowLastColumn="0" w:lastRowFirstColumn="0" w:lastRowLastColumn="0"/>
          <w:trHeight w:val="300"/>
        </w:trPr>
        <w:tc>
          <w:tcPr>
            <w:tcW w:w="1587" w:type="dxa"/>
            <w:hideMark/>
          </w:tcPr>
          <w:p w14:paraId="577908FE" w14:textId="77777777" w:rsidR="00310D88" w:rsidRPr="00334551" w:rsidRDefault="00310D88" w:rsidP="003D3747">
            <w:pPr>
              <w:pStyle w:val="TableText"/>
              <w:rPr>
                <w:lang w:val="en-GB"/>
              </w:rPr>
            </w:pPr>
            <w:r w:rsidRPr="00334551">
              <w:t>35G</w:t>
            </w:r>
          </w:p>
        </w:tc>
        <w:tc>
          <w:tcPr>
            <w:tcW w:w="3732" w:type="dxa"/>
            <w:hideMark/>
          </w:tcPr>
          <w:p w14:paraId="595AE033" w14:textId="77777777" w:rsidR="00310D88" w:rsidRPr="00334551" w:rsidRDefault="00310D88" w:rsidP="003D3747">
            <w:pPr>
              <w:pStyle w:val="TableText"/>
              <w:rPr>
                <w:lang w:val="en-GB"/>
              </w:rPr>
            </w:pPr>
            <w:r w:rsidRPr="00334551">
              <w:t>Expiry condition</w:t>
            </w:r>
          </w:p>
        </w:tc>
        <w:tc>
          <w:tcPr>
            <w:tcW w:w="3697" w:type="dxa"/>
            <w:hideMark/>
          </w:tcPr>
          <w:p w14:paraId="0E57DBE6" w14:textId="77777777" w:rsidR="00310D88" w:rsidRPr="00334551" w:rsidRDefault="00310D88" w:rsidP="003D3747">
            <w:pPr>
              <w:pStyle w:val="TableText"/>
              <w:rPr>
                <w:lang w:val="en-GB"/>
              </w:rPr>
            </w:pPr>
            <w:r w:rsidRPr="00334551">
              <w:t>Set if COND</w:t>
            </w:r>
          </w:p>
        </w:tc>
      </w:tr>
      <w:tr w:rsidR="00310D88" w:rsidRPr="00334551" w14:paraId="58BA19FC" w14:textId="77777777" w:rsidTr="00637C60">
        <w:trPr>
          <w:cnfStyle w:val="000000010000" w:firstRow="0" w:lastRow="0" w:firstColumn="0" w:lastColumn="0" w:oddVBand="0" w:evenVBand="0" w:oddHBand="0" w:evenHBand="1" w:firstRowFirstColumn="0" w:firstRowLastColumn="0" w:lastRowFirstColumn="0" w:lastRowLastColumn="0"/>
          <w:trHeight w:val="300"/>
        </w:trPr>
        <w:tc>
          <w:tcPr>
            <w:tcW w:w="1587" w:type="dxa"/>
            <w:hideMark/>
          </w:tcPr>
          <w:p w14:paraId="7F0BE448" w14:textId="77777777" w:rsidR="00310D88" w:rsidRPr="00334551" w:rsidRDefault="00310D88" w:rsidP="003D3747">
            <w:pPr>
              <w:pStyle w:val="TableText"/>
              <w:rPr>
                <w:lang w:val="en-GB"/>
              </w:rPr>
            </w:pPr>
            <w:r w:rsidRPr="00334551">
              <w:t>50</w:t>
            </w:r>
          </w:p>
        </w:tc>
        <w:tc>
          <w:tcPr>
            <w:tcW w:w="3732" w:type="dxa"/>
            <w:hideMark/>
          </w:tcPr>
          <w:p w14:paraId="0641ACC0" w14:textId="77777777" w:rsidR="00310D88" w:rsidRPr="00334551" w:rsidRDefault="00310D88" w:rsidP="003D3747">
            <w:pPr>
              <w:pStyle w:val="TableText"/>
              <w:rPr>
                <w:lang w:val="en-GB"/>
              </w:rPr>
            </w:pPr>
            <w:r w:rsidRPr="00334551">
              <w:t>Applicant</w:t>
            </w:r>
          </w:p>
        </w:tc>
        <w:tc>
          <w:tcPr>
            <w:tcW w:w="3697" w:type="dxa"/>
            <w:hideMark/>
          </w:tcPr>
          <w:p w14:paraId="208CE857" w14:textId="77777777" w:rsidR="00310D88" w:rsidRPr="00334551" w:rsidRDefault="00310D88" w:rsidP="003D3747">
            <w:pPr>
              <w:pStyle w:val="TableText"/>
              <w:rPr>
                <w:lang w:val="en-GB"/>
              </w:rPr>
            </w:pPr>
            <w:r w:rsidRPr="00334551">
              <w:rPr>
                <w:lang w:val="en-GB"/>
              </w:rPr>
              <w:t>Applicant name and address</w:t>
            </w:r>
          </w:p>
        </w:tc>
      </w:tr>
      <w:tr w:rsidR="00310D88" w:rsidRPr="00334551" w14:paraId="46A89FCB" w14:textId="77777777" w:rsidTr="00637C60">
        <w:trPr>
          <w:cnfStyle w:val="000000100000" w:firstRow="0" w:lastRow="0" w:firstColumn="0" w:lastColumn="0" w:oddVBand="0" w:evenVBand="0" w:oddHBand="1" w:evenHBand="0" w:firstRowFirstColumn="0" w:firstRowLastColumn="0" w:lastRowFirstColumn="0" w:lastRowLastColumn="0"/>
          <w:trHeight w:val="600"/>
        </w:trPr>
        <w:tc>
          <w:tcPr>
            <w:tcW w:w="1587" w:type="dxa"/>
            <w:hideMark/>
          </w:tcPr>
          <w:p w14:paraId="7683C437" w14:textId="77777777" w:rsidR="00310D88" w:rsidRPr="00334551" w:rsidRDefault="00310D88" w:rsidP="003D3747">
            <w:pPr>
              <w:pStyle w:val="TableText"/>
              <w:rPr>
                <w:lang w:val="en-GB"/>
              </w:rPr>
            </w:pPr>
            <w:r w:rsidRPr="00334551">
              <w:t>51</w:t>
            </w:r>
          </w:p>
        </w:tc>
        <w:tc>
          <w:tcPr>
            <w:tcW w:w="3732" w:type="dxa"/>
            <w:hideMark/>
          </w:tcPr>
          <w:p w14:paraId="380B72DC" w14:textId="77777777" w:rsidR="00310D88" w:rsidRPr="00334551" w:rsidRDefault="00310D88" w:rsidP="003D3747">
            <w:pPr>
              <w:pStyle w:val="TableText"/>
              <w:rPr>
                <w:lang w:val="en-GB"/>
              </w:rPr>
            </w:pPr>
            <w:r w:rsidRPr="00334551">
              <w:t>Obligor/Instructing party</w:t>
            </w:r>
          </w:p>
        </w:tc>
        <w:tc>
          <w:tcPr>
            <w:tcW w:w="3697" w:type="dxa"/>
            <w:hideMark/>
          </w:tcPr>
          <w:p w14:paraId="2A422595" w14:textId="7169CFD8" w:rsidR="00310D88" w:rsidRPr="00334551" w:rsidRDefault="00310D88" w:rsidP="003D3747">
            <w:pPr>
              <w:pStyle w:val="TableText"/>
              <w:rPr>
                <w:lang w:val="en-GB"/>
              </w:rPr>
            </w:pPr>
            <w:r w:rsidRPr="00334551">
              <w:rPr>
                <w:lang w:val="en-GB"/>
              </w:rPr>
              <w:t>Principal if not applicant (if present). Name and address</w:t>
            </w:r>
            <w:r w:rsidR="00C02FB3">
              <w:rPr>
                <w:lang w:val="en-GB"/>
              </w:rPr>
              <w:t xml:space="preserve">. </w:t>
            </w:r>
            <w:r w:rsidR="00C02FB3" w:rsidRPr="000506F3">
              <w:rPr>
                <w:lang w:val="en-GB"/>
              </w:rPr>
              <w:t>Only when System Option – Branch product option- ‘MT760SetObligorInTag51’ is set to Y.</w:t>
            </w:r>
          </w:p>
        </w:tc>
      </w:tr>
      <w:tr w:rsidR="00310D88" w:rsidRPr="00334551" w14:paraId="0BDD204E" w14:textId="77777777" w:rsidTr="00637C60">
        <w:trPr>
          <w:cnfStyle w:val="000000010000" w:firstRow="0" w:lastRow="0" w:firstColumn="0" w:lastColumn="0" w:oddVBand="0" w:evenVBand="0" w:oddHBand="0" w:evenHBand="1" w:firstRowFirstColumn="0" w:firstRowLastColumn="0" w:lastRowFirstColumn="0" w:lastRowLastColumn="0"/>
          <w:trHeight w:val="300"/>
        </w:trPr>
        <w:tc>
          <w:tcPr>
            <w:tcW w:w="1587" w:type="dxa"/>
            <w:hideMark/>
          </w:tcPr>
          <w:p w14:paraId="4E070058" w14:textId="77777777" w:rsidR="00310D88" w:rsidRPr="00334551" w:rsidRDefault="00310D88" w:rsidP="003D3747">
            <w:pPr>
              <w:pStyle w:val="TableText"/>
              <w:rPr>
                <w:lang w:val="en-GB"/>
              </w:rPr>
            </w:pPr>
            <w:r w:rsidRPr="00334551">
              <w:t>52a</w:t>
            </w:r>
          </w:p>
        </w:tc>
        <w:tc>
          <w:tcPr>
            <w:tcW w:w="3732" w:type="dxa"/>
            <w:hideMark/>
          </w:tcPr>
          <w:p w14:paraId="7DA50263" w14:textId="77777777" w:rsidR="00310D88" w:rsidRPr="00334551" w:rsidRDefault="00310D88" w:rsidP="003D3747">
            <w:pPr>
              <w:pStyle w:val="TableText"/>
              <w:rPr>
                <w:lang w:val="en-GB"/>
              </w:rPr>
            </w:pPr>
            <w:r w:rsidRPr="00334551">
              <w:t>Issuer</w:t>
            </w:r>
          </w:p>
        </w:tc>
        <w:tc>
          <w:tcPr>
            <w:tcW w:w="3697" w:type="dxa"/>
            <w:hideMark/>
          </w:tcPr>
          <w:p w14:paraId="3E5988AD" w14:textId="77777777" w:rsidR="00310D88" w:rsidRPr="00334551" w:rsidRDefault="00310D88" w:rsidP="003D3747">
            <w:pPr>
              <w:pStyle w:val="TableText"/>
              <w:rPr>
                <w:lang w:val="en-GB"/>
              </w:rPr>
            </w:pPr>
            <w:r w:rsidRPr="00334551">
              <w:rPr>
                <w:lang w:val="en-GB"/>
              </w:rPr>
              <w:t>Next Issuing bank if ISCO otherwise blank if ICCO</w:t>
            </w:r>
          </w:p>
        </w:tc>
      </w:tr>
      <w:tr w:rsidR="00310D88" w:rsidRPr="00334551" w14:paraId="030EB58B" w14:textId="77777777" w:rsidTr="00637C60">
        <w:trPr>
          <w:cnfStyle w:val="000000100000" w:firstRow="0" w:lastRow="0" w:firstColumn="0" w:lastColumn="0" w:oddVBand="0" w:evenVBand="0" w:oddHBand="1" w:evenHBand="0" w:firstRowFirstColumn="0" w:firstRowLastColumn="0" w:lastRowFirstColumn="0" w:lastRowLastColumn="0"/>
          <w:trHeight w:val="300"/>
        </w:trPr>
        <w:tc>
          <w:tcPr>
            <w:tcW w:w="1587" w:type="dxa"/>
            <w:hideMark/>
          </w:tcPr>
          <w:p w14:paraId="3D2D0071" w14:textId="77777777" w:rsidR="00310D88" w:rsidRPr="00334551" w:rsidRDefault="00310D88" w:rsidP="003D3747">
            <w:pPr>
              <w:pStyle w:val="TableText"/>
              <w:rPr>
                <w:lang w:val="en-GB"/>
              </w:rPr>
            </w:pPr>
            <w:r w:rsidRPr="00334551">
              <w:t>59</w:t>
            </w:r>
          </w:p>
        </w:tc>
        <w:tc>
          <w:tcPr>
            <w:tcW w:w="3732" w:type="dxa"/>
            <w:hideMark/>
          </w:tcPr>
          <w:p w14:paraId="0276BA0F" w14:textId="77777777" w:rsidR="00310D88" w:rsidRPr="00334551" w:rsidRDefault="00310D88" w:rsidP="003D3747">
            <w:pPr>
              <w:pStyle w:val="TableText"/>
              <w:rPr>
                <w:lang w:val="en-GB"/>
              </w:rPr>
            </w:pPr>
            <w:r w:rsidRPr="00334551">
              <w:t>Beneficiary</w:t>
            </w:r>
          </w:p>
        </w:tc>
        <w:tc>
          <w:tcPr>
            <w:tcW w:w="3697" w:type="dxa"/>
            <w:hideMark/>
          </w:tcPr>
          <w:p w14:paraId="1FCC7E1C" w14:textId="77777777" w:rsidR="00310D88" w:rsidRPr="00334551" w:rsidRDefault="00310D88" w:rsidP="003D3747">
            <w:pPr>
              <w:pStyle w:val="TableText"/>
              <w:rPr>
                <w:lang w:val="en-GB"/>
              </w:rPr>
            </w:pPr>
            <w:r w:rsidRPr="00334551">
              <w:rPr>
                <w:lang w:val="en-GB"/>
              </w:rPr>
              <w:t>SWIFT BIC or name and address of Beneficiary</w:t>
            </w:r>
          </w:p>
        </w:tc>
      </w:tr>
      <w:tr w:rsidR="00310D88" w:rsidRPr="00334551" w14:paraId="4103EE7A" w14:textId="77777777" w:rsidTr="00637C60">
        <w:trPr>
          <w:cnfStyle w:val="000000010000" w:firstRow="0" w:lastRow="0" w:firstColumn="0" w:lastColumn="0" w:oddVBand="0" w:evenVBand="0" w:oddHBand="0" w:evenHBand="1" w:firstRowFirstColumn="0" w:firstRowLastColumn="0" w:lastRowFirstColumn="0" w:lastRowLastColumn="0"/>
          <w:trHeight w:val="300"/>
        </w:trPr>
        <w:tc>
          <w:tcPr>
            <w:tcW w:w="1587" w:type="dxa"/>
            <w:hideMark/>
          </w:tcPr>
          <w:p w14:paraId="665756E8" w14:textId="77777777" w:rsidR="00310D88" w:rsidRPr="00334551" w:rsidRDefault="00310D88" w:rsidP="003D3747">
            <w:pPr>
              <w:pStyle w:val="TableText"/>
              <w:rPr>
                <w:lang w:val="en-GB"/>
              </w:rPr>
            </w:pPr>
            <w:r w:rsidRPr="00334551">
              <w:t>32B</w:t>
            </w:r>
          </w:p>
        </w:tc>
        <w:tc>
          <w:tcPr>
            <w:tcW w:w="3732" w:type="dxa"/>
            <w:hideMark/>
          </w:tcPr>
          <w:p w14:paraId="3FADF214" w14:textId="77777777" w:rsidR="00310D88" w:rsidRPr="00334551" w:rsidRDefault="00310D88" w:rsidP="003D3747">
            <w:pPr>
              <w:pStyle w:val="TableText"/>
              <w:rPr>
                <w:lang w:val="en-GB"/>
              </w:rPr>
            </w:pPr>
            <w:r w:rsidRPr="00334551">
              <w:t>Undertaking amount and currency</w:t>
            </w:r>
          </w:p>
        </w:tc>
        <w:tc>
          <w:tcPr>
            <w:tcW w:w="3697" w:type="dxa"/>
            <w:hideMark/>
          </w:tcPr>
          <w:p w14:paraId="0F2CB40C" w14:textId="77777777" w:rsidR="00310D88" w:rsidRPr="00334551" w:rsidRDefault="00310D88" w:rsidP="003D3747">
            <w:pPr>
              <w:pStyle w:val="TableText"/>
              <w:rPr>
                <w:lang w:val="en-GB"/>
              </w:rPr>
            </w:pPr>
            <w:r w:rsidRPr="00334551">
              <w:rPr>
                <w:lang w:val="en-GB"/>
              </w:rPr>
              <w:t>Guarantee amount and currency</w:t>
            </w:r>
          </w:p>
        </w:tc>
      </w:tr>
      <w:tr w:rsidR="00A23929" w:rsidRPr="00334551" w14:paraId="1ADECBCA" w14:textId="77777777" w:rsidTr="00637C60">
        <w:trPr>
          <w:cnfStyle w:val="000000100000" w:firstRow="0" w:lastRow="0" w:firstColumn="0" w:lastColumn="0" w:oddVBand="0" w:evenVBand="0" w:oddHBand="1" w:evenHBand="0" w:firstRowFirstColumn="0" w:firstRowLastColumn="0" w:lastRowFirstColumn="0" w:lastRowLastColumn="0"/>
          <w:trHeight w:val="300"/>
        </w:trPr>
        <w:tc>
          <w:tcPr>
            <w:tcW w:w="1587" w:type="dxa"/>
          </w:tcPr>
          <w:p w14:paraId="0DC7984D" w14:textId="416CD0F0" w:rsidR="00A23929" w:rsidRPr="00334551" w:rsidRDefault="00A23929" w:rsidP="00A23929">
            <w:pPr>
              <w:pStyle w:val="TableText"/>
            </w:pPr>
            <w:r>
              <w:t>39F</w:t>
            </w:r>
          </w:p>
        </w:tc>
        <w:tc>
          <w:tcPr>
            <w:tcW w:w="3732" w:type="dxa"/>
          </w:tcPr>
          <w:p w14:paraId="3D2A6A0F" w14:textId="06986EF8" w:rsidR="00A23929" w:rsidRPr="00334551" w:rsidRDefault="00A23929" w:rsidP="00A23929">
            <w:pPr>
              <w:pStyle w:val="TableText"/>
            </w:pPr>
            <w:r w:rsidRPr="00C57D3E">
              <w:t>Supplementary Information About Amount</w:t>
            </w:r>
          </w:p>
        </w:tc>
        <w:tc>
          <w:tcPr>
            <w:tcW w:w="3697" w:type="dxa"/>
          </w:tcPr>
          <w:p w14:paraId="1F33A21C" w14:textId="31544A9B" w:rsidR="00A23929" w:rsidRPr="00334551" w:rsidRDefault="00A23929" w:rsidP="00A23929">
            <w:pPr>
              <w:pStyle w:val="TableText"/>
              <w:rPr>
                <w:lang w:val="en-GB"/>
              </w:rPr>
            </w:pPr>
            <w:r w:rsidRPr="009037BD">
              <w:t>Additional/Supplementary amount information</w:t>
            </w:r>
            <w:r>
              <w:t xml:space="preserve"> – </w:t>
            </w:r>
            <w:r w:rsidR="00AB6D55" w:rsidRPr="00AB6D55">
              <w:t>Local undertaking - Amount details</w:t>
            </w:r>
          </w:p>
        </w:tc>
      </w:tr>
      <w:tr w:rsidR="00A23929" w:rsidRPr="00334551" w14:paraId="714BD2CF" w14:textId="77777777" w:rsidTr="00637C60">
        <w:trPr>
          <w:cnfStyle w:val="000000010000" w:firstRow="0" w:lastRow="0" w:firstColumn="0" w:lastColumn="0" w:oddVBand="0" w:evenVBand="0" w:oddHBand="0" w:evenHBand="1" w:firstRowFirstColumn="0" w:firstRowLastColumn="0" w:lastRowFirstColumn="0" w:lastRowLastColumn="0"/>
          <w:trHeight w:val="300"/>
        </w:trPr>
        <w:tc>
          <w:tcPr>
            <w:tcW w:w="1587" w:type="dxa"/>
          </w:tcPr>
          <w:p w14:paraId="66492500" w14:textId="33BD8916" w:rsidR="00A23929" w:rsidRPr="00334551" w:rsidRDefault="00A23929" w:rsidP="00637C60">
            <w:pPr>
              <w:pStyle w:val="TableText"/>
            </w:pPr>
            <w:r w:rsidRPr="00351692">
              <w:t>57a</w:t>
            </w:r>
          </w:p>
        </w:tc>
        <w:tc>
          <w:tcPr>
            <w:tcW w:w="3732" w:type="dxa"/>
          </w:tcPr>
          <w:p w14:paraId="1F1D503C" w14:textId="0940CEA9" w:rsidR="00A23929" w:rsidRPr="00334551" w:rsidRDefault="00A23929" w:rsidP="00637C60">
            <w:pPr>
              <w:pStyle w:val="TableText"/>
            </w:pPr>
            <w:r w:rsidRPr="00351692">
              <w:t>'Advise Through' Bank</w:t>
            </w:r>
          </w:p>
        </w:tc>
        <w:tc>
          <w:tcPr>
            <w:tcW w:w="3697" w:type="dxa"/>
          </w:tcPr>
          <w:p w14:paraId="429BE277" w14:textId="6E67C333" w:rsidR="00A23929" w:rsidRPr="00334551" w:rsidRDefault="00A23929" w:rsidP="00637C60">
            <w:pPr>
              <w:pStyle w:val="TableText"/>
              <w:rPr>
                <w:lang w:val="en-GB"/>
              </w:rPr>
            </w:pPr>
            <w:r w:rsidRPr="00351692">
              <w:t xml:space="preserve">SWIFT BIC or name and address of </w:t>
            </w:r>
            <w:proofErr w:type="spellStart"/>
            <w:r w:rsidRPr="00351692">
              <w:t>Advise</w:t>
            </w:r>
            <w:proofErr w:type="spellEnd"/>
            <w:r w:rsidRPr="00351692">
              <w:t xml:space="preserve"> through bank (if present) </w:t>
            </w:r>
            <w:r w:rsidR="00EB7F0A">
              <w:t>from the</w:t>
            </w:r>
            <w:r w:rsidRPr="00351692">
              <w:t xml:space="preserve"> Local undertaking - Party details</w:t>
            </w:r>
            <w:r w:rsidR="00EB7F0A">
              <w:t xml:space="preserve"> pane</w:t>
            </w:r>
          </w:p>
        </w:tc>
      </w:tr>
      <w:tr w:rsidR="00A23929" w:rsidRPr="00334551" w14:paraId="3CA7154D" w14:textId="77777777" w:rsidTr="00637C60">
        <w:trPr>
          <w:cnfStyle w:val="000000100000" w:firstRow="0" w:lastRow="0" w:firstColumn="0" w:lastColumn="0" w:oddVBand="0" w:evenVBand="0" w:oddHBand="1" w:evenHBand="0" w:firstRowFirstColumn="0" w:firstRowLastColumn="0" w:lastRowFirstColumn="0" w:lastRowLastColumn="0"/>
          <w:trHeight w:val="540"/>
        </w:trPr>
        <w:tc>
          <w:tcPr>
            <w:tcW w:w="1587" w:type="dxa"/>
            <w:hideMark/>
          </w:tcPr>
          <w:p w14:paraId="437426D6" w14:textId="77777777" w:rsidR="00A23929" w:rsidRPr="00334551" w:rsidRDefault="00A23929" w:rsidP="00A23929">
            <w:pPr>
              <w:pStyle w:val="TableText"/>
              <w:rPr>
                <w:lang w:val="en-GB"/>
              </w:rPr>
            </w:pPr>
            <w:r w:rsidRPr="00334551">
              <w:t>41F/G</w:t>
            </w:r>
          </w:p>
        </w:tc>
        <w:tc>
          <w:tcPr>
            <w:tcW w:w="3732" w:type="dxa"/>
            <w:hideMark/>
          </w:tcPr>
          <w:p w14:paraId="5A02BE13" w14:textId="77777777" w:rsidR="00A23929" w:rsidRPr="00334551" w:rsidRDefault="00A23929" w:rsidP="00A23929">
            <w:pPr>
              <w:pStyle w:val="TableText"/>
              <w:rPr>
                <w:lang w:val="en-GB"/>
              </w:rPr>
            </w:pPr>
            <w:r w:rsidRPr="00334551">
              <w:t xml:space="preserve">Available with </w:t>
            </w:r>
          </w:p>
        </w:tc>
        <w:tc>
          <w:tcPr>
            <w:tcW w:w="3697" w:type="dxa"/>
            <w:hideMark/>
          </w:tcPr>
          <w:p w14:paraId="35CAC4D0" w14:textId="77777777" w:rsidR="00A23929" w:rsidRDefault="00A23929" w:rsidP="00A23929">
            <w:pPr>
              <w:pStyle w:val="TableText"/>
              <w:rPr>
                <w:lang w:val="en-GB"/>
              </w:rPr>
            </w:pPr>
            <w:r w:rsidRPr="00334551">
              <w:rPr>
                <w:lang w:val="en-GB"/>
              </w:rPr>
              <w:t>Set to either</w:t>
            </w:r>
            <w:r w:rsidRPr="00334551">
              <w:rPr>
                <w:lang w:val="en-GB"/>
              </w:rPr>
              <w:br/>
              <w:t xml:space="preserve">• (named bank) - SWIFT BIC or Address of </w:t>
            </w:r>
            <w:r w:rsidRPr="00334551">
              <w:rPr>
                <w:lang w:val="en-GB"/>
              </w:rPr>
              <w:br/>
              <w:t xml:space="preserve">• Any bank </w:t>
            </w:r>
            <w:r w:rsidRPr="00334551">
              <w:rPr>
                <w:lang w:val="en-GB"/>
              </w:rPr>
              <w:br/>
              <w:t xml:space="preserve">• Any bank in country </w:t>
            </w:r>
            <w:r w:rsidRPr="00334551">
              <w:rPr>
                <w:lang w:val="en-GB"/>
              </w:rPr>
              <w:br/>
              <w:t xml:space="preserve">• Any bank in city </w:t>
            </w:r>
            <w:r w:rsidRPr="00334551">
              <w:rPr>
                <w:lang w:val="en-GB"/>
              </w:rPr>
              <w:br/>
              <w:t>• Advising bank SWIFT BIC or Address</w:t>
            </w:r>
            <w:r w:rsidRPr="00334551">
              <w:rPr>
                <w:lang w:val="en-GB"/>
              </w:rPr>
              <w:br/>
              <w:t xml:space="preserve">• Advise Through bank SWIFT BIC or Address </w:t>
            </w:r>
            <w:r w:rsidRPr="00334551">
              <w:rPr>
                <w:lang w:val="en-GB"/>
              </w:rPr>
              <w:br/>
              <w:t>• Issuing bank SWIT BIC or Address</w:t>
            </w:r>
          </w:p>
          <w:p w14:paraId="3642D30B" w14:textId="028576C3" w:rsidR="0084205C" w:rsidRPr="00334551" w:rsidRDefault="0084205C" w:rsidP="00A23929">
            <w:pPr>
              <w:pStyle w:val="TableText"/>
              <w:rPr>
                <w:lang w:val="en-GB"/>
              </w:rPr>
            </w:pPr>
            <w:r>
              <w:rPr>
                <w:lang w:val="en-GB"/>
              </w:rPr>
              <w:t xml:space="preserve">Note: </w:t>
            </w:r>
            <w:r w:rsidR="00EB7F0A">
              <w:rPr>
                <w:lang w:val="en-GB"/>
              </w:rPr>
              <w:t>This pane is displayed only when</w:t>
            </w:r>
            <w:r>
              <w:rPr>
                <w:lang w:val="en-GB"/>
              </w:rPr>
              <w:t xml:space="preserve"> Form of Undertaking is ‘Standby letter of credit’ (</w:t>
            </w:r>
            <w:r w:rsidRPr="000323D5">
              <w:rPr>
                <w:lang w:val="en-GB"/>
              </w:rPr>
              <w:t>STBY</w:t>
            </w:r>
            <w:r>
              <w:rPr>
                <w:lang w:val="en-GB"/>
              </w:rPr>
              <w:t>)</w:t>
            </w:r>
          </w:p>
        </w:tc>
      </w:tr>
      <w:tr w:rsidR="00A23929" w:rsidRPr="00334551" w14:paraId="2C2920F0" w14:textId="77777777" w:rsidTr="00637C60">
        <w:trPr>
          <w:cnfStyle w:val="000000010000" w:firstRow="0" w:lastRow="0" w:firstColumn="0" w:lastColumn="0" w:oddVBand="0" w:evenVBand="0" w:oddHBand="0" w:evenHBand="1" w:firstRowFirstColumn="0" w:firstRowLastColumn="0" w:lastRowFirstColumn="0" w:lastRowLastColumn="0"/>
          <w:trHeight w:val="300"/>
        </w:trPr>
        <w:tc>
          <w:tcPr>
            <w:tcW w:w="1587" w:type="dxa"/>
            <w:hideMark/>
          </w:tcPr>
          <w:p w14:paraId="70E90FAC" w14:textId="77777777" w:rsidR="00A23929" w:rsidRPr="00334551" w:rsidRDefault="00A23929" w:rsidP="00A23929">
            <w:pPr>
              <w:pStyle w:val="TableText"/>
              <w:rPr>
                <w:lang w:val="en-GB"/>
              </w:rPr>
            </w:pPr>
            <w:r w:rsidRPr="00334551">
              <w:t>71D</w:t>
            </w:r>
          </w:p>
        </w:tc>
        <w:tc>
          <w:tcPr>
            <w:tcW w:w="3732" w:type="dxa"/>
            <w:hideMark/>
          </w:tcPr>
          <w:p w14:paraId="380B3E7C" w14:textId="77777777" w:rsidR="00A23929" w:rsidRPr="00334551" w:rsidRDefault="00A23929" w:rsidP="00A23929">
            <w:pPr>
              <w:pStyle w:val="TableText"/>
              <w:rPr>
                <w:lang w:val="en-GB"/>
              </w:rPr>
            </w:pPr>
            <w:r w:rsidRPr="00334551">
              <w:t>Charge text</w:t>
            </w:r>
          </w:p>
        </w:tc>
        <w:tc>
          <w:tcPr>
            <w:tcW w:w="3697" w:type="dxa"/>
            <w:hideMark/>
          </w:tcPr>
          <w:p w14:paraId="2268DE69" w14:textId="77777777" w:rsidR="00A23929" w:rsidRPr="00334551" w:rsidRDefault="00A23929" w:rsidP="00A23929">
            <w:pPr>
              <w:pStyle w:val="TableText"/>
              <w:rPr>
                <w:lang w:val="en-GB"/>
              </w:rPr>
            </w:pPr>
            <w:r w:rsidRPr="00334551">
              <w:rPr>
                <w:lang w:val="en-GB"/>
              </w:rPr>
              <w:t>Charge text relating to the local undertaking</w:t>
            </w:r>
          </w:p>
        </w:tc>
      </w:tr>
      <w:tr w:rsidR="00A23929" w:rsidRPr="00334551" w14:paraId="09D0F73A" w14:textId="77777777" w:rsidTr="00637C60">
        <w:trPr>
          <w:cnfStyle w:val="000000100000" w:firstRow="0" w:lastRow="0" w:firstColumn="0" w:lastColumn="0" w:oddVBand="0" w:evenVBand="0" w:oddHBand="1" w:evenHBand="0" w:firstRowFirstColumn="0" w:firstRowLastColumn="0" w:lastRowFirstColumn="0" w:lastRowLastColumn="0"/>
          <w:trHeight w:val="300"/>
        </w:trPr>
        <w:tc>
          <w:tcPr>
            <w:tcW w:w="1587" w:type="dxa"/>
            <w:hideMark/>
          </w:tcPr>
          <w:p w14:paraId="40E152E8" w14:textId="77777777" w:rsidR="00A23929" w:rsidRPr="00334551" w:rsidRDefault="00A23929" w:rsidP="00A23929">
            <w:pPr>
              <w:pStyle w:val="TableText"/>
              <w:rPr>
                <w:lang w:val="en-GB"/>
              </w:rPr>
            </w:pPr>
            <w:r w:rsidRPr="00334551">
              <w:t>45C</w:t>
            </w:r>
          </w:p>
        </w:tc>
        <w:tc>
          <w:tcPr>
            <w:tcW w:w="3732" w:type="dxa"/>
            <w:hideMark/>
          </w:tcPr>
          <w:p w14:paraId="1F365F35" w14:textId="77777777" w:rsidR="00A23929" w:rsidRPr="00334551" w:rsidRDefault="00A23929" w:rsidP="00A23929">
            <w:pPr>
              <w:pStyle w:val="TableText"/>
              <w:rPr>
                <w:lang w:val="en-GB"/>
              </w:rPr>
            </w:pPr>
            <w:r w:rsidRPr="00334551">
              <w:t>Doc and Presentation instructions</w:t>
            </w:r>
          </w:p>
        </w:tc>
        <w:tc>
          <w:tcPr>
            <w:tcW w:w="3697" w:type="dxa"/>
            <w:hideMark/>
          </w:tcPr>
          <w:p w14:paraId="03EF2E54" w14:textId="77777777" w:rsidR="00A23929" w:rsidRPr="00334551" w:rsidRDefault="00A23929" w:rsidP="00A23929">
            <w:pPr>
              <w:pStyle w:val="TableText"/>
              <w:rPr>
                <w:lang w:val="en-GB"/>
              </w:rPr>
            </w:pPr>
            <w:r w:rsidRPr="00334551">
              <w:rPr>
                <w:lang w:val="en-GB"/>
              </w:rPr>
              <w:t>Set to Doc and Presentation instructions</w:t>
            </w:r>
          </w:p>
        </w:tc>
      </w:tr>
      <w:tr w:rsidR="00A23929" w:rsidRPr="00334551" w14:paraId="023210E6" w14:textId="77777777" w:rsidTr="00637C60">
        <w:trPr>
          <w:cnfStyle w:val="000000010000" w:firstRow="0" w:lastRow="0" w:firstColumn="0" w:lastColumn="0" w:oddVBand="0" w:evenVBand="0" w:oddHBand="0" w:evenHBand="1" w:firstRowFirstColumn="0" w:firstRowLastColumn="0" w:lastRowFirstColumn="0" w:lastRowLastColumn="0"/>
          <w:trHeight w:val="300"/>
        </w:trPr>
        <w:tc>
          <w:tcPr>
            <w:tcW w:w="1587" w:type="dxa"/>
            <w:hideMark/>
          </w:tcPr>
          <w:p w14:paraId="30A93414" w14:textId="77777777" w:rsidR="00A23929" w:rsidRPr="00334551" w:rsidRDefault="00A23929" w:rsidP="00A23929">
            <w:pPr>
              <w:pStyle w:val="TableText"/>
              <w:rPr>
                <w:lang w:val="en-GB"/>
              </w:rPr>
            </w:pPr>
            <w:r w:rsidRPr="00334551">
              <w:t>77L</w:t>
            </w:r>
          </w:p>
        </w:tc>
        <w:tc>
          <w:tcPr>
            <w:tcW w:w="3732" w:type="dxa"/>
            <w:hideMark/>
          </w:tcPr>
          <w:p w14:paraId="663FAC18" w14:textId="77777777" w:rsidR="00A23929" w:rsidRPr="00334551" w:rsidRDefault="00A23929" w:rsidP="00A23929">
            <w:pPr>
              <w:pStyle w:val="TableText"/>
              <w:rPr>
                <w:lang w:val="en-GB"/>
              </w:rPr>
            </w:pPr>
            <w:r w:rsidRPr="00334551">
              <w:t>Undertaking terms and conditions</w:t>
            </w:r>
          </w:p>
        </w:tc>
        <w:tc>
          <w:tcPr>
            <w:tcW w:w="3697" w:type="dxa"/>
            <w:hideMark/>
          </w:tcPr>
          <w:p w14:paraId="33BA03D7" w14:textId="77777777" w:rsidR="00A23929" w:rsidRPr="00334551" w:rsidRDefault="00A23929" w:rsidP="00A23929">
            <w:pPr>
              <w:pStyle w:val="TableText"/>
              <w:rPr>
                <w:lang w:val="en-GB"/>
              </w:rPr>
            </w:pPr>
            <w:r w:rsidRPr="00334551">
              <w:rPr>
                <w:lang w:val="en-GB"/>
              </w:rPr>
              <w:t>Undertaking terms and conditions</w:t>
            </w:r>
          </w:p>
        </w:tc>
      </w:tr>
      <w:tr w:rsidR="00A23929" w:rsidRPr="00334551" w14:paraId="14C5851F" w14:textId="77777777" w:rsidTr="00637C60">
        <w:trPr>
          <w:cnfStyle w:val="000000100000" w:firstRow="0" w:lastRow="0" w:firstColumn="0" w:lastColumn="0" w:oddVBand="0" w:evenVBand="0" w:oddHBand="1" w:evenHBand="0" w:firstRowFirstColumn="0" w:firstRowLastColumn="0" w:lastRowFirstColumn="0" w:lastRowLastColumn="0"/>
          <w:trHeight w:val="300"/>
        </w:trPr>
        <w:tc>
          <w:tcPr>
            <w:tcW w:w="1587" w:type="dxa"/>
            <w:hideMark/>
          </w:tcPr>
          <w:p w14:paraId="55BEE719" w14:textId="77777777" w:rsidR="00A23929" w:rsidRPr="00334551" w:rsidRDefault="00A23929" w:rsidP="00A23929">
            <w:pPr>
              <w:pStyle w:val="TableText"/>
              <w:rPr>
                <w:lang w:val="en-GB"/>
              </w:rPr>
            </w:pPr>
            <w:r w:rsidRPr="00334551">
              <w:t>22Y</w:t>
            </w:r>
          </w:p>
        </w:tc>
        <w:tc>
          <w:tcPr>
            <w:tcW w:w="3732" w:type="dxa"/>
            <w:hideMark/>
          </w:tcPr>
          <w:p w14:paraId="17B495FC" w14:textId="77777777" w:rsidR="00A23929" w:rsidRPr="00334551" w:rsidRDefault="00A23929" w:rsidP="00A23929">
            <w:pPr>
              <w:pStyle w:val="TableText"/>
              <w:rPr>
                <w:lang w:val="en-GB"/>
              </w:rPr>
            </w:pPr>
            <w:r w:rsidRPr="00334551">
              <w:t>Standard wording required</w:t>
            </w:r>
          </w:p>
        </w:tc>
        <w:tc>
          <w:tcPr>
            <w:tcW w:w="3697" w:type="dxa"/>
            <w:hideMark/>
          </w:tcPr>
          <w:p w14:paraId="05EA9E3F" w14:textId="77777777" w:rsidR="00A23929" w:rsidRPr="00334551" w:rsidRDefault="00A23929" w:rsidP="00A23929">
            <w:pPr>
              <w:pStyle w:val="TableText"/>
              <w:rPr>
                <w:lang w:val="en-GB"/>
              </w:rPr>
            </w:pPr>
            <w:r w:rsidRPr="00334551">
              <w:rPr>
                <w:lang w:val="en-GB"/>
              </w:rPr>
              <w:t xml:space="preserve">Set to STND if Standard wording </w:t>
            </w:r>
          </w:p>
        </w:tc>
      </w:tr>
      <w:tr w:rsidR="00A23929" w:rsidRPr="00334551" w14:paraId="726DABA9" w14:textId="77777777" w:rsidTr="00637C60">
        <w:trPr>
          <w:cnfStyle w:val="000000010000" w:firstRow="0" w:lastRow="0" w:firstColumn="0" w:lastColumn="0" w:oddVBand="0" w:evenVBand="0" w:oddHBand="0" w:evenHBand="1" w:firstRowFirstColumn="0" w:firstRowLastColumn="0" w:lastRowFirstColumn="0" w:lastRowLastColumn="0"/>
          <w:trHeight w:val="300"/>
        </w:trPr>
        <w:tc>
          <w:tcPr>
            <w:tcW w:w="1587" w:type="dxa"/>
            <w:hideMark/>
          </w:tcPr>
          <w:p w14:paraId="7890AC82" w14:textId="77777777" w:rsidR="00A23929" w:rsidRPr="00334551" w:rsidRDefault="00A23929" w:rsidP="00A23929">
            <w:pPr>
              <w:pStyle w:val="TableText"/>
              <w:rPr>
                <w:lang w:val="en-GB"/>
              </w:rPr>
            </w:pPr>
            <w:r w:rsidRPr="00334551">
              <w:t>40D</w:t>
            </w:r>
          </w:p>
        </w:tc>
        <w:tc>
          <w:tcPr>
            <w:tcW w:w="3732" w:type="dxa"/>
            <w:hideMark/>
          </w:tcPr>
          <w:p w14:paraId="6136E48C" w14:textId="77777777" w:rsidR="00A23929" w:rsidRPr="00334551" w:rsidRDefault="00A23929" w:rsidP="00A23929">
            <w:pPr>
              <w:pStyle w:val="TableText"/>
              <w:rPr>
                <w:lang w:val="en-GB"/>
              </w:rPr>
            </w:pPr>
            <w:r w:rsidRPr="00334551">
              <w:t>Standard wording language</w:t>
            </w:r>
          </w:p>
        </w:tc>
        <w:tc>
          <w:tcPr>
            <w:tcW w:w="3697" w:type="dxa"/>
            <w:hideMark/>
          </w:tcPr>
          <w:p w14:paraId="11EAA94D" w14:textId="77777777" w:rsidR="00A23929" w:rsidRPr="00334551" w:rsidRDefault="00A23929" w:rsidP="00A23929">
            <w:pPr>
              <w:pStyle w:val="TableText"/>
              <w:rPr>
                <w:lang w:val="en-GB"/>
              </w:rPr>
            </w:pPr>
            <w:r w:rsidRPr="00334551">
              <w:rPr>
                <w:lang w:val="en-GB"/>
              </w:rPr>
              <w:t xml:space="preserve">Set from Language </w:t>
            </w:r>
          </w:p>
        </w:tc>
      </w:tr>
      <w:tr w:rsidR="009F7545" w:rsidRPr="00334551" w14:paraId="15A2F7BC" w14:textId="77777777" w:rsidTr="00637C60">
        <w:trPr>
          <w:cnfStyle w:val="000000100000" w:firstRow="0" w:lastRow="0" w:firstColumn="0" w:lastColumn="0" w:oddVBand="0" w:evenVBand="0" w:oddHBand="1" w:evenHBand="0" w:firstRowFirstColumn="0" w:firstRowLastColumn="0" w:lastRowFirstColumn="0" w:lastRowLastColumn="0"/>
          <w:trHeight w:val="300"/>
        </w:trPr>
        <w:tc>
          <w:tcPr>
            <w:tcW w:w="1587" w:type="dxa"/>
            <w:hideMark/>
          </w:tcPr>
          <w:p w14:paraId="745F778A" w14:textId="43938591" w:rsidR="009F7545" w:rsidRPr="00334551" w:rsidRDefault="009F7545" w:rsidP="009F7545">
            <w:pPr>
              <w:pStyle w:val="TableText"/>
              <w:rPr>
                <w:lang w:val="en-GB"/>
              </w:rPr>
            </w:pPr>
            <w:r>
              <w:t>44J</w:t>
            </w:r>
          </w:p>
        </w:tc>
        <w:tc>
          <w:tcPr>
            <w:tcW w:w="3732" w:type="dxa"/>
            <w:hideMark/>
          </w:tcPr>
          <w:p w14:paraId="0D79E0CC" w14:textId="255B1384" w:rsidR="009F7545" w:rsidRPr="00334551" w:rsidRDefault="009F7545" w:rsidP="009F7545">
            <w:pPr>
              <w:pStyle w:val="TableText"/>
              <w:rPr>
                <w:lang w:val="en-GB"/>
              </w:rPr>
            </w:pPr>
            <w:r w:rsidRPr="00671F64">
              <w:t>Governing law country</w:t>
            </w:r>
            <w:r w:rsidR="000C0E73">
              <w:t xml:space="preserve"> - </w:t>
            </w:r>
          </w:p>
        </w:tc>
        <w:tc>
          <w:tcPr>
            <w:tcW w:w="3697" w:type="dxa"/>
            <w:hideMark/>
          </w:tcPr>
          <w:p w14:paraId="17B1A8BC" w14:textId="2EAAC465" w:rsidR="009F7545" w:rsidRPr="00334551" w:rsidRDefault="009F7545" w:rsidP="009F7545">
            <w:pPr>
              <w:pStyle w:val="TableText"/>
              <w:rPr>
                <w:lang w:val="en-GB"/>
              </w:rPr>
            </w:pPr>
            <w:r w:rsidRPr="00671F64">
              <w:t>Governing law Country code</w:t>
            </w:r>
            <w:r w:rsidR="001077D1">
              <w:t xml:space="preserve"> – Local undertaking</w:t>
            </w:r>
          </w:p>
        </w:tc>
      </w:tr>
      <w:tr w:rsidR="009F7545" w:rsidRPr="00334551" w14:paraId="6E943DA6" w14:textId="77777777" w:rsidTr="00637C60">
        <w:trPr>
          <w:cnfStyle w:val="000000010000" w:firstRow="0" w:lastRow="0" w:firstColumn="0" w:lastColumn="0" w:oddVBand="0" w:evenVBand="0" w:oddHBand="0" w:evenHBand="1" w:firstRowFirstColumn="0" w:firstRowLastColumn="0" w:lastRowFirstColumn="0" w:lastRowLastColumn="0"/>
          <w:trHeight w:val="300"/>
        </w:trPr>
        <w:tc>
          <w:tcPr>
            <w:tcW w:w="1587" w:type="dxa"/>
          </w:tcPr>
          <w:p w14:paraId="08789652" w14:textId="19CFC693" w:rsidR="009F7545" w:rsidRPr="00334551" w:rsidRDefault="009F7545" w:rsidP="009F7545">
            <w:pPr>
              <w:pStyle w:val="TableText"/>
            </w:pPr>
            <w:r>
              <w:t>44J</w:t>
            </w:r>
          </w:p>
        </w:tc>
        <w:tc>
          <w:tcPr>
            <w:tcW w:w="3732" w:type="dxa"/>
          </w:tcPr>
          <w:p w14:paraId="152B7426" w14:textId="5301A73B" w:rsidR="009F7545" w:rsidRPr="00334551" w:rsidRDefault="009F7545" w:rsidP="009F7545">
            <w:pPr>
              <w:pStyle w:val="TableText"/>
            </w:pPr>
            <w:r>
              <w:t xml:space="preserve">Governing law </w:t>
            </w:r>
            <w:r w:rsidRPr="00854C7A">
              <w:t>Country Sub Division</w:t>
            </w:r>
          </w:p>
        </w:tc>
        <w:tc>
          <w:tcPr>
            <w:tcW w:w="3697" w:type="dxa"/>
          </w:tcPr>
          <w:p w14:paraId="3F139DA9" w14:textId="2B6422BC" w:rsidR="009F7545" w:rsidRPr="00334551" w:rsidRDefault="009F7545" w:rsidP="009F7545">
            <w:pPr>
              <w:pStyle w:val="TableText"/>
              <w:rPr>
                <w:lang w:val="en-GB"/>
              </w:rPr>
            </w:pPr>
            <w:r w:rsidRPr="00CF3B80">
              <w:t>Governing law Country Sub Division text</w:t>
            </w:r>
            <w:r w:rsidR="001077D1">
              <w:t xml:space="preserve"> – Local undertaking</w:t>
            </w:r>
          </w:p>
        </w:tc>
      </w:tr>
      <w:tr w:rsidR="009F7545" w:rsidRPr="00334551" w14:paraId="452762F1" w14:textId="77777777" w:rsidTr="00637C60">
        <w:trPr>
          <w:cnfStyle w:val="000000100000" w:firstRow="0" w:lastRow="0" w:firstColumn="0" w:lastColumn="0" w:oddVBand="0" w:evenVBand="0" w:oddHBand="1" w:evenHBand="0" w:firstRowFirstColumn="0" w:firstRowLastColumn="0" w:lastRowFirstColumn="0" w:lastRowLastColumn="0"/>
          <w:trHeight w:val="300"/>
        </w:trPr>
        <w:tc>
          <w:tcPr>
            <w:tcW w:w="1587" w:type="dxa"/>
            <w:hideMark/>
          </w:tcPr>
          <w:p w14:paraId="2806AD0F" w14:textId="0D77F242" w:rsidR="009F7545" w:rsidRPr="00334551" w:rsidRDefault="009F7545" w:rsidP="009F7545">
            <w:pPr>
              <w:pStyle w:val="TableText"/>
              <w:rPr>
                <w:lang w:val="en-GB"/>
              </w:rPr>
            </w:pPr>
            <w:r>
              <w:t>44J</w:t>
            </w:r>
          </w:p>
        </w:tc>
        <w:tc>
          <w:tcPr>
            <w:tcW w:w="3732" w:type="dxa"/>
            <w:hideMark/>
          </w:tcPr>
          <w:p w14:paraId="2329D00C" w14:textId="7E995530" w:rsidR="009F7545" w:rsidRPr="00334551" w:rsidRDefault="009F7545" w:rsidP="009F7545">
            <w:pPr>
              <w:pStyle w:val="TableText"/>
              <w:rPr>
                <w:lang w:val="en-GB"/>
              </w:rPr>
            </w:pPr>
            <w:r w:rsidRPr="00671F64">
              <w:t>Governing law text </w:t>
            </w:r>
          </w:p>
        </w:tc>
        <w:tc>
          <w:tcPr>
            <w:tcW w:w="3697" w:type="dxa"/>
            <w:hideMark/>
          </w:tcPr>
          <w:p w14:paraId="161F2DA9" w14:textId="14C39BE0" w:rsidR="009F7545" w:rsidRPr="00334551" w:rsidRDefault="009F7545" w:rsidP="009F7545">
            <w:pPr>
              <w:pStyle w:val="TableText"/>
              <w:rPr>
                <w:lang w:val="en-GB"/>
              </w:rPr>
            </w:pPr>
            <w:r w:rsidRPr="00671F64">
              <w:t>Governing law text</w:t>
            </w:r>
            <w:r w:rsidR="001077D1">
              <w:rPr>
                <w:lang w:val="en-GB"/>
              </w:rPr>
              <w:t xml:space="preserve"> – Local undertaking</w:t>
            </w:r>
          </w:p>
        </w:tc>
      </w:tr>
      <w:tr w:rsidR="00A23929" w:rsidRPr="00334551" w14:paraId="502ECAE2" w14:textId="77777777" w:rsidTr="00637C60">
        <w:trPr>
          <w:cnfStyle w:val="000000010000" w:firstRow="0" w:lastRow="0" w:firstColumn="0" w:lastColumn="0" w:oddVBand="0" w:evenVBand="0" w:oddHBand="0" w:evenHBand="1" w:firstRowFirstColumn="0" w:firstRowLastColumn="0" w:lastRowFirstColumn="0" w:lastRowLastColumn="0"/>
          <w:trHeight w:val="600"/>
        </w:trPr>
        <w:tc>
          <w:tcPr>
            <w:tcW w:w="1587" w:type="dxa"/>
            <w:hideMark/>
          </w:tcPr>
          <w:p w14:paraId="130B9A62" w14:textId="77777777" w:rsidR="00A23929" w:rsidRPr="00334551" w:rsidRDefault="00A23929" w:rsidP="00A23929">
            <w:pPr>
              <w:pStyle w:val="TableText"/>
              <w:rPr>
                <w:lang w:val="en-GB"/>
              </w:rPr>
            </w:pPr>
            <w:r w:rsidRPr="00334551">
              <w:t>23F Period</w:t>
            </w:r>
          </w:p>
        </w:tc>
        <w:tc>
          <w:tcPr>
            <w:tcW w:w="3732" w:type="dxa"/>
            <w:hideMark/>
          </w:tcPr>
          <w:p w14:paraId="3F2E6B7B" w14:textId="77777777" w:rsidR="00A23929" w:rsidRPr="00334551" w:rsidRDefault="00A23929" w:rsidP="00A23929">
            <w:pPr>
              <w:pStyle w:val="TableText"/>
              <w:rPr>
                <w:lang w:val="en-GB"/>
              </w:rPr>
            </w:pPr>
            <w:r w:rsidRPr="00334551">
              <w:t>Automatic extension period </w:t>
            </w:r>
          </w:p>
        </w:tc>
        <w:tc>
          <w:tcPr>
            <w:tcW w:w="3697" w:type="dxa"/>
            <w:hideMark/>
          </w:tcPr>
          <w:p w14:paraId="72DE2B44" w14:textId="77777777" w:rsidR="00A23929" w:rsidRPr="00334551" w:rsidRDefault="00A23929" w:rsidP="00A23929">
            <w:pPr>
              <w:pStyle w:val="TableText"/>
              <w:rPr>
                <w:lang w:val="en-GB"/>
              </w:rPr>
            </w:pPr>
            <w:r w:rsidRPr="00334551">
              <w:rPr>
                <w:lang w:val="en-GB"/>
              </w:rPr>
              <w:t>Set from Regular renewal details as either DAYS,</w:t>
            </w:r>
            <w:r>
              <w:rPr>
                <w:lang w:val="en-GB"/>
              </w:rPr>
              <w:t xml:space="preserve"> </w:t>
            </w:r>
            <w:r w:rsidRPr="00334551">
              <w:rPr>
                <w:lang w:val="en-GB"/>
              </w:rPr>
              <w:t>ONEY, OTHR</w:t>
            </w:r>
          </w:p>
        </w:tc>
      </w:tr>
      <w:tr w:rsidR="00A23929" w:rsidRPr="00334551" w14:paraId="611A0561" w14:textId="77777777" w:rsidTr="00637C60">
        <w:trPr>
          <w:cnfStyle w:val="000000100000" w:firstRow="0" w:lastRow="0" w:firstColumn="0" w:lastColumn="0" w:oddVBand="0" w:evenVBand="0" w:oddHBand="1" w:evenHBand="0" w:firstRowFirstColumn="0" w:firstRowLastColumn="0" w:lastRowFirstColumn="0" w:lastRowLastColumn="0"/>
          <w:trHeight w:val="300"/>
        </w:trPr>
        <w:tc>
          <w:tcPr>
            <w:tcW w:w="1587" w:type="dxa"/>
            <w:hideMark/>
          </w:tcPr>
          <w:p w14:paraId="2E2A319F" w14:textId="77777777" w:rsidR="00A23929" w:rsidRPr="00334551" w:rsidRDefault="00A23929" w:rsidP="00A23929">
            <w:pPr>
              <w:pStyle w:val="TableText"/>
              <w:rPr>
                <w:lang w:val="en-GB"/>
              </w:rPr>
            </w:pPr>
            <w:r w:rsidRPr="00334551">
              <w:lastRenderedPageBreak/>
              <w:t>23F Details</w:t>
            </w:r>
          </w:p>
        </w:tc>
        <w:tc>
          <w:tcPr>
            <w:tcW w:w="3732" w:type="dxa"/>
            <w:hideMark/>
          </w:tcPr>
          <w:p w14:paraId="23BE5B5C" w14:textId="77777777" w:rsidR="00A23929" w:rsidRPr="00334551" w:rsidRDefault="00A23929" w:rsidP="00A23929">
            <w:pPr>
              <w:pStyle w:val="TableText"/>
              <w:rPr>
                <w:lang w:val="en-GB"/>
              </w:rPr>
            </w:pPr>
            <w:r w:rsidRPr="00334551">
              <w:t>Automatic extension days</w:t>
            </w:r>
          </w:p>
        </w:tc>
        <w:tc>
          <w:tcPr>
            <w:tcW w:w="3697" w:type="dxa"/>
            <w:hideMark/>
          </w:tcPr>
          <w:p w14:paraId="58C38D8B" w14:textId="77777777" w:rsidR="00A23929" w:rsidRPr="00334551" w:rsidRDefault="00A23929" w:rsidP="00A23929">
            <w:pPr>
              <w:pStyle w:val="TableText"/>
              <w:rPr>
                <w:lang w:val="en-GB"/>
              </w:rPr>
            </w:pPr>
            <w:r w:rsidRPr="00334551">
              <w:rPr>
                <w:lang w:val="en-GB"/>
              </w:rPr>
              <w:t>Set to Calendar days entered if Period is DAYS or…</w:t>
            </w:r>
          </w:p>
        </w:tc>
      </w:tr>
      <w:tr w:rsidR="00A23929" w:rsidRPr="00334551" w14:paraId="5A3F20E0" w14:textId="77777777" w:rsidTr="00637C60">
        <w:trPr>
          <w:cnfStyle w:val="000000010000" w:firstRow="0" w:lastRow="0" w:firstColumn="0" w:lastColumn="0" w:oddVBand="0" w:evenVBand="0" w:oddHBand="0" w:evenHBand="1" w:firstRowFirstColumn="0" w:firstRowLastColumn="0" w:lastRowFirstColumn="0" w:lastRowLastColumn="0"/>
          <w:trHeight w:val="300"/>
        </w:trPr>
        <w:tc>
          <w:tcPr>
            <w:tcW w:w="1587" w:type="dxa"/>
            <w:hideMark/>
          </w:tcPr>
          <w:p w14:paraId="3E4D4C0E" w14:textId="77777777" w:rsidR="00A23929" w:rsidRPr="00334551" w:rsidRDefault="00A23929" w:rsidP="00A23929">
            <w:pPr>
              <w:pStyle w:val="TableText"/>
              <w:rPr>
                <w:lang w:val="en-GB"/>
              </w:rPr>
            </w:pPr>
            <w:r w:rsidRPr="00334551">
              <w:t>23F Details</w:t>
            </w:r>
          </w:p>
        </w:tc>
        <w:tc>
          <w:tcPr>
            <w:tcW w:w="3732" w:type="dxa"/>
            <w:hideMark/>
          </w:tcPr>
          <w:p w14:paraId="366B8B8E" w14:textId="77777777" w:rsidR="00A23929" w:rsidRPr="00334551" w:rsidRDefault="00A23929" w:rsidP="00A23929">
            <w:pPr>
              <w:pStyle w:val="TableText"/>
              <w:rPr>
                <w:lang w:val="en-GB"/>
              </w:rPr>
            </w:pPr>
            <w:r w:rsidRPr="00334551">
              <w:t>Automatic extension period details </w:t>
            </w:r>
          </w:p>
        </w:tc>
        <w:tc>
          <w:tcPr>
            <w:tcW w:w="3697" w:type="dxa"/>
            <w:hideMark/>
          </w:tcPr>
          <w:p w14:paraId="56D59197" w14:textId="77777777" w:rsidR="00A23929" w:rsidRPr="00334551" w:rsidRDefault="00A23929" w:rsidP="00A23929">
            <w:pPr>
              <w:pStyle w:val="TableText"/>
              <w:rPr>
                <w:lang w:val="en-GB"/>
              </w:rPr>
            </w:pPr>
            <w:r w:rsidRPr="00334551">
              <w:rPr>
                <w:lang w:val="en-GB"/>
              </w:rPr>
              <w:t>Set to extension details text if Period is OTHR</w:t>
            </w:r>
          </w:p>
        </w:tc>
      </w:tr>
      <w:tr w:rsidR="00A23929" w:rsidRPr="00334551" w14:paraId="5AEFC670" w14:textId="77777777" w:rsidTr="00637C60">
        <w:trPr>
          <w:cnfStyle w:val="000000100000" w:firstRow="0" w:lastRow="0" w:firstColumn="0" w:lastColumn="0" w:oddVBand="0" w:evenVBand="0" w:oddHBand="1" w:evenHBand="0" w:firstRowFirstColumn="0" w:firstRowLastColumn="0" w:lastRowFirstColumn="0" w:lastRowLastColumn="0"/>
          <w:trHeight w:val="300"/>
        </w:trPr>
        <w:tc>
          <w:tcPr>
            <w:tcW w:w="1587" w:type="dxa"/>
            <w:hideMark/>
          </w:tcPr>
          <w:p w14:paraId="42DD151B" w14:textId="77777777" w:rsidR="00A23929" w:rsidRPr="00334551" w:rsidRDefault="00A23929" w:rsidP="00A23929">
            <w:pPr>
              <w:pStyle w:val="TableText"/>
              <w:rPr>
                <w:lang w:val="en-GB"/>
              </w:rPr>
            </w:pPr>
            <w:r w:rsidRPr="00334551">
              <w:t>78</w:t>
            </w:r>
          </w:p>
        </w:tc>
        <w:tc>
          <w:tcPr>
            <w:tcW w:w="3732" w:type="dxa"/>
            <w:hideMark/>
          </w:tcPr>
          <w:p w14:paraId="367F7D95" w14:textId="77777777" w:rsidR="00A23929" w:rsidRPr="00334551" w:rsidRDefault="00A23929" w:rsidP="00A23929">
            <w:pPr>
              <w:pStyle w:val="TableText"/>
              <w:rPr>
                <w:lang w:val="en-GB"/>
              </w:rPr>
            </w:pPr>
            <w:r w:rsidRPr="00334551">
              <w:t>Automatic extension non-extension notification</w:t>
            </w:r>
          </w:p>
        </w:tc>
        <w:tc>
          <w:tcPr>
            <w:tcW w:w="3697" w:type="dxa"/>
            <w:hideMark/>
          </w:tcPr>
          <w:p w14:paraId="54018FA0" w14:textId="77777777" w:rsidR="00A23929" w:rsidRPr="00334551" w:rsidRDefault="00A23929" w:rsidP="00A23929">
            <w:pPr>
              <w:pStyle w:val="TableText"/>
              <w:rPr>
                <w:lang w:val="en-GB"/>
              </w:rPr>
            </w:pPr>
            <w:r w:rsidRPr="00334551">
              <w:rPr>
                <w:lang w:val="en-GB"/>
              </w:rPr>
              <w:t>Set from non-extension notification details</w:t>
            </w:r>
          </w:p>
        </w:tc>
      </w:tr>
      <w:tr w:rsidR="00A23929" w:rsidRPr="00334551" w14:paraId="2B1D3BC5" w14:textId="77777777" w:rsidTr="00637C60">
        <w:trPr>
          <w:cnfStyle w:val="000000010000" w:firstRow="0" w:lastRow="0" w:firstColumn="0" w:lastColumn="0" w:oddVBand="0" w:evenVBand="0" w:oddHBand="0" w:evenHBand="1" w:firstRowFirstColumn="0" w:firstRowLastColumn="0" w:lastRowFirstColumn="0" w:lastRowLastColumn="0"/>
          <w:trHeight w:val="300"/>
        </w:trPr>
        <w:tc>
          <w:tcPr>
            <w:tcW w:w="1587" w:type="dxa"/>
            <w:hideMark/>
          </w:tcPr>
          <w:p w14:paraId="3B9CA44F" w14:textId="77777777" w:rsidR="00A23929" w:rsidRPr="00334551" w:rsidRDefault="00A23929" w:rsidP="00A23929">
            <w:pPr>
              <w:pStyle w:val="TableText"/>
              <w:rPr>
                <w:lang w:val="en-GB"/>
              </w:rPr>
            </w:pPr>
            <w:r w:rsidRPr="00334551">
              <w:t>26E</w:t>
            </w:r>
          </w:p>
        </w:tc>
        <w:tc>
          <w:tcPr>
            <w:tcW w:w="3732" w:type="dxa"/>
            <w:hideMark/>
          </w:tcPr>
          <w:p w14:paraId="03583A94" w14:textId="77777777" w:rsidR="00A23929" w:rsidRPr="00334551" w:rsidRDefault="00A23929" w:rsidP="00A23929">
            <w:pPr>
              <w:pStyle w:val="TableText"/>
              <w:rPr>
                <w:lang w:val="en-GB"/>
              </w:rPr>
            </w:pPr>
            <w:r w:rsidRPr="00334551">
              <w:t>Automatic extension non-extension notification period</w:t>
            </w:r>
          </w:p>
        </w:tc>
        <w:tc>
          <w:tcPr>
            <w:tcW w:w="3697" w:type="dxa"/>
            <w:hideMark/>
          </w:tcPr>
          <w:p w14:paraId="6ACBE501" w14:textId="77777777" w:rsidR="00A23929" w:rsidRPr="00334551" w:rsidRDefault="00A23929" w:rsidP="00A23929">
            <w:pPr>
              <w:pStyle w:val="TableText"/>
              <w:rPr>
                <w:lang w:val="en-GB"/>
              </w:rPr>
            </w:pPr>
            <w:r w:rsidRPr="00334551">
              <w:rPr>
                <w:lang w:val="en-GB"/>
              </w:rPr>
              <w:t>Set from non-extension notification period</w:t>
            </w:r>
          </w:p>
        </w:tc>
      </w:tr>
      <w:tr w:rsidR="00A23929" w:rsidRPr="00334551" w14:paraId="590C052E" w14:textId="77777777" w:rsidTr="00637C60">
        <w:trPr>
          <w:cnfStyle w:val="000000100000" w:firstRow="0" w:lastRow="0" w:firstColumn="0" w:lastColumn="0" w:oddVBand="0" w:evenVBand="0" w:oddHBand="1" w:evenHBand="0" w:firstRowFirstColumn="0" w:firstRowLastColumn="0" w:lastRowFirstColumn="0" w:lastRowLastColumn="0"/>
          <w:trHeight w:val="300"/>
        </w:trPr>
        <w:tc>
          <w:tcPr>
            <w:tcW w:w="1587" w:type="dxa"/>
            <w:hideMark/>
          </w:tcPr>
          <w:p w14:paraId="1B8AB754" w14:textId="77777777" w:rsidR="00A23929" w:rsidRPr="00334551" w:rsidRDefault="00A23929" w:rsidP="00A23929">
            <w:pPr>
              <w:pStyle w:val="TableText"/>
              <w:rPr>
                <w:lang w:val="en-GB"/>
              </w:rPr>
            </w:pPr>
            <w:r w:rsidRPr="00334551">
              <w:t>31S</w:t>
            </w:r>
          </w:p>
        </w:tc>
        <w:tc>
          <w:tcPr>
            <w:tcW w:w="3732" w:type="dxa"/>
            <w:hideMark/>
          </w:tcPr>
          <w:p w14:paraId="33A7E549" w14:textId="77777777" w:rsidR="00A23929" w:rsidRPr="00334551" w:rsidRDefault="00A23929" w:rsidP="00A23929">
            <w:pPr>
              <w:pStyle w:val="TableText"/>
              <w:rPr>
                <w:lang w:val="en-GB"/>
              </w:rPr>
            </w:pPr>
            <w:r w:rsidRPr="00334551">
              <w:t>Automatic extension final expiry </w:t>
            </w:r>
          </w:p>
        </w:tc>
        <w:tc>
          <w:tcPr>
            <w:tcW w:w="3697" w:type="dxa"/>
            <w:hideMark/>
          </w:tcPr>
          <w:p w14:paraId="4B13FE35" w14:textId="77777777" w:rsidR="00A23929" w:rsidRPr="00334551" w:rsidRDefault="00A23929" w:rsidP="00A23929">
            <w:pPr>
              <w:pStyle w:val="TableText"/>
              <w:rPr>
                <w:lang w:val="en-GB"/>
              </w:rPr>
            </w:pPr>
            <w:r w:rsidRPr="00334551">
              <w:rPr>
                <w:lang w:val="en-GB"/>
              </w:rPr>
              <w:t>Set from Final expiry date</w:t>
            </w:r>
          </w:p>
        </w:tc>
      </w:tr>
      <w:tr w:rsidR="00A23929" w:rsidRPr="00334551" w14:paraId="78DAF5A8" w14:textId="77777777" w:rsidTr="00637C60">
        <w:trPr>
          <w:cnfStyle w:val="000000010000" w:firstRow="0" w:lastRow="0" w:firstColumn="0" w:lastColumn="0" w:oddVBand="0" w:evenVBand="0" w:oddHBand="0" w:evenHBand="1" w:firstRowFirstColumn="0" w:firstRowLastColumn="0" w:lastRowFirstColumn="0" w:lastRowLastColumn="0"/>
          <w:trHeight w:val="300"/>
        </w:trPr>
        <w:tc>
          <w:tcPr>
            <w:tcW w:w="1587" w:type="dxa"/>
            <w:hideMark/>
          </w:tcPr>
          <w:p w14:paraId="3D2F8BF4" w14:textId="77777777" w:rsidR="00A23929" w:rsidRPr="00334551" w:rsidRDefault="00A23929" w:rsidP="00A23929">
            <w:pPr>
              <w:pStyle w:val="TableText"/>
              <w:rPr>
                <w:lang w:val="en-GB"/>
              </w:rPr>
            </w:pPr>
            <w:r w:rsidRPr="00334551">
              <w:t>48B</w:t>
            </w:r>
          </w:p>
        </w:tc>
        <w:tc>
          <w:tcPr>
            <w:tcW w:w="3732" w:type="dxa"/>
            <w:hideMark/>
          </w:tcPr>
          <w:p w14:paraId="6418EC1A" w14:textId="77777777" w:rsidR="00A23929" w:rsidRPr="00334551" w:rsidRDefault="00A23929" w:rsidP="00A23929">
            <w:pPr>
              <w:pStyle w:val="TableText"/>
              <w:rPr>
                <w:lang w:val="en-GB"/>
              </w:rPr>
            </w:pPr>
            <w:r w:rsidRPr="00334551">
              <w:t>Demand Indicator</w:t>
            </w:r>
          </w:p>
        </w:tc>
        <w:tc>
          <w:tcPr>
            <w:tcW w:w="3697" w:type="dxa"/>
            <w:hideMark/>
          </w:tcPr>
          <w:p w14:paraId="2B2680D5" w14:textId="77777777" w:rsidR="00A23929" w:rsidRPr="0080234E" w:rsidRDefault="00A23929" w:rsidP="00A23929">
            <w:pPr>
              <w:pStyle w:val="TableText"/>
              <w:rPr>
                <w:color w:val="333333"/>
              </w:rPr>
            </w:pPr>
            <w:r w:rsidRPr="00334551">
              <w:rPr>
                <w:lang w:val="en-GB"/>
              </w:rPr>
              <w:t> </w:t>
            </w:r>
            <w:r w:rsidRPr="0080234E">
              <w:t>Demand indicator is set as follows</w:t>
            </w:r>
          </w:p>
          <w:tbl>
            <w:tblPr>
              <w:tblW w:w="3222" w:type="dxa"/>
              <w:tblCellMar>
                <w:left w:w="0" w:type="dxa"/>
                <w:right w:w="0" w:type="dxa"/>
              </w:tblCellMar>
              <w:tblLook w:val="04A0" w:firstRow="1" w:lastRow="0" w:firstColumn="1" w:lastColumn="0" w:noHBand="0" w:noVBand="1"/>
            </w:tblPr>
            <w:tblGrid>
              <w:gridCol w:w="1821"/>
              <w:gridCol w:w="337"/>
              <w:gridCol w:w="372"/>
              <w:gridCol w:w="346"/>
              <w:gridCol w:w="346"/>
            </w:tblGrid>
            <w:tr w:rsidR="00A23929" w:rsidRPr="0080234E" w14:paraId="76F93E01" w14:textId="77777777" w:rsidTr="003D3747">
              <w:trPr>
                <w:trHeight w:val="285"/>
              </w:trPr>
              <w:tc>
                <w:tcPr>
                  <w:tcW w:w="182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F29279E" w14:textId="77777777" w:rsidR="00A23929" w:rsidRPr="00DC280B" w:rsidRDefault="00A23929" w:rsidP="00A23929">
                  <w:pPr>
                    <w:pStyle w:val="TableText"/>
                  </w:pPr>
                </w:p>
              </w:tc>
              <w:tc>
                <w:tcPr>
                  <w:tcW w:w="33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68E1DA19" w14:textId="77777777" w:rsidR="00A23929" w:rsidRPr="00DC280B" w:rsidRDefault="00A23929" w:rsidP="00A23929">
                  <w:pPr>
                    <w:pStyle w:val="TableText"/>
                  </w:pPr>
                  <w:r w:rsidRPr="00DC280B">
                    <w:t>1</w:t>
                  </w:r>
                </w:p>
              </w:tc>
              <w:tc>
                <w:tcPr>
                  <w:tcW w:w="37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3B78DB1B" w14:textId="77777777" w:rsidR="00A23929" w:rsidRPr="00DC280B" w:rsidRDefault="00A23929" w:rsidP="00A23929">
                  <w:pPr>
                    <w:pStyle w:val="TableText"/>
                  </w:pPr>
                  <w:r w:rsidRPr="00DC280B">
                    <w:t>2</w:t>
                  </w:r>
                </w:p>
              </w:tc>
              <w:tc>
                <w:tcPr>
                  <w:tcW w:w="34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67A7579" w14:textId="77777777" w:rsidR="00A23929" w:rsidRPr="00DC280B" w:rsidRDefault="00A23929" w:rsidP="00A23929">
                  <w:pPr>
                    <w:pStyle w:val="TableText"/>
                  </w:pPr>
                  <w:r>
                    <w:t>3</w:t>
                  </w:r>
                </w:p>
              </w:tc>
              <w:tc>
                <w:tcPr>
                  <w:tcW w:w="34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42F9748E" w14:textId="77777777" w:rsidR="00A23929" w:rsidRPr="00DC280B" w:rsidRDefault="00A23929" w:rsidP="00A23929">
                  <w:pPr>
                    <w:pStyle w:val="TableText"/>
                  </w:pPr>
                  <w:r w:rsidRPr="00DC280B">
                    <w:t>4</w:t>
                  </w:r>
                </w:p>
              </w:tc>
            </w:tr>
            <w:tr w:rsidR="00A23929" w:rsidRPr="0080234E" w14:paraId="2DD1C7D7" w14:textId="77777777" w:rsidTr="003D3747">
              <w:trPr>
                <w:trHeight w:val="285"/>
              </w:trPr>
              <w:tc>
                <w:tcPr>
                  <w:tcW w:w="182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2CCA512" w14:textId="77777777" w:rsidR="00A23929" w:rsidRPr="00DC280B" w:rsidRDefault="00A23929" w:rsidP="00A23929">
                  <w:pPr>
                    <w:pStyle w:val="TableText"/>
                  </w:pPr>
                  <w:r w:rsidRPr="00DC280B">
                    <w:t>Partial allowed</w:t>
                  </w:r>
                </w:p>
              </w:tc>
              <w:tc>
                <w:tcPr>
                  <w:tcW w:w="33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FE5955C" w14:textId="77777777" w:rsidR="00A23929" w:rsidRPr="00DC280B" w:rsidRDefault="00A23929" w:rsidP="00A23929">
                  <w:pPr>
                    <w:pStyle w:val="TableText"/>
                  </w:pPr>
                  <w:r w:rsidRPr="00DC280B">
                    <w:t>Y</w:t>
                  </w:r>
                </w:p>
              </w:tc>
              <w:tc>
                <w:tcPr>
                  <w:tcW w:w="37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59F9A86" w14:textId="77777777" w:rsidR="00A23929" w:rsidRPr="00DC280B" w:rsidRDefault="00A23929" w:rsidP="00A23929">
                  <w:pPr>
                    <w:pStyle w:val="TableText"/>
                  </w:pPr>
                  <w:r w:rsidRPr="00DC280B">
                    <w:t>Y</w:t>
                  </w:r>
                </w:p>
              </w:tc>
              <w:tc>
                <w:tcPr>
                  <w:tcW w:w="34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6F7F80D" w14:textId="77777777" w:rsidR="00A23929" w:rsidRPr="00DC280B" w:rsidRDefault="00A23929" w:rsidP="00A23929">
                  <w:pPr>
                    <w:pStyle w:val="TableText"/>
                  </w:pPr>
                  <w:r w:rsidRPr="00DC280B">
                    <w:t>N</w:t>
                  </w:r>
                </w:p>
              </w:tc>
              <w:tc>
                <w:tcPr>
                  <w:tcW w:w="34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1F3B774" w14:textId="77777777" w:rsidR="00A23929" w:rsidRPr="00DC280B" w:rsidRDefault="00A23929" w:rsidP="00A23929">
                  <w:pPr>
                    <w:pStyle w:val="TableText"/>
                  </w:pPr>
                  <w:r w:rsidRPr="00DC280B">
                    <w:t>N</w:t>
                  </w:r>
                </w:p>
              </w:tc>
            </w:tr>
            <w:tr w:rsidR="00A23929" w:rsidRPr="0080234E" w14:paraId="39E42367"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3EC4FC1" w14:textId="77777777" w:rsidR="00A23929" w:rsidRPr="00DC280B" w:rsidRDefault="00A23929" w:rsidP="00A23929">
                  <w:pPr>
                    <w:pStyle w:val="TableText"/>
                  </w:pPr>
                  <w:r w:rsidRPr="00DC280B">
                    <w:t>Multiple allowed</w:t>
                  </w: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BBC9858" w14:textId="77777777" w:rsidR="00A23929" w:rsidRPr="00DC280B" w:rsidRDefault="00A23929" w:rsidP="00A23929">
                  <w:pPr>
                    <w:pStyle w:val="TableText"/>
                  </w:pPr>
                  <w:r w:rsidRPr="00DC280B">
                    <w:t>Y</w:t>
                  </w: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D2D6421" w14:textId="77777777" w:rsidR="00A23929" w:rsidRPr="00DC280B" w:rsidRDefault="00A23929" w:rsidP="00A23929">
                  <w:pPr>
                    <w:pStyle w:val="TableText"/>
                  </w:pPr>
                  <w:r w:rsidRPr="00DC280B">
                    <w:t>N</w:t>
                  </w: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166F8B8" w14:textId="77777777" w:rsidR="00A23929" w:rsidRPr="00DC280B" w:rsidRDefault="00A23929" w:rsidP="00A23929">
                  <w:pPr>
                    <w:pStyle w:val="TableText"/>
                  </w:pPr>
                  <w:r w:rsidRPr="00DC280B">
                    <w:t>Y</w:t>
                  </w: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6605D33" w14:textId="77777777" w:rsidR="00A23929" w:rsidRPr="00DC280B" w:rsidRDefault="00A23929" w:rsidP="00A23929">
                  <w:pPr>
                    <w:pStyle w:val="TableText"/>
                  </w:pPr>
                  <w:r w:rsidRPr="00DC280B">
                    <w:t>N</w:t>
                  </w:r>
                </w:p>
              </w:tc>
            </w:tr>
            <w:tr w:rsidR="00A23929" w:rsidRPr="0080234E" w14:paraId="36D7814B"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02EF0E7" w14:textId="77777777" w:rsidR="00A23929" w:rsidRPr="00DC280B" w:rsidRDefault="00A23929" w:rsidP="00A23929">
                  <w:pPr>
                    <w:pStyle w:val="TableText"/>
                  </w:pP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3DC702A" w14:textId="77777777" w:rsidR="00A23929" w:rsidRPr="00DC280B" w:rsidRDefault="00A23929" w:rsidP="00A23929">
                  <w:pPr>
                    <w:pStyle w:val="TableText"/>
                  </w:pP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AC7AF1C" w14:textId="77777777" w:rsidR="00A23929" w:rsidRPr="00DC280B" w:rsidRDefault="00A23929" w:rsidP="00A23929">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995A1B6" w14:textId="77777777" w:rsidR="00A23929" w:rsidRPr="00DC280B" w:rsidRDefault="00A23929" w:rsidP="00A23929">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C69831B" w14:textId="77777777" w:rsidR="00A23929" w:rsidRPr="00DC280B" w:rsidRDefault="00A23929" w:rsidP="00A23929">
                  <w:pPr>
                    <w:pStyle w:val="TableText"/>
                  </w:pPr>
                </w:p>
              </w:tc>
            </w:tr>
            <w:tr w:rsidR="00A23929" w:rsidRPr="0080234E" w14:paraId="51F671D0"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487F5F6" w14:textId="77777777" w:rsidR="00A23929" w:rsidRPr="00DC280B" w:rsidRDefault="00A23929" w:rsidP="00A23929">
                  <w:pPr>
                    <w:pStyle w:val="TableText"/>
                  </w:pPr>
                  <w:r w:rsidRPr="00DC280B">
                    <w:t>48B - Not set</w:t>
                  </w: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EF39E6E" w14:textId="77777777" w:rsidR="00A23929" w:rsidRPr="00DC280B" w:rsidRDefault="00A23929" w:rsidP="00A23929">
                  <w:pPr>
                    <w:pStyle w:val="TableText"/>
                  </w:pPr>
                  <w:r w:rsidRPr="00DC280B">
                    <w:t>X</w:t>
                  </w: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311C76B" w14:textId="77777777" w:rsidR="00A23929" w:rsidRPr="00DC280B" w:rsidRDefault="00A23929" w:rsidP="00A23929">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C1C0540" w14:textId="77777777" w:rsidR="00A23929" w:rsidRPr="00DC280B" w:rsidRDefault="00A23929" w:rsidP="00A23929">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A0236A0" w14:textId="77777777" w:rsidR="00A23929" w:rsidRPr="00DC280B" w:rsidRDefault="00A23929" w:rsidP="00A23929">
                  <w:pPr>
                    <w:pStyle w:val="TableText"/>
                  </w:pPr>
                </w:p>
              </w:tc>
            </w:tr>
            <w:tr w:rsidR="00A23929" w:rsidRPr="0080234E" w14:paraId="7FF86900"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67922A8" w14:textId="77777777" w:rsidR="00A23929" w:rsidRPr="00DC280B" w:rsidRDefault="00A23929" w:rsidP="00A23929">
                  <w:pPr>
                    <w:pStyle w:val="TableText"/>
                  </w:pPr>
                  <w:r w:rsidRPr="00DC280B">
                    <w:rPr>
                      <w:bCs/>
                    </w:rPr>
                    <w:t>NMLT</w:t>
                  </w: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0338F07" w14:textId="77777777" w:rsidR="00A23929" w:rsidRPr="00DC280B" w:rsidRDefault="00A23929" w:rsidP="00A23929">
                  <w:pPr>
                    <w:pStyle w:val="TableText"/>
                  </w:pP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502CD17" w14:textId="77777777" w:rsidR="00A23929" w:rsidRPr="00DC280B" w:rsidRDefault="00A23929" w:rsidP="00A23929">
                  <w:pPr>
                    <w:pStyle w:val="TableText"/>
                  </w:pPr>
                  <w:r w:rsidRPr="00DC280B">
                    <w:rPr>
                      <w:bCs/>
                    </w:rPr>
                    <w:t>X</w:t>
                  </w: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782EB7D" w14:textId="77777777" w:rsidR="00A23929" w:rsidRPr="00DC280B" w:rsidRDefault="00A23929" w:rsidP="00A23929">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490BEE6" w14:textId="77777777" w:rsidR="00A23929" w:rsidRPr="00DC280B" w:rsidRDefault="00A23929" w:rsidP="00A23929">
                  <w:pPr>
                    <w:pStyle w:val="TableText"/>
                  </w:pPr>
                </w:p>
              </w:tc>
            </w:tr>
            <w:tr w:rsidR="00A23929" w:rsidRPr="0080234E" w14:paraId="5B882CFA"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7E110F8" w14:textId="77777777" w:rsidR="00A23929" w:rsidRPr="00DC280B" w:rsidRDefault="00A23929" w:rsidP="00A23929">
                  <w:pPr>
                    <w:pStyle w:val="TableText"/>
                  </w:pPr>
                  <w:r w:rsidRPr="00DC280B">
                    <w:t>NPRT</w:t>
                  </w: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054F08F" w14:textId="77777777" w:rsidR="00A23929" w:rsidRPr="00DC280B" w:rsidRDefault="00A23929" w:rsidP="00A23929">
                  <w:pPr>
                    <w:pStyle w:val="TableText"/>
                  </w:pP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59D582C" w14:textId="77777777" w:rsidR="00A23929" w:rsidRPr="00DC280B" w:rsidRDefault="00A23929" w:rsidP="00A23929">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04C48A2" w14:textId="77777777" w:rsidR="00A23929" w:rsidRPr="00DC280B" w:rsidRDefault="00A23929" w:rsidP="00A23929">
                  <w:pPr>
                    <w:pStyle w:val="TableText"/>
                  </w:pPr>
                  <w:r w:rsidRPr="00DC280B">
                    <w:t>X</w:t>
                  </w: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98B2E9E" w14:textId="77777777" w:rsidR="00A23929" w:rsidRPr="00DC280B" w:rsidRDefault="00A23929" w:rsidP="00A23929">
                  <w:pPr>
                    <w:pStyle w:val="TableText"/>
                  </w:pPr>
                </w:p>
              </w:tc>
            </w:tr>
            <w:tr w:rsidR="00A23929" w:rsidRPr="0080234E" w14:paraId="65FCB1AF"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2325AE6" w14:textId="77777777" w:rsidR="00A23929" w:rsidRPr="00DC280B" w:rsidRDefault="00A23929" w:rsidP="00A23929">
                  <w:pPr>
                    <w:pStyle w:val="TableText"/>
                  </w:pPr>
                  <w:r w:rsidRPr="00DC280B">
                    <w:rPr>
                      <w:bCs/>
                    </w:rPr>
                    <w:t>NMPT</w:t>
                  </w: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D5E87F" w14:textId="77777777" w:rsidR="00A23929" w:rsidRPr="00DC280B" w:rsidRDefault="00A23929" w:rsidP="00A23929">
                  <w:pPr>
                    <w:pStyle w:val="TableText"/>
                  </w:pP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94519CB" w14:textId="77777777" w:rsidR="00A23929" w:rsidRPr="00DC280B" w:rsidRDefault="00A23929" w:rsidP="00A23929">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AFB496E" w14:textId="77777777" w:rsidR="00A23929" w:rsidRPr="00DC280B" w:rsidRDefault="00A23929" w:rsidP="00A23929">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53CBBC7" w14:textId="77777777" w:rsidR="00A23929" w:rsidRPr="00DC280B" w:rsidRDefault="00A23929" w:rsidP="00A23929">
                  <w:pPr>
                    <w:pStyle w:val="TableText"/>
                  </w:pPr>
                  <w:r w:rsidRPr="00DC280B">
                    <w:rPr>
                      <w:bCs/>
                    </w:rPr>
                    <w:t>X</w:t>
                  </w:r>
                </w:p>
              </w:tc>
            </w:tr>
          </w:tbl>
          <w:p w14:paraId="2A397219" w14:textId="77777777" w:rsidR="00A23929" w:rsidRPr="00334551" w:rsidRDefault="00A23929" w:rsidP="00A23929">
            <w:pPr>
              <w:pStyle w:val="TableText"/>
              <w:rPr>
                <w:lang w:val="en-GB"/>
              </w:rPr>
            </w:pPr>
          </w:p>
        </w:tc>
      </w:tr>
      <w:tr w:rsidR="00A23929" w:rsidRPr="00334551" w14:paraId="35E03E07" w14:textId="77777777" w:rsidTr="00637C60">
        <w:trPr>
          <w:cnfStyle w:val="000000100000" w:firstRow="0" w:lastRow="0" w:firstColumn="0" w:lastColumn="0" w:oddVBand="0" w:evenVBand="0" w:oddHBand="1" w:evenHBand="0" w:firstRowFirstColumn="0" w:firstRowLastColumn="0" w:lastRowFirstColumn="0" w:lastRowLastColumn="0"/>
          <w:trHeight w:val="300"/>
        </w:trPr>
        <w:tc>
          <w:tcPr>
            <w:tcW w:w="1587" w:type="dxa"/>
            <w:hideMark/>
          </w:tcPr>
          <w:p w14:paraId="030F204D" w14:textId="77777777" w:rsidR="00A23929" w:rsidRPr="00334551" w:rsidRDefault="00A23929" w:rsidP="00A23929">
            <w:pPr>
              <w:pStyle w:val="TableText"/>
              <w:rPr>
                <w:lang w:val="en-GB"/>
              </w:rPr>
            </w:pPr>
            <w:r w:rsidRPr="00334551">
              <w:t>48D</w:t>
            </w:r>
          </w:p>
        </w:tc>
        <w:tc>
          <w:tcPr>
            <w:tcW w:w="3732" w:type="dxa"/>
            <w:hideMark/>
          </w:tcPr>
          <w:p w14:paraId="7656DD98" w14:textId="77777777" w:rsidR="00A23929" w:rsidRPr="00334551" w:rsidRDefault="00A23929" w:rsidP="00A23929">
            <w:pPr>
              <w:pStyle w:val="TableText"/>
              <w:rPr>
                <w:lang w:val="en-GB"/>
              </w:rPr>
            </w:pPr>
            <w:r w:rsidRPr="00334551">
              <w:t>Transfer Indicator</w:t>
            </w:r>
          </w:p>
        </w:tc>
        <w:tc>
          <w:tcPr>
            <w:tcW w:w="3697" w:type="dxa"/>
            <w:hideMark/>
          </w:tcPr>
          <w:p w14:paraId="7D801630" w14:textId="77777777" w:rsidR="00A23929" w:rsidRPr="00334551" w:rsidRDefault="00A23929" w:rsidP="00A23929">
            <w:pPr>
              <w:pStyle w:val="TableText"/>
              <w:rPr>
                <w:lang w:val="en-GB"/>
              </w:rPr>
            </w:pPr>
            <w:r w:rsidRPr="00334551">
              <w:rPr>
                <w:lang w:val="en-GB"/>
              </w:rPr>
              <w:t>Set to TRAN if transferable</w:t>
            </w:r>
          </w:p>
        </w:tc>
      </w:tr>
      <w:tr w:rsidR="00A23929" w:rsidRPr="00334551" w14:paraId="71F9C661" w14:textId="77777777" w:rsidTr="00637C60">
        <w:trPr>
          <w:cnfStyle w:val="000000010000" w:firstRow="0" w:lastRow="0" w:firstColumn="0" w:lastColumn="0" w:oddVBand="0" w:evenVBand="0" w:oddHBand="0" w:evenHBand="1" w:firstRowFirstColumn="0" w:firstRowLastColumn="0" w:lastRowFirstColumn="0" w:lastRowLastColumn="0"/>
          <w:trHeight w:val="300"/>
        </w:trPr>
        <w:tc>
          <w:tcPr>
            <w:tcW w:w="1587" w:type="dxa"/>
            <w:hideMark/>
          </w:tcPr>
          <w:p w14:paraId="76B85F7E" w14:textId="77777777" w:rsidR="00A23929" w:rsidRPr="00334551" w:rsidRDefault="00A23929" w:rsidP="00A23929">
            <w:pPr>
              <w:pStyle w:val="TableText"/>
              <w:rPr>
                <w:lang w:val="en-GB"/>
              </w:rPr>
            </w:pPr>
            <w:r w:rsidRPr="00334551">
              <w:t>39E</w:t>
            </w:r>
          </w:p>
        </w:tc>
        <w:tc>
          <w:tcPr>
            <w:tcW w:w="3732" w:type="dxa"/>
            <w:hideMark/>
          </w:tcPr>
          <w:p w14:paraId="1A345385" w14:textId="77777777" w:rsidR="00A23929" w:rsidRPr="00334551" w:rsidRDefault="00A23929" w:rsidP="00A23929">
            <w:pPr>
              <w:pStyle w:val="TableText"/>
              <w:rPr>
                <w:lang w:val="en-GB"/>
              </w:rPr>
            </w:pPr>
            <w:r w:rsidRPr="00334551">
              <w:t>Transfer conditions</w:t>
            </w:r>
          </w:p>
        </w:tc>
        <w:tc>
          <w:tcPr>
            <w:tcW w:w="3697" w:type="dxa"/>
            <w:hideMark/>
          </w:tcPr>
          <w:p w14:paraId="6474DAC6" w14:textId="77777777" w:rsidR="00A23929" w:rsidRPr="00334551" w:rsidRDefault="00A23929" w:rsidP="00A23929">
            <w:pPr>
              <w:pStyle w:val="TableText"/>
              <w:rPr>
                <w:lang w:val="en-GB"/>
              </w:rPr>
            </w:pPr>
            <w:r w:rsidRPr="00334551">
              <w:rPr>
                <w:lang w:val="en-GB"/>
              </w:rPr>
              <w:t>Set to Transfer conditions if Transferable</w:t>
            </w:r>
          </w:p>
        </w:tc>
      </w:tr>
      <w:tr w:rsidR="00A23929" w:rsidRPr="00334551" w14:paraId="740E105F" w14:textId="77777777" w:rsidTr="00637C60">
        <w:trPr>
          <w:cnfStyle w:val="000000100000" w:firstRow="0" w:lastRow="0" w:firstColumn="0" w:lastColumn="0" w:oddVBand="0" w:evenVBand="0" w:oddHBand="1" w:evenHBand="0" w:firstRowFirstColumn="0" w:firstRowLastColumn="0" w:lastRowFirstColumn="0" w:lastRowLastColumn="0"/>
          <w:trHeight w:val="300"/>
        </w:trPr>
        <w:tc>
          <w:tcPr>
            <w:tcW w:w="1587" w:type="dxa"/>
            <w:hideMark/>
          </w:tcPr>
          <w:p w14:paraId="163C5906" w14:textId="77777777" w:rsidR="00A23929" w:rsidRPr="00334551" w:rsidRDefault="00A23929" w:rsidP="00A23929">
            <w:pPr>
              <w:pStyle w:val="TableText"/>
              <w:rPr>
                <w:lang w:val="en-GB"/>
              </w:rPr>
            </w:pPr>
            <w:r w:rsidRPr="00334551">
              <w:t>45L</w:t>
            </w:r>
          </w:p>
        </w:tc>
        <w:tc>
          <w:tcPr>
            <w:tcW w:w="3732" w:type="dxa"/>
            <w:hideMark/>
          </w:tcPr>
          <w:p w14:paraId="242FF04E" w14:textId="77777777" w:rsidR="00A23929" w:rsidRPr="00334551" w:rsidRDefault="00A23929" w:rsidP="00A23929">
            <w:pPr>
              <w:pStyle w:val="TableText"/>
              <w:rPr>
                <w:lang w:val="en-GB"/>
              </w:rPr>
            </w:pPr>
            <w:r w:rsidRPr="00334551">
              <w:t>Underlying Transaction Details</w:t>
            </w:r>
          </w:p>
        </w:tc>
        <w:tc>
          <w:tcPr>
            <w:tcW w:w="3697" w:type="dxa"/>
            <w:hideMark/>
          </w:tcPr>
          <w:p w14:paraId="5E22B1DB" w14:textId="77777777" w:rsidR="00A23929" w:rsidRPr="00334551" w:rsidRDefault="00A23929" w:rsidP="00A23929">
            <w:pPr>
              <w:pStyle w:val="TableText"/>
              <w:rPr>
                <w:lang w:val="en-GB"/>
              </w:rPr>
            </w:pPr>
            <w:r w:rsidRPr="00334551">
              <w:rPr>
                <w:lang w:val="en-GB"/>
              </w:rPr>
              <w:t>Set to Underlying Transaction details</w:t>
            </w:r>
          </w:p>
        </w:tc>
      </w:tr>
      <w:tr w:rsidR="00A23929" w:rsidRPr="00334551" w14:paraId="74072DFA" w14:textId="77777777" w:rsidTr="00637C60">
        <w:trPr>
          <w:cnfStyle w:val="000000010000" w:firstRow="0" w:lastRow="0" w:firstColumn="0" w:lastColumn="0" w:oddVBand="0" w:evenVBand="0" w:oddHBand="0" w:evenHBand="1" w:firstRowFirstColumn="0" w:firstRowLastColumn="0" w:lastRowFirstColumn="0" w:lastRowLastColumn="0"/>
          <w:trHeight w:val="600"/>
        </w:trPr>
        <w:tc>
          <w:tcPr>
            <w:tcW w:w="1587" w:type="dxa"/>
            <w:hideMark/>
          </w:tcPr>
          <w:p w14:paraId="5A970957" w14:textId="77777777" w:rsidR="00A23929" w:rsidRPr="00334551" w:rsidRDefault="00A23929" w:rsidP="00A23929">
            <w:pPr>
              <w:pStyle w:val="TableText"/>
              <w:rPr>
                <w:lang w:val="en-GB"/>
              </w:rPr>
            </w:pPr>
            <w:r w:rsidRPr="00334551">
              <w:t>24E Code</w:t>
            </w:r>
          </w:p>
        </w:tc>
        <w:tc>
          <w:tcPr>
            <w:tcW w:w="3732" w:type="dxa"/>
            <w:hideMark/>
          </w:tcPr>
          <w:p w14:paraId="6F4E401F" w14:textId="77777777" w:rsidR="00A23929" w:rsidRPr="00334551" w:rsidRDefault="00A23929" w:rsidP="00A23929">
            <w:pPr>
              <w:pStyle w:val="TableText"/>
              <w:rPr>
                <w:lang w:val="en-GB"/>
              </w:rPr>
            </w:pPr>
            <w:r w:rsidRPr="00334551">
              <w:t>Delivery of Undertaking</w:t>
            </w:r>
          </w:p>
        </w:tc>
        <w:tc>
          <w:tcPr>
            <w:tcW w:w="3697" w:type="dxa"/>
            <w:hideMark/>
          </w:tcPr>
          <w:p w14:paraId="27FEC639" w14:textId="77777777" w:rsidR="00A23929" w:rsidRPr="00334551" w:rsidRDefault="00A23929" w:rsidP="00A23929">
            <w:pPr>
              <w:pStyle w:val="TableText"/>
              <w:rPr>
                <w:lang w:val="en-GB"/>
              </w:rPr>
            </w:pPr>
            <w:r w:rsidRPr="00334551">
              <w:rPr>
                <w:lang w:val="en-GB"/>
              </w:rPr>
              <w:t>Set to Delivery of undertaking</w:t>
            </w:r>
            <w:r w:rsidRPr="00334551">
              <w:rPr>
                <w:lang w:val="en-GB"/>
              </w:rPr>
              <w:br/>
              <w:t>COLL, COURIER, MAIL, MESS, OTHR, REGM"</w:t>
            </w:r>
          </w:p>
        </w:tc>
      </w:tr>
      <w:tr w:rsidR="00A23929" w:rsidRPr="00334551" w14:paraId="3DF74EDB" w14:textId="77777777" w:rsidTr="00637C60">
        <w:trPr>
          <w:cnfStyle w:val="000000100000" w:firstRow="0" w:lastRow="0" w:firstColumn="0" w:lastColumn="0" w:oddVBand="0" w:evenVBand="0" w:oddHBand="1" w:evenHBand="0" w:firstRowFirstColumn="0" w:firstRowLastColumn="0" w:lastRowFirstColumn="0" w:lastRowLastColumn="0"/>
          <w:trHeight w:val="600"/>
        </w:trPr>
        <w:tc>
          <w:tcPr>
            <w:tcW w:w="1587" w:type="dxa"/>
            <w:hideMark/>
          </w:tcPr>
          <w:p w14:paraId="527BD5A4" w14:textId="77777777" w:rsidR="00A23929" w:rsidRPr="00334551" w:rsidRDefault="00A23929" w:rsidP="00A23929">
            <w:pPr>
              <w:pStyle w:val="TableText"/>
              <w:rPr>
                <w:lang w:val="en-GB"/>
              </w:rPr>
            </w:pPr>
            <w:r w:rsidRPr="00334551">
              <w:t>24E Add Info</w:t>
            </w:r>
          </w:p>
        </w:tc>
        <w:tc>
          <w:tcPr>
            <w:tcW w:w="3732" w:type="dxa"/>
            <w:hideMark/>
          </w:tcPr>
          <w:p w14:paraId="73BFDE4D" w14:textId="77777777" w:rsidR="00A23929" w:rsidRPr="00334551" w:rsidRDefault="00A23929" w:rsidP="00A23929">
            <w:pPr>
              <w:pStyle w:val="TableText"/>
              <w:rPr>
                <w:lang w:val="en-GB"/>
              </w:rPr>
            </w:pPr>
            <w:r w:rsidRPr="00334551">
              <w:t>Delivery of undertaking add Info</w:t>
            </w:r>
          </w:p>
        </w:tc>
        <w:tc>
          <w:tcPr>
            <w:tcW w:w="3697" w:type="dxa"/>
            <w:hideMark/>
          </w:tcPr>
          <w:p w14:paraId="22C01521" w14:textId="77777777" w:rsidR="00A23929" w:rsidRPr="00334551" w:rsidRDefault="00A23929" w:rsidP="00A23929">
            <w:pPr>
              <w:pStyle w:val="TableText"/>
              <w:rPr>
                <w:lang w:val="en-GB"/>
              </w:rPr>
            </w:pPr>
            <w:r w:rsidRPr="00334551">
              <w:rPr>
                <w:lang w:val="en-GB"/>
              </w:rPr>
              <w:t>Set from Delivery of undertaking extra data entered for COURIER or OTHR</w:t>
            </w:r>
          </w:p>
        </w:tc>
      </w:tr>
      <w:tr w:rsidR="00A23929" w:rsidRPr="00334551" w14:paraId="4D4CF02D" w14:textId="77777777" w:rsidTr="00637C60">
        <w:trPr>
          <w:cnfStyle w:val="000000010000" w:firstRow="0" w:lastRow="0" w:firstColumn="0" w:lastColumn="0" w:oddVBand="0" w:evenVBand="0" w:oddHBand="0" w:evenHBand="1" w:firstRowFirstColumn="0" w:firstRowLastColumn="0" w:lastRowFirstColumn="0" w:lastRowLastColumn="0"/>
          <w:trHeight w:val="300"/>
        </w:trPr>
        <w:tc>
          <w:tcPr>
            <w:tcW w:w="1587" w:type="dxa"/>
            <w:hideMark/>
          </w:tcPr>
          <w:p w14:paraId="5399066B" w14:textId="77777777" w:rsidR="00A23929" w:rsidRPr="00334551" w:rsidRDefault="00A23929" w:rsidP="00A23929">
            <w:pPr>
              <w:pStyle w:val="TableText"/>
              <w:rPr>
                <w:lang w:val="en-GB"/>
              </w:rPr>
            </w:pPr>
            <w:r w:rsidRPr="00334551">
              <w:t>24G Code</w:t>
            </w:r>
          </w:p>
        </w:tc>
        <w:tc>
          <w:tcPr>
            <w:tcW w:w="3732" w:type="dxa"/>
            <w:hideMark/>
          </w:tcPr>
          <w:p w14:paraId="30980F10" w14:textId="77777777" w:rsidR="00A23929" w:rsidRPr="00334551" w:rsidRDefault="00A23929" w:rsidP="00A23929">
            <w:pPr>
              <w:pStyle w:val="TableText"/>
              <w:rPr>
                <w:lang w:val="en-GB"/>
              </w:rPr>
            </w:pPr>
            <w:r w:rsidRPr="00334551">
              <w:t>Delivery to/Collection by</w:t>
            </w:r>
          </w:p>
        </w:tc>
        <w:tc>
          <w:tcPr>
            <w:tcW w:w="3697" w:type="dxa"/>
            <w:hideMark/>
          </w:tcPr>
          <w:p w14:paraId="5486AAA2" w14:textId="77777777" w:rsidR="00A23929" w:rsidRPr="00334551" w:rsidRDefault="00A23929" w:rsidP="00A23929">
            <w:pPr>
              <w:pStyle w:val="TableText"/>
              <w:rPr>
                <w:lang w:val="en-GB"/>
              </w:rPr>
            </w:pPr>
            <w:r w:rsidRPr="00334551">
              <w:rPr>
                <w:lang w:val="en-GB"/>
              </w:rPr>
              <w:t>BENE, OTHR</w:t>
            </w:r>
          </w:p>
        </w:tc>
      </w:tr>
      <w:tr w:rsidR="00A23929" w:rsidRPr="00334551" w14:paraId="1B0606A0" w14:textId="77777777" w:rsidTr="00637C60">
        <w:trPr>
          <w:cnfStyle w:val="000000100000" w:firstRow="0" w:lastRow="0" w:firstColumn="0" w:lastColumn="0" w:oddVBand="0" w:evenVBand="0" w:oddHBand="1" w:evenHBand="0" w:firstRowFirstColumn="0" w:firstRowLastColumn="0" w:lastRowFirstColumn="0" w:lastRowLastColumn="0"/>
          <w:trHeight w:val="615"/>
        </w:trPr>
        <w:tc>
          <w:tcPr>
            <w:tcW w:w="1587" w:type="dxa"/>
            <w:hideMark/>
          </w:tcPr>
          <w:p w14:paraId="1BA6DAB2" w14:textId="4D9574A4" w:rsidR="00A23929" w:rsidRPr="00334551" w:rsidRDefault="00A23929" w:rsidP="00A23929">
            <w:pPr>
              <w:pStyle w:val="TableText"/>
              <w:rPr>
                <w:lang w:val="en-GB"/>
              </w:rPr>
            </w:pPr>
            <w:r w:rsidRPr="00334551">
              <w:t xml:space="preserve">24G </w:t>
            </w:r>
            <w:r w:rsidR="006F68A9">
              <w:t>Narrative</w:t>
            </w:r>
          </w:p>
        </w:tc>
        <w:tc>
          <w:tcPr>
            <w:tcW w:w="3732" w:type="dxa"/>
            <w:hideMark/>
          </w:tcPr>
          <w:p w14:paraId="6B20AB2A" w14:textId="77777777" w:rsidR="00A23929" w:rsidRPr="00334551" w:rsidRDefault="00A23929" w:rsidP="00A23929">
            <w:pPr>
              <w:pStyle w:val="TableText"/>
              <w:rPr>
                <w:lang w:val="en-GB"/>
              </w:rPr>
            </w:pPr>
            <w:r w:rsidRPr="00334551">
              <w:t>Delivery to/Collection by</w:t>
            </w:r>
          </w:p>
        </w:tc>
        <w:tc>
          <w:tcPr>
            <w:tcW w:w="3697" w:type="dxa"/>
            <w:hideMark/>
          </w:tcPr>
          <w:p w14:paraId="5F53558E" w14:textId="520CF835" w:rsidR="007125D0" w:rsidRPr="00334551" w:rsidRDefault="007125D0" w:rsidP="00B407BA">
            <w:pPr>
              <w:pStyle w:val="TableText"/>
              <w:rPr>
                <w:lang w:val="en-GB"/>
              </w:rPr>
            </w:pPr>
            <w:r w:rsidRPr="007125D0">
              <w:rPr>
                <w:lang w:val="en-GB"/>
              </w:rPr>
              <w:t xml:space="preserve">Set to Delivery to party Name and address if BENE </w:t>
            </w:r>
            <w:r>
              <w:rPr>
                <w:lang w:val="en-GB"/>
              </w:rPr>
              <w:t>or</w:t>
            </w:r>
            <w:r w:rsidRPr="007125D0">
              <w:rPr>
                <w:lang w:val="en-GB"/>
              </w:rPr>
              <w:t xml:space="preserve"> OTHR otherwise not set. In TI</w:t>
            </w:r>
            <w:r w:rsidR="00832F26">
              <w:rPr>
                <w:lang w:val="en-GB"/>
              </w:rPr>
              <w:t>,</w:t>
            </w:r>
            <w:r w:rsidRPr="007125D0">
              <w:rPr>
                <w:lang w:val="en-GB"/>
              </w:rPr>
              <w:t xml:space="preserve"> this field is maintained as Narrative Party name and address field but with a validation on the number of lines and characters per line as suggested in the SCORE standards guide. However, if the code is BENE, this field is not mandatory.</w:t>
            </w:r>
          </w:p>
        </w:tc>
      </w:tr>
    </w:tbl>
    <w:p w14:paraId="11272F80" w14:textId="44B6EE69" w:rsidR="000D3507" w:rsidRDefault="000D3507" w:rsidP="00813D51">
      <w:pPr>
        <w:spacing w:after="200" w:line="276" w:lineRule="auto"/>
      </w:pPr>
    </w:p>
    <w:p w14:paraId="0340120C" w14:textId="67B72E65" w:rsidR="008C6561" w:rsidRDefault="008C6561" w:rsidP="008C6561">
      <w:pPr>
        <w:pStyle w:val="BodyText"/>
      </w:pPr>
      <w:r w:rsidRPr="001C59A8">
        <w:t>Where the</w:t>
      </w:r>
      <w:r>
        <w:t xml:space="preserve"> Issuance</w:t>
      </w:r>
      <w:r w:rsidRPr="001C59A8">
        <w:t xml:space="preserve"> details exceeds 150 x 65 characters in 77U</w:t>
      </w:r>
      <w:r w:rsidR="001C1F4E">
        <w:t xml:space="preserve"> or 77L</w:t>
      </w:r>
      <w:r>
        <w:t>, then</w:t>
      </w:r>
      <w:r w:rsidRPr="001C59A8">
        <w:t xml:space="preserve"> one or more</w:t>
      </w:r>
      <w:r>
        <w:t xml:space="preserve"> </w:t>
      </w:r>
      <w:r w:rsidRPr="001C59A8">
        <w:t>continuation</w:t>
      </w:r>
      <w:r>
        <w:t xml:space="preserve"> </w:t>
      </w:r>
      <w:r w:rsidRPr="001C59A8">
        <w:t xml:space="preserve">messages </w:t>
      </w:r>
      <w:r>
        <w:t xml:space="preserve">are </w:t>
      </w:r>
      <w:r w:rsidRPr="001C59A8">
        <w:t>created in the following format</w:t>
      </w:r>
      <w:r>
        <w:t>:</w:t>
      </w:r>
    </w:p>
    <w:tbl>
      <w:tblPr>
        <w:tblStyle w:val="TableGridHeader15"/>
        <w:tblW w:w="0" w:type="auto"/>
        <w:tblLook w:val="04A0" w:firstRow="1" w:lastRow="0" w:firstColumn="1" w:lastColumn="0" w:noHBand="0" w:noVBand="1"/>
      </w:tblPr>
      <w:tblGrid>
        <w:gridCol w:w="1594"/>
        <w:gridCol w:w="4125"/>
        <w:gridCol w:w="4161"/>
      </w:tblGrid>
      <w:tr w:rsidR="00853C9C" w:rsidRPr="00853C9C" w14:paraId="7F4A6CBF" w14:textId="77777777" w:rsidTr="003D3747">
        <w:trPr>
          <w:cnfStyle w:val="100000000000" w:firstRow="1" w:lastRow="0" w:firstColumn="0" w:lastColumn="0" w:oddVBand="0" w:evenVBand="0" w:oddHBand="0" w:evenHBand="0" w:firstRowFirstColumn="0" w:firstRowLastColumn="0" w:lastRowFirstColumn="0" w:lastRowLastColumn="0"/>
          <w:trHeight w:val="315"/>
        </w:trPr>
        <w:tc>
          <w:tcPr>
            <w:tcW w:w="2040" w:type="dxa"/>
            <w:hideMark/>
          </w:tcPr>
          <w:p w14:paraId="150490B6" w14:textId="77777777" w:rsidR="00853C9C" w:rsidRPr="00853C9C" w:rsidRDefault="00853C9C" w:rsidP="00853C9C">
            <w:pPr>
              <w:spacing w:before="60" w:after="80"/>
              <w:rPr>
                <w:rFonts w:eastAsia="Calibri" w:cs="Times New Roman"/>
                <w:bCs/>
                <w:color w:val="FFFFFF"/>
                <w:sz w:val="18"/>
                <w:lang w:val="en-GB"/>
              </w:rPr>
            </w:pPr>
            <w:r w:rsidRPr="00853C9C">
              <w:rPr>
                <w:rFonts w:eastAsia="Calibri" w:cs="Times New Roman"/>
                <w:bCs/>
                <w:color w:val="FFFFFF"/>
                <w:sz w:val="18"/>
                <w:lang w:val="en-GB"/>
              </w:rPr>
              <w:t>Tag</w:t>
            </w:r>
          </w:p>
        </w:tc>
        <w:tc>
          <w:tcPr>
            <w:tcW w:w="5380" w:type="dxa"/>
            <w:hideMark/>
          </w:tcPr>
          <w:p w14:paraId="6B3054FB" w14:textId="77777777" w:rsidR="00853C9C" w:rsidRPr="00853C9C" w:rsidRDefault="00853C9C" w:rsidP="00853C9C">
            <w:pPr>
              <w:spacing w:before="60" w:after="80"/>
              <w:rPr>
                <w:rFonts w:eastAsia="Calibri" w:cs="Times New Roman"/>
                <w:bCs/>
                <w:color w:val="FFFFFF"/>
                <w:sz w:val="18"/>
                <w:lang w:val="en-GB"/>
              </w:rPr>
            </w:pPr>
            <w:r w:rsidRPr="00853C9C">
              <w:rPr>
                <w:rFonts w:eastAsia="Calibri" w:cs="Times New Roman"/>
                <w:bCs/>
                <w:color w:val="FFFFFF"/>
                <w:sz w:val="18"/>
                <w:lang w:val="en-GB"/>
              </w:rPr>
              <w:t>Field name</w:t>
            </w:r>
          </w:p>
        </w:tc>
        <w:tc>
          <w:tcPr>
            <w:tcW w:w="5380" w:type="dxa"/>
            <w:hideMark/>
          </w:tcPr>
          <w:p w14:paraId="38390A3C" w14:textId="77777777" w:rsidR="00853C9C" w:rsidRPr="00853C9C" w:rsidRDefault="00853C9C" w:rsidP="00853C9C">
            <w:pPr>
              <w:spacing w:before="60" w:after="80"/>
              <w:rPr>
                <w:rFonts w:eastAsia="Calibri" w:cs="Times New Roman"/>
                <w:bCs/>
                <w:color w:val="FFFFFF"/>
                <w:sz w:val="18"/>
                <w:lang w:val="en-GB"/>
              </w:rPr>
            </w:pPr>
            <w:r w:rsidRPr="00853C9C">
              <w:rPr>
                <w:rFonts w:eastAsia="Calibri" w:cs="Times New Roman"/>
                <w:bCs/>
                <w:color w:val="FFFFFF"/>
                <w:sz w:val="18"/>
                <w:lang w:val="en-GB"/>
              </w:rPr>
              <w:t>Mapped From</w:t>
            </w:r>
          </w:p>
        </w:tc>
      </w:tr>
      <w:tr w:rsidR="00853C9C" w:rsidRPr="00853C9C" w14:paraId="396E5216"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2040" w:type="dxa"/>
            <w:hideMark/>
          </w:tcPr>
          <w:p w14:paraId="653ACA21" w14:textId="77777777" w:rsidR="00853C9C" w:rsidRPr="00853C9C" w:rsidRDefault="00853C9C" w:rsidP="00853C9C">
            <w:pPr>
              <w:spacing w:before="60" w:after="80"/>
              <w:rPr>
                <w:rFonts w:eastAsia="Calibri" w:cs="Times New Roman"/>
                <w:sz w:val="18"/>
                <w:lang w:val="en-GB"/>
              </w:rPr>
            </w:pPr>
            <w:r w:rsidRPr="00853C9C">
              <w:rPr>
                <w:rFonts w:eastAsia="Calibri" w:cs="Times New Roman"/>
                <w:sz w:val="18"/>
                <w:lang w:val="en-GB"/>
              </w:rPr>
              <w:t>27</w:t>
            </w:r>
          </w:p>
        </w:tc>
        <w:tc>
          <w:tcPr>
            <w:tcW w:w="5380" w:type="dxa"/>
            <w:hideMark/>
          </w:tcPr>
          <w:p w14:paraId="1B693FD0" w14:textId="1335FAB1" w:rsidR="00853C9C" w:rsidRPr="00853C9C" w:rsidRDefault="00853C9C" w:rsidP="00853C9C">
            <w:pPr>
              <w:spacing w:before="60" w:after="80"/>
              <w:rPr>
                <w:rFonts w:eastAsia="Calibri" w:cs="Times New Roman"/>
                <w:sz w:val="18"/>
                <w:lang w:val="en-GB"/>
              </w:rPr>
            </w:pPr>
            <w:r w:rsidRPr="00853C9C">
              <w:rPr>
                <w:rFonts w:eastAsia="Calibri" w:cs="Times New Roman"/>
                <w:sz w:val="18"/>
                <w:lang w:val="en-GB"/>
              </w:rPr>
              <w:t>Sequence of Total</w:t>
            </w:r>
          </w:p>
        </w:tc>
        <w:tc>
          <w:tcPr>
            <w:tcW w:w="5380" w:type="dxa"/>
            <w:hideMark/>
          </w:tcPr>
          <w:p w14:paraId="2FC1D0A7" w14:textId="77777777" w:rsidR="00853C9C" w:rsidRPr="00853C9C" w:rsidRDefault="00853C9C" w:rsidP="00853C9C">
            <w:pPr>
              <w:spacing w:before="60" w:after="80"/>
              <w:rPr>
                <w:rFonts w:eastAsia="Calibri" w:cs="Times New Roman"/>
                <w:sz w:val="18"/>
                <w:lang w:val="en-GB"/>
              </w:rPr>
            </w:pPr>
            <w:r w:rsidRPr="00853C9C">
              <w:rPr>
                <w:rFonts w:eastAsia="Calibri" w:cs="Times New Roman"/>
                <w:sz w:val="18"/>
                <w:lang w:val="en-GB"/>
              </w:rPr>
              <w:t>Set according to the number of messages</w:t>
            </w:r>
          </w:p>
        </w:tc>
      </w:tr>
      <w:tr w:rsidR="00853C9C" w:rsidRPr="00853C9C" w14:paraId="70ECE704"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2040" w:type="dxa"/>
            <w:hideMark/>
          </w:tcPr>
          <w:p w14:paraId="584FF167" w14:textId="77777777" w:rsidR="00853C9C" w:rsidRPr="00853C9C" w:rsidRDefault="00853C9C" w:rsidP="00853C9C">
            <w:pPr>
              <w:spacing w:before="60" w:after="80"/>
              <w:rPr>
                <w:rFonts w:eastAsia="Calibri" w:cs="Times New Roman"/>
                <w:sz w:val="18"/>
                <w:lang w:val="en-GB"/>
              </w:rPr>
            </w:pPr>
            <w:r w:rsidRPr="00853C9C">
              <w:rPr>
                <w:rFonts w:eastAsia="Calibri" w:cs="Times New Roman"/>
                <w:sz w:val="18"/>
                <w:lang w:val="en-GB"/>
              </w:rPr>
              <w:t>20</w:t>
            </w:r>
          </w:p>
        </w:tc>
        <w:tc>
          <w:tcPr>
            <w:tcW w:w="5380" w:type="dxa"/>
            <w:hideMark/>
          </w:tcPr>
          <w:p w14:paraId="0DECED57" w14:textId="47B8FAC8" w:rsidR="00853C9C" w:rsidRPr="00853C9C" w:rsidRDefault="00853C9C" w:rsidP="00853C9C">
            <w:pPr>
              <w:spacing w:before="60" w:after="80"/>
              <w:rPr>
                <w:rFonts w:eastAsia="Calibri" w:cs="Times New Roman"/>
                <w:sz w:val="18"/>
                <w:lang w:val="en-GB"/>
              </w:rPr>
            </w:pPr>
            <w:r w:rsidRPr="00853C9C">
              <w:rPr>
                <w:rFonts w:eastAsia="Calibri" w:cs="Times New Roman"/>
                <w:sz w:val="18"/>
                <w:lang w:val="en-GB"/>
              </w:rPr>
              <w:t>Undertaking Number</w:t>
            </w:r>
          </w:p>
        </w:tc>
        <w:tc>
          <w:tcPr>
            <w:tcW w:w="5380" w:type="dxa"/>
            <w:hideMark/>
          </w:tcPr>
          <w:p w14:paraId="5559CBD1" w14:textId="77777777" w:rsidR="00853C9C" w:rsidRPr="00853C9C" w:rsidRDefault="00853C9C" w:rsidP="00853C9C">
            <w:pPr>
              <w:spacing w:before="60" w:after="80"/>
              <w:rPr>
                <w:rFonts w:eastAsia="Calibri" w:cs="Times New Roman"/>
                <w:sz w:val="18"/>
                <w:lang w:val="en-GB"/>
              </w:rPr>
            </w:pPr>
            <w:r w:rsidRPr="00853C9C">
              <w:rPr>
                <w:rFonts w:eastAsia="Calibri" w:cs="Times New Roman"/>
                <w:sz w:val="18"/>
                <w:lang w:val="en-GB"/>
              </w:rPr>
              <w:t xml:space="preserve">Master reference </w:t>
            </w:r>
          </w:p>
        </w:tc>
      </w:tr>
      <w:tr w:rsidR="00853C9C" w:rsidRPr="00853C9C" w14:paraId="734AC443"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2040" w:type="dxa"/>
            <w:hideMark/>
          </w:tcPr>
          <w:p w14:paraId="4B677957" w14:textId="77777777" w:rsidR="00853C9C" w:rsidRPr="00853C9C" w:rsidRDefault="00853C9C" w:rsidP="00853C9C">
            <w:pPr>
              <w:spacing w:before="60" w:after="80"/>
              <w:rPr>
                <w:rFonts w:eastAsia="Calibri" w:cs="Times New Roman"/>
                <w:sz w:val="18"/>
                <w:lang w:val="en-GB"/>
              </w:rPr>
            </w:pPr>
            <w:r w:rsidRPr="00853C9C">
              <w:rPr>
                <w:rFonts w:eastAsia="Calibri" w:cs="Times New Roman"/>
                <w:sz w:val="18"/>
                <w:lang w:val="en-GB"/>
              </w:rPr>
              <w:t>52a</w:t>
            </w:r>
          </w:p>
        </w:tc>
        <w:tc>
          <w:tcPr>
            <w:tcW w:w="5380" w:type="dxa"/>
            <w:hideMark/>
          </w:tcPr>
          <w:p w14:paraId="5BA6E63B" w14:textId="77777777" w:rsidR="00853C9C" w:rsidRPr="00853C9C" w:rsidRDefault="00853C9C" w:rsidP="00853C9C">
            <w:pPr>
              <w:spacing w:before="60" w:after="80"/>
              <w:rPr>
                <w:rFonts w:eastAsia="Calibri" w:cs="Times New Roman"/>
                <w:sz w:val="18"/>
                <w:lang w:val="en-GB"/>
              </w:rPr>
            </w:pPr>
            <w:r w:rsidRPr="00853C9C">
              <w:rPr>
                <w:rFonts w:eastAsia="Calibri" w:cs="Times New Roman"/>
                <w:sz w:val="18"/>
                <w:lang w:val="en-GB"/>
              </w:rPr>
              <w:t>Issuer</w:t>
            </w:r>
          </w:p>
        </w:tc>
        <w:tc>
          <w:tcPr>
            <w:tcW w:w="5380" w:type="dxa"/>
            <w:hideMark/>
          </w:tcPr>
          <w:p w14:paraId="2CDB474B" w14:textId="77777777" w:rsidR="00853C9C" w:rsidRPr="00853C9C" w:rsidRDefault="00853C9C" w:rsidP="00853C9C">
            <w:pPr>
              <w:spacing w:before="60" w:after="80"/>
              <w:rPr>
                <w:rFonts w:eastAsia="Calibri" w:cs="Times New Roman"/>
                <w:sz w:val="18"/>
                <w:lang w:val="en-GB"/>
              </w:rPr>
            </w:pPr>
            <w:r w:rsidRPr="00853C9C">
              <w:rPr>
                <w:rFonts w:eastAsia="Calibri" w:cs="Times New Roman"/>
                <w:sz w:val="18"/>
                <w:lang w:val="en-GB"/>
              </w:rPr>
              <w:t>SWIFT BIC or name and address from branch (BOB)</w:t>
            </w:r>
          </w:p>
        </w:tc>
      </w:tr>
      <w:tr w:rsidR="00853C9C" w:rsidRPr="00853C9C" w14:paraId="711EE7CC" w14:textId="77777777" w:rsidTr="003D3747">
        <w:trPr>
          <w:cnfStyle w:val="000000010000" w:firstRow="0" w:lastRow="0" w:firstColumn="0" w:lastColumn="0" w:oddVBand="0" w:evenVBand="0" w:oddHBand="0" w:evenHBand="1" w:firstRowFirstColumn="0" w:firstRowLastColumn="0" w:lastRowFirstColumn="0" w:lastRowLastColumn="0"/>
          <w:trHeight w:val="600"/>
        </w:trPr>
        <w:tc>
          <w:tcPr>
            <w:tcW w:w="2040" w:type="dxa"/>
            <w:hideMark/>
          </w:tcPr>
          <w:p w14:paraId="16582B23" w14:textId="77777777" w:rsidR="00853C9C" w:rsidRPr="00853C9C" w:rsidRDefault="00853C9C" w:rsidP="00853C9C">
            <w:pPr>
              <w:spacing w:before="60" w:after="80"/>
              <w:rPr>
                <w:rFonts w:eastAsia="Calibri" w:cs="Times New Roman"/>
                <w:sz w:val="18"/>
                <w:lang w:val="en-GB"/>
              </w:rPr>
            </w:pPr>
            <w:r w:rsidRPr="00853C9C">
              <w:rPr>
                <w:rFonts w:eastAsia="Calibri" w:cs="Times New Roman"/>
                <w:sz w:val="18"/>
                <w:lang w:val="en-GB"/>
              </w:rPr>
              <w:t>77U</w:t>
            </w:r>
          </w:p>
        </w:tc>
        <w:tc>
          <w:tcPr>
            <w:tcW w:w="5380" w:type="dxa"/>
            <w:hideMark/>
          </w:tcPr>
          <w:p w14:paraId="4F7BADAA" w14:textId="65F5A847" w:rsidR="00853C9C" w:rsidRPr="00853C9C" w:rsidRDefault="00853C9C" w:rsidP="00853C9C">
            <w:pPr>
              <w:spacing w:before="60" w:after="80"/>
              <w:rPr>
                <w:rFonts w:eastAsia="Calibri" w:cs="Times New Roman"/>
                <w:sz w:val="18"/>
                <w:lang w:val="en-GB"/>
              </w:rPr>
            </w:pPr>
            <w:r w:rsidRPr="00853C9C">
              <w:rPr>
                <w:rFonts w:eastAsia="Calibri" w:cs="Times New Roman"/>
                <w:sz w:val="18"/>
                <w:lang w:val="en-GB"/>
              </w:rPr>
              <w:t>Undertaking Terms and Conditions</w:t>
            </w:r>
          </w:p>
        </w:tc>
        <w:tc>
          <w:tcPr>
            <w:tcW w:w="5380" w:type="dxa"/>
            <w:hideMark/>
          </w:tcPr>
          <w:p w14:paraId="56C22554" w14:textId="77777777" w:rsidR="00853C9C" w:rsidRPr="00853C9C" w:rsidRDefault="00853C9C" w:rsidP="00853C9C">
            <w:pPr>
              <w:spacing w:before="60" w:after="80"/>
              <w:rPr>
                <w:rFonts w:eastAsia="Calibri" w:cs="Times New Roman"/>
                <w:sz w:val="18"/>
                <w:lang w:val="en-GB"/>
              </w:rPr>
            </w:pPr>
            <w:r w:rsidRPr="00853C9C">
              <w:rPr>
                <w:rFonts w:eastAsia="Calibri" w:cs="Times New Roman"/>
                <w:sz w:val="18"/>
                <w:lang w:val="en-GB"/>
              </w:rPr>
              <w:t>Undertaking terms and conditions -our counter (continuation)</w:t>
            </w:r>
          </w:p>
        </w:tc>
      </w:tr>
      <w:tr w:rsidR="00853C9C" w:rsidRPr="00853C9C" w14:paraId="021E40BB" w14:textId="77777777" w:rsidTr="003D3747">
        <w:trPr>
          <w:cnfStyle w:val="000000100000" w:firstRow="0" w:lastRow="0" w:firstColumn="0" w:lastColumn="0" w:oddVBand="0" w:evenVBand="0" w:oddHBand="1" w:evenHBand="0" w:firstRowFirstColumn="0" w:firstRowLastColumn="0" w:lastRowFirstColumn="0" w:lastRowLastColumn="0"/>
          <w:trHeight w:val="615"/>
        </w:trPr>
        <w:tc>
          <w:tcPr>
            <w:tcW w:w="2040" w:type="dxa"/>
            <w:hideMark/>
          </w:tcPr>
          <w:p w14:paraId="49AF669C" w14:textId="77777777" w:rsidR="00853C9C" w:rsidRPr="00853C9C" w:rsidRDefault="00853C9C" w:rsidP="00853C9C">
            <w:pPr>
              <w:spacing w:before="60" w:after="80"/>
              <w:rPr>
                <w:rFonts w:eastAsia="Calibri" w:cs="Times New Roman"/>
                <w:sz w:val="18"/>
                <w:lang w:val="en-GB"/>
              </w:rPr>
            </w:pPr>
            <w:r w:rsidRPr="00853C9C">
              <w:rPr>
                <w:rFonts w:eastAsia="Calibri" w:cs="Times New Roman"/>
                <w:sz w:val="18"/>
                <w:lang w:val="en-GB"/>
              </w:rPr>
              <w:lastRenderedPageBreak/>
              <w:t>77L</w:t>
            </w:r>
          </w:p>
        </w:tc>
        <w:tc>
          <w:tcPr>
            <w:tcW w:w="5380" w:type="dxa"/>
            <w:hideMark/>
          </w:tcPr>
          <w:p w14:paraId="69003EEB" w14:textId="6D0B1391" w:rsidR="00853C9C" w:rsidRPr="00853C9C" w:rsidRDefault="00853C9C" w:rsidP="00853C9C">
            <w:pPr>
              <w:spacing w:before="60" w:after="80"/>
              <w:rPr>
                <w:rFonts w:eastAsia="Calibri" w:cs="Times New Roman"/>
                <w:sz w:val="18"/>
                <w:lang w:val="en-GB"/>
              </w:rPr>
            </w:pPr>
            <w:r w:rsidRPr="00853C9C">
              <w:rPr>
                <w:rFonts w:eastAsia="Calibri" w:cs="Times New Roman"/>
                <w:sz w:val="18"/>
                <w:lang w:val="en-GB"/>
              </w:rPr>
              <w:t>Requested Local Undertaking Terms and</w:t>
            </w:r>
            <w:r w:rsidRPr="00853C9C">
              <w:rPr>
                <w:rFonts w:eastAsia="Calibri" w:cs="Times New Roman"/>
                <w:sz w:val="18"/>
                <w:lang w:val="en-GB"/>
              </w:rPr>
              <w:br/>
              <w:t>Conditions</w:t>
            </w:r>
          </w:p>
        </w:tc>
        <w:tc>
          <w:tcPr>
            <w:tcW w:w="5380" w:type="dxa"/>
            <w:hideMark/>
          </w:tcPr>
          <w:p w14:paraId="497AABD1" w14:textId="77777777" w:rsidR="00853C9C" w:rsidRPr="00853C9C" w:rsidRDefault="00853C9C" w:rsidP="00853C9C">
            <w:pPr>
              <w:spacing w:before="60" w:after="80"/>
              <w:rPr>
                <w:rFonts w:eastAsia="Calibri" w:cs="Times New Roman"/>
                <w:sz w:val="18"/>
                <w:lang w:val="en-GB"/>
              </w:rPr>
            </w:pPr>
            <w:r w:rsidRPr="00853C9C">
              <w:rPr>
                <w:rFonts w:eastAsia="Calibri" w:cs="Times New Roman"/>
                <w:sz w:val="18"/>
                <w:lang w:val="en-GB"/>
              </w:rPr>
              <w:t>Undertaking terms and conditions (continuation)</w:t>
            </w:r>
          </w:p>
        </w:tc>
      </w:tr>
    </w:tbl>
    <w:p w14:paraId="38E513A1" w14:textId="77777777" w:rsidR="008C6561" w:rsidRDefault="008C6561" w:rsidP="00B33199">
      <w:pPr>
        <w:spacing w:after="200" w:line="276" w:lineRule="auto"/>
      </w:pPr>
    </w:p>
    <w:p w14:paraId="2695B8A7" w14:textId="77777777" w:rsidR="000D3507" w:rsidRDefault="000D3507" w:rsidP="000D3507">
      <w:pPr>
        <w:pStyle w:val="Heading3"/>
      </w:pPr>
      <w:bookmarkStart w:id="158" w:name="_Toc40607121"/>
      <w:bookmarkStart w:id="159" w:name="_Toc160048703"/>
      <w:r w:rsidRPr="00AC72CC">
        <w:t>MT7</w:t>
      </w:r>
      <w:r>
        <w:t>65 – Guarantee/Standby LC Demand</w:t>
      </w:r>
      <w:bookmarkEnd w:id="158"/>
      <w:bookmarkEnd w:id="159"/>
      <w:r>
        <w:t xml:space="preserve"> </w:t>
      </w:r>
    </w:p>
    <w:p w14:paraId="58D99570" w14:textId="56BCC93C" w:rsidR="000D3507" w:rsidRPr="001866D8" w:rsidRDefault="000D3507" w:rsidP="0016534A">
      <w:pPr>
        <w:pStyle w:val="BodyText"/>
        <w:rPr>
          <w:lang w:val="en-GB" w:eastAsia="en-GB"/>
        </w:rPr>
      </w:pPr>
      <w:r w:rsidRPr="001866D8">
        <w:rPr>
          <w:lang w:val="en-GB" w:eastAsia="en-GB"/>
        </w:rPr>
        <w:t>The MT765 is sent from the Issued undertaking Claim received or Outstanding claim event to the Counter received from bank to claim against the counter undertaking</w:t>
      </w:r>
      <w:r w:rsidR="00327DAA">
        <w:rPr>
          <w:lang w:val="en-GB" w:eastAsia="en-GB"/>
        </w:rPr>
        <w:t>.</w:t>
      </w:r>
      <w:r w:rsidRPr="001866D8">
        <w:rPr>
          <w:lang w:val="en-GB" w:eastAsia="en-GB"/>
        </w:rPr>
        <w:t xml:space="preserve"> </w:t>
      </w:r>
    </w:p>
    <w:p w14:paraId="2E46E16D" w14:textId="44EA71C7" w:rsidR="000D3507" w:rsidRPr="001866D8" w:rsidRDefault="000D3507" w:rsidP="0016534A">
      <w:pPr>
        <w:pStyle w:val="BodyText"/>
        <w:rPr>
          <w:lang w:val="en-GB" w:eastAsia="en-GB"/>
        </w:rPr>
      </w:pPr>
      <w:r w:rsidRPr="001866D8">
        <w:rPr>
          <w:lang w:val="en-GB" w:eastAsia="en-GB"/>
        </w:rPr>
        <w:t>The details are mapped as follows</w:t>
      </w:r>
      <w:r w:rsidR="00327DAA">
        <w:rPr>
          <w:lang w:val="en-GB" w:eastAsia="en-GB"/>
        </w:rPr>
        <w:t>:</w:t>
      </w:r>
    </w:p>
    <w:tbl>
      <w:tblPr>
        <w:tblStyle w:val="TableGridHeader114"/>
        <w:tblW w:w="0" w:type="auto"/>
        <w:tblLook w:val="04A0" w:firstRow="1" w:lastRow="0" w:firstColumn="1" w:lastColumn="0" w:noHBand="0" w:noVBand="1"/>
      </w:tblPr>
      <w:tblGrid>
        <w:gridCol w:w="1077"/>
        <w:gridCol w:w="3861"/>
        <w:gridCol w:w="4078"/>
      </w:tblGrid>
      <w:tr w:rsidR="002765A0" w:rsidRPr="0091605E" w14:paraId="724812F9" w14:textId="77777777" w:rsidTr="008344C2">
        <w:trPr>
          <w:cnfStyle w:val="100000000000" w:firstRow="1" w:lastRow="0" w:firstColumn="0" w:lastColumn="0" w:oddVBand="0" w:evenVBand="0" w:oddHBand="0" w:evenHBand="0" w:firstRowFirstColumn="0" w:firstRowLastColumn="0" w:lastRowFirstColumn="0" w:lastRowLastColumn="0"/>
          <w:trHeight w:val="315"/>
          <w:tblHeader/>
        </w:trPr>
        <w:tc>
          <w:tcPr>
            <w:tcW w:w="1077" w:type="dxa"/>
            <w:hideMark/>
          </w:tcPr>
          <w:p w14:paraId="1CA60607" w14:textId="77777777" w:rsidR="002765A0" w:rsidRPr="0091605E" w:rsidRDefault="002765A0" w:rsidP="008344C2">
            <w:pPr>
              <w:pStyle w:val="TableHead"/>
              <w:rPr>
                <w:lang w:val="en-GB"/>
              </w:rPr>
            </w:pPr>
            <w:r w:rsidRPr="0091605E">
              <w:rPr>
                <w:lang w:val="en-GB"/>
              </w:rPr>
              <w:t>Tag</w:t>
            </w:r>
          </w:p>
        </w:tc>
        <w:tc>
          <w:tcPr>
            <w:tcW w:w="3861" w:type="dxa"/>
            <w:hideMark/>
          </w:tcPr>
          <w:p w14:paraId="2841F570" w14:textId="77777777" w:rsidR="002765A0" w:rsidRPr="0091605E" w:rsidRDefault="002765A0" w:rsidP="008344C2">
            <w:pPr>
              <w:pStyle w:val="TableHead"/>
              <w:rPr>
                <w:lang w:val="en-GB"/>
              </w:rPr>
            </w:pPr>
            <w:r w:rsidRPr="0091605E">
              <w:rPr>
                <w:lang w:val="en-GB"/>
              </w:rPr>
              <w:t>Field name</w:t>
            </w:r>
          </w:p>
        </w:tc>
        <w:tc>
          <w:tcPr>
            <w:tcW w:w="4078" w:type="dxa"/>
            <w:hideMark/>
          </w:tcPr>
          <w:p w14:paraId="05719AB0" w14:textId="77777777" w:rsidR="002765A0" w:rsidRPr="0091605E" w:rsidRDefault="002765A0" w:rsidP="008344C2">
            <w:pPr>
              <w:pStyle w:val="TableHead"/>
              <w:rPr>
                <w:lang w:val="en-GB"/>
              </w:rPr>
            </w:pPr>
            <w:r w:rsidRPr="0091605E">
              <w:rPr>
                <w:lang w:val="en-GB"/>
              </w:rPr>
              <w:t>Mapped From</w:t>
            </w:r>
          </w:p>
        </w:tc>
      </w:tr>
      <w:tr w:rsidR="002765A0" w:rsidRPr="0091605E" w14:paraId="578D0FEA" w14:textId="77777777" w:rsidTr="002765A0">
        <w:trPr>
          <w:cnfStyle w:val="000000100000" w:firstRow="0" w:lastRow="0" w:firstColumn="0" w:lastColumn="0" w:oddVBand="0" w:evenVBand="0" w:oddHBand="1" w:evenHBand="0" w:firstRowFirstColumn="0" w:firstRowLastColumn="0" w:lastRowFirstColumn="0" w:lastRowLastColumn="0"/>
          <w:trHeight w:val="300"/>
        </w:trPr>
        <w:tc>
          <w:tcPr>
            <w:tcW w:w="1077" w:type="dxa"/>
            <w:hideMark/>
          </w:tcPr>
          <w:p w14:paraId="520CCDC5" w14:textId="77777777" w:rsidR="002765A0" w:rsidRPr="0091605E" w:rsidRDefault="002765A0" w:rsidP="008344C2">
            <w:pPr>
              <w:pStyle w:val="TableText"/>
              <w:rPr>
                <w:lang w:val="en-GB"/>
              </w:rPr>
            </w:pPr>
            <w:r w:rsidRPr="0091605E">
              <w:rPr>
                <w:lang w:val="en-GB"/>
              </w:rPr>
              <w:t> </w:t>
            </w:r>
          </w:p>
        </w:tc>
        <w:tc>
          <w:tcPr>
            <w:tcW w:w="3861" w:type="dxa"/>
            <w:hideMark/>
          </w:tcPr>
          <w:p w14:paraId="503EED62" w14:textId="77777777" w:rsidR="002765A0" w:rsidRPr="0091605E" w:rsidRDefault="002765A0" w:rsidP="008344C2">
            <w:pPr>
              <w:pStyle w:val="TableText"/>
              <w:rPr>
                <w:lang w:val="en-GB"/>
              </w:rPr>
            </w:pPr>
            <w:r w:rsidRPr="0091605E">
              <w:t>Sender</w:t>
            </w:r>
          </w:p>
        </w:tc>
        <w:tc>
          <w:tcPr>
            <w:tcW w:w="4078" w:type="dxa"/>
            <w:hideMark/>
          </w:tcPr>
          <w:p w14:paraId="1925BB3F" w14:textId="77777777" w:rsidR="002765A0" w:rsidRPr="0091605E" w:rsidRDefault="002765A0" w:rsidP="008344C2">
            <w:pPr>
              <w:pStyle w:val="TableText"/>
              <w:rPr>
                <w:lang w:val="en-GB"/>
              </w:rPr>
            </w:pPr>
            <w:r w:rsidRPr="0091605E">
              <w:rPr>
                <w:lang w:val="en-GB"/>
              </w:rPr>
              <w:t>Sender BIC of the Behalf of branch or Input branch</w:t>
            </w:r>
          </w:p>
        </w:tc>
      </w:tr>
      <w:tr w:rsidR="002765A0" w:rsidRPr="0091605E" w14:paraId="7E84D5A5" w14:textId="77777777" w:rsidTr="002765A0">
        <w:trPr>
          <w:cnfStyle w:val="000000010000" w:firstRow="0" w:lastRow="0" w:firstColumn="0" w:lastColumn="0" w:oddVBand="0" w:evenVBand="0" w:oddHBand="0" w:evenHBand="1" w:firstRowFirstColumn="0" w:firstRowLastColumn="0" w:lastRowFirstColumn="0" w:lastRowLastColumn="0"/>
          <w:trHeight w:val="300"/>
        </w:trPr>
        <w:tc>
          <w:tcPr>
            <w:tcW w:w="1077" w:type="dxa"/>
            <w:hideMark/>
          </w:tcPr>
          <w:p w14:paraId="59A86E68" w14:textId="77777777" w:rsidR="002765A0" w:rsidRPr="0091605E" w:rsidRDefault="002765A0" w:rsidP="008344C2">
            <w:pPr>
              <w:pStyle w:val="TableText"/>
              <w:rPr>
                <w:lang w:val="en-GB"/>
              </w:rPr>
            </w:pPr>
            <w:r w:rsidRPr="0091605E">
              <w:rPr>
                <w:lang w:val="en-GB"/>
              </w:rPr>
              <w:t> </w:t>
            </w:r>
          </w:p>
        </w:tc>
        <w:tc>
          <w:tcPr>
            <w:tcW w:w="3861" w:type="dxa"/>
            <w:hideMark/>
          </w:tcPr>
          <w:p w14:paraId="2DA062ED" w14:textId="77777777" w:rsidR="002765A0" w:rsidRPr="0091605E" w:rsidRDefault="002765A0" w:rsidP="008344C2">
            <w:pPr>
              <w:pStyle w:val="TableText"/>
              <w:rPr>
                <w:lang w:val="en-GB"/>
              </w:rPr>
            </w:pPr>
            <w:r w:rsidRPr="0091605E">
              <w:rPr>
                <w:lang w:val="en-GB"/>
              </w:rPr>
              <w:t>Receiver</w:t>
            </w:r>
          </w:p>
        </w:tc>
        <w:tc>
          <w:tcPr>
            <w:tcW w:w="4078" w:type="dxa"/>
            <w:hideMark/>
          </w:tcPr>
          <w:p w14:paraId="7CFFDB16" w14:textId="77777777" w:rsidR="002765A0" w:rsidRPr="0091605E" w:rsidRDefault="002765A0" w:rsidP="008344C2">
            <w:pPr>
              <w:pStyle w:val="TableText"/>
              <w:rPr>
                <w:lang w:val="en-GB"/>
              </w:rPr>
            </w:pPr>
            <w:r w:rsidRPr="0091605E">
              <w:rPr>
                <w:lang w:val="en-GB"/>
              </w:rPr>
              <w:t>SWIFT BIC of receiver</w:t>
            </w:r>
          </w:p>
        </w:tc>
      </w:tr>
      <w:tr w:rsidR="002765A0" w:rsidRPr="0091605E" w14:paraId="1550D94F" w14:textId="77777777" w:rsidTr="002765A0">
        <w:trPr>
          <w:cnfStyle w:val="000000100000" w:firstRow="0" w:lastRow="0" w:firstColumn="0" w:lastColumn="0" w:oddVBand="0" w:evenVBand="0" w:oddHBand="1" w:evenHBand="0" w:firstRowFirstColumn="0" w:firstRowLastColumn="0" w:lastRowFirstColumn="0" w:lastRowLastColumn="0"/>
          <w:trHeight w:val="300"/>
        </w:trPr>
        <w:tc>
          <w:tcPr>
            <w:tcW w:w="1077" w:type="dxa"/>
            <w:hideMark/>
          </w:tcPr>
          <w:p w14:paraId="4905287B" w14:textId="77777777" w:rsidR="002765A0" w:rsidRPr="0091605E" w:rsidRDefault="002765A0" w:rsidP="008344C2">
            <w:pPr>
              <w:pStyle w:val="TableText"/>
              <w:rPr>
                <w:lang w:val="en-GB"/>
              </w:rPr>
            </w:pPr>
            <w:r w:rsidRPr="0091605E">
              <w:t>20</w:t>
            </w:r>
          </w:p>
        </w:tc>
        <w:tc>
          <w:tcPr>
            <w:tcW w:w="3861" w:type="dxa"/>
            <w:hideMark/>
          </w:tcPr>
          <w:p w14:paraId="65EED52B" w14:textId="77777777" w:rsidR="002765A0" w:rsidRPr="0091605E" w:rsidRDefault="002765A0" w:rsidP="008344C2">
            <w:pPr>
              <w:pStyle w:val="TableText"/>
              <w:rPr>
                <w:lang w:val="en-GB"/>
              </w:rPr>
            </w:pPr>
            <w:r w:rsidRPr="0091605E">
              <w:t>Transaction reference number</w:t>
            </w:r>
          </w:p>
        </w:tc>
        <w:tc>
          <w:tcPr>
            <w:tcW w:w="4078" w:type="dxa"/>
            <w:hideMark/>
          </w:tcPr>
          <w:p w14:paraId="1674AE56" w14:textId="77777777" w:rsidR="002765A0" w:rsidRPr="0091605E" w:rsidRDefault="002765A0" w:rsidP="008344C2">
            <w:pPr>
              <w:pStyle w:val="TableText"/>
              <w:rPr>
                <w:lang w:val="en-GB"/>
              </w:rPr>
            </w:pPr>
            <w:r w:rsidRPr="0091605E">
              <w:rPr>
                <w:lang w:val="en-GB"/>
              </w:rPr>
              <w:t>Master reference</w:t>
            </w:r>
          </w:p>
        </w:tc>
      </w:tr>
      <w:tr w:rsidR="002765A0" w:rsidRPr="0091605E" w14:paraId="1636CEE9" w14:textId="77777777" w:rsidTr="002765A0">
        <w:trPr>
          <w:cnfStyle w:val="000000010000" w:firstRow="0" w:lastRow="0" w:firstColumn="0" w:lastColumn="0" w:oddVBand="0" w:evenVBand="0" w:oddHBand="0" w:evenHBand="1" w:firstRowFirstColumn="0" w:firstRowLastColumn="0" w:lastRowFirstColumn="0" w:lastRowLastColumn="0"/>
          <w:trHeight w:val="300"/>
        </w:trPr>
        <w:tc>
          <w:tcPr>
            <w:tcW w:w="1077" w:type="dxa"/>
            <w:hideMark/>
          </w:tcPr>
          <w:p w14:paraId="59AD6ACA" w14:textId="77777777" w:rsidR="002765A0" w:rsidRPr="0091605E" w:rsidRDefault="002765A0" w:rsidP="008344C2">
            <w:pPr>
              <w:pStyle w:val="TableText"/>
              <w:rPr>
                <w:lang w:val="en-GB"/>
              </w:rPr>
            </w:pPr>
            <w:r w:rsidRPr="0091605E">
              <w:t>21</w:t>
            </w:r>
          </w:p>
        </w:tc>
        <w:tc>
          <w:tcPr>
            <w:tcW w:w="3861" w:type="dxa"/>
            <w:hideMark/>
          </w:tcPr>
          <w:p w14:paraId="6CE69EF9" w14:textId="77777777" w:rsidR="002765A0" w:rsidRPr="0091605E" w:rsidRDefault="002765A0" w:rsidP="008344C2">
            <w:pPr>
              <w:pStyle w:val="TableText"/>
              <w:rPr>
                <w:lang w:val="en-GB"/>
              </w:rPr>
            </w:pPr>
            <w:r w:rsidRPr="0091605E">
              <w:t>Related reference</w:t>
            </w:r>
          </w:p>
        </w:tc>
        <w:tc>
          <w:tcPr>
            <w:tcW w:w="4078" w:type="dxa"/>
            <w:hideMark/>
          </w:tcPr>
          <w:p w14:paraId="666D9D42" w14:textId="77777777" w:rsidR="002765A0" w:rsidRPr="0091605E" w:rsidRDefault="002765A0" w:rsidP="008344C2">
            <w:pPr>
              <w:pStyle w:val="TableText"/>
              <w:rPr>
                <w:lang w:val="en-GB"/>
              </w:rPr>
            </w:pPr>
            <w:r w:rsidRPr="0091605E">
              <w:rPr>
                <w:lang w:val="en-GB"/>
              </w:rPr>
              <w:t>Issuing bank's reference if present or else NOREF</w:t>
            </w:r>
          </w:p>
        </w:tc>
      </w:tr>
      <w:tr w:rsidR="002765A0" w:rsidRPr="0091605E" w14:paraId="7385922D" w14:textId="77777777" w:rsidTr="002765A0">
        <w:trPr>
          <w:cnfStyle w:val="000000100000" w:firstRow="0" w:lastRow="0" w:firstColumn="0" w:lastColumn="0" w:oddVBand="0" w:evenVBand="0" w:oddHBand="1" w:evenHBand="0" w:firstRowFirstColumn="0" w:firstRowLastColumn="0" w:lastRowFirstColumn="0" w:lastRowLastColumn="0"/>
          <w:trHeight w:val="300"/>
        </w:trPr>
        <w:tc>
          <w:tcPr>
            <w:tcW w:w="1077" w:type="dxa"/>
            <w:hideMark/>
          </w:tcPr>
          <w:p w14:paraId="4FAC83A1" w14:textId="77777777" w:rsidR="002765A0" w:rsidRPr="0091605E" w:rsidRDefault="002765A0" w:rsidP="008344C2">
            <w:pPr>
              <w:pStyle w:val="TableText"/>
              <w:rPr>
                <w:lang w:val="en-GB"/>
              </w:rPr>
            </w:pPr>
            <w:r w:rsidRPr="0091605E">
              <w:t>23</w:t>
            </w:r>
          </w:p>
        </w:tc>
        <w:tc>
          <w:tcPr>
            <w:tcW w:w="3861" w:type="dxa"/>
            <w:hideMark/>
          </w:tcPr>
          <w:p w14:paraId="2842A02A" w14:textId="77777777" w:rsidR="002765A0" w:rsidRPr="0091605E" w:rsidRDefault="002765A0" w:rsidP="008344C2">
            <w:pPr>
              <w:pStyle w:val="TableText"/>
              <w:rPr>
                <w:lang w:val="en-GB"/>
              </w:rPr>
            </w:pPr>
            <w:r w:rsidRPr="0091605E">
              <w:t>Beneficiary reference number</w:t>
            </w:r>
          </w:p>
        </w:tc>
        <w:tc>
          <w:tcPr>
            <w:tcW w:w="4078" w:type="dxa"/>
            <w:hideMark/>
          </w:tcPr>
          <w:p w14:paraId="1F073B95" w14:textId="77777777" w:rsidR="002765A0" w:rsidRPr="0091605E" w:rsidRDefault="002765A0" w:rsidP="008344C2">
            <w:pPr>
              <w:pStyle w:val="TableText"/>
              <w:rPr>
                <w:lang w:val="en-GB"/>
              </w:rPr>
            </w:pPr>
            <w:r w:rsidRPr="0091605E">
              <w:t>Beneficiary’s demand reference – if not blank</w:t>
            </w:r>
          </w:p>
        </w:tc>
      </w:tr>
      <w:tr w:rsidR="002765A0" w:rsidRPr="0091605E" w14:paraId="2FA4EBD0" w14:textId="77777777" w:rsidTr="002765A0">
        <w:trPr>
          <w:cnfStyle w:val="000000010000" w:firstRow="0" w:lastRow="0" w:firstColumn="0" w:lastColumn="0" w:oddVBand="0" w:evenVBand="0" w:oddHBand="0" w:evenHBand="1" w:firstRowFirstColumn="0" w:firstRowLastColumn="0" w:lastRowFirstColumn="0" w:lastRowLastColumn="0"/>
          <w:trHeight w:val="300"/>
        </w:trPr>
        <w:tc>
          <w:tcPr>
            <w:tcW w:w="1077" w:type="dxa"/>
            <w:hideMark/>
          </w:tcPr>
          <w:p w14:paraId="6645BA63" w14:textId="77777777" w:rsidR="002765A0" w:rsidRPr="0091605E" w:rsidRDefault="002765A0" w:rsidP="008344C2">
            <w:pPr>
              <w:pStyle w:val="TableText"/>
              <w:rPr>
                <w:lang w:val="en-GB"/>
              </w:rPr>
            </w:pPr>
            <w:r w:rsidRPr="0091605E">
              <w:t>52a (A or D)</w:t>
            </w:r>
          </w:p>
        </w:tc>
        <w:tc>
          <w:tcPr>
            <w:tcW w:w="3861" w:type="dxa"/>
            <w:hideMark/>
          </w:tcPr>
          <w:p w14:paraId="1C0C537D" w14:textId="77777777" w:rsidR="002765A0" w:rsidRPr="0091605E" w:rsidRDefault="002765A0" w:rsidP="008344C2">
            <w:pPr>
              <w:pStyle w:val="TableText"/>
              <w:rPr>
                <w:lang w:val="en-GB"/>
              </w:rPr>
            </w:pPr>
            <w:r w:rsidRPr="0091605E">
              <w:t>Issuer</w:t>
            </w:r>
          </w:p>
        </w:tc>
        <w:tc>
          <w:tcPr>
            <w:tcW w:w="4078" w:type="dxa"/>
            <w:hideMark/>
          </w:tcPr>
          <w:p w14:paraId="1FEBAEFD" w14:textId="77777777" w:rsidR="002765A0" w:rsidRPr="0091605E" w:rsidRDefault="002765A0" w:rsidP="008344C2">
            <w:pPr>
              <w:pStyle w:val="TableText"/>
              <w:rPr>
                <w:lang w:val="en-GB"/>
              </w:rPr>
            </w:pPr>
            <w:r w:rsidRPr="0091605E">
              <w:t>Counter issuing bank SWIFT BIC or name and address</w:t>
            </w:r>
          </w:p>
        </w:tc>
      </w:tr>
      <w:tr w:rsidR="002765A0" w:rsidRPr="0091605E" w14:paraId="2DA3F9D2" w14:textId="77777777" w:rsidTr="002765A0">
        <w:trPr>
          <w:cnfStyle w:val="000000100000" w:firstRow="0" w:lastRow="0" w:firstColumn="0" w:lastColumn="0" w:oddVBand="0" w:evenVBand="0" w:oddHBand="1" w:evenHBand="0" w:firstRowFirstColumn="0" w:firstRowLastColumn="0" w:lastRowFirstColumn="0" w:lastRowLastColumn="0"/>
          <w:trHeight w:val="300"/>
        </w:trPr>
        <w:tc>
          <w:tcPr>
            <w:tcW w:w="1077" w:type="dxa"/>
            <w:hideMark/>
          </w:tcPr>
          <w:p w14:paraId="64F76479" w14:textId="77777777" w:rsidR="002765A0" w:rsidRPr="0091605E" w:rsidRDefault="002765A0" w:rsidP="008344C2">
            <w:pPr>
              <w:pStyle w:val="TableText"/>
              <w:rPr>
                <w:lang w:val="en-GB"/>
              </w:rPr>
            </w:pPr>
            <w:r w:rsidRPr="0091605E">
              <w:t>59</w:t>
            </w:r>
          </w:p>
        </w:tc>
        <w:tc>
          <w:tcPr>
            <w:tcW w:w="3861" w:type="dxa"/>
            <w:hideMark/>
          </w:tcPr>
          <w:p w14:paraId="01D674F7" w14:textId="77777777" w:rsidR="002765A0" w:rsidRPr="0091605E" w:rsidRDefault="002765A0" w:rsidP="008344C2">
            <w:pPr>
              <w:pStyle w:val="TableText"/>
              <w:rPr>
                <w:lang w:val="en-GB"/>
              </w:rPr>
            </w:pPr>
            <w:r w:rsidRPr="0091605E">
              <w:t>Beneficiary</w:t>
            </w:r>
          </w:p>
        </w:tc>
        <w:tc>
          <w:tcPr>
            <w:tcW w:w="4078" w:type="dxa"/>
            <w:hideMark/>
          </w:tcPr>
          <w:p w14:paraId="1B51D6A3" w14:textId="77777777" w:rsidR="002765A0" w:rsidRPr="0091605E" w:rsidRDefault="002765A0" w:rsidP="008344C2">
            <w:pPr>
              <w:pStyle w:val="TableText"/>
              <w:rPr>
                <w:lang w:val="en-GB"/>
              </w:rPr>
            </w:pPr>
            <w:r w:rsidRPr="0091605E">
              <w:t>Beneficiary SWIFT BIC or name and address</w:t>
            </w:r>
          </w:p>
        </w:tc>
      </w:tr>
      <w:tr w:rsidR="002765A0" w:rsidRPr="0091605E" w14:paraId="6C4B0E06" w14:textId="77777777" w:rsidTr="002765A0">
        <w:trPr>
          <w:cnfStyle w:val="000000010000" w:firstRow="0" w:lastRow="0" w:firstColumn="0" w:lastColumn="0" w:oddVBand="0" w:evenVBand="0" w:oddHBand="0" w:evenHBand="1" w:firstRowFirstColumn="0" w:firstRowLastColumn="0" w:lastRowFirstColumn="0" w:lastRowLastColumn="0"/>
          <w:trHeight w:val="300"/>
        </w:trPr>
        <w:tc>
          <w:tcPr>
            <w:tcW w:w="1077" w:type="dxa"/>
            <w:hideMark/>
          </w:tcPr>
          <w:p w14:paraId="06B3A62A" w14:textId="77777777" w:rsidR="002765A0" w:rsidRPr="0091605E" w:rsidRDefault="002765A0" w:rsidP="008344C2">
            <w:pPr>
              <w:pStyle w:val="TableText"/>
              <w:rPr>
                <w:lang w:val="en-GB"/>
              </w:rPr>
            </w:pPr>
            <w:r w:rsidRPr="0091605E">
              <w:t>31L</w:t>
            </w:r>
          </w:p>
        </w:tc>
        <w:tc>
          <w:tcPr>
            <w:tcW w:w="3861" w:type="dxa"/>
            <w:hideMark/>
          </w:tcPr>
          <w:p w14:paraId="34FA4791" w14:textId="77777777" w:rsidR="002765A0" w:rsidRPr="0091605E" w:rsidRDefault="002765A0" w:rsidP="008344C2">
            <w:pPr>
              <w:pStyle w:val="TableText"/>
              <w:rPr>
                <w:lang w:val="en-GB"/>
              </w:rPr>
            </w:pPr>
            <w:r w:rsidRPr="0091605E">
              <w:t>Date of demand</w:t>
            </w:r>
          </w:p>
        </w:tc>
        <w:tc>
          <w:tcPr>
            <w:tcW w:w="4078" w:type="dxa"/>
            <w:hideMark/>
          </w:tcPr>
          <w:p w14:paraId="009842E5" w14:textId="77777777" w:rsidR="002765A0" w:rsidRPr="0091605E" w:rsidRDefault="002765A0" w:rsidP="008344C2">
            <w:pPr>
              <w:pStyle w:val="TableText"/>
              <w:rPr>
                <w:lang w:val="en-GB"/>
              </w:rPr>
            </w:pPr>
            <w:r w:rsidRPr="0091605E">
              <w:t>Date of demand from the beneficiary</w:t>
            </w:r>
          </w:p>
        </w:tc>
      </w:tr>
      <w:tr w:rsidR="002765A0" w:rsidRPr="0091605E" w14:paraId="7C5398FF" w14:textId="77777777" w:rsidTr="008344C2">
        <w:trPr>
          <w:cnfStyle w:val="000000100000" w:firstRow="0" w:lastRow="0" w:firstColumn="0" w:lastColumn="0" w:oddVBand="0" w:evenVBand="0" w:oddHBand="1" w:evenHBand="0" w:firstRowFirstColumn="0" w:firstRowLastColumn="0" w:lastRowFirstColumn="0" w:lastRowLastColumn="0"/>
          <w:trHeight w:val="5157"/>
        </w:trPr>
        <w:tc>
          <w:tcPr>
            <w:tcW w:w="1077" w:type="dxa"/>
            <w:hideMark/>
          </w:tcPr>
          <w:p w14:paraId="1665FD49" w14:textId="77777777" w:rsidR="002765A0" w:rsidRPr="0091605E" w:rsidRDefault="002765A0" w:rsidP="008344C2">
            <w:pPr>
              <w:pStyle w:val="TableText"/>
              <w:rPr>
                <w:lang w:val="en-GB"/>
              </w:rPr>
            </w:pPr>
            <w:r w:rsidRPr="0091605E">
              <w:t>22G</w:t>
            </w:r>
          </w:p>
        </w:tc>
        <w:tc>
          <w:tcPr>
            <w:tcW w:w="3861" w:type="dxa"/>
            <w:hideMark/>
          </w:tcPr>
          <w:p w14:paraId="61B29755" w14:textId="77777777" w:rsidR="002765A0" w:rsidRPr="0091605E" w:rsidRDefault="002765A0" w:rsidP="008344C2">
            <w:pPr>
              <w:pStyle w:val="TableText"/>
              <w:rPr>
                <w:lang w:val="en-GB"/>
              </w:rPr>
            </w:pPr>
            <w:r w:rsidRPr="0091605E">
              <w:t>Demand type</w:t>
            </w:r>
          </w:p>
        </w:tc>
        <w:tc>
          <w:tcPr>
            <w:tcW w:w="4078" w:type="dxa"/>
            <w:hideMark/>
          </w:tcPr>
          <w:p w14:paraId="1B649277" w14:textId="77777777" w:rsidR="002765A0" w:rsidRPr="0091605E" w:rsidRDefault="002765A0" w:rsidP="008344C2">
            <w:pPr>
              <w:pStyle w:val="TableText"/>
              <w:rPr>
                <w:lang w:val="en-GB"/>
              </w:rPr>
            </w:pPr>
            <w:r w:rsidRPr="0091605E">
              <w:t>Set according to the Payment action behavior - either</w:t>
            </w:r>
            <w:r w:rsidRPr="0091605E">
              <w:br/>
              <w:t>A. PAYM – if we are 'paying' or 'requesting payment' i.e.</w:t>
            </w:r>
            <w:r w:rsidRPr="0091605E">
              <w:br/>
              <w:t>if any of these 'Pay' behaviors is true:</w:t>
            </w:r>
            <w:r w:rsidRPr="0091605E">
              <w:br/>
              <w:t>"P" = "Pay",</w:t>
            </w:r>
            <w:r w:rsidRPr="0091605E">
              <w:br/>
              <w:t>"K" = "Approve authorization request",</w:t>
            </w:r>
            <w:r w:rsidRPr="0091605E">
              <w:br/>
              <w:t>"X" = "Pay with financing",</w:t>
            </w:r>
            <w:r w:rsidRPr="0091605E">
              <w:br/>
              <w:t>"D" = "Pay with discrepancies",</w:t>
            </w:r>
            <w:r w:rsidRPr="0091605E">
              <w:br/>
            </w:r>
            <w:r w:rsidRPr="0091605E">
              <w:br/>
              <w:t>or 'Requesting' behaviors are true:</w:t>
            </w:r>
            <w:r w:rsidRPr="0091605E">
              <w:br/>
              <w:t>"T" = "Accept"</w:t>
            </w:r>
            <w:r w:rsidRPr="0091605E">
              <w:br/>
              <w:t>"M" = "Pay at maturity",</w:t>
            </w:r>
            <w:r w:rsidRPr="0091605E">
              <w:br/>
              <w:t>"C" = "Pay &amp; claim reimbursement",</w:t>
            </w:r>
            <w:r w:rsidRPr="0091605E">
              <w:br/>
              <w:t>"E" = "Request payment",</w:t>
            </w:r>
            <w:r w:rsidRPr="0091605E">
              <w:br/>
              <w:t>"U" = "Request acceptance",</w:t>
            </w:r>
            <w:r w:rsidRPr="0091605E">
              <w:br/>
              <w:t>"b" = "Pay from suspense",</w:t>
            </w:r>
            <w:r w:rsidRPr="0091605E">
              <w:br/>
              <w:t>"B" = "Claim reimbursement",</w:t>
            </w:r>
            <w:r w:rsidRPr="0091605E">
              <w:br/>
              <w:t>"o" = "Claim from counter issuing bank"</w:t>
            </w:r>
            <w:r w:rsidRPr="0091605E">
              <w:br/>
            </w:r>
            <w:r w:rsidRPr="0091605E">
              <w:br/>
            </w:r>
            <w:r w:rsidRPr="0091605E">
              <w:br/>
              <w:t>B. PAEX – 'Request to pay or extend' if</w:t>
            </w:r>
            <w:r w:rsidRPr="0091605E">
              <w:br/>
              <w:t>"q" = "Request pay or extend"</w:t>
            </w:r>
          </w:p>
        </w:tc>
      </w:tr>
      <w:tr w:rsidR="002765A0" w:rsidRPr="0091605E" w14:paraId="7309663E" w14:textId="77777777" w:rsidTr="002765A0">
        <w:trPr>
          <w:cnfStyle w:val="000000010000" w:firstRow="0" w:lastRow="0" w:firstColumn="0" w:lastColumn="0" w:oddVBand="0" w:evenVBand="0" w:oddHBand="0" w:evenHBand="1" w:firstRowFirstColumn="0" w:firstRowLastColumn="0" w:lastRowFirstColumn="0" w:lastRowLastColumn="0"/>
          <w:trHeight w:val="300"/>
        </w:trPr>
        <w:tc>
          <w:tcPr>
            <w:tcW w:w="1077" w:type="dxa"/>
            <w:hideMark/>
          </w:tcPr>
          <w:p w14:paraId="2E217090" w14:textId="77777777" w:rsidR="002765A0" w:rsidRPr="0091605E" w:rsidRDefault="002765A0" w:rsidP="008344C2">
            <w:pPr>
              <w:pStyle w:val="TableText"/>
              <w:rPr>
                <w:lang w:val="en-GB"/>
              </w:rPr>
            </w:pPr>
            <w:r w:rsidRPr="0091605E">
              <w:t>32B</w:t>
            </w:r>
          </w:p>
        </w:tc>
        <w:tc>
          <w:tcPr>
            <w:tcW w:w="3861" w:type="dxa"/>
            <w:hideMark/>
          </w:tcPr>
          <w:p w14:paraId="53E81CF4" w14:textId="77777777" w:rsidR="002765A0" w:rsidRPr="0091605E" w:rsidRDefault="002765A0" w:rsidP="008344C2">
            <w:pPr>
              <w:pStyle w:val="TableText"/>
              <w:rPr>
                <w:lang w:val="en-GB"/>
              </w:rPr>
            </w:pPr>
            <w:r w:rsidRPr="0091605E">
              <w:t>Demand amount</w:t>
            </w:r>
          </w:p>
        </w:tc>
        <w:tc>
          <w:tcPr>
            <w:tcW w:w="4078" w:type="dxa"/>
            <w:hideMark/>
          </w:tcPr>
          <w:p w14:paraId="0AAB91EA" w14:textId="77777777" w:rsidR="002765A0" w:rsidRPr="0091605E" w:rsidRDefault="002765A0" w:rsidP="008344C2">
            <w:pPr>
              <w:pStyle w:val="TableText"/>
              <w:rPr>
                <w:lang w:val="en-GB"/>
              </w:rPr>
            </w:pPr>
            <w:r w:rsidRPr="0091605E">
              <w:t>Counter Demand amount</w:t>
            </w:r>
          </w:p>
        </w:tc>
      </w:tr>
      <w:tr w:rsidR="002765A0" w:rsidRPr="0091605E" w14:paraId="02F4A796" w14:textId="77777777" w:rsidTr="002765A0">
        <w:trPr>
          <w:cnfStyle w:val="000000100000" w:firstRow="0" w:lastRow="0" w:firstColumn="0" w:lastColumn="0" w:oddVBand="0" w:evenVBand="0" w:oddHBand="1" w:evenHBand="0" w:firstRowFirstColumn="0" w:firstRowLastColumn="0" w:lastRowFirstColumn="0" w:lastRowLastColumn="0"/>
          <w:trHeight w:val="300"/>
        </w:trPr>
        <w:tc>
          <w:tcPr>
            <w:tcW w:w="1077" w:type="dxa"/>
            <w:hideMark/>
          </w:tcPr>
          <w:p w14:paraId="4AA4471E" w14:textId="77777777" w:rsidR="002765A0" w:rsidRPr="0091605E" w:rsidRDefault="002765A0" w:rsidP="008344C2">
            <w:pPr>
              <w:pStyle w:val="TableText"/>
              <w:rPr>
                <w:lang w:val="en-GB"/>
              </w:rPr>
            </w:pPr>
            <w:r w:rsidRPr="0091605E">
              <w:t>78</w:t>
            </w:r>
          </w:p>
        </w:tc>
        <w:tc>
          <w:tcPr>
            <w:tcW w:w="3861" w:type="dxa"/>
            <w:hideMark/>
          </w:tcPr>
          <w:p w14:paraId="1B4927A3" w14:textId="77777777" w:rsidR="002765A0" w:rsidRPr="0091605E" w:rsidRDefault="002765A0" w:rsidP="008344C2">
            <w:pPr>
              <w:pStyle w:val="TableText"/>
              <w:rPr>
                <w:lang w:val="en-GB"/>
              </w:rPr>
            </w:pPr>
            <w:r w:rsidRPr="0091605E">
              <w:t>Additional amount information</w:t>
            </w:r>
          </w:p>
        </w:tc>
        <w:tc>
          <w:tcPr>
            <w:tcW w:w="4078" w:type="dxa"/>
            <w:hideMark/>
          </w:tcPr>
          <w:p w14:paraId="6082549B" w14:textId="77777777" w:rsidR="002765A0" w:rsidRPr="0091605E" w:rsidRDefault="002765A0" w:rsidP="008344C2">
            <w:pPr>
              <w:pStyle w:val="TableText"/>
              <w:rPr>
                <w:lang w:val="en-GB"/>
              </w:rPr>
            </w:pPr>
            <w:r w:rsidRPr="0091605E">
              <w:t>Counter demand additional amount</w:t>
            </w:r>
          </w:p>
        </w:tc>
      </w:tr>
      <w:tr w:rsidR="002765A0" w:rsidRPr="0091605E" w14:paraId="73DB9607" w14:textId="77777777" w:rsidTr="002765A0">
        <w:trPr>
          <w:cnfStyle w:val="000000010000" w:firstRow="0" w:lastRow="0" w:firstColumn="0" w:lastColumn="0" w:oddVBand="0" w:evenVBand="0" w:oddHBand="0" w:evenHBand="1" w:firstRowFirstColumn="0" w:firstRowLastColumn="0" w:lastRowFirstColumn="0" w:lastRowLastColumn="0"/>
          <w:trHeight w:val="1500"/>
        </w:trPr>
        <w:tc>
          <w:tcPr>
            <w:tcW w:w="1077" w:type="dxa"/>
            <w:hideMark/>
          </w:tcPr>
          <w:p w14:paraId="7ECDE0D5" w14:textId="77777777" w:rsidR="002765A0" w:rsidRPr="0091605E" w:rsidRDefault="002765A0" w:rsidP="008344C2">
            <w:pPr>
              <w:pStyle w:val="TableText"/>
              <w:rPr>
                <w:lang w:val="en-GB"/>
              </w:rPr>
            </w:pPr>
            <w:r w:rsidRPr="0091605E">
              <w:t>49A</w:t>
            </w:r>
          </w:p>
        </w:tc>
        <w:tc>
          <w:tcPr>
            <w:tcW w:w="3861" w:type="dxa"/>
            <w:hideMark/>
          </w:tcPr>
          <w:p w14:paraId="3B374630" w14:textId="77777777" w:rsidR="002765A0" w:rsidRPr="0091605E" w:rsidRDefault="002765A0" w:rsidP="008344C2">
            <w:pPr>
              <w:pStyle w:val="TableText"/>
              <w:rPr>
                <w:lang w:val="en-GB"/>
              </w:rPr>
            </w:pPr>
            <w:r w:rsidRPr="0091605E">
              <w:t>Demand statement</w:t>
            </w:r>
          </w:p>
        </w:tc>
        <w:tc>
          <w:tcPr>
            <w:tcW w:w="4078" w:type="dxa"/>
            <w:hideMark/>
          </w:tcPr>
          <w:p w14:paraId="528C851D" w14:textId="77777777" w:rsidR="002765A0" w:rsidRPr="0091605E" w:rsidRDefault="002765A0" w:rsidP="008344C2">
            <w:pPr>
              <w:pStyle w:val="TableText"/>
              <w:rPr>
                <w:lang w:val="en-GB"/>
              </w:rPr>
            </w:pPr>
            <w:r w:rsidRPr="0091605E">
              <w:t>Set from the counter payment request details entered against the payment i.e.</w:t>
            </w:r>
            <w:r>
              <w:t>,</w:t>
            </w:r>
            <w:r w:rsidRPr="0091605E">
              <w:t xml:space="preserve"> the bank's claim against the counter they received</w:t>
            </w:r>
            <w:r w:rsidRPr="0091605E">
              <w:br/>
              <w:t>COMP – Complete demand</w:t>
            </w:r>
            <w:r w:rsidRPr="0091605E">
              <w:br/>
              <w:t>INCP – Incomplete demand</w:t>
            </w:r>
          </w:p>
        </w:tc>
      </w:tr>
      <w:tr w:rsidR="002765A0" w:rsidRPr="0091605E" w14:paraId="051E14D9" w14:textId="77777777" w:rsidTr="002765A0">
        <w:trPr>
          <w:cnfStyle w:val="000000100000" w:firstRow="0" w:lastRow="0" w:firstColumn="0" w:lastColumn="0" w:oddVBand="0" w:evenVBand="0" w:oddHBand="1" w:evenHBand="0" w:firstRowFirstColumn="0" w:firstRowLastColumn="0" w:lastRowFirstColumn="0" w:lastRowLastColumn="0"/>
          <w:trHeight w:val="600"/>
        </w:trPr>
        <w:tc>
          <w:tcPr>
            <w:tcW w:w="1077" w:type="dxa"/>
            <w:hideMark/>
          </w:tcPr>
          <w:p w14:paraId="4A178B58" w14:textId="77777777" w:rsidR="002765A0" w:rsidRPr="0091605E" w:rsidRDefault="002765A0" w:rsidP="008344C2">
            <w:pPr>
              <w:pStyle w:val="TableText"/>
              <w:rPr>
                <w:lang w:val="en-GB"/>
              </w:rPr>
            </w:pPr>
            <w:r w:rsidRPr="0091605E">
              <w:t>77</w:t>
            </w:r>
          </w:p>
        </w:tc>
        <w:tc>
          <w:tcPr>
            <w:tcW w:w="3861" w:type="dxa"/>
            <w:hideMark/>
          </w:tcPr>
          <w:p w14:paraId="0449921A" w14:textId="77777777" w:rsidR="002765A0" w:rsidRPr="0091605E" w:rsidRDefault="002765A0" w:rsidP="008344C2">
            <w:pPr>
              <w:pStyle w:val="TableText"/>
              <w:rPr>
                <w:lang w:val="en-GB"/>
              </w:rPr>
            </w:pPr>
            <w:r w:rsidRPr="0091605E">
              <w:t>Presentation completion details</w:t>
            </w:r>
          </w:p>
        </w:tc>
        <w:tc>
          <w:tcPr>
            <w:tcW w:w="4078" w:type="dxa"/>
            <w:hideMark/>
          </w:tcPr>
          <w:p w14:paraId="1576AED6" w14:textId="77777777" w:rsidR="002765A0" w:rsidRPr="0091605E" w:rsidRDefault="002765A0" w:rsidP="008344C2">
            <w:pPr>
              <w:pStyle w:val="TableText"/>
              <w:rPr>
                <w:lang w:val="en-GB"/>
              </w:rPr>
            </w:pPr>
            <w:r w:rsidRPr="0091605E">
              <w:t>If INCP -Incomplete map the Presentation completion details</w:t>
            </w:r>
          </w:p>
        </w:tc>
      </w:tr>
      <w:tr w:rsidR="002765A0" w:rsidRPr="0091605E" w14:paraId="7BC4877B" w14:textId="77777777" w:rsidTr="002765A0">
        <w:trPr>
          <w:cnfStyle w:val="000000010000" w:firstRow="0" w:lastRow="0" w:firstColumn="0" w:lastColumn="0" w:oddVBand="0" w:evenVBand="0" w:oddHBand="0" w:evenHBand="1" w:firstRowFirstColumn="0" w:firstRowLastColumn="0" w:lastRowFirstColumn="0" w:lastRowLastColumn="0"/>
          <w:trHeight w:val="300"/>
        </w:trPr>
        <w:tc>
          <w:tcPr>
            <w:tcW w:w="1077" w:type="dxa"/>
            <w:hideMark/>
          </w:tcPr>
          <w:p w14:paraId="6E1278C9" w14:textId="77777777" w:rsidR="002765A0" w:rsidRPr="0091605E" w:rsidRDefault="002765A0" w:rsidP="008344C2">
            <w:pPr>
              <w:pStyle w:val="TableText"/>
              <w:rPr>
                <w:lang w:val="en-GB"/>
              </w:rPr>
            </w:pPr>
            <w:r w:rsidRPr="0091605E">
              <w:lastRenderedPageBreak/>
              <w:t>31E</w:t>
            </w:r>
          </w:p>
        </w:tc>
        <w:tc>
          <w:tcPr>
            <w:tcW w:w="3861" w:type="dxa"/>
            <w:hideMark/>
          </w:tcPr>
          <w:p w14:paraId="55B09A73" w14:textId="77777777" w:rsidR="002765A0" w:rsidRPr="0091605E" w:rsidRDefault="002765A0" w:rsidP="008344C2">
            <w:pPr>
              <w:pStyle w:val="TableText"/>
              <w:rPr>
                <w:lang w:val="en-GB"/>
              </w:rPr>
            </w:pPr>
            <w:r w:rsidRPr="0091605E">
              <w:t>Requested new expiry date</w:t>
            </w:r>
          </w:p>
        </w:tc>
        <w:tc>
          <w:tcPr>
            <w:tcW w:w="4078" w:type="dxa"/>
            <w:hideMark/>
          </w:tcPr>
          <w:p w14:paraId="7322091D" w14:textId="77777777" w:rsidR="002765A0" w:rsidRPr="0091605E" w:rsidRDefault="002765A0" w:rsidP="008344C2">
            <w:pPr>
              <w:pStyle w:val="TableText"/>
              <w:rPr>
                <w:lang w:val="en-GB"/>
              </w:rPr>
            </w:pPr>
            <w:r w:rsidRPr="0091605E">
              <w:t>Payment action - Expiry date</w:t>
            </w:r>
          </w:p>
        </w:tc>
      </w:tr>
      <w:tr w:rsidR="00EF3B81" w:rsidRPr="0091605E" w14:paraId="32D47AB8" w14:textId="77777777" w:rsidTr="002765A0">
        <w:trPr>
          <w:cnfStyle w:val="000000100000" w:firstRow="0" w:lastRow="0" w:firstColumn="0" w:lastColumn="0" w:oddVBand="0" w:evenVBand="0" w:oddHBand="1" w:evenHBand="0" w:firstRowFirstColumn="0" w:firstRowLastColumn="0" w:lastRowFirstColumn="0" w:lastRowLastColumn="0"/>
          <w:trHeight w:val="300"/>
        </w:trPr>
        <w:tc>
          <w:tcPr>
            <w:tcW w:w="1077" w:type="dxa"/>
          </w:tcPr>
          <w:p w14:paraId="1F7F5B11" w14:textId="799D2D7F" w:rsidR="00EF3B81" w:rsidRPr="0091605E" w:rsidRDefault="00EF3B81" w:rsidP="00EF3B81">
            <w:pPr>
              <w:pStyle w:val="TableText"/>
            </w:pPr>
            <w:r>
              <w:t>31R</w:t>
            </w:r>
          </w:p>
        </w:tc>
        <w:tc>
          <w:tcPr>
            <w:tcW w:w="3861" w:type="dxa"/>
          </w:tcPr>
          <w:p w14:paraId="1DE7678F" w14:textId="77777777" w:rsidR="00EF3B81" w:rsidRDefault="00EF3B81" w:rsidP="00EF3B81">
            <w:pPr>
              <w:pStyle w:val="TableText"/>
            </w:pPr>
            <w:r>
              <w:t>Requested New Date of Expiry of Local</w:t>
            </w:r>
          </w:p>
          <w:p w14:paraId="73D555B1" w14:textId="517CADB1" w:rsidR="00EF3B81" w:rsidRPr="0091605E" w:rsidRDefault="00EF3B81" w:rsidP="00EF3B81">
            <w:pPr>
              <w:pStyle w:val="TableText"/>
            </w:pPr>
            <w:r>
              <w:t>Undertaking</w:t>
            </w:r>
          </w:p>
        </w:tc>
        <w:tc>
          <w:tcPr>
            <w:tcW w:w="4078" w:type="dxa"/>
          </w:tcPr>
          <w:p w14:paraId="29FB93AB" w14:textId="77777777" w:rsidR="00EF3B81" w:rsidRDefault="00C200C3" w:rsidP="00EF3B81">
            <w:pPr>
              <w:pStyle w:val="TableText"/>
            </w:pPr>
            <w:r>
              <w:t>Payment</w:t>
            </w:r>
            <w:r w:rsidR="00EF3B81">
              <w:t xml:space="preserve"> action –</w:t>
            </w:r>
            <w:r>
              <w:t>E</w:t>
            </w:r>
            <w:r w:rsidR="00EF3B81">
              <w:t>xpiry date local</w:t>
            </w:r>
          </w:p>
          <w:p w14:paraId="2A074E36" w14:textId="77777777" w:rsidR="00561F08" w:rsidRDefault="00561F08" w:rsidP="00EF3B81">
            <w:pPr>
              <w:pStyle w:val="TableText"/>
            </w:pPr>
          </w:p>
          <w:p w14:paraId="5A45622F" w14:textId="4441A944" w:rsidR="00AB6051" w:rsidRPr="0091605E" w:rsidRDefault="00CE70DD" w:rsidP="00EF3B81">
            <w:pPr>
              <w:pStyle w:val="TableText"/>
            </w:pPr>
            <w:r>
              <w:t xml:space="preserve">The mapping </w:t>
            </w:r>
            <w:r w:rsidR="00BA17B9">
              <w:t xml:space="preserve">of ‘Expiry date local’ happens only where the </w:t>
            </w:r>
            <w:r w:rsidR="00561F08">
              <w:t xml:space="preserve">Purpose of the message is ICCO or ISCO and </w:t>
            </w:r>
            <w:r w:rsidR="00B7489F">
              <w:t>Demand type-22G is PAEX</w:t>
            </w:r>
          </w:p>
        </w:tc>
      </w:tr>
      <w:tr w:rsidR="00EF3B81" w:rsidRPr="0091605E" w14:paraId="59B54EB4" w14:textId="77777777" w:rsidTr="00A25D96">
        <w:trPr>
          <w:cnfStyle w:val="000000010000" w:firstRow="0" w:lastRow="0" w:firstColumn="0" w:lastColumn="0" w:oddVBand="0" w:evenVBand="0" w:oddHBand="0" w:evenHBand="1" w:firstRowFirstColumn="0" w:firstRowLastColumn="0" w:lastRowFirstColumn="0" w:lastRowLastColumn="0"/>
          <w:trHeight w:val="4320"/>
        </w:trPr>
        <w:tc>
          <w:tcPr>
            <w:tcW w:w="1077" w:type="dxa"/>
            <w:hideMark/>
          </w:tcPr>
          <w:p w14:paraId="3D8E73E4" w14:textId="77777777" w:rsidR="00EF3B81" w:rsidRPr="0091605E" w:rsidRDefault="00EF3B81" w:rsidP="00EF3B81">
            <w:pPr>
              <w:pStyle w:val="TableText"/>
              <w:rPr>
                <w:lang w:val="en-GB"/>
              </w:rPr>
            </w:pPr>
            <w:r w:rsidRPr="0091605E">
              <w:t>56a (A,B or D)</w:t>
            </w:r>
          </w:p>
        </w:tc>
        <w:tc>
          <w:tcPr>
            <w:tcW w:w="3861" w:type="dxa"/>
            <w:hideMark/>
          </w:tcPr>
          <w:p w14:paraId="1D00D58F" w14:textId="77777777" w:rsidR="00EF3B81" w:rsidRPr="0091605E" w:rsidRDefault="00EF3B81" w:rsidP="00EF3B81">
            <w:pPr>
              <w:pStyle w:val="TableText"/>
              <w:rPr>
                <w:lang w:val="en-GB"/>
              </w:rPr>
            </w:pPr>
            <w:r w:rsidRPr="0091605E">
              <w:t>Intermediary</w:t>
            </w:r>
          </w:p>
        </w:tc>
        <w:tc>
          <w:tcPr>
            <w:tcW w:w="4078" w:type="dxa"/>
            <w:hideMark/>
          </w:tcPr>
          <w:p w14:paraId="440D9FB9" w14:textId="77777777" w:rsidR="00EF3B81" w:rsidRPr="0091605E" w:rsidRDefault="00EF3B81" w:rsidP="00EF3B81">
            <w:pPr>
              <w:pStyle w:val="TableText"/>
              <w:rPr>
                <w:lang w:val="en-GB"/>
              </w:rPr>
            </w:pPr>
            <w:r w:rsidRPr="0091605E">
              <w:t>The Intermediary and Account with are set from either</w:t>
            </w:r>
            <w:r w:rsidRPr="0091605E">
              <w:br/>
              <w:t>·  The receive settlement when postings have been generated or</w:t>
            </w:r>
            <w:r w:rsidRPr="0091605E">
              <w:br/>
              <w:t>·  Standing settlement instructions where no settlements</w:t>
            </w:r>
            <w:r w:rsidRPr="0091605E">
              <w:br/>
              <w:t>If there are settlements, then the Intermediary account and Account with are set from the Receive settlement details associated with the receiver of the message. If settlement is via a Nostro then tag57 is set from the Nostro details and the intermediary is set from the intermediary details. If settlement is not via Nostro then 57 and 56 are not set.</w:t>
            </w:r>
            <w:r w:rsidRPr="0091605E">
              <w:br/>
            </w:r>
            <w:r w:rsidRPr="0091605E">
              <w:br/>
              <w:t>If there are no settlements, then the details are retrieved from the 'Principal receive SSI for the Receiver - If the settlement is via Nostro the details are set as above. Otherwise not set.</w:t>
            </w:r>
          </w:p>
        </w:tc>
      </w:tr>
      <w:tr w:rsidR="00EF3B81" w:rsidRPr="0091605E" w14:paraId="30EBF056" w14:textId="77777777" w:rsidTr="002765A0">
        <w:trPr>
          <w:cnfStyle w:val="000000100000" w:firstRow="0" w:lastRow="0" w:firstColumn="0" w:lastColumn="0" w:oddVBand="0" w:evenVBand="0" w:oddHBand="1" w:evenHBand="0" w:firstRowFirstColumn="0" w:firstRowLastColumn="0" w:lastRowFirstColumn="0" w:lastRowLastColumn="0"/>
          <w:trHeight w:val="300"/>
        </w:trPr>
        <w:tc>
          <w:tcPr>
            <w:tcW w:w="1077" w:type="dxa"/>
            <w:hideMark/>
          </w:tcPr>
          <w:p w14:paraId="1B9928B5" w14:textId="77777777" w:rsidR="00EF3B81" w:rsidRPr="0091605E" w:rsidRDefault="00EF3B81" w:rsidP="00EF3B81">
            <w:pPr>
              <w:pStyle w:val="TableText"/>
              <w:rPr>
                <w:lang w:val="en-GB"/>
              </w:rPr>
            </w:pPr>
            <w:r w:rsidRPr="0091605E">
              <w:t>57a (A,B or D)</w:t>
            </w:r>
          </w:p>
        </w:tc>
        <w:tc>
          <w:tcPr>
            <w:tcW w:w="3861" w:type="dxa"/>
            <w:hideMark/>
          </w:tcPr>
          <w:p w14:paraId="5DBB6F02" w14:textId="77777777" w:rsidR="00EF3B81" w:rsidRPr="0091605E" w:rsidRDefault="00EF3B81" w:rsidP="00EF3B81">
            <w:pPr>
              <w:pStyle w:val="TableText"/>
              <w:rPr>
                <w:lang w:val="en-GB"/>
              </w:rPr>
            </w:pPr>
            <w:r w:rsidRPr="0091605E">
              <w:t>Account with institution</w:t>
            </w:r>
          </w:p>
        </w:tc>
        <w:tc>
          <w:tcPr>
            <w:tcW w:w="4078" w:type="dxa"/>
            <w:hideMark/>
          </w:tcPr>
          <w:p w14:paraId="7A9E95F6" w14:textId="77777777" w:rsidR="00EF3B81" w:rsidRPr="0091605E" w:rsidRDefault="00EF3B81" w:rsidP="00EF3B81">
            <w:pPr>
              <w:pStyle w:val="TableText"/>
              <w:rPr>
                <w:lang w:val="en-GB"/>
              </w:rPr>
            </w:pPr>
            <w:r w:rsidRPr="0091605E">
              <w:t>See 56a</w:t>
            </w:r>
          </w:p>
        </w:tc>
      </w:tr>
      <w:tr w:rsidR="00EF3B81" w:rsidRPr="0091605E" w14:paraId="679859FC" w14:textId="77777777" w:rsidTr="002765A0">
        <w:trPr>
          <w:cnfStyle w:val="000000010000" w:firstRow="0" w:lastRow="0" w:firstColumn="0" w:lastColumn="0" w:oddVBand="0" w:evenVBand="0" w:oddHBand="0" w:evenHBand="1" w:firstRowFirstColumn="0" w:firstRowLastColumn="0" w:lastRowFirstColumn="0" w:lastRowLastColumn="0"/>
          <w:trHeight w:val="300"/>
        </w:trPr>
        <w:tc>
          <w:tcPr>
            <w:tcW w:w="1077" w:type="dxa"/>
            <w:hideMark/>
          </w:tcPr>
          <w:p w14:paraId="666FD15B" w14:textId="77777777" w:rsidR="00EF3B81" w:rsidRPr="0091605E" w:rsidRDefault="00EF3B81" w:rsidP="00EF3B81">
            <w:pPr>
              <w:pStyle w:val="TableText"/>
              <w:rPr>
                <w:lang w:val="en-GB"/>
              </w:rPr>
            </w:pPr>
            <w:r w:rsidRPr="0091605E">
              <w:t>72Z</w:t>
            </w:r>
          </w:p>
        </w:tc>
        <w:tc>
          <w:tcPr>
            <w:tcW w:w="3861" w:type="dxa"/>
            <w:hideMark/>
          </w:tcPr>
          <w:p w14:paraId="6ABF8026" w14:textId="77777777" w:rsidR="00EF3B81" w:rsidRPr="0091605E" w:rsidRDefault="00EF3B81" w:rsidP="00EF3B81">
            <w:pPr>
              <w:pStyle w:val="TableText"/>
              <w:rPr>
                <w:lang w:val="en-GB"/>
              </w:rPr>
            </w:pPr>
            <w:r w:rsidRPr="0091605E">
              <w:t>Sender to receiver details</w:t>
            </w:r>
          </w:p>
        </w:tc>
        <w:tc>
          <w:tcPr>
            <w:tcW w:w="4078" w:type="dxa"/>
            <w:hideMark/>
          </w:tcPr>
          <w:p w14:paraId="4FA427D1" w14:textId="77777777" w:rsidR="00EF3B81" w:rsidRPr="0091605E" w:rsidRDefault="00EF3B81" w:rsidP="00EF3B81">
            <w:pPr>
              <w:pStyle w:val="TableText"/>
              <w:rPr>
                <w:lang w:val="en-GB"/>
              </w:rPr>
            </w:pPr>
            <w:r w:rsidRPr="0091605E">
              <w:rPr>
                <w:lang w:val="en-GB"/>
              </w:rPr>
              <w:t xml:space="preserve">Notes to Issuer' (Principle) </w:t>
            </w:r>
          </w:p>
        </w:tc>
      </w:tr>
      <w:tr w:rsidR="00EF3B81" w:rsidRPr="0091605E" w14:paraId="36202D95" w14:textId="77777777" w:rsidTr="002765A0">
        <w:trPr>
          <w:cnfStyle w:val="000000100000" w:firstRow="0" w:lastRow="0" w:firstColumn="0" w:lastColumn="0" w:oddVBand="0" w:evenVBand="0" w:oddHBand="1" w:evenHBand="0" w:firstRowFirstColumn="0" w:firstRowLastColumn="0" w:lastRowFirstColumn="0" w:lastRowLastColumn="0"/>
          <w:trHeight w:val="600"/>
        </w:trPr>
        <w:tc>
          <w:tcPr>
            <w:tcW w:w="1077" w:type="dxa"/>
            <w:hideMark/>
          </w:tcPr>
          <w:p w14:paraId="5AC10950" w14:textId="77777777" w:rsidR="00EF3B81" w:rsidRPr="0091605E" w:rsidRDefault="00EF3B81" w:rsidP="00EF3B81">
            <w:pPr>
              <w:pStyle w:val="TableText"/>
              <w:rPr>
                <w:lang w:val="en-GB"/>
              </w:rPr>
            </w:pPr>
            <w:r w:rsidRPr="0091605E">
              <w:t>23X</w:t>
            </w:r>
          </w:p>
        </w:tc>
        <w:tc>
          <w:tcPr>
            <w:tcW w:w="3861" w:type="dxa"/>
            <w:hideMark/>
          </w:tcPr>
          <w:p w14:paraId="3A8F2A10" w14:textId="77777777" w:rsidR="00EF3B81" w:rsidRPr="0091605E" w:rsidRDefault="00EF3B81" w:rsidP="00EF3B81">
            <w:pPr>
              <w:pStyle w:val="TableText"/>
              <w:rPr>
                <w:lang w:val="en-GB"/>
              </w:rPr>
            </w:pPr>
            <w:r w:rsidRPr="0091605E">
              <w:t>File identification</w:t>
            </w:r>
          </w:p>
        </w:tc>
        <w:tc>
          <w:tcPr>
            <w:tcW w:w="4078" w:type="dxa"/>
            <w:hideMark/>
          </w:tcPr>
          <w:p w14:paraId="214D8626" w14:textId="77777777" w:rsidR="00EF3B81" w:rsidRPr="0091605E" w:rsidRDefault="00EF3B81" w:rsidP="00EF3B81">
            <w:pPr>
              <w:pStyle w:val="TableText"/>
              <w:rPr>
                <w:lang w:val="en-GB"/>
              </w:rPr>
            </w:pPr>
            <w:r w:rsidRPr="0091605E">
              <w:t>Mapped to Attached documents and Mapped to Action item</w:t>
            </w:r>
          </w:p>
        </w:tc>
      </w:tr>
    </w:tbl>
    <w:p w14:paraId="350ECC5A" w14:textId="33819F25" w:rsidR="000D3507" w:rsidRDefault="000D3507" w:rsidP="000D3507">
      <w:pPr>
        <w:spacing w:after="200" w:line="276" w:lineRule="auto"/>
        <w:rPr>
          <w:rFonts w:eastAsiaTheme="majorEastAsia" w:cstheme="majorBidi"/>
          <w:bCs/>
          <w:sz w:val="24"/>
        </w:rPr>
      </w:pPr>
    </w:p>
    <w:p w14:paraId="13C25E75" w14:textId="0C321E34" w:rsidR="000D3507" w:rsidRDefault="000D3507" w:rsidP="000D3507">
      <w:pPr>
        <w:pStyle w:val="Heading3"/>
      </w:pPr>
      <w:bookmarkStart w:id="160" w:name="_Toc40607122"/>
      <w:bookmarkStart w:id="161" w:name="_Toc160048704"/>
      <w:r>
        <w:t xml:space="preserve">MT767/775 - </w:t>
      </w:r>
      <w:r w:rsidR="00EB5233" w:rsidRPr="004F1E50">
        <w:t>Amendment to a Demand Guarantee/Standby Letter of Credit</w:t>
      </w:r>
      <w:r w:rsidR="00EB5233">
        <w:t xml:space="preserve"> </w:t>
      </w:r>
      <w:r>
        <w:t>– AMEND - ISSA,</w:t>
      </w:r>
      <w:r w:rsidR="004968C5">
        <w:t xml:space="preserve"> </w:t>
      </w:r>
      <w:r>
        <w:t>ISCA,</w:t>
      </w:r>
      <w:r w:rsidR="004968C5">
        <w:t xml:space="preserve"> </w:t>
      </w:r>
      <w:r>
        <w:t>ICCA</w:t>
      </w:r>
      <w:bookmarkEnd w:id="160"/>
      <w:bookmarkEnd w:id="161"/>
    </w:p>
    <w:p w14:paraId="22AE661A" w14:textId="20A6A137" w:rsidR="000D3507" w:rsidRDefault="000D3507" w:rsidP="000D3507">
      <w:pPr>
        <w:pStyle w:val="BodyText"/>
      </w:pPr>
      <w:r>
        <w:t xml:space="preserve">The structured MT767/775 - </w:t>
      </w:r>
      <w:r w:rsidRPr="004F1E50">
        <w:t>Amendment to a Demand Guarantee/Standby Letter of Credit</w:t>
      </w:r>
      <w:r>
        <w:t xml:space="preserve"> can be generated from the issued undertaking amend event</w:t>
      </w:r>
      <w:r w:rsidR="00EB5233">
        <w:t>.</w:t>
      </w:r>
    </w:p>
    <w:p w14:paraId="7B6778A7" w14:textId="48673D67" w:rsidR="000D3507" w:rsidRDefault="00EB5233" w:rsidP="00EB5233">
      <w:pPr>
        <w:pStyle w:val="BulletLevel1"/>
        <w:numPr>
          <w:ilvl w:val="0"/>
          <w:numId w:val="0"/>
        </w:numPr>
      </w:pPr>
      <w:r>
        <w:t>This allows an amendment request to be sent to the Advising bank for a previously issued ‘ISSU’ undertaking.</w:t>
      </w:r>
    </w:p>
    <w:p w14:paraId="4B8C8EE9" w14:textId="77777777" w:rsidR="000D3507" w:rsidRDefault="000D3507" w:rsidP="000D3507">
      <w:pPr>
        <w:pStyle w:val="BodyText"/>
      </w:pPr>
      <w:r>
        <w:t>The SWIFT message details are mapped from the event as follows:</w:t>
      </w:r>
    </w:p>
    <w:tbl>
      <w:tblPr>
        <w:tblStyle w:val="TableGridHeader121"/>
        <w:tblW w:w="0" w:type="auto"/>
        <w:tblLook w:val="04A0" w:firstRow="1" w:lastRow="0" w:firstColumn="1" w:lastColumn="0" w:noHBand="0" w:noVBand="1"/>
      </w:tblPr>
      <w:tblGrid>
        <w:gridCol w:w="1129"/>
        <w:gridCol w:w="3828"/>
        <w:gridCol w:w="4059"/>
      </w:tblGrid>
      <w:tr w:rsidR="006409DD" w:rsidRPr="00F40AE0" w14:paraId="196D679A" w14:textId="77777777" w:rsidTr="008344C2">
        <w:trPr>
          <w:cnfStyle w:val="100000000000" w:firstRow="1" w:lastRow="0" w:firstColumn="0" w:lastColumn="0" w:oddVBand="0" w:evenVBand="0" w:oddHBand="0" w:evenHBand="0" w:firstRowFirstColumn="0" w:firstRowLastColumn="0" w:lastRowFirstColumn="0" w:lastRowLastColumn="0"/>
          <w:trHeight w:val="315"/>
          <w:tblHeader/>
        </w:trPr>
        <w:tc>
          <w:tcPr>
            <w:tcW w:w="1129" w:type="dxa"/>
            <w:noWrap/>
            <w:hideMark/>
          </w:tcPr>
          <w:p w14:paraId="2F98FE06" w14:textId="77777777" w:rsidR="006409DD" w:rsidRPr="00F40AE0" w:rsidRDefault="006409DD" w:rsidP="008344C2">
            <w:pPr>
              <w:pStyle w:val="TableHead"/>
              <w:rPr>
                <w:lang w:val="en-GB"/>
              </w:rPr>
            </w:pPr>
            <w:r w:rsidRPr="00F40AE0">
              <w:rPr>
                <w:lang w:val="en-GB"/>
              </w:rPr>
              <w:t>Tag</w:t>
            </w:r>
          </w:p>
        </w:tc>
        <w:tc>
          <w:tcPr>
            <w:tcW w:w="3828" w:type="dxa"/>
            <w:noWrap/>
            <w:hideMark/>
          </w:tcPr>
          <w:p w14:paraId="1B55EABF" w14:textId="77777777" w:rsidR="006409DD" w:rsidRPr="00F40AE0" w:rsidRDefault="006409DD" w:rsidP="008344C2">
            <w:pPr>
              <w:pStyle w:val="TableHead"/>
              <w:rPr>
                <w:lang w:val="en-GB"/>
              </w:rPr>
            </w:pPr>
            <w:r w:rsidRPr="00F40AE0">
              <w:rPr>
                <w:lang w:val="en-GB"/>
              </w:rPr>
              <w:t>Field name</w:t>
            </w:r>
          </w:p>
        </w:tc>
        <w:tc>
          <w:tcPr>
            <w:tcW w:w="4059" w:type="dxa"/>
            <w:hideMark/>
          </w:tcPr>
          <w:p w14:paraId="4A1B6E90" w14:textId="77777777" w:rsidR="006409DD" w:rsidRPr="00F40AE0" w:rsidRDefault="006409DD" w:rsidP="008344C2">
            <w:pPr>
              <w:pStyle w:val="TableHead"/>
              <w:rPr>
                <w:lang w:val="en-GB"/>
              </w:rPr>
            </w:pPr>
            <w:r w:rsidRPr="00F40AE0">
              <w:rPr>
                <w:lang w:val="en-GB"/>
              </w:rPr>
              <w:t>Mapped From</w:t>
            </w:r>
          </w:p>
        </w:tc>
      </w:tr>
      <w:tr w:rsidR="006409DD" w:rsidRPr="00F40AE0" w14:paraId="57357683"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129" w:type="dxa"/>
            <w:noWrap/>
            <w:hideMark/>
          </w:tcPr>
          <w:p w14:paraId="152C37E5" w14:textId="77777777" w:rsidR="006409DD" w:rsidRPr="00F40AE0" w:rsidRDefault="006409DD" w:rsidP="008344C2">
            <w:pPr>
              <w:pStyle w:val="TableText"/>
              <w:rPr>
                <w:lang w:val="en-GB"/>
              </w:rPr>
            </w:pPr>
            <w:r w:rsidRPr="00F40AE0">
              <w:rPr>
                <w:lang w:val="en-GB"/>
              </w:rPr>
              <w:t> </w:t>
            </w:r>
          </w:p>
        </w:tc>
        <w:tc>
          <w:tcPr>
            <w:tcW w:w="3828" w:type="dxa"/>
            <w:noWrap/>
            <w:hideMark/>
          </w:tcPr>
          <w:p w14:paraId="5C690177" w14:textId="77777777" w:rsidR="006409DD" w:rsidRPr="00F40AE0" w:rsidRDefault="006409DD" w:rsidP="008344C2">
            <w:pPr>
              <w:pStyle w:val="TableText"/>
              <w:rPr>
                <w:lang w:val="en-GB"/>
              </w:rPr>
            </w:pPr>
            <w:r w:rsidRPr="00F40AE0">
              <w:t>Sender</w:t>
            </w:r>
          </w:p>
        </w:tc>
        <w:tc>
          <w:tcPr>
            <w:tcW w:w="4059" w:type="dxa"/>
            <w:hideMark/>
          </w:tcPr>
          <w:p w14:paraId="436A11B0" w14:textId="77777777" w:rsidR="006409DD" w:rsidRPr="00F40AE0" w:rsidRDefault="006409DD" w:rsidP="008344C2">
            <w:pPr>
              <w:pStyle w:val="TableText"/>
              <w:rPr>
                <w:lang w:val="en-GB"/>
              </w:rPr>
            </w:pPr>
            <w:r w:rsidRPr="00F40AE0">
              <w:t>Sender BIC</w:t>
            </w:r>
          </w:p>
        </w:tc>
      </w:tr>
      <w:tr w:rsidR="006409DD" w:rsidRPr="00F40AE0" w14:paraId="2397F3A7"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129" w:type="dxa"/>
            <w:noWrap/>
            <w:hideMark/>
          </w:tcPr>
          <w:p w14:paraId="391056CF" w14:textId="77777777" w:rsidR="006409DD" w:rsidRPr="00F40AE0" w:rsidRDefault="006409DD" w:rsidP="008344C2">
            <w:pPr>
              <w:pStyle w:val="TableText"/>
              <w:rPr>
                <w:lang w:val="en-GB"/>
              </w:rPr>
            </w:pPr>
            <w:r w:rsidRPr="00F40AE0">
              <w:t> </w:t>
            </w:r>
          </w:p>
        </w:tc>
        <w:tc>
          <w:tcPr>
            <w:tcW w:w="3828" w:type="dxa"/>
            <w:noWrap/>
            <w:hideMark/>
          </w:tcPr>
          <w:p w14:paraId="42DF0729" w14:textId="77777777" w:rsidR="006409DD" w:rsidRPr="00F40AE0" w:rsidRDefault="006409DD" w:rsidP="008344C2">
            <w:pPr>
              <w:pStyle w:val="TableText"/>
              <w:rPr>
                <w:lang w:val="en-GB"/>
              </w:rPr>
            </w:pPr>
            <w:r w:rsidRPr="00F40AE0">
              <w:t>Receiver</w:t>
            </w:r>
          </w:p>
        </w:tc>
        <w:tc>
          <w:tcPr>
            <w:tcW w:w="4059" w:type="dxa"/>
            <w:hideMark/>
          </w:tcPr>
          <w:p w14:paraId="01228012" w14:textId="77777777" w:rsidR="006409DD" w:rsidRPr="00F40AE0" w:rsidRDefault="006409DD" w:rsidP="008344C2">
            <w:pPr>
              <w:pStyle w:val="TableText"/>
              <w:rPr>
                <w:lang w:val="en-GB"/>
              </w:rPr>
            </w:pPr>
            <w:r w:rsidRPr="00F40AE0">
              <w:t>Document addressee</w:t>
            </w:r>
          </w:p>
        </w:tc>
      </w:tr>
      <w:tr w:rsidR="006409DD" w:rsidRPr="00F40AE0" w14:paraId="44F44F56"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129" w:type="dxa"/>
            <w:noWrap/>
            <w:hideMark/>
          </w:tcPr>
          <w:p w14:paraId="176B2197" w14:textId="77777777" w:rsidR="006409DD" w:rsidRPr="00F40AE0" w:rsidRDefault="006409DD" w:rsidP="008344C2">
            <w:pPr>
              <w:pStyle w:val="TableText"/>
              <w:rPr>
                <w:lang w:val="en-GB"/>
              </w:rPr>
            </w:pPr>
            <w:r w:rsidRPr="00F40AE0">
              <w:t>15A</w:t>
            </w:r>
          </w:p>
        </w:tc>
        <w:tc>
          <w:tcPr>
            <w:tcW w:w="3828" w:type="dxa"/>
            <w:noWrap/>
            <w:hideMark/>
          </w:tcPr>
          <w:p w14:paraId="03F46D9F" w14:textId="77777777" w:rsidR="006409DD" w:rsidRPr="00F40AE0" w:rsidRDefault="006409DD" w:rsidP="008344C2">
            <w:pPr>
              <w:pStyle w:val="TableText"/>
              <w:rPr>
                <w:lang w:val="en-GB"/>
              </w:rPr>
            </w:pPr>
            <w:r w:rsidRPr="00F40AE0">
              <w:t>New sequence</w:t>
            </w:r>
          </w:p>
        </w:tc>
        <w:tc>
          <w:tcPr>
            <w:tcW w:w="4059" w:type="dxa"/>
            <w:hideMark/>
          </w:tcPr>
          <w:p w14:paraId="531E1ABB" w14:textId="77777777" w:rsidR="006409DD" w:rsidRPr="00F40AE0" w:rsidRDefault="006409DD" w:rsidP="008344C2">
            <w:pPr>
              <w:pStyle w:val="TableText"/>
              <w:rPr>
                <w:lang w:val="en-GB"/>
              </w:rPr>
            </w:pPr>
            <w:r w:rsidRPr="00F40AE0">
              <w:t>Empty field</w:t>
            </w:r>
          </w:p>
        </w:tc>
      </w:tr>
      <w:tr w:rsidR="006409DD" w:rsidRPr="00F40AE0" w14:paraId="4EAF6BD3"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129" w:type="dxa"/>
            <w:noWrap/>
            <w:hideMark/>
          </w:tcPr>
          <w:p w14:paraId="6B947ED7" w14:textId="77777777" w:rsidR="006409DD" w:rsidRPr="00F40AE0" w:rsidRDefault="006409DD" w:rsidP="008344C2">
            <w:pPr>
              <w:pStyle w:val="TableText"/>
              <w:rPr>
                <w:lang w:val="en-GB"/>
              </w:rPr>
            </w:pPr>
            <w:r w:rsidRPr="00F40AE0">
              <w:t>27</w:t>
            </w:r>
          </w:p>
        </w:tc>
        <w:tc>
          <w:tcPr>
            <w:tcW w:w="3828" w:type="dxa"/>
            <w:noWrap/>
            <w:hideMark/>
          </w:tcPr>
          <w:p w14:paraId="3AD2EDD3" w14:textId="77777777" w:rsidR="006409DD" w:rsidRPr="00F40AE0" w:rsidRDefault="006409DD" w:rsidP="008344C2">
            <w:pPr>
              <w:pStyle w:val="TableText"/>
              <w:rPr>
                <w:lang w:val="en-GB"/>
              </w:rPr>
            </w:pPr>
            <w:r w:rsidRPr="00F40AE0">
              <w:t>Sequence of total</w:t>
            </w:r>
          </w:p>
        </w:tc>
        <w:tc>
          <w:tcPr>
            <w:tcW w:w="4059" w:type="dxa"/>
            <w:hideMark/>
          </w:tcPr>
          <w:p w14:paraId="48FA8AE6" w14:textId="77777777" w:rsidR="006409DD" w:rsidRPr="00F40AE0" w:rsidRDefault="006409DD" w:rsidP="008344C2">
            <w:pPr>
              <w:pStyle w:val="TableText"/>
              <w:rPr>
                <w:lang w:val="en-GB"/>
              </w:rPr>
            </w:pPr>
            <w:r w:rsidRPr="00F40AE0">
              <w:t>Set according to the number of messages</w:t>
            </w:r>
          </w:p>
        </w:tc>
      </w:tr>
      <w:tr w:rsidR="006409DD" w:rsidRPr="00F40AE0" w14:paraId="6EAA2EE2" w14:textId="77777777" w:rsidTr="003D3747">
        <w:trPr>
          <w:cnfStyle w:val="000000100000" w:firstRow="0" w:lastRow="0" w:firstColumn="0" w:lastColumn="0" w:oddVBand="0" w:evenVBand="0" w:oddHBand="1" w:evenHBand="0" w:firstRowFirstColumn="0" w:firstRowLastColumn="0" w:lastRowFirstColumn="0" w:lastRowLastColumn="0"/>
          <w:trHeight w:val="600"/>
        </w:trPr>
        <w:tc>
          <w:tcPr>
            <w:tcW w:w="1129" w:type="dxa"/>
            <w:noWrap/>
            <w:hideMark/>
          </w:tcPr>
          <w:p w14:paraId="3AC8686D" w14:textId="77777777" w:rsidR="006409DD" w:rsidRPr="00F40AE0" w:rsidRDefault="006409DD" w:rsidP="008344C2">
            <w:pPr>
              <w:pStyle w:val="TableText"/>
              <w:rPr>
                <w:lang w:val="en-GB"/>
              </w:rPr>
            </w:pPr>
            <w:r w:rsidRPr="00F40AE0">
              <w:t>21</w:t>
            </w:r>
          </w:p>
        </w:tc>
        <w:tc>
          <w:tcPr>
            <w:tcW w:w="3828" w:type="dxa"/>
            <w:noWrap/>
            <w:hideMark/>
          </w:tcPr>
          <w:p w14:paraId="355AF138" w14:textId="77777777" w:rsidR="006409DD" w:rsidRPr="00F40AE0" w:rsidRDefault="006409DD" w:rsidP="008344C2">
            <w:pPr>
              <w:pStyle w:val="TableText"/>
              <w:rPr>
                <w:lang w:val="en-GB"/>
              </w:rPr>
            </w:pPr>
            <w:r w:rsidRPr="00F40AE0">
              <w:t>Related reference</w:t>
            </w:r>
          </w:p>
        </w:tc>
        <w:tc>
          <w:tcPr>
            <w:tcW w:w="4059" w:type="dxa"/>
            <w:hideMark/>
          </w:tcPr>
          <w:p w14:paraId="7CE4C017" w14:textId="77777777" w:rsidR="006409DD" w:rsidRPr="00F40AE0" w:rsidRDefault="006409DD" w:rsidP="008344C2">
            <w:pPr>
              <w:pStyle w:val="TableText"/>
              <w:rPr>
                <w:lang w:val="en-GB"/>
              </w:rPr>
            </w:pPr>
            <w:r w:rsidRPr="00F40AE0">
              <w:t>Addressee's Party reference e.g.</w:t>
            </w:r>
            <w:r>
              <w:t>,</w:t>
            </w:r>
            <w:r w:rsidRPr="00F40AE0">
              <w:t xml:space="preserve"> Advising bank, if reference do not exist then NOREF will be populated.</w:t>
            </w:r>
          </w:p>
        </w:tc>
      </w:tr>
      <w:tr w:rsidR="006409DD" w:rsidRPr="00F40AE0" w14:paraId="2514EFA9"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129" w:type="dxa"/>
            <w:noWrap/>
            <w:hideMark/>
          </w:tcPr>
          <w:p w14:paraId="11D5901C" w14:textId="77777777" w:rsidR="006409DD" w:rsidRPr="00F40AE0" w:rsidRDefault="006409DD" w:rsidP="008344C2">
            <w:pPr>
              <w:pStyle w:val="TableText"/>
              <w:rPr>
                <w:lang w:val="en-GB"/>
              </w:rPr>
            </w:pPr>
            <w:r w:rsidRPr="00F40AE0">
              <w:t>22A</w:t>
            </w:r>
          </w:p>
        </w:tc>
        <w:tc>
          <w:tcPr>
            <w:tcW w:w="3828" w:type="dxa"/>
            <w:noWrap/>
            <w:hideMark/>
          </w:tcPr>
          <w:p w14:paraId="49064D53" w14:textId="77777777" w:rsidR="006409DD" w:rsidRPr="00F40AE0" w:rsidRDefault="006409DD" w:rsidP="008344C2">
            <w:pPr>
              <w:pStyle w:val="TableText"/>
              <w:rPr>
                <w:lang w:val="en-GB"/>
              </w:rPr>
            </w:pPr>
            <w:r w:rsidRPr="00F40AE0">
              <w:t>Purpose of message</w:t>
            </w:r>
          </w:p>
        </w:tc>
        <w:tc>
          <w:tcPr>
            <w:tcW w:w="4059" w:type="dxa"/>
            <w:hideMark/>
          </w:tcPr>
          <w:p w14:paraId="11D14A1D" w14:textId="77777777" w:rsidR="006409DD" w:rsidRPr="00F40AE0" w:rsidRDefault="006409DD" w:rsidP="008344C2">
            <w:pPr>
              <w:pStyle w:val="TableText"/>
              <w:rPr>
                <w:lang w:val="en-GB"/>
              </w:rPr>
            </w:pPr>
            <w:r w:rsidRPr="00F40AE0">
              <w:t>Set to 'ISUA' </w:t>
            </w:r>
          </w:p>
        </w:tc>
      </w:tr>
      <w:tr w:rsidR="006409DD" w:rsidRPr="00F40AE0" w14:paraId="6DE05643"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129" w:type="dxa"/>
            <w:noWrap/>
            <w:hideMark/>
          </w:tcPr>
          <w:p w14:paraId="2F3AF7EB" w14:textId="77777777" w:rsidR="006409DD" w:rsidRPr="00F40AE0" w:rsidRDefault="006409DD" w:rsidP="008344C2">
            <w:pPr>
              <w:pStyle w:val="TableText"/>
              <w:rPr>
                <w:lang w:val="en-GB"/>
              </w:rPr>
            </w:pPr>
            <w:r w:rsidRPr="00F40AE0">
              <w:t>23S</w:t>
            </w:r>
          </w:p>
        </w:tc>
        <w:tc>
          <w:tcPr>
            <w:tcW w:w="3828" w:type="dxa"/>
            <w:noWrap/>
            <w:hideMark/>
          </w:tcPr>
          <w:p w14:paraId="0445BDD4" w14:textId="77777777" w:rsidR="006409DD" w:rsidRPr="00F40AE0" w:rsidRDefault="006409DD" w:rsidP="008344C2">
            <w:pPr>
              <w:pStyle w:val="TableText"/>
              <w:rPr>
                <w:lang w:val="en-GB"/>
              </w:rPr>
            </w:pPr>
            <w:r w:rsidRPr="00F40AE0">
              <w:t>Cancellation request </w:t>
            </w:r>
          </w:p>
        </w:tc>
        <w:tc>
          <w:tcPr>
            <w:tcW w:w="4059" w:type="dxa"/>
            <w:hideMark/>
          </w:tcPr>
          <w:p w14:paraId="02901E20" w14:textId="77777777" w:rsidR="006409DD" w:rsidRPr="00F40AE0" w:rsidRDefault="006409DD" w:rsidP="008344C2">
            <w:pPr>
              <w:pStyle w:val="TableText"/>
              <w:rPr>
                <w:lang w:val="en-GB"/>
              </w:rPr>
            </w:pPr>
            <w:r w:rsidRPr="00F40AE0">
              <w:t>Not set </w:t>
            </w:r>
          </w:p>
        </w:tc>
      </w:tr>
      <w:tr w:rsidR="006409DD" w:rsidRPr="00F40AE0" w14:paraId="49C52256"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129" w:type="dxa"/>
            <w:noWrap/>
            <w:hideMark/>
          </w:tcPr>
          <w:p w14:paraId="525A41BA" w14:textId="77777777" w:rsidR="006409DD" w:rsidRPr="00F40AE0" w:rsidRDefault="006409DD" w:rsidP="008344C2">
            <w:pPr>
              <w:pStyle w:val="TableText"/>
              <w:rPr>
                <w:lang w:val="en-GB"/>
              </w:rPr>
            </w:pPr>
            <w:r w:rsidRPr="00F40AE0">
              <w:t>72Z</w:t>
            </w:r>
          </w:p>
        </w:tc>
        <w:tc>
          <w:tcPr>
            <w:tcW w:w="3828" w:type="dxa"/>
            <w:noWrap/>
            <w:hideMark/>
          </w:tcPr>
          <w:p w14:paraId="6B985103" w14:textId="77777777" w:rsidR="006409DD" w:rsidRPr="00F40AE0" w:rsidRDefault="006409DD" w:rsidP="008344C2">
            <w:pPr>
              <w:pStyle w:val="TableText"/>
              <w:rPr>
                <w:lang w:val="en-GB"/>
              </w:rPr>
            </w:pPr>
            <w:r w:rsidRPr="00F40AE0">
              <w:t>Sender to receiver info </w:t>
            </w:r>
          </w:p>
        </w:tc>
        <w:tc>
          <w:tcPr>
            <w:tcW w:w="4059" w:type="dxa"/>
            <w:hideMark/>
          </w:tcPr>
          <w:p w14:paraId="4D68D521" w14:textId="77777777" w:rsidR="006409DD" w:rsidRPr="00F40AE0" w:rsidRDefault="006409DD" w:rsidP="008344C2">
            <w:pPr>
              <w:pStyle w:val="TableText"/>
              <w:rPr>
                <w:lang w:val="en-GB"/>
              </w:rPr>
            </w:pPr>
            <w:r w:rsidRPr="00F40AE0">
              <w:t>Instructions to next party</w:t>
            </w:r>
          </w:p>
        </w:tc>
      </w:tr>
      <w:tr w:rsidR="006409DD" w:rsidRPr="00F40AE0" w14:paraId="73E16C1D" w14:textId="77777777" w:rsidTr="003D3747">
        <w:trPr>
          <w:cnfStyle w:val="000000100000" w:firstRow="0" w:lastRow="0" w:firstColumn="0" w:lastColumn="0" w:oddVBand="0" w:evenVBand="0" w:oddHBand="1" w:evenHBand="0" w:firstRowFirstColumn="0" w:firstRowLastColumn="0" w:lastRowFirstColumn="0" w:lastRowLastColumn="0"/>
          <w:trHeight w:val="600"/>
        </w:trPr>
        <w:tc>
          <w:tcPr>
            <w:tcW w:w="1129" w:type="dxa"/>
            <w:noWrap/>
            <w:hideMark/>
          </w:tcPr>
          <w:p w14:paraId="2AC324CB" w14:textId="77777777" w:rsidR="006409DD" w:rsidRPr="00F40AE0" w:rsidRDefault="006409DD" w:rsidP="008344C2">
            <w:pPr>
              <w:pStyle w:val="TableText"/>
              <w:rPr>
                <w:lang w:val="en-GB"/>
              </w:rPr>
            </w:pPr>
            <w:r w:rsidRPr="00F40AE0">
              <w:t>23X</w:t>
            </w:r>
          </w:p>
        </w:tc>
        <w:tc>
          <w:tcPr>
            <w:tcW w:w="3828" w:type="dxa"/>
            <w:noWrap/>
            <w:hideMark/>
          </w:tcPr>
          <w:p w14:paraId="1B675AA3" w14:textId="77777777" w:rsidR="006409DD" w:rsidRPr="00F40AE0" w:rsidRDefault="006409DD" w:rsidP="008344C2">
            <w:pPr>
              <w:pStyle w:val="TableText"/>
              <w:rPr>
                <w:lang w:val="en-GB"/>
              </w:rPr>
            </w:pPr>
            <w:r w:rsidRPr="00F40AE0">
              <w:t>File identification</w:t>
            </w:r>
          </w:p>
        </w:tc>
        <w:tc>
          <w:tcPr>
            <w:tcW w:w="4059" w:type="dxa"/>
            <w:hideMark/>
          </w:tcPr>
          <w:p w14:paraId="670CDF5A" w14:textId="77777777" w:rsidR="006409DD" w:rsidRPr="00F40AE0" w:rsidRDefault="006409DD" w:rsidP="008344C2">
            <w:pPr>
              <w:pStyle w:val="TableText"/>
              <w:rPr>
                <w:lang w:val="en-GB"/>
              </w:rPr>
            </w:pPr>
            <w:r w:rsidRPr="00F40AE0">
              <w:t>Delivery channel and associated file name/reference for attached documents</w:t>
            </w:r>
          </w:p>
        </w:tc>
      </w:tr>
      <w:tr w:rsidR="006409DD" w:rsidRPr="00F40AE0" w14:paraId="7C51FDFC"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129" w:type="dxa"/>
            <w:noWrap/>
            <w:hideMark/>
          </w:tcPr>
          <w:p w14:paraId="29FD8E5F" w14:textId="77777777" w:rsidR="006409DD" w:rsidRPr="00F40AE0" w:rsidRDefault="006409DD" w:rsidP="008344C2">
            <w:pPr>
              <w:pStyle w:val="TableText"/>
              <w:rPr>
                <w:lang w:val="en-GB"/>
              </w:rPr>
            </w:pPr>
            <w:r w:rsidRPr="00F40AE0">
              <w:lastRenderedPageBreak/>
              <w:t>15B</w:t>
            </w:r>
          </w:p>
        </w:tc>
        <w:tc>
          <w:tcPr>
            <w:tcW w:w="3828" w:type="dxa"/>
            <w:hideMark/>
          </w:tcPr>
          <w:p w14:paraId="7F4B9379" w14:textId="77777777" w:rsidR="006409DD" w:rsidRPr="00F40AE0" w:rsidRDefault="006409DD" w:rsidP="008344C2">
            <w:pPr>
              <w:pStyle w:val="TableText"/>
              <w:rPr>
                <w:lang w:val="en-GB"/>
              </w:rPr>
            </w:pPr>
            <w:r w:rsidRPr="00F40AE0">
              <w:t>New sequence</w:t>
            </w:r>
          </w:p>
        </w:tc>
        <w:tc>
          <w:tcPr>
            <w:tcW w:w="4059" w:type="dxa"/>
            <w:hideMark/>
          </w:tcPr>
          <w:p w14:paraId="1165754E" w14:textId="77777777" w:rsidR="006409DD" w:rsidRPr="00F40AE0" w:rsidRDefault="006409DD" w:rsidP="008344C2">
            <w:pPr>
              <w:pStyle w:val="TableText"/>
              <w:rPr>
                <w:lang w:val="en-GB"/>
              </w:rPr>
            </w:pPr>
            <w:r w:rsidRPr="00F40AE0">
              <w:t>Empty field</w:t>
            </w:r>
          </w:p>
        </w:tc>
      </w:tr>
      <w:tr w:rsidR="006409DD" w:rsidRPr="00F40AE0" w14:paraId="23EA2C39"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129" w:type="dxa"/>
            <w:noWrap/>
            <w:hideMark/>
          </w:tcPr>
          <w:p w14:paraId="7089A5C7" w14:textId="77777777" w:rsidR="006409DD" w:rsidRPr="00F40AE0" w:rsidRDefault="006409DD" w:rsidP="008344C2">
            <w:pPr>
              <w:pStyle w:val="TableText"/>
              <w:rPr>
                <w:lang w:val="en-GB"/>
              </w:rPr>
            </w:pPr>
            <w:r w:rsidRPr="00F40AE0">
              <w:t>20</w:t>
            </w:r>
          </w:p>
        </w:tc>
        <w:tc>
          <w:tcPr>
            <w:tcW w:w="3828" w:type="dxa"/>
            <w:noWrap/>
            <w:hideMark/>
          </w:tcPr>
          <w:p w14:paraId="6BA9BF99" w14:textId="77777777" w:rsidR="006409DD" w:rsidRPr="00F40AE0" w:rsidRDefault="006409DD" w:rsidP="008344C2">
            <w:pPr>
              <w:pStyle w:val="TableText"/>
              <w:rPr>
                <w:lang w:val="en-GB"/>
              </w:rPr>
            </w:pPr>
            <w:r w:rsidRPr="00F40AE0">
              <w:t>Undertaking reference number</w:t>
            </w:r>
          </w:p>
        </w:tc>
        <w:tc>
          <w:tcPr>
            <w:tcW w:w="4059" w:type="dxa"/>
            <w:hideMark/>
          </w:tcPr>
          <w:p w14:paraId="6A28379B" w14:textId="77777777" w:rsidR="006409DD" w:rsidRPr="00F40AE0" w:rsidRDefault="006409DD" w:rsidP="008344C2">
            <w:pPr>
              <w:pStyle w:val="TableText"/>
              <w:rPr>
                <w:lang w:val="en-GB"/>
              </w:rPr>
            </w:pPr>
            <w:r w:rsidRPr="00F40AE0">
              <w:t>Master reference</w:t>
            </w:r>
          </w:p>
        </w:tc>
      </w:tr>
      <w:tr w:rsidR="006409DD" w:rsidRPr="00F40AE0" w14:paraId="320961E5"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129" w:type="dxa"/>
            <w:noWrap/>
            <w:hideMark/>
          </w:tcPr>
          <w:p w14:paraId="69AF444C" w14:textId="77777777" w:rsidR="006409DD" w:rsidRPr="00F40AE0" w:rsidRDefault="006409DD" w:rsidP="008344C2">
            <w:pPr>
              <w:pStyle w:val="TableText"/>
              <w:rPr>
                <w:lang w:val="en-GB"/>
              </w:rPr>
            </w:pPr>
            <w:r w:rsidRPr="00F40AE0">
              <w:t>26E</w:t>
            </w:r>
          </w:p>
        </w:tc>
        <w:tc>
          <w:tcPr>
            <w:tcW w:w="3828" w:type="dxa"/>
            <w:noWrap/>
            <w:hideMark/>
          </w:tcPr>
          <w:p w14:paraId="03DBFD4B" w14:textId="77777777" w:rsidR="006409DD" w:rsidRPr="00F40AE0" w:rsidRDefault="006409DD" w:rsidP="008344C2">
            <w:pPr>
              <w:pStyle w:val="TableText"/>
              <w:rPr>
                <w:lang w:val="en-GB"/>
              </w:rPr>
            </w:pPr>
            <w:r w:rsidRPr="00F40AE0">
              <w:t>Number of Amendment</w:t>
            </w:r>
          </w:p>
        </w:tc>
        <w:tc>
          <w:tcPr>
            <w:tcW w:w="4059" w:type="dxa"/>
            <w:hideMark/>
          </w:tcPr>
          <w:p w14:paraId="2990C604" w14:textId="77777777" w:rsidR="006409DD" w:rsidRPr="00F40AE0" w:rsidRDefault="006409DD" w:rsidP="008344C2">
            <w:pPr>
              <w:pStyle w:val="TableText"/>
              <w:rPr>
                <w:lang w:val="en-GB"/>
              </w:rPr>
            </w:pPr>
            <w:r w:rsidRPr="00F40AE0">
              <w:t>Amendment number</w:t>
            </w:r>
          </w:p>
        </w:tc>
      </w:tr>
      <w:tr w:rsidR="006409DD" w:rsidRPr="00F40AE0" w14:paraId="4C08A4E1"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129" w:type="dxa"/>
            <w:noWrap/>
            <w:hideMark/>
          </w:tcPr>
          <w:p w14:paraId="2CFD4AE3" w14:textId="77777777" w:rsidR="006409DD" w:rsidRPr="00F40AE0" w:rsidRDefault="006409DD" w:rsidP="008344C2">
            <w:pPr>
              <w:pStyle w:val="TableText"/>
              <w:rPr>
                <w:lang w:val="en-GB"/>
              </w:rPr>
            </w:pPr>
            <w:r w:rsidRPr="00F40AE0">
              <w:t>30</w:t>
            </w:r>
          </w:p>
        </w:tc>
        <w:tc>
          <w:tcPr>
            <w:tcW w:w="3828" w:type="dxa"/>
            <w:noWrap/>
            <w:hideMark/>
          </w:tcPr>
          <w:p w14:paraId="0C2E9EE4" w14:textId="77777777" w:rsidR="006409DD" w:rsidRPr="00F40AE0" w:rsidRDefault="006409DD" w:rsidP="008344C2">
            <w:pPr>
              <w:pStyle w:val="TableText"/>
              <w:rPr>
                <w:lang w:val="en-GB"/>
              </w:rPr>
            </w:pPr>
            <w:r w:rsidRPr="00F40AE0">
              <w:t>Date of Amendment</w:t>
            </w:r>
          </w:p>
        </w:tc>
        <w:tc>
          <w:tcPr>
            <w:tcW w:w="4059" w:type="dxa"/>
            <w:hideMark/>
          </w:tcPr>
          <w:p w14:paraId="73923BAF" w14:textId="77777777" w:rsidR="006409DD" w:rsidRPr="00F40AE0" w:rsidRDefault="006409DD" w:rsidP="008344C2">
            <w:pPr>
              <w:pStyle w:val="TableText"/>
              <w:rPr>
                <w:lang w:val="en-GB"/>
              </w:rPr>
            </w:pPr>
            <w:r w:rsidRPr="00F40AE0">
              <w:t>Amend/adjust date</w:t>
            </w:r>
          </w:p>
        </w:tc>
      </w:tr>
      <w:tr w:rsidR="006409DD" w:rsidRPr="00F40AE0" w14:paraId="7E4ED22D" w14:textId="77777777" w:rsidTr="003D3747">
        <w:trPr>
          <w:cnfStyle w:val="000000010000" w:firstRow="0" w:lastRow="0" w:firstColumn="0" w:lastColumn="0" w:oddVBand="0" w:evenVBand="0" w:oddHBand="0" w:evenHBand="1" w:firstRowFirstColumn="0" w:firstRowLastColumn="0" w:lastRowFirstColumn="0" w:lastRowLastColumn="0"/>
          <w:trHeight w:val="600"/>
        </w:trPr>
        <w:tc>
          <w:tcPr>
            <w:tcW w:w="1129" w:type="dxa"/>
            <w:noWrap/>
            <w:hideMark/>
          </w:tcPr>
          <w:p w14:paraId="02AA32C5" w14:textId="77777777" w:rsidR="006409DD" w:rsidRPr="00F40AE0" w:rsidRDefault="006409DD" w:rsidP="008344C2">
            <w:pPr>
              <w:pStyle w:val="TableText"/>
              <w:rPr>
                <w:lang w:val="en-GB"/>
              </w:rPr>
            </w:pPr>
            <w:r w:rsidRPr="00F40AE0">
              <w:t>52a</w:t>
            </w:r>
          </w:p>
        </w:tc>
        <w:tc>
          <w:tcPr>
            <w:tcW w:w="3828" w:type="dxa"/>
            <w:noWrap/>
            <w:hideMark/>
          </w:tcPr>
          <w:p w14:paraId="566A59AD" w14:textId="77777777" w:rsidR="006409DD" w:rsidRPr="00F40AE0" w:rsidRDefault="006409DD" w:rsidP="008344C2">
            <w:pPr>
              <w:pStyle w:val="TableText"/>
              <w:rPr>
                <w:lang w:val="en-GB"/>
              </w:rPr>
            </w:pPr>
            <w:r w:rsidRPr="00F40AE0">
              <w:t>Issuer A or D</w:t>
            </w:r>
          </w:p>
        </w:tc>
        <w:tc>
          <w:tcPr>
            <w:tcW w:w="4059" w:type="dxa"/>
            <w:hideMark/>
          </w:tcPr>
          <w:p w14:paraId="48FF1ED6" w14:textId="77777777" w:rsidR="006409DD" w:rsidRPr="00F40AE0" w:rsidRDefault="006409DD" w:rsidP="008344C2">
            <w:pPr>
              <w:pStyle w:val="TableText"/>
              <w:rPr>
                <w:lang w:val="en-GB"/>
              </w:rPr>
            </w:pPr>
            <w:r w:rsidRPr="00F40AE0">
              <w:t>SWIFT BIC or name and address of the issuer or from the behalf of branch</w:t>
            </w:r>
          </w:p>
        </w:tc>
      </w:tr>
      <w:tr w:rsidR="006409DD" w:rsidRPr="00F40AE0" w14:paraId="7BB3EB39"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129" w:type="dxa"/>
            <w:noWrap/>
            <w:hideMark/>
          </w:tcPr>
          <w:p w14:paraId="30E211C4" w14:textId="77777777" w:rsidR="006409DD" w:rsidRPr="00F40AE0" w:rsidRDefault="006409DD" w:rsidP="008344C2">
            <w:pPr>
              <w:pStyle w:val="TableText"/>
              <w:rPr>
                <w:lang w:val="en-GB"/>
              </w:rPr>
            </w:pPr>
            <w:r w:rsidRPr="00F40AE0">
              <w:t>32B</w:t>
            </w:r>
          </w:p>
        </w:tc>
        <w:tc>
          <w:tcPr>
            <w:tcW w:w="3828" w:type="dxa"/>
            <w:noWrap/>
            <w:hideMark/>
          </w:tcPr>
          <w:p w14:paraId="6BD06B23" w14:textId="77777777" w:rsidR="006409DD" w:rsidRPr="00F40AE0" w:rsidRDefault="006409DD" w:rsidP="008344C2">
            <w:pPr>
              <w:pStyle w:val="TableText"/>
              <w:rPr>
                <w:lang w:val="en-GB"/>
              </w:rPr>
            </w:pPr>
            <w:r w:rsidRPr="00F40AE0">
              <w:t>Increase of Undertaking Amount </w:t>
            </w:r>
          </w:p>
        </w:tc>
        <w:tc>
          <w:tcPr>
            <w:tcW w:w="4059" w:type="dxa"/>
            <w:hideMark/>
          </w:tcPr>
          <w:p w14:paraId="35AAFCE0" w14:textId="77777777" w:rsidR="006409DD" w:rsidRPr="00F40AE0" w:rsidRDefault="006409DD" w:rsidP="008344C2">
            <w:pPr>
              <w:pStyle w:val="TableText"/>
              <w:rPr>
                <w:lang w:val="en-GB"/>
              </w:rPr>
            </w:pPr>
            <w:r w:rsidRPr="00F40AE0">
              <w:t>Increase in amount (if changed)</w:t>
            </w:r>
          </w:p>
        </w:tc>
      </w:tr>
      <w:tr w:rsidR="006409DD" w:rsidRPr="00F40AE0" w14:paraId="691E7C7D"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129" w:type="dxa"/>
            <w:noWrap/>
            <w:hideMark/>
          </w:tcPr>
          <w:p w14:paraId="4053DF58" w14:textId="77777777" w:rsidR="006409DD" w:rsidRPr="00F40AE0" w:rsidRDefault="006409DD" w:rsidP="008344C2">
            <w:pPr>
              <w:pStyle w:val="TableText"/>
              <w:rPr>
                <w:lang w:val="en-GB"/>
              </w:rPr>
            </w:pPr>
            <w:r w:rsidRPr="00F40AE0">
              <w:t>33B</w:t>
            </w:r>
          </w:p>
        </w:tc>
        <w:tc>
          <w:tcPr>
            <w:tcW w:w="3828" w:type="dxa"/>
            <w:noWrap/>
            <w:hideMark/>
          </w:tcPr>
          <w:p w14:paraId="6CAC13B3" w14:textId="77777777" w:rsidR="006409DD" w:rsidRPr="00F40AE0" w:rsidRDefault="006409DD" w:rsidP="008344C2">
            <w:pPr>
              <w:pStyle w:val="TableText"/>
              <w:rPr>
                <w:lang w:val="en-GB"/>
              </w:rPr>
            </w:pPr>
            <w:r w:rsidRPr="00F40AE0">
              <w:t>Decrease of Undertaking Amount </w:t>
            </w:r>
          </w:p>
        </w:tc>
        <w:tc>
          <w:tcPr>
            <w:tcW w:w="4059" w:type="dxa"/>
            <w:hideMark/>
          </w:tcPr>
          <w:p w14:paraId="207CA6FA" w14:textId="77777777" w:rsidR="006409DD" w:rsidRPr="00F40AE0" w:rsidRDefault="006409DD" w:rsidP="008344C2">
            <w:pPr>
              <w:pStyle w:val="TableText"/>
              <w:rPr>
                <w:lang w:val="en-GB"/>
              </w:rPr>
            </w:pPr>
            <w:r w:rsidRPr="00F40AE0">
              <w:t>Decrease in amount (if changed)</w:t>
            </w:r>
          </w:p>
        </w:tc>
      </w:tr>
      <w:tr w:rsidR="006409DD" w:rsidRPr="00F40AE0" w14:paraId="774A3568"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129" w:type="dxa"/>
            <w:noWrap/>
            <w:hideMark/>
          </w:tcPr>
          <w:p w14:paraId="519AC60A" w14:textId="77777777" w:rsidR="006409DD" w:rsidRPr="00F40AE0" w:rsidRDefault="006409DD" w:rsidP="008344C2">
            <w:pPr>
              <w:pStyle w:val="TableText"/>
              <w:rPr>
                <w:lang w:val="en-GB"/>
              </w:rPr>
            </w:pPr>
            <w:r w:rsidRPr="00F40AE0">
              <w:t>23B</w:t>
            </w:r>
          </w:p>
        </w:tc>
        <w:tc>
          <w:tcPr>
            <w:tcW w:w="3828" w:type="dxa"/>
            <w:noWrap/>
            <w:hideMark/>
          </w:tcPr>
          <w:p w14:paraId="39AC466C" w14:textId="77777777" w:rsidR="006409DD" w:rsidRPr="00F40AE0" w:rsidRDefault="006409DD" w:rsidP="008344C2">
            <w:pPr>
              <w:pStyle w:val="TableText"/>
              <w:rPr>
                <w:lang w:val="en-GB"/>
              </w:rPr>
            </w:pPr>
            <w:r w:rsidRPr="00F40AE0">
              <w:t>Expiry type</w:t>
            </w:r>
          </w:p>
        </w:tc>
        <w:tc>
          <w:tcPr>
            <w:tcW w:w="4059" w:type="dxa"/>
            <w:hideMark/>
          </w:tcPr>
          <w:p w14:paraId="21168071" w14:textId="77777777" w:rsidR="006409DD" w:rsidRPr="00F40AE0" w:rsidRDefault="006409DD" w:rsidP="008344C2">
            <w:pPr>
              <w:pStyle w:val="TableText"/>
              <w:rPr>
                <w:lang w:val="en-GB"/>
              </w:rPr>
            </w:pPr>
            <w:r w:rsidRPr="00F40AE0">
              <w:t>COND,</w:t>
            </w:r>
            <w:r>
              <w:t xml:space="preserve"> </w:t>
            </w:r>
            <w:r w:rsidRPr="00F40AE0">
              <w:t>FIXD, OPEN (if changed)</w:t>
            </w:r>
          </w:p>
        </w:tc>
      </w:tr>
      <w:tr w:rsidR="006409DD" w:rsidRPr="00F40AE0" w14:paraId="7702848C"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129" w:type="dxa"/>
            <w:noWrap/>
            <w:hideMark/>
          </w:tcPr>
          <w:p w14:paraId="74EFC61F" w14:textId="77777777" w:rsidR="006409DD" w:rsidRPr="00F40AE0" w:rsidRDefault="006409DD" w:rsidP="008344C2">
            <w:pPr>
              <w:pStyle w:val="TableText"/>
              <w:rPr>
                <w:lang w:val="en-GB"/>
              </w:rPr>
            </w:pPr>
            <w:r w:rsidRPr="00F40AE0">
              <w:t>31E</w:t>
            </w:r>
          </w:p>
        </w:tc>
        <w:tc>
          <w:tcPr>
            <w:tcW w:w="3828" w:type="dxa"/>
            <w:noWrap/>
            <w:hideMark/>
          </w:tcPr>
          <w:p w14:paraId="2D909078" w14:textId="77777777" w:rsidR="006409DD" w:rsidRPr="00F40AE0" w:rsidRDefault="006409DD" w:rsidP="008344C2">
            <w:pPr>
              <w:pStyle w:val="TableText"/>
              <w:rPr>
                <w:lang w:val="en-GB"/>
              </w:rPr>
            </w:pPr>
            <w:r w:rsidRPr="00F40AE0">
              <w:t>Date of expiry </w:t>
            </w:r>
          </w:p>
        </w:tc>
        <w:tc>
          <w:tcPr>
            <w:tcW w:w="4059" w:type="dxa"/>
            <w:hideMark/>
          </w:tcPr>
          <w:p w14:paraId="1E031327" w14:textId="77777777" w:rsidR="006409DD" w:rsidRPr="00F40AE0" w:rsidRDefault="006409DD" w:rsidP="008344C2">
            <w:pPr>
              <w:pStyle w:val="TableText"/>
              <w:rPr>
                <w:lang w:val="en-GB"/>
              </w:rPr>
            </w:pPr>
            <w:r w:rsidRPr="00F40AE0">
              <w:t>Set if COND or FIXD (if changed)</w:t>
            </w:r>
          </w:p>
        </w:tc>
      </w:tr>
      <w:tr w:rsidR="006409DD" w:rsidRPr="00F40AE0" w14:paraId="0303C57D"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129" w:type="dxa"/>
            <w:noWrap/>
            <w:hideMark/>
          </w:tcPr>
          <w:p w14:paraId="36A3F6B5" w14:textId="77777777" w:rsidR="006409DD" w:rsidRPr="00F40AE0" w:rsidRDefault="006409DD" w:rsidP="008344C2">
            <w:pPr>
              <w:pStyle w:val="TableText"/>
              <w:rPr>
                <w:lang w:val="en-GB"/>
              </w:rPr>
            </w:pPr>
            <w:r w:rsidRPr="00F40AE0">
              <w:t>35G</w:t>
            </w:r>
          </w:p>
        </w:tc>
        <w:tc>
          <w:tcPr>
            <w:tcW w:w="3828" w:type="dxa"/>
            <w:noWrap/>
            <w:hideMark/>
          </w:tcPr>
          <w:p w14:paraId="4B3C3D5E" w14:textId="77777777" w:rsidR="006409DD" w:rsidRPr="00F40AE0" w:rsidRDefault="006409DD" w:rsidP="008344C2">
            <w:pPr>
              <w:pStyle w:val="TableText"/>
              <w:rPr>
                <w:lang w:val="en-GB"/>
              </w:rPr>
            </w:pPr>
            <w:r w:rsidRPr="00F40AE0">
              <w:t>Expiry condition </w:t>
            </w:r>
          </w:p>
        </w:tc>
        <w:tc>
          <w:tcPr>
            <w:tcW w:w="4059" w:type="dxa"/>
            <w:hideMark/>
          </w:tcPr>
          <w:p w14:paraId="610B2127" w14:textId="77777777" w:rsidR="006409DD" w:rsidRPr="00F40AE0" w:rsidRDefault="006409DD" w:rsidP="008344C2">
            <w:pPr>
              <w:pStyle w:val="TableText"/>
              <w:rPr>
                <w:lang w:val="en-GB"/>
              </w:rPr>
            </w:pPr>
            <w:r w:rsidRPr="00F40AE0">
              <w:t>Set if COND (if changed)</w:t>
            </w:r>
          </w:p>
        </w:tc>
      </w:tr>
      <w:tr w:rsidR="006409DD" w:rsidRPr="00F40AE0" w14:paraId="6AEED853" w14:textId="77777777" w:rsidTr="003D3747">
        <w:trPr>
          <w:cnfStyle w:val="000000010000" w:firstRow="0" w:lastRow="0" w:firstColumn="0" w:lastColumn="0" w:oddVBand="0" w:evenVBand="0" w:oddHBand="0" w:evenHBand="1" w:firstRowFirstColumn="0" w:firstRowLastColumn="0" w:lastRowFirstColumn="0" w:lastRowLastColumn="0"/>
          <w:trHeight w:val="600"/>
        </w:trPr>
        <w:tc>
          <w:tcPr>
            <w:tcW w:w="1129" w:type="dxa"/>
            <w:noWrap/>
            <w:hideMark/>
          </w:tcPr>
          <w:p w14:paraId="42BC0A9A" w14:textId="77777777" w:rsidR="006409DD" w:rsidRPr="00F40AE0" w:rsidRDefault="006409DD" w:rsidP="008344C2">
            <w:pPr>
              <w:pStyle w:val="TableText"/>
              <w:rPr>
                <w:lang w:val="en-GB"/>
              </w:rPr>
            </w:pPr>
            <w:r w:rsidRPr="00F40AE0">
              <w:t>59a</w:t>
            </w:r>
          </w:p>
        </w:tc>
        <w:tc>
          <w:tcPr>
            <w:tcW w:w="3828" w:type="dxa"/>
            <w:noWrap/>
            <w:hideMark/>
          </w:tcPr>
          <w:p w14:paraId="42EF86A5" w14:textId="77777777" w:rsidR="006409DD" w:rsidRPr="00F40AE0" w:rsidRDefault="006409DD" w:rsidP="008344C2">
            <w:pPr>
              <w:pStyle w:val="TableText"/>
              <w:rPr>
                <w:lang w:val="en-GB"/>
              </w:rPr>
            </w:pPr>
            <w:r w:rsidRPr="00F40AE0">
              <w:t>Beneficiary (A or blank)</w:t>
            </w:r>
          </w:p>
        </w:tc>
        <w:tc>
          <w:tcPr>
            <w:tcW w:w="4059" w:type="dxa"/>
            <w:hideMark/>
          </w:tcPr>
          <w:p w14:paraId="7A0D4A78" w14:textId="77777777" w:rsidR="006409DD" w:rsidRPr="00F40AE0" w:rsidRDefault="006409DD" w:rsidP="008344C2">
            <w:pPr>
              <w:pStyle w:val="TableText"/>
              <w:rPr>
                <w:lang w:val="en-GB"/>
              </w:rPr>
            </w:pPr>
            <w:r w:rsidRPr="00F40AE0">
              <w:t>SWIFT BIC or name and address of Beneficiary (if changed)</w:t>
            </w:r>
          </w:p>
        </w:tc>
      </w:tr>
      <w:tr w:rsidR="006409DD" w:rsidRPr="00F40AE0" w14:paraId="5916169A"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129" w:type="dxa"/>
            <w:noWrap/>
            <w:hideMark/>
          </w:tcPr>
          <w:p w14:paraId="67EDD65F" w14:textId="77777777" w:rsidR="006409DD" w:rsidRPr="00F40AE0" w:rsidRDefault="006409DD" w:rsidP="008344C2">
            <w:pPr>
              <w:pStyle w:val="TableText"/>
              <w:rPr>
                <w:lang w:val="en-GB"/>
              </w:rPr>
            </w:pPr>
            <w:r w:rsidRPr="00F40AE0">
              <w:t>77U</w:t>
            </w:r>
          </w:p>
        </w:tc>
        <w:tc>
          <w:tcPr>
            <w:tcW w:w="3828" w:type="dxa"/>
            <w:noWrap/>
            <w:hideMark/>
          </w:tcPr>
          <w:p w14:paraId="2A45DBD8" w14:textId="77777777" w:rsidR="006409DD" w:rsidRPr="00F40AE0" w:rsidRDefault="006409DD" w:rsidP="008344C2">
            <w:pPr>
              <w:pStyle w:val="TableText"/>
              <w:rPr>
                <w:lang w:val="en-GB"/>
              </w:rPr>
            </w:pPr>
            <w:r w:rsidRPr="00F40AE0">
              <w:t>Other amendments to undertaking</w:t>
            </w:r>
          </w:p>
        </w:tc>
        <w:tc>
          <w:tcPr>
            <w:tcW w:w="4059" w:type="dxa"/>
            <w:hideMark/>
          </w:tcPr>
          <w:p w14:paraId="550FC56F" w14:textId="77777777" w:rsidR="006409DD" w:rsidRPr="00F40AE0" w:rsidRDefault="006409DD" w:rsidP="008344C2">
            <w:pPr>
              <w:pStyle w:val="TableText"/>
              <w:rPr>
                <w:lang w:val="en-GB"/>
              </w:rPr>
            </w:pPr>
            <w:r w:rsidRPr="00F40AE0">
              <w:t>Amendment details to send</w:t>
            </w:r>
          </w:p>
        </w:tc>
      </w:tr>
      <w:tr w:rsidR="006409DD" w:rsidRPr="00F40AE0" w14:paraId="280AF4A2" w14:textId="77777777" w:rsidTr="003D3747">
        <w:trPr>
          <w:cnfStyle w:val="000000010000" w:firstRow="0" w:lastRow="0" w:firstColumn="0" w:lastColumn="0" w:oddVBand="0" w:evenVBand="0" w:oddHBand="0" w:evenHBand="1" w:firstRowFirstColumn="0" w:firstRowLastColumn="0" w:lastRowFirstColumn="0" w:lastRowLastColumn="0"/>
          <w:trHeight w:val="600"/>
        </w:trPr>
        <w:tc>
          <w:tcPr>
            <w:tcW w:w="1129" w:type="dxa"/>
            <w:noWrap/>
            <w:hideMark/>
          </w:tcPr>
          <w:p w14:paraId="3F6E05A3" w14:textId="77777777" w:rsidR="006409DD" w:rsidRPr="00F40AE0" w:rsidRDefault="006409DD" w:rsidP="008344C2">
            <w:pPr>
              <w:pStyle w:val="TableText"/>
              <w:rPr>
                <w:lang w:val="en-GB"/>
              </w:rPr>
            </w:pPr>
            <w:r w:rsidRPr="00F40AE0">
              <w:rPr>
                <w:lang w:val="en-GB"/>
              </w:rPr>
              <w:t>24E Code</w:t>
            </w:r>
          </w:p>
        </w:tc>
        <w:tc>
          <w:tcPr>
            <w:tcW w:w="3828" w:type="dxa"/>
            <w:noWrap/>
            <w:hideMark/>
          </w:tcPr>
          <w:p w14:paraId="7ADB0312" w14:textId="77777777" w:rsidR="006409DD" w:rsidRPr="00F40AE0" w:rsidRDefault="006409DD" w:rsidP="008344C2">
            <w:pPr>
              <w:pStyle w:val="TableText"/>
              <w:rPr>
                <w:lang w:val="en-GB"/>
              </w:rPr>
            </w:pPr>
            <w:r w:rsidRPr="00F40AE0">
              <w:rPr>
                <w:lang w:val="en-GB"/>
              </w:rPr>
              <w:t xml:space="preserve">Delivery of Original Undertaking </w:t>
            </w:r>
          </w:p>
        </w:tc>
        <w:tc>
          <w:tcPr>
            <w:tcW w:w="4059" w:type="dxa"/>
            <w:hideMark/>
          </w:tcPr>
          <w:p w14:paraId="3F11C6F8" w14:textId="77777777" w:rsidR="006409DD" w:rsidRPr="00F40AE0" w:rsidRDefault="006409DD" w:rsidP="008344C2">
            <w:pPr>
              <w:pStyle w:val="TableText"/>
              <w:rPr>
                <w:lang w:val="en-GB"/>
              </w:rPr>
            </w:pPr>
            <w:r w:rsidRPr="00F40AE0">
              <w:t>Delivery of undertaking COLL,</w:t>
            </w:r>
            <w:r>
              <w:t xml:space="preserve"> </w:t>
            </w:r>
            <w:r w:rsidRPr="00F40AE0">
              <w:t>COURIER,</w:t>
            </w:r>
            <w:r>
              <w:t xml:space="preserve"> </w:t>
            </w:r>
            <w:r w:rsidRPr="00F40AE0">
              <w:t>MAIL,</w:t>
            </w:r>
            <w:r>
              <w:t xml:space="preserve"> </w:t>
            </w:r>
            <w:r w:rsidRPr="00F40AE0">
              <w:t>MESS,</w:t>
            </w:r>
            <w:r>
              <w:t xml:space="preserve"> </w:t>
            </w:r>
            <w:r w:rsidRPr="00F40AE0">
              <w:t>OTHR,</w:t>
            </w:r>
            <w:r>
              <w:t xml:space="preserve"> </w:t>
            </w:r>
            <w:r w:rsidRPr="00F40AE0">
              <w:t>REGM</w:t>
            </w:r>
          </w:p>
        </w:tc>
      </w:tr>
      <w:tr w:rsidR="006409DD" w:rsidRPr="00F40AE0" w14:paraId="4499451A" w14:textId="77777777" w:rsidTr="003D3747">
        <w:trPr>
          <w:cnfStyle w:val="000000100000" w:firstRow="0" w:lastRow="0" w:firstColumn="0" w:lastColumn="0" w:oddVBand="0" w:evenVBand="0" w:oddHBand="1" w:evenHBand="0" w:firstRowFirstColumn="0" w:firstRowLastColumn="0" w:lastRowFirstColumn="0" w:lastRowLastColumn="0"/>
          <w:trHeight w:val="600"/>
        </w:trPr>
        <w:tc>
          <w:tcPr>
            <w:tcW w:w="1129" w:type="dxa"/>
            <w:noWrap/>
            <w:hideMark/>
          </w:tcPr>
          <w:p w14:paraId="4757AAD7" w14:textId="77777777" w:rsidR="006409DD" w:rsidRPr="00F40AE0" w:rsidRDefault="006409DD" w:rsidP="008344C2">
            <w:pPr>
              <w:pStyle w:val="TableText"/>
              <w:rPr>
                <w:lang w:val="en-GB"/>
              </w:rPr>
            </w:pPr>
            <w:r w:rsidRPr="00F40AE0">
              <w:rPr>
                <w:lang w:val="en-GB"/>
              </w:rPr>
              <w:t>24E Add info</w:t>
            </w:r>
          </w:p>
        </w:tc>
        <w:tc>
          <w:tcPr>
            <w:tcW w:w="3828" w:type="dxa"/>
            <w:noWrap/>
            <w:hideMark/>
          </w:tcPr>
          <w:p w14:paraId="0941D898" w14:textId="77777777" w:rsidR="006409DD" w:rsidRPr="00F40AE0" w:rsidRDefault="006409DD" w:rsidP="008344C2">
            <w:pPr>
              <w:pStyle w:val="TableText"/>
              <w:rPr>
                <w:lang w:val="en-GB"/>
              </w:rPr>
            </w:pPr>
            <w:r w:rsidRPr="00F40AE0">
              <w:rPr>
                <w:lang w:val="en-GB"/>
              </w:rPr>
              <w:t>Delivery of Original Undertaking add info</w:t>
            </w:r>
          </w:p>
        </w:tc>
        <w:tc>
          <w:tcPr>
            <w:tcW w:w="4059" w:type="dxa"/>
            <w:hideMark/>
          </w:tcPr>
          <w:p w14:paraId="3E1EF491" w14:textId="77777777" w:rsidR="006409DD" w:rsidRPr="00F40AE0" w:rsidRDefault="006409DD" w:rsidP="008344C2">
            <w:pPr>
              <w:pStyle w:val="TableText"/>
              <w:rPr>
                <w:lang w:val="en-GB"/>
              </w:rPr>
            </w:pPr>
            <w:r w:rsidRPr="00F40AE0">
              <w:t>Delivery of undertaking extra data entered for COURIER or OTHR</w:t>
            </w:r>
          </w:p>
        </w:tc>
      </w:tr>
      <w:tr w:rsidR="006409DD" w:rsidRPr="00F40AE0" w14:paraId="5335E474"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129" w:type="dxa"/>
            <w:noWrap/>
            <w:hideMark/>
          </w:tcPr>
          <w:p w14:paraId="46FCDBE6" w14:textId="77777777" w:rsidR="006409DD" w:rsidRPr="00F40AE0" w:rsidRDefault="006409DD" w:rsidP="008344C2">
            <w:pPr>
              <w:pStyle w:val="TableText"/>
              <w:rPr>
                <w:lang w:val="en-GB"/>
              </w:rPr>
            </w:pPr>
            <w:r w:rsidRPr="00F40AE0">
              <w:t>24G Code</w:t>
            </w:r>
          </w:p>
        </w:tc>
        <w:tc>
          <w:tcPr>
            <w:tcW w:w="3828" w:type="dxa"/>
            <w:noWrap/>
            <w:hideMark/>
          </w:tcPr>
          <w:p w14:paraId="6D8CDE25" w14:textId="77777777" w:rsidR="006409DD" w:rsidRPr="00F40AE0" w:rsidRDefault="006409DD" w:rsidP="008344C2">
            <w:pPr>
              <w:pStyle w:val="TableText"/>
              <w:rPr>
                <w:lang w:val="en-GB"/>
              </w:rPr>
            </w:pPr>
            <w:r w:rsidRPr="00F40AE0">
              <w:rPr>
                <w:lang w:val="en-GB"/>
              </w:rPr>
              <w:t>Delivery To/Collection By</w:t>
            </w:r>
          </w:p>
        </w:tc>
        <w:tc>
          <w:tcPr>
            <w:tcW w:w="4059" w:type="dxa"/>
            <w:hideMark/>
          </w:tcPr>
          <w:p w14:paraId="5033183E" w14:textId="77777777" w:rsidR="006409DD" w:rsidRPr="00F40AE0" w:rsidRDefault="006409DD" w:rsidP="008344C2">
            <w:pPr>
              <w:pStyle w:val="TableText"/>
              <w:rPr>
                <w:lang w:val="en-GB"/>
              </w:rPr>
            </w:pPr>
            <w:r w:rsidRPr="00F40AE0">
              <w:rPr>
                <w:lang w:val="en-GB"/>
              </w:rPr>
              <w:t>BENE, OTHR</w:t>
            </w:r>
          </w:p>
        </w:tc>
      </w:tr>
      <w:tr w:rsidR="006409DD" w:rsidRPr="00F40AE0" w14:paraId="78F17D79" w14:textId="77777777" w:rsidTr="003D3747">
        <w:trPr>
          <w:cnfStyle w:val="000000100000" w:firstRow="0" w:lastRow="0" w:firstColumn="0" w:lastColumn="0" w:oddVBand="0" w:evenVBand="0" w:oddHBand="1" w:evenHBand="0" w:firstRowFirstColumn="0" w:firstRowLastColumn="0" w:lastRowFirstColumn="0" w:lastRowLastColumn="0"/>
          <w:trHeight w:val="600"/>
        </w:trPr>
        <w:tc>
          <w:tcPr>
            <w:tcW w:w="1129" w:type="dxa"/>
            <w:noWrap/>
            <w:hideMark/>
          </w:tcPr>
          <w:p w14:paraId="558A1F7D" w14:textId="525C3D70" w:rsidR="006409DD" w:rsidRPr="00F40AE0" w:rsidRDefault="006409DD" w:rsidP="008344C2">
            <w:pPr>
              <w:pStyle w:val="TableText"/>
              <w:rPr>
                <w:lang w:val="en-GB"/>
              </w:rPr>
            </w:pPr>
            <w:r w:rsidRPr="00F40AE0">
              <w:t xml:space="preserve">24G </w:t>
            </w:r>
            <w:r w:rsidR="00BB26BD">
              <w:t>Narrative</w:t>
            </w:r>
          </w:p>
        </w:tc>
        <w:tc>
          <w:tcPr>
            <w:tcW w:w="3828" w:type="dxa"/>
            <w:noWrap/>
            <w:hideMark/>
          </w:tcPr>
          <w:p w14:paraId="2EE6E716" w14:textId="77777777" w:rsidR="006409DD" w:rsidRPr="00F40AE0" w:rsidRDefault="006409DD" w:rsidP="008344C2">
            <w:pPr>
              <w:pStyle w:val="TableText"/>
              <w:rPr>
                <w:lang w:val="en-GB"/>
              </w:rPr>
            </w:pPr>
            <w:r w:rsidRPr="00F40AE0">
              <w:t>Delivery To/Collection By - Details</w:t>
            </w:r>
          </w:p>
        </w:tc>
        <w:tc>
          <w:tcPr>
            <w:tcW w:w="4059" w:type="dxa"/>
            <w:hideMark/>
          </w:tcPr>
          <w:p w14:paraId="6B3C0750" w14:textId="4249AFE5" w:rsidR="007125D0" w:rsidRPr="00F40AE0" w:rsidRDefault="007125D0" w:rsidP="008344C2">
            <w:pPr>
              <w:pStyle w:val="TableText"/>
              <w:rPr>
                <w:lang w:val="en-GB"/>
              </w:rPr>
            </w:pPr>
            <w:r w:rsidRPr="007125D0">
              <w:rPr>
                <w:lang w:val="en-GB"/>
              </w:rPr>
              <w:t>Set to Delivery to party Name and address if BENE OR OTHR otherwise not set. In TI</w:t>
            </w:r>
            <w:r w:rsidR="00C90E75">
              <w:rPr>
                <w:lang w:val="en-GB"/>
              </w:rPr>
              <w:t>,</w:t>
            </w:r>
            <w:r w:rsidRPr="007125D0">
              <w:rPr>
                <w:lang w:val="en-GB"/>
              </w:rPr>
              <w:t xml:space="preserve"> this field is maintained as Narrative Party name and address field but with a validation on the number of lines and characters per line as suggested in the SCORE standards guide. However, if the code is BENE, this field is not mandatory.</w:t>
            </w:r>
          </w:p>
        </w:tc>
      </w:tr>
    </w:tbl>
    <w:p w14:paraId="1B60B24C" w14:textId="77777777" w:rsidR="000D3507" w:rsidRDefault="000D3507" w:rsidP="000D3507">
      <w:pPr>
        <w:pStyle w:val="BodyText"/>
      </w:pPr>
    </w:p>
    <w:p w14:paraId="67A4C701" w14:textId="2B426457" w:rsidR="000D3507" w:rsidRDefault="000D3507" w:rsidP="000D3507">
      <w:pPr>
        <w:pStyle w:val="BodyText"/>
      </w:pPr>
      <w:r w:rsidRPr="001C59A8">
        <w:t>Where the</w:t>
      </w:r>
      <w:r>
        <w:t xml:space="preserve"> </w:t>
      </w:r>
      <w:r w:rsidRPr="001C59A8">
        <w:t>Amendment details exceeds 150 x 65 characters in 77U</w:t>
      </w:r>
      <w:r w:rsidR="00A92426">
        <w:t>, then</w:t>
      </w:r>
      <w:r w:rsidRPr="001C59A8">
        <w:t xml:space="preserve"> one or more</w:t>
      </w:r>
      <w:r>
        <w:t xml:space="preserve"> </w:t>
      </w:r>
      <w:r w:rsidRPr="001C59A8">
        <w:t>continuation</w:t>
      </w:r>
      <w:r>
        <w:t xml:space="preserve"> </w:t>
      </w:r>
      <w:r w:rsidRPr="001C59A8">
        <w:t xml:space="preserve">messages </w:t>
      </w:r>
      <w:r>
        <w:t xml:space="preserve">are </w:t>
      </w:r>
      <w:r w:rsidRPr="001C59A8">
        <w:t>created in the following format</w:t>
      </w:r>
      <w:r>
        <w:t>:</w:t>
      </w:r>
    </w:p>
    <w:tbl>
      <w:tblPr>
        <w:tblStyle w:val="TableGridHeader122"/>
        <w:tblW w:w="0" w:type="auto"/>
        <w:tblLook w:val="04A0" w:firstRow="1" w:lastRow="0" w:firstColumn="1" w:lastColumn="0" w:noHBand="0" w:noVBand="1"/>
      </w:tblPr>
      <w:tblGrid>
        <w:gridCol w:w="1129"/>
        <w:gridCol w:w="3828"/>
        <w:gridCol w:w="4059"/>
      </w:tblGrid>
      <w:tr w:rsidR="00B870E1" w:rsidRPr="00BC35DA" w14:paraId="1007BC99" w14:textId="77777777" w:rsidTr="003D3747">
        <w:trPr>
          <w:cnfStyle w:val="100000000000" w:firstRow="1" w:lastRow="0" w:firstColumn="0" w:lastColumn="0" w:oddVBand="0" w:evenVBand="0" w:oddHBand="0" w:evenHBand="0" w:firstRowFirstColumn="0" w:firstRowLastColumn="0" w:lastRowFirstColumn="0" w:lastRowLastColumn="0"/>
          <w:trHeight w:val="300"/>
        </w:trPr>
        <w:tc>
          <w:tcPr>
            <w:tcW w:w="1129" w:type="dxa"/>
            <w:noWrap/>
            <w:hideMark/>
          </w:tcPr>
          <w:p w14:paraId="079F466F" w14:textId="77777777" w:rsidR="00B870E1" w:rsidRPr="00EB1F0A" w:rsidRDefault="00B870E1" w:rsidP="008344C2">
            <w:pPr>
              <w:pStyle w:val="TableHead"/>
              <w:rPr>
                <w:lang w:val="en-GB"/>
              </w:rPr>
            </w:pPr>
            <w:r w:rsidRPr="00EB1F0A">
              <w:rPr>
                <w:lang w:val="en-GB"/>
              </w:rPr>
              <w:t>Tag</w:t>
            </w:r>
          </w:p>
        </w:tc>
        <w:tc>
          <w:tcPr>
            <w:tcW w:w="3828" w:type="dxa"/>
            <w:noWrap/>
            <w:hideMark/>
          </w:tcPr>
          <w:p w14:paraId="045DC348" w14:textId="77777777" w:rsidR="00B870E1" w:rsidRPr="00EB1F0A" w:rsidRDefault="00B870E1" w:rsidP="008344C2">
            <w:pPr>
              <w:pStyle w:val="TableHead"/>
              <w:rPr>
                <w:lang w:val="en-GB"/>
              </w:rPr>
            </w:pPr>
            <w:r w:rsidRPr="00EB1F0A">
              <w:rPr>
                <w:lang w:val="en-GB"/>
              </w:rPr>
              <w:t>Field name</w:t>
            </w:r>
          </w:p>
        </w:tc>
        <w:tc>
          <w:tcPr>
            <w:tcW w:w="4059" w:type="dxa"/>
            <w:hideMark/>
          </w:tcPr>
          <w:p w14:paraId="1C19420D" w14:textId="77777777" w:rsidR="00B870E1" w:rsidRPr="00EB1F0A" w:rsidRDefault="00B870E1" w:rsidP="008344C2">
            <w:pPr>
              <w:pStyle w:val="TableHead"/>
              <w:rPr>
                <w:lang w:val="en-GB"/>
              </w:rPr>
            </w:pPr>
            <w:r w:rsidRPr="00EB1F0A">
              <w:rPr>
                <w:lang w:val="en-GB"/>
              </w:rPr>
              <w:t>Mapped From</w:t>
            </w:r>
          </w:p>
        </w:tc>
      </w:tr>
      <w:tr w:rsidR="00B870E1" w:rsidRPr="00BC35DA" w14:paraId="00017630"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129" w:type="dxa"/>
            <w:noWrap/>
            <w:hideMark/>
          </w:tcPr>
          <w:p w14:paraId="13DB0530" w14:textId="77777777" w:rsidR="00B870E1" w:rsidRPr="00BC35DA" w:rsidRDefault="00B870E1" w:rsidP="008344C2">
            <w:pPr>
              <w:pStyle w:val="TableText"/>
              <w:rPr>
                <w:lang w:val="en-GB"/>
              </w:rPr>
            </w:pPr>
            <w:r w:rsidRPr="00BC35DA">
              <w:t>27</w:t>
            </w:r>
          </w:p>
        </w:tc>
        <w:tc>
          <w:tcPr>
            <w:tcW w:w="3828" w:type="dxa"/>
            <w:noWrap/>
            <w:hideMark/>
          </w:tcPr>
          <w:p w14:paraId="5462C07A" w14:textId="77777777" w:rsidR="00B870E1" w:rsidRPr="00BC35DA" w:rsidRDefault="00B870E1" w:rsidP="008344C2">
            <w:pPr>
              <w:pStyle w:val="TableText"/>
              <w:rPr>
                <w:lang w:val="en-GB"/>
              </w:rPr>
            </w:pPr>
            <w:r w:rsidRPr="00BC35DA">
              <w:t>Sequence of total</w:t>
            </w:r>
          </w:p>
        </w:tc>
        <w:tc>
          <w:tcPr>
            <w:tcW w:w="4059" w:type="dxa"/>
            <w:hideMark/>
          </w:tcPr>
          <w:p w14:paraId="6B7EF171" w14:textId="77777777" w:rsidR="00B870E1" w:rsidRPr="00BC35DA" w:rsidRDefault="00B870E1" w:rsidP="008344C2">
            <w:pPr>
              <w:pStyle w:val="TableText"/>
              <w:rPr>
                <w:lang w:val="en-GB"/>
              </w:rPr>
            </w:pPr>
            <w:r w:rsidRPr="00BC35DA">
              <w:t>Set according to the number of messages by Tool  </w:t>
            </w:r>
          </w:p>
        </w:tc>
      </w:tr>
      <w:tr w:rsidR="00B870E1" w:rsidRPr="00BC35DA" w14:paraId="6AF12A5B"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129" w:type="dxa"/>
            <w:noWrap/>
            <w:hideMark/>
          </w:tcPr>
          <w:p w14:paraId="531FC5E9" w14:textId="77777777" w:rsidR="00B870E1" w:rsidRPr="00BC35DA" w:rsidRDefault="00B870E1" w:rsidP="008344C2">
            <w:pPr>
              <w:pStyle w:val="TableText"/>
              <w:rPr>
                <w:lang w:val="en-GB"/>
              </w:rPr>
            </w:pPr>
            <w:r w:rsidRPr="00BC35DA">
              <w:t>20</w:t>
            </w:r>
          </w:p>
        </w:tc>
        <w:tc>
          <w:tcPr>
            <w:tcW w:w="3828" w:type="dxa"/>
            <w:noWrap/>
            <w:hideMark/>
          </w:tcPr>
          <w:p w14:paraId="04F85783" w14:textId="77777777" w:rsidR="00B870E1" w:rsidRPr="00BC35DA" w:rsidRDefault="00B870E1" w:rsidP="008344C2">
            <w:pPr>
              <w:pStyle w:val="TableText"/>
              <w:rPr>
                <w:lang w:val="en-GB"/>
              </w:rPr>
            </w:pPr>
            <w:r w:rsidRPr="00BC35DA">
              <w:t>Undertaking number</w:t>
            </w:r>
          </w:p>
        </w:tc>
        <w:tc>
          <w:tcPr>
            <w:tcW w:w="4059" w:type="dxa"/>
            <w:hideMark/>
          </w:tcPr>
          <w:p w14:paraId="4641F217" w14:textId="77777777" w:rsidR="00B870E1" w:rsidRPr="00BC35DA" w:rsidRDefault="00B870E1" w:rsidP="008344C2">
            <w:pPr>
              <w:pStyle w:val="TableText"/>
              <w:rPr>
                <w:lang w:val="en-GB"/>
              </w:rPr>
            </w:pPr>
            <w:r w:rsidRPr="00BC35DA">
              <w:t xml:space="preserve">Master reference </w:t>
            </w:r>
          </w:p>
        </w:tc>
      </w:tr>
      <w:tr w:rsidR="00B870E1" w:rsidRPr="00BC35DA" w14:paraId="740ABF37"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129" w:type="dxa"/>
            <w:noWrap/>
            <w:hideMark/>
          </w:tcPr>
          <w:p w14:paraId="40F2C245" w14:textId="77777777" w:rsidR="00B870E1" w:rsidRPr="00BC35DA" w:rsidRDefault="00B870E1" w:rsidP="008344C2">
            <w:pPr>
              <w:pStyle w:val="TableText"/>
              <w:rPr>
                <w:lang w:val="en-GB"/>
              </w:rPr>
            </w:pPr>
            <w:r w:rsidRPr="00BC35DA">
              <w:t>21</w:t>
            </w:r>
          </w:p>
        </w:tc>
        <w:tc>
          <w:tcPr>
            <w:tcW w:w="3828" w:type="dxa"/>
            <w:noWrap/>
            <w:hideMark/>
          </w:tcPr>
          <w:p w14:paraId="3C13A968" w14:textId="77777777" w:rsidR="00B870E1" w:rsidRPr="00BC35DA" w:rsidRDefault="00B870E1" w:rsidP="008344C2">
            <w:pPr>
              <w:pStyle w:val="TableText"/>
              <w:rPr>
                <w:lang w:val="en-GB"/>
              </w:rPr>
            </w:pPr>
            <w:r w:rsidRPr="00BC35DA">
              <w:t>Related Reference</w:t>
            </w:r>
          </w:p>
        </w:tc>
        <w:tc>
          <w:tcPr>
            <w:tcW w:w="4059" w:type="dxa"/>
            <w:hideMark/>
          </w:tcPr>
          <w:p w14:paraId="5956DA8A" w14:textId="77777777" w:rsidR="00B870E1" w:rsidRPr="00BC35DA" w:rsidRDefault="00B870E1" w:rsidP="008344C2">
            <w:pPr>
              <w:pStyle w:val="TableText"/>
              <w:rPr>
                <w:lang w:val="en-GB"/>
              </w:rPr>
            </w:pPr>
            <w:r w:rsidRPr="00BC35DA">
              <w:t>Addressee's Party reference e.g.</w:t>
            </w:r>
            <w:r>
              <w:t>,</w:t>
            </w:r>
            <w:r w:rsidRPr="00BC35DA">
              <w:t xml:space="preserve"> Advising bank</w:t>
            </w:r>
          </w:p>
        </w:tc>
      </w:tr>
      <w:tr w:rsidR="00B870E1" w:rsidRPr="00BC35DA" w14:paraId="118435D1"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129" w:type="dxa"/>
            <w:noWrap/>
            <w:hideMark/>
          </w:tcPr>
          <w:p w14:paraId="5B568E13" w14:textId="77777777" w:rsidR="00B870E1" w:rsidRPr="00BC35DA" w:rsidRDefault="00B870E1" w:rsidP="008344C2">
            <w:pPr>
              <w:pStyle w:val="TableText"/>
              <w:rPr>
                <w:lang w:val="en-GB"/>
              </w:rPr>
            </w:pPr>
            <w:r w:rsidRPr="00BC35DA">
              <w:t>26E</w:t>
            </w:r>
          </w:p>
        </w:tc>
        <w:tc>
          <w:tcPr>
            <w:tcW w:w="3828" w:type="dxa"/>
            <w:noWrap/>
            <w:hideMark/>
          </w:tcPr>
          <w:p w14:paraId="22955ABA" w14:textId="77777777" w:rsidR="00B870E1" w:rsidRPr="00BC35DA" w:rsidRDefault="00B870E1" w:rsidP="008344C2">
            <w:pPr>
              <w:pStyle w:val="TableText"/>
              <w:rPr>
                <w:lang w:val="en-GB"/>
              </w:rPr>
            </w:pPr>
            <w:r w:rsidRPr="00BC35DA">
              <w:t>Number of Amendment</w:t>
            </w:r>
          </w:p>
        </w:tc>
        <w:tc>
          <w:tcPr>
            <w:tcW w:w="4059" w:type="dxa"/>
            <w:hideMark/>
          </w:tcPr>
          <w:p w14:paraId="56C653A8" w14:textId="77777777" w:rsidR="00B870E1" w:rsidRPr="00BC35DA" w:rsidRDefault="00B870E1" w:rsidP="008344C2">
            <w:pPr>
              <w:pStyle w:val="TableText"/>
              <w:rPr>
                <w:lang w:val="en-GB"/>
              </w:rPr>
            </w:pPr>
            <w:r w:rsidRPr="00BC35DA">
              <w:t>Amendment number</w:t>
            </w:r>
          </w:p>
        </w:tc>
      </w:tr>
      <w:tr w:rsidR="00B870E1" w:rsidRPr="00BC35DA" w14:paraId="6DABA7DE"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129" w:type="dxa"/>
            <w:noWrap/>
            <w:hideMark/>
          </w:tcPr>
          <w:p w14:paraId="181147FA" w14:textId="77777777" w:rsidR="00B870E1" w:rsidRPr="00BC35DA" w:rsidRDefault="00B870E1" w:rsidP="008344C2">
            <w:pPr>
              <w:pStyle w:val="TableText"/>
              <w:rPr>
                <w:lang w:val="en-GB"/>
              </w:rPr>
            </w:pPr>
            <w:r w:rsidRPr="00BC35DA">
              <w:t>52a</w:t>
            </w:r>
          </w:p>
        </w:tc>
        <w:tc>
          <w:tcPr>
            <w:tcW w:w="3828" w:type="dxa"/>
            <w:noWrap/>
            <w:hideMark/>
          </w:tcPr>
          <w:p w14:paraId="6A030C5F" w14:textId="77777777" w:rsidR="00B870E1" w:rsidRPr="00BC35DA" w:rsidRDefault="00B870E1" w:rsidP="008344C2">
            <w:pPr>
              <w:pStyle w:val="TableText"/>
              <w:rPr>
                <w:lang w:val="en-GB"/>
              </w:rPr>
            </w:pPr>
            <w:r w:rsidRPr="00BC35DA">
              <w:t>Issuer A or D</w:t>
            </w:r>
          </w:p>
        </w:tc>
        <w:tc>
          <w:tcPr>
            <w:tcW w:w="4059" w:type="dxa"/>
            <w:hideMark/>
          </w:tcPr>
          <w:p w14:paraId="11FE8E74" w14:textId="77777777" w:rsidR="00B870E1" w:rsidRPr="00BC35DA" w:rsidRDefault="00B870E1" w:rsidP="008344C2">
            <w:pPr>
              <w:pStyle w:val="TableText"/>
              <w:rPr>
                <w:lang w:val="en-GB"/>
              </w:rPr>
            </w:pPr>
            <w:r w:rsidRPr="00BC35DA">
              <w:t>"Issuing bank" SWIFT BIC or name and address</w:t>
            </w:r>
          </w:p>
        </w:tc>
      </w:tr>
      <w:tr w:rsidR="00B870E1" w:rsidRPr="00BC35DA" w14:paraId="02E0CC1D"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129" w:type="dxa"/>
            <w:noWrap/>
            <w:hideMark/>
          </w:tcPr>
          <w:p w14:paraId="6D53E489" w14:textId="77777777" w:rsidR="00B870E1" w:rsidRPr="00BC35DA" w:rsidRDefault="00B870E1" w:rsidP="008344C2">
            <w:pPr>
              <w:pStyle w:val="TableText"/>
              <w:rPr>
                <w:lang w:val="en-GB"/>
              </w:rPr>
            </w:pPr>
            <w:r w:rsidRPr="00BC35DA">
              <w:t>77U</w:t>
            </w:r>
          </w:p>
        </w:tc>
        <w:tc>
          <w:tcPr>
            <w:tcW w:w="3828" w:type="dxa"/>
            <w:noWrap/>
            <w:hideMark/>
          </w:tcPr>
          <w:p w14:paraId="46734365" w14:textId="77777777" w:rsidR="00B870E1" w:rsidRPr="00BC35DA" w:rsidRDefault="00B870E1" w:rsidP="008344C2">
            <w:pPr>
              <w:pStyle w:val="TableText"/>
              <w:rPr>
                <w:lang w:val="en-GB"/>
              </w:rPr>
            </w:pPr>
            <w:r w:rsidRPr="00BC35DA">
              <w:t>Other Amendments to Undertaking</w:t>
            </w:r>
          </w:p>
        </w:tc>
        <w:tc>
          <w:tcPr>
            <w:tcW w:w="4059" w:type="dxa"/>
            <w:hideMark/>
          </w:tcPr>
          <w:p w14:paraId="4EED5B9F" w14:textId="77777777" w:rsidR="00B870E1" w:rsidRPr="00BC35DA" w:rsidRDefault="00B870E1" w:rsidP="008344C2">
            <w:pPr>
              <w:pStyle w:val="TableText"/>
              <w:rPr>
                <w:lang w:val="en-GB"/>
              </w:rPr>
            </w:pPr>
            <w:r w:rsidRPr="00BC35DA">
              <w:t>Amendment details to send (continuation)</w:t>
            </w:r>
          </w:p>
        </w:tc>
      </w:tr>
    </w:tbl>
    <w:p w14:paraId="4462067D" w14:textId="38C824A4" w:rsidR="000D3507" w:rsidRDefault="000D3507" w:rsidP="000D3507">
      <w:pPr>
        <w:spacing w:after="200" w:line="276" w:lineRule="auto"/>
      </w:pPr>
    </w:p>
    <w:p w14:paraId="33E04EDB" w14:textId="0DD0FEE6" w:rsidR="00EB5233" w:rsidRDefault="00EB5233" w:rsidP="00EB5233">
      <w:pPr>
        <w:pStyle w:val="BodyText"/>
      </w:pPr>
      <w:r>
        <w:t>This allows an amendment request to be sent to the Issuing bank for a previously issued ‘ISCO’ or ‘ICCO’ undertaking.</w:t>
      </w:r>
    </w:p>
    <w:p w14:paraId="31C9E0A0" w14:textId="77777777" w:rsidR="000D3507" w:rsidRDefault="000D3507" w:rsidP="000D3507">
      <w:pPr>
        <w:pStyle w:val="BodyText"/>
      </w:pPr>
      <w:r>
        <w:t>The SWIFT message details are mapped from the event as follows:</w:t>
      </w:r>
    </w:p>
    <w:p w14:paraId="28BB33AB" w14:textId="77777777" w:rsidR="000D3507" w:rsidRPr="00C87E44" w:rsidRDefault="000D3507" w:rsidP="000D3507">
      <w:pPr>
        <w:pStyle w:val="BodyText"/>
      </w:pPr>
      <w:bookmarkStart w:id="162" w:name="O_23077"/>
      <w:r w:rsidRPr="00C87E44">
        <w:rPr>
          <w:rFonts w:cs="Arial"/>
          <w:color w:val="333333"/>
          <w:sz w:val="21"/>
          <w:szCs w:val="21"/>
          <w:shd w:val="clear" w:color="auto" w:fill="FFFFFF"/>
        </w:rPr>
        <w:t>Seq A and B – Set from COUNTER TO SEND details</w:t>
      </w:r>
    </w:p>
    <w:tbl>
      <w:tblPr>
        <w:tblStyle w:val="TableGridHeader123"/>
        <w:tblW w:w="0" w:type="auto"/>
        <w:tblLook w:val="04A0" w:firstRow="1" w:lastRow="0" w:firstColumn="1" w:lastColumn="0" w:noHBand="0" w:noVBand="1"/>
      </w:tblPr>
      <w:tblGrid>
        <w:gridCol w:w="1472"/>
        <w:gridCol w:w="3772"/>
        <w:gridCol w:w="3772"/>
      </w:tblGrid>
      <w:tr w:rsidR="00EE37DB" w:rsidRPr="00812079" w14:paraId="463971D4" w14:textId="77777777" w:rsidTr="008344C2">
        <w:trPr>
          <w:cnfStyle w:val="100000000000" w:firstRow="1" w:lastRow="0" w:firstColumn="0" w:lastColumn="0" w:oddVBand="0" w:evenVBand="0" w:oddHBand="0" w:evenHBand="0" w:firstRowFirstColumn="0" w:firstRowLastColumn="0" w:lastRowFirstColumn="0" w:lastRowLastColumn="0"/>
          <w:trHeight w:val="315"/>
          <w:tblHeader/>
        </w:trPr>
        <w:tc>
          <w:tcPr>
            <w:tcW w:w="1472" w:type="dxa"/>
            <w:noWrap/>
            <w:hideMark/>
          </w:tcPr>
          <w:bookmarkEnd w:id="162"/>
          <w:p w14:paraId="75E222D3" w14:textId="77777777" w:rsidR="00EE37DB" w:rsidRPr="00812079" w:rsidRDefault="00EE37DB" w:rsidP="008344C2">
            <w:pPr>
              <w:pStyle w:val="TableHead"/>
              <w:rPr>
                <w:lang w:val="en-GB"/>
              </w:rPr>
            </w:pPr>
            <w:r w:rsidRPr="00812079">
              <w:rPr>
                <w:lang w:val="en-GB"/>
              </w:rPr>
              <w:lastRenderedPageBreak/>
              <w:t>Tag</w:t>
            </w:r>
          </w:p>
        </w:tc>
        <w:tc>
          <w:tcPr>
            <w:tcW w:w="3772" w:type="dxa"/>
            <w:noWrap/>
            <w:hideMark/>
          </w:tcPr>
          <w:p w14:paraId="7F5EF1F5" w14:textId="77777777" w:rsidR="00EE37DB" w:rsidRPr="00812079" w:rsidRDefault="00EE37DB" w:rsidP="008344C2">
            <w:pPr>
              <w:pStyle w:val="TableHead"/>
              <w:rPr>
                <w:lang w:val="en-GB"/>
              </w:rPr>
            </w:pPr>
            <w:r w:rsidRPr="00812079">
              <w:rPr>
                <w:lang w:val="en-GB"/>
              </w:rPr>
              <w:t>Field name</w:t>
            </w:r>
          </w:p>
        </w:tc>
        <w:tc>
          <w:tcPr>
            <w:tcW w:w="3772" w:type="dxa"/>
            <w:noWrap/>
            <w:hideMark/>
          </w:tcPr>
          <w:p w14:paraId="78754733" w14:textId="77777777" w:rsidR="00EE37DB" w:rsidRPr="00812079" w:rsidRDefault="00EE37DB" w:rsidP="008344C2">
            <w:pPr>
              <w:pStyle w:val="TableHead"/>
              <w:rPr>
                <w:lang w:val="en-GB"/>
              </w:rPr>
            </w:pPr>
            <w:r w:rsidRPr="00812079">
              <w:rPr>
                <w:lang w:val="en-GB"/>
              </w:rPr>
              <w:t>Mapped From</w:t>
            </w:r>
          </w:p>
        </w:tc>
      </w:tr>
      <w:tr w:rsidR="00EE37DB" w:rsidRPr="00812079" w14:paraId="2AF0A1FA" w14:textId="77777777" w:rsidTr="00EE37DB">
        <w:trPr>
          <w:cnfStyle w:val="000000100000" w:firstRow="0" w:lastRow="0" w:firstColumn="0" w:lastColumn="0" w:oddVBand="0" w:evenVBand="0" w:oddHBand="1" w:evenHBand="0" w:firstRowFirstColumn="0" w:firstRowLastColumn="0" w:lastRowFirstColumn="0" w:lastRowLastColumn="0"/>
          <w:trHeight w:val="300"/>
        </w:trPr>
        <w:tc>
          <w:tcPr>
            <w:tcW w:w="1472" w:type="dxa"/>
            <w:noWrap/>
            <w:hideMark/>
          </w:tcPr>
          <w:p w14:paraId="24D0A710" w14:textId="77777777" w:rsidR="00EE37DB" w:rsidRPr="00812079" w:rsidRDefault="00EE37DB" w:rsidP="008344C2">
            <w:pPr>
              <w:pStyle w:val="TableText"/>
              <w:rPr>
                <w:lang w:val="en-GB"/>
              </w:rPr>
            </w:pPr>
            <w:r w:rsidRPr="00812079">
              <w:rPr>
                <w:lang w:val="en-GB"/>
              </w:rPr>
              <w:t> </w:t>
            </w:r>
          </w:p>
        </w:tc>
        <w:tc>
          <w:tcPr>
            <w:tcW w:w="3772" w:type="dxa"/>
            <w:noWrap/>
            <w:hideMark/>
          </w:tcPr>
          <w:p w14:paraId="73A5CA81" w14:textId="77777777" w:rsidR="00EE37DB" w:rsidRPr="00812079" w:rsidRDefault="00EE37DB" w:rsidP="008344C2">
            <w:pPr>
              <w:pStyle w:val="TableText"/>
              <w:rPr>
                <w:lang w:val="en-GB"/>
              </w:rPr>
            </w:pPr>
            <w:r w:rsidRPr="00812079">
              <w:t>Sender</w:t>
            </w:r>
          </w:p>
        </w:tc>
        <w:tc>
          <w:tcPr>
            <w:tcW w:w="3772" w:type="dxa"/>
            <w:hideMark/>
          </w:tcPr>
          <w:p w14:paraId="3A56B1D2" w14:textId="77777777" w:rsidR="00EE37DB" w:rsidRPr="00812079" w:rsidRDefault="00EE37DB" w:rsidP="008344C2">
            <w:pPr>
              <w:pStyle w:val="TableText"/>
              <w:rPr>
                <w:lang w:val="en-GB"/>
              </w:rPr>
            </w:pPr>
            <w:r w:rsidRPr="00812079">
              <w:t>Sender BIC</w:t>
            </w:r>
          </w:p>
        </w:tc>
      </w:tr>
      <w:tr w:rsidR="00EE37DB" w:rsidRPr="00812079" w14:paraId="074F579C" w14:textId="77777777" w:rsidTr="00EE37DB">
        <w:trPr>
          <w:cnfStyle w:val="000000010000" w:firstRow="0" w:lastRow="0" w:firstColumn="0" w:lastColumn="0" w:oddVBand="0" w:evenVBand="0" w:oddHBand="0" w:evenHBand="1" w:firstRowFirstColumn="0" w:firstRowLastColumn="0" w:lastRowFirstColumn="0" w:lastRowLastColumn="0"/>
          <w:trHeight w:val="300"/>
        </w:trPr>
        <w:tc>
          <w:tcPr>
            <w:tcW w:w="1472" w:type="dxa"/>
            <w:noWrap/>
            <w:hideMark/>
          </w:tcPr>
          <w:p w14:paraId="6C82C1BE" w14:textId="77777777" w:rsidR="00EE37DB" w:rsidRPr="00812079" w:rsidRDefault="00EE37DB" w:rsidP="008344C2">
            <w:pPr>
              <w:pStyle w:val="TableText"/>
              <w:rPr>
                <w:lang w:val="en-GB"/>
              </w:rPr>
            </w:pPr>
            <w:r w:rsidRPr="00812079">
              <w:t> </w:t>
            </w:r>
          </w:p>
        </w:tc>
        <w:tc>
          <w:tcPr>
            <w:tcW w:w="3772" w:type="dxa"/>
            <w:noWrap/>
            <w:hideMark/>
          </w:tcPr>
          <w:p w14:paraId="6F4F92A0" w14:textId="77777777" w:rsidR="00EE37DB" w:rsidRPr="00812079" w:rsidRDefault="00EE37DB" w:rsidP="008344C2">
            <w:pPr>
              <w:pStyle w:val="TableText"/>
              <w:rPr>
                <w:lang w:val="en-GB"/>
              </w:rPr>
            </w:pPr>
            <w:r w:rsidRPr="00812079">
              <w:t>Receiver</w:t>
            </w:r>
          </w:p>
        </w:tc>
        <w:tc>
          <w:tcPr>
            <w:tcW w:w="3772" w:type="dxa"/>
            <w:hideMark/>
          </w:tcPr>
          <w:p w14:paraId="5AB90706" w14:textId="77777777" w:rsidR="00EE37DB" w:rsidRPr="00812079" w:rsidRDefault="00EE37DB" w:rsidP="008344C2">
            <w:pPr>
              <w:pStyle w:val="TableText"/>
              <w:rPr>
                <w:lang w:val="en-GB"/>
              </w:rPr>
            </w:pPr>
            <w:r w:rsidRPr="00812079">
              <w:t>Document addressee</w:t>
            </w:r>
          </w:p>
        </w:tc>
      </w:tr>
      <w:tr w:rsidR="00EE37DB" w:rsidRPr="00812079" w14:paraId="33ECE6C6" w14:textId="77777777" w:rsidTr="00EE37DB">
        <w:trPr>
          <w:cnfStyle w:val="000000100000" w:firstRow="0" w:lastRow="0" w:firstColumn="0" w:lastColumn="0" w:oddVBand="0" w:evenVBand="0" w:oddHBand="1" w:evenHBand="0" w:firstRowFirstColumn="0" w:firstRowLastColumn="0" w:lastRowFirstColumn="0" w:lastRowLastColumn="0"/>
          <w:trHeight w:val="300"/>
        </w:trPr>
        <w:tc>
          <w:tcPr>
            <w:tcW w:w="1472" w:type="dxa"/>
            <w:noWrap/>
            <w:hideMark/>
          </w:tcPr>
          <w:p w14:paraId="09E0BAC4" w14:textId="77777777" w:rsidR="00EE37DB" w:rsidRPr="00812079" w:rsidRDefault="00EE37DB" w:rsidP="008344C2">
            <w:pPr>
              <w:pStyle w:val="TableText"/>
              <w:rPr>
                <w:lang w:val="en-GB"/>
              </w:rPr>
            </w:pPr>
            <w:r w:rsidRPr="00812079">
              <w:t>15A</w:t>
            </w:r>
          </w:p>
        </w:tc>
        <w:tc>
          <w:tcPr>
            <w:tcW w:w="3772" w:type="dxa"/>
            <w:noWrap/>
            <w:hideMark/>
          </w:tcPr>
          <w:p w14:paraId="0D69A26F" w14:textId="77777777" w:rsidR="00EE37DB" w:rsidRPr="00812079" w:rsidRDefault="00EE37DB" w:rsidP="008344C2">
            <w:pPr>
              <w:pStyle w:val="TableText"/>
              <w:rPr>
                <w:lang w:val="en-GB"/>
              </w:rPr>
            </w:pPr>
            <w:r w:rsidRPr="00812079">
              <w:t>New sequence</w:t>
            </w:r>
          </w:p>
        </w:tc>
        <w:tc>
          <w:tcPr>
            <w:tcW w:w="3772" w:type="dxa"/>
            <w:hideMark/>
          </w:tcPr>
          <w:p w14:paraId="28893CC4" w14:textId="77777777" w:rsidR="00EE37DB" w:rsidRPr="00812079" w:rsidRDefault="00EE37DB" w:rsidP="008344C2">
            <w:pPr>
              <w:pStyle w:val="TableText"/>
              <w:rPr>
                <w:lang w:val="en-GB"/>
              </w:rPr>
            </w:pPr>
            <w:r w:rsidRPr="00812079">
              <w:t>Empty field</w:t>
            </w:r>
          </w:p>
        </w:tc>
      </w:tr>
      <w:tr w:rsidR="00EE37DB" w:rsidRPr="00812079" w14:paraId="1AE8F89B" w14:textId="77777777" w:rsidTr="00EE37DB">
        <w:trPr>
          <w:cnfStyle w:val="000000010000" w:firstRow="0" w:lastRow="0" w:firstColumn="0" w:lastColumn="0" w:oddVBand="0" w:evenVBand="0" w:oddHBand="0" w:evenHBand="1" w:firstRowFirstColumn="0" w:firstRowLastColumn="0" w:lastRowFirstColumn="0" w:lastRowLastColumn="0"/>
          <w:trHeight w:val="300"/>
        </w:trPr>
        <w:tc>
          <w:tcPr>
            <w:tcW w:w="1472" w:type="dxa"/>
            <w:noWrap/>
            <w:hideMark/>
          </w:tcPr>
          <w:p w14:paraId="225DFCEB" w14:textId="77777777" w:rsidR="00EE37DB" w:rsidRPr="00812079" w:rsidRDefault="00EE37DB" w:rsidP="008344C2">
            <w:pPr>
              <w:pStyle w:val="TableText"/>
              <w:rPr>
                <w:lang w:val="en-GB"/>
              </w:rPr>
            </w:pPr>
            <w:r w:rsidRPr="00812079">
              <w:t>27</w:t>
            </w:r>
          </w:p>
        </w:tc>
        <w:tc>
          <w:tcPr>
            <w:tcW w:w="3772" w:type="dxa"/>
            <w:noWrap/>
            <w:hideMark/>
          </w:tcPr>
          <w:p w14:paraId="0ABC85B0" w14:textId="77777777" w:rsidR="00EE37DB" w:rsidRPr="00812079" w:rsidRDefault="00EE37DB" w:rsidP="008344C2">
            <w:pPr>
              <w:pStyle w:val="TableText"/>
              <w:rPr>
                <w:lang w:val="en-GB"/>
              </w:rPr>
            </w:pPr>
            <w:r w:rsidRPr="00812079">
              <w:t>Sequence of total</w:t>
            </w:r>
          </w:p>
        </w:tc>
        <w:tc>
          <w:tcPr>
            <w:tcW w:w="3772" w:type="dxa"/>
            <w:hideMark/>
          </w:tcPr>
          <w:p w14:paraId="7D615AE5" w14:textId="77777777" w:rsidR="00EE37DB" w:rsidRPr="00812079" w:rsidRDefault="00EE37DB" w:rsidP="008344C2">
            <w:pPr>
              <w:pStyle w:val="TableText"/>
              <w:rPr>
                <w:lang w:val="en-GB"/>
              </w:rPr>
            </w:pPr>
            <w:r w:rsidRPr="00812079">
              <w:t>Set according to the number of messages</w:t>
            </w:r>
          </w:p>
        </w:tc>
      </w:tr>
      <w:tr w:rsidR="00EE37DB" w:rsidRPr="00812079" w14:paraId="38E6A20A" w14:textId="77777777" w:rsidTr="00EE37DB">
        <w:trPr>
          <w:cnfStyle w:val="000000100000" w:firstRow="0" w:lastRow="0" w:firstColumn="0" w:lastColumn="0" w:oddVBand="0" w:evenVBand="0" w:oddHBand="1" w:evenHBand="0" w:firstRowFirstColumn="0" w:firstRowLastColumn="0" w:lastRowFirstColumn="0" w:lastRowLastColumn="0"/>
          <w:trHeight w:val="600"/>
        </w:trPr>
        <w:tc>
          <w:tcPr>
            <w:tcW w:w="1472" w:type="dxa"/>
            <w:noWrap/>
            <w:hideMark/>
          </w:tcPr>
          <w:p w14:paraId="76961E0F" w14:textId="77777777" w:rsidR="00EE37DB" w:rsidRPr="00812079" w:rsidRDefault="00EE37DB" w:rsidP="008344C2">
            <w:pPr>
              <w:pStyle w:val="TableText"/>
              <w:rPr>
                <w:lang w:val="en-GB"/>
              </w:rPr>
            </w:pPr>
            <w:r w:rsidRPr="00812079">
              <w:t>21</w:t>
            </w:r>
          </w:p>
        </w:tc>
        <w:tc>
          <w:tcPr>
            <w:tcW w:w="3772" w:type="dxa"/>
            <w:noWrap/>
            <w:hideMark/>
          </w:tcPr>
          <w:p w14:paraId="780C17C9" w14:textId="77777777" w:rsidR="00EE37DB" w:rsidRPr="00812079" w:rsidRDefault="00EE37DB" w:rsidP="008344C2">
            <w:pPr>
              <w:pStyle w:val="TableText"/>
              <w:rPr>
                <w:lang w:val="en-GB"/>
              </w:rPr>
            </w:pPr>
            <w:r w:rsidRPr="00812079">
              <w:t>Related reference</w:t>
            </w:r>
          </w:p>
        </w:tc>
        <w:tc>
          <w:tcPr>
            <w:tcW w:w="3772" w:type="dxa"/>
            <w:hideMark/>
          </w:tcPr>
          <w:p w14:paraId="02F9816B" w14:textId="77777777" w:rsidR="00EE37DB" w:rsidRPr="00812079" w:rsidRDefault="00EE37DB" w:rsidP="008344C2">
            <w:pPr>
              <w:pStyle w:val="TableText"/>
              <w:rPr>
                <w:lang w:val="en-GB"/>
              </w:rPr>
            </w:pPr>
            <w:r w:rsidRPr="00812079">
              <w:t>Addressee's Party reference e.g.</w:t>
            </w:r>
            <w:r>
              <w:t>,</w:t>
            </w:r>
            <w:r w:rsidRPr="00812079">
              <w:t xml:space="preserve"> Issuing bank, if reference do not exist then NOREF will be populated.</w:t>
            </w:r>
          </w:p>
        </w:tc>
      </w:tr>
      <w:tr w:rsidR="00EE37DB" w:rsidRPr="00812079" w14:paraId="4B3CF999" w14:textId="77777777" w:rsidTr="00EE37DB">
        <w:trPr>
          <w:cnfStyle w:val="000000010000" w:firstRow="0" w:lastRow="0" w:firstColumn="0" w:lastColumn="0" w:oddVBand="0" w:evenVBand="0" w:oddHBand="0" w:evenHBand="1" w:firstRowFirstColumn="0" w:firstRowLastColumn="0" w:lastRowFirstColumn="0" w:lastRowLastColumn="0"/>
          <w:trHeight w:val="300"/>
        </w:trPr>
        <w:tc>
          <w:tcPr>
            <w:tcW w:w="1472" w:type="dxa"/>
            <w:noWrap/>
            <w:hideMark/>
          </w:tcPr>
          <w:p w14:paraId="02E32E02" w14:textId="77777777" w:rsidR="00EE37DB" w:rsidRPr="00812079" w:rsidRDefault="00EE37DB" w:rsidP="008344C2">
            <w:pPr>
              <w:pStyle w:val="TableText"/>
              <w:rPr>
                <w:lang w:val="en-GB"/>
              </w:rPr>
            </w:pPr>
            <w:r w:rsidRPr="00812079">
              <w:t>22A</w:t>
            </w:r>
          </w:p>
        </w:tc>
        <w:tc>
          <w:tcPr>
            <w:tcW w:w="3772" w:type="dxa"/>
            <w:noWrap/>
            <w:hideMark/>
          </w:tcPr>
          <w:p w14:paraId="6068BB12" w14:textId="77777777" w:rsidR="00EE37DB" w:rsidRPr="00812079" w:rsidRDefault="00EE37DB" w:rsidP="008344C2">
            <w:pPr>
              <w:pStyle w:val="TableText"/>
              <w:rPr>
                <w:lang w:val="en-GB"/>
              </w:rPr>
            </w:pPr>
            <w:r w:rsidRPr="00812079">
              <w:t>Purpose of message</w:t>
            </w:r>
          </w:p>
        </w:tc>
        <w:tc>
          <w:tcPr>
            <w:tcW w:w="3772" w:type="dxa"/>
            <w:hideMark/>
          </w:tcPr>
          <w:p w14:paraId="2CDD9229" w14:textId="77777777" w:rsidR="00EE37DB" w:rsidRPr="00812079" w:rsidRDefault="00EE37DB" w:rsidP="008344C2">
            <w:pPr>
              <w:pStyle w:val="TableText"/>
              <w:rPr>
                <w:lang w:val="en-GB"/>
              </w:rPr>
            </w:pPr>
            <w:r w:rsidRPr="00812079">
              <w:t>Set to 'ISCA’ or ‘ICCA’ </w:t>
            </w:r>
          </w:p>
        </w:tc>
      </w:tr>
      <w:tr w:rsidR="00EE37DB" w:rsidRPr="00812079" w14:paraId="76450383" w14:textId="77777777" w:rsidTr="00EE37DB">
        <w:trPr>
          <w:cnfStyle w:val="000000100000" w:firstRow="0" w:lastRow="0" w:firstColumn="0" w:lastColumn="0" w:oddVBand="0" w:evenVBand="0" w:oddHBand="1" w:evenHBand="0" w:firstRowFirstColumn="0" w:firstRowLastColumn="0" w:lastRowFirstColumn="0" w:lastRowLastColumn="0"/>
          <w:trHeight w:val="300"/>
        </w:trPr>
        <w:tc>
          <w:tcPr>
            <w:tcW w:w="1472" w:type="dxa"/>
            <w:noWrap/>
            <w:hideMark/>
          </w:tcPr>
          <w:p w14:paraId="7D404017" w14:textId="77777777" w:rsidR="00EE37DB" w:rsidRPr="00812079" w:rsidRDefault="00EE37DB" w:rsidP="008344C2">
            <w:pPr>
              <w:pStyle w:val="TableText"/>
              <w:rPr>
                <w:lang w:val="en-GB"/>
              </w:rPr>
            </w:pPr>
            <w:r w:rsidRPr="00812079">
              <w:t>23S</w:t>
            </w:r>
          </w:p>
        </w:tc>
        <w:tc>
          <w:tcPr>
            <w:tcW w:w="3772" w:type="dxa"/>
            <w:noWrap/>
            <w:hideMark/>
          </w:tcPr>
          <w:p w14:paraId="24E7A692" w14:textId="77777777" w:rsidR="00EE37DB" w:rsidRPr="00812079" w:rsidRDefault="00EE37DB" w:rsidP="008344C2">
            <w:pPr>
              <w:pStyle w:val="TableText"/>
              <w:rPr>
                <w:lang w:val="en-GB"/>
              </w:rPr>
            </w:pPr>
            <w:r w:rsidRPr="00812079">
              <w:t>Cancellation request </w:t>
            </w:r>
          </w:p>
        </w:tc>
        <w:tc>
          <w:tcPr>
            <w:tcW w:w="3772" w:type="dxa"/>
            <w:hideMark/>
          </w:tcPr>
          <w:p w14:paraId="65EDFE63" w14:textId="77777777" w:rsidR="00EE37DB" w:rsidRPr="00812079" w:rsidRDefault="00EE37DB" w:rsidP="008344C2">
            <w:pPr>
              <w:pStyle w:val="TableText"/>
              <w:rPr>
                <w:lang w:val="en-GB"/>
              </w:rPr>
            </w:pPr>
            <w:r w:rsidRPr="00812079">
              <w:t>Not set </w:t>
            </w:r>
          </w:p>
        </w:tc>
      </w:tr>
      <w:tr w:rsidR="00EE37DB" w:rsidRPr="00812079" w14:paraId="09873C4C" w14:textId="77777777" w:rsidTr="00EE37DB">
        <w:trPr>
          <w:cnfStyle w:val="000000010000" w:firstRow="0" w:lastRow="0" w:firstColumn="0" w:lastColumn="0" w:oddVBand="0" w:evenVBand="0" w:oddHBand="0" w:evenHBand="1" w:firstRowFirstColumn="0" w:firstRowLastColumn="0" w:lastRowFirstColumn="0" w:lastRowLastColumn="0"/>
          <w:trHeight w:val="300"/>
        </w:trPr>
        <w:tc>
          <w:tcPr>
            <w:tcW w:w="1472" w:type="dxa"/>
            <w:noWrap/>
            <w:hideMark/>
          </w:tcPr>
          <w:p w14:paraId="50A4B9D7" w14:textId="77777777" w:rsidR="00EE37DB" w:rsidRPr="00812079" w:rsidRDefault="00EE37DB" w:rsidP="008344C2">
            <w:pPr>
              <w:pStyle w:val="TableText"/>
              <w:rPr>
                <w:lang w:val="en-GB"/>
              </w:rPr>
            </w:pPr>
            <w:r w:rsidRPr="00812079">
              <w:t>72Z</w:t>
            </w:r>
          </w:p>
        </w:tc>
        <w:tc>
          <w:tcPr>
            <w:tcW w:w="3772" w:type="dxa"/>
            <w:noWrap/>
            <w:hideMark/>
          </w:tcPr>
          <w:p w14:paraId="5A7A53AE" w14:textId="77777777" w:rsidR="00EE37DB" w:rsidRPr="00812079" w:rsidRDefault="00EE37DB" w:rsidP="008344C2">
            <w:pPr>
              <w:pStyle w:val="TableText"/>
              <w:rPr>
                <w:lang w:val="en-GB"/>
              </w:rPr>
            </w:pPr>
            <w:r w:rsidRPr="00812079">
              <w:t>Sender to receiver info </w:t>
            </w:r>
          </w:p>
        </w:tc>
        <w:tc>
          <w:tcPr>
            <w:tcW w:w="3772" w:type="dxa"/>
            <w:hideMark/>
          </w:tcPr>
          <w:p w14:paraId="21E92D9A" w14:textId="77777777" w:rsidR="00EE37DB" w:rsidRPr="00812079" w:rsidRDefault="00EE37DB" w:rsidP="008344C2">
            <w:pPr>
              <w:pStyle w:val="TableText"/>
              <w:rPr>
                <w:lang w:val="en-GB"/>
              </w:rPr>
            </w:pPr>
            <w:r w:rsidRPr="00812079">
              <w:t>Instructions to next party</w:t>
            </w:r>
          </w:p>
        </w:tc>
      </w:tr>
      <w:tr w:rsidR="00EE37DB" w:rsidRPr="00812079" w14:paraId="4AEA3023" w14:textId="77777777" w:rsidTr="00EE37DB">
        <w:trPr>
          <w:cnfStyle w:val="000000100000" w:firstRow="0" w:lastRow="0" w:firstColumn="0" w:lastColumn="0" w:oddVBand="0" w:evenVBand="0" w:oddHBand="1" w:evenHBand="0" w:firstRowFirstColumn="0" w:firstRowLastColumn="0" w:lastRowFirstColumn="0" w:lastRowLastColumn="0"/>
          <w:trHeight w:val="600"/>
        </w:trPr>
        <w:tc>
          <w:tcPr>
            <w:tcW w:w="1472" w:type="dxa"/>
            <w:noWrap/>
            <w:hideMark/>
          </w:tcPr>
          <w:p w14:paraId="2420F0CD" w14:textId="77777777" w:rsidR="00EE37DB" w:rsidRPr="00812079" w:rsidRDefault="00EE37DB" w:rsidP="008344C2">
            <w:pPr>
              <w:pStyle w:val="TableText"/>
              <w:rPr>
                <w:lang w:val="en-GB"/>
              </w:rPr>
            </w:pPr>
            <w:r w:rsidRPr="00812079">
              <w:t>23X</w:t>
            </w:r>
          </w:p>
        </w:tc>
        <w:tc>
          <w:tcPr>
            <w:tcW w:w="3772" w:type="dxa"/>
            <w:noWrap/>
            <w:hideMark/>
          </w:tcPr>
          <w:p w14:paraId="1EC29D00" w14:textId="77777777" w:rsidR="00EE37DB" w:rsidRPr="00812079" w:rsidRDefault="00EE37DB" w:rsidP="008344C2">
            <w:pPr>
              <w:pStyle w:val="TableText"/>
              <w:rPr>
                <w:lang w:val="en-GB"/>
              </w:rPr>
            </w:pPr>
            <w:r w:rsidRPr="00812079">
              <w:t>File identification</w:t>
            </w:r>
          </w:p>
        </w:tc>
        <w:tc>
          <w:tcPr>
            <w:tcW w:w="3772" w:type="dxa"/>
            <w:hideMark/>
          </w:tcPr>
          <w:p w14:paraId="2B0DC924" w14:textId="77777777" w:rsidR="00EE37DB" w:rsidRPr="00812079" w:rsidRDefault="00EE37DB" w:rsidP="008344C2">
            <w:pPr>
              <w:pStyle w:val="TableText"/>
              <w:rPr>
                <w:lang w:val="en-GB"/>
              </w:rPr>
            </w:pPr>
            <w:r w:rsidRPr="00812079">
              <w:t>Delivery channel and associated file name/reference for attached documents</w:t>
            </w:r>
          </w:p>
        </w:tc>
      </w:tr>
      <w:tr w:rsidR="00EE37DB" w:rsidRPr="00812079" w14:paraId="2FEB3524" w14:textId="77777777" w:rsidTr="00EE37DB">
        <w:trPr>
          <w:cnfStyle w:val="000000010000" w:firstRow="0" w:lastRow="0" w:firstColumn="0" w:lastColumn="0" w:oddVBand="0" w:evenVBand="0" w:oddHBand="0" w:evenHBand="1" w:firstRowFirstColumn="0" w:firstRowLastColumn="0" w:lastRowFirstColumn="0" w:lastRowLastColumn="0"/>
          <w:trHeight w:val="300"/>
        </w:trPr>
        <w:tc>
          <w:tcPr>
            <w:tcW w:w="1472" w:type="dxa"/>
            <w:noWrap/>
            <w:hideMark/>
          </w:tcPr>
          <w:p w14:paraId="15458230" w14:textId="77777777" w:rsidR="00EE37DB" w:rsidRPr="00812079" w:rsidRDefault="00EE37DB" w:rsidP="008344C2">
            <w:pPr>
              <w:pStyle w:val="TableText"/>
              <w:rPr>
                <w:lang w:val="en-GB"/>
              </w:rPr>
            </w:pPr>
            <w:r w:rsidRPr="00812079">
              <w:t>15B</w:t>
            </w:r>
          </w:p>
        </w:tc>
        <w:tc>
          <w:tcPr>
            <w:tcW w:w="3772" w:type="dxa"/>
            <w:hideMark/>
          </w:tcPr>
          <w:p w14:paraId="26A02C41" w14:textId="77777777" w:rsidR="00EE37DB" w:rsidRPr="00812079" w:rsidRDefault="00EE37DB" w:rsidP="008344C2">
            <w:pPr>
              <w:pStyle w:val="TableText"/>
              <w:rPr>
                <w:lang w:val="en-GB"/>
              </w:rPr>
            </w:pPr>
            <w:r w:rsidRPr="00812079">
              <w:t>New sequence</w:t>
            </w:r>
          </w:p>
        </w:tc>
        <w:tc>
          <w:tcPr>
            <w:tcW w:w="3772" w:type="dxa"/>
            <w:hideMark/>
          </w:tcPr>
          <w:p w14:paraId="69CE71A8" w14:textId="77777777" w:rsidR="00EE37DB" w:rsidRPr="00812079" w:rsidRDefault="00EE37DB" w:rsidP="008344C2">
            <w:pPr>
              <w:pStyle w:val="TableText"/>
              <w:rPr>
                <w:lang w:val="en-GB"/>
              </w:rPr>
            </w:pPr>
            <w:r w:rsidRPr="00812079">
              <w:t>Empty field</w:t>
            </w:r>
          </w:p>
        </w:tc>
      </w:tr>
      <w:tr w:rsidR="00EE37DB" w:rsidRPr="00812079" w14:paraId="2696A88A" w14:textId="77777777" w:rsidTr="00EE37DB">
        <w:trPr>
          <w:cnfStyle w:val="000000100000" w:firstRow="0" w:lastRow="0" w:firstColumn="0" w:lastColumn="0" w:oddVBand="0" w:evenVBand="0" w:oddHBand="1" w:evenHBand="0" w:firstRowFirstColumn="0" w:firstRowLastColumn="0" w:lastRowFirstColumn="0" w:lastRowLastColumn="0"/>
          <w:trHeight w:val="300"/>
        </w:trPr>
        <w:tc>
          <w:tcPr>
            <w:tcW w:w="1472" w:type="dxa"/>
            <w:noWrap/>
            <w:hideMark/>
          </w:tcPr>
          <w:p w14:paraId="6D626A43" w14:textId="77777777" w:rsidR="00EE37DB" w:rsidRPr="00812079" w:rsidRDefault="00EE37DB" w:rsidP="008344C2">
            <w:pPr>
              <w:pStyle w:val="TableText"/>
              <w:rPr>
                <w:lang w:val="en-GB"/>
              </w:rPr>
            </w:pPr>
            <w:r w:rsidRPr="00812079">
              <w:t>20</w:t>
            </w:r>
          </w:p>
        </w:tc>
        <w:tc>
          <w:tcPr>
            <w:tcW w:w="3772" w:type="dxa"/>
            <w:noWrap/>
            <w:hideMark/>
          </w:tcPr>
          <w:p w14:paraId="7393716A" w14:textId="77777777" w:rsidR="00EE37DB" w:rsidRPr="00812079" w:rsidRDefault="00EE37DB" w:rsidP="008344C2">
            <w:pPr>
              <w:pStyle w:val="TableText"/>
              <w:rPr>
                <w:lang w:val="en-GB"/>
              </w:rPr>
            </w:pPr>
            <w:r w:rsidRPr="00812079">
              <w:t>Undertaking reference number</w:t>
            </w:r>
          </w:p>
        </w:tc>
        <w:tc>
          <w:tcPr>
            <w:tcW w:w="3772" w:type="dxa"/>
            <w:hideMark/>
          </w:tcPr>
          <w:p w14:paraId="7A72F10E" w14:textId="77777777" w:rsidR="00EE37DB" w:rsidRPr="00812079" w:rsidRDefault="00EE37DB" w:rsidP="008344C2">
            <w:pPr>
              <w:pStyle w:val="TableText"/>
              <w:rPr>
                <w:lang w:val="en-GB"/>
              </w:rPr>
            </w:pPr>
            <w:r w:rsidRPr="00812079">
              <w:t>Master reference</w:t>
            </w:r>
          </w:p>
        </w:tc>
      </w:tr>
      <w:tr w:rsidR="00EE37DB" w:rsidRPr="00812079" w14:paraId="669F6462" w14:textId="77777777" w:rsidTr="00EE37DB">
        <w:trPr>
          <w:cnfStyle w:val="000000010000" w:firstRow="0" w:lastRow="0" w:firstColumn="0" w:lastColumn="0" w:oddVBand="0" w:evenVBand="0" w:oddHBand="0" w:evenHBand="1" w:firstRowFirstColumn="0" w:firstRowLastColumn="0" w:lastRowFirstColumn="0" w:lastRowLastColumn="0"/>
          <w:trHeight w:val="300"/>
        </w:trPr>
        <w:tc>
          <w:tcPr>
            <w:tcW w:w="1472" w:type="dxa"/>
            <w:noWrap/>
            <w:hideMark/>
          </w:tcPr>
          <w:p w14:paraId="7CCC72BF" w14:textId="77777777" w:rsidR="00EE37DB" w:rsidRPr="00812079" w:rsidRDefault="00EE37DB" w:rsidP="008344C2">
            <w:pPr>
              <w:pStyle w:val="TableText"/>
              <w:rPr>
                <w:lang w:val="en-GB"/>
              </w:rPr>
            </w:pPr>
            <w:r w:rsidRPr="00812079">
              <w:t>26E</w:t>
            </w:r>
          </w:p>
        </w:tc>
        <w:tc>
          <w:tcPr>
            <w:tcW w:w="3772" w:type="dxa"/>
            <w:noWrap/>
            <w:hideMark/>
          </w:tcPr>
          <w:p w14:paraId="4A5B0791" w14:textId="77777777" w:rsidR="00EE37DB" w:rsidRPr="00812079" w:rsidRDefault="00EE37DB" w:rsidP="008344C2">
            <w:pPr>
              <w:pStyle w:val="TableText"/>
              <w:rPr>
                <w:lang w:val="en-GB"/>
              </w:rPr>
            </w:pPr>
            <w:r w:rsidRPr="00812079">
              <w:t>Number of Amendment</w:t>
            </w:r>
          </w:p>
        </w:tc>
        <w:tc>
          <w:tcPr>
            <w:tcW w:w="3772" w:type="dxa"/>
            <w:hideMark/>
          </w:tcPr>
          <w:p w14:paraId="213E1B05" w14:textId="77777777" w:rsidR="00EE37DB" w:rsidRPr="00812079" w:rsidRDefault="00EE37DB" w:rsidP="008344C2">
            <w:pPr>
              <w:pStyle w:val="TableText"/>
              <w:rPr>
                <w:lang w:val="en-GB"/>
              </w:rPr>
            </w:pPr>
            <w:r w:rsidRPr="00812079">
              <w:t>Amendment number</w:t>
            </w:r>
          </w:p>
        </w:tc>
      </w:tr>
      <w:tr w:rsidR="00EE37DB" w:rsidRPr="00812079" w14:paraId="3AC463D2" w14:textId="77777777" w:rsidTr="00EE37DB">
        <w:trPr>
          <w:cnfStyle w:val="000000100000" w:firstRow="0" w:lastRow="0" w:firstColumn="0" w:lastColumn="0" w:oddVBand="0" w:evenVBand="0" w:oddHBand="1" w:evenHBand="0" w:firstRowFirstColumn="0" w:firstRowLastColumn="0" w:lastRowFirstColumn="0" w:lastRowLastColumn="0"/>
          <w:trHeight w:val="300"/>
        </w:trPr>
        <w:tc>
          <w:tcPr>
            <w:tcW w:w="1472" w:type="dxa"/>
            <w:noWrap/>
            <w:hideMark/>
          </w:tcPr>
          <w:p w14:paraId="0BDAEE14" w14:textId="77777777" w:rsidR="00EE37DB" w:rsidRPr="00812079" w:rsidRDefault="00EE37DB" w:rsidP="008344C2">
            <w:pPr>
              <w:pStyle w:val="TableText"/>
              <w:rPr>
                <w:lang w:val="en-GB"/>
              </w:rPr>
            </w:pPr>
            <w:r w:rsidRPr="00812079">
              <w:t>30</w:t>
            </w:r>
          </w:p>
        </w:tc>
        <w:tc>
          <w:tcPr>
            <w:tcW w:w="3772" w:type="dxa"/>
            <w:noWrap/>
            <w:hideMark/>
          </w:tcPr>
          <w:p w14:paraId="68EC2D03" w14:textId="77777777" w:rsidR="00EE37DB" w:rsidRPr="00812079" w:rsidRDefault="00EE37DB" w:rsidP="008344C2">
            <w:pPr>
              <w:pStyle w:val="TableText"/>
              <w:rPr>
                <w:lang w:val="en-GB"/>
              </w:rPr>
            </w:pPr>
            <w:r w:rsidRPr="00812079">
              <w:t>Date of Amendment</w:t>
            </w:r>
          </w:p>
        </w:tc>
        <w:tc>
          <w:tcPr>
            <w:tcW w:w="3772" w:type="dxa"/>
            <w:hideMark/>
          </w:tcPr>
          <w:p w14:paraId="4787AB53" w14:textId="77777777" w:rsidR="00EE37DB" w:rsidRPr="00812079" w:rsidRDefault="00EE37DB" w:rsidP="008344C2">
            <w:pPr>
              <w:pStyle w:val="TableText"/>
              <w:rPr>
                <w:lang w:val="en-GB"/>
              </w:rPr>
            </w:pPr>
            <w:r w:rsidRPr="00812079">
              <w:t>Amend/adjust date</w:t>
            </w:r>
          </w:p>
        </w:tc>
      </w:tr>
      <w:tr w:rsidR="00EE37DB" w:rsidRPr="00812079" w14:paraId="46522B9B" w14:textId="77777777" w:rsidTr="00EE37DB">
        <w:trPr>
          <w:cnfStyle w:val="000000010000" w:firstRow="0" w:lastRow="0" w:firstColumn="0" w:lastColumn="0" w:oddVBand="0" w:evenVBand="0" w:oddHBand="0" w:evenHBand="1" w:firstRowFirstColumn="0" w:firstRowLastColumn="0" w:lastRowFirstColumn="0" w:lastRowLastColumn="0"/>
          <w:trHeight w:val="600"/>
        </w:trPr>
        <w:tc>
          <w:tcPr>
            <w:tcW w:w="1472" w:type="dxa"/>
            <w:noWrap/>
            <w:hideMark/>
          </w:tcPr>
          <w:p w14:paraId="1B3652DF" w14:textId="77777777" w:rsidR="00EE37DB" w:rsidRPr="00812079" w:rsidRDefault="00EE37DB" w:rsidP="008344C2">
            <w:pPr>
              <w:pStyle w:val="TableText"/>
              <w:rPr>
                <w:lang w:val="en-GB"/>
              </w:rPr>
            </w:pPr>
            <w:r w:rsidRPr="00812079">
              <w:t>52a</w:t>
            </w:r>
          </w:p>
        </w:tc>
        <w:tc>
          <w:tcPr>
            <w:tcW w:w="3772" w:type="dxa"/>
            <w:noWrap/>
            <w:hideMark/>
          </w:tcPr>
          <w:p w14:paraId="0E15F7DA" w14:textId="77777777" w:rsidR="00EE37DB" w:rsidRPr="00812079" w:rsidRDefault="00EE37DB" w:rsidP="008344C2">
            <w:pPr>
              <w:pStyle w:val="TableText"/>
              <w:rPr>
                <w:lang w:val="en-GB"/>
              </w:rPr>
            </w:pPr>
            <w:r w:rsidRPr="00812079">
              <w:t>Issuer A or D</w:t>
            </w:r>
          </w:p>
        </w:tc>
        <w:tc>
          <w:tcPr>
            <w:tcW w:w="3772" w:type="dxa"/>
            <w:hideMark/>
          </w:tcPr>
          <w:p w14:paraId="7BD21A91" w14:textId="77777777" w:rsidR="00EE37DB" w:rsidRPr="00812079" w:rsidRDefault="00EE37DB" w:rsidP="008344C2">
            <w:pPr>
              <w:pStyle w:val="TableText"/>
              <w:rPr>
                <w:lang w:val="en-GB"/>
              </w:rPr>
            </w:pPr>
            <w:r w:rsidRPr="00812079">
              <w:t>SWIFT BIC or name and address of the issuer or from the behalf of branch</w:t>
            </w:r>
          </w:p>
        </w:tc>
      </w:tr>
      <w:tr w:rsidR="00EE37DB" w:rsidRPr="00812079" w14:paraId="5403CC85" w14:textId="77777777" w:rsidTr="00EE37DB">
        <w:trPr>
          <w:cnfStyle w:val="000000100000" w:firstRow="0" w:lastRow="0" w:firstColumn="0" w:lastColumn="0" w:oddVBand="0" w:evenVBand="0" w:oddHBand="1" w:evenHBand="0" w:firstRowFirstColumn="0" w:firstRowLastColumn="0" w:lastRowFirstColumn="0" w:lastRowLastColumn="0"/>
          <w:trHeight w:val="300"/>
        </w:trPr>
        <w:tc>
          <w:tcPr>
            <w:tcW w:w="1472" w:type="dxa"/>
            <w:noWrap/>
            <w:hideMark/>
          </w:tcPr>
          <w:p w14:paraId="595FA7C2" w14:textId="77777777" w:rsidR="00EE37DB" w:rsidRPr="00812079" w:rsidRDefault="00EE37DB" w:rsidP="008344C2">
            <w:pPr>
              <w:pStyle w:val="TableText"/>
              <w:rPr>
                <w:lang w:val="en-GB"/>
              </w:rPr>
            </w:pPr>
            <w:r w:rsidRPr="00812079">
              <w:t>32B</w:t>
            </w:r>
          </w:p>
        </w:tc>
        <w:tc>
          <w:tcPr>
            <w:tcW w:w="3772" w:type="dxa"/>
            <w:noWrap/>
            <w:hideMark/>
          </w:tcPr>
          <w:p w14:paraId="45B39E22" w14:textId="77777777" w:rsidR="00EE37DB" w:rsidRPr="00812079" w:rsidRDefault="00EE37DB" w:rsidP="008344C2">
            <w:pPr>
              <w:pStyle w:val="TableText"/>
              <w:rPr>
                <w:lang w:val="en-GB"/>
              </w:rPr>
            </w:pPr>
            <w:r w:rsidRPr="00812079">
              <w:t>Increase of Undertaking Amount </w:t>
            </w:r>
          </w:p>
        </w:tc>
        <w:tc>
          <w:tcPr>
            <w:tcW w:w="3772" w:type="dxa"/>
            <w:hideMark/>
          </w:tcPr>
          <w:p w14:paraId="16C66455" w14:textId="77777777" w:rsidR="00EE37DB" w:rsidRPr="00812079" w:rsidRDefault="00EE37DB" w:rsidP="008344C2">
            <w:pPr>
              <w:pStyle w:val="TableText"/>
              <w:rPr>
                <w:lang w:val="en-GB"/>
              </w:rPr>
            </w:pPr>
            <w:r w:rsidRPr="00812079">
              <w:t>Counter to send - Increase in amount (if changed)</w:t>
            </w:r>
          </w:p>
        </w:tc>
      </w:tr>
      <w:tr w:rsidR="00EE37DB" w:rsidRPr="00812079" w14:paraId="4EC3ED36" w14:textId="77777777" w:rsidTr="00EE37DB">
        <w:trPr>
          <w:cnfStyle w:val="000000010000" w:firstRow="0" w:lastRow="0" w:firstColumn="0" w:lastColumn="0" w:oddVBand="0" w:evenVBand="0" w:oddHBand="0" w:evenHBand="1" w:firstRowFirstColumn="0" w:firstRowLastColumn="0" w:lastRowFirstColumn="0" w:lastRowLastColumn="0"/>
          <w:trHeight w:val="300"/>
        </w:trPr>
        <w:tc>
          <w:tcPr>
            <w:tcW w:w="1472" w:type="dxa"/>
            <w:noWrap/>
            <w:hideMark/>
          </w:tcPr>
          <w:p w14:paraId="30C9FAA3" w14:textId="77777777" w:rsidR="00EE37DB" w:rsidRPr="00812079" w:rsidRDefault="00EE37DB" w:rsidP="008344C2">
            <w:pPr>
              <w:pStyle w:val="TableText"/>
              <w:rPr>
                <w:lang w:val="en-GB"/>
              </w:rPr>
            </w:pPr>
            <w:r w:rsidRPr="00812079">
              <w:t>33B</w:t>
            </w:r>
          </w:p>
        </w:tc>
        <w:tc>
          <w:tcPr>
            <w:tcW w:w="3772" w:type="dxa"/>
            <w:noWrap/>
            <w:hideMark/>
          </w:tcPr>
          <w:p w14:paraId="4FA0FD68" w14:textId="77777777" w:rsidR="00EE37DB" w:rsidRPr="00812079" w:rsidRDefault="00EE37DB" w:rsidP="008344C2">
            <w:pPr>
              <w:pStyle w:val="TableText"/>
              <w:rPr>
                <w:lang w:val="en-GB"/>
              </w:rPr>
            </w:pPr>
            <w:r w:rsidRPr="00812079">
              <w:t>Decrease of Undertaking Amount </w:t>
            </w:r>
          </w:p>
        </w:tc>
        <w:tc>
          <w:tcPr>
            <w:tcW w:w="3772" w:type="dxa"/>
            <w:hideMark/>
          </w:tcPr>
          <w:p w14:paraId="6E264F7A" w14:textId="77777777" w:rsidR="00EE37DB" w:rsidRPr="00812079" w:rsidRDefault="00EE37DB" w:rsidP="008344C2">
            <w:pPr>
              <w:pStyle w:val="TableText"/>
              <w:rPr>
                <w:lang w:val="en-GB"/>
              </w:rPr>
            </w:pPr>
            <w:r w:rsidRPr="00812079">
              <w:t>Counter to send - Decrease in amount (if changed)</w:t>
            </w:r>
          </w:p>
        </w:tc>
      </w:tr>
      <w:tr w:rsidR="00EE37DB" w:rsidRPr="00812079" w14:paraId="1A46E19F" w14:textId="77777777" w:rsidTr="00EE37DB">
        <w:trPr>
          <w:cnfStyle w:val="000000100000" w:firstRow="0" w:lastRow="0" w:firstColumn="0" w:lastColumn="0" w:oddVBand="0" w:evenVBand="0" w:oddHBand="1" w:evenHBand="0" w:firstRowFirstColumn="0" w:firstRowLastColumn="0" w:lastRowFirstColumn="0" w:lastRowLastColumn="0"/>
          <w:trHeight w:val="300"/>
        </w:trPr>
        <w:tc>
          <w:tcPr>
            <w:tcW w:w="1472" w:type="dxa"/>
            <w:noWrap/>
            <w:hideMark/>
          </w:tcPr>
          <w:p w14:paraId="4D700E0D" w14:textId="77777777" w:rsidR="00EE37DB" w:rsidRPr="00812079" w:rsidRDefault="00EE37DB" w:rsidP="008344C2">
            <w:pPr>
              <w:pStyle w:val="TableText"/>
              <w:rPr>
                <w:lang w:val="en-GB"/>
              </w:rPr>
            </w:pPr>
            <w:r w:rsidRPr="00812079">
              <w:t>23B</w:t>
            </w:r>
          </w:p>
        </w:tc>
        <w:tc>
          <w:tcPr>
            <w:tcW w:w="3772" w:type="dxa"/>
            <w:noWrap/>
            <w:hideMark/>
          </w:tcPr>
          <w:p w14:paraId="5ED7F5F7" w14:textId="77777777" w:rsidR="00EE37DB" w:rsidRPr="00812079" w:rsidRDefault="00EE37DB" w:rsidP="008344C2">
            <w:pPr>
              <w:pStyle w:val="TableText"/>
              <w:rPr>
                <w:lang w:val="en-GB"/>
              </w:rPr>
            </w:pPr>
            <w:r w:rsidRPr="00812079">
              <w:t>Expiry type</w:t>
            </w:r>
          </w:p>
        </w:tc>
        <w:tc>
          <w:tcPr>
            <w:tcW w:w="3772" w:type="dxa"/>
            <w:hideMark/>
          </w:tcPr>
          <w:p w14:paraId="1E03FE7E" w14:textId="77777777" w:rsidR="00EE37DB" w:rsidRPr="00812079" w:rsidRDefault="00EE37DB" w:rsidP="008344C2">
            <w:pPr>
              <w:pStyle w:val="TableText"/>
              <w:rPr>
                <w:lang w:val="en-GB"/>
              </w:rPr>
            </w:pPr>
            <w:r w:rsidRPr="00812079">
              <w:t>Counter to send - COND,</w:t>
            </w:r>
            <w:r>
              <w:t xml:space="preserve"> </w:t>
            </w:r>
            <w:r w:rsidRPr="00812079">
              <w:t>FIXD, OPEN (if changed)</w:t>
            </w:r>
          </w:p>
        </w:tc>
      </w:tr>
      <w:tr w:rsidR="00EE37DB" w:rsidRPr="00812079" w14:paraId="51CB9050" w14:textId="77777777" w:rsidTr="00EE37DB">
        <w:trPr>
          <w:cnfStyle w:val="000000010000" w:firstRow="0" w:lastRow="0" w:firstColumn="0" w:lastColumn="0" w:oddVBand="0" w:evenVBand="0" w:oddHBand="0" w:evenHBand="1" w:firstRowFirstColumn="0" w:firstRowLastColumn="0" w:lastRowFirstColumn="0" w:lastRowLastColumn="0"/>
          <w:trHeight w:val="300"/>
        </w:trPr>
        <w:tc>
          <w:tcPr>
            <w:tcW w:w="1472" w:type="dxa"/>
            <w:noWrap/>
            <w:hideMark/>
          </w:tcPr>
          <w:p w14:paraId="2C4A4CEE" w14:textId="77777777" w:rsidR="00EE37DB" w:rsidRPr="00812079" w:rsidRDefault="00EE37DB" w:rsidP="008344C2">
            <w:pPr>
              <w:pStyle w:val="TableText"/>
              <w:rPr>
                <w:lang w:val="en-GB"/>
              </w:rPr>
            </w:pPr>
            <w:r w:rsidRPr="00812079">
              <w:t>31E</w:t>
            </w:r>
          </w:p>
        </w:tc>
        <w:tc>
          <w:tcPr>
            <w:tcW w:w="3772" w:type="dxa"/>
            <w:noWrap/>
            <w:hideMark/>
          </w:tcPr>
          <w:p w14:paraId="39761AD5" w14:textId="77777777" w:rsidR="00EE37DB" w:rsidRPr="00812079" w:rsidRDefault="00EE37DB" w:rsidP="008344C2">
            <w:pPr>
              <w:pStyle w:val="TableText"/>
              <w:rPr>
                <w:lang w:val="en-GB"/>
              </w:rPr>
            </w:pPr>
            <w:r w:rsidRPr="00812079">
              <w:t>Date of expiry </w:t>
            </w:r>
          </w:p>
        </w:tc>
        <w:tc>
          <w:tcPr>
            <w:tcW w:w="3772" w:type="dxa"/>
            <w:hideMark/>
          </w:tcPr>
          <w:p w14:paraId="02F02517" w14:textId="77777777" w:rsidR="00EE37DB" w:rsidRPr="00812079" w:rsidRDefault="00EE37DB" w:rsidP="008344C2">
            <w:pPr>
              <w:pStyle w:val="TableText"/>
              <w:rPr>
                <w:lang w:val="en-GB"/>
              </w:rPr>
            </w:pPr>
            <w:r w:rsidRPr="00812079">
              <w:t>Counter to send - Set if COND or FIXD (if changed)</w:t>
            </w:r>
          </w:p>
        </w:tc>
      </w:tr>
      <w:tr w:rsidR="00EE37DB" w:rsidRPr="00812079" w14:paraId="0C21F0ED" w14:textId="77777777" w:rsidTr="00EE37DB">
        <w:trPr>
          <w:cnfStyle w:val="000000100000" w:firstRow="0" w:lastRow="0" w:firstColumn="0" w:lastColumn="0" w:oddVBand="0" w:evenVBand="0" w:oddHBand="1" w:evenHBand="0" w:firstRowFirstColumn="0" w:firstRowLastColumn="0" w:lastRowFirstColumn="0" w:lastRowLastColumn="0"/>
          <w:trHeight w:val="300"/>
        </w:trPr>
        <w:tc>
          <w:tcPr>
            <w:tcW w:w="1472" w:type="dxa"/>
            <w:noWrap/>
            <w:hideMark/>
          </w:tcPr>
          <w:p w14:paraId="096C264F" w14:textId="77777777" w:rsidR="00EE37DB" w:rsidRPr="00812079" w:rsidRDefault="00EE37DB" w:rsidP="008344C2">
            <w:pPr>
              <w:pStyle w:val="TableText"/>
              <w:rPr>
                <w:lang w:val="en-GB"/>
              </w:rPr>
            </w:pPr>
            <w:r w:rsidRPr="00812079">
              <w:t>35G</w:t>
            </w:r>
          </w:p>
        </w:tc>
        <w:tc>
          <w:tcPr>
            <w:tcW w:w="3772" w:type="dxa"/>
            <w:noWrap/>
            <w:hideMark/>
          </w:tcPr>
          <w:p w14:paraId="150655A1" w14:textId="77777777" w:rsidR="00EE37DB" w:rsidRPr="00812079" w:rsidRDefault="00EE37DB" w:rsidP="008344C2">
            <w:pPr>
              <w:pStyle w:val="TableText"/>
              <w:rPr>
                <w:lang w:val="en-GB"/>
              </w:rPr>
            </w:pPr>
            <w:r w:rsidRPr="00812079">
              <w:t>Expiry condition </w:t>
            </w:r>
          </w:p>
        </w:tc>
        <w:tc>
          <w:tcPr>
            <w:tcW w:w="3772" w:type="dxa"/>
            <w:hideMark/>
          </w:tcPr>
          <w:p w14:paraId="2F0FCC6B" w14:textId="77777777" w:rsidR="00EE37DB" w:rsidRPr="00812079" w:rsidRDefault="00EE37DB" w:rsidP="008344C2">
            <w:pPr>
              <w:pStyle w:val="TableText"/>
              <w:rPr>
                <w:lang w:val="en-GB"/>
              </w:rPr>
            </w:pPr>
            <w:r w:rsidRPr="00812079">
              <w:t>Counter to send - Set if COND (if changed)</w:t>
            </w:r>
          </w:p>
        </w:tc>
      </w:tr>
      <w:tr w:rsidR="00EE37DB" w:rsidRPr="00812079" w14:paraId="33B5AF64" w14:textId="77777777" w:rsidTr="00EE37DB">
        <w:trPr>
          <w:cnfStyle w:val="000000010000" w:firstRow="0" w:lastRow="0" w:firstColumn="0" w:lastColumn="0" w:oddVBand="0" w:evenVBand="0" w:oddHBand="0" w:evenHBand="1" w:firstRowFirstColumn="0" w:firstRowLastColumn="0" w:lastRowFirstColumn="0" w:lastRowLastColumn="0"/>
          <w:trHeight w:val="600"/>
        </w:trPr>
        <w:tc>
          <w:tcPr>
            <w:tcW w:w="1472" w:type="dxa"/>
            <w:noWrap/>
            <w:hideMark/>
          </w:tcPr>
          <w:p w14:paraId="0D247597" w14:textId="77777777" w:rsidR="00EE37DB" w:rsidRPr="00812079" w:rsidRDefault="00EE37DB" w:rsidP="008344C2">
            <w:pPr>
              <w:pStyle w:val="TableText"/>
              <w:rPr>
                <w:lang w:val="en-GB"/>
              </w:rPr>
            </w:pPr>
            <w:r w:rsidRPr="00812079">
              <w:t>59a</w:t>
            </w:r>
          </w:p>
        </w:tc>
        <w:tc>
          <w:tcPr>
            <w:tcW w:w="3772" w:type="dxa"/>
            <w:noWrap/>
            <w:hideMark/>
          </w:tcPr>
          <w:p w14:paraId="4ABFCBE4" w14:textId="77777777" w:rsidR="00EE37DB" w:rsidRPr="00812079" w:rsidRDefault="00EE37DB" w:rsidP="008344C2">
            <w:pPr>
              <w:pStyle w:val="TableText"/>
              <w:rPr>
                <w:lang w:val="en-GB"/>
              </w:rPr>
            </w:pPr>
            <w:r w:rsidRPr="00812079">
              <w:t>Beneficiary (A or blank)</w:t>
            </w:r>
          </w:p>
        </w:tc>
        <w:tc>
          <w:tcPr>
            <w:tcW w:w="3772" w:type="dxa"/>
            <w:hideMark/>
          </w:tcPr>
          <w:p w14:paraId="3AFDBFD9" w14:textId="77777777" w:rsidR="00EE37DB" w:rsidRPr="00812079" w:rsidRDefault="00EE37DB" w:rsidP="008344C2">
            <w:pPr>
              <w:pStyle w:val="TableText"/>
              <w:rPr>
                <w:lang w:val="en-GB"/>
              </w:rPr>
            </w:pPr>
            <w:r w:rsidRPr="00812079">
              <w:t>SWIFT BIC or name and address of Beneficiary (if changed)</w:t>
            </w:r>
          </w:p>
        </w:tc>
      </w:tr>
      <w:tr w:rsidR="00EE37DB" w:rsidRPr="00812079" w14:paraId="52D65A15" w14:textId="77777777" w:rsidTr="00EE37DB">
        <w:trPr>
          <w:cnfStyle w:val="000000100000" w:firstRow="0" w:lastRow="0" w:firstColumn="0" w:lastColumn="0" w:oddVBand="0" w:evenVBand="0" w:oddHBand="1" w:evenHBand="0" w:firstRowFirstColumn="0" w:firstRowLastColumn="0" w:lastRowFirstColumn="0" w:lastRowLastColumn="0"/>
          <w:trHeight w:val="300"/>
        </w:trPr>
        <w:tc>
          <w:tcPr>
            <w:tcW w:w="1472" w:type="dxa"/>
            <w:noWrap/>
            <w:hideMark/>
          </w:tcPr>
          <w:p w14:paraId="5C1654B6" w14:textId="77777777" w:rsidR="00EE37DB" w:rsidRPr="00812079" w:rsidRDefault="00EE37DB" w:rsidP="008344C2">
            <w:pPr>
              <w:pStyle w:val="TableText"/>
              <w:rPr>
                <w:lang w:val="en-GB"/>
              </w:rPr>
            </w:pPr>
            <w:r w:rsidRPr="00812079">
              <w:t>77U</w:t>
            </w:r>
          </w:p>
        </w:tc>
        <w:tc>
          <w:tcPr>
            <w:tcW w:w="3772" w:type="dxa"/>
            <w:noWrap/>
            <w:hideMark/>
          </w:tcPr>
          <w:p w14:paraId="5FBCAB99" w14:textId="77777777" w:rsidR="00EE37DB" w:rsidRPr="00812079" w:rsidRDefault="00EE37DB" w:rsidP="008344C2">
            <w:pPr>
              <w:pStyle w:val="TableText"/>
              <w:rPr>
                <w:lang w:val="en-GB"/>
              </w:rPr>
            </w:pPr>
            <w:r w:rsidRPr="00812079">
              <w:t>Other amendments to undertaking</w:t>
            </w:r>
          </w:p>
        </w:tc>
        <w:tc>
          <w:tcPr>
            <w:tcW w:w="3772" w:type="dxa"/>
            <w:hideMark/>
          </w:tcPr>
          <w:p w14:paraId="640FF27C" w14:textId="77777777" w:rsidR="00EE37DB" w:rsidRPr="00812079" w:rsidRDefault="00EE37DB" w:rsidP="008344C2">
            <w:pPr>
              <w:pStyle w:val="TableText"/>
              <w:rPr>
                <w:lang w:val="en-GB"/>
              </w:rPr>
            </w:pPr>
            <w:r w:rsidRPr="00812079">
              <w:t>Counter to send - Amendment details to send</w:t>
            </w:r>
          </w:p>
        </w:tc>
      </w:tr>
      <w:tr w:rsidR="00EE37DB" w:rsidRPr="00812079" w14:paraId="3F03AAED" w14:textId="77777777" w:rsidTr="00EE37DB">
        <w:trPr>
          <w:cnfStyle w:val="000000010000" w:firstRow="0" w:lastRow="0" w:firstColumn="0" w:lastColumn="0" w:oddVBand="0" w:evenVBand="0" w:oddHBand="0" w:evenHBand="1" w:firstRowFirstColumn="0" w:firstRowLastColumn="0" w:lastRowFirstColumn="0" w:lastRowLastColumn="0"/>
          <w:trHeight w:val="300"/>
        </w:trPr>
        <w:tc>
          <w:tcPr>
            <w:tcW w:w="1472" w:type="dxa"/>
            <w:noWrap/>
            <w:hideMark/>
          </w:tcPr>
          <w:p w14:paraId="044ACC12" w14:textId="77777777" w:rsidR="00EE37DB" w:rsidRPr="00812079" w:rsidRDefault="00EE37DB" w:rsidP="008344C2">
            <w:pPr>
              <w:pStyle w:val="TableText"/>
              <w:rPr>
                <w:lang w:val="en-GB"/>
              </w:rPr>
            </w:pPr>
            <w:r w:rsidRPr="00812079">
              <w:rPr>
                <w:lang w:val="en-GB"/>
              </w:rPr>
              <w:t>24E Code</w:t>
            </w:r>
          </w:p>
        </w:tc>
        <w:tc>
          <w:tcPr>
            <w:tcW w:w="3772" w:type="dxa"/>
            <w:noWrap/>
            <w:hideMark/>
          </w:tcPr>
          <w:p w14:paraId="44838C5B" w14:textId="77777777" w:rsidR="00EE37DB" w:rsidRPr="00812079" w:rsidRDefault="00EE37DB" w:rsidP="008344C2">
            <w:pPr>
              <w:pStyle w:val="TableText"/>
              <w:rPr>
                <w:lang w:val="en-GB"/>
              </w:rPr>
            </w:pPr>
            <w:r w:rsidRPr="00812079">
              <w:rPr>
                <w:lang w:val="en-GB"/>
              </w:rPr>
              <w:t xml:space="preserve">Delivery of Original Undertaking </w:t>
            </w:r>
          </w:p>
        </w:tc>
        <w:tc>
          <w:tcPr>
            <w:tcW w:w="3772" w:type="dxa"/>
            <w:hideMark/>
          </w:tcPr>
          <w:p w14:paraId="05AC5348" w14:textId="77777777" w:rsidR="00EE37DB" w:rsidRPr="00812079" w:rsidRDefault="00EE37DB" w:rsidP="008344C2">
            <w:pPr>
              <w:pStyle w:val="TableText"/>
              <w:rPr>
                <w:lang w:val="en-GB"/>
              </w:rPr>
            </w:pPr>
            <w:r w:rsidRPr="00812079">
              <w:t>Not set </w:t>
            </w:r>
          </w:p>
        </w:tc>
      </w:tr>
      <w:tr w:rsidR="00EE37DB" w:rsidRPr="00812079" w14:paraId="4B918FF3" w14:textId="77777777" w:rsidTr="00EE37DB">
        <w:trPr>
          <w:cnfStyle w:val="000000100000" w:firstRow="0" w:lastRow="0" w:firstColumn="0" w:lastColumn="0" w:oddVBand="0" w:evenVBand="0" w:oddHBand="1" w:evenHBand="0" w:firstRowFirstColumn="0" w:firstRowLastColumn="0" w:lastRowFirstColumn="0" w:lastRowLastColumn="0"/>
          <w:trHeight w:val="300"/>
        </w:trPr>
        <w:tc>
          <w:tcPr>
            <w:tcW w:w="1472" w:type="dxa"/>
            <w:noWrap/>
            <w:hideMark/>
          </w:tcPr>
          <w:p w14:paraId="0AC121AA" w14:textId="77777777" w:rsidR="00EE37DB" w:rsidRPr="00812079" w:rsidRDefault="00EE37DB" w:rsidP="008344C2">
            <w:pPr>
              <w:pStyle w:val="TableText"/>
              <w:rPr>
                <w:lang w:val="en-GB"/>
              </w:rPr>
            </w:pPr>
            <w:r w:rsidRPr="00812079">
              <w:rPr>
                <w:lang w:val="en-GB"/>
              </w:rPr>
              <w:t>24E Add info</w:t>
            </w:r>
          </w:p>
        </w:tc>
        <w:tc>
          <w:tcPr>
            <w:tcW w:w="3772" w:type="dxa"/>
            <w:noWrap/>
            <w:hideMark/>
          </w:tcPr>
          <w:p w14:paraId="2E3528E3" w14:textId="77777777" w:rsidR="00EE37DB" w:rsidRPr="00812079" w:rsidRDefault="00EE37DB" w:rsidP="008344C2">
            <w:pPr>
              <w:pStyle w:val="TableText"/>
              <w:rPr>
                <w:lang w:val="en-GB"/>
              </w:rPr>
            </w:pPr>
            <w:r w:rsidRPr="00812079">
              <w:rPr>
                <w:lang w:val="en-GB"/>
              </w:rPr>
              <w:t>Delivery of Original Undertaking add info</w:t>
            </w:r>
          </w:p>
        </w:tc>
        <w:tc>
          <w:tcPr>
            <w:tcW w:w="3772" w:type="dxa"/>
            <w:hideMark/>
          </w:tcPr>
          <w:p w14:paraId="486E53CC" w14:textId="77777777" w:rsidR="00EE37DB" w:rsidRPr="00812079" w:rsidRDefault="00EE37DB" w:rsidP="008344C2">
            <w:pPr>
              <w:pStyle w:val="TableText"/>
              <w:rPr>
                <w:lang w:val="en-GB"/>
              </w:rPr>
            </w:pPr>
            <w:r w:rsidRPr="00812079">
              <w:t>Not set </w:t>
            </w:r>
          </w:p>
        </w:tc>
      </w:tr>
      <w:tr w:rsidR="00EE37DB" w:rsidRPr="00812079" w14:paraId="7B0B6552" w14:textId="77777777" w:rsidTr="00EE37DB">
        <w:trPr>
          <w:cnfStyle w:val="000000010000" w:firstRow="0" w:lastRow="0" w:firstColumn="0" w:lastColumn="0" w:oddVBand="0" w:evenVBand="0" w:oddHBand="0" w:evenHBand="1" w:firstRowFirstColumn="0" w:firstRowLastColumn="0" w:lastRowFirstColumn="0" w:lastRowLastColumn="0"/>
          <w:trHeight w:val="300"/>
        </w:trPr>
        <w:tc>
          <w:tcPr>
            <w:tcW w:w="1472" w:type="dxa"/>
            <w:noWrap/>
            <w:hideMark/>
          </w:tcPr>
          <w:p w14:paraId="2A4C4B20" w14:textId="77777777" w:rsidR="00EE37DB" w:rsidRPr="00812079" w:rsidRDefault="00EE37DB" w:rsidP="008344C2">
            <w:pPr>
              <w:pStyle w:val="TableText"/>
              <w:rPr>
                <w:lang w:val="en-GB"/>
              </w:rPr>
            </w:pPr>
            <w:r w:rsidRPr="00812079">
              <w:t>24G Code</w:t>
            </w:r>
          </w:p>
        </w:tc>
        <w:tc>
          <w:tcPr>
            <w:tcW w:w="3772" w:type="dxa"/>
            <w:noWrap/>
            <w:hideMark/>
          </w:tcPr>
          <w:p w14:paraId="4BEAC90A" w14:textId="77777777" w:rsidR="00EE37DB" w:rsidRPr="00812079" w:rsidRDefault="00EE37DB" w:rsidP="008344C2">
            <w:pPr>
              <w:pStyle w:val="TableText"/>
              <w:rPr>
                <w:lang w:val="en-GB"/>
              </w:rPr>
            </w:pPr>
            <w:r w:rsidRPr="00812079">
              <w:rPr>
                <w:lang w:val="en-GB"/>
              </w:rPr>
              <w:t>Delivery To/Collection By</w:t>
            </w:r>
          </w:p>
        </w:tc>
        <w:tc>
          <w:tcPr>
            <w:tcW w:w="3772" w:type="dxa"/>
            <w:hideMark/>
          </w:tcPr>
          <w:p w14:paraId="092F6A3D" w14:textId="77777777" w:rsidR="00EE37DB" w:rsidRPr="00812079" w:rsidRDefault="00EE37DB" w:rsidP="008344C2">
            <w:pPr>
              <w:pStyle w:val="TableText"/>
              <w:rPr>
                <w:lang w:val="en-GB"/>
              </w:rPr>
            </w:pPr>
            <w:r w:rsidRPr="00812079">
              <w:t>Not set </w:t>
            </w:r>
          </w:p>
        </w:tc>
      </w:tr>
      <w:tr w:rsidR="00EE37DB" w:rsidRPr="00812079" w14:paraId="5A1C02FC" w14:textId="77777777" w:rsidTr="00EE37DB">
        <w:trPr>
          <w:cnfStyle w:val="000000100000" w:firstRow="0" w:lastRow="0" w:firstColumn="0" w:lastColumn="0" w:oddVBand="0" w:evenVBand="0" w:oddHBand="1" w:evenHBand="0" w:firstRowFirstColumn="0" w:firstRowLastColumn="0" w:lastRowFirstColumn="0" w:lastRowLastColumn="0"/>
          <w:trHeight w:val="300"/>
        </w:trPr>
        <w:tc>
          <w:tcPr>
            <w:tcW w:w="1472" w:type="dxa"/>
            <w:noWrap/>
            <w:hideMark/>
          </w:tcPr>
          <w:p w14:paraId="7F3AFFB5" w14:textId="0ACBD259" w:rsidR="00EE37DB" w:rsidRPr="00812079" w:rsidRDefault="00EE37DB" w:rsidP="008344C2">
            <w:pPr>
              <w:pStyle w:val="TableText"/>
              <w:rPr>
                <w:lang w:val="en-GB"/>
              </w:rPr>
            </w:pPr>
            <w:r w:rsidRPr="00812079">
              <w:t xml:space="preserve">24G </w:t>
            </w:r>
            <w:r w:rsidR="00BB26BD">
              <w:t>Narrative</w:t>
            </w:r>
          </w:p>
        </w:tc>
        <w:tc>
          <w:tcPr>
            <w:tcW w:w="3772" w:type="dxa"/>
            <w:noWrap/>
            <w:hideMark/>
          </w:tcPr>
          <w:p w14:paraId="1570CBF3" w14:textId="77777777" w:rsidR="00EE37DB" w:rsidRPr="00812079" w:rsidRDefault="00EE37DB" w:rsidP="008344C2">
            <w:pPr>
              <w:pStyle w:val="TableText"/>
              <w:rPr>
                <w:lang w:val="en-GB"/>
              </w:rPr>
            </w:pPr>
            <w:r w:rsidRPr="00812079">
              <w:t>Delivery To/Collection By - Details</w:t>
            </w:r>
          </w:p>
        </w:tc>
        <w:tc>
          <w:tcPr>
            <w:tcW w:w="3772" w:type="dxa"/>
            <w:hideMark/>
          </w:tcPr>
          <w:p w14:paraId="234CF33C" w14:textId="77777777" w:rsidR="00EE37DB" w:rsidRPr="00812079" w:rsidRDefault="00EE37DB" w:rsidP="008344C2">
            <w:pPr>
              <w:pStyle w:val="TableText"/>
              <w:rPr>
                <w:lang w:val="en-GB"/>
              </w:rPr>
            </w:pPr>
            <w:r w:rsidRPr="00812079">
              <w:t>Not set </w:t>
            </w:r>
          </w:p>
        </w:tc>
      </w:tr>
    </w:tbl>
    <w:p w14:paraId="7DBFD018" w14:textId="4053C74A" w:rsidR="000D3507" w:rsidRDefault="000D3507" w:rsidP="000D3507">
      <w:pPr>
        <w:pStyle w:val="TableText"/>
      </w:pPr>
    </w:p>
    <w:p w14:paraId="429F2506" w14:textId="5E921E83" w:rsidR="000D3507" w:rsidRPr="00C87E44" w:rsidRDefault="000D3507" w:rsidP="000D3507">
      <w:pPr>
        <w:pStyle w:val="BodyText"/>
      </w:pPr>
      <w:r w:rsidRPr="00C87E44">
        <w:rPr>
          <w:shd w:val="clear" w:color="auto" w:fill="FFFFFF"/>
        </w:rPr>
        <w:t xml:space="preserve">Seq </w:t>
      </w:r>
      <w:r w:rsidR="00DB5B31">
        <w:rPr>
          <w:shd w:val="clear" w:color="auto" w:fill="FFFFFF"/>
        </w:rPr>
        <w:t>C</w:t>
      </w:r>
      <w:r w:rsidRPr="00C87E44">
        <w:rPr>
          <w:shd w:val="clear" w:color="auto" w:fill="FFFFFF"/>
        </w:rPr>
        <w:t xml:space="preserve"> – Set from LOCAL UNDERTAKING details</w:t>
      </w:r>
    </w:p>
    <w:tbl>
      <w:tblPr>
        <w:tblStyle w:val="TableGridHeader18"/>
        <w:tblW w:w="5000" w:type="pct"/>
        <w:tblLook w:val="04A0" w:firstRow="1" w:lastRow="0" w:firstColumn="1" w:lastColumn="0" w:noHBand="0" w:noVBand="1"/>
      </w:tblPr>
      <w:tblGrid>
        <w:gridCol w:w="1287"/>
        <w:gridCol w:w="2861"/>
        <w:gridCol w:w="5732"/>
      </w:tblGrid>
      <w:tr w:rsidR="00004FA6" w:rsidRPr="00BE3D60" w14:paraId="03691BDA" w14:textId="77777777" w:rsidTr="008344C2">
        <w:trPr>
          <w:cnfStyle w:val="100000000000" w:firstRow="1" w:lastRow="0" w:firstColumn="0" w:lastColumn="0" w:oddVBand="0" w:evenVBand="0" w:oddHBand="0" w:evenHBand="0" w:firstRowFirstColumn="0" w:firstRowLastColumn="0" w:lastRowFirstColumn="0" w:lastRowLastColumn="0"/>
          <w:trHeight w:val="300"/>
          <w:tblHeader/>
        </w:trPr>
        <w:tc>
          <w:tcPr>
            <w:tcW w:w="1174" w:type="dxa"/>
            <w:noWrap/>
          </w:tcPr>
          <w:p w14:paraId="3BBA6DE4" w14:textId="77777777" w:rsidR="00004FA6" w:rsidRPr="00BE3D60" w:rsidRDefault="00004FA6" w:rsidP="008344C2">
            <w:pPr>
              <w:pStyle w:val="TableHead"/>
            </w:pPr>
            <w:r w:rsidRPr="00BE3D60">
              <w:t>Tag</w:t>
            </w:r>
          </w:p>
        </w:tc>
        <w:tc>
          <w:tcPr>
            <w:tcW w:w="2611" w:type="dxa"/>
            <w:noWrap/>
          </w:tcPr>
          <w:p w14:paraId="7A168CBB" w14:textId="77777777" w:rsidR="00004FA6" w:rsidRPr="00BE3D60" w:rsidRDefault="00004FA6" w:rsidP="008344C2">
            <w:pPr>
              <w:pStyle w:val="TableHead"/>
            </w:pPr>
            <w:r w:rsidRPr="00BE3D60">
              <w:t>Field name</w:t>
            </w:r>
          </w:p>
        </w:tc>
        <w:tc>
          <w:tcPr>
            <w:tcW w:w="5231" w:type="dxa"/>
          </w:tcPr>
          <w:p w14:paraId="4E21D805" w14:textId="77777777" w:rsidR="00004FA6" w:rsidRPr="00BE3D60" w:rsidRDefault="00004FA6" w:rsidP="008344C2">
            <w:pPr>
              <w:pStyle w:val="TableHead"/>
            </w:pPr>
            <w:r w:rsidRPr="00BE3D60">
              <w:t>Mapped From</w:t>
            </w:r>
          </w:p>
        </w:tc>
      </w:tr>
      <w:tr w:rsidR="00004FA6" w:rsidRPr="00BE3D60" w14:paraId="7DAB9AE8"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174" w:type="dxa"/>
            <w:noWrap/>
            <w:hideMark/>
          </w:tcPr>
          <w:p w14:paraId="725E1A1D" w14:textId="77777777" w:rsidR="00004FA6" w:rsidRPr="00BE3D60" w:rsidRDefault="00004FA6" w:rsidP="008344C2">
            <w:pPr>
              <w:pStyle w:val="TableText"/>
            </w:pPr>
            <w:r w:rsidRPr="00BE3D60">
              <w:t>15C</w:t>
            </w:r>
          </w:p>
        </w:tc>
        <w:tc>
          <w:tcPr>
            <w:tcW w:w="2611" w:type="dxa"/>
            <w:noWrap/>
            <w:hideMark/>
          </w:tcPr>
          <w:p w14:paraId="1F1CB2EA" w14:textId="77777777" w:rsidR="00004FA6" w:rsidRPr="00BE3D60" w:rsidRDefault="00004FA6" w:rsidP="008344C2">
            <w:pPr>
              <w:pStyle w:val="TableText"/>
            </w:pPr>
            <w:r w:rsidRPr="00BE3D60">
              <w:t>New Sequence</w:t>
            </w:r>
          </w:p>
        </w:tc>
        <w:tc>
          <w:tcPr>
            <w:tcW w:w="5231" w:type="dxa"/>
            <w:hideMark/>
          </w:tcPr>
          <w:p w14:paraId="2B086F89" w14:textId="77777777" w:rsidR="00004FA6" w:rsidRPr="00BE3D60" w:rsidRDefault="00004FA6" w:rsidP="008344C2">
            <w:pPr>
              <w:pStyle w:val="TableText"/>
            </w:pPr>
            <w:r w:rsidRPr="00BE3D60">
              <w:t>Empty field</w:t>
            </w:r>
          </w:p>
        </w:tc>
      </w:tr>
      <w:tr w:rsidR="00004FA6" w:rsidRPr="00BE3D60" w14:paraId="5D736062"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174" w:type="dxa"/>
            <w:noWrap/>
            <w:hideMark/>
          </w:tcPr>
          <w:p w14:paraId="3B62A2B4" w14:textId="77777777" w:rsidR="00004FA6" w:rsidRPr="00BE3D60" w:rsidRDefault="00004FA6" w:rsidP="008344C2">
            <w:pPr>
              <w:pStyle w:val="TableText"/>
            </w:pPr>
            <w:r w:rsidRPr="00BE3D60">
              <w:t>32B</w:t>
            </w:r>
          </w:p>
        </w:tc>
        <w:tc>
          <w:tcPr>
            <w:tcW w:w="2611" w:type="dxa"/>
            <w:noWrap/>
            <w:hideMark/>
          </w:tcPr>
          <w:p w14:paraId="5208A6EF" w14:textId="77777777" w:rsidR="00004FA6" w:rsidRPr="00BE3D60" w:rsidRDefault="00004FA6" w:rsidP="008344C2">
            <w:pPr>
              <w:pStyle w:val="TableText"/>
            </w:pPr>
            <w:r w:rsidRPr="00BE3D60">
              <w:t>Increase of Local Undertaking Amount</w:t>
            </w:r>
          </w:p>
        </w:tc>
        <w:tc>
          <w:tcPr>
            <w:tcW w:w="5231" w:type="dxa"/>
            <w:hideMark/>
          </w:tcPr>
          <w:p w14:paraId="30F90CF8" w14:textId="77777777" w:rsidR="00004FA6" w:rsidRPr="00BE3D60" w:rsidRDefault="00004FA6" w:rsidP="008344C2">
            <w:pPr>
              <w:pStyle w:val="TableText"/>
            </w:pPr>
            <w:r w:rsidRPr="00BE3D60">
              <w:t>Local undertaking - Increase in amount (if changed)</w:t>
            </w:r>
          </w:p>
        </w:tc>
      </w:tr>
      <w:tr w:rsidR="00004FA6" w:rsidRPr="00BE3D60" w14:paraId="5C43D608"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174" w:type="dxa"/>
            <w:noWrap/>
            <w:hideMark/>
          </w:tcPr>
          <w:p w14:paraId="2E4564B9" w14:textId="77777777" w:rsidR="00004FA6" w:rsidRPr="00BE3D60" w:rsidRDefault="00004FA6" w:rsidP="008344C2">
            <w:pPr>
              <w:pStyle w:val="TableText"/>
            </w:pPr>
            <w:r w:rsidRPr="00BE3D60">
              <w:t>33B</w:t>
            </w:r>
          </w:p>
        </w:tc>
        <w:tc>
          <w:tcPr>
            <w:tcW w:w="2611" w:type="dxa"/>
            <w:noWrap/>
            <w:hideMark/>
          </w:tcPr>
          <w:p w14:paraId="3735CDDF" w14:textId="77777777" w:rsidR="00004FA6" w:rsidRPr="00BE3D60" w:rsidRDefault="00004FA6" w:rsidP="008344C2">
            <w:pPr>
              <w:pStyle w:val="TableText"/>
            </w:pPr>
            <w:r w:rsidRPr="00BE3D60">
              <w:t>Decrease of Local Undertaking Amount</w:t>
            </w:r>
          </w:p>
        </w:tc>
        <w:tc>
          <w:tcPr>
            <w:tcW w:w="5231" w:type="dxa"/>
            <w:hideMark/>
          </w:tcPr>
          <w:p w14:paraId="2627B47D" w14:textId="77777777" w:rsidR="00004FA6" w:rsidRPr="00BE3D60" w:rsidRDefault="00004FA6" w:rsidP="008344C2">
            <w:pPr>
              <w:pStyle w:val="TableText"/>
            </w:pPr>
            <w:r w:rsidRPr="00BE3D60">
              <w:t>Local undertaking - Decrease in amount (if changed)</w:t>
            </w:r>
          </w:p>
        </w:tc>
      </w:tr>
      <w:tr w:rsidR="00004FA6" w:rsidRPr="00BE3D60" w14:paraId="69D02485"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174" w:type="dxa"/>
            <w:noWrap/>
            <w:hideMark/>
          </w:tcPr>
          <w:p w14:paraId="3176DAB5" w14:textId="77777777" w:rsidR="00004FA6" w:rsidRPr="00BE3D60" w:rsidRDefault="00004FA6" w:rsidP="008344C2">
            <w:pPr>
              <w:pStyle w:val="TableText"/>
            </w:pPr>
            <w:r w:rsidRPr="00BE3D60">
              <w:t>23B</w:t>
            </w:r>
          </w:p>
        </w:tc>
        <w:tc>
          <w:tcPr>
            <w:tcW w:w="2611" w:type="dxa"/>
            <w:noWrap/>
            <w:hideMark/>
          </w:tcPr>
          <w:p w14:paraId="37B11783" w14:textId="77777777" w:rsidR="00004FA6" w:rsidRPr="00BE3D60" w:rsidRDefault="00004FA6" w:rsidP="008344C2">
            <w:pPr>
              <w:pStyle w:val="TableText"/>
            </w:pPr>
            <w:r w:rsidRPr="00BE3D60">
              <w:t>Expiry Type</w:t>
            </w:r>
          </w:p>
        </w:tc>
        <w:tc>
          <w:tcPr>
            <w:tcW w:w="5231" w:type="dxa"/>
            <w:hideMark/>
          </w:tcPr>
          <w:p w14:paraId="1FDFDA8D" w14:textId="77777777" w:rsidR="00004FA6" w:rsidRPr="00BE3D60" w:rsidRDefault="00004FA6" w:rsidP="008344C2">
            <w:pPr>
              <w:pStyle w:val="TableText"/>
            </w:pPr>
            <w:r w:rsidRPr="00BE3D60">
              <w:t>Local undertaking - COND, FIXD, OPEN (if changed)</w:t>
            </w:r>
          </w:p>
        </w:tc>
      </w:tr>
      <w:tr w:rsidR="00004FA6" w:rsidRPr="00BE3D60" w14:paraId="7BCD80A3"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174" w:type="dxa"/>
            <w:noWrap/>
            <w:hideMark/>
          </w:tcPr>
          <w:p w14:paraId="7115DF3A" w14:textId="77777777" w:rsidR="00004FA6" w:rsidRPr="00BE3D60" w:rsidRDefault="00004FA6" w:rsidP="008344C2">
            <w:pPr>
              <w:pStyle w:val="TableText"/>
            </w:pPr>
            <w:r w:rsidRPr="00BE3D60">
              <w:t>31E</w:t>
            </w:r>
          </w:p>
        </w:tc>
        <w:tc>
          <w:tcPr>
            <w:tcW w:w="2611" w:type="dxa"/>
            <w:noWrap/>
            <w:hideMark/>
          </w:tcPr>
          <w:p w14:paraId="6F2196E6" w14:textId="77777777" w:rsidR="00004FA6" w:rsidRPr="00BE3D60" w:rsidRDefault="00004FA6" w:rsidP="008344C2">
            <w:pPr>
              <w:pStyle w:val="TableText"/>
            </w:pPr>
            <w:r w:rsidRPr="00BE3D60">
              <w:t xml:space="preserve">Date of Expiry </w:t>
            </w:r>
          </w:p>
        </w:tc>
        <w:tc>
          <w:tcPr>
            <w:tcW w:w="5231" w:type="dxa"/>
            <w:hideMark/>
          </w:tcPr>
          <w:p w14:paraId="76A6E5DF" w14:textId="77777777" w:rsidR="00004FA6" w:rsidRPr="00BE3D60" w:rsidRDefault="00004FA6" w:rsidP="008344C2">
            <w:pPr>
              <w:pStyle w:val="TableText"/>
            </w:pPr>
            <w:r w:rsidRPr="00BE3D60">
              <w:t>Local undertaking - Set if COND or FIXD (if changed)</w:t>
            </w:r>
          </w:p>
        </w:tc>
      </w:tr>
      <w:tr w:rsidR="00004FA6" w:rsidRPr="00BE3D60" w14:paraId="21C81B0E"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174" w:type="dxa"/>
            <w:noWrap/>
            <w:hideMark/>
          </w:tcPr>
          <w:p w14:paraId="15CCEB52" w14:textId="77777777" w:rsidR="00004FA6" w:rsidRPr="00BE3D60" w:rsidRDefault="00004FA6" w:rsidP="008344C2">
            <w:pPr>
              <w:pStyle w:val="TableText"/>
            </w:pPr>
            <w:r w:rsidRPr="00BE3D60">
              <w:lastRenderedPageBreak/>
              <w:t>35G</w:t>
            </w:r>
          </w:p>
        </w:tc>
        <w:tc>
          <w:tcPr>
            <w:tcW w:w="2611" w:type="dxa"/>
            <w:noWrap/>
            <w:hideMark/>
          </w:tcPr>
          <w:p w14:paraId="716C773C" w14:textId="77777777" w:rsidR="00004FA6" w:rsidRPr="00BE3D60" w:rsidRDefault="00004FA6" w:rsidP="008344C2">
            <w:pPr>
              <w:pStyle w:val="TableText"/>
            </w:pPr>
            <w:r w:rsidRPr="00BE3D60">
              <w:t>Expiry Condition/Event</w:t>
            </w:r>
          </w:p>
        </w:tc>
        <w:tc>
          <w:tcPr>
            <w:tcW w:w="5231" w:type="dxa"/>
            <w:hideMark/>
          </w:tcPr>
          <w:p w14:paraId="69273FD1" w14:textId="77777777" w:rsidR="00004FA6" w:rsidRPr="00BE3D60" w:rsidRDefault="00004FA6" w:rsidP="008344C2">
            <w:pPr>
              <w:pStyle w:val="TableText"/>
            </w:pPr>
            <w:r w:rsidRPr="00BE3D60">
              <w:t>Local undertaking - Set if COND (if changed)</w:t>
            </w:r>
          </w:p>
        </w:tc>
      </w:tr>
      <w:tr w:rsidR="00004FA6" w:rsidRPr="00BE3D60" w14:paraId="0C23313B" w14:textId="77777777" w:rsidTr="003D3747">
        <w:trPr>
          <w:cnfStyle w:val="000000100000" w:firstRow="0" w:lastRow="0" w:firstColumn="0" w:lastColumn="0" w:oddVBand="0" w:evenVBand="0" w:oddHBand="1" w:evenHBand="0" w:firstRowFirstColumn="0" w:firstRowLastColumn="0" w:lastRowFirstColumn="0" w:lastRowLastColumn="0"/>
          <w:trHeight w:val="600"/>
        </w:trPr>
        <w:tc>
          <w:tcPr>
            <w:tcW w:w="1174" w:type="dxa"/>
            <w:noWrap/>
            <w:hideMark/>
          </w:tcPr>
          <w:p w14:paraId="14C2B1AB" w14:textId="77777777" w:rsidR="00004FA6" w:rsidRPr="00BE3D60" w:rsidRDefault="00004FA6" w:rsidP="008344C2">
            <w:pPr>
              <w:pStyle w:val="TableText"/>
            </w:pPr>
            <w:r w:rsidRPr="00BE3D60">
              <w:t>59</w:t>
            </w:r>
          </w:p>
        </w:tc>
        <w:tc>
          <w:tcPr>
            <w:tcW w:w="2611" w:type="dxa"/>
            <w:noWrap/>
            <w:hideMark/>
          </w:tcPr>
          <w:p w14:paraId="0C26AED6" w14:textId="77777777" w:rsidR="00004FA6" w:rsidRPr="00BE3D60" w:rsidRDefault="00004FA6" w:rsidP="008344C2">
            <w:pPr>
              <w:pStyle w:val="TableText"/>
            </w:pPr>
            <w:r w:rsidRPr="00BE3D60">
              <w:t>Beneficiary</w:t>
            </w:r>
          </w:p>
        </w:tc>
        <w:tc>
          <w:tcPr>
            <w:tcW w:w="5231" w:type="dxa"/>
            <w:hideMark/>
          </w:tcPr>
          <w:p w14:paraId="430E06AF" w14:textId="77777777" w:rsidR="00004FA6" w:rsidRPr="00BE3D60" w:rsidRDefault="00004FA6" w:rsidP="008344C2">
            <w:pPr>
              <w:pStyle w:val="TableText"/>
            </w:pPr>
            <w:r w:rsidRPr="00BE3D60">
              <w:t>SWIFT BIC or name and address of Beneficiary (if changed)</w:t>
            </w:r>
          </w:p>
        </w:tc>
      </w:tr>
      <w:tr w:rsidR="00004FA6" w:rsidRPr="00BE3D60" w14:paraId="72F8A488"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174" w:type="dxa"/>
            <w:noWrap/>
            <w:hideMark/>
          </w:tcPr>
          <w:p w14:paraId="3D246D1D" w14:textId="77777777" w:rsidR="00004FA6" w:rsidRPr="00BE3D60" w:rsidRDefault="00004FA6" w:rsidP="008344C2">
            <w:pPr>
              <w:pStyle w:val="TableText"/>
            </w:pPr>
            <w:r w:rsidRPr="00BE3D60">
              <w:t>77L</w:t>
            </w:r>
          </w:p>
        </w:tc>
        <w:tc>
          <w:tcPr>
            <w:tcW w:w="2611" w:type="dxa"/>
            <w:noWrap/>
            <w:hideMark/>
          </w:tcPr>
          <w:p w14:paraId="397AD2B8" w14:textId="77777777" w:rsidR="00004FA6" w:rsidRPr="00BE3D60" w:rsidRDefault="00004FA6" w:rsidP="008344C2">
            <w:pPr>
              <w:pStyle w:val="TableText"/>
            </w:pPr>
            <w:r w:rsidRPr="00BE3D60">
              <w:t>Other Amendments to Local Undertaking</w:t>
            </w:r>
          </w:p>
        </w:tc>
        <w:tc>
          <w:tcPr>
            <w:tcW w:w="5231" w:type="dxa"/>
            <w:hideMark/>
          </w:tcPr>
          <w:p w14:paraId="37F2A6E0" w14:textId="77777777" w:rsidR="00004FA6" w:rsidRPr="00BE3D60" w:rsidRDefault="00004FA6" w:rsidP="008344C2">
            <w:pPr>
              <w:pStyle w:val="TableText"/>
            </w:pPr>
            <w:r w:rsidRPr="00BE3D60">
              <w:t>Local undertaking - Amendment details to send</w:t>
            </w:r>
          </w:p>
        </w:tc>
      </w:tr>
      <w:tr w:rsidR="00004FA6" w:rsidRPr="00BE3D60" w14:paraId="316D478A" w14:textId="77777777" w:rsidTr="003D3747">
        <w:trPr>
          <w:cnfStyle w:val="000000100000" w:firstRow="0" w:lastRow="0" w:firstColumn="0" w:lastColumn="0" w:oddVBand="0" w:evenVBand="0" w:oddHBand="1" w:evenHBand="0" w:firstRowFirstColumn="0" w:firstRowLastColumn="0" w:lastRowFirstColumn="0" w:lastRowLastColumn="0"/>
          <w:trHeight w:val="600"/>
        </w:trPr>
        <w:tc>
          <w:tcPr>
            <w:tcW w:w="1174" w:type="dxa"/>
            <w:noWrap/>
            <w:hideMark/>
          </w:tcPr>
          <w:p w14:paraId="47CCE859" w14:textId="77777777" w:rsidR="00004FA6" w:rsidRPr="00BE3D60" w:rsidRDefault="00004FA6" w:rsidP="008344C2">
            <w:pPr>
              <w:pStyle w:val="TableText"/>
            </w:pPr>
            <w:r w:rsidRPr="00BE3D60">
              <w:t>24E Code</w:t>
            </w:r>
          </w:p>
        </w:tc>
        <w:tc>
          <w:tcPr>
            <w:tcW w:w="2611" w:type="dxa"/>
            <w:noWrap/>
            <w:hideMark/>
          </w:tcPr>
          <w:p w14:paraId="1AFA6A63" w14:textId="77777777" w:rsidR="00004FA6" w:rsidRPr="00BE3D60" w:rsidRDefault="00004FA6" w:rsidP="008344C2">
            <w:pPr>
              <w:pStyle w:val="TableText"/>
            </w:pPr>
            <w:r w:rsidRPr="00BE3D60">
              <w:t>Delivery of Amendment to Local Undertaking</w:t>
            </w:r>
          </w:p>
        </w:tc>
        <w:tc>
          <w:tcPr>
            <w:tcW w:w="5231" w:type="dxa"/>
            <w:hideMark/>
          </w:tcPr>
          <w:p w14:paraId="13D01975" w14:textId="77777777" w:rsidR="00004FA6" w:rsidRPr="00BE3D60" w:rsidRDefault="00004FA6" w:rsidP="008344C2">
            <w:pPr>
              <w:pStyle w:val="TableText"/>
            </w:pPr>
            <w:r w:rsidRPr="00BE3D60">
              <w:t>Delivery of undertaking COLL, COURIER, MAIL, MESS, OTHR, REGM</w:t>
            </w:r>
          </w:p>
        </w:tc>
      </w:tr>
      <w:tr w:rsidR="00004FA6" w:rsidRPr="00BE3D60" w14:paraId="57DE681F" w14:textId="77777777" w:rsidTr="003D3747">
        <w:trPr>
          <w:cnfStyle w:val="000000010000" w:firstRow="0" w:lastRow="0" w:firstColumn="0" w:lastColumn="0" w:oddVBand="0" w:evenVBand="0" w:oddHBand="0" w:evenHBand="1" w:firstRowFirstColumn="0" w:firstRowLastColumn="0" w:lastRowFirstColumn="0" w:lastRowLastColumn="0"/>
          <w:trHeight w:val="600"/>
        </w:trPr>
        <w:tc>
          <w:tcPr>
            <w:tcW w:w="1174" w:type="dxa"/>
            <w:noWrap/>
            <w:hideMark/>
          </w:tcPr>
          <w:p w14:paraId="485E4F26" w14:textId="77777777" w:rsidR="00004FA6" w:rsidRPr="00BE3D60" w:rsidRDefault="00004FA6" w:rsidP="008344C2">
            <w:pPr>
              <w:pStyle w:val="TableText"/>
            </w:pPr>
            <w:r w:rsidRPr="00BE3D60">
              <w:t>24E Add Info</w:t>
            </w:r>
          </w:p>
        </w:tc>
        <w:tc>
          <w:tcPr>
            <w:tcW w:w="2611" w:type="dxa"/>
            <w:noWrap/>
            <w:hideMark/>
          </w:tcPr>
          <w:p w14:paraId="650F52B9" w14:textId="77777777" w:rsidR="00004FA6" w:rsidRPr="00BE3D60" w:rsidRDefault="00004FA6" w:rsidP="008344C2">
            <w:pPr>
              <w:pStyle w:val="TableText"/>
            </w:pPr>
            <w:r w:rsidRPr="00BE3D60">
              <w:t>Delivery of undertaking add Info</w:t>
            </w:r>
          </w:p>
        </w:tc>
        <w:tc>
          <w:tcPr>
            <w:tcW w:w="5231" w:type="dxa"/>
            <w:hideMark/>
          </w:tcPr>
          <w:p w14:paraId="17E56EF5" w14:textId="77777777" w:rsidR="00004FA6" w:rsidRPr="00BE3D60" w:rsidRDefault="00004FA6" w:rsidP="008344C2">
            <w:pPr>
              <w:pStyle w:val="TableText"/>
            </w:pPr>
            <w:r w:rsidRPr="00BE3D60">
              <w:t>Delivery of undertaking extra data entered for COURIER or OTHR</w:t>
            </w:r>
          </w:p>
        </w:tc>
      </w:tr>
      <w:tr w:rsidR="00004FA6" w:rsidRPr="00BE3D60" w14:paraId="4EA85FC1"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174" w:type="dxa"/>
            <w:noWrap/>
            <w:hideMark/>
          </w:tcPr>
          <w:p w14:paraId="0A4D532B" w14:textId="77777777" w:rsidR="00004FA6" w:rsidRPr="00BE3D60" w:rsidRDefault="00004FA6" w:rsidP="008344C2">
            <w:pPr>
              <w:pStyle w:val="TableText"/>
            </w:pPr>
            <w:r w:rsidRPr="00BE3D60">
              <w:t>24G Code</w:t>
            </w:r>
          </w:p>
        </w:tc>
        <w:tc>
          <w:tcPr>
            <w:tcW w:w="2611" w:type="dxa"/>
            <w:noWrap/>
            <w:hideMark/>
          </w:tcPr>
          <w:p w14:paraId="537C4D4B" w14:textId="77777777" w:rsidR="00004FA6" w:rsidRPr="00BE3D60" w:rsidRDefault="00004FA6" w:rsidP="008344C2">
            <w:pPr>
              <w:pStyle w:val="TableText"/>
            </w:pPr>
            <w:r w:rsidRPr="00BE3D60">
              <w:t>Delivery To/Collection By</w:t>
            </w:r>
          </w:p>
        </w:tc>
        <w:tc>
          <w:tcPr>
            <w:tcW w:w="5231" w:type="dxa"/>
            <w:hideMark/>
          </w:tcPr>
          <w:p w14:paraId="62AE2AAF" w14:textId="77777777" w:rsidR="00004FA6" w:rsidRPr="00BE3D60" w:rsidRDefault="00004FA6" w:rsidP="008344C2">
            <w:pPr>
              <w:pStyle w:val="TableText"/>
            </w:pPr>
            <w:r w:rsidRPr="00BE3D60">
              <w:t>Delivery to/Collection by - either Beneficiary or Other </w:t>
            </w:r>
          </w:p>
        </w:tc>
      </w:tr>
      <w:tr w:rsidR="00004FA6" w:rsidRPr="00BE3D60" w14:paraId="7713C928" w14:textId="77777777" w:rsidTr="003D3747">
        <w:trPr>
          <w:cnfStyle w:val="000000010000" w:firstRow="0" w:lastRow="0" w:firstColumn="0" w:lastColumn="0" w:oddVBand="0" w:evenVBand="0" w:oddHBand="0" w:evenHBand="1" w:firstRowFirstColumn="0" w:firstRowLastColumn="0" w:lastRowFirstColumn="0" w:lastRowLastColumn="0"/>
          <w:trHeight w:val="315"/>
        </w:trPr>
        <w:tc>
          <w:tcPr>
            <w:tcW w:w="1174" w:type="dxa"/>
            <w:noWrap/>
            <w:hideMark/>
          </w:tcPr>
          <w:p w14:paraId="2C6E4356" w14:textId="7F3A5BB3" w:rsidR="00004FA6" w:rsidRPr="00BE3D60" w:rsidRDefault="00004FA6" w:rsidP="008344C2">
            <w:pPr>
              <w:pStyle w:val="TableText"/>
            </w:pPr>
            <w:r w:rsidRPr="00BE3D60">
              <w:t xml:space="preserve">24G </w:t>
            </w:r>
            <w:r w:rsidR="003E0208">
              <w:t>Narrative</w:t>
            </w:r>
          </w:p>
        </w:tc>
        <w:tc>
          <w:tcPr>
            <w:tcW w:w="2611" w:type="dxa"/>
            <w:noWrap/>
            <w:hideMark/>
          </w:tcPr>
          <w:p w14:paraId="1D19F404" w14:textId="77777777" w:rsidR="00004FA6" w:rsidRPr="00BE3D60" w:rsidRDefault="00004FA6" w:rsidP="008344C2">
            <w:pPr>
              <w:pStyle w:val="TableText"/>
            </w:pPr>
            <w:r w:rsidRPr="00BE3D60">
              <w:t>Delivery To/Collection By - Details</w:t>
            </w:r>
          </w:p>
        </w:tc>
        <w:tc>
          <w:tcPr>
            <w:tcW w:w="5231" w:type="dxa"/>
            <w:hideMark/>
          </w:tcPr>
          <w:p w14:paraId="6CD641B8" w14:textId="59BFD6D9" w:rsidR="00840034" w:rsidRDefault="00004FA6" w:rsidP="00840034">
            <w:pPr>
              <w:pStyle w:val="TableText"/>
            </w:pPr>
            <w:r w:rsidRPr="00BE3D60">
              <w:t>Delivery to party address if OTHR</w:t>
            </w:r>
            <w:r w:rsidR="00840034">
              <w:t xml:space="preserve"> or BENE</w:t>
            </w:r>
            <w:r w:rsidR="00AC5FBA">
              <w:t xml:space="preserve">. </w:t>
            </w:r>
          </w:p>
          <w:p w14:paraId="07B2F2A8" w14:textId="018E15F3" w:rsidR="00B87580" w:rsidRPr="00BE3D60" w:rsidRDefault="00B87580" w:rsidP="00840034">
            <w:pPr>
              <w:pStyle w:val="TableText"/>
            </w:pPr>
            <w:r w:rsidRPr="00B87580">
              <w:t>In TI</w:t>
            </w:r>
            <w:r w:rsidR="00765A25">
              <w:t>,</w:t>
            </w:r>
            <w:r w:rsidRPr="00B87580">
              <w:t xml:space="preserve"> this field is maintained as Narrative Party name and address field but with a validation on the number of lines and characters per line as suggested in the SCORE standards guide. However, if the code is BENE, this field is not mandatory.</w:t>
            </w:r>
          </w:p>
        </w:tc>
      </w:tr>
    </w:tbl>
    <w:p w14:paraId="58D31341" w14:textId="77777777" w:rsidR="005C5FF0" w:rsidRDefault="005C5FF0" w:rsidP="005C5FF0">
      <w:pPr>
        <w:pStyle w:val="BodyText"/>
      </w:pPr>
    </w:p>
    <w:p w14:paraId="22365292" w14:textId="78EB354D" w:rsidR="000D3507" w:rsidRDefault="000D3507" w:rsidP="005C5FF0">
      <w:pPr>
        <w:pStyle w:val="BodyText"/>
      </w:pPr>
      <w:r w:rsidRPr="001C59A8">
        <w:t>Where the</w:t>
      </w:r>
      <w:r>
        <w:t xml:space="preserve"> </w:t>
      </w:r>
      <w:r w:rsidRPr="001C59A8">
        <w:t>Amendment details exceeds 150 x 65 characters in 77U</w:t>
      </w:r>
      <w:r>
        <w:t xml:space="preserve"> or 77L</w:t>
      </w:r>
      <w:r w:rsidR="00EB5233">
        <w:t xml:space="preserve">, then </w:t>
      </w:r>
      <w:r w:rsidRPr="001C59A8">
        <w:t>one or more</w:t>
      </w:r>
      <w:r w:rsidR="005C5FF0">
        <w:t xml:space="preserve"> </w:t>
      </w:r>
      <w:r w:rsidRPr="001C59A8">
        <w:t xml:space="preserve">continuation messages </w:t>
      </w:r>
      <w:r w:rsidR="00EB5233">
        <w:t>are</w:t>
      </w:r>
      <w:r>
        <w:t xml:space="preserve"> </w:t>
      </w:r>
      <w:r w:rsidRPr="001C59A8">
        <w:t>created in the following format</w:t>
      </w:r>
      <w:r w:rsidR="005C5FF0">
        <w:t>:</w:t>
      </w:r>
    </w:p>
    <w:tbl>
      <w:tblPr>
        <w:tblStyle w:val="TableGridHeader124"/>
        <w:tblW w:w="0" w:type="auto"/>
        <w:tblLook w:val="04A0" w:firstRow="1" w:lastRow="0" w:firstColumn="1" w:lastColumn="0" w:noHBand="0" w:noVBand="1"/>
      </w:tblPr>
      <w:tblGrid>
        <w:gridCol w:w="1440"/>
        <w:gridCol w:w="3680"/>
        <w:gridCol w:w="3896"/>
      </w:tblGrid>
      <w:tr w:rsidR="00F32BAA" w:rsidRPr="0075108C" w14:paraId="1B1314CE" w14:textId="77777777" w:rsidTr="00F32BAA">
        <w:trPr>
          <w:cnfStyle w:val="100000000000" w:firstRow="1" w:lastRow="0" w:firstColumn="0" w:lastColumn="0" w:oddVBand="0" w:evenVBand="0" w:oddHBand="0" w:evenHBand="0" w:firstRowFirstColumn="0" w:firstRowLastColumn="0" w:lastRowFirstColumn="0" w:lastRowLastColumn="0"/>
          <w:trHeight w:val="300"/>
        </w:trPr>
        <w:tc>
          <w:tcPr>
            <w:tcW w:w="1440" w:type="dxa"/>
            <w:noWrap/>
            <w:hideMark/>
          </w:tcPr>
          <w:p w14:paraId="4E43D7A8" w14:textId="77777777" w:rsidR="00F32BAA" w:rsidRPr="0075108C" w:rsidRDefault="00F32BAA" w:rsidP="008344C2">
            <w:pPr>
              <w:pStyle w:val="TableHead"/>
              <w:rPr>
                <w:lang w:val="en-GB"/>
              </w:rPr>
            </w:pPr>
            <w:bookmarkStart w:id="163" w:name="_Toc40607123"/>
            <w:r w:rsidRPr="0075108C">
              <w:rPr>
                <w:lang w:val="en-GB"/>
              </w:rPr>
              <w:t>Tag</w:t>
            </w:r>
          </w:p>
        </w:tc>
        <w:tc>
          <w:tcPr>
            <w:tcW w:w="3680" w:type="dxa"/>
            <w:noWrap/>
            <w:hideMark/>
          </w:tcPr>
          <w:p w14:paraId="1BB51655" w14:textId="77777777" w:rsidR="00F32BAA" w:rsidRPr="0075108C" w:rsidRDefault="00F32BAA" w:rsidP="008344C2">
            <w:pPr>
              <w:pStyle w:val="TableHead"/>
              <w:rPr>
                <w:lang w:val="en-GB"/>
              </w:rPr>
            </w:pPr>
            <w:r w:rsidRPr="0075108C">
              <w:rPr>
                <w:lang w:val="en-GB"/>
              </w:rPr>
              <w:t>Field name</w:t>
            </w:r>
          </w:p>
        </w:tc>
        <w:tc>
          <w:tcPr>
            <w:tcW w:w="3896" w:type="dxa"/>
            <w:noWrap/>
            <w:hideMark/>
          </w:tcPr>
          <w:p w14:paraId="0D268D9A" w14:textId="77777777" w:rsidR="00F32BAA" w:rsidRPr="0075108C" w:rsidRDefault="00F32BAA" w:rsidP="008344C2">
            <w:pPr>
              <w:pStyle w:val="TableHead"/>
              <w:rPr>
                <w:lang w:val="en-GB"/>
              </w:rPr>
            </w:pPr>
            <w:r w:rsidRPr="0075108C">
              <w:rPr>
                <w:lang w:val="en-GB"/>
              </w:rPr>
              <w:t>Mapped From</w:t>
            </w:r>
          </w:p>
        </w:tc>
      </w:tr>
      <w:tr w:rsidR="00F32BAA" w:rsidRPr="0075108C" w14:paraId="4E67EF3C" w14:textId="77777777" w:rsidTr="00F32BAA">
        <w:trPr>
          <w:cnfStyle w:val="000000100000" w:firstRow="0" w:lastRow="0" w:firstColumn="0" w:lastColumn="0" w:oddVBand="0" w:evenVBand="0" w:oddHBand="1" w:evenHBand="0" w:firstRowFirstColumn="0" w:firstRowLastColumn="0" w:lastRowFirstColumn="0" w:lastRowLastColumn="0"/>
          <w:trHeight w:val="300"/>
        </w:trPr>
        <w:tc>
          <w:tcPr>
            <w:tcW w:w="1440" w:type="dxa"/>
            <w:noWrap/>
            <w:hideMark/>
          </w:tcPr>
          <w:p w14:paraId="4611DDBB" w14:textId="77777777" w:rsidR="00F32BAA" w:rsidRPr="0075108C" w:rsidRDefault="00F32BAA" w:rsidP="008344C2">
            <w:pPr>
              <w:pStyle w:val="TableText"/>
              <w:rPr>
                <w:lang w:val="en-GB"/>
              </w:rPr>
            </w:pPr>
            <w:r w:rsidRPr="0075108C">
              <w:t>27</w:t>
            </w:r>
          </w:p>
        </w:tc>
        <w:tc>
          <w:tcPr>
            <w:tcW w:w="3680" w:type="dxa"/>
            <w:noWrap/>
            <w:hideMark/>
          </w:tcPr>
          <w:p w14:paraId="36741FEF" w14:textId="77777777" w:rsidR="00F32BAA" w:rsidRPr="0075108C" w:rsidRDefault="00F32BAA" w:rsidP="008344C2">
            <w:pPr>
              <w:pStyle w:val="TableText"/>
              <w:rPr>
                <w:lang w:val="en-GB"/>
              </w:rPr>
            </w:pPr>
            <w:r w:rsidRPr="0075108C">
              <w:t>Sequence of total</w:t>
            </w:r>
          </w:p>
        </w:tc>
        <w:tc>
          <w:tcPr>
            <w:tcW w:w="3896" w:type="dxa"/>
            <w:hideMark/>
          </w:tcPr>
          <w:p w14:paraId="1FF9D4DD" w14:textId="77777777" w:rsidR="00F32BAA" w:rsidRPr="0075108C" w:rsidRDefault="00F32BAA" w:rsidP="008344C2">
            <w:pPr>
              <w:pStyle w:val="TableText"/>
              <w:rPr>
                <w:lang w:val="en-GB"/>
              </w:rPr>
            </w:pPr>
            <w:r w:rsidRPr="0075108C">
              <w:t>Set according to the number of messages</w:t>
            </w:r>
          </w:p>
        </w:tc>
      </w:tr>
      <w:tr w:rsidR="00F32BAA" w:rsidRPr="0075108C" w14:paraId="1999515C" w14:textId="77777777" w:rsidTr="00F32BAA">
        <w:trPr>
          <w:cnfStyle w:val="000000010000" w:firstRow="0" w:lastRow="0" w:firstColumn="0" w:lastColumn="0" w:oddVBand="0" w:evenVBand="0" w:oddHBand="0" w:evenHBand="1" w:firstRowFirstColumn="0" w:firstRowLastColumn="0" w:lastRowFirstColumn="0" w:lastRowLastColumn="0"/>
          <w:trHeight w:val="300"/>
        </w:trPr>
        <w:tc>
          <w:tcPr>
            <w:tcW w:w="1440" w:type="dxa"/>
            <w:noWrap/>
            <w:hideMark/>
          </w:tcPr>
          <w:p w14:paraId="0451BF8B" w14:textId="77777777" w:rsidR="00F32BAA" w:rsidRPr="0075108C" w:rsidRDefault="00F32BAA" w:rsidP="008344C2">
            <w:pPr>
              <w:pStyle w:val="TableText"/>
              <w:rPr>
                <w:lang w:val="en-GB"/>
              </w:rPr>
            </w:pPr>
            <w:r w:rsidRPr="0075108C">
              <w:t>20</w:t>
            </w:r>
          </w:p>
        </w:tc>
        <w:tc>
          <w:tcPr>
            <w:tcW w:w="3680" w:type="dxa"/>
            <w:noWrap/>
            <w:hideMark/>
          </w:tcPr>
          <w:p w14:paraId="4F2DFCCE" w14:textId="77777777" w:rsidR="00F32BAA" w:rsidRPr="0075108C" w:rsidRDefault="00F32BAA" w:rsidP="008344C2">
            <w:pPr>
              <w:pStyle w:val="TableText"/>
              <w:rPr>
                <w:lang w:val="en-GB"/>
              </w:rPr>
            </w:pPr>
            <w:r w:rsidRPr="0075108C">
              <w:t>Undertaking number</w:t>
            </w:r>
          </w:p>
        </w:tc>
        <w:tc>
          <w:tcPr>
            <w:tcW w:w="3896" w:type="dxa"/>
            <w:hideMark/>
          </w:tcPr>
          <w:p w14:paraId="3248455A" w14:textId="77777777" w:rsidR="00F32BAA" w:rsidRPr="0075108C" w:rsidRDefault="00F32BAA" w:rsidP="008344C2">
            <w:pPr>
              <w:pStyle w:val="TableText"/>
              <w:rPr>
                <w:lang w:val="en-GB"/>
              </w:rPr>
            </w:pPr>
            <w:r w:rsidRPr="0075108C">
              <w:t>Master reference</w:t>
            </w:r>
          </w:p>
        </w:tc>
      </w:tr>
      <w:tr w:rsidR="00F32BAA" w:rsidRPr="0075108C" w14:paraId="22E0EF53" w14:textId="77777777" w:rsidTr="00F32BAA">
        <w:trPr>
          <w:cnfStyle w:val="000000100000" w:firstRow="0" w:lastRow="0" w:firstColumn="0" w:lastColumn="0" w:oddVBand="0" w:evenVBand="0" w:oddHBand="1" w:evenHBand="0" w:firstRowFirstColumn="0" w:firstRowLastColumn="0" w:lastRowFirstColumn="0" w:lastRowLastColumn="0"/>
          <w:trHeight w:val="600"/>
        </w:trPr>
        <w:tc>
          <w:tcPr>
            <w:tcW w:w="1440" w:type="dxa"/>
            <w:noWrap/>
            <w:hideMark/>
          </w:tcPr>
          <w:p w14:paraId="29D2EAB9" w14:textId="77777777" w:rsidR="00F32BAA" w:rsidRPr="0075108C" w:rsidRDefault="00F32BAA" w:rsidP="008344C2">
            <w:pPr>
              <w:pStyle w:val="TableText"/>
              <w:rPr>
                <w:lang w:val="en-GB"/>
              </w:rPr>
            </w:pPr>
            <w:r w:rsidRPr="0075108C">
              <w:t>21</w:t>
            </w:r>
          </w:p>
        </w:tc>
        <w:tc>
          <w:tcPr>
            <w:tcW w:w="3680" w:type="dxa"/>
            <w:noWrap/>
            <w:hideMark/>
          </w:tcPr>
          <w:p w14:paraId="1B838CCE" w14:textId="77777777" w:rsidR="00F32BAA" w:rsidRPr="0075108C" w:rsidRDefault="00F32BAA" w:rsidP="008344C2">
            <w:pPr>
              <w:pStyle w:val="TableText"/>
              <w:rPr>
                <w:lang w:val="en-GB"/>
              </w:rPr>
            </w:pPr>
            <w:r w:rsidRPr="0075108C">
              <w:t>Related Reference</w:t>
            </w:r>
          </w:p>
        </w:tc>
        <w:tc>
          <w:tcPr>
            <w:tcW w:w="3896" w:type="dxa"/>
            <w:hideMark/>
          </w:tcPr>
          <w:p w14:paraId="20BD8D42" w14:textId="77777777" w:rsidR="00F32BAA" w:rsidRPr="0075108C" w:rsidRDefault="00F32BAA" w:rsidP="008344C2">
            <w:pPr>
              <w:pStyle w:val="TableText"/>
              <w:rPr>
                <w:lang w:val="en-GB"/>
              </w:rPr>
            </w:pPr>
            <w:r w:rsidRPr="0075108C">
              <w:t>Addressee's Party reference e.g. Issuing bank, If reference do not exist then NOREF will be populated.</w:t>
            </w:r>
          </w:p>
        </w:tc>
      </w:tr>
      <w:tr w:rsidR="00F32BAA" w:rsidRPr="0075108C" w14:paraId="6117C56D" w14:textId="77777777" w:rsidTr="00F32BAA">
        <w:trPr>
          <w:cnfStyle w:val="000000010000" w:firstRow="0" w:lastRow="0" w:firstColumn="0" w:lastColumn="0" w:oddVBand="0" w:evenVBand="0" w:oddHBand="0" w:evenHBand="1" w:firstRowFirstColumn="0" w:firstRowLastColumn="0" w:lastRowFirstColumn="0" w:lastRowLastColumn="0"/>
          <w:trHeight w:val="300"/>
        </w:trPr>
        <w:tc>
          <w:tcPr>
            <w:tcW w:w="1440" w:type="dxa"/>
            <w:noWrap/>
            <w:hideMark/>
          </w:tcPr>
          <w:p w14:paraId="2A4A0E88" w14:textId="77777777" w:rsidR="00F32BAA" w:rsidRPr="0075108C" w:rsidRDefault="00F32BAA" w:rsidP="008344C2">
            <w:pPr>
              <w:pStyle w:val="TableText"/>
              <w:rPr>
                <w:lang w:val="en-GB"/>
              </w:rPr>
            </w:pPr>
            <w:r w:rsidRPr="0075108C">
              <w:t>26E</w:t>
            </w:r>
          </w:p>
        </w:tc>
        <w:tc>
          <w:tcPr>
            <w:tcW w:w="3680" w:type="dxa"/>
            <w:noWrap/>
            <w:hideMark/>
          </w:tcPr>
          <w:p w14:paraId="761C46E7" w14:textId="77777777" w:rsidR="00F32BAA" w:rsidRPr="0075108C" w:rsidRDefault="00F32BAA" w:rsidP="008344C2">
            <w:pPr>
              <w:pStyle w:val="TableText"/>
              <w:rPr>
                <w:lang w:val="en-GB"/>
              </w:rPr>
            </w:pPr>
            <w:r w:rsidRPr="0075108C">
              <w:t>Number of Amendment</w:t>
            </w:r>
          </w:p>
        </w:tc>
        <w:tc>
          <w:tcPr>
            <w:tcW w:w="3896" w:type="dxa"/>
            <w:hideMark/>
          </w:tcPr>
          <w:p w14:paraId="35D90168" w14:textId="77777777" w:rsidR="00F32BAA" w:rsidRPr="0075108C" w:rsidRDefault="00F32BAA" w:rsidP="008344C2">
            <w:pPr>
              <w:pStyle w:val="TableText"/>
              <w:rPr>
                <w:lang w:val="en-GB"/>
              </w:rPr>
            </w:pPr>
            <w:r w:rsidRPr="0075108C">
              <w:t>Amendment number</w:t>
            </w:r>
          </w:p>
        </w:tc>
      </w:tr>
      <w:tr w:rsidR="00F32BAA" w:rsidRPr="0075108C" w14:paraId="47259215" w14:textId="77777777" w:rsidTr="00F32BAA">
        <w:trPr>
          <w:cnfStyle w:val="000000100000" w:firstRow="0" w:lastRow="0" w:firstColumn="0" w:lastColumn="0" w:oddVBand="0" w:evenVBand="0" w:oddHBand="1" w:evenHBand="0" w:firstRowFirstColumn="0" w:firstRowLastColumn="0" w:lastRowFirstColumn="0" w:lastRowLastColumn="0"/>
          <w:trHeight w:val="600"/>
        </w:trPr>
        <w:tc>
          <w:tcPr>
            <w:tcW w:w="1440" w:type="dxa"/>
            <w:noWrap/>
            <w:hideMark/>
          </w:tcPr>
          <w:p w14:paraId="67FDCDD9" w14:textId="77777777" w:rsidR="00F32BAA" w:rsidRPr="0075108C" w:rsidRDefault="00F32BAA" w:rsidP="008344C2">
            <w:pPr>
              <w:pStyle w:val="TableText"/>
              <w:rPr>
                <w:lang w:val="en-GB"/>
              </w:rPr>
            </w:pPr>
            <w:r w:rsidRPr="0075108C">
              <w:t>52a</w:t>
            </w:r>
          </w:p>
        </w:tc>
        <w:tc>
          <w:tcPr>
            <w:tcW w:w="3680" w:type="dxa"/>
            <w:noWrap/>
            <w:hideMark/>
          </w:tcPr>
          <w:p w14:paraId="0ECEE337" w14:textId="77777777" w:rsidR="00F32BAA" w:rsidRPr="0075108C" w:rsidRDefault="00F32BAA" w:rsidP="008344C2">
            <w:pPr>
              <w:pStyle w:val="TableText"/>
              <w:rPr>
                <w:lang w:val="en-GB"/>
              </w:rPr>
            </w:pPr>
            <w:r w:rsidRPr="0075108C">
              <w:t>Issuer A or D</w:t>
            </w:r>
          </w:p>
        </w:tc>
        <w:tc>
          <w:tcPr>
            <w:tcW w:w="3896" w:type="dxa"/>
            <w:hideMark/>
          </w:tcPr>
          <w:p w14:paraId="31EF5F3E" w14:textId="77777777" w:rsidR="00F32BAA" w:rsidRPr="0075108C" w:rsidRDefault="00F32BAA" w:rsidP="008344C2">
            <w:pPr>
              <w:pStyle w:val="TableText"/>
              <w:rPr>
                <w:lang w:val="en-GB"/>
              </w:rPr>
            </w:pPr>
            <w:r w:rsidRPr="0075108C">
              <w:t>SWIFT BIC or name and address of the issuer or from the behalf of branch</w:t>
            </w:r>
          </w:p>
        </w:tc>
      </w:tr>
      <w:tr w:rsidR="00F32BAA" w:rsidRPr="0075108C" w14:paraId="54196FD4" w14:textId="77777777" w:rsidTr="00F32BAA">
        <w:trPr>
          <w:cnfStyle w:val="000000010000" w:firstRow="0" w:lastRow="0" w:firstColumn="0" w:lastColumn="0" w:oddVBand="0" w:evenVBand="0" w:oddHBand="0" w:evenHBand="1" w:firstRowFirstColumn="0" w:firstRowLastColumn="0" w:lastRowFirstColumn="0" w:lastRowLastColumn="0"/>
          <w:trHeight w:val="600"/>
        </w:trPr>
        <w:tc>
          <w:tcPr>
            <w:tcW w:w="1440" w:type="dxa"/>
            <w:noWrap/>
            <w:hideMark/>
          </w:tcPr>
          <w:p w14:paraId="07621130" w14:textId="77777777" w:rsidR="00F32BAA" w:rsidRPr="0075108C" w:rsidRDefault="00F32BAA" w:rsidP="008344C2">
            <w:pPr>
              <w:pStyle w:val="TableText"/>
              <w:rPr>
                <w:lang w:val="en-GB"/>
              </w:rPr>
            </w:pPr>
            <w:r w:rsidRPr="0075108C">
              <w:t>77U</w:t>
            </w:r>
          </w:p>
        </w:tc>
        <w:tc>
          <w:tcPr>
            <w:tcW w:w="3680" w:type="dxa"/>
            <w:noWrap/>
            <w:hideMark/>
          </w:tcPr>
          <w:p w14:paraId="583A24F2" w14:textId="77777777" w:rsidR="00F32BAA" w:rsidRPr="0075108C" w:rsidRDefault="00F32BAA" w:rsidP="008344C2">
            <w:pPr>
              <w:pStyle w:val="TableText"/>
              <w:rPr>
                <w:lang w:val="en-GB"/>
              </w:rPr>
            </w:pPr>
            <w:r w:rsidRPr="0075108C">
              <w:t>Other Amendments to Undertaking</w:t>
            </w:r>
          </w:p>
        </w:tc>
        <w:tc>
          <w:tcPr>
            <w:tcW w:w="3896" w:type="dxa"/>
            <w:hideMark/>
          </w:tcPr>
          <w:p w14:paraId="49A82ED5" w14:textId="77777777" w:rsidR="00F32BAA" w:rsidRPr="0075108C" w:rsidRDefault="00F32BAA" w:rsidP="008344C2">
            <w:pPr>
              <w:pStyle w:val="TableText"/>
              <w:rPr>
                <w:lang w:val="en-GB"/>
              </w:rPr>
            </w:pPr>
            <w:r w:rsidRPr="0075108C">
              <w:t>Counter to send - Amendment details to send - (continuation)</w:t>
            </w:r>
          </w:p>
        </w:tc>
      </w:tr>
      <w:tr w:rsidR="00F32BAA" w:rsidRPr="0075108C" w14:paraId="5D386F33" w14:textId="77777777" w:rsidTr="00F32BAA">
        <w:trPr>
          <w:cnfStyle w:val="000000100000" w:firstRow="0" w:lastRow="0" w:firstColumn="0" w:lastColumn="0" w:oddVBand="0" w:evenVBand="0" w:oddHBand="1" w:evenHBand="0" w:firstRowFirstColumn="0" w:firstRowLastColumn="0" w:lastRowFirstColumn="0" w:lastRowLastColumn="0"/>
          <w:trHeight w:val="315"/>
        </w:trPr>
        <w:tc>
          <w:tcPr>
            <w:tcW w:w="1440" w:type="dxa"/>
            <w:noWrap/>
            <w:hideMark/>
          </w:tcPr>
          <w:p w14:paraId="6EE3F8AC" w14:textId="77777777" w:rsidR="00F32BAA" w:rsidRPr="0075108C" w:rsidRDefault="00F32BAA" w:rsidP="008344C2">
            <w:pPr>
              <w:pStyle w:val="TableText"/>
              <w:rPr>
                <w:lang w:val="en-GB"/>
              </w:rPr>
            </w:pPr>
            <w:r w:rsidRPr="0075108C">
              <w:rPr>
                <w:lang w:val="en-GB"/>
              </w:rPr>
              <w:t>77L</w:t>
            </w:r>
          </w:p>
        </w:tc>
        <w:tc>
          <w:tcPr>
            <w:tcW w:w="3680" w:type="dxa"/>
            <w:noWrap/>
            <w:hideMark/>
          </w:tcPr>
          <w:p w14:paraId="3AC7C476" w14:textId="77777777" w:rsidR="00F32BAA" w:rsidRPr="0075108C" w:rsidRDefault="00F32BAA" w:rsidP="008344C2">
            <w:pPr>
              <w:pStyle w:val="TableText"/>
              <w:rPr>
                <w:lang w:val="en-GB"/>
              </w:rPr>
            </w:pPr>
            <w:r w:rsidRPr="0075108C">
              <w:rPr>
                <w:lang w:val="en-GB"/>
              </w:rPr>
              <w:t>Other Amendments to Local Undertaking</w:t>
            </w:r>
          </w:p>
        </w:tc>
        <w:tc>
          <w:tcPr>
            <w:tcW w:w="3896" w:type="dxa"/>
            <w:noWrap/>
            <w:hideMark/>
          </w:tcPr>
          <w:p w14:paraId="1CC8C4F3" w14:textId="77777777" w:rsidR="00F32BAA" w:rsidRPr="0075108C" w:rsidRDefault="00F32BAA" w:rsidP="008344C2">
            <w:pPr>
              <w:pStyle w:val="TableText"/>
              <w:rPr>
                <w:lang w:val="en-GB"/>
              </w:rPr>
            </w:pPr>
            <w:r w:rsidRPr="0075108C">
              <w:t>Local undertaking - Amendment details to send - (continuation)</w:t>
            </w:r>
          </w:p>
        </w:tc>
      </w:tr>
    </w:tbl>
    <w:p w14:paraId="0FE6E369" w14:textId="26A96B3F" w:rsidR="00EB5233" w:rsidRDefault="00EB5233">
      <w:pPr>
        <w:spacing w:after="200" w:line="276" w:lineRule="auto"/>
        <w:rPr>
          <w:rFonts w:eastAsia="Times New Roman" w:cstheme="majorBidi"/>
          <w:bCs/>
          <w:sz w:val="24"/>
          <w:lang w:val="en-GB" w:eastAsia="en-GB"/>
        </w:rPr>
      </w:pPr>
    </w:p>
    <w:p w14:paraId="14D953BA" w14:textId="481605BC" w:rsidR="000D3507" w:rsidRDefault="000D3507" w:rsidP="000D3507">
      <w:pPr>
        <w:pStyle w:val="Heading3"/>
        <w:rPr>
          <w:rFonts w:eastAsia="Times New Roman"/>
          <w:lang w:val="en-GB" w:eastAsia="en-GB"/>
        </w:rPr>
      </w:pPr>
      <w:bookmarkStart w:id="164" w:name="_Toc160048705"/>
      <w:r>
        <w:rPr>
          <w:rFonts w:eastAsia="Times New Roman"/>
          <w:lang w:val="en-GB" w:eastAsia="en-GB"/>
        </w:rPr>
        <w:t>MT767/775 – Amendment to a Demand Guarantee/Standby LC – CANCEL</w:t>
      </w:r>
      <w:bookmarkEnd w:id="163"/>
      <w:bookmarkEnd w:id="164"/>
    </w:p>
    <w:p w14:paraId="3CCA0E6D" w14:textId="27C197D0" w:rsidR="00EB5233" w:rsidRDefault="00EB5233" w:rsidP="00EB5233">
      <w:pPr>
        <w:pStyle w:val="BodyText"/>
      </w:pPr>
      <w:r>
        <w:t xml:space="preserve">The structured MT767/775 - </w:t>
      </w:r>
      <w:r w:rsidRPr="004F1E50">
        <w:t>Amendment to a Demand Guarantee/Standby Letter of Credit</w:t>
      </w:r>
      <w:r>
        <w:t xml:space="preserve"> can be generated from the issued undertaking Cancel event.</w:t>
      </w:r>
    </w:p>
    <w:p w14:paraId="2E982F1C" w14:textId="01B58E0B" w:rsidR="00EB5233" w:rsidRDefault="00EB5233" w:rsidP="00EB5233">
      <w:pPr>
        <w:pStyle w:val="BodyText"/>
      </w:pPr>
      <w:r>
        <w:t>This allows a Cancellation request to be sent to the Advising bank for a previously issued ‘ISSU’ undertaking.</w:t>
      </w:r>
    </w:p>
    <w:p w14:paraId="5517C98A" w14:textId="77777777" w:rsidR="00EB5233" w:rsidRDefault="00EB5233" w:rsidP="00EB5233">
      <w:pPr>
        <w:pStyle w:val="BulletLevel1"/>
        <w:numPr>
          <w:ilvl w:val="0"/>
          <w:numId w:val="0"/>
        </w:numPr>
      </w:pPr>
      <w:r>
        <w:t>The SWIFT message details are mapped from the event as follows:</w:t>
      </w:r>
    </w:p>
    <w:tbl>
      <w:tblPr>
        <w:tblStyle w:val="TableGridHeader126"/>
        <w:tblW w:w="0" w:type="auto"/>
        <w:tblLook w:val="04A0" w:firstRow="1" w:lastRow="0" w:firstColumn="1" w:lastColumn="0" w:noHBand="0" w:noVBand="1"/>
      </w:tblPr>
      <w:tblGrid>
        <w:gridCol w:w="1330"/>
        <w:gridCol w:w="3370"/>
        <w:gridCol w:w="4316"/>
      </w:tblGrid>
      <w:tr w:rsidR="00596E60" w:rsidRPr="003C0F86" w14:paraId="39FD8056" w14:textId="77777777" w:rsidTr="008344C2">
        <w:trPr>
          <w:cnfStyle w:val="100000000000" w:firstRow="1" w:lastRow="0" w:firstColumn="0" w:lastColumn="0" w:oddVBand="0" w:evenVBand="0" w:oddHBand="0" w:evenHBand="0" w:firstRowFirstColumn="0" w:firstRowLastColumn="0" w:lastRowFirstColumn="0" w:lastRowLastColumn="0"/>
          <w:trHeight w:val="315"/>
          <w:tblHeader/>
        </w:trPr>
        <w:tc>
          <w:tcPr>
            <w:tcW w:w="1330" w:type="dxa"/>
            <w:noWrap/>
            <w:hideMark/>
          </w:tcPr>
          <w:p w14:paraId="30C002D0" w14:textId="77777777" w:rsidR="00596E60" w:rsidRPr="003C0F86" w:rsidRDefault="00596E60" w:rsidP="008344C2">
            <w:pPr>
              <w:pStyle w:val="TableHead"/>
              <w:rPr>
                <w:lang w:val="en-GB"/>
              </w:rPr>
            </w:pPr>
            <w:r w:rsidRPr="003C0F86">
              <w:rPr>
                <w:lang w:val="en-GB"/>
              </w:rPr>
              <w:t>Tag</w:t>
            </w:r>
          </w:p>
        </w:tc>
        <w:tc>
          <w:tcPr>
            <w:tcW w:w="3370" w:type="dxa"/>
            <w:noWrap/>
            <w:hideMark/>
          </w:tcPr>
          <w:p w14:paraId="5138BC41" w14:textId="77777777" w:rsidR="00596E60" w:rsidRPr="003C0F86" w:rsidRDefault="00596E60" w:rsidP="008344C2">
            <w:pPr>
              <w:pStyle w:val="TableHead"/>
              <w:rPr>
                <w:lang w:val="en-GB"/>
              </w:rPr>
            </w:pPr>
            <w:r w:rsidRPr="003C0F86">
              <w:rPr>
                <w:lang w:val="en-GB"/>
              </w:rPr>
              <w:t>Field name</w:t>
            </w:r>
          </w:p>
        </w:tc>
        <w:tc>
          <w:tcPr>
            <w:tcW w:w="4316" w:type="dxa"/>
            <w:noWrap/>
            <w:hideMark/>
          </w:tcPr>
          <w:p w14:paraId="089AE986" w14:textId="77777777" w:rsidR="00596E60" w:rsidRPr="003C0F86" w:rsidRDefault="00596E60" w:rsidP="008344C2">
            <w:pPr>
              <w:pStyle w:val="TableHead"/>
              <w:rPr>
                <w:lang w:val="en-GB"/>
              </w:rPr>
            </w:pPr>
            <w:r w:rsidRPr="003C0F86">
              <w:rPr>
                <w:lang w:val="en-GB"/>
              </w:rPr>
              <w:t>Mapped From</w:t>
            </w:r>
          </w:p>
        </w:tc>
      </w:tr>
      <w:tr w:rsidR="00596E60" w:rsidRPr="003C0F86" w14:paraId="08FCE2D2" w14:textId="77777777" w:rsidTr="00596E60">
        <w:trPr>
          <w:cnfStyle w:val="000000100000" w:firstRow="0" w:lastRow="0" w:firstColumn="0" w:lastColumn="0" w:oddVBand="0" w:evenVBand="0" w:oddHBand="1" w:evenHBand="0" w:firstRowFirstColumn="0" w:firstRowLastColumn="0" w:lastRowFirstColumn="0" w:lastRowLastColumn="0"/>
          <w:trHeight w:val="300"/>
        </w:trPr>
        <w:tc>
          <w:tcPr>
            <w:tcW w:w="1330" w:type="dxa"/>
            <w:noWrap/>
            <w:hideMark/>
          </w:tcPr>
          <w:p w14:paraId="4D314818" w14:textId="77777777" w:rsidR="00596E60" w:rsidRPr="003C0F86" w:rsidRDefault="00596E60" w:rsidP="008344C2">
            <w:pPr>
              <w:pStyle w:val="TableText"/>
              <w:rPr>
                <w:lang w:val="en-GB"/>
              </w:rPr>
            </w:pPr>
            <w:r w:rsidRPr="003C0F86">
              <w:rPr>
                <w:lang w:val="en-GB"/>
              </w:rPr>
              <w:t> </w:t>
            </w:r>
          </w:p>
        </w:tc>
        <w:tc>
          <w:tcPr>
            <w:tcW w:w="3370" w:type="dxa"/>
            <w:noWrap/>
            <w:hideMark/>
          </w:tcPr>
          <w:p w14:paraId="76A7AD49" w14:textId="77777777" w:rsidR="00596E60" w:rsidRPr="003C0F86" w:rsidRDefault="00596E60" w:rsidP="008344C2">
            <w:pPr>
              <w:pStyle w:val="TableText"/>
              <w:rPr>
                <w:lang w:val="en-GB"/>
              </w:rPr>
            </w:pPr>
            <w:r w:rsidRPr="003C0F86">
              <w:t>Sender</w:t>
            </w:r>
          </w:p>
        </w:tc>
        <w:tc>
          <w:tcPr>
            <w:tcW w:w="4316" w:type="dxa"/>
            <w:hideMark/>
          </w:tcPr>
          <w:p w14:paraId="19AFD14B" w14:textId="77777777" w:rsidR="00596E60" w:rsidRPr="003C0F86" w:rsidRDefault="00596E60" w:rsidP="008344C2">
            <w:pPr>
              <w:pStyle w:val="TableText"/>
              <w:rPr>
                <w:lang w:val="en-GB"/>
              </w:rPr>
            </w:pPr>
            <w:r w:rsidRPr="003C0F86">
              <w:t>Sender BIC</w:t>
            </w:r>
          </w:p>
        </w:tc>
      </w:tr>
      <w:tr w:rsidR="00596E60" w:rsidRPr="003C0F86" w14:paraId="6253F6D3" w14:textId="77777777" w:rsidTr="00596E60">
        <w:trPr>
          <w:cnfStyle w:val="000000010000" w:firstRow="0" w:lastRow="0" w:firstColumn="0" w:lastColumn="0" w:oddVBand="0" w:evenVBand="0" w:oddHBand="0" w:evenHBand="1" w:firstRowFirstColumn="0" w:firstRowLastColumn="0" w:lastRowFirstColumn="0" w:lastRowLastColumn="0"/>
          <w:trHeight w:val="300"/>
        </w:trPr>
        <w:tc>
          <w:tcPr>
            <w:tcW w:w="1330" w:type="dxa"/>
            <w:noWrap/>
            <w:hideMark/>
          </w:tcPr>
          <w:p w14:paraId="68964B15" w14:textId="77777777" w:rsidR="00596E60" w:rsidRPr="003C0F86" w:rsidRDefault="00596E60" w:rsidP="008344C2">
            <w:pPr>
              <w:pStyle w:val="TableText"/>
              <w:rPr>
                <w:lang w:val="en-GB"/>
              </w:rPr>
            </w:pPr>
            <w:r w:rsidRPr="003C0F86">
              <w:t> </w:t>
            </w:r>
          </w:p>
        </w:tc>
        <w:tc>
          <w:tcPr>
            <w:tcW w:w="3370" w:type="dxa"/>
            <w:noWrap/>
            <w:hideMark/>
          </w:tcPr>
          <w:p w14:paraId="68CB58B1" w14:textId="77777777" w:rsidR="00596E60" w:rsidRPr="003C0F86" w:rsidRDefault="00596E60" w:rsidP="008344C2">
            <w:pPr>
              <w:pStyle w:val="TableText"/>
              <w:rPr>
                <w:lang w:val="en-GB"/>
              </w:rPr>
            </w:pPr>
            <w:r w:rsidRPr="003C0F86">
              <w:t>Receiver</w:t>
            </w:r>
          </w:p>
        </w:tc>
        <w:tc>
          <w:tcPr>
            <w:tcW w:w="4316" w:type="dxa"/>
            <w:hideMark/>
          </w:tcPr>
          <w:p w14:paraId="5C166600" w14:textId="77777777" w:rsidR="00596E60" w:rsidRPr="003C0F86" w:rsidRDefault="00596E60" w:rsidP="008344C2">
            <w:pPr>
              <w:pStyle w:val="TableText"/>
              <w:rPr>
                <w:lang w:val="en-GB"/>
              </w:rPr>
            </w:pPr>
            <w:r w:rsidRPr="003C0F86">
              <w:t>SWIFT BIC of receiver</w:t>
            </w:r>
          </w:p>
        </w:tc>
      </w:tr>
      <w:tr w:rsidR="00596E60" w:rsidRPr="003C0F86" w14:paraId="65245806" w14:textId="77777777" w:rsidTr="00596E60">
        <w:trPr>
          <w:cnfStyle w:val="000000100000" w:firstRow="0" w:lastRow="0" w:firstColumn="0" w:lastColumn="0" w:oddVBand="0" w:evenVBand="0" w:oddHBand="1" w:evenHBand="0" w:firstRowFirstColumn="0" w:firstRowLastColumn="0" w:lastRowFirstColumn="0" w:lastRowLastColumn="0"/>
          <w:trHeight w:val="300"/>
        </w:trPr>
        <w:tc>
          <w:tcPr>
            <w:tcW w:w="1330" w:type="dxa"/>
            <w:noWrap/>
            <w:hideMark/>
          </w:tcPr>
          <w:p w14:paraId="4A30DAE9" w14:textId="77777777" w:rsidR="00596E60" w:rsidRPr="003C0F86" w:rsidRDefault="00596E60" w:rsidP="008344C2">
            <w:pPr>
              <w:pStyle w:val="TableText"/>
              <w:rPr>
                <w:lang w:val="en-GB"/>
              </w:rPr>
            </w:pPr>
            <w:r w:rsidRPr="003C0F86">
              <w:t>15A</w:t>
            </w:r>
          </w:p>
        </w:tc>
        <w:tc>
          <w:tcPr>
            <w:tcW w:w="3370" w:type="dxa"/>
            <w:noWrap/>
            <w:hideMark/>
          </w:tcPr>
          <w:p w14:paraId="4F4B09D0" w14:textId="77777777" w:rsidR="00596E60" w:rsidRPr="003C0F86" w:rsidRDefault="00596E60" w:rsidP="008344C2">
            <w:pPr>
              <w:pStyle w:val="TableText"/>
              <w:rPr>
                <w:lang w:val="en-GB"/>
              </w:rPr>
            </w:pPr>
            <w:r w:rsidRPr="003C0F86">
              <w:t>New sequence</w:t>
            </w:r>
          </w:p>
        </w:tc>
        <w:tc>
          <w:tcPr>
            <w:tcW w:w="4316" w:type="dxa"/>
            <w:noWrap/>
            <w:hideMark/>
          </w:tcPr>
          <w:p w14:paraId="0CC4635B" w14:textId="77777777" w:rsidR="00596E60" w:rsidRPr="003C0F86" w:rsidRDefault="00596E60" w:rsidP="008344C2">
            <w:pPr>
              <w:pStyle w:val="TableText"/>
              <w:rPr>
                <w:lang w:val="en-GB"/>
              </w:rPr>
            </w:pPr>
            <w:r w:rsidRPr="003C0F86">
              <w:t>Empty field</w:t>
            </w:r>
          </w:p>
        </w:tc>
      </w:tr>
      <w:tr w:rsidR="00596E60" w:rsidRPr="003C0F86" w14:paraId="3BBF8235" w14:textId="77777777" w:rsidTr="00596E60">
        <w:trPr>
          <w:cnfStyle w:val="000000010000" w:firstRow="0" w:lastRow="0" w:firstColumn="0" w:lastColumn="0" w:oddVBand="0" w:evenVBand="0" w:oddHBand="0" w:evenHBand="1" w:firstRowFirstColumn="0" w:firstRowLastColumn="0" w:lastRowFirstColumn="0" w:lastRowLastColumn="0"/>
          <w:trHeight w:val="300"/>
        </w:trPr>
        <w:tc>
          <w:tcPr>
            <w:tcW w:w="1330" w:type="dxa"/>
            <w:noWrap/>
            <w:hideMark/>
          </w:tcPr>
          <w:p w14:paraId="3E51C056" w14:textId="77777777" w:rsidR="00596E60" w:rsidRPr="003C0F86" w:rsidRDefault="00596E60" w:rsidP="008344C2">
            <w:pPr>
              <w:pStyle w:val="TableText"/>
              <w:rPr>
                <w:lang w:val="en-GB"/>
              </w:rPr>
            </w:pPr>
            <w:r w:rsidRPr="003C0F86">
              <w:t>27</w:t>
            </w:r>
          </w:p>
        </w:tc>
        <w:tc>
          <w:tcPr>
            <w:tcW w:w="3370" w:type="dxa"/>
            <w:noWrap/>
            <w:hideMark/>
          </w:tcPr>
          <w:p w14:paraId="614C7B22" w14:textId="77777777" w:rsidR="00596E60" w:rsidRPr="003C0F86" w:rsidRDefault="00596E60" w:rsidP="008344C2">
            <w:pPr>
              <w:pStyle w:val="TableText"/>
              <w:rPr>
                <w:lang w:val="en-GB"/>
              </w:rPr>
            </w:pPr>
            <w:r w:rsidRPr="003C0F86">
              <w:t>Sequence of total</w:t>
            </w:r>
          </w:p>
        </w:tc>
        <w:tc>
          <w:tcPr>
            <w:tcW w:w="4316" w:type="dxa"/>
            <w:noWrap/>
            <w:hideMark/>
          </w:tcPr>
          <w:p w14:paraId="4E1CA3AA" w14:textId="77777777" w:rsidR="00596E60" w:rsidRPr="003C0F86" w:rsidRDefault="00596E60" w:rsidP="008344C2">
            <w:pPr>
              <w:pStyle w:val="TableText"/>
              <w:rPr>
                <w:lang w:val="en-GB"/>
              </w:rPr>
            </w:pPr>
            <w:r w:rsidRPr="003C0F86">
              <w:t>Set according to the number of messages by Tools</w:t>
            </w:r>
          </w:p>
        </w:tc>
      </w:tr>
      <w:tr w:rsidR="00596E60" w:rsidRPr="003C0F86" w14:paraId="09B9CB49" w14:textId="77777777" w:rsidTr="00596E60">
        <w:trPr>
          <w:cnfStyle w:val="000000100000" w:firstRow="0" w:lastRow="0" w:firstColumn="0" w:lastColumn="0" w:oddVBand="0" w:evenVBand="0" w:oddHBand="1" w:evenHBand="0" w:firstRowFirstColumn="0" w:firstRowLastColumn="0" w:lastRowFirstColumn="0" w:lastRowLastColumn="0"/>
          <w:trHeight w:val="600"/>
        </w:trPr>
        <w:tc>
          <w:tcPr>
            <w:tcW w:w="1330" w:type="dxa"/>
            <w:noWrap/>
            <w:hideMark/>
          </w:tcPr>
          <w:p w14:paraId="3CF2EFBD" w14:textId="77777777" w:rsidR="00596E60" w:rsidRPr="003C0F86" w:rsidRDefault="00596E60" w:rsidP="008344C2">
            <w:pPr>
              <w:pStyle w:val="TableText"/>
              <w:rPr>
                <w:lang w:val="en-GB"/>
              </w:rPr>
            </w:pPr>
            <w:r w:rsidRPr="003C0F86">
              <w:t>21</w:t>
            </w:r>
          </w:p>
        </w:tc>
        <w:tc>
          <w:tcPr>
            <w:tcW w:w="3370" w:type="dxa"/>
            <w:noWrap/>
            <w:hideMark/>
          </w:tcPr>
          <w:p w14:paraId="4EE4003F" w14:textId="77777777" w:rsidR="00596E60" w:rsidRPr="003C0F86" w:rsidRDefault="00596E60" w:rsidP="008344C2">
            <w:pPr>
              <w:pStyle w:val="TableText"/>
              <w:rPr>
                <w:lang w:val="en-GB"/>
              </w:rPr>
            </w:pPr>
            <w:r w:rsidRPr="003C0F86">
              <w:t>Related reference</w:t>
            </w:r>
          </w:p>
        </w:tc>
        <w:tc>
          <w:tcPr>
            <w:tcW w:w="4316" w:type="dxa"/>
            <w:hideMark/>
          </w:tcPr>
          <w:p w14:paraId="1BEA61E2" w14:textId="77777777" w:rsidR="00596E60" w:rsidRPr="003C0F86" w:rsidRDefault="00596E60" w:rsidP="008344C2">
            <w:pPr>
              <w:pStyle w:val="TableText"/>
              <w:rPr>
                <w:lang w:val="en-GB"/>
              </w:rPr>
            </w:pPr>
            <w:r w:rsidRPr="003C0F86">
              <w:t xml:space="preserve">Addressee's Party </w:t>
            </w:r>
            <w:proofErr w:type="gramStart"/>
            <w:r w:rsidRPr="003C0F86">
              <w:t>reference, If</w:t>
            </w:r>
            <w:proofErr w:type="gramEnd"/>
            <w:r w:rsidRPr="003C0F86">
              <w:t xml:space="preserve"> reference do not exist then NOREF will be populated. </w:t>
            </w:r>
          </w:p>
        </w:tc>
      </w:tr>
      <w:tr w:rsidR="00596E60" w:rsidRPr="003C0F86" w14:paraId="2BFE7D4B" w14:textId="77777777" w:rsidTr="00596E60">
        <w:trPr>
          <w:cnfStyle w:val="000000010000" w:firstRow="0" w:lastRow="0" w:firstColumn="0" w:lastColumn="0" w:oddVBand="0" w:evenVBand="0" w:oddHBand="0" w:evenHBand="1" w:firstRowFirstColumn="0" w:firstRowLastColumn="0" w:lastRowFirstColumn="0" w:lastRowLastColumn="0"/>
          <w:trHeight w:val="300"/>
        </w:trPr>
        <w:tc>
          <w:tcPr>
            <w:tcW w:w="1330" w:type="dxa"/>
            <w:noWrap/>
            <w:hideMark/>
          </w:tcPr>
          <w:p w14:paraId="37B85B21" w14:textId="77777777" w:rsidR="00596E60" w:rsidRPr="003C0F86" w:rsidRDefault="00596E60" w:rsidP="008344C2">
            <w:pPr>
              <w:pStyle w:val="TableText"/>
              <w:rPr>
                <w:lang w:val="en-GB"/>
              </w:rPr>
            </w:pPr>
            <w:r w:rsidRPr="003C0F86">
              <w:t>22A</w:t>
            </w:r>
          </w:p>
        </w:tc>
        <w:tc>
          <w:tcPr>
            <w:tcW w:w="3370" w:type="dxa"/>
            <w:noWrap/>
            <w:hideMark/>
          </w:tcPr>
          <w:p w14:paraId="368CCFE4" w14:textId="77777777" w:rsidR="00596E60" w:rsidRPr="003C0F86" w:rsidRDefault="00596E60" w:rsidP="008344C2">
            <w:pPr>
              <w:pStyle w:val="TableText"/>
              <w:rPr>
                <w:lang w:val="en-GB"/>
              </w:rPr>
            </w:pPr>
            <w:r w:rsidRPr="003C0F86">
              <w:t>Purpose of message</w:t>
            </w:r>
          </w:p>
        </w:tc>
        <w:tc>
          <w:tcPr>
            <w:tcW w:w="4316" w:type="dxa"/>
            <w:hideMark/>
          </w:tcPr>
          <w:p w14:paraId="53101B91" w14:textId="77777777" w:rsidR="00596E60" w:rsidRPr="003C0F86" w:rsidRDefault="00596E60" w:rsidP="008344C2">
            <w:pPr>
              <w:pStyle w:val="TableText"/>
              <w:rPr>
                <w:lang w:val="en-GB"/>
              </w:rPr>
            </w:pPr>
            <w:r w:rsidRPr="003C0F86">
              <w:t>Set to 'ISUA' </w:t>
            </w:r>
          </w:p>
        </w:tc>
      </w:tr>
      <w:tr w:rsidR="00596E60" w:rsidRPr="003C0F86" w14:paraId="5FAF1065" w14:textId="77777777" w:rsidTr="00596E60">
        <w:trPr>
          <w:cnfStyle w:val="000000100000" w:firstRow="0" w:lastRow="0" w:firstColumn="0" w:lastColumn="0" w:oddVBand="0" w:evenVBand="0" w:oddHBand="1" w:evenHBand="0" w:firstRowFirstColumn="0" w:firstRowLastColumn="0" w:lastRowFirstColumn="0" w:lastRowLastColumn="0"/>
          <w:trHeight w:val="300"/>
        </w:trPr>
        <w:tc>
          <w:tcPr>
            <w:tcW w:w="1330" w:type="dxa"/>
            <w:noWrap/>
            <w:hideMark/>
          </w:tcPr>
          <w:p w14:paraId="5D196423" w14:textId="77777777" w:rsidR="00596E60" w:rsidRPr="003C0F86" w:rsidRDefault="00596E60" w:rsidP="008344C2">
            <w:pPr>
              <w:pStyle w:val="TableText"/>
              <w:rPr>
                <w:lang w:val="en-GB"/>
              </w:rPr>
            </w:pPr>
            <w:r w:rsidRPr="003C0F86">
              <w:lastRenderedPageBreak/>
              <w:t>23S</w:t>
            </w:r>
          </w:p>
        </w:tc>
        <w:tc>
          <w:tcPr>
            <w:tcW w:w="3370" w:type="dxa"/>
            <w:noWrap/>
            <w:hideMark/>
          </w:tcPr>
          <w:p w14:paraId="32236DE7" w14:textId="77777777" w:rsidR="00596E60" w:rsidRPr="003C0F86" w:rsidRDefault="00596E60" w:rsidP="008344C2">
            <w:pPr>
              <w:pStyle w:val="TableText"/>
              <w:rPr>
                <w:lang w:val="en-GB"/>
              </w:rPr>
            </w:pPr>
            <w:r w:rsidRPr="003C0F86">
              <w:t>Cancellation request </w:t>
            </w:r>
          </w:p>
        </w:tc>
        <w:tc>
          <w:tcPr>
            <w:tcW w:w="4316" w:type="dxa"/>
            <w:noWrap/>
            <w:hideMark/>
          </w:tcPr>
          <w:p w14:paraId="143C12EF" w14:textId="77777777" w:rsidR="00596E60" w:rsidRPr="003C0F86" w:rsidRDefault="00596E60" w:rsidP="008344C2">
            <w:pPr>
              <w:pStyle w:val="TableText"/>
              <w:rPr>
                <w:lang w:val="en-GB"/>
              </w:rPr>
            </w:pPr>
            <w:r w:rsidRPr="003C0F86">
              <w:t>CANCEL</w:t>
            </w:r>
          </w:p>
        </w:tc>
      </w:tr>
      <w:tr w:rsidR="00596E60" w:rsidRPr="003C0F86" w14:paraId="0EB784E5" w14:textId="77777777" w:rsidTr="00596E60">
        <w:trPr>
          <w:cnfStyle w:val="000000010000" w:firstRow="0" w:lastRow="0" w:firstColumn="0" w:lastColumn="0" w:oddVBand="0" w:evenVBand="0" w:oddHBand="0" w:evenHBand="1" w:firstRowFirstColumn="0" w:firstRowLastColumn="0" w:lastRowFirstColumn="0" w:lastRowLastColumn="0"/>
          <w:trHeight w:val="300"/>
        </w:trPr>
        <w:tc>
          <w:tcPr>
            <w:tcW w:w="1330" w:type="dxa"/>
            <w:noWrap/>
            <w:hideMark/>
          </w:tcPr>
          <w:p w14:paraId="5A14EE06" w14:textId="77777777" w:rsidR="00596E60" w:rsidRPr="003C0F86" w:rsidRDefault="00596E60" w:rsidP="008344C2">
            <w:pPr>
              <w:pStyle w:val="TableText"/>
              <w:rPr>
                <w:lang w:val="en-GB"/>
              </w:rPr>
            </w:pPr>
            <w:r w:rsidRPr="003C0F86">
              <w:t>72Z</w:t>
            </w:r>
          </w:p>
        </w:tc>
        <w:tc>
          <w:tcPr>
            <w:tcW w:w="3370" w:type="dxa"/>
            <w:noWrap/>
            <w:hideMark/>
          </w:tcPr>
          <w:p w14:paraId="6FFC3544" w14:textId="77777777" w:rsidR="00596E60" w:rsidRPr="003C0F86" w:rsidRDefault="00596E60" w:rsidP="008344C2">
            <w:pPr>
              <w:pStyle w:val="TableText"/>
              <w:rPr>
                <w:lang w:val="en-GB"/>
              </w:rPr>
            </w:pPr>
            <w:r w:rsidRPr="003C0F86">
              <w:t>Sender to receiver info </w:t>
            </w:r>
          </w:p>
        </w:tc>
        <w:tc>
          <w:tcPr>
            <w:tcW w:w="4316" w:type="dxa"/>
            <w:hideMark/>
          </w:tcPr>
          <w:p w14:paraId="399470C8" w14:textId="77777777" w:rsidR="00596E60" w:rsidRPr="003C0F86" w:rsidRDefault="00596E60" w:rsidP="008344C2">
            <w:pPr>
              <w:pStyle w:val="TableText"/>
              <w:rPr>
                <w:lang w:val="en-GB"/>
              </w:rPr>
            </w:pPr>
            <w:r w:rsidRPr="003C0F86">
              <w:t>Instructions to next party</w:t>
            </w:r>
          </w:p>
        </w:tc>
      </w:tr>
      <w:tr w:rsidR="00596E60" w:rsidRPr="003C0F86" w14:paraId="4521DD30" w14:textId="77777777" w:rsidTr="00596E60">
        <w:trPr>
          <w:cnfStyle w:val="000000100000" w:firstRow="0" w:lastRow="0" w:firstColumn="0" w:lastColumn="0" w:oddVBand="0" w:evenVBand="0" w:oddHBand="1" w:evenHBand="0" w:firstRowFirstColumn="0" w:firstRowLastColumn="0" w:lastRowFirstColumn="0" w:lastRowLastColumn="0"/>
          <w:trHeight w:val="300"/>
        </w:trPr>
        <w:tc>
          <w:tcPr>
            <w:tcW w:w="1330" w:type="dxa"/>
            <w:noWrap/>
            <w:hideMark/>
          </w:tcPr>
          <w:p w14:paraId="31720FAC" w14:textId="77777777" w:rsidR="00596E60" w:rsidRPr="003C0F86" w:rsidRDefault="00596E60" w:rsidP="008344C2">
            <w:pPr>
              <w:pStyle w:val="TableText"/>
              <w:rPr>
                <w:lang w:val="en-GB"/>
              </w:rPr>
            </w:pPr>
            <w:r w:rsidRPr="003C0F86">
              <w:t>23X</w:t>
            </w:r>
          </w:p>
        </w:tc>
        <w:tc>
          <w:tcPr>
            <w:tcW w:w="3370" w:type="dxa"/>
            <w:noWrap/>
            <w:hideMark/>
          </w:tcPr>
          <w:p w14:paraId="7FD00216" w14:textId="77777777" w:rsidR="00596E60" w:rsidRPr="003C0F86" w:rsidRDefault="00596E60" w:rsidP="008344C2">
            <w:pPr>
              <w:pStyle w:val="TableText"/>
              <w:rPr>
                <w:lang w:val="en-GB"/>
              </w:rPr>
            </w:pPr>
            <w:r w:rsidRPr="003C0F86">
              <w:t>File identification</w:t>
            </w:r>
          </w:p>
        </w:tc>
        <w:tc>
          <w:tcPr>
            <w:tcW w:w="4316" w:type="dxa"/>
            <w:noWrap/>
            <w:hideMark/>
          </w:tcPr>
          <w:p w14:paraId="69ED0691" w14:textId="77777777" w:rsidR="00596E60" w:rsidRPr="003C0F86" w:rsidRDefault="00596E60" w:rsidP="008344C2">
            <w:pPr>
              <w:pStyle w:val="TableText"/>
              <w:rPr>
                <w:lang w:val="en-GB"/>
              </w:rPr>
            </w:pPr>
            <w:r w:rsidRPr="003C0F86">
              <w:t>Delivery channel and associated file name/reference for attached documents</w:t>
            </w:r>
          </w:p>
        </w:tc>
      </w:tr>
      <w:tr w:rsidR="00596E60" w:rsidRPr="003C0F86" w14:paraId="5052B7D3" w14:textId="77777777" w:rsidTr="00596E60">
        <w:trPr>
          <w:cnfStyle w:val="000000010000" w:firstRow="0" w:lastRow="0" w:firstColumn="0" w:lastColumn="0" w:oddVBand="0" w:evenVBand="0" w:oddHBand="0" w:evenHBand="1" w:firstRowFirstColumn="0" w:firstRowLastColumn="0" w:lastRowFirstColumn="0" w:lastRowLastColumn="0"/>
          <w:trHeight w:val="300"/>
        </w:trPr>
        <w:tc>
          <w:tcPr>
            <w:tcW w:w="1330" w:type="dxa"/>
            <w:noWrap/>
            <w:hideMark/>
          </w:tcPr>
          <w:p w14:paraId="3F2F6596" w14:textId="77777777" w:rsidR="00596E60" w:rsidRPr="003C0F86" w:rsidRDefault="00596E60" w:rsidP="008344C2">
            <w:pPr>
              <w:pStyle w:val="TableText"/>
              <w:rPr>
                <w:lang w:val="en-GB"/>
              </w:rPr>
            </w:pPr>
            <w:r w:rsidRPr="003C0F86">
              <w:t>15B</w:t>
            </w:r>
          </w:p>
        </w:tc>
        <w:tc>
          <w:tcPr>
            <w:tcW w:w="3370" w:type="dxa"/>
            <w:hideMark/>
          </w:tcPr>
          <w:p w14:paraId="1858FB98" w14:textId="77777777" w:rsidR="00596E60" w:rsidRPr="003C0F86" w:rsidRDefault="00596E60" w:rsidP="008344C2">
            <w:pPr>
              <w:pStyle w:val="TableText"/>
              <w:rPr>
                <w:lang w:val="en-GB"/>
              </w:rPr>
            </w:pPr>
            <w:r w:rsidRPr="003C0F86">
              <w:t>New sequence</w:t>
            </w:r>
          </w:p>
        </w:tc>
        <w:tc>
          <w:tcPr>
            <w:tcW w:w="4316" w:type="dxa"/>
            <w:hideMark/>
          </w:tcPr>
          <w:p w14:paraId="28B8B05D" w14:textId="77777777" w:rsidR="00596E60" w:rsidRPr="003C0F86" w:rsidRDefault="00596E60" w:rsidP="008344C2">
            <w:pPr>
              <w:pStyle w:val="TableText"/>
              <w:rPr>
                <w:lang w:val="en-GB"/>
              </w:rPr>
            </w:pPr>
            <w:r w:rsidRPr="003C0F86">
              <w:t>Empty field</w:t>
            </w:r>
          </w:p>
        </w:tc>
      </w:tr>
      <w:tr w:rsidR="00596E60" w:rsidRPr="003C0F86" w14:paraId="61790977" w14:textId="77777777" w:rsidTr="00596E60">
        <w:trPr>
          <w:cnfStyle w:val="000000100000" w:firstRow="0" w:lastRow="0" w:firstColumn="0" w:lastColumn="0" w:oddVBand="0" w:evenVBand="0" w:oddHBand="1" w:evenHBand="0" w:firstRowFirstColumn="0" w:firstRowLastColumn="0" w:lastRowFirstColumn="0" w:lastRowLastColumn="0"/>
          <w:trHeight w:val="300"/>
        </w:trPr>
        <w:tc>
          <w:tcPr>
            <w:tcW w:w="1330" w:type="dxa"/>
            <w:noWrap/>
            <w:hideMark/>
          </w:tcPr>
          <w:p w14:paraId="106303E7" w14:textId="77777777" w:rsidR="00596E60" w:rsidRPr="003C0F86" w:rsidRDefault="00596E60" w:rsidP="008344C2">
            <w:pPr>
              <w:pStyle w:val="TableText"/>
              <w:rPr>
                <w:lang w:val="en-GB"/>
              </w:rPr>
            </w:pPr>
            <w:r w:rsidRPr="003C0F86">
              <w:t>20</w:t>
            </w:r>
          </w:p>
        </w:tc>
        <w:tc>
          <w:tcPr>
            <w:tcW w:w="3370" w:type="dxa"/>
            <w:noWrap/>
            <w:hideMark/>
          </w:tcPr>
          <w:p w14:paraId="41997E20" w14:textId="77777777" w:rsidR="00596E60" w:rsidRPr="003C0F86" w:rsidRDefault="00596E60" w:rsidP="008344C2">
            <w:pPr>
              <w:pStyle w:val="TableText"/>
              <w:rPr>
                <w:lang w:val="en-GB"/>
              </w:rPr>
            </w:pPr>
            <w:r w:rsidRPr="003C0F86">
              <w:t>Undertaking reference number</w:t>
            </w:r>
          </w:p>
        </w:tc>
        <w:tc>
          <w:tcPr>
            <w:tcW w:w="4316" w:type="dxa"/>
            <w:noWrap/>
            <w:hideMark/>
          </w:tcPr>
          <w:p w14:paraId="388856DC" w14:textId="77777777" w:rsidR="00596E60" w:rsidRPr="003C0F86" w:rsidRDefault="00596E60" w:rsidP="008344C2">
            <w:pPr>
              <w:pStyle w:val="TableText"/>
              <w:rPr>
                <w:lang w:val="en-GB"/>
              </w:rPr>
            </w:pPr>
            <w:r w:rsidRPr="003C0F86">
              <w:t>Master reference e.g.</w:t>
            </w:r>
            <w:r>
              <w:t>,</w:t>
            </w:r>
            <w:r w:rsidRPr="003C0F86">
              <w:t xml:space="preserve"> IGT00111</w:t>
            </w:r>
          </w:p>
        </w:tc>
      </w:tr>
      <w:tr w:rsidR="00596E60" w:rsidRPr="003C0F86" w14:paraId="5E9DD6C5" w14:textId="77777777" w:rsidTr="00596E60">
        <w:trPr>
          <w:cnfStyle w:val="000000010000" w:firstRow="0" w:lastRow="0" w:firstColumn="0" w:lastColumn="0" w:oddVBand="0" w:evenVBand="0" w:oddHBand="0" w:evenHBand="1" w:firstRowFirstColumn="0" w:firstRowLastColumn="0" w:lastRowFirstColumn="0" w:lastRowLastColumn="0"/>
          <w:trHeight w:val="300"/>
        </w:trPr>
        <w:tc>
          <w:tcPr>
            <w:tcW w:w="1330" w:type="dxa"/>
            <w:noWrap/>
            <w:hideMark/>
          </w:tcPr>
          <w:p w14:paraId="7B6D085F" w14:textId="77777777" w:rsidR="00596E60" w:rsidRPr="003C0F86" w:rsidRDefault="00596E60" w:rsidP="008344C2">
            <w:pPr>
              <w:pStyle w:val="TableText"/>
              <w:rPr>
                <w:lang w:val="en-GB"/>
              </w:rPr>
            </w:pPr>
            <w:r w:rsidRPr="003C0F86">
              <w:t>26E</w:t>
            </w:r>
          </w:p>
        </w:tc>
        <w:tc>
          <w:tcPr>
            <w:tcW w:w="3370" w:type="dxa"/>
            <w:noWrap/>
            <w:hideMark/>
          </w:tcPr>
          <w:p w14:paraId="20E7252A" w14:textId="77777777" w:rsidR="00596E60" w:rsidRPr="003C0F86" w:rsidRDefault="00596E60" w:rsidP="008344C2">
            <w:pPr>
              <w:pStyle w:val="TableText"/>
              <w:rPr>
                <w:lang w:val="en-GB"/>
              </w:rPr>
            </w:pPr>
            <w:r w:rsidRPr="003C0F86">
              <w:t>Number of Amendment</w:t>
            </w:r>
          </w:p>
        </w:tc>
        <w:tc>
          <w:tcPr>
            <w:tcW w:w="4316" w:type="dxa"/>
            <w:hideMark/>
          </w:tcPr>
          <w:p w14:paraId="5E899173" w14:textId="77777777" w:rsidR="00596E60" w:rsidRPr="003C0F86" w:rsidRDefault="00596E60" w:rsidP="008344C2">
            <w:pPr>
              <w:pStyle w:val="TableText"/>
              <w:rPr>
                <w:lang w:val="en-GB"/>
              </w:rPr>
            </w:pPr>
            <w:r w:rsidRPr="003C0F86">
              <w:t>Amendment number</w:t>
            </w:r>
          </w:p>
        </w:tc>
      </w:tr>
      <w:tr w:rsidR="00596E60" w:rsidRPr="003C0F86" w14:paraId="423011F3" w14:textId="77777777" w:rsidTr="00596E60">
        <w:trPr>
          <w:cnfStyle w:val="000000100000" w:firstRow="0" w:lastRow="0" w:firstColumn="0" w:lastColumn="0" w:oddVBand="0" w:evenVBand="0" w:oddHBand="1" w:evenHBand="0" w:firstRowFirstColumn="0" w:firstRowLastColumn="0" w:lastRowFirstColumn="0" w:lastRowLastColumn="0"/>
          <w:trHeight w:val="300"/>
        </w:trPr>
        <w:tc>
          <w:tcPr>
            <w:tcW w:w="1330" w:type="dxa"/>
            <w:noWrap/>
            <w:hideMark/>
          </w:tcPr>
          <w:p w14:paraId="68453648" w14:textId="77777777" w:rsidR="00596E60" w:rsidRPr="003C0F86" w:rsidRDefault="00596E60" w:rsidP="008344C2">
            <w:pPr>
              <w:pStyle w:val="TableText"/>
              <w:rPr>
                <w:lang w:val="en-GB"/>
              </w:rPr>
            </w:pPr>
            <w:r w:rsidRPr="003C0F86">
              <w:t>30</w:t>
            </w:r>
          </w:p>
        </w:tc>
        <w:tc>
          <w:tcPr>
            <w:tcW w:w="3370" w:type="dxa"/>
            <w:noWrap/>
            <w:hideMark/>
          </w:tcPr>
          <w:p w14:paraId="42404584" w14:textId="77777777" w:rsidR="00596E60" w:rsidRPr="003C0F86" w:rsidRDefault="00596E60" w:rsidP="008344C2">
            <w:pPr>
              <w:pStyle w:val="TableText"/>
              <w:rPr>
                <w:lang w:val="en-GB"/>
              </w:rPr>
            </w:pPr>
            <w:r w:rsidRPr="003C0F86">
              <w:t>Date of Amendment</w:t>
            </w:r>
          </w:p>
        </w:tc>
        <w:tc>
          <w:tcPr>
            <w:tcW w:w="4316" w:type="dxa"/>
            <w:noWrap/>
            <w:hideMark/>
          </w:tcPr>
          <w:p w14:paraId="36B7BF3B" w14:textId="77777777" w:rsidR="00596E60" w:rsidRPr="003C0F86" w:rsidRDefault="00596E60" w:rsidP="008344C2">
            <w:pPr>
              <w:pStyle w:val="TableText"/>
              <w:rPr>
                <w:lang w:val="en-GB"/>
              </w:rPr>
            </w:pPr>
            <w:r w:rsidRPr="003C0F86">
              <w:t>Cancellation date</w:t>
            </w:r>
          </w:p>
        </w:tc>
      </w:tr>
      <w:tr w:rsidR="00596E60" w:rsidRPr="003C0F86" w14:paraId="7002F17B" w14:textId="77777777" w:rsidTr="00596E60">
        <w:trPr>
          <w:cnfStyle w:val="000000010000" w:firstRow="0" w:lastRow="0" w:firstColumn="0" w:lastColumn="0" w:oddVBand="0" w:evenVBand="0" w:oddHBand="0" w:evenHBand="1" w:firstRowFirstColumn="0" w:firstRowLastColumn="0" w:lastRowFirstColumn="0" w:lastRowLastColumn="0"/>
          <w:trHeight w:val="300"/>
        </w:trPr>
        <w:tc>
          <w:tcPr>
            <w:tcW w:w="1330" w:type="dxa"/>
            <w:noWrap/>
            <w:hideMark/>
          </w:tcPr>
          <w:p w14:paraId="492D771C" w14:textId="77777777" w:rsidR="00596E60" w:rsidRPr="003C0F86" w:rsidRDefault="00596E60" w:rsidP="008344C2">
            <w:pPr>
              <w:pStyle w:val="TableText"/>
              <w:rPr>
                <w:lang w:val="en-GB"/>
              </w:rPr>
            </w:pPr>
            <w:r w:rsidRPr="003C0F86">
              <w:t>52a</w:t>
            </w:r>
          </w:p>
        </w:tc>
        <w:tc>
          <w:tcPr>
            <w:tcW w:w="3370" w:type="dxa"/>
            <w:noWrap/>
            <w:hideMark/>
          </w:tcPr>
          <w:p w14:paraId="703F5339" w14:textId="77777777" w:rsidR="00596E60" w:rsidRPr="003C0F86" w:rsidRDefault="00596E60" w:rsidP="008344C2">
            <w:pPr>
              <w:pStyle w:val="TableText"/>
              <w:rPr>
                <w:lang w:val="en-GB"/>
              </w:rPr>
            </w:pPr>
            <w:r w:rsidRPr="003C0F86">
              <w:t>Issuer A or D</w:t>
            </w:r>
          </w:p>
        </w:tc>
        <w:tc>
          <w:tcPr>
            <w:tcW w:w="4316" w:type="dxa"/>
            <w:noWrap/>
            <w:hideMark/>
          </w:tcPr>
          <w:p w14:paraId="48689AAE" w14:textId="77777777" w:rsidR="00596E60" w:rsidRPr="003C0F86" w:rsidRDefault="00596E60" w:rsidP="008344C2">
            <w:pPr>
              <w:pStyle w:val="TableText"/>
              <w:rPr>
                <w:lang w:val="en-GB"/>
              </w:rPr>
            </w:pPr>
            <w:r w:rsidRPr="003C0F86">
              <w:t>SWIFT BIC or name and address from branch (BOB)</w:t>
            </w:r>
          </w:p>
        </w:tc>
      </w:tr>
      <w:tr w:rsidR="00596E60" w:rsidRPr="003C0F86" w14:paraId="39199816" w14:textId="77777777" w:rsidTr="00596E60">
        <w:trPr>
          <w:cnfStyle w:val="000000100000" w:firstRow="0" w:lastRow="0" w:firstColumn="0" w:lastColumn="0" w:oddVBand="0" w:evenVBand="0" w:oddHBand="1" w:evenHBand="0" w:firstRowFirstColumn="0" w:firstRowLastColumn="0" w:lastRowFirstColumn="0" w:lastRowLastColumn="0"/>
          <w:trHeight w:val="300"/>
        </w:trPr>
        <w:tc>
          <w:tcPr>
            <w:tcW w:w="1330" w:type="dxa"/>
            <w:noWrap/>
            <w:hideMark/>
          </w:tcPr>
          <w:p w14:paraId="3BF6E795" w14:textId="77777777" w:rsidR="00596E60" w:rsidRPr="003C0F86" w:rsidRDefault="00596E60" w:rsidP="008344C2">
            <w:pPr>
              <w:pStyle w:val="TableText"/>
              <w:rPr>
                <w:lang w:val="en-GB"/>
              </w:rPr>
            </w:pPr>
            <w:r w:rsidRPr="003C0F86">
              <w:t>32B</w:t>
            </w:r>
          </w:p>
        </w:tc>
        <w:tc>
          <w:tcPr>
            <w:tcW w:w="3370" w:type="dxa"/>
            <w:noWrap/>
            <w:hideMark/>
          </w:tcPr>
          <w:p w14:paraId="0A1F0830" w14:textId="77777777" w:rsidR="00596E60" w:rsidRPr="003C0F86" w:rsidRDefault="00596E60" w:rsidP="008344C2">
            <w:pPr>
              <w:pStyle w:val="TableText"/>
              <w:rPr>
                <w:lang w:val="en-GB"/>
              </w:rPr>
            </w:pPr>
            <w:r w:rsidRPr="003C0F86">
              <w:t>Increase of Undertaking Amount </w:t>
            </w:r>
          </w:p>
        </w:tc>
        <w:tc>
          <w:tcPr>
            <w:tcW w:w="4316" w:type="dxa"/>
            <w:noWrap/>
            <w:hideMark/>
          </w:tcPr>
          <w:p w14:paraId="6389D0BC" w14:textId="77777777" w:rsidR="00596E60" w:rsidRPr="003C0F86" w:rsidRDefault="00596E60" w:rsidP="008344C2">
            <w:pPr>
              <w:pStyle w:val="TableText"/>
              <w:rPr>
                <w:lang w:val="en-GB"/>
              </w:rPr>
            </w:pPr>
            <w:r w:rsidRPr="003C0F86">
              <w:t>Not mapped</w:t>
            </w:r>
          </w:p>
        </w:tc>
      </w:tr>
      <w:tr w:rsidR="00596E60" w:rsidRPr="003C0F86" w14:paraId="53D5D604" w14:textId="77777777" w:rsidTr="00596E60">
        <w:trPr>
          <w:cnfStyle w:val="000000010000" w:firstRow="0" w:lastRow="0" w:firstColumn="0" w:lastColumn="0" w:oddVBand="0" w:evenVBand="0" w:oddHBand="0" w:evenHBand="1" w:firstRowFirstColumn="0" w:firstRowLastColumn="0" w:lastRowFirstColumn="0" w:lastRowLastColumn="0"/>
          <w:trHeight w:val="300"/>
        </w:trPr>
        <w:tc>
          <w:tcPr>
            <w:tcW w:w="1330" w:type="dxa"/>
            <w:noWrap/>
            <w:hideMark/>
          </w:tcPr>
          <w:p w14:paraId="25EC4B07" w14:textId="77777777" w:rsidR="00596E60" w:rsidRPr="003C0F86" w:rsidRDefault="00596E60" w:rsidP="008344C2">
            <w:pPr>
              <w:pStyle w:val="TableText"/>
              <w:rPr>
                <w:lang w:val="en-GB"/>
              </w:rPr>
            </w:pPr>
            <w:r w:rsidRPr="003C0F86">
              <w:t>33B</w:t>
            </w:r>
          </w:p>
        </w:tc>
        <w:tc>
          <w:tcPr>
            <w:tcW w:w="3370" w:type="dxa"/>
            <w:noWrap/>
            <w:hideMark/>
          </w:tcPr>
          <w:p w14:paraId="75070682" w14:textId="77777777" w:rsidR="00596E60" w:rsidRPr="003C0F86" w:rsidRDefault="00596E60" w:rsidP="008344C2">
            <w:pPr>
              <w:pStyle w:val="TableText"/>
              <w:rPr>
                <w:lang w:val="en-GB"/>
              </w:rPr>
            </w:pPr>
            <w:r w:rsidRPr="003C0F86">
              <w:t>Decrease of Undertaking Amount </w:t>
            </w:r>
          </w:p>
        </w:tc>
        <w:tc>
          <w:tcPr>
            <w:tcW w:w="4316" w:type="dxa"/>
            <w:noWrap/>
            <w:hideMark/>
          </w:tcPr>
          <w:p w14:paraId="2991A78F" w14:textId="77777777" w:rsidR="00596E60" w:rsidRPr="003C0F86" w:rsidRDefault="00596E60" w:rsidP="008344C2">
            <w:pPr>
              <w:pStyle w:val="TableText"/>
              <w:rPr>
                <w:lang w:val="en-GB"/>
              </w:rPr>
            </w:pPr>
            <w:r w:rsidRPr="003C0F86">
              <w:t>Not mapped</w:t>
            </w:r>
          </w:p>
        </w:tc>
      </w:tr>
      <w:tr w:rsidR="00596E60" w:rsidRPr="003C0F86" w14:paraId="63ABBDEA" w14:textId="77777777" w:rsidTr="00596E60">
        <w:trPr>
          <w:cnfStyle w:val="000000100000" w:firstRow="0" w:lastRow="0" w:firstColumn="0" w:lastColumn="0" w:oddVBand="0" w:evenVBand="0" w:oddHBand="1" w:evenHBand="0" w:firstRowFirstColumn="0" w:firstRowLastColumn="0" w:lastRowFirstColumn="0" w:lastRowLastColumn="0"/>
          <w:trHeight w:val="300"/>
        </w:trPr>
        <w:tc>
          <w:tcPr>
            <w:tcW w:w="1330" w:type="dxa"/>
            <w:noWrap/>
            <w:hideMark/>
          </w:tcPr>
          <w:p w14:paraId="4D8032B7" w14:textId="77777777" w:rsidR="00596E60" w:rsidRPr="003C0F86" w:rsidRDefault="00596E60" w:rsidP="008344C2">
            <w:pPr>
              <w:pStyle w:val="TableText"/>
              <w:rPr>
                <w:lang w:val="en-GB"/>
              </w:rPr>
            </w:pPr>
            <w:r w:rsidRPr="003C0F86">
              <w:t>23B</w:t>
            </w:r>
          </w:p>
        </w:tc>
        <w:tc>
          <w:tcPr>
            <w:tcW w:w="3370" w:type="dxa"/>
            <w:noWrap/>
            <w:hideMark/>
          </w:tcPr>
          <w:p w14:paraId="4A267976" w14:textId="77777777" w:rsidR="00596E60" w:rsidRPr="003C0F86" w:rsidRDefault="00596E60" w:rsidP="008344C2">
            <w:pPr>
              <w:pStyle w:val="TableText"/>
              <w:rPr>
                <w:lang w:val="en-GB"/>
              </w:rPr>
            </w:pPr>
            <w:r w:rsidRPr="003C0F86">
              <w:t>Expiry type</w:t>
            </w:r>
          </w:p>
        </w:tc>
        <w:tc>
          <w:tcPr>
            <w:tcW w:w="4316" w:type="dxa"/>
            <w:noWrap/>
            <w:hideMark/>
          </w:tcPr>
          <w:p w14:paraId="410E7BAF" w14:textId="77777777" w:rsidR="00596E60" w:rsidRPr="003C0F86" w:rsidRDefault="00596E60" w:rsidP="008344C2">
            <w:pPr>
              <w:pStyle w:val="TableText"/>
              <w:rPr>
                <w:lang w:val="en-GB"/>
              </w:rPr>
            </w:pPr>
            <w:r w:rsidRPr="003C0F86">
              <w:t>Not mapped</w:t>
            </w:r>
          </w:p>
        </w:tc>
      </w:tr>
      <w:tr w:rsidR="00596E60" w:rsidRPr="003C0F86" w14:paraId="7F543318" w14:textId="77777777" w:rsidTr="00596E60">
        <w:trPr>
          <w:cnfStyle w:val="000000010000" w:firstRow="0" w:lastRow="0" w:firstColumn="0" w:lastColumn="0" w:oddVBand="0" w:evenVBand="0" w:oddHBand="0" w:evenHBand="1" w:firstRowFirstColumn="0" w:firstRowLastColumn="0" w:lastRowFirstColumn="0" w:lastRowLastColumn="0"/>
          <w:trHeight w:val="300"/>
        </w:trPr>
        <w:tc>
          <w:tcPr>
            <w:tcW w:w="1330" w:type="dxa"/>
            <w:noWrap/>
            <w:hideMark/>
          </w:tcPr>
          <w:p w14:paraId="4EA1B5F0" w14:textId="77777777" w:rsidR="00596E60" w:rsidRPr="003C0F86" w:rsidRDefault="00596E60" w:rsidP="008344C2">
            <w:pPr>
              <w:pStyle w:val="TableText"/>
              <w:rPr>
                <w:lang w:val="en-GB"/>
              </w:rPr>
            </w:pPr>
            <w:r w:rsidRPr="003C0F86">
              <w:t>31E</w:t>
            </w:r>
          </w:p>
        </w:tc>
        <w:tc>
          <w:tcPr>
            <w:tcW w:w="3370" w:type="dxa"/>
            <w:noWrap/>
            <w:hideMark/>
          </w:tcPr>
          <w:p w14:paraId="2CCDA2A9" w14:textId="77777777" w:rsidR="00596E60" w:rsidRPr="003C0F86" w:rsidRDefault="00596E60" w:rsidP="008344C2">
            <w:pPr>
              <w:pStyle w:val="TableText"/>
              <w:rPr>
                <w:lang w:val="en-GB"/>
              </w:rPr>
            </w:pPr>
            <w:r w:rsidRPr="003C0F86">
              <w:t>Date of expiry </w:t>
            </w:r>
          </w:p>
        </w:tc>
        <w:tc>
          <w:tcPr>
            <w:tcW w:w="4316" w:type="dxa"/>
            <w:hideMark/>
          </w:tcPr>
          <w:p w14:paraId="67E60B81" w14:textId="77777777" w:rsidR="00596E60" w:rsidRPr="003C0F86" w:rsidRDefault="00596E60" w:rsidP="008344C2">
            <w:pPr>
              <w:pStyle w:val="TableText"/>
              <w:rPr>
                <w:lang w:val="en-GB"/>
              </w:rPr>
            </w:pPr>
            <w:r w:rsidRPr="003C0F86">
              <w:t>Not mapped</w:t>
            </w:r>
          </w:p>
        </w:tc>
      </w:tr>
      <w:tr w:rsidR="00596E60" w:rsidRPr="003C0F86" w14:paraId="1CBA7101" w14:textId="77777777" w:rsidTr="00596E60">
        <w:trPr>
          <w:cnfStyle w:val="000000100000" w:firstRow="0" w:lastRow="0" w:firstColumn="0" w:lastColumn="0" w:oddVBand="0" w:evenVBand="0" w:oddHBand="1" w:evenHBand="0" w:firstRowFirstColumn="0" w:firstRowLastColumn="0" w:lastRowFirstColumn="0" w:lastRowLastColumn="0"/>
          <w:trHeight w:val="300"/>
        </w:trPr>
        <w:tc>
          <w:tcPr>
            <w:tcW w:w="1330" w:type="dxa"/>
            <w:noWrap/>
            <w:hideMark/>
          </w:tcPr>
          <w:p w14:paraId="5C391AC0" w14:textId="77777777" w:rsidR="00596E60" w:rsidRPr="003C0F86" w:rsidRDefault="00596E60" w:rsidP="008344C2">
            <w:pPr>
              <w:pStyle w:val="TableText"/>
              <w:rPr>
                <w:lang w:val="en-GB"/>
              </w:rPr>
            </w:pPr>
            <w:r w:rsidRPr="003C0F86">
              <w:t>35G</w:t>
            </w:r>
          </w:p>
        </w:tc>
        <w:tc>
          <w:tcPr>
            <w:tcW w:w="3370" w:type="dxa"/>
            <w:noWrap/>
            <w:hideMark/>
          </w:tcPr>
          <w:p w14:paraId="15C41B7C" w14:textId="77777777" w:rsidR="00596E60" w:rsidRPr="003C0F86" w:rsidRDefault="00596E60" w:rsidP="008344C2">
            <w:pPr>
              <w:pStyle w:val="TableText"/>
              <w:rPr>
                <w:lang w:val="en-GB"/>
              </w:rPr>
            </w:pPr>
            <w:r w:rsidRPr="003C0F86">
              <w:t>Expiry condition </w:t>
            </w:r>
          </w:p>
        </w:tc>
        <w:tc>
          <w:tcPr>
            <w:tcW w:w="4316" w:type="dxa"/>
            <w:hideMark/>
          </w:tcPr>
          <w:p w14:paraId="1F5F0E75" w14:textId="77777777" w:rsidR="00596E60" w:rsidRPr="003C0F86" w:rsidRDefault="00596E60" w:rsidP="008344C2">
            <w:pPr>
              <w:pStyle w:val="TableText"/>
              <w:rPr>
                <w:lang w:val="en-GB"/>
              </w:rPr>
            </w:pPr>
            <w:r w:rsidRPr="003C0F86">
              <w:t>Not mapped</w:t>
            </w:r>
          </w:p>
        </w:tc>
      </w:tr>
      <w:tr w:rsidR="00596E60" w:rsidRPr="003C0F86" w14:paraId="08698462" w14:textId="77777777" w:rsidTr="00596E60">
        <w:trPr>
          <w:cnfStyle w:val="000000010000" w:firstRow="0" w:lastRow="0" w:firstColumn="0" w:lastColumn="0" w:oddVBand="0" w:evenVBand="0" w:oddHBand="0" w:evenHBand="1" w:firstRowFirstColumn="0" w:firstRowLastColumn="0" w:lastRowFirstColumn="0" w:lastRowLastColumn="0"/>
          <w:trHeight w:val="300"/>
        </w:trPr>
        <w:tc>
          <w:tcPr>
            <w:tcW w:w="1330" w:type="dxa"/>
            <w:noWrap/>
            <w:hideMark/>
          </w:tcPr>
          <w:p w14:paraId="378DE651" w14:textId="77777777" w:rsidR="00596E60" w:rsidRPr="003C0F86" w:rsidRDefault="00596E60" w:rsidP="008344C2">
            <w:pPr>
              <w:pStyle w:val="TableText"/>
              <w:rPr>
                <w:lang w:val="en-GB"/>
              </w:rPr>
            </w:pPr>
            <w:r w:rsidRPr="003C0F86">
              <w:t>59a</w:t>
            </w:r>
          </w:p>
        </w:tc>
        <w:tc>
          <w:tcPr>
            <w:tcW w:w="3370" w:type="dxa"/>
            <w:noWrap/>
            <w:hideMark/>
          </w:tcPr>
          <w:p w14:paraId="59C978AE" w14:textId="77777777" w:rsidR="00596E60" w:rsidRPr="003C0F86" w:rsidRDefault="00596E60" w:rsidP="008344C2">
            <w:pPr>
              <w:pStyle w:val="TableText"/>
              <w:rPr>
                <w:lang w:val="en-GB"/>
              </w:rPr>
            </w:pPr>
            <w:r w:rsidRPr="003C0F86">
              <w:t>Beneficiary (A or blank)</w:t>
            </w:r>
          </w:p>
        </w:tc>
        <w:tc>
          <w:tcPr>
            <w:tcW w:w="4316" w:type="dxa"/>
            <w:noWrap/>
            <w:hideMark/>
          </w:tcPr>
          <w:p w14:paraId="2127A173" w14:textId="77777777" w:rsidR="00596E60" w:rsidRPr="003C0F86" w:rsidRDefault="00596E60" w:rsidP="008344C2">
            <w:pPr>
              <w:pStyle w:val="TableText"/>
              <w:rPr>
                <w:lang w:val="en-GB"/>
              </w:rPr>
            </w:pPr>
            <w:r w:rsidRPr="003C0F86">
              <w:t>Not mapped</w:t>
            </w:r>
          </w:p>
        </w:tc>
      </w:tr>
      <w:tr w:rsidR="00596E60" w:rsidRPr="003C0F86" w14:paraId="7FE2BB94" w14:textId="77777777" w:rsidTr="00596E60">
        <w:trPr>
          <w:cnfStyle w:val="000000100000" w:firstRow="0" w:lastRow="0" w:firstColumn="0" w:lastColumn="0" w:oddVBand="0" w:evenVBand="0" w:oddHBand="1" w:evenHBand="0" w:firstRowFirstColumn="0" w:firstRowLastColumn="0" w:lastRowFirstColumn="0" w:lastRowLastColumn="0"/>
          <w:trHeight w:val="300"/>
        </w:trPr>
        <w:tc>
          <w:tcPr>
            <w:tcW w:w="1330" w:type="dxa"/>
            <w:noWrap/>
            <w:hideMark/>
          </w:tcPr>
          <w:p w14:paraId="530861A4" w14:textId="77777777" w:rsidR="00596E60" w:rsidRPr="003C0F86" w:rsidRDefault="00596E60" w:rsidP="008344C2">
            <w:pPr>
              <w:pStyle w:val="TableText"/>
              <w:rPr>
                <w:lang w:val="en-GB"/>
              </w:rPr>
            </w:pPr>
            <w:r w:rsidRPr="003C0F86">
              <w:t>77U</w:t>
            </w:r>
          </w:p>
        </w:tc>
        <w:tc>
          <w:tcPr>
            <w:tcW w:w="3370" w:type="dxa"/>
            <w:noWrap/>
            <w:hideMark/>
          </w:tcPr>
          <w:p w14:paraId="0396B9B5" w14:textId="77777777" w:rsidR="00596E60" w:rsidRPr="003C0F86" w:rsidRDefault="00596E60" w:rsidP="008344C2">
            <w:pPr>
              <w:pStyle w:val="TableText"/>
              <w:rPr>
                <w:lang w:val="en-GB"/>
              </w:rPr>
            </w:pPr>
            <w:r w:rsidRPr="003C0F86">
              <w:t>Other amendments to undertaking</w:t>
            </w:r>
          </w:p>
        </w:tc>
        <w:tc>
          <w:tcPr>
            <w:tcW w:w="4316" w:type="dxa"/>
            <w:hideMark/>
          </w:tcPr>
          <w:p w14:paraId="485F0229" w14:textId="77777777" w:rsidR="00596E60" w:rsidRPr="003C0F86" w:rsidRDefault="00596E60" w:rsidP="008344C2">
            <w:pPr>
              <w:pStyle w:val="TableText"/>
              <w:rPr>
                <w:lang w:val="en-GB"/>
              </w:rPr>
            </w:pPr>
            <w:r w:rsidRPr="003C0F86">
              <w:t>Cancellation narrative</w:t>
            </w:r>
          </w:p>
        </w:tc>
      </w:tr>
      <w:tr w:rsidR="00596E60" w:rsidRPr="003C0F86" w14:paraId="5220BC5A" w14:textId="77777777" w:rsidTr="00596E60">
        <w:trPr>
          <w:cnfStyle w:val="000000010000" w:firstRow="0" w:lastRow="0" w:firstColumn="0" w:lastColumn="0" w:oddVBand="0" w:evenVBand="0" w:oddHBand="0" w:evenHBand="1" w:firstRowFirstColumn="0" w:firstRowLastColumn="0" w:lastRowFirstColumn="0" w:lastRowLastColumn="0"/>
          <w:trHeight w:val="300"/>
        </w:trPr>
        <w:tc>
          <w:tcPr>
            <w:tcW w:w="1330" w:type="dxa"/>
            <w:noWrap/>
            <w:hideMark/>
          </w:tcPr>
          <w:p w14:paraId="3843110E" w14:textId="77777777" w:rsidR="00596E60" w:rsidRPr="003C0F86" w:rsidRDefault="00596E60" w:rsidP="008344C2">
            <w:pPr>
              <w:pStyle w:val="TableText"/>
              <w:rPr>
                <w:lang w:val="en-GB"/>
              </w:rPr>
            </w:pPr>
            <w:r w:rsidRPr="003C0F86">
              <w:rPr>
                <w:lang w:val="en-GB"/>
              </w:rPr>
              <w:t>24E Code</w:t>
            </w:r>
          </w:p>
        </w:tc>
        <w:tc>
          <w:tcPr>
            <w:tcW w:w="3370" w:type="dxa"/>
            <w:noWrap/>
            <w:hideMark/>
          </w:tcPr>
          <w:p w14:paraId="7FF21C53" w14:textId="77777777" w:rsidR="00596E60" w:rsidRPr="003C0F86" w:rsidRDefault="00596E60" w:rsidP="008344C2">
            <w:pPr>
              <w:pStyle w:val="TableText"/>
              <w:rPr>
                <w:lang w:val="en-GB"/>
              </w:rPr>
            </w:pPr>
            <w:r w:rsidRPr="003C0F86">
              <w:rPr>
                <w:lang w:val="en-GB"/>
              </w:rPr>
              <w:t xml:space="preserve">Delivery of Original Undertaking </w:t>
            </w:r>
          </w:p>
        </w:tc>
        <w:tc>
          <w:tcPr>
            <w:tcW w:w="4316" w:type="dxa"/>
            <w:noWrap/>
            <w:hideMark/>
          </w:tcPr>
          <w:p w14:paraId="06359EFB" w14:textId="77777777" w:rsidR="00596E60" w:rsidRPr="003C0F86" w:rsidRDefault="00596E60" w:rsidP="008344C2">
            <w:pPr>
              <w:pStyle w:val="TableText"/>
              <w:rPr>
                <w:lang w:val="en-GB"/>
              </w:rPr>
            </w:pPr>
            <w:r w:rsidRPr="003C0F86">
              <w:t>Not mapped</w:t>
            </w:r>
          </w:p>
        </w:tc>
      </w:tr>
      <w:tr w:rsidR="00596E60" w:rsidRPr="003C0F86" w14:paraId="4FE75DB7" w14:textId="77777777" w:rsidTr="00596E60">
        <w:trPr>
          <w:cnfStyle w:val="000000100000" w:firstRow="0" w:lastRow="0" w:firstColumn="0" w:lastColumn="0" w:oddVBand="0" w:evenVBand="0" w:oddHBand="1" w:evenHBand="0" w:firstRowFirstColumn="0" w:firstRowLastColumn="0" w:lastRowFirstColumn="0" w:lastRowLastColumn="0"/>
          <w:trHeight w:val="300"/>
        </w:trPr>
        <w:tc>
          <w:tcPr>
            <w:tcW w:w="1330" w:type="dxa"/>
            <w:noWrap/>
            <w:hideMark/>
          </w:tcPr>
          <w:p w14:paraId="4CE6B93D" w14:textId="77777777" w:rsidR="00596E60" w:rsidRPr="003C0F86" w:rsidRDefault="00596E60" w:rsidP="008344C2">
            <w:pPr>
              <w:pStyle w:val="TableText"/>
              <w:rPr>
                <w:lang w:val="en-GB"/>
              </w:rPr>
            </w:pPr>
            <w:r w:rsidRPr="003C0F86">
              <w:rPr>
                <w:lang w:val="en-GB"/>
              </w:rPr>
              <w:t>24E Add info</w:t>
            </w:r>
          </w:p>
        </w:tc>
        <w:tc>
          <w:tcPr>
            <w:tcW w:w="3370" w:type="dxa"/>
            <w:noWrap/>
            <w:hideMark/>
          </w:tcPr>
          <w:p w14:paraId="4A5D2C41" w14:textId="77777777" w:rsidR="00596E60" w:rsidRPr="003C0F86" w:rsidRDefault="00596E60" w:rsidP="008344C2">
            <w:pPr>
              <w:pStyle w:val="TableText"/>
              <w:rPr>
                <w:lang w:val="en-GB"/>
              </w:rPr>
            </w:pPr>
            <w:r w:rsidRPr="003C0F86">
              <w:rPr>
                <w:lang w:val="en-GB"/>
              </w:rPr>
              <w:t>Delivery of Original Undertaking add info</w:t>
            </w:r>
          </w:p>
        </w:tc>
        <w:tc>
          <w:tcPr>
            <w:tcW w:w="4316" w:type="dxa"/>
            <w:hideMark/>
          </w:tcPr>
          <w:p w14:paraId="7377A44F" w14:textId="77777777" w:rsidR="00596E60" w:rsidRPr="003C0F86" w:rsidRDefault="00596E60" w:rsidP="008344C2">
            <w:pPr>
              <w:pStyle w:val="TableText"/>
              <w:rPr>
                <w:lang w:val="en-GB"/>
              </w:rPr>
            </w:pPr>
            <w:r w:rsidRPr="003C0F86">
              <w:t>Not mapped</w:t>
            </w:r>
          </w:p>
        </w:tc>
      </w:tr>
      <w:tr w:rsidR="00596E60" w:rsidRPr="003C0F86" w14:paraId="65638549" w14:textId="77777777" w:rsidTr="00596E60">
        <w:trPr>
          <w:cnfStyle w:val="000000010000" w:firstRow="0" w:lastRow="0" w:firstColumn="0" w:lastColumn="0" w:oddVBand="0" w:evenVBand="0" w:oddHBand="0" w:evenHBand="1" w:firstRowFirstColumn="0" w:firstRowLastColumn="0" w:lastRowFirstColumn="0" w:lastRowLastColumn="0"/>
          <w:trHeight w:val="300"/>
        </w:trPr>
        <w:tc>
          <w:tcPr>
            <w:tcW w:w="1330" w:type="dxa"/>
            <w:noWrap/>
            <w:hideMark/>
          </w:tcPr>
          <w:p w14:paraId="7A03086C" w14:textId="77777777" w:rsidR="00596E60" w:rsidRPr="003C0F86" w:rsidRDefault="00596E60" w:rsidP="008344C2">
            <w:pPr>
              <w:pStyle w:val="TableText"/>
              <w:rPr>
                <w:lang w:val="en-GB"/>
              </w:rPr>
            </w:pPr>
            <w:r w:rsidRPr="003C0F86">
              <w:t>24G Code</w:t>
            </w:r>
          </w:p>
        </w:tc>
        <w:tc>
          <w:tcPr>
            <w:tcW w:w="3370" w:type="dxa"/>
            <w:noWrap/>
            <w:hideMark/>
          </w:tcPr>
          <w:p w14:paraId="61671A5B" w14:textId="77777777" w:rsidR="00596E60" w:rsidRPr="003C0F86" w:rsidRDefault="00596E60" w:rsidP="008344C2">
            <w:pPr>
              <w:pStyle w:val="TableText"/>
              <w:rPr>
                <w:lang w:val="en-GB"/>
              </w:rPr>
            </w:pPr>
            <w:r w:rsidRPr="003C0F86">
              <w:rPr>
                <w:lang w:val="en-GB"/>
              </w:rPr>
              <w:t>Delivery To/Collection By</w:t>
            </w:r>
          </w:p>
        </w:tc>
        <w:tc>
          <w:tcPr>
            <w:tcW w:w="4316" w:type="dxa"/>
            <w:noWrap/>
            <w:hideMark/>
          </w:tcPr>
          <w:p w14:paraId="4B6B1077" w14:textId="77777777" w:rsidR="00596E60" w:rsidRPr="003C0F86" w:rsidRDefault="00596E60" w:rsidP="008344C2">
            <w:pPr>
              <w:pStyle w:val="TableText"/>
              <w:rPr>
                <w:lang w:val="en-GB"/>
              </w:rPr>
            </w:pPr>
            <w:r w:rsidRPr="003C0F86">
              <w:t>Not mapped</w:t>
            </w:r>
          </w:p>
        </w:tc>
      </w:tr>
      <w:tr w:rsidR="00596E60" w:rsidRPr="003C0F86" w14:paraId="30151E05" w14:textId="77777777" w:rsidTr="00596E60">
        <w:trPr>
          <w:cnfStyle w:val="000000100000" w:firstRow="0" w:lastRow="0" w:firstColumn="0" w:lastColumn="0" w:oddVBand="0" w:evenVBand="0" w:oddHBand="1" w:evenHBand="0" w:firstRowFirstColumn="0" w:firstRowLastColumn="0" w:lastRowFirstColumn="0" w:lastRowLastColumn="0"/>
          <w:trHeight w:val="300"/>
        </w:trPr>
        <w:tc>
          <w:tcPr>
            <w:tcW w:w="1330" w:type="dxa"/>
            <w:noWrap/>
            <w:hideMark/>
          </w:tcPr>
          <w:p w14:paraId="35FD3C7A" w14:textId="41C8844B" w:rsidR="00596E60" w:rsidRPr="003C0F86" w:rsidRDefault="00596E60" w:rsidP="008344C2">
            <w:pPr>
              <w:pStyle w:val="TableText"/>
              <w:rPr>
                <w:lang w:val="en-GB"/>
              </w:rPr>
            </w:pPr>
            <w:r w:rsidRPr="003C0F86">
              <w:t xml:space="preserve">24G </w:t>
            </w:r>
            <w:r w:rsidR="008F029A">
              <w:t xml:space="preserve"> Narrative</w:t>
            </w:r>
          </w:p>
        </w:tc>
        <w:tc>
          <w:tcPr>
            <w:tcW w:w="3370" w:type="dxa"/>
            <w:noWrap/>
            <w:hideMark/>
          </w:tcPr>
          <w:p w14:paraId="4F05F0EE" w14:textId="77777777" w:rsidR="00596E60" w:rsidRPr="003C0F86" w:rsidRDefault="00596E60" w:rsidP="008344C2">
            <w:pPr>
              <w:pStyle w:val="TableText"/>
              <w:rPr>
                <w:lang w:val="en-GB"/>
              </w:rPr>
            </w:pPr>
            <w:r w:rsidRPr="003C0F86">
              <w:t>Delivery To/Collection By - Details</w:t>
            </w:r>
          </w:p>
        </w:tc>
        <w:tc>
          <w:tcPr>
            <w:tcW w:w="4316" w:type="dxa"/>
            <w:hideMark/>
          </w:tcPr>
          <w:p w14:paraId="31F8C7C8" w14:textId="77777777" w:rsidR="00596E60" w:rsidRPr="003C0F86" w:rsidRDefault="00596E60" w:rsidP="008344C2">
            <w:pPr>
              <w:pStyle w:val="TableText"/>
              <w:rPr>
                <w:lang w:val="en-GB"/>
              </w:rPr>
            </w:pPr>
            <w:r w:rsidRPr="003C0F86">
              <w:t>Not mapped</w:t>
            </w:r>
          </w:p>
        </w:tc>
      </w:tr>
    </w:tbl>
    <w:p w14:paraId="18961FC4" w14:textId="77777777" w:rsidR="009E5734" w:rsidRDefault="009E5734" w:rsidP="009E5734">
      <w:pPr>
        <w:pStyle w:val="BodyText"/>
        <w:rPr>
          <w:lang w:val="en-GB" w:eastAsia="en-GB"/>
        </w:rPr>
      </w:pPr>
    </w:p>
    <w:p w14:paraId="1CFDC76F" w14:textId="16561366" w:rsidR="000D3507" w:rsidRPr="009E05B4" w:rsidRDefault="000D3507" w:rsidP="009E5734">
      <w:pPr>
        <w:pStyle w:val="BodyText"/>
        <w:rPr>
          <w:lang w:val="en-GB" w:eastAsia="en-GB"/>
        </w:rPr>
      </w:pPr>
      <w:r w:rsidRPr="009E05B4">
        <w:rPr>
          <w:lang w:val="en-GB" w:eastAsia="en-GB"/>
        </w:rPr>
        <w:t>Where the</w:t>
      </w:r>
      <w:r w:rsidR="001B7039">
        <w:rPr>
          <w:lang w:val="en-GB" w:eastAsia="en-GB"/>
        </w:rPr>
        <w:t xml:space="preserve"> </w:t>
      </w:r>
      <w:r w:rsidRPr="009E05B4">
        <w:rPr>
          <w:lang w:val="en-GB" w:eastAsia="en-GB"/>
        </w:rPr>
        <w:t>Amendment details exceeds 150 x 65 characters in 77U</w:t>
      </w:r>
      <w:r w:rsidR="00B10457">
        <w:rPr>
          <w:lang w:val="en-GB" w:eastAsia="en-GB"/>
        </w:rPr>
        <w:t xml:space="preserve">, then </w:t>
      </w:r>
      <w:r w:rsidRPr="009E05B4">
        <w:rPr>
          <w:lang w:val="en-GB" w:eastAsia="en-GB"/>
        </w:rPr>
        <w:t xml:space="preserve">one or more continuation messages </w:t>
      </w:r>
      <w:r w:rsidR="00B10457">
        <w:rPr>
          <w:lang w:val="en-GB" w:eastAsia="en-GB"/>
        </w:rPr>
        <w:t xml:space="preserve">are </w:t>
      </w:r>
      <w:r w:rsidRPr="009E05B4">
        <w:rPr>
          <w:lang w:val="en-GB" w:eastAsia="en-GB"/>
        </w:rPr>
        <w:t>created in the following format</w:t>
      </w:r>
      <w:r w:rsidR="001B7039">
        <w:rPr>
          <w:lang w:val="en-GB" w:eastAsia="en-GB"/>
        </w:rPr>
        <w:t>.</w:t>
      </w:r>
    </w:p>
    <w:tbl>
      <w:tblPr>
        <w:tblStyle w:val="TableGridHeader127"/>
        <w:tblW w:w="0" w:type="auto"/>
        <w:tblLook w:val="04A0" w:firstRow="1" w:lastRow="0" w:firstColumn="1" w:lastColumn="0" w:noHBand="0" w:noVBand="1"/>
      </w:tblPr>
      <w:tblGrid>
        <w:gridCol w:w="1349"/>
        <w:gridCol w:w="3424"/>
        <w:gridCol w:w="4243"/>
      </w:tblGrid>
      <w:tr w:rsidR="00465B2C" w:rsidRPr="00C143CF" w14:paraId="7939C5B9" w14:textId="77777777" w:rsidTr="008344C2">
        <w:trPr>
          <w:cnfStyle w:val="100000000000" w:firstRow="1" w:lastRow="0" w:firstColumn="0" w:lastColumn="0" w:oddVBand="0" w:evenVBand="0" w:oddHBand="0" w:evenHBand="0" w:firstRowFirstColumn="0" w:firstRowLastColumn="0" w:lastRowFirstColumn="0" w:lastRowLastColumn="0"/>
          <w:trHeight w:val="300"/>
          <w:tblHeader/>
        </w:trPr>
        <w:tc>
          <w:tcPr>
            <w:tcW w:w="1349" w:type="dxa"/>
            <w:noWrap/>
            <w:hideMark/>
          </w:tcPr>
          <w:p w14:paraId="123ABF4B" w14:textId="77777777" w:rsidR="00465B2C" w:rsidRPr="00C143CF" w:rsidRDefault="00465B2C" w:rsidP="008344C2">
            <w:pPr>
              <w:pStyle w:val="TableHead"/>
              <w:rPr>
                <w:lang w:val="en-GB"/>
              </w:rPr>
            </w:pPr>
            <w:r w:rsidRPr="00C143CF">
              <w:rPr>
                <w:lang w:val="en-GB"/>
              </w:rPr>
              <w:t>Tag</w:t>
            </w:r>
          </w:p>
        </w:tc>
        <w:tc>
          <w:tcPr>
            <w:tcW w:w="3424" w:type="dxa"/>
            <w:noWrap/>
            <w:hideMark/>
          </w:tcPr>
          <w:p w14:paraId="72C96062" w14:textId="77777777" w:rsidR="00465B2C" w:rsidRPr="00C143CF" w:rsidRDefault="00465B2C" w:rsidP="008344C2">
            <w:pPr>
              <w:pStyle w:val="TableHead"/>
              <w:rPr>
                <w:lang w:val="en-GB"/>
              </w:rPr>
            </w:pPr>
            <w:r w:rsidRPr="00C143CF">
              <w:rPr>
                <w:lang w:val="en-GB"/>
              </w:rPr>
              <w:t>Field name</w:t>
            </w:r>
          </w:p>
        </w:tc>
        <w:tc>
          <w:tcPr>
            <w:tcW w:w="4243" w:type="dxa"/>
            <w:noWrap/>
            <w:hideMark/>
          </w:tcPr>
          <w:p w14:paraId="32837C06" w14:textId="77777777" w:rsidR="00465B2C" w:rsidRPr="00C143CF" w:rsidRDefault="00465B2C" w:rsidP="008344C2">
            <w:pPr>
              <w:pStyle w:val="TableHead"/>
              <w:rPr>
                <w:lang w:val="en-GB"/>
              </w:rPr>
            </w:pPr>
            <w:r w:rsidRPr="00C143CF">
              <w:rPr>
                <w:lang w:val="en-GB"/>
              </w:rPr>
              <w:t>Mapped From</w:t>
            </w:r>
          </w:p>
        </w:tc>
      </w:tr>
      <w:tr w:rsidR="00465B2C" w:rsidRPr="00C143CF" w14:paraId="04800A92" w14:textId="77777777" w:rsidTr="00465B2C">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3863385A" w14:textId="77777777" w:rsidR="00465B2C" w:rsidRPr="00C143CF" w:rsidRDefault="00465B2C" w:rsidP="008344C2">
            <w:pPr>
              <w:pStyle w:val="TableText"/>
              <w:rPr>
                <w:lang w:val="en-GB"/>
              </w:rPr>
            </w:pPr>
            <w:r w:rsidRPr="00C143CF">
              <w:t>27</w:t>
            </w:r>
          </w:p>
        </w:tc>
        <w:tc>
          <w:tcPr>
            <w:tcW w:w="3424" w:type="dxa"/>
            <w:noWrap/>
            <w:hideMark/>
          </w:tcPr>
          <w:p w14:paraId="5175AF22" w14:textId="77777777" w:rsidR="00465B2C" w:rsidRPr="00C143CF" w:rsidRDefault="00465B2C" w:rsidP="008344C2">
            <w:pPr>
              <w:pStyle w:val="TableText"/>
              <w:rPr>
                <w:lang w:val="en-GB"/>
              </w:rPr>
            </w:pPr>
            <w:r w:rsidRPr="00C143CF">
              <w:t>Sequence of total</w:t>
            </w:r>
          </w:p>
        </w:tc>
        <w:tc>
          <w:tcPr>
            <w:tcW w:w="4243" w:type="dxa"/>
            <w:noWrap/>
            <w:hideMark/>
          </w:tcPr>
          <w:p w14:paraId="2ACC8E69" w14:textId="77777777" w:rsidR="00465B2C" w:rsidRPr="00C143CF" w:rsidRDefault="00465B2C" w:rsidP="008344C2">
            <w:pPr>
              <w:pStyle w:val="TableText"/>
              <w:rPr>
                <w:lang w:val="en-GB"/>
              </w:rPr>
            </w:pPr>
            <w:r w:rsidRPr="00C143CF">
              <w:t>Set according to the number of messages by Tool  </w:t>
            </w:r>
          </w:p>
        </w:tc>
      </w:tr>
      <w:tr w:rsidR="00465B2C" w:rsidRPr="00C143CF" w14:paraId="6FF364DC" w14:textId="77777777" w:rsidTr="00465B2C">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3F222DE6" w14:textId="77777777" w:rsidR="00465B2C" w:rsidRPr="00C143CF" w:rsidRDefault="00465B2C" w:rsidP="008344C2">
            <w:pPr>
              <w:pStyle w:val="TableText"/>
              <w:rPr>
                <w:lang w:val="en-GB"/>
              </w:rPr>
            </w:pPr>
            <w:r w:rsidRPr="00C143CF">
              <w:t>20</w:t>
            </w:r>
          </w:p>
        </w:tc>
        <w:tc>
          <w:tcPr>
            <w:tcW w:w="3424" w:type="dxa"/>
            <w:noWrap/>
            <w:hideMark/>
          </w:tcPr>
          <w:p w14:paraId="1D47A680" w14:textId="77777777" w:rsidR="00465B2C" w:rsidRPr="00C143CF" w:rsidRDefault="00465B2C" w:rsidP="008344C2">
            <w:pPr>
              <w:pStyle w:val="TableText"/>
              <w:rPr>
                <w:lang w:val="en-GB"/>
              </w:rPr>
            </w:pPr>
            <w:r w:rsidRPr="00C143CF">
              <w:t>Undertaking number</w:t>
            </w:r>
          </w:p>
        </w:tc>
        <w:tc>
          <w:tcPr>
            <w:tcW w:w="4243" w:type="dxa"/>
            <w:noWrap/>
            <w:hideMark/>
          </w:tcPr>
          <w:p w14:paraId="60CB3D16" w14:textId="77777777" w:rsidR="00465B2C" w:rsidRPr="00C143CF" w:rsidRDefault="00465B2C" w:rsidP="008344C2">
            <w:pPr>
              <w:pStyle w:val="TableText"/>
              <w:rPr>
                <w:lang w:val="en-GB"/>
              </w:rPr>
            </w:pPr>
            <w:r w:rsidRPr="00C143CF">
              <w:t>Master reference e.g., IGT00111</w:t>
            </w:r>
          </w:p>
        </w:tc>
      </w:tr>
      <w:tr w:rsidR="00465B2C" w:rsidRPr="00C143CF" w14:paraId="4486B43A" w14:textId="77777777" w:rsidTr="00465B2C">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67712D07" w14:textId="77777777" w:rsidR="00465B2C" w:rsidRPr="00C143CF" w:rsidRDefault="00465B2C" w:rsidP="008344C2">
            <w:pPr>
              <w:pStyle w:val="TableText"/>
              <w:rPr>
                <w:lang w:val="en-GB"/>
              </w:rPr>
            </w:pPr>
            <w:r w:rsidRPr="00C143CF">
              <w:t>21</w:t>
            </w:r>
          </w:p>
        </w:tc>
        <w:tc>
          <w:tcPr>
            <w:tcW w:w="3424" w:type="dxa"/>
            <w:noWrap/>
            <w:hideMark/>
          </w:tcPr>
          <w:p w14:paraId="7BD94EF7" w14:textId="77777777" w:rsidR="00465B2C" w:rsidRPr="00C143CF" w:rsidRDefault="00465B2C" w:rsidP="008344C2">
            <w:pPr>
              <w:pStyle w:val="TableText"/>
              <w:rPr>
                <w:lang w:val="en-GB"/>
              </w:rPr>
            </w:pPr>
            <w:r w:rsidRPr="00C143CF">
              <w:t>Related Reference</w:t>
            </w:r>
          </w:p>
        </w:tc>
        <w:tc>
          <w:tcPr>
            <w:tcW w:w="4243" w:type="dxa"/>
            <w:noWrap/>
            <w:hideMark/>
          </w:tcPr>
          <w:p w14:paraId="5AB7495F" w14:textId="77777777" w:rsidR="00465B2C" w:rsidRPr="00C143CF" w:rsidRDefault="00465B2C" w:rsidP="008344C2">
            <w:pPr>
              <w:pStyle w:val="TableText"/>
              <w:rPr>
                <w:lang w:val="en-GB"/>
              </w:rPr>
            </w:pPr>
            <w:r w:rsidRPr="00C143CF">
              <w:t>Addressee’s Party reference e.g., Advising bank</w:t>
            </w:r>
          </w:p>
        </w:tc>
      </w:tr>
      <w:tr w:rsidR="00465B2C" w:rsidRPr="00C143CF" w14:paraId="5B94878D" w14:textId="77777777" w:rsidTr="00465B2C">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7EBCF26D" w14:textId="77777777" w:rsidR="00465B2C" w:rsidRPr="00C143CF" w:rsidRDefault="00465B2C" w:rsidP="008344C2">
            <w:pPr>
              <w:pStyle w:val="TableText"/>
              <w:rPr>
                <w:lang w:val="en-GB"/>
              </w:rPr>
            </w:pPr>
            <w:r w:rsidRPr="00C143CF">
              <w:t>26E</w:t>
            </w:r>
          </w:p>
        </w:tc>
        <w:tc>
          <w:tcPr>
            <w:tcW w:w="3424" w:type="dxa"/>
            <w:noWrap/>
            <w:hideMark/>
          </w:tcPr>
          <w:p w14:paraId="31AD4C3D" w14:textId="77777777" w:rsidR="00465B2C" w:rsidRPr="00C143CF" w:rsidRDefault="00465B2C" w:rsidP="008344C2">
            <w:pPr>
              <w:pStyle w:val="TableText"/>
              <w:rPr>
                <w:lang w:val="en-GB"/>
              </w:rPr>
            </w:pPr>
            <w:r w:rsidRPr="00C143CF">
              <w:t>Number of Amendment</w:t>
            </w:r>
          </w:p>
        </w:tc>
        <w:tc>
          <w:tcPr>
            <w:tcW w:w="4243" w:type="dxa"/>
            <w:noWrap/>
            <w:hideMark/>
          </w:tcPr>
          <w:p w14:paraId="605297C0" w14:textId="77777777" w:rsidR="00465B2C" w:rsidRPr="00C143CF" w:rsidRDefault="00465B2C" w:rsidP="008344C2">
            <w:pPr>
              <w:pStyle w:val="TableText"/>
              <w:rPr>
                <w:lang w:val="en-GB"/>
              </w:rPr>
            </w:pPr>
            <w:r w:rsidRPr="00C143CF">
              <w:t>Amendment number</w:t>
            </w:r>
          </w:p>
        </w:tc>
      </w:tr>
      <w:tr w:rsidR="00465B2C" w:rsidRPr="00C143CF" w14:paraId="62F66F8D" w14:textId="77777777" w:rsidTr="00465B2C">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6C210E27" w14:textId="77777777" w:rsidR="00465B2C" w:rsidRPr="00C143CF" w:rsidRDefault="00465B2C" w:rsidP="008344C2">
            <w:pPr>
              <w:pStyle w:val="TableText"/>
              <w:rPr>
                <w:lang w:val="en-GB"/>
              </w:rPr>
            </w:pPr>
            <w:r w:rsidRPr="00C143CF">
              <w:t>52a</w:t>
            </w:r>
          </w:p>
        </w:tc>
        <w:tc>
          <w:tcPr>
            <w:tcW w:w="3424" w:type="dxa"/>
            <w:noWrap/>
            <w:hideMark/>
          </w:tcPr>
          <w:p w14:paraId="4B28D784" w14:textId="77777777" w:rsidR="00465B2C" w:rsidRPr="00C143CF" w:rsidRDefault="00465B2C" w:rsidP="008344C2">
            <w:pPr>
              <w:pStyle w:val="TableText"/>
              <w:rPr>
                <w:lang w:val="en-GB"/>
              </w:rPr>
            </w:pPr>
            <w:r w:rsidRPr="00C143CF">
              <w:t>Issuer A or D</w:t>
            </w:r>
          </w:p>
        </w:tc>
        <w:tc>
          <w:tcPr>
            <w:tcW w:w="4243" w:type="dxa"/>
            <w:noWrap/>
            <w:hideMark/>
          </w:tcPr>
          <w:p w14:paraId="78E0CBC6" w14:textId="77777777" w:rsidR="00465B2C" w:rsidRPr="00C143CF" w:rsidRDefault="00465B2C" w:rsidP="008344C2">
            <w:pPr>
              <w:pStyle w:val="TableText"/>
              <w:rPr>
                <w:lang w:val="en-GB"/>
              </w:rPr>
            </w:pPr>
            <w:r w:rsidRPr="00C143CF">
              <w:t>SWIFT BIC or name and address from branch (BOB)</w:t>
            </w:r>
          </w:p>
        </w:tc>
      </w:tr>
      <w:tr w:rsidR="00465B2C" w:rsidRPr="00C143CF" w14:paraId="4386B6B5" w14:textId="77777777" w:rsidTr="00465B2C">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2322618C" w14:textId="77777777" w:rsidR="00465B2C" w:rsidRPr="00C143CF" w:rsidRDefault="00465B2C" w:rsidP="008344C2">
            <w:pPr>
              <w:pStyle w:val="TableText"/>
              <w:rPr>
                <w:lang w:val="en-GB"/>
              </w:rPr>
            </w:pPr>
            <w:r w:rsidRPr="00C143CF">
              <w:t>77U</w:t>
            </w:r>
          </w:p>
        </w:tc>
        <w:tc>
          <w:tcPr>
            <w:tcW w:w="3424" w:type="dxa"/>
            <w:noWrap/>
            <w:hideMark/>
          </w:tcPr>
          <w:p w14:paraId="7904EBDB" w14:textId="77777777" w:rsidR="00465B2C" w:rsidRPr="00C143CF" w:rsidRDefault="00465B2C" w:rsidP="008344C2">
            <w:pPr>
              <w:pStyle w:val="TableText"/>
              <w:rPr>
                <w:lang w:val="en-GB"/>
              </w:rPr>
            </w:pPr>
            <w:r w:rsidRPr="00C143CF">
              <w:t>Other Amendments to Undertaking</w:t>
            </w:r>
          </w:p>
        </w:tc>
        <w:tc>
          <w:tcPr>
            <w:tcW w:w="4243" w:type="dxa"/>
            <w:hideMark/>
          </w:tcPr>
          <w:p w14:paraId="4CD93302" w14:textId="77777777" w:rsidR="00465B2C" w:rsidRPr="00C143CF" w:rsidRDefault="00465B2C" w:rsidP="008344C2">
            <w:pPr>
              <w:pStyle w:val="TableText"/>
              <w:rPr>
                <w:lang w:val="en-GB"/>
              </w:rPr>
            </w:pPr>
            <w:r w:rsidRPr="00C143CF">
              <w:t>Cancellation narrative (continuation)</w:t>
            </w:r>
          </w:p>
        </w:tc>
      </w:tr>
    </w:tbl>
    <w:p w14:paraId="3CB681A5" w14:textId="77777777" w:rsidR="007C18EF" w:rsidRDefault="007C18EF" w:rsidP="007C18EF">
      <w:pPr>
        <w:pStyle w:val="BodyText"/>
        <w:rPr>
          <w:lang w:val="en-GB" w:eastAsia="en-GB"/>
        </w:rPr>
      </w:pPr>
    </w:p>
    <w:p w14:paraId="02D0846B" w14:textId="1781091B" w:rsidR="00EB5233" w:rsidRDefault="00EB5233" w:rsidP="00DC2120">
      <w:pPr>
        <w:pStyle w:val="BodyText"/>
      </w:pPr>
      <w:r>
        <w:t>This allows a Cancellation request to be sent to the Issuing bank for a previously issued ‘ISCO’ or ‘ICCO’ undertaking.</w:t>
      </w:r>
    </w:p>
    <w:p w14:paraId="1474B3DF" w14:textId="77777777" w:rsidR="00EB5233" w:rsidRDefault="00EB5233" w:rsidP="00EB5233">
      <w:pPr>
        <w:pStyle w:val="BodyText"/>
      </w:pPr>
      <w:r>
        <w:t>The SWIFT message details are mapped from the event as follows:</w:t>
      </w:r>
    </w:p>
    <w:tbl>
      <w:tblPr>
        <w:tblStyle w:val="TableGridHeader128"/>
        <w:tblW w:w="0" w:type="auto"/>
        <w:tblLook w:val="04A0" w:firstRow="1" w:lastRow="0" w:firstColumn="1" w:lastColumn="0" w:noHBand="0" w:noVBand="1"/>
      </w:tblPr>
      <w:tblGrid>
        <w:gridCol w:w="1330"/>
        <w:gridCol w:w="3370"/>
        <w:gridCol w:w="4316"/>
      </w:tblGrid>
      <w:tr w:rsidR="00E42AF5" w:rsidRPr="008A509E" w14:paraId="33147077" w14:textId="77777777" w:rsidTr="003D3747">
        <w:trPr>
          <w:cnfStyle w:val="100000000000" w:firstRow="1" w:lastRow="0" w:firstColumn="0" w:lastColumn="0" w:oddVBand="0" w:evenVBand="0" w:oddHBand="0" w:evenHBand="0" w:firstRowFirstColumn="0" w:firstRowLastColumn="0" w:lastRowFirstColumn="0" w:lastRowLastColumn="0"/>
          <w:trHeight w:val="315"/>
        </w:trPr>
        <w:tc>
          <w:tcPr>
            <w:tcW w:w="1330" w:type="dxa"/>
            <w:noWrap/>
            <w:hideMark/>
          </w:tcPr>
          <w:p w14:paraId="09A3D671" w14:textId="77777777" w:rsidR="00E42AF5" w:rsidRPr="008A509E" w:rsidRDefault="00E42AF5" w:rsidP="008344C2">
            <w:pPr>
              <w:pStyle w:val="TableHead"/>
              <w:rPr>
                <w:lang w:val="en-GB"/>
              </w:rPr>
            </w:pPr>
            <w:r w:rsidRPr="008A509E">
              <w:rPr>
                <w:lang w:val="en-GB"/>
              </w:rPr>
              <w:t>Tag</w:t>
            </w:r>
          </w:p>
        </w:tc>
        <w:tc>
          <w:tcPr>
            <w:tcW w:w="3370" w:type="dxa"/>
            <w:noWrap/>
            <w:hideMark/>
          </w:tcPr>
          <w:p w14:paraId="6D666864" w14:textId="77777777" w:rsidR="00E42AF5" w:rsidRPr="008A509E" w:rsidRDefault="00E42AF5" w:rsidP="008344C2">
            <w:pPr>
              <w:pStyle w:val="TableHead"/>
              <w:rPr>
                <w:lang w:val="en-GB"/>
              </w:rPr>
            </w:pPr>
            <w:r w:rsidRPr="008A509E">
              <w:rPr>
                <w:lang w:val="en-GB"/>
              </w:rPr>
              <w:t>Field name</w:t>
            </w:r>
          </w:p>
        </w:tc>
        <w:tc>
          <w:tcPr>
            <w:tcW w:w="4316" w:type="dxa"/>
            <w:hideMark/>
          </w:tcPr>
          <w:p w14:paraId="0CBFBF24" w14:textId="77777777" w:rsidR="00E42AF5" w:rsidRPr="008A509E" w:rsidRDefault="00E42AF5" w:rsidP="008344C2">
            <w:pPr>
              <w:pStyle w:val="TableHead"/>
              <w:rPr>
                <w:lang w:val="en-GB"/>
              </w:rPr>
            </w:pPr>
            <w:r w:rsidRPr="008A509E">
              <w:rPr>
                <w:lang w:val="en-GB"/>
              </w:rPr>
              <w:t>Mapped From</w:t>
            </w:r>
          </w:p>
        </w:tc>
      </w:tr>
      <w:tr w:rsidR="00E42AF5" w:rsidRPr="008A509E" w14:paraId="4586CD04"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30" w:type="dxa"/>
            <w:noWrap/>
            <w:hideMark/>
          </w:tcPr>
          <w:p w14:paraId="322B5B66" w14:textId="77777777" w:rsidR="00E42AF5" w:rsidRPr="008A509E" w:rsidRDefault="00E42AF5" w:rsidP="008344C2">
            <w:pPr>
              <w:pStyle w:val="TableText"/>
              <w:rPr>
                <w:lang w:val="en-GB"/>
              </w:rPr>
            </w:pPr>
            <w:r w:rsidRPr="008A509E">
              <w:rPr>
                <w:lang w:val="en-GB"/>
              </w:rPr>
              <w:t> </w:t>
            </w:r>
          </w:p>
        </w:tc>
        <w:tc>
          <w:tcPr>
            <w:tcW w:w="3370" w:type="dxa"/>
            <w:noWrap/>
            <w:hideMark/>
          </w:tcPr>
          <w:p w14:paraId="445E2D8C" w14:textId="77777777" w:rsidR="00E42AF5" w:rsidRPr="008A509E" w:rsidRDefault="00E42AF5" w:rsidP="008344C2">
            <w:pPr>
              <w:pStyle w:val="TableText"/>
              <w:rPr>
                <w:lang w:val="en-GB"/>
              </w:rPr>
            </w:pPr>
            <w:r w:rsidRPr="008A509E">
              <w:t>Sender</w:t>
            </w:r>
          </w:p>
        </w:tc>
        <w:tc>
          <w:tcPr>
            <w:tcW w:w="4316" w:type="dxa"/>
            <w:hideMark/>
          </w:tcPr>
          <w:p w14:paraId="6C06375D" w14:textId="205CA608" w:rsidR="00E42AF5" w:rsidRPr="008A509E" w:rsidRDefault="00E42AF5" w:rsidP="008344C2">
            <w:pPr>
              <w:pStyle w:val="TableText"/>
              <w:rPr>
                <w:lang w:val="en-GB"/>
              </w:rPr>
            </w:pPr>
            <w:r w:rsidRPr="008A509E">
              <w:t>S</w:t>
            </w:r>
            <w:r w:rsidR="00BE6EDD">
              <w:t>ender</w:t>
            </w:r>
            <w:r w:rsidRPr="008A509E">
              <w:t xml:space="preserve"> </w:t>
            </w:r>
            <w:r w:rsidR="00BE6EDD">
              <w:t>BIC</w:t>
            </w:r>
          </w:p>
        </w:tc>
      </w:tr>
      <w:tr w:rsidR="00E42AF5" w:rsidRPr="008A509E" w14:paraId="6A21BEED"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30" w:type="dxa"/>
            <w:noWrap/>
            <w:hideMark/>
          </w:tcPr>
          <w:p w14:paraId="5F73F163" w14:textId="77777777" w:rsidR="00E42AF5" w:rsidRPr="008A509E" w:rsidRDefault="00E42AF5" w:rsidP="008344C2">
            <w:pPr>
              <w:pStyle w:val="TableText"/>
              <w:rPr>
                <w:lang w:val="en-GB"/>
              </w:rPr>
            </w:pPr>
            <w:r w:rsidRPr="008A509E">
              <w:t> </w:t>
            </w:r>
          </w:p>
        </w:tc>
        <w:tc>
          <w:tcPr>
            <w:tcW w:w="3370" w:type="dxa"/>
            <w:noWrap/>
            <w:hideMark/>
          </w:tcPr>
          <w:p w14:paraId="7E00421F" w14:textId="77777777" w:rsidR="00E42AF5" w:rsidRPr="008A509E" w:rsidRDefault="00E42AF5" w:rsidP="008344C2">
            <w:pPr>
              <w:pStyle w:val="TableText"/>
              <w:rPr>
                <w:lang w:val="en-GB"/>
              </w:rPr>
            </w:pPr>
            <w:r w:rsidRPr="008A509E">
              <w:t>Receiver</w:t>
            </w:r>
          </w:p>
        </w:tc>
        <w:tc>
          <w:tcPr>
            <w:tcW w:w="4316" w:type="dxa"/>
            <w:hideMark/>
          </w:tcPr>
          <w:p w14:paraId="6AF59353" w14:textId="77777777" w:rsidR="00E42AF5" w:rsidRPr="008A509E" w:rsidRDefault="00E42AF5" w:rsidP="008344C2">
            <w:pPr>
              <w:pStyle w:val="TableText"/>
              <w:rPr>
                <w:lang w:val="en-GB"/>
              </w:rPr>
            </w:pPr>
            <w:r w:rsidRPr="008A509E">
              <w:t>Document addressee</w:t>
            </w:r>
          </w:p>
        </w:tc>
      </w:tr>
      <w:tr w:rsidR="00E42AF5" w:rsidRPr="008A509E" w14:paraId="16F4CAE7"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30" w:type="dxa"/>
            <w:noWrap/>
            <w:hideMark/>
          </w:tcPr>
          <w:p w14:paraId="2BA679F8" w14:textId="77777777" w:rsidR="00E42AF5" w:rsidRPr="008A509E" w:rsidRDefault="00E42AF5" w:rsidP="008344C2">
            <w:pPr>
              <w:pStyle w:val="TableText"/>
              <w:rPr>
                <w:lang w:val="en-GB"/>
              </w:rPr>
            </w:pPr>
            <w:r w:rsidRPr="008A509E">
              <w:t>15A</w:t>
            </w:r>
          </w:p>
        </w:tc>
        <w:tc>
          <w:tcPr>
            <w:tcW w:w="3370" w:type="dxa"/>
            <w:noWrap/>
            <w:hideMark/>
          </w:tcPr>
          <w:p w14:paraId="2CA1D9D7" w14:textId="77777777" w:rsidR="00E42AF5" w:rsidRPr="008A509E" w:rsidRDefault="00E42AF5" w:rsidP="008344C2">
            <w:pPr>
              <w:pStyle w:val="TableText"/>
              <w:rPr>
                <w:lang w:val="en-GB"/>
              </w:rPr>
            </w:pPr>
            <w:r w:rsidRPr="008A509E">
              <w:t>New sequence</w:t>
            </w:r>
          </w:p>
        </w:tc>
        <w:tc>
          <w:tcPr>
            <w:tcW w:w="4316" w:type="dxa"/>
            <w:hideMark/>
          </w:tcPr>
          <w:p w14:paraId="582ED02A" w14:textId="77777777" w:rsidR="00E42AF5" w:rsidRPr="008A509E" w:rsidRDefault="00E42AF5" w:rsidP="008344C2">
            <w:pPr>
              <w:pStyle w:val="TableText"/>
              <w:rPr>
                <w:lang w:val="en-GB"/>
              </w:rPr>
            </w:pPr>
            <w:r w:rsidRPr="008A509E">
              <w:t>Empty field</w:t>
            </w:r>
          </w:p>
        </w:tc>
      </w:tr>
      <w:tr w:rsidR="00E42AF5" w:rsidRPr="008A509E" w14:paraId="636E078F"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30" w:type="dxa"/>
            <w:noWrap/>
            <w:hideMark/>
          </w:tcPr>
          <w:p w14:paraId="4818CC1F" w14:textId="77777777" w:rsidR="00E42AF5" w:rsidRPr="008A509E" w:rsidRDefault="00E42AF5" w:rsidP="008344C2">
            <w:pPr>
              <w:pStyle w:val="TableText"/>
              <w:rPr>
                <w:lang w:val="en-GB"/>
              </w:rPr>
            </w:pPr>
            <w:r w:rsidRPr="008A509E">
              <w:lastRenderedPageBreak/>
              <w:t>27</w:t>
            </w:r>
          </w:p>
        </w:tc>
        <w:tc>
          <w:tcPr>
            <w:tcW w:w="3370" w:type="dxa"/>
            <w:noWrap/>
            <w:hideMark/>
          </w:tcPr>
          <w:p w14:paraId="7A5B90AF" w14:textId="77777777" w:rsidR="00E42AF5" w:rsidRPr="008A509E" w:rsidRDefault="00E42AF5" w:rsidP="008344C2">
            <w:pPr>
              <w:pStyle w:val="TableText"/>
              <w:rPr>
                <w:lang w:val="en-GB"/>
              </w:rPr>
            </w:pPr>
            <w:r w:rsidRPr="008A509E">
              <w:t>Sequence of total</w:t>
            </w:r>
          </w:p>
        </w:tc>
        <w:tc>
          <w:tcPr>
            <w:tcW w:w="4316" w:type="dxa"/>
            <w:hideMark/>
          </w:tcPr>
          <w:p w14:paraId="25CA7818" w14:textId="77777777" w:rsidR="00E42AF5" w:rsidRPr="008A509E" w:rsidRDefault="00E42AF5" w:rsidP="008344C2">
            <w:pPr>
              <w:pStyle w:val="TableText"/>
              <w:rPr>
                <w:lang w:val="en-GB"/>
              </w:rPr>
            </w:pPr>
            <w:r w:rsidRPr="008A509E">
              <w:t>Set according to the number of messages by Tools</w:t>
            </w:r>
          </w:p>
        </w:tc>
      </w:tr>
      <w:tr w:rsidR="00E42AF5" w:rsidRPr="008A509E" w14:paraId="0BA8CFB0" w14:textId="77777777" w:rsidTr="003D3747">
        <w:trPr>
          <w:cnfStyle w:val="000000100000" w:firstRow="0" w:lastRow="0" w:firstColumn="0" w:lastColumn="0" w:oddVBand="0" w:evenVBand="0" w:oddHBand="1" w:evenHBand="0" w:firstRowFirstColumn="0" w:firstRowLastColumn="0" w:lastRowFirstColumn="0" w:lastRowLastColumn="0"/>
          <w:trHeight w:val="600"/>
        </w:trPr>
        <w:tc>
          <w:tcPr>
            <w:tcW w:w="1330" w:type="dxa"/>
            <w:noWrap/>
            <w:hideMark/>
          </w:tcPr>
          <w:p w14:paraId="0F24E6CC" w14:textId="77777777" w:rsidR="00E42AF5" w:rsidRPr="008A509E" w:rsidRDefault="00E42AF5" w:rsidP="008344C2">
            <w:pPr>
              <w:pStyle w:val="TableText"/>
              <w:rPr>
                <w:lang w:val="en-GB"/>
              </w:rPr>
            </w:pPr>
            <w:r w:rsidRPr="008A509E">
              <w:t>21</w:t>
            </w:r>
          </w:p>
        </w:tc>
        <w:tc>
          <w:tcPr>
            <w:tcW w:w="3370" w:type="dxa"/>
            <w:noWrap/>
            <w:hideMark/>
          </w:tcPr>
          <w:p w14:paraId="15B6DE87" w14:textId="77777777" w:rsidR="00E42AF5" w:rsidRPr="008A509E" w:rsidRDefault="00E42AF5" w:rsidP="008344C2">
            <w:pPr>
              <w:pStyle w:val="TableText"/>
              <w:rPr>
                <w:lang w:val="en-GB"/>
              </w:rPr>
            </w:pPr>
            <w:r w:rsidRPr="008A509E">
              <w:t>Related reference</w:t>
            </w:r>
          </w:p>
        </w:tc>
        <w:tc>
          <w:tcPr>
            <w:tcW w:w="4316" w:type="dxa"/>
            <w:hideMark/>
          </w:tcPr>
          <w:p w14:paraId="2383A049" w14:textId="77777777" w:rsidR="00E42AF5" w:rsidRPr="008A509E" w:rsidRDefault="00E42AF5" w:rsidP="008344C2">
            <w:pPr>
              <w:pStyle w:val="TableText"/>
              <w:rPr>
                <w:lang w:val="en-GB"/>
              </w:rPr>
            </w:pPr>
            <w:r w:rsidRPr="008A509E">
              <w:t xml:space="preserve">Addressee's Party </w:t>
            </w:r>
            <w:proofErr w:type="gramStart"/>
            <w:r w:rsidRPr="008A509E">
              <w:t>reference, if</w:t>
            </w:r>
            <w:proofErr w:type="gramEnd"/>
            <w:r w:rsidRPr="008A509E">
              <w:t xml:space="preserve"> reference do not exist then NOREF will be populated. </w:t>
            </w:r>
          </w:p>
        </w:tc>
      </w:tr>
      <w:tr w:rsidR="00E42AF5" w:rsidRPr="008A509E" w14:paraId="7D5B2871"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30" w:type="dxa"/>
            <w:noWrap/>
            <w:hideMark/>
          </w:tcPr>
          <w:p w14:paraId="66344B22" w14:textId="77777777" w:rsidR="00E42AF5" w:rsidRPr="008A509E" w:rsidRDefault="00E42AF5" w:rsidP="008344C2">
            <w:pPr>
              <w:pStyle w:val="TableText"/>
              <w:rPr>
                <w:lang w:val="en-GB"/>
              </w:rPr>
            </w:pPr>
            <w:r w:rsidRPr="008A509E">
              <w:t>22A</w:t>
            </w:r>
          </w:p>
        </w:tc>
        <w:tc>
          <w:tcPr>
            <w:tcW w:w="3370" w:type="dxa"/>
            <w:noWrap/>
            <w:hideMark/>
          </w:tcPr>
          <w:p w14:paraId="7F333A07" w14:textId="77777777" w:rsidR="00E42AF5" w:rsidRPr="008A509E" w:rsidRDefault="00E42AF5" w:rsidP="008344C2">
            <w:pPr>
              <w:pStyle w:val="TableText"/>
              <w:rPr>
                <w:lang w:val="en-GB"/>
              </w:rPr>
            </w:pPr>
            <w:r w:rsidRPr="008A509E">
              <w:t>Purpose of message</w:t>
            </w:r>
          </w:p>
        </w:tc>
        <w:tc>
          <w:tcPr>
            <w:tcW w:w="4316" w:type="dxa"/>
            <w:hideMark/>
          </w:tcPr>
          <w:p w14:paraId="6B462736" w14:textId="77777777" w:rsidR="00E42AF5" w:rsidRPr="008A509E" w:rsidRDefault="00E42AF5" w:rsidP="008344C2">
            <w:pPr>
              <w:pStyle w:val="TableText"/>
              <w:rPr>
                <w:lang w:val="en-GB"/>
              </w:rPr>
            </w:pPr>
            <w:r w:rsidRPr="008A509E">
              <w:t>Set to 'ISCA' or 'ICCA'</w:t>
            </w:r>
          </w:p>
        </w:tc>
      </w:tr>
      <w:tr w:rsidR="00E42AF5" w:rsidRPr="008A509E" w14:paraId="7762F27F"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30" w:type="dxa"/>
            <w:noWrap/>
            <w:hideMark/>
          </w:tcPr>
          <w:p w14:paraId="2D2B718F" w14:textId="77777777" w:rsidR="00E42AF5" w:rsidRPr="008A509E" w:rsidRDefault="00E42AF5" w:rsidP="008344C2">
            <w:pPr>
              <w:pStyle w:val="TableText"/>
              <w:rPr>
                <w:lang w:val="en-GB"/>
              </w:rPr>
            </w:pPr>
            <w:r w:rsidRPr="008A509E">
              <w:t>23S</w:t>
            </w:r>
          </w:p>
        </w:tc>
        <w:tc>
          <w:tcPr>
            <w:tcW w:w="3370" w:type="dxa"/>
            <w:noWrap/>
            <w:hideMark/>
          </w:tcPr>
          <w:p w14:paraId="76B05430" w14:textId="77777777" w:rsidR="00E42AF5" w:rsidRPr="008A509E" w:rsidRDefault="00E42AF5" w:rsidP="008344C2">
            <w:pPr>
              <w:pStyle w:val="TableText"/>
              <w:rPr>
                <w:lang w:val="en-GB"/>
              </w:rPr>
            </w:pPr>
            <w:r w:rsidRPr="008A509E">
              <w:t>Cancellation request </w:t>
            </w:r>
          </w:p>
        </w:tc>
        <w:tc>
          <w:tcPr>
            <w:tcW w:w="4316" w:type="dxa"/>
            <w:hideMark/>
          </w:tcPr>
          <w:p w14:paraId="659A9C16" w14:textId="77777777" w:rsidR="00E42AF5" w:rsidRPr="008A509E" w:rsidRDefault="00E42AF5" w:rsidP="008344C2">
            <w:pPr>
              <w:pStyle w:val="TableText"/>
              <w:rPr>
                <w:lang w:val="en-GB"/>
              </w:rPr>
            </w:pPr>
            <w:r w:rsidRPr="008A509E">
              <w:t>CANCEL</w:t>
            </w:r>
          </w:p>
        </w:tc>
      </w:tr>
      <w:tr w:rsidR="00E42AF5" w:rsidRPr="008A509E" w14:paraId="1E09F142"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30" w:type="dxa"/>
            <w:noWrap/>
            <w:hideMark/>
          </w:tcPr>
          <w:p w14:paraId="29FDF1AB" w14:textId="77777777" w:rsidR="00E42AF5" w:rsidRPr="008A509E" w:rsidRDefault="00E42AF5" w:rsidP="008344C2">
            <w:pPr>
              <w:pStyle w:val="TableText"/>
              <w:rPr>
                <w:lang w:val="en-GB"/>
              </w:rPr>
            </w:pPr>
            <w:r w:rsidRPr="008A509E">
              <w:t>72Z</w:t>
            </w:r>
          </w:p>
        </w:tc>
        <w:tc>
          <w:tcPr>
            <w:tcW w:w="3370" w:type="dxa"/>
            <w:noWrap/>
            <w:hideMark/>
          </w:tcPr>
          <w:p w14:paraId="0E2CE698" w14:textId="77777777" w:rsidR="00E42AF5" w:rsidRPr="008A509E" w:rsidRDefault="00E42AF5" w:rsidP="008344C2">
            <w:pPr>
              <w:pStyle w:val="TableText"/>
              <w:rPr>
                <w:lang w:val="en-GB"/>
              </w:rPr>
            </w:pPr>
            <w:r w:rsidRPr="008A509E">
              <w:t>Sender to receiver info </w:t>
            </w:r>
          </w:p>
        </w:tc>
        <w:tc>
          <w:tcPr>
            <w:tcW w:w="4316" w:type="dxa"/>
            <w:hideMark/>
          </w:tcPr>
          <w:p w14:paraId="6B9714E8" w14:textId="77777777" w:rsidR="00E42AF5" w:rsidRPr="008A509E" w:rsidRDefault="00E42AF5" w:rsidP="008344C2">
            <w:pPr>
              <w:pStyle w:val="TableText"/>
              <w:rPr>
                <w:lang w:val="en-GB"/>
              </w:rPr>
            </w:pPr>
            <w:r w:rsidRPr="008A509E">
              <w:t>Instructions to next party</w:t>
            </w:r>
          </w:p>
        </w:tc>
      </w:tr>
      <w:tr w:rsidR="00E42AF5" w:rsidRPr="008A509E" w14:paraId="19F6A3C0"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30" w:type="dxa"/>
            <w:noWrap/>
            <w:hideMark/>
          </w:tcPr>
          <w:p w14:paraId="7E7936E2" w14:textId="77777777" w:rsidR="00E42AF5" w:rsidRPr="008A509E" w:rsidRDefault="00E42AF5" w:rsidP="008344C2">
            <w:pPr>
              <w:pStyle w:val="TableText"/>
              <w:rPr>
                <w:lang w:val="en-GB"/>
              </w:rPr>
            </w:pPr>
            <w:r w:rsidRPr="008A509E">
              <w:t>23X</w:t>
            </w:r>
          </w:p>
        </w:tc>
        <w:tc>
          <w:tcPr>
            <w:tcW w:w="3370" w:type="dxa"/>
            <w:noWrap/>
            <w:hideMark/>
          </w:tcPr>
          <w:p w14:paraId="0B3B6800" w14:textId="77777777" w:rsidR="00E42AF5" w:rsidRPr="008A509E" w:rsidRDefault="00E42AF5" w:rsidP="008344C2">
            <w:pPr>
              <w:pStyle w:val="TableText"/>
              <w:rPr>
                <w:lang w:val="en-GB"/>
              </w:rPr>
            </w:pPr>
            <w:r w:rsidRPr="008A509E">
              <w:t>File identification</w:t>
            </w:r>
          </w:p>
        </w:tc>
        <w:tc>
          <w:tcPr>
            <w:tcW w:w="4316" w:type="dxa"/>
            <w:noWrap/>
            <w:hideMark/>
          </w:tcPr>
          <w:p w14:paraId="0111910F" w14:textId="77777777" w:rsidR="00E42AF5" w:rsidRPr="008A509E" w:rsidRDefault="00E42AF5" w:rsidP="008344C2">
            <w:pPr>
              <w:pStyle w:val="TableText"/>
              <w:rPr>
                <w:lang w:val="en-GB"/>
              </w:rPr>
            </w:pPr>
            <w:r w:rsidRPr="008A509E">
              <w:t>Delivery channel and associated file name/reference for attached documents</w:t>
            </w:r>
          </w:p>
        </w:tc>
      </w:tr>
      <w:tr w:rsidR="00E42AF5" w:rsidRPr="008A509E" w14:paraId="2A68A043"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30" w:type="dxa"/>
            <w:noWrap/>
            <w:hideMark/>
          </w:tcPr>
          <w:p w14:paraId="25F4B22D" w14:textId="77777777" w:rsidR="00E42AF5" w:rsidRPr="008A509E" w:rsidRDefault="00E42AF5" w:rsidP="008344C2">
            <w:pPr>
              <w:pStyle w:val="TableText"/>
              <w:rPr>
                <w:lang w:val="en-GB"/>
              </w:rPr>
            </w:pPr>
            <w:r w:rsidRPr="008A509E">
              <w:t>15B</w:t>
            </w:r>
          </w:p>
        </w:tc>
        <w:tc>
          <w:tcPr>
            <w:tcW w:w="3370" w:type="dxa"/>
            <w:hideMark/>
          </w:tcPr>
          <w:p w14:paraId="37643AE2" w14:textId="77777777" w:rsidR="00E42AF5" w:rsidRPr="008A509E" w:rsidRDefault="00E42AF5" w:rsidP="008344C2">
            <w:pPr>
              <w:pStyle w:val="TableText"/>
              <w:rPr>
                <w:lang w:val="en-GB"/>
              </w:rPr>
            </w:pPr>
            <w:r w:rsidRPr="008A509E">
              <w:t>New sequence</w:t>
            </w:r>
          </w:p>
        </w:tc>
        <w:tc>
          <w:tcPr>
            <w:tcW w:w="4316" w:type="dxa"/>
            <w:hideMark/>
          </w:tcPr>
          <w:p w14:paraId="1B33B9B9" w14:textId="77777777" w:rsidR="00E42AF5" w:rsidRPr="008A509E" w:rsidRDefault="00E42AF5" w:rsidP="008344C2">
            <w:pPr>
              <w:pStyle w:val="TableText"/>
              <w:rPr>
                <w:lang w:val="en-GB"/>
              </w:rPr>
            </w:pPr>
            <w:r w:rsidRPr="008A509E">
              <w:t>Empty field</w:t>
            </w:r>
          </w:p>
        </w:tc>
      </w:tr>
      <w:tr w:rsidR="00E42AF5" w:rsidRPr="008A509E" w14:paraId="503DBB8F"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30" w:type="dxa"/>
            <w:noWrap/>
            <w:hideMark/>
          </w:tcPr>
          <w:p w14:paraId="0AD8EAB5" w14:textId="77777777" w:rsidR="00E42AF5" w:rsidRPr="008A509E" w:rsidRDefault="00E42AF5" w:rsidP="008344C2">
            <w:pPr>
              <w:pStyle w:val="TableText"/>
              <w:rPr>
                <w:lang w:val="en-GB"/>
              </w:rPr>
            </w:pPr>
            <w:r w:rsidRPr="008A509E">
              <w:t>20</w:t>
            </w:r>
          </w:p>
        </w:tc>
        <w:tc>
          <w:tcPr>
            <w:tcW w:w="3370" w:type="dxa"/>
            <w:noWrap/>
            <w:hideMark/>
          </w:tcPr>
          <w:p w14:paraId="3EB0D65B" w14:textId="77777777" w:rsidR="00E42AF5" w:rsidRPr="008A509E" w:rsidRDefault="00E42AF5" w:rsidP="008344C2">
            <w:pPr>
              <w:pStyle w:val="TableText"/>
              <w:rPr>
                <w:lang w:val="en-GB"/>
              </w:rPr>
            </w:pPr>
            <w:r w:rsidRPr="008A509E">
              <w:t>Undertaking reference number</w:t>
            </w:r>
          </w:p>
        </w:tc>
        <w:tc>
          <w:tcPr>
            <w:tcW w:w="4316" w:type="dxa"/>
            <w:hideMark/>
          </w:tcPr>
          <w:p w14:paraId="211C282B" w14:textId="77777777" w:rsidR="00E42AF5" w:rsidRPr="008A509E" w:rsidRDefault="00E42AF5" w:rsidP="008344C2">
            <w:pPr>
              <w:pStyle w:val="TableText"/>
              <w:rPr>
                <w:lang w:val="en-GB"/>
              </w:rPr>
            </w:pPr>
            <w:r w:rsidRPr="008A509E">
              <w:t>Master reference e.g., IGT00111</w:t>
            </w:r>
          </w:p>
        </w:tc>
      </w:tr>
      <w:tr w:rsidR="00E42AF5" w:rsidRPr="008A509E" w14:paraId="7A3BCD10"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30" w:type="dxa"/>
            <w:noWrap/>
            <w:hideMark/>
          </w:tcPr>
          <w:p w14:paraId="6B5130CB" w14:textId="77777777" w:rsidR="00E42AF5" w:rsidRPr="008A509E" w:rsidRDefault="00E42AF5" w:rsidP="008344C2">
            <w:pPr>
              <w:pStyle w:val="TableText"/>
              <w:rPr>
                <w:lang w:val="en-GB"/>
              </w:rPr>
            </w:pPr>
            <w:r w:rsidRPr="008A509E">
              <w:t>26E</w:t>
            </w:r>
          </w:p>
        </w:tc>
        <w:tc>
          <w:tcPr>
            <w:tcW w:w="3370" w:type="dxa"/>
            <w:noWrap/>
            <w:hideMark/>
          </w:tcPr>
          <w:p w14:paraId="24C9BF67" w14:textId="77777777" w:rsidR="00E42AF5" w:rsidRPr="008A509E" w:rsidRDefault="00E42AF5" w:rsidP="008344C2">
            <w:pPr>
              <w:pStyle w:val="TableText"/>
              <w:rPr>
                <w:lang w:val="en-GB"/>
              </w:rPr>
            </w:pPr>
            <w:r w:rsidRPr="008A509E">
              <w:t>Number of Amendment</w:t>
            </w:r>
          </w:p>
        </w:tc>
        <w:tc>
          <w:tcPr>
            <w:tcW w:w="4316" w:type="dxa"/>
            <w:hideMark/>
          </w:tcPr>
          <w:p w14:paraId="6AC09C5F" w14:textId="77777777" w:rsidR="00E42AF5" w:rsidRPr="008A509E" w:rsidRDefault="00E42AF5" w:rsidP="008344C2">
            <w:pPr>
              <w:pStyle w:val="TableText"/>
              <w:rPr>
                <w:lang w:val="en-GB"/>
              </w:rPr>
            </w:pPr>
            <w:r w:rsidRPr="008A509E">
              <w:t>Amendment number</w:t>
            </w:r>
          </w:p>
        </w:tc>
      </w:tr>
      <w:tr w:rsidR="00E42AF5" w:rsidRPr="008A509E" w14:paraId="00AEE7D6"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30" w:type="dxa"/>
            <w:noWrap/>
            <w:hideMark/>
          </w:tcPr>
          <w:p w14:paraId="6336D5DF" w14:textId="77777777" w:rsidR="00E42AF5" w:rsidRPr="008A509E" w:rsidRDefault="00E42AF5" w:rsidP="008344C2">
            <w:pPr>
              <w:pStyle w:val="TableText"/>
              <w:rPr>
                <w:lang w:val="en-GB"/>
              </w:rPr>
            </w:pPr>
            <w:r w:rsidRPr="008A509E">
              <w:t>30</w:t>
            </w:r>
          </w:p>
        </w:tc>
        <w:tc>
          <w:tcPr>
            <w:tcW w:w="3370" w:type="dxa"/>
            <w:noWrap/>
            <w:hideMark/>
          </w:tcPr>
          <w:p w14:paraId="49B7BDFA" w14:textId="77777777" w:rsidR="00E42AF5" w:rsidRPr="008A509E" w:rsidRDefault="00E42AF5" w:rsidP="008344C2">
            <w:pPr>
              <w:pStyle w:val="TableText"/>
              <w:rPr>
                <w:lang w:val="en-GB"/>
              </w:rPr>
            </w:pPr>
            <w:r w:rsidRPr="008A509E">
              <w:t>Date of Amendment</w:t>
            </w:r>
          </w:p>
        </w:tc>
        <w:tc>
          <w:tcPr>
            <w:tcW w:w="4316" w:type="dxa"/>
            <w:hideMark/>
          </w:tcPr>
          <w:p w14:paraId="2900043A" w14:textId="77777777" w:rsidR="00E42AF5" w:rsidRPr="008A509E" w:rsidRDefault="00E42AF5" w:rsidP="008344C2">
            <w:pPr>
              <w:pStyle w:val="TableText"/>
              <w:rPr>
                <w:lang w:val="en-GB"/>
              </w:rPr>
            </w:pPr>
            <w:r w:rsidRPr="008A509E">
              <w:t>Cancellation date</w:t>
            </w:r>
          </w:p>
        </w:tc>
      </w:tr>
      <w:tr w:rsidR="00E42AF5" w:rsidRPr="008A509E" w14:paraId="4996D87C" w14:textId="77777777" w:rsidTr="003D3747">
        <w:trPr>
          <w:cnfStyle w:val="000000010000" w:firstRow="0" w:lastRow="0" w:firstColumn="0" w:lastColumn="0" w:oddVBand="0" w:evenVBand="0" w:oddHBand="0" w:evenHBand="1" w:firstRowFirstColumn="0" w:firstRowLastColumn="0" w:lastRowFirstColumn="0" w:lastRowLastColumn="0"/>
          <w:trHeight w:val="600"/>
        </w:trPr>
        <w:tc>
          <w:tcPr>
            <w:tcW w:w="1330" w:type="dxa"/>
            <w:noWrap/>
            <w:hideMark/>
          </w:tcPr>
          <w:p w14:paraId="5100AA26" w14:textId="77777777" w:rsidR="00E42AF5" w:rsidRPr="008A509E" w:rsidRDefault="00E42AF5" w:rsidP="008344C2">
            <w:pPr>
              <w:pStyle w:val="TableText"/>
              <w:rPr>
                <w:lang w:val="en-GB"/>
              </w:rPr>
            </w:pPr>
            <w:r w:rsidRPr="008A509E">
              <w:t>52a</w:t>
            </w:r>
          </w:p>
        </w:tc>
        <w:tc>
          <w:tcPr>
            <w:tcW w:w="3370" w:type="dxa"/>
            <w:noWrap/>
            <w:hideMark/>
          </w:tcPr>
          <w:p w14:paraId="218C507F" w14:textId="77777777" w:rsidR="00E42AF5" w:rsidRPr="008A509E" w:rsidRDefault="00E42AF5" w:rsidP="008344C2">
            <w:pPr>
              <w:pStyle w:val="TableText"/>
              <w:rPr>
                <w:lang w:val="en-GB"/>
              </w:rPr>
            </w:pPr>
            <w:r w:rsidRPr="008A509E">
              <w:t>Issuer A or D</w:t>
            </w:r>
          </w:p>
        </w:tc>
        <w:tc>
          <w:tcPr>
            <w:tcW w:w="4316" w:type="dxa"/>
            <w:hideMark/>
          </w:tcPr>
          <w:p w14:paraId="1EF8CB2A" w14:textId="77777777" w:rsidR="00E42AF5" w:rsidRPr="008A509E" w:rsidRDefault="00E42AF5" w:rsidP="008344C2">
            <w:pPr>
              <w:pStyle w:val="TableText"/>
              <w:rPr>
                <w:lang w:val="en-GB"/>
              </w:rPr>
            </w:pPr>
            <w:r w:rsidRPr="008A509E">
              <w:t>SWIFT BIC or name and address from branch (BOB) or Received from bank </w:t>
            </w:r>
          </w:p>
        </w:tc>
      </w:tr>
      <w:tr w:rsidR="00E42AF5" w:rsidRPr="008A509E" w14:paraId="4E882FEA"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30" w:type="dxa"/>
            <w:noWrap/>
            <w:hideMark/>
          </w:tcPr>
          <w:p w14:paraId="3AFBD8CD" w14:textId="77777777" w:rsidR="00E42AF5" w:rsidRPr="008A509E" w:rsidRDefault="00E42AF5" w:rsidP="008344C2">
            <w:pPr>
              <w:pStyle w:val="TableText"/>
              <w:rPr>
                <w:lang w:val="en-GB"/>
              </w:rPr>
            </w:pPr>
            <w:r w:rsidRPr="008A509E">
              <w:t>32B</w:t>
            </w:r>
          </w:p>
        </w:tc>
        <w:tc>
          <w:tcPr>
            <w:tcW w:w="3370" w:type="dxa"/>
            <w:noWrap/>
            <w:hideMark/>
          </w:tcPr>
          <w:p w14:paraId="6AB8FC73" w14:textId="77777777" w:rsidR="00E42AF5" w:rsidRPr="008A509E" w:rsidRDefault="00E42AF5" w:rsidP="008344C2">
            <w:pPr>
              <w:pStyle w:val="TableText"/>
              <w:rPr>
                <w:lang w:val="en-GB"/>
              </w:rPr>
            </w:pPr>
            <w:r w:rsidRPr="008A509E">
              <w:t>Increase of Undertaking Amount </w:t>
            </w:r>
          </w:p>
        </w:tc>
        <w:tc>
          <w:tcPr>
            <w:tcW w:w="4316" w:type="dxa"/>
            <w:hideMark/>
          </w:tcPr>
          <w:p w14:paraId="55B9A8A9" w14:textId="77777777" w:rsidR="00E42AF5" w:rsidRPr="008A509E" w:rsidRDefault="00E42AF5" w:rsidP="008344C2">
            <w:pPr>
              <w:pStyle w:val="TableText"/>
              <w:rPr>
                <w:lang w:val="en-GB"/>
              </w:rPr>
            </w:pPr>
            <w:r w:rsidRPr="008A509E">
              <w:t>Not mapped</w:t>
            </w:r>
          </w:p>
        </w:tc>
      </w:tr>
      <w:tr w:rsidR="00E42AF5" w:rsidRPr="008A509E" w14:paraId="19D72D7C"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30" w:type="dxa"/>
            <w:noWrap/>
            <w:hideMark/>
          </w:tcPr>
          <w:p w14:paraId="59A2F9A6" w14:textId="77777777" w:rsidR="00E42AF5" w:rsidRPr="008A509E" w:rsidRDefault="00E42AF5" w:rsidP="008344C2">
            <w:pPr>
              <w:pStyle w:val="TableText"/>
              <w:rPr>
                <w:lang w:val="en-GB"/>
              </w:rPr>
            </w:pPr>
            <w:r w:rsidRPr="008A509E">
              <w:t>33B</w:t>
            </w:r>
          </w:p>
        </w:tc>
        <w:tc>
          <w:tcPr>
            <w:tcW w:w="3370" w:type="dxa"/>
            <w:noWrap/>
            <w:hideMark/>
          </w:tcPr>
          <w:p w14:paraId="5C5046BF" w14:textId="77777777" w:rsidR="00E42AF5" w:rsidRPr="008A509E" w:rsidRDefault="00E42AF5" w:rsidP="008344C2">
            <w:pPr>
              <w:pStyle w:val="TableText"/>
              <w:rPr>
                <w:lang w:val="en-GB"/>
              </w:rPr>
            </w:pPr>
            <w:r w:rsidRPr="008A509E">
              <w:t>Decrease of Undertaking Amount </w:t>
            </w:r>
          </w:p>
        </w:tc>
        <w:tc>
          <w:tcPr>
            <w:tcW w:w="4316" w:type="dxa"/>
            <w:hideMark/>
          </w:tcPr>
          <w:p w14:paraId="0EB6E761" w14:textId="77777777" w:rsidR="00E42AF5" w:rsidRPr="008A509E" w:rsidRDefault="00E42AF5" w:rsidP="008344C2">
            <w:pPr>
              <w:pStyle w:val="TableText"/>
              <w:rPr>
                <w:lang w:val="en-GB"/>
              </w:rPr>
            </w:pPr>
            <w:r w:rsidRPr="008A509E">
              <w:t>Not mapped</w:t>
            </w:r>
          </w:p>
        </w:tc>
      </w:tr>
      <w:tr w:rsidR="00E42AF5" w:rsidRPr="008A509E" w14:paraId="42BCE341"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30" w:type="dxa"/>
            <w:noWrap/>
            <w:hideMark/>
          </w:tcPr>
          <w:p w14:paraId="6EF8BF31" w14:textId="77777777" w:rsidR="00E42AF5" w:rsidRPr="008A509E" w:rsidRDefault="00E42AF5" w:rsidP="008344C2">
            <w:pPr>
              <w:pStyle w:val="TableText"/>
              <w:rPr>
                <w:lang w:val="en-GB"/>
              </w:rPr>
            </w:pPr>
            <w:r w:rsidRPr="008A509E">
              <w:t>23B</w:t>
            </w:r>
          </w:p>
        </w:tc>
        <w:tc>
          <w:tcPr>
            <w:tcW w:w="3370" w:type="dxa"/>
            <w:noWrap/>
            <w:hideMark/>
          </w:tcPr>
          <w:p w14:paraId="57CBB023" w14:textId="77777777" w:rsidR="00E42AF5" w:rsidRPr="008A509E" w:rsidRDefault="00E42AF5" w:rsidP="008344C2">
            <w:pPr>
              <w:pStyle w:val="TableText"/>
              <w:rPr>
                <w:lang w:val="en-GB"/>
              </w:rPr>
            </w:pPr>
            <w:r w:rsidRPr="008A509E">
              <w:t>Expiry type</w:t>
            </w:r>
          </w:p>
        </w:tc>
        <w:tc>
          <w:tcPr>
            <w:tcW w:w="4316" w:type="dxa"/>
            <w:hideMark/>
          </w:tcPr>
          <w:p w14:paraId="3C3119F0" w14:textId="77777777" w:rsidR="00E42AF5" w:rsidRPr="008A509E" w:rsidRDefault="00E42AF5" w:rsidP="008344C2">
            <w:pPr>
              <w:pStyle w:val="TableText"/>
              <w:rPr>
                <w:lang w:val="en-GB"/>
              </w:rPr>
            </w:pPr>
            <w:r w:rsidRPr="008A509E">
              <w:t>Not mapped</w:t>
            </w:r>
          </w:p>
        </w:tc>
      </w:tr>
      <w:tr w:rsidR="00E42AF5" w:rsidRPr="008A509E" w14:paraId="1439CAC3"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30" w:type="dxa"/>
            <w:noWrap/>
            <w:hideMark/>
          </w:tcPr>
          <w:p w14:paraId="636710FF" w14:textId="77777777" w:rsidR="00E42AF5" w:rsidRPr="008A509E" w:rsidRDefault="00E42AF5" w:rsidP="008344C2">
            <w:pPr>
              <w:pStyle w:val="TableText"/>
              <w:rPr>
                <w:lang w:val="en-GB"/>
              </w:rPr>
            </w:pPr>
            <w:r w:rsidRPr="008A509E">
              <w:t>31E</w:t>
            </w:r>
          </w:p>
        </w:tc>
        <w:tc>
          <w:tcPr>
            <w:tcW w:w="3370" w:type="dxa"/>
            <w:noWrap/>
            <w:hideMark/>
          </w:tcPr>
          <w:p w14:paraId="0404056B" w14:textId="77777777" w:rsidR="00E42AF5" w:rsidRPr="008A509E" w:rsidRDefault="00E42AF5" w:rsidP="008344C2">
            <w:pPr>
              <w:pStyle w:val="TableText"/>
              <w:rPr>
                <w:lang w:val="en-GB"/>
              </w:rPr>
            </w:pPr>
            <w:r w:rsidRPr="008A509E">
              <w:t>Date of expiry </w:t>
            </w:r>
          </w:p>
        </w:tc>
        <w:tc>
          <w:tcPr>
            <w:tcW w:w="4316" w:type="dxa"/>
            <w:hideMark/>
          </w:tcPr>
          <w:p w14:paraId="29509A3C" w14:textId="77777777" w:rsidR="00E42AF5" w:rsidRPr="008A509E" w:rsidRDefault="00E42AF5" w:rsidP="008344C2">
            <w:pPr>
              <w:pStyle w:val="TableText"/>
              <w:rPr>
                <w:lang w:val="en-GB"/>
              </w:rPr>
            </w:pPr>
            <w:r w:rsidRPr="008A509E">
              <w:t>Not mapped</w:t>
            </w:r>
          </w:p>
        </w:tc>
      </w:tr>
      <w:tr w:rsidR="00E42AF5" w:rsidRPr="008A509E" w14:paraId="14EF2063"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30" w:type="dxa"/>
            <w:noWrap/>
            <w:hideMark/>
          </w:tcPr>
          <w:p w14:paraId="082461F3" w14:textId="77777777" w:rsidR="00E42AF5" w:rsidRPr="008A509E" w:rsidRDefault="00E42AF5" w:rsidP="008344C2">
            <w:pPr>
              <w:pStyle w:val="TableText"/>
              <w:rPr>
                <w:lang w:val="en-GB"/>
              </w:rPr>
            </w:pPr>
            <w:r w:rsidRPr="008A509E">
              <w:t>35G</w:t>
            </w:r>
          </w:p>
        </w:tc>
        <w:tc>
          <w:tcPr>
            <w:tcW w:w="3370" w:type="dxa"/>
            <w:noWrap/>
            <w:hideMark/>
          </w:tcPr>
          <w:p w14:paraId="76CE6936" w14:textId="77777777" w:rsidR="00E42AF5" w:rsidRPr="008A509E" w:rsidRDefault="00E42AF5" w:rsidP="008344C2">
            <w:pPr>
              <w:pStyle w:val="TableText"/>
              <w:rPr>
                <w:lang w:val="en-GB"/>
              </w:rPr>
            </w:pPr>
            <w:r w:rsidRPr="008A509E">
              <w:t>Expiry condition </w:t>
            </w:r>
          </w:p>
        </w:tc>
        <w:tc>
          <w:tcPr>
            <w:tcW w:w="4316" w:type="dxa"/>
            <w:hideMark/>
          </w:tcPr>
          <w:p w14:paraId="67A736D3" w14:textId="77777777" w:rsidR="00E42AF5" w:rsidRPr="008A509E" w:rsidRDefault="00E42AF5" w:rsidP="008344C2">
            <w:pPr>
              <w:pStyle w:val="TableText"/>
              <w:rPr>
                <w:lang w:val="en-GB"/>
              </w:rPr>
            </w:pPr>
            <w:r w:rsidRPr="008A509E">
              <w:t>Not mapped</w:t>
            </w:r>
          </w:p>
        </w:tc>
      </w:tr>
      <w:tr w:rsidR="00E42AF5" w:rsidRPr="008A509E" w14:paraId="33416A46"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30" w:type="dxa"/>
            <w:noWrap/>
            <w:hideMark/>
          </w:tcPr>
          <w:p w14:paraId="34BA2060" w14:textId="77777777" w:rsidR="00E42AF5" w:rsidRPr="008A509E" w:rsidRDefault="00E42AF5" w:rsidP="008344C2">
            <w:pPr>
              <w:pStyle w:val="TableText"/>
              <w:rPr>
                <w:lang w:val="en-GB"/>
              </w:rPr>
            </w:pPr>
            <w:r w:rsidRPr="008A509E">
              <w:t>59a</w:t>
            </w:r>
          </w:p>
        </w:tc>
        <w:tc>
          <w:tcPr>
            <w:tcW w:w="3370" w:type="dxa"/>
            <w:noWrap/>
            <w:hideMark/>
          </w:tcPr>
          <w:p w14:paraId="6378D55F" w14:textId="77777777" w:rsidR="00E42AF5" w:rsidRPr="008A509E" w:rsidRDefault="00E42AF5" w:rsidP="008344C2">
            <w:pPr>
              <w:pStyle w:val="TableText"/>
              <w:rPr>
                <w:lang w:val="en-GB"/>
              </w:rPr>
            </w:pPr>
            <w:r w:rsidRPr="008A509E">
              <w:t>Beneficiary (A or blank)</w:t>
            </w:r>
          </w:p>
        </w:tc>
        <w:tc>
          <w:tcPr>
            <w:tcW w:w="4316" w:type="dxa"/>
            <w:hideMark/>
          </w:tcPr>
          <w:p w14:paraId="2D9E76D4" w14:textId="77777777" w:rsidR="00E42AF5" w:rsidRPr="008A509E" w:rsidRDefault="00E42AF5" w:rsidP="008344C2">
            <w:pPr>
              <w:pStyle w:val="TableText"/>
              <w:rPr>
                <w:lang w:val="en-GB"/>
              </w:rPr>
            </w:pPr>
            <w:r w:rsidRPr="008A509E">
              <w:t>Not mapped</w:t>
            </w:r>
          </w:p>
        </w:tc>
      </w:tr>
      <w:tr w:rsidR="00E42AF5" w:rsidRPr="008A509E" w14:paraId="771996D9"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30" w:type="dxa"/>
            <w:noWrap/>
            <w:hideMark/>
          </w:tcPr>
          <w:p w14:paraId="6F96CF4D" w14:textId="77777777" w:rsidR="00E42AF5" w:rsidRPr="008A509E" w:rsidRDefault="00E42AF5" w:rsidP="008344C2">
            <w:pPr>
              <w:pStyle w:val="TableText"/>
              <w:rPr>
                <w:lang w:val="en-GB"/>
              </w:rPr>
            </w:pPr>
            <w:r w:rsidRPr="008A509E">
              <w:t>77U</w:t>
            </w:r>
          </w:p>
        </w:tc>
        <w:tc>
          <w:tcPr>
            <w:tcW w:w="3370" w:type="dxa"/>
            <w:noWrap/>
            <w:hideMark/>
          </w:tcPr>
          <w:p w14:paraId="079BAEF1" w14:textId="77777777" w:rsidR="00E42AF5" w:rsidRPr="008A509E" w:rsidRDefault="00E42AF5" w:rsidP="008344C2">
            <w:pPr>
              <w:pStyle w:val="TableText"/>
              <w:rPr>
                <w:lang w:val="en-GB"/>
              </w:rPr>
            </w:pPr>
            <w:r w:rsidRPr="008A509E">
              <w:t>Other amendments to undertaking</w:t>
            </w:r>
          </w:p>
        </w:tc>
        <w:tc>
          <w:tcPr>
            <w:tcW w:w="4316" w:type="dxa"/>
            <w:hideMark/>
          </w:tcPr>
          <w:p w14:paraId="7A9311AA" w14:textId="77777777" w:rsidR="00E42AF5" w:rsidRPr="008A509E" w:rsidRDefault="00E42AF5" w:rsidP="008344C2">
            <w:pPr>
              <w:pStyle w:val="TableText"/>
              <w:rPr>
                <w:lang w:val="en-GB"/>
              </w:rPr>
            </w:pPr>
            <w:r w:rsidRPr="008A509E">
              <w:t>Cancellation details for Counter undertaking </w:t>
            </w:r>
          </w:p>
        </w:tc>
      </w:tr>
    </w:tbl>
    <w:p w14:paraId="7FC81EBD" w14:textId="77777777" w:rsidR="0015530B" w:rsidRDefault="0015530B" w:rsidP="0015530B">
      <w:pPr>
        <w:pStyle w:val="BodyText"/>
        <w:rPr>
          <w:lang w:val="en-GB" w:eastAsia="en-GB"/>
        </w:rPr>
      </w:pPr>
    </w:p>
    <w:p w14:paraId="10723DB3" w14:textId="62D0C7FD" w:rsidR="000D3507" w:rsidRDefault="000D3507" w:rsidP="0015530B">
      <w:pPr>
        <w:pStyle w:val="BodyText"/>
        <w:rPr>
          <w:lang w:val="en-GB" w:eastAsia="en-GB"/>
        </w:rPr>
      </w:pPr>
      <w:proofErr w:type="spellStart"/>
      <w:r w:rsidRPr="009E05B4">
        <w:rPr>
          <w:lang w:val="en-GB" w:eastAsia="en-GB"/>
        </w:rPr>
        <w:t>Seq</w:t>
      </w:r>
      <w:proofErr w:type="spellEnd"/>
      <w:r w:rsidRPr="009E05B4">
        <w:rPr>
          <w:lang w:val="en-GB" w:eastAsia="en-GB"/>
        </w:rPr>
        <w:t xml:space="preserve"> C -Set from</w:t>
      </w:r>
      <w:r>
        <w:rPr>
          <w:lang w:val="en-GB" w:eastAsia="en-GB"/>
        </w:rPr>
        <w:t xml:space="preserve"> the Local undertaking </w:t>
      </w:r>
      <w:proofErr w:type="gramStart"/>
      <w:r>
        <w:rPr>
          <w:lang w:val="en-GB" w:eastAsia="en-GB"/>
        </w:rPr>
        <w:t>details</w:t>
      </w:r>
      <w:proofErr w:type="gramEnd"/>
      <w:r>
        <w:rPr>
          <w:lang w:val="en-GB" w:eastAsia="en-GB"/>
        </w:rPr>
        <w:t xml:space="preserve"> </w:t>
      </w:r>
    </w:p>
    <w:tbl>
      <w:tblPr>
        <w:tblStyle w:val="TableGrid"/>
        <w:tblW w:w="0" w:type="auto"/>
        <w:tblLook w:val="04A0" w:firstRow="1" w:lastRow="0" w:firstColumn="1" w:lastColumn="0" w:noHBand="0" w:noVBand="1"/>
      </w:tblPr>
      <w:tblGrid>
        <w:gridCol w:w="947"/>
        <w:gridCol w:w="3658"/>
        <w:gridCol w:w="4411"/>
      </w:tblGrid>
      <w:tr w:rsidR="00ED1A21" w:rsidRPr="00F55E66" w14:paraId="63EC8177" w14:textId="77777777" w:rsidTr="008344C2">
        <w:trPr>
          <w:cnfStyle w:val="100000000000" w:firstRow="1" w:lastRow="0" w:firstColumn="0" w:lastColumn="0" w:oddVBand="0" w:evenVBand="0" w:oddHBand="0" w:evenHBand="0" w:firstRowFirstColumn="0" w:firstRowLastColumn="0" w:lastRowFirstColumn="0" w:lastRowLastColumn="0"/>
          <w:trHeight w:val="300"/>
          <w:tblHeader/>
        </w:trPr>
        <w:tc>
          <w:tcPr>
            <w:tcW w:w="947" w:type="dxa"/>
            <w:noWrap/>
            <w:hideMark/>
          </w:tcPr>
          <w:p w14:paraId="15AD153A" w14:textId="77777777" w:rsidR="00ED1A21" w:rsidRPr="00F55E66" w:rsidRDefault="00ED1A21" w:rsidP="008344C2">
            <w:pPr>
              <w:pStyle w:val="TableHead"/>
              <w:rPr>
                <w:lang w:val="en-GB"/>
              </w:rPr>
            </w:pPr>
            <w:r w:rsidRPr="00F55E66">
              <w:rPr>
                <w:lang w:val="en-GB"/>
              </w:rPr>
              <w:t>Tag</w:t>
            </w:r>
          </w:p>
        </w:tc>
        <w:tc>
          <w:tcPr>
            <w:tcW w:w="3658" w:type="dxa"/>
            <w:noWrap/>
            <w:hideMark/>
          </w:tcPr>
          <w:p w14:paraId="2C1405C6" w14:textId="77777777" w:rsidR="00ED1A21" w:rsidRPr="00F55E66" w:rsidRDefault="00ED1A21" w:rsidP="008344C2">
            <w:pPr>
              <w:pStyle w:val="TableHead"/>
              <w:rPr>
                <w:lang w:val="en-GB"/>
              </w:rPr>
            </w:pPr>
            <w:r w:rsidRPr="00F55E66">
              <w:rPr>
                <w:lang w:val="en-GB"/>
              </w:rPr>
              <w:t>Field name</w:t>
            </w:r>
          </w:p>
        </w:tc>
        <w:tc>
          <w:tcPr>
            <w:tcW w:w="4411" w:type="dxa"/>
            <w:hideMark/>
          </w:tcPr>
          <w:p w14:paraId="172E3D25" w14:textId="77777777" w:rsidR="00ED1A21" w:rsidRPr="00F55E66" w:rsidRDefault="00ED1A21" w:rsidP="008344C2">
            <w:pPr>
              <w:pStyle w:val="TableHead"/>
              <w:rPr>
                <w:lang w:val="en-GB"/>
              </w:rPr>
            </w:pPr>
            <w:r w:rsidRPr="00F55E66">
              <w:rPr>
                <w:lang w:val="en-GB"/>
              </w:rPr>
              <w:t>Mapped From</w:t>
            </w:r>
          </w:p>
        </w:tc>
      </w:tr>
      <w:tr w:rsidR="00ED1A21" w:rsidRPr="00F55E66" w14:paraId="2143AA63" w14:textId="77777777" w:rsidTr="00ED1A21">
        <w:trPr>
          <w:cnfStyle w:val="000000100000" w:firstRow="0" w:lastRow="0" w:firstColumn="0" w:lastColumn="0" w:oddVBand="0" w:evenVBand="0" w:oddHBand="1" w:evenHBand="0" w:firstRowFirstColumn="0" w:firstRowLastColumn="0" w:lastRowFirstColumn="0" w:lastRowLastColumn="0"/>
          <w:trHeight w:val="300"/>
        </w:trPr>
        <w:tc>
          <w:tcPr>
            <w:tcW w:w="947" w:type="dxa"/>
            <w:noWrap/>
            <w:hideMark/>
          </w:tcPr>
          <w:p w14:paraId="032FA7F2" w14:textId="77777777" w:rsidR="00ED1A21" w:rsidRPr="00F55E66" w:rsidRDefault="00ED1A21" w:rsidP="008344C2">
            <w:pPr>
              <w:pStyle w:val="TableText"/>
              <w:rPr>
                <w:lang w:val="en-GB"/>
              </w:rPr>
            </w:pPr>
            <w:r w:rsidRPr="00F55E66">
              <w:rPr>
                <w:lang w:val="en-GB"/>
              </w:rPr>
              <w:t>15C</w:t>
            </w:r>
          </w:p>
        </w:tc>
        <w:tc>
          <w:tcPr>
            <w:tcW w:w="3658" w:type="dxa"/>
            <w:noWrap/>
            <w:hideMark/>
          </w:tcPr>
          <w:p w14:paraId="564AB01A" w14:textId="77777777" w:rsidR="00ED1A21" w:rsidRPr="00F55E66" w:rsidRDefault="00ED1A21" w:rsidP="008344C2">
            <w:pPr>
              <w:pStyle w:val="TableText"/>
              <w:rPr>
                <w:lang w:val="en-GB"/>
              </w:rPr>
            </w:pPr>
            <w:r w:rsidRPr="00F55E66">
              <w:rPr>
                <w:lang w:val="en-GB"/>
              </w:rPr>
              <w:t>New Sequence</w:t>
            </w:r>
          </w:p>
        </w:tc>
        <w:tc>
          <w:tcPr>
            <w:tcW w:w="4411" w:type="dxa"/>
            <w:hideMark/>
          </w:tcPr>
          <w:p w14:paraId="0A52B057" w14:textId="77777777" w:rsidR="00ED1A21" w:rsidRPr="00F55E66" w:rsidRDefault="00ED1A21" w:rsidP="008344C2">
            <w:pPr>
              <w:pStyle w:val="TableText"/>
              <w:rPr>
                <w:lang w:val="en-GB"/>
              </w:rPr>
            </w:pPr>
            <w:r w:rsidRPr="00F55E66">
              <w:rPr>
                <w:lang w:val="en-GB"/>
              </w:rPr>
              <w:t> </w:t>
            </w:r>
          </w:p>
        </w:tc>
      </w:tr>
      <w:tr w:rsidR="00ED1A21" w:rsidRPr="00F55E66" w14:paraId="39B9C68F" w14:textId="77777777" w:rsidTr="00ED1A21">
        <w:trPr>
          <w:cnfStyle w:val="000000010000" w:firstRow="0" w:lastRow="0" w:firstColumn="0" w:lastColumn="0" w:oddVBand="0" w:evenVBand="0" w:oddHBand="0" w:evenHBand="1" w:firstRowFirstColumn="0" w:firstRowLastColumn="0" w:lastRowFirstColumn="0" w:lastRowLastColumn="0"/>
          <w:trHeight w:val="300"/>
        </w:trPr>
        <w:tc>
          <w:tcPr>
            <w:tcW w:w="947" w:type="dxa"/>
            <w:noWrap/>
            <w:hideMark/>
          </w:tcPr>
          <w:p w14:paraId="3BEC54F5" w14:textId="77777777" w:rsidR="00ED1A21" w:rsidRPr="00F55E66" w:rsidRDefault="00ED1A21" w:rsidP="008344C2">
            <w:pPr>
              <w:pStyle w:val="TableText"/>
              <w:rPr>
                <w:lang w:val="en-GB"/>
              </w:rPr>
            </w:pPr>
            <w:r w:rsidRPr="00F55E66">
              <w:rPr>
                <w:lang w:val="en-GB"/>
              </w:rPr>
              <w:t>32B</w:t>
            </w:r>
          </w:p>
        </w:tc>
        <w:tc>
          <w:tcPr>
            <w:tcW w:w="3658" w:type="dxa"/>
            <w:noWrap/>
            <w:hideMark/>
          </w:tcPr>
          <w:p w14:paraId="74840F4C" w14:textId="77777777" w:rsidR="00ED1A21" w:rsidRPr="00F55E66" w:rsidRDefault="00ED1A21" w:rsidP="008344C2">
            <w:pPr>
              <w:pStyle w:val="TableText"/>
              <w:rPr>
                <w:lang w:val="en-GB"/>
              </w:rPr>
            </w:pPr>
            <w:r w:rsidRPr="00F55E66">
              <w:rPr>
                <w:lang w:val="en-GB"/>
              </w:rPr>
              <w:t>Increase of Local Undertaking Amount</w:t>
            </w:r>
          </w:p>
        </w:tc>
        <w:tc>
          <w:tcPr>
            <w:tcW w:w="4411" w:type="dxa"/>
            <w:hideMark/>
          </w:tcPr>
          <w:p w14:paraId="094BBDB7" w14:textId="77777777" w:rsidR="00ED1A21" w:rsidRPr="00F55E66" w:rsidRDefault="00ED1A21" w:rsidP="008344C2">
            <w:pPr>
              <w:pStyle w:val="TableText"/>
              <w:rPr>
                <w:lang w:val="en-GB"/>
              </w:rPr>
            </w:pPr>
            <w:r w:rsidRPr="00F55E66">
              <w:t>Not mapped</w:t>
            </w:r>
          </w:p>
        </w:tc>
      </w:tr>
      <w:tr w:rsidR="00ED1A21" w:rsidRPr="00F55E66" w14:paraId="3DE105E9" w14:textId="77777777" w:rsidTr="00ED1A21">
        <w:trPr>
          <w:cnfStyle w:val="000000100000" w:firstRow="0" w:lastRow="0" w:firstColumn="0" w:lastColumn="0" w:oddVBand="0" w:evenVBand="0" w:oddHBand="1" w:evenHBand="0" w:firstRowFirstColumn="0" w:firstRowLastColumn="0" w:lastRowFirstColumn="0" w:lastRowLastColumn="0"/>
          <w:trHeight w:val="300"/>
        </w:trPr>
        <w:tc>
          <w:tcPr>
            <w:tcW w:w="947" w:type="dxa"/>
            <w:noWrap/>
            <w:hideMark/>
          </w:tcPr>
          <w:p w14:paraId="270334D1" w14:textId="77777777" w:rsidR="00ED1A21" w:rsidRPr="00F55E66" w:rsidRDefault="00ED1A21" w:rsidP="008344C2">
            <w:pPr>
              <w:pStyle w:val="TableText"/>
              <w:rPr>
                <w:lang w:val="en-GB"/>
              </w:rPr>
            </w:pPr>
            <w:r w:rsidRPr="00F55E66">
              <w:rPr>
                <w:lang w:val="en-GB"/>
              </w:rPr>
              <w:t>33B</w:t>
            </w:r>
          </w:p>
        </w:tc>
        <w:tc>
          <w:tcPr>
            <w:tcW w:w="3658" w:type="dxa"/>
            <w:noWrap/>
            <w:hideMark/>
          </w:tcPr>
          <w:p w14:paraId="410DF9BC" w14:textId="77777777" w:rsidR="00ED1A21" w:rsidRPr="00F55E66" w:rsidRDefault="00ED1A21" w:rsidP="008344C2">
            <w:pPr>
              <w:pStyle w:val="TableText"/>
              <w:rPr>
                <w:lang w:val="en-GB"/>
              </w:rPr>
            </w:pPr>
            <w:r w:rsidRPr="00F55E66">
              <w:rPr>
                <w:lang w:val="en-GB"/>
              </w:rPr>
              <w:t>Decrease of Local Undertaking Amount</w:t>
            </w:r>
          </w:p>
        </w:tc>
        <w:tc>
          <w:tcPr>
            <w:tcW w:w="4411" w:type="dxa"/>
            <w:hideMark/>
          </w:tcPr>
          <w:p w14:paraId="503289E5" w14:textId="77777777" w:rsidR="00ED1A21" w:rsidRPr="00F55E66" w:rsidRDefault="00ED1A21" w:rsidP="008344C2">
            <w:pPr>
              <w:pStyle w:val="TableText"/>
              <w:rPr>
                <w:lang w:val="en-GB"/>
              </w:rPr>
            </w:pPr>
            <w:r w:rsidRPr="00F55E66">
              <w:t>Not mapped</w:t>
            </w:r>
          </w:p>
        </w:tc>
      </w:tr>
      <w:tr w:rsidR="00ED1A21" w:rsidRPr="00F55E66" w14:paraId="7A0404D8" w14:textId="77777777" w:rsidTr="00ED1A21">
        <w:trPr>
          <w:cnfStyle w:val="000000010000" w:firstRow="0" w:lastRow="0" w:firstColumn="0" w:lastColumn="0" w:oddVBand="0" w:evenVBand="0" w:oddHBand="0" w:evenHBand="1" w:firstRowFirstColumn="0" w:firstRowLastColumn="0" w:lastRowFirstColumn="0" w:lastRowLastColumn="0"/>
          <w:trHeight w:val="300"/>
        </w:trPr>
        <w:tc>
          <w:tcPr>
            <w:tcW w:w="947" w:type="dxa"/>
            <w:noWrap/>
            <w:hideMark/>
          </w:tcPr>
          <w:p w14:paraId="7CAC8ED0" w14:textId="77777777" w:rsidR="00ED1A21" w:rsidRPr="00F55E66" w:rsidRDefault="00ED1A21" w:rsidP="008344C2">
            <w:pPr>
              <w:pStyle w:val="TableText"/>
              <w:rPr>
                <w:lang w:val="en-GB"/>
              </w:rPr>
            </w:pPr>
            <w:r w:rsidRPr="00F55E66">
              <w:rPr>
                <w:lang w:val="en-GB"/>
              </w:rPr>
              <w:t>23B</w:t>
            </w:r>
          </w:p>
        </w:tc>
        <w:tc>
          <w:tcPr>
            <w:tcW w:w="3658" w:type="dxa"/>
            <w:noWrap/>
            <w:hideMark/>
          </w:tcPr>
          <w:p w14:paraId="02EFB33C" w14:textId="77777777" w:rsidR="00ED1A21" w:rsidRPr="00F55E66" w:rsidRDefault="00ED1A21" w:rsidP="008344C2">
            <w:pPr>
              <w:pStyle w:val="TableText"/>
              <w:rPr>
                <w:lang w:val="en-GB"/>
              </w:rPr>
            </w:pPr>
            <w:r w:rsidRPr="00F55E66">
              <w:rPr>
                <w:lang w:val="en-GB"/>
              </w:rPr>
              <w:t>Expiry Type</w:t>
            </w:r>
          </w:p>
        </w:tc>
        <w:tc>
          <w:tcPr>
            <w:tcW w:w="4411" w:type="dxa"/>
            <w:hideMark/>
          </w:tcPr>
          <w:p w14:paraId="40BBA70A" w14:textId="77777777" w:rsidR="00ED1A21" w:rsidRPr="00F55E66" w:rsidRDefault="00ED1A21" w:rsidP="008344C2">
            <w:pPr>
              <w:pStyle w:val="TableText"/>
              <w:rPr>
                <w:lang w:val="en-GB"/>
              </w:rPr>
            </w:pPr>
            <w:r w:rsidRPr="00F55E66">
              <w:t>Not mapped</w:t>
            </w:r>
          </w:p>
        </w:tc>
      </w:tr>
      <w:tr w:rsidR="00ED1A21" w:rsidRPr="00F55E66" w14:paraId="713DDB81" w14:textId="77777777" w:rsidTr="00ED1A21">
        <w:trPr>
          <w:cnfStyle w:val="000000100000" w:firstRow="0" w:lastRow="0" w:firstColumn="0" w:lastColumn="0" w:oddVBand="0" w:evenVBand="0" w:oddHBand="1" w:evenHBand="0" w:firstRowFirstColumn="0" w:firstRowLastColumn="0" w:lastRowFirstColumn="0" w:lastRowLastColumn="0"/>
          <w:trHeight w:val="300"/>
        </w:trPr>
        <w:tc>
          <w:tcPr>
            <w:tcW w:w="947" w:type="dxa"/>
            <w:noWrap/>
            <w:hideMark/>
          </w:tcPr>
          <w:p w14:paraId="073ADDFD" w14:textId="77777777" w:rsidR="00ED1A21" w:rsidRPr="00F55E66" w:rsidRDefault="00ED1A21" w:rsidP="008344C2">
            <w:pPr>
              <w:pStyle w:val="TableText"/>
              <w:rPr>
                <w:lang w:val="en-GB"/>
              </w:rPr>
            </w:pPr>
            <w:r w:rsidRPr="00F55E66">
              <w:rPr>
                <w:lang w:val="en-GB"/>
              </w:rPr>
              <w:t>31E</w:t>
            </w:r>
          </w:p>
        </w:tc>
        <w:tc>
          <w:tcPr>
            <w:tcW w:w="3658" w:type="dxa"/>
            <w:noWrap/>
            <w:hideMark/>
          </w:tcPr>
          <w:p w14:paraId="7862EEC6" w14:textId="77777777" w:rsidR="00ED1A21" w:rsidRPr="00F55E66" w:rsidRDefault="00ED1A21" w:rsidP="008344C2">
            <w:pPr>
              <w:pStyle w:val="TableText"/>
              <w:rPr>
                <w:lang w:val="en-GB"/>
              </w:rPr>
            </w:pPr>
            <w:r w:rsidRPr="00F55E66">
              <w:rPr>
                <w:lang w:val="en-GB"/>
              </w:rPr>
              <w:t xml:space="preserve">Date of Expiry </w:t>
            </w:r>
          </w:p>
        </w:tc>
        <w:tc>
          <w:tcPr>
            <w:tcW w:w="4411" w:type="dxa"/>
            <w:hideMark/>
          </w:tcPr>
          <w:p w14:paraId="066F2728" w14:textId="77777777" w:rsidR="00ED1A21" w:rsidRPr="00F55E66" w:rsidRDefault="00ED1A21" w:rsidP="008344C2">
            <w:pPr>
              <w:pStyle w:val="TableText"/>
              <w:rPr>
                <w:lang w:val="en-GB"/>
              </w:rPr>
            </w:pPr>
            <w:r w:rsidRPr="00F55E66">
              <w:t>Not mapped</w:t>
            </w:r>
          </w:p>
        </w:tc>
      </w:tr>
      <w:tr w:rsidR="00ED1A21" w:rsidRPr="00F55E66" w14:paraId="21006B9B" w14:textId="77777777" w:rsidTr="00ED1A21">
        <w:trPr>
          <w:cnfStyle w:val="000000010000" w:firstRow="0" w:lastRow="0" w:firstColumn="0" w:lastColumn="0" w:oddVBand="0" w:evenVBand="0" w:oddHBand="0" w:evenHBand="1" w:firstRowFirstColumn="0" w:firstRowLastColumn="0" w:lastRowFirstColumn="0" w:lastRowLastColumn="0"/>
          <w:trHeight w:val="300"/>
        </w:trPr>
        <w:tc>
          <w:tcPr>
            <w:tcW w:w="947" w:type="dxa"/>
            <w:noWrap/>
            <w:hideMark/>
          </w:tcPr>
          <w:p w14:paraId="6D1AE9FC" w14:textId="77777777" w:rsidR="00ED1A21" w:rsidRPr="00F55E66" w:rsidRDefault="00ED1A21" w:rsidP="008344C2">
            <w:pPr>
              <w:pStyle w:val="TableText"/>
              <w:rPr>
                <w:lang w:val="en-GB"/>
              </w:rPr>
            </w:pPr>
            <w:r w:rsidRPr="00F55E66">
              <w:rPr>
                <w:lang w:val="en-GB"/>
              </w:rPr>
              <w:t>35G</w:t>
            </w:r>
          </w:p>
        </w:tc>
        <w:tc>
          <w:tcPr>
            <w:tcW w:w="3658" w:type="dxa"/>
            <w:noWrap/>
            <w:hideMark/>
          </w:tcPr>
          <w:p w14:paraId="3C8F47C8" w14:textId="77777777" w:rsidR="00ED1A21" w:rsidRPr="00F55E66" w:rsidRDefault="00ED1A21" w:rsidP="008344C2">
            <w:pPr>
              <w:pStyle w:val="TableText"/>
              <w:rPr>
                <w:lang w:val="en-GB"/>
              </w:rPr>
            </w:pPr>
            <w:r w:rsidRPr="00F55E66">
              <w:rPr>
                <w:lang w:val="en-GB"/>
              </w:rPr>
              <w:t>Expiry Condition/Event</w:t>
            </w:r>
          </w:p>
        </w:tc>
        <w:tc>
          <w:tcPr>
            <w:tcW w:w="4411" w:type="dxa"/>
            <w:hideMark/>
          </w:tcPr>
          <w:p w14:paraId="5FC19866" w14:textId="77777777" w:rsidR="00ED1A21" w:rsidRPr="00F55E66" w:rsidRDefault="00ED1A21" w:rsidP="008344C2">
            <w:pPr>
              <w:pStyle w:val="TableText"/>
              <w:rPr>
                <w:lang w:val="en-GB"/>
              </w:rPr>
            </w:pPr>
            <w:r w:rsidRPr="00F55E66">
              <w:t>Not mapped</w:t>
            </w:r>
          </w:p>
        </w:tc>
      </w:tr>
      <w:tr w:rsidR="00ED1A21" w:rsidRPr="00F55E66" w14:paraId="436C41F1" w14:textId="77777777" w:rsidTr="00ED1A21">
        <w:trPr>
          <w:cnfStyle w:val="000000100000" w:firstRow="0" w:lastRow="0" w:firstColumn="0" w:lastColumn="0" w:oddVBand="0" w:evenVBand="0" w:oddHBand="1" w:evenHBand="0" w:firstRowFirstColumn="0" w:firstRowLastColumn="0" w:lastRowFirstColumn="0" w:lastRowLastColumn="0"/>
          <w:trHeight w:val="300"/>
        </w:trPr>
        <w:tc>
          <w:tcPr>
            <w:tcW w:w="947" w:type="dxa"/>
            <w:noWrap/>
            <w:hideMark/>
          </w:tcPr>
          <w:p w14:paraId="282CD806" w14:textId="77777777" w:rsidR="00ED1A21" w:rsidRPr="00F55E66" w:rsidRDefault="00ED1A21" w:rsidP="008344C2">
            <w:pPr>
              <w:pStyle w:val="TableText"/>
              <w:rPr>
                <w:lang w:val="en-GB"/>
              </w:rPr>
            </w:pPr>
            <w:r w:rsidRPr="00F55E66">
              <w:rPr>
                <w:lang w:val="en-GB"/>
              </w:rPr>
              <w:t>59</w:t>
            </w:r>
          </w:p>
        </w:tc>
        <w:tc>
          <w:tcPr>
            <w:tcW w:w="3658" w:type="dxa"/>
            <w:noWrap/>
            <w:hideMark/>
          </w:tcPr>
          <w:p w14:paraId="5B68394B" w14:textId="77777777" w:rsidR="00ED1A21" w:rsidRPr="00F55E66" w:rsidRDefault="00ED1A21" w:rsidP="008344C2">
            <w:pPr>
              <w:pStyle w:val="TableText"/>
              <w:rPr>
                <w:lang w:val="en-GB"/>
              </w:rPr>
            </w:pPr>
            <w:r w:rsidRPr="00F55E66">
              <w:rPr>
                <w:lang w:val="en-GB"/>
              </w:rPr>
              <w:t>Beneficiary</w:t>
            </w:r>
          </w:p>
        </w:tc>
        <w:tc>
          <w:tcPr>
            <w:tcW w:w="4411" w:type="dxa"/>
            <w:hideMark/>
          </w:tcPr>
          <w:p w14:paraId="486AC74A" w14:textId="77777777" w:rsidR="00ED1A21" w:rsidRPr="00F55E66" w:rsidRDefault="00ED1A21" w:rsidP="008344C2">
            <w:pPr>
              <w:pStyle w:val="TableText"/>
              <w:rPr>
                <w:lang w:val="en-GB"/>
              </w:rPr>
            </w:pPr>
            <w:r w:rsidRPr="00F55E66">
              <w:t>Not mapped</w:t>
            </w:r>
          </w:p>
        </w:tc>
      </w:tr>
      <w:tr w:rsidR="00ED1A21" w:rsidRPr="00F55E66" w14:paraId="097E535D" w14:textId="77777777" w:rsidTr="00ED1A21">
        <w:trPr>
          <w:cnfStyle w:val="000000010000" w:firstRow="0" w:lastRow="0" w:firstColumn="0" w:lastColumn="0" w:oddVBand="0" w:evenVBand="0" w:oddHBand="0" w:evenHBand="1" w:firstRowFirstColumn="0" w:firstRowLastColumn="0" w:lastRowFirstColumn="0" w:lastRowLastColumn="0"/>
          <w:trHeight w:val="300"/>
        </w:trPr>
        <w:tc>
          <w:tcPr>
            <w:tcW w:w="947" w:type="dxa"/>
            <w:noWrap/>
            <w:hideMark/>
          </w:tcPr>
          <w:p w14:paraId="2B2A8F25" w14:textId="77777777" w:rsidR="00ED1A21" w:rsidRPr="00F55E66" w:rsidRDefault="00ED1A21" w:rsidP="008344C2">
            <w:pPr>
              <w:pStyle w:val="TableText"/>
              <w:rPr>
                <w:lang w:val="en-GB"/>
              </w:rPr>
            </w:pPr>
            <w:r w:rsidRPr="00F55E66">
              <w:rPr>
                <w:lang w:val="en-GB"/>
              </w:rPr>
              <w:t>77L</w:t>
            </w:r>
          </w:p>
        </w:tc>
        <w:tc>
          <w:tcPr>
            <w:tcW w:w="3658" w:type="dxa"/>
            <w:noWrap/>
            <w:hideMark/>
          </w:tcPr>
          <w:p w14:paraId="1AC25B0E" w14:textId="77777777" w:rsidR="00ED1A21" w:rsidRPr="00F55E66" w:rsidRDefault="00ED1A21" w:rsidP="008344C2">
            <w:pPr>
              <w:pStyle w:val="TableText"/>
              <w:rPr>
                <w:lang w:val="en-GB"/>
              </w:rPr>
            </w:pPr>
            <w:r w:rsidRPr="00F55E66">
              <w:rPr>
                <w:lang w:val="en-GB"/>
              </w:rPr>
              <w:t>Other Amendments to Local Undertaking</w:t>
            </w:r>
          </w:p>
        </w:tc>
        <w:tc>
          <w:tcPr>
            <w:tcW w:w="4411" w:type="dxa"/>
            <w:hideMark/>
          </w:tcPr>
          <w:p w14:paraId="2D2BEF0B" w14:textId="77777777" w:rsidR="00ED1A21" w:rsidRPr="00F55E66" w:rsidRDefault="00ED1A21" w:rsidP="008344C2">
            <w:pPr>
              <w:pStyle w:val="TableText"/>
              <w:rPr>
                <w:lang w:val="en-GB"/>
              </w:rPr>
            </w:pPr>
            <w:r w:rsidRPr="00F55E66">
              <w:t>Cancellation details for local Undertaking</w:t>
            </w:r>
          </w:p>
        </w:tc>
      </w:tr>
      <w:tr w:rsidR="00ED1A21" w:rsidRPr="00F55E66" w14:paraId="37EFECFE" w14:textId="77777777" w:rsidTr="00ED1A21">
        <w:trPr>
          <w:cnfStyle w:val="000000100000" w:firstRow="0" w:lastRow="0" w:firstColumn="0" w:lastColumn="0" w:oddVBand="0" w:evenVBand="0" w:oddHBand="1" w:evenHBand="0" w:firstRowFirstColumn="0" w:firstRowLastColumn="0" w:lastRowFirstColumn="0" w:lastRowLastColumn="0"/>
          <w:trHeight w:val="300"/>
        </w:trPr>
        <w:tc>
          <w:tcPr>
            <w:tcW w:w="947" w:type="dxa"/>
            <w:noWrap/>
            <w:hideMark/>
          </w:tcPr>
          <w:p w14:paraId="4E50CC82" w14:textId="77777777" w:rsidR="00ED1A21" w:rsidRPr="00F55E66" w:rsidRDefault="00ED1A21" w:rsidP="008344C2">
            <w:pPr>
              <w:pStyle w:val="TableText"/>
              <w:rPr>
                <w:lang w:val="en-GB"/>
              </w:rPr>
            </w:pPr>
            <w:r w:rsidRPr="00F55E66">
              <w:t>24E Code</w:t>
            </w:r>
          </w:p>
        </w:tc>
        <w:tc>
          <w:tcPr>
            <w:tcW w:w="3658" w:type="dxa"/>
            <w:noWrap/>
            <w:hideMark/>
          </w:tcPr>
          <w:p w14:paraId="0CC27A23" w14:textId="77777777" w:rsidR="00ED1A21" w:rsidRPr="00F55E66" w:rsidRDefault="00ED1A21" w:rsidP="008344C2">
            <w:pPr>
              <w:pStyle w:val="TableText"/>
              <w:rPr>
                <w:lang w:val="en-GB"/>
              </w:rPr>
            </w:pPr>
            <w:r w:rsidRPr="00F55E66">
              <w:rPr>
                <w:lang w:val="en-GB"/>
              </w:rPr>
              <w:t xml:space="preserve">Delivery of Amendment </w:t>
            </w:r>
            <w:proofErr w:type="gramStart"/>
            <w:r w:rsidRPr="00F55E66">
              <w:rPr>
                <w:lang w:val="en-GB"/>
              </w:rPr>
              <w:t>To</w:t>
            </w:r>
            <w:proofErr w:type="gramEnd"/>
            <w:r w:rsidRPr="00F55E66">
              <w:rPr>
                <w:lang w:val="en-GB"/>
              </w:rPr>
              <w:t xml:space="preserve"> Local Undertaking</w:t>
            </w:r>
          </w:p>
        </w:tc>
        <w:tc>
          <w:tcPr>
            <w:tcW w:w="4411" w:type="dxa"/>
            <w:hideMark/>
          </w:tcPr>
          <w:p w14:paraId="1BD43B34" w14:textId="77777777" w:rsidR="00ED1A21" w:rsidRPr="00F55E66" w:rsidRDefault="00ED1A21" w:rsidP="008344C2">
            <w:pPr>
              <w:pStyle w:val="TableText"/>
              <w:rPr>
                <w:lang w:val="en-GB"/>
              </w:rPr>
            </w:pPr>
            <w:r w:rsidRPr="00F55E66">
              <w:t>Not mapped</w:t>
            </w:r>
          </w:p>
        </w:tc>
      </w:tr>
      <w:tr w:rsidR="00ED1A21" w:rsidRPr="00F55E66" w14:paraId="5D51B598" w14:textId="77777777" w:rsidTr="00ED1A21">
        <w:trPr>
          <w:cnfStyle w:val="000000010000" w:firstRow="0" w:lastRow="0" w:firstColumn="0" w:lastColumn="0" w:oddVBand="0" w:evenVBand="0" w:oddHBand="0" w:evenHBand="1" w:firstRowFirstColumn="0" w:firstRowLastColumn="0" w:lastRowFirstColumn="0" w:lastRowLastColumn="0"/>
          <w:trHeight w:val="300"/>
        </w:trPr>
        <w:tc>
          <w:tcPr>
            <w:tcW w:w="947" w:type="dxa"/>
            <w:noWrap/>
            <w:hideMark/>
          </w:tcPr>
          <w:p w14:paraId="0A63A178" w14:textId="77777777" w:rsidR="00ED1A21" w:rsidRPr="00F55E66" w:rsidRDefault="00ED1A21" w:rsidP="008344C2">
            <w:pPr>
              <w:pStyle w:val="TableText"/>
              <w:rPr>
                <w:lang w:val="en-GB"/>
              </w:rPr>
            </w:pPr>
            <w:r w:rsidRPr="00F55E66">
              <w:t>24E Add Info</w:t>
            </w:r>
          </w:p>
        </w:tc>
        <w:tc>
          <w:tcPr>
            <w:tcW w:w="3658" w:type="dxa"/>
            <w:noWrap/>
            <w:hideMark/>
          </w:tcPr>
          <w:p w14:paraId="2B36403A" w14:textId="77777777" w:rsidR="00ED1A21" w:rsidRPr="00F55E66" w:rsidRDefault="00ED1A21" w:rsidP="008344C2">
            <w:pPr>
              <w:pStyle w:val="TableText"/>
              <w:rPr>
                <w:lang w:val="en-GB"/>
              </w:rPr>
            </w:pPr>
            <w:r w:rsidRPr="00F55E66">
              <w:rPr>
                <w:lang w:val="en-GB"/>
              </w:rPr>
              <w:t>Delivery of undertaking add Info</w:t>
            </w:r>
          </w:p>
        </w:tc>
        <w:tc>
          <w:tcPr>
            <w:tcW w:w="4411" w:type="dxa"/>
            <w:hideMark/>
          </w:tcPr>
          <w:p w14:paraId="5B4ABD6C" w14:textId="77777777" w:rsidR="00ED1A21" w:rsidRPr="00F55E66" w:rsidRDefault="00ED1A21" w:rsidP="008344C2">
            <w:pPr>
              <w:pStyle w:val="TableText"/>
              <w:rPr>
                <w:lang w:val="en-GB"/>
              </w:rPr>
            </w:pPr>
            <w:r w:rsidRPr="00F55E66">
              <w:t>Not mapped</w:t>
            </w:r>
          </w:p>
        </w:tc>
      </w:tr>
      <w:tr w:rsidR="00ED1A21" w:rsidRPr="00F55E66" w14:paraId="7A13DF8D" w14:textId="77777777" w:rsidTr="00ED1A21">
        <w:trPr>
          <w:cnfStyle w:val="000000100000" w:firstRow="0" w:lastRow="0" w:firstColumn="0" w:lastColumn="0" w:oddVBand="0" w:evenVBand="0" w:oddHBand="1" w:evenHBand="0" w:firstRowFirstColumn="0" w:firstRowLastColumn="0" w:lastRowFirstColumn="0" w:lastRowLastColumn="0"/>
          <w:trHeight w:val="300"/>
        </w:trPr>
        <w:tc>
          <w:tcPr>
            <w:tcW w:w="947" w:type="dxa"/>
            <w:noWrap/>
            <w:hideMark/>
          </w:tcPr>
          <w:p w14:paraId="22B06E7F" w14:textId="77777777" w:rsidR="00ED1A21" w:rsidRPr="00F55E66" w:rsidRDefault="00ED1A21" w:rsidP="008344C2">
            <w:pPr>
              <w:pStyle w:val="TableText"/>
              <w:rPr>
                <w:lang w:val="en-GB"/>
              </w:rPr>
            </w:pPr>
            <w:r w:rsidRPr="00F55E66">
              <w:t>24G Code</w:t>
            </w:r>
          </w:p>
        </w:tc>
        <w:tc>
          <w:tcPr>
            <w:tcW w:w="3658" w:type="dxa"/>
            <w:noWrap/>
            <w:hideMark/>
          </w:tcPr>
          <w:p w14:paraId="658BD5A7" w14:textId="77777777" w:rsidR="00ED1A21" w:rsidRPr="00F55E66" w:rsidRDefault="00ED1A21" w:rsidP="008344C2">
            <w:pPr>
              <w:pStyle w:val="TableText"/>
              <w:rPr>
                <w:lang w:val="en-GB"/>
              </w:rPr>
            </w:pPr>
            <w:r w:rsidRPr="00F55E66">
              <w:rPr>
                <w:lang w:val="en-GB"/>
              </w:rPr>
              <w:t>Delivery To/Collection By</w:t>
            </w:r>
          </w:p>
        </w:tc>
        <w:tc>
          <w:tcPr>
            <w:tcW w:w="4411" w:type="dxa"/>
            <w:hideMark/>
          </w:tcPr>
          <w:p w14:paraId="40904780" w14:textId="77777777" w:rsidR="00ED1A21" w:rsidRPr="00F55E66" w:rsidRDefault="00ED1A21" w:rsidP="008344C2">
            <w:pPr>
              <w:pStyle w:val="TableText"/>
              <w:rPr>
                <w:lang w:val="en-GB"/>
              </w:rPr>
            </w:pPr>
            <w:r w:rsidRPr="00F55E66">
              <w:t>Not mapped</w:t>
            </w:r>
          </w:p>
        </w:tc>
      </w:tr>
      <w:tr w:rsidR="00ED1A21" w:rsidRPr="00F55E66" w14:paraId="299B64C4" w14:textId="77777777" w:rsidTr="00ED1A21">
        <w:trPr>
          <w:cnfStyle w:val="000000010000" w:firstRow="0" w:lastRow="0" w:firstColumn="0" w:lastColumn="0" w:oddVBand="0" w:evenVBand="0" w:oddHBand="0" w:evenHBand="1" w:firstRowFirstColumn="0" w:firstRowLastColumn="0" w:lastRowFirstColumn="0" w:lastRowLastColumn="0"/>
          <w:trHeight w:val="315"/>
        </w:trPr>
        <w:tc>
          <w:tcPr>
            <w:tcW w:w="947" w:type="dxa"/>
            <w:noWrap/>
            <w:hideMark/>
          </w:tcPr>
          <w:p w14:paraId="67740D32" w14:textId="133082F1" w:rsidR="00ED1A21" w:rsidRPr="00F55E66" w:rsidRDefault="00ED1A21" w:rsidP="008344C2">
            <w:pPr>
              <w:pStyle w:val="TableText"/>
              <w:rPr>
                <w:lang w:val="en-GB"/>
              </w:rPr>
            </w:pPr>
            <w:r w:rsidRPr="00F55E66">
              <w:t xml:space="preserve">24G </w:t>
            </w:r>
            <w:r w:rsidR="008F029A">
              <w:t>Narrative</w:t>
            </w:r>
          </w:p>
        </w:tc>
        <w:tc>
          <w:tcPr>
            <w:tcW w:w="3658" w:type="dxa"/>
            <w:noWrap/>
            <w:hideMark/>
          </w:tcPr>
          <w:p w14:paraId="6A2B236F" w14:textId="77777777" w:rsidR="00ED1A21" w:rsidRPr="00F55E66" w:rsidRDefault="00ED1A21" w:rsidP="008344C2">
            <w:pPr>
              <w:pStyle w:val="TableText"/>
              <w:rPr>
                <w:lang w:val="en-GB"/>
              </w:rPr>
            </w:pPr>
            <w:r w:rsidRPr="00F55E66">
              <w:t>Delivery To/Collection By - Details</w:t>
            </w:r>
          </w:p>
        </w:tc>
        <w:tc>
          <w:tcPr>
            <w:tcW w:w="4411" w:type="dxa"/>
            <w:hideMark/>
          </w:tcPr>
          <w:p w14:paraId="13FB4539" w14:textId="77777777" w:rsidR="00ED1A21" w:rsidRPr="00F55E66" w:rsidRDefault="00ED1A21" w:rsidP="008344C2">
            <w:pPr>
              <w:pStyle w:val="TableText"/>
              <w:rPr>
                <w:lang w:val="en-GB"/>
              </w:rPr>
            </w:pPr>
            <w:r w:rsidRPr="00F55E66">
              <w:t>Not mapped</w:t>
            </w:r>
          </w:p>
        </w:tc>
      </w:tr>
    </w:tbl>
    <w:p w14:paraId="5A513826" w14:textId="6898796C" w:rsidR="000D3507" w:rsidRPr="009E05B4" w:rsidRDefault="000D3507" w:rsidP="008344C2">
      <w:pPr>
        <w:pStyle w:val="TableText"/>
        <w:rPr>
          <w:lang w:val="en-GB" w:eastAsia="en-GB"/>
        </w:rPr>
      </w:pPr>
      <w:r w:rsidRPr="009E05B4">
        <w:rPr>
          <w:lang w:val="en-GB" w:eastAsia="en-GB"/>
        </w:rPr>
        <w:t>Where the</w:t>
      </w:r>
      <w:r w:rsidR="00606C85">
        <w:rPr>
          <w:lang w:val="en-GB" w:eastAsia="en-GB"/>
        </w:rPr>
        <w:t xml:space="preserve"> </w:t>
      </w:r>
      <w:r w:rsidRPr="009E05B4">
        <w:rPr>
          <w:lang w:val="en-GB" w:eastAsia="en-GB"/>
        </w:rPr>
        <w:t xml:space="preserve">Amendment details exceeds 150 x 65 characters in 77U </w:t>
      </w:r>
      <w:r w:rsidR="00A92426">
        <w:rPr>
          <w:lang w:val="en-GB" w:eastAsia="en-GB"/>
        </w:rPr>
        <w:t>or</w:t>
      </w:r>
      <w:r w:rsidRPr="009E05B4">
        <w:rPr>
          <w:lang w:val="en-GB" w:eastAsia="en-GB"/>
        </w:rPr>
        <w:t xml:space="preserve"> 77L</w:t>
      </w:r>
      <w:r w:rsidR="00A92426">
        <w:rPr>
          <w:lang w:val="en-GB" w:eastAsia="en-GB"/>
        </w:rPr>
        <w:t xml:space="preserve">, then one or </w:t>
      </w:r>
      <w:r w:rsidRPr="009E05B4">
        <w:rPr>
          <w:lang w:val="en-GB" w:eastAsia="en-GB"/>
        </w:rPr>
        <w:t>more</w:t>
      </w:r>
      <w:r w:rsidR="00606C85">
        <w:rPr>
          <w:lang w:val="en-GB" w:eastAsia="en-GB"/>
        </w:rPr>
        <w:t xml:space="preserve"> </w:t>
      </w:r>
      <w:r w:rsidRPr="009E05B4">
        <w:rPr>
          <w:lang w:val="en-GB" w:eastAsia="en-GB"/>
        </w:rPr>
        <w:t>continuation messages</w:t>
      </w:r>
      <w:r w:rsidR="00A92426">
        <w:rPr>
          <w:lang w:val="en-GB" w:eastAsia="en-GB"/>
        </w:rPr>
        <w:t xml:space="preserve"> are </w:t>
      </w:r>
      <w:r w:rsidRPr="009E05B4">
        <w:rPr>
          <w:lang w:val="en-GB" w:eastAsia="en-GB"/>
        </w:rPr>
        <w:t>created in the following format</w:t>
      </w:r>
      <w:r w:rsidR="00606C85">
        <w:rPr>
          <w:lang w:val="en-GB" w:eastAsia="en-GB"/>
        </w:rPr>
        <w:t>.</w:t>
      </w:r>
    </w:p>
    <w:tbl>
      <w:tblPr>
        <w:tblStyle w:val="TableGridHeader129"/>
        <w:tblW w:w="0" w:type="auto"/>
        <w:tblLook w:val="04A0" w:firstRow="1" w:lastRow="0" w:firstColumn="1" w:lastColumn="0" w:noHBand="0" w:noVBand="1"/>
      </w:tblPr>
      <w:tblGrid>
        <w:gridCol w:w="988"/>
        <w:gridCol w:w="4110"/>
        <w:gridCol w:w="3918"/>
      </w:tblGrid>
      <w:tr w:rsidR="00926484" w:rsidRPr="00850817" w14:paraId="5605026B" w14:textId="77777777" w:rsidTr="003D3747">
        <w:trPr>
          <w:cnfStyle w:val="100000000000" w:firstRow="1" w:lastRow="0" w:firstColumn="0" w:lastColumn="0" w:oddVBand="0" w:evenVBand="0" w:oddHBand="0" w:evenHBand="0" w:firstRowFirstColumn="0" w:firstRowLastColumn="0" w:lastRowFirstColumn="0" w:lastRowLastColumn="0"/>
          <w:trHeight w:val="300"/>
        </w:trPr>
        <w:tc>
          <w:tcPr>
            <w:tcW w:w="988" w:type="dxa"/>
            <w:noWrap/>
            <w:hideMark/>
          </w:tcPr>
          <w:p w14:paraId="244F31C9" w14:textId="77777777" w:rsidR="00926484" w:rsidRPr="00850817" w:rsidRDefault="00926484" w:rsidP="00807245">
            <w:pPr>
              <w:pStyle w:val="TableHead"/>
              <w:rPr>
                <w:lang w:val="en-GB"/>
              </w:rPr>
            </w:pPr>
            <w:bookmarkStart w:id="165" w:name="_Toc40607124"/>
            <w:r w:rsidRPr="00850817">
              <w:rPr>
                <w:lang w:val="en-GB"/>
              </w:rPr>
              <w:t>Tag</w:t>
            </w:r>
          </w:p>
        </w:tc>
        <w:tc>
          <w:tcPr>
            <w:tcW w:w="4110" w:type="dxa"/>
            <w:noWrap/>
            <w:hideMark/>
          </w:tcPr>
          <w:p w14:paraId="0D35A678" w14:textId="77777777" w:rsidR="00926484" w:rsidRPr="00850817" w:rsidRDefault="00926484" w:rsidP="00807245">
            <w:pPr>
              <w:pStyle w:val="TableHead"/>
              <w:rPr>
                <w:lang w:val="en-GB"/>
              </w:rPr>
            </w:pPr>
            <w:r w:rsidRPr="00850817">
              <w:rPr>
                <w:lang w:val="en-GB"/>
              </w:rPr>
              <w:t>Field name</w:t>
            </w:r>
          </w:p>
        </w:tc>
        <w:tc>
          <w:tcPr>
            <w:tcW w:w="3918" w:type="dxa"/>
            <w:hideMark/>
          </w:tcPr>
          <w:p w14:paraId="5E3FF0C8" w14:textId="77777777" w:rsidR="00926484" w:rsidRPr="00850817" w:rsidRDefault="00926484" w:rsidP="00807245">
            <w:pPr>
              <w:pStyle w:val="TableHead"/>
              <w:rPr>
                <w:lang w:val="en-GB"/>
              </w:rPr>
            </w:pPr>
            <w:r w:rsidRPr="00850817">
              <w:rPr>
                <w:lang w:val="en-GB"/>
              </w:rPr>
              <w:t>Mapped From</w:t>
            </w:r>
          </w:p>
        </w:tc>
      </w:tr>
      <w:tr w:rsidR="00926484" w:rsidRPr="00850817" w14:paraId="4F2B9A16"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988" w:type="dxa"/>
            <w:noWrap/>
            <w:hideMark/>
          </w:tcPr>
          <w:p w14:paraId="193AB3F1" w14:textId="77777777" w:rsidR="00926484" w:rsidRPr="00850817" w:rsidRDefault="00926484" w:rsidP="00807245">
            <w:pPr>
              <w:pStyle w:val="TableText"/>
              <w:rPr>
                <w:lang w:val="en-GB"/>
              </w:rPr>
            </w:pPr>
            <w:r w:rsidRPr="00850817">
              <w:lastRenderedPageBreak/>
              <w:t>27</w:t>
            </w:r>
          </w:p>
        </w:tc>
        <w:tc>
          <w:tcPr>
            <w:tcW w:w="4110" w:type="dxa"/>
            <w:noWrap/>
            <w:hideMark/>
          </w:tcPr>
          <w:p w14:paraId="7C15DBB2" w14:textId="77777777" w:rsidR="00926484" w:rsidRPr="00850817" w:rsidRDefault="00926484" w:rsidP="00807245">
            <w:pPr>
              <w:pStyle w:val="TableText"/>
              <w:rPr>
                <w:lang w:val="en-GB"/>
              </w:rPr>
            </w:pPr>
            <w:r w:rsidRPr="00850817">
              <w:t>Sequence of total</w:t>
            </w:r>
          </w:p>
        </w:tc>
        <w:tc>
          <w:tcPr>
            <w:tcW w:w="3918" w:type="dxa"/>
            <w:hideMark/>
          </w:tcPr>
          <w:p w14:paraId="6D9A2FE0" w14:textId="77777777" w:rsidR="00926484" w:rsidRPr="00850817" w:rsidRDefault="00926484" w:rsidP="00807245">
            <w:pPr>
              <w:pStyle w:val="TableText"/>
              <w:rPr>
                <w:lang w:val="en-GB"/>
              </w:rPr>
            </w:pPr>
            <w:r w:rsidRPr="00850817">
              <w:t>Set according to the number of messages by Tool  </w:t>
            </w:r>
          </w:p>
        </w:tc>
      </w:tr>
      <w:tr w:rsidR="00926484" w:rsidRPr="00850817" w14:paraId="7203C011"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988" w:type="dxa"/>
            <w:noWrap/>
            <w:hideMark/>
          </w:tcPr>
          <w:p w14:paraId="56C3259E" w14:textId="77777777" w:rsidR="00926484" w:rsidRPr="00850817" w:rsidRDefault="00926484" w:rsidP="00807245">
            <w:pPr>
              <w:pStyle w:val="TableText"/>
              <w:rPr>
                <w:lang w:val="en-GB"/>
              </w:rPr>
            </w:pPr>
            <w:r w:rsidRPr="00850817">
              <w:t>20</w:t>
            </w:r>
          </w:p>
        </w:tc>
        <w:tc>
          <w:tcPr>
            <w:tcW w:w="4110" w:type="dxa"/>
            <w:noWrap/>
            <w:hideMark/>
          </w:tcPr>
          <w:p w14:paraId="17870042" w14:textId="77777777" w:rsidR="00926484" w:rsidRPr="00850817" w:rsidRDefault="00926484" w:rsidP="00807245">
            <w:pPr>
              <w:pStyle w:val="TableText"/>
              <w:rPr>
                <w:lang w:val="en-GB"/>
              </w:rPr>
            </w:pPr>
            <w:r w:rsidRPr="00850817">
              <w:t>Undertaking number</w:t>
            </w:r>
          </w:p>
        </w:tc>
        <w:tc>
          <w:tcPr>
            <w:tcW w:w="3918" w:type="dxa"/>
            <w:hideMark/>
          </w:tcPr>
          <w:p w14:paraId="31219FFF" w14:textId="77777777" w:rsidR="00926484" w:rsidRPr="00850817" w:rsidRDefault="00926484" w:rsidP="00807245">
            <w:pPr>
              <w:pStyle w:val="TableText"/>
              <w:rPr>
                <w:lang w:val="en-GB"/>
              </w:rPr>
            </w:pPr>
            <w:r w:rsidRPr="00850817">
              <w:t>Master reference e.g., IGT00111</w:t>
            </w:r>
          </w:p>
        </w:tc>
      </w:tr>
      <w:tr w:rsidR="00926484" w:rsidRPr="00850817" w14:paraId="155690A0"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988" w:type="dxa"/>
            <w:noWrap/>
            <w:hideMark/>
          </w:tcPr>
          <w:p w14:paraId="14EC427E" w14:textId="77777777" w:rsidR="00926484" w:rsidRPr="00850817" w:rsidRDefault="00926484" w:rsidP="00807245">
            <w:pPr>
              <w:pStyle w:val="TableText"/>
              <w:rPr>
                <w:lang w:val="en-GB"/>
              </w:rPr>
            </w:pPr>
            <w:r w:rsidRPr="00850817">
              <w:t>21</w:t>
            </w:r>
          </w:p>
        </w:tc>
        <w:tc>
          <w:tcPr>
            <w:tcW w:w="4110" w:type="dxa"/>
            <w:noWrap/>
            <w:hideMark/>
          </w:tcPr>
          <w:p w14:paraId="46BF880E" w14:textId="77777777" w:rsidR="00926484" w:rsidRPr="00850817" w:rsidRDefault="00926484" w:rsidP="00807245">
            <w:pPr>
              <w:pStyle w:val="TableText"/>
              <w:rPr>
                <w:lang w:val="en-GB"/>
              </w:rPr>
            </w:pPr>
            <w:r w:rsidRPr="00850817">
              <w:t>Related Reference</w:t>
            </w:r>
          </w:p>
        </w:tc>
        <w:tc>
          <w:tcPr>
            <w:tcW w:w="3918" w:type="dxa"/>
            <w:hideMark/>
          </w:tcPr>
          <w:p w14:paraId="3CD36856" w14:textId="77777777" w:rsidR="00926484" w:rsidRPr="00850817" w:rsidRDefault="00926484" w:rsidP="00807245">
            <w:pPr>
              <w:pStyle w:val="TableText"/>
              <w:rPr>
                <w:lang w:val="en-GB"/>
              </w:rPr>
            </w:pPr>
            <w:r w:rsidRPr="00850817">
              <w:t>Addressee’s Party reference e.g., Advising bank</w:t>
            </w:r>
          </w:p>
        </w:tc>
      </w:tr>
      <w:tr w:rsidR="00926484" w:rsidRPr="00850817" w14:paraId="7D63F6AA"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988" w:type="dxa"/>
            <w:noWrap/>
            <w:hideMark/>
          </w:tcPr>
          <w:p w14:paraId="34F6F463" w14:textId="77777777" w:rsidR="00926484" w:rsidRPr="00850817" w:rsidRDefault="00926484" w:rsidP="00807245">
            <w:pPr>
              <w:pStyle w:val="TableText"/>
              <w:rPr>
                <w:lang w:val="en-GB"/>
              </w:rPr>
            </w:pPr>
            <w:r w:rsidRPr="00850817">
              <w:t>26E</w:t>
            </w:r>
          </w:p>
        </w:tc>
        <w:tc>
          <w:tcPr>
            <w:tcW w:w="4110" w:type="dxa"/>
            <w:noWrap/>
            <w:hideMark/>
          </w:tcPr>
          <w:p w14:paraId="010A3E87" w14:textId="77777777" w:rsidR="00926484" w:rsidRPr="00850817" w:rsidRDefault="00926484" w:rsidP="00807245">
            <w:pPr>
              <w:pStyle w:val="TableText"/>
              <w:rPr>
                <w:lang w:val="en-GB"/>
              </w:rPr>
            </w:pPr>
            <w:r w:rsidRPr="00850817">
              <w:t>Number of Amendment</w:t>
            </w:r>
          </w:p>
        </w:tc>
        <w:tc>
          <w:tcPr>
            <w:tcW w:w="3918" w:type="dxa"/>
            <w:hideMark/>
          </w:tcPr>
          <w:p w14:paraId="010D7C3E" w14:textId="77777777" w:rsidR="00926484" w:rsidRPr="00850817" w:rsidRDefault="00926484" w:rsidP="00807245">
            <w:pPr>
              <w:pStyle w:val="TableText"/>
              <w:rPr>
                <w:lang w:val="en-GB"/>
              </w:rPr>
            </w:pPr>
            <w:r w:rsidRPr="00850817">
              <w:t>Amendment number</w:t>
            </w:r>
          </w:p>
        </w:tc>
      </w:tr>
      <w:tr w:rsidR="00926484" w:rsidRPr="00850817" w14:paraId="722B04F8"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988" w:type="dxa"/>
            <w:noWrap/>
            <w:hideMark/>
          </w:tcPr>
          <w:p w14:paraId="7EFAE089" w14:textId="77777777" w:rsidR="00926484" w:rsidRPr="00850817" w:rsidRDefault="00926484" w:rsidP="00807245">
            <w:pPr>
              <w:pStyle w:val="TableText"/>
              <w:rPr>
                <w:lang w:val="en-GB"/>
              </w:rPr>
            </w:pPr>
            <w:r w:rsidRPr="00850817">
              <w:t>52a</w:t>
            </w:r>
          </w:p>
        </w:tc>
        <w:tc>
          <w:tcPr>
            <w:tcW w:w="4110" w:type="dxa"/>
            <w:noWrap/>
            <w:hideMark/>
          </w:tcPr>
          <w:p w14:paraId="7984D456" w14:textId="77777777" w:rsidR="00926484" w:rsidRPr="00850817" w:rsidRDefault="00926484" w:rsidP="00807245">
            <w:pPr>
              <w:pStyle w:val="TableText"/>
              <w:rPr>
                <w:lang w:val="en-GB"/>
              </w:rPr>
            </w:pPr>
            <w:r w:rsidRPr="00850817">
              <w:t>Issuer A or D</w:t>
            </w:r>
          </w:p>
        </w:tc>
        <w:tc>
          <w:tcPr>
            <w:tcW w:w="3918" w:type="dxa"/>
            <w:hideMark/>
          </w:tcPr>
          <w:p w14:paraId="77D2EF16" w14:textId="77777777" w:rsidR="00926484" w:rsidRPr="00850817" w:rsidRDefault="00926484" w:rsidP="00807245">
            <w:pPr>
              <w:pStyle w:val="TableText"/>
              <w:rPr>
                <w:lang w:val="en-GB"/>
              </w:rPr>
            </w:pPr>
            <w:r w:rsidRPr="00850817">
              <w:t>SWIFT BIC or name and address from branch (BOB)</w:t>
            </w:r>
          </w:p>
        </w:tc>
      </w:tr>
      <w:tr w:rsidR="00926484" w:rsidRPr="00850817" w14:paraId="40050B56"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988" w:type="dxa"/>
            <w:noWrap/>
            <w:hideMark/>
          </w:tcPr>
          <w:p w14:paraId="776A802C" w14:textId="77777777" w:rsidR="00926484" w:rsidRPr="00850817" w:rsidRDefault="00926484" w:rsidP="00807245">
            <w:pPr>
              <w:pStyle w:val="TableText"/>
              <w:rPr>
                <w:lang w:val="en-GB"/>
              </w:rPr>
            </w:pPr>
            <w:r w:rsidRPr="00850817">
              <w:t>77U</w:t>
            </w:r>
          </w:p>
        </w:tc>
        <w:tc>
          <w:tcPr>
            <w:tcW w:w="4110" w:type="dxa"/>
            <w:noWrap/>
            <w:hideMark/>
          </w:tcPr>
          <w:p w14:paraId="4BC40F58" w14:textId="77777777" w:rsidR="00926484" w:rsidRPr="00850817" w:rsidRDefault="00926484" w:rsidP="00807245">
            <w:pPr>
              <w:pStyle w:val="TableText"/>
              <w:rPr>
                <w:lang w:val="en-GB"/>
              </w:rPr>
            </w:pPr>
            <w:r w:rsidRPr="00850817">
              <w:t>Other Amendments to Undertaking</w:t>
            </w:r>
          </w:p>
        </w:tc>
        <w:tc>
          <w:tcPr>
            <w:tcW w:w="3918" w:type="dxa"/>
            <w:hideMark/>
          </w:tcPr>
          <w:p w14:paraId="3B8D8A72" w14:textId="77777777" w:rsidR="00926484" w:rsidRPr="00850817" w:rsidRDefault="00926484" w:rsidP="00807245">
            <w:pPr>
              <w:pStyle w:val="TableText"/>
              <w:rPr>
                <w:lang w:val="en-GB"/>
              </w:rPr>
            </w:pPr>
            <w:r w:rsidRPr="00850817">
              <w:t>Cancellation details for Counter undertaking (continuation)</w:t>
            </w:r>
          </w:p>
        </w:tc>
      </w:tr>
      <w:tr w:rsidR="00926484" w:rsidRPr="00850817" w14:paraId="436615B0" w14:textId="77777777" w:rsidTr="003D3747">
        <w:trPr>
          <w:cnfStyle w:val="000000100000" w:firstRow="0" w:lastRow="0" w:firstColumn="0" w:lastColumn="0" w:oddVBand="0" w:evenVBand="0" w:oddHBand="1" w:evenHBand="0" w:firstRowFirstColumn="0" w:firstRowLastColumn="0" w:lastRowFirstColumn="0" w:lastRowLastColumn="0"/>
          <w:trHeight w:val="315"/>
        </w:trPr>
        <w:tc>
          <w:tcPr>
            <w:tcW w:w="988" w:type="dxa"/>
            <w:noWrap/>
            <w:hideMark/>
          </w:tcPr>
          <w:p w14:paraId="1C90A681" w14:textId="77777777" w:rsidR="00926484" w:rsidRPr="00850817" w:rsidRDefault="00926484" w:rsidP="00807245">
            <w:pPr>
              <w:pStyle w:val="TableText"/>
              <w:rPr>
                <w:lang w:val="en-GB"/>
              </w:rPr>
            </w:pPr>
            <w:r w:rsidRPr="00850817">
              <w:rPr>
                <w:lang w:val="en-GB"/>
              </w:rPr>
              <w:t>77L</w:t>
            </w:r>
          </w:p>
        </w:tc>
        <w:tc>
          <w:tcPr>
            <w:tcW w:w="4110" w:type="dxa"/>
            <w:noWrap/>
            <w:hideMark/>
          </w:tcPr>
          <w:p w14:paraId="7450688B" w14:textId="77777777" w:rsidR="00926484" w:rsidRPr="00850817" w:rsidRDefault="00926484" w:rsidP="00807245">
            <w:pPr>
              <w:pStyle w:val="TableText"/>
              <w:rPr>
                <w:lang w:val="en-GB"/>
              </w:rPr>
            </w:pPr>
            <w:r w:rsidRPr="00850817">
              <w:rPr>
                <w:lang w:val="en-GB"/>
              </w:rPr>
              <w:t>Other Amendments to Local Undertaking</w:t>
            </w:r>
          </w:p>
        </w:tc>
        <w:tc>
          <w:tcPr>
            <w:tcW w:w="3918" w:type="dxa"/>
            <w:hideMark/>
          </w:tcPr>
          <w:p w14:paraId="4BC799DA" w14:textId="77777777" w:rsidR="00926484" w:rsidRPr="00850817" w:rsidRDefault="00926484" w:rsidP="00807245">
            <w:pPr>
              <w:pStyle w:val="TableText"/>
              <w:rPr>
                <w:lang w:val="en-GB"/>
              </w:rPr>
            </w:pPr>
            <w:r w:rsidRPr="00850817">
              <w:t>Cancellation details for local Undertaking (continuation)</w:t>
            </w:r>
          </w:p>
        </w:tc>
      </w:tr>
    </w:tbl>
    <w:p w14:paraId="40AF3979" w14:textId="3D84A1DA" w:rsidR="007344C1" w:rsidRDefault="007344C1" w:rsidP="007344C1">
      <w:pPr>
        <w:pStyle w:val="BodyText"/>
      </w:pPr>
    </w:p>
    <w:p w14:paraId="70A790DA" w14:textId="77777777" w:rsidR="0022377F" w:rsidRDefault="0022377F" w:rsidP="0022377F">
      <w:pPr>
        <w:pStyle w:val="Heading3"/>
      </w:pPr>
      <w:bookmarkStart w:id="166" w:name="_Toc160048706"/>
      <w:r>
        <w:t>MT768 – Acknowledgement of a Guarantee/Standby message</w:t>
      </w:r>
      <w:bookmarkEnd w:id="166"/>
    </w:p>
    <w:p w14:paraId="676CF6C0" w14:textId="0BE67A5B" w:rsidR="0022377F" w:rsidRDefault="0022377F" w:rsidP="0022377F">
      <w:pPr>
        <w:pStyle w:val="BodyText"/>
      </w:pPr>
      <w:r>
        <w:t xml:space="preserve">The MT768 Acknowledgement message </w:t>
      </w:r>
      <w:r w:rsidR="004E7CF9">
        <w:t>can be generated from</w:t>
      </w:r>
      <w:r w:rsidR="00C42E63">
        <w:t xml:space="preserve"> Issue Undertaking</w:t>
      </w:r>
      <w:r w:rsidR="00DB2A2F">
        <w:t>.</w:t>
      </w:r>
      <w:r w:rsidR="00EF482E">
        <w:t xml:space="preserve"> This message can be attached to </w:t>
      </w:r>
      <w:r w:rsidR="002F2C19">
        <w:t>event where ackno</w:t>
      </w:r>
      <w:r w:rsidR="00FE39FB">
        <w:t>wledgement is required to send back</w:t>
      </w:r>
      <w:r w:rsidR="00201034">
        <w:t xml:space="preserve"> to the instructing party.</w:t>
      </w:r>
    </w:p>
    <w:tbl>
      <w:tblPr>
        <w:tblStyle w:val="TableGridHeader1"/>
        <w:tblW w:w="0" w:type="auto"/>
        <w:tblLook w:val="04A0" w:firstRow="1" w:lastRow="0" w:firstColumn="1" w:lastColumn="0" w:noHBand="0" w:noVBand="1"/>
      </w:tblPr>
      <w:tblGrid>
        <w:gridCol w:w="774"/>
        <w:gridCol w:w="4553"/>
        <w:gridCol w:w="4553"/>
      </w:tblGrid>
      <w:tr w:rsidR="00402453" w:rsidRPr="007C47DA" w14:paraId="5CE91A6A" w14:textId="77777777" w:rsidTr="003D3747">
        <w:trPr>
          <w:cnfStyle w:val="100000000000" w:firstRow="1" w:lastRow="0" w:firstColumn="0" w:lastColumn="0" w:oddVBand="0" w:evenVBand="0" w:oddHBand="0" w:evenHBand="0" w:firstRowFirstColumn="0" w:firstRowLastColumn="0" w:lastRowFirstColumn="0" w:lastRowLastColumn="0"/>
          <w:trHeight w:val="315"/>
        </w:trPr>
        <w:tc>
          <w:tcPr>
            <w:tcW w:w="880" w:type="dxa"/>
            <w:noWrap/>
            <w:hideMark/>
          </w:tcPr>
          <w:p w14:paraId="140E49E9" w14:textId="77777777" w:rsidR="00402453" w:rsidRPr="007C47DA" w:rsidRDefault="00402453" w:rsidP="00807245">
            <w:pPr>
              <w:pStyle w:val="TableHead"/>
              <w:rPr>
                <w:lang w:val="en-GB"/>
              </w:rPr>
            </w:pPr>
            <w:r w:rsidRPr="007C47DA">
              <w:rPr>
                <w:lang w:val="en-GB"/>
              </w:rPr>
              <w:t>Tag</w:t>
            </w:r>
          </w:p>
        </w:tc>
        <w:tc>
          <w:tcPr>
            <w:tcW w:w="5380" w:type="dxa"/>
            <w:noWrap/>
            <w:hideMark/>
          </w:tcPr>
          <w:p w14:paraId="0336399A" w14:textId="77777777" w:rsidR="00402453" w:rsidRPr="007C47DA" w:rsidRDefault="00402453" w:rsidP="00807245">
            <w:pPr>
              <w:pStyle w:val="TableHead"/>
              <w:rPr>
                <w:lang w:val="en-GB"/>
              </w:rPr>
            </w:pPr>
            <w:r w:rsidRPr="007C47DA">
              <w:rPr>
                <w:lang w:val="en-GB"/>
              </w:rPr>
              <w:t>Field name</w:t>
            </w:r>
          </w:p>
        </w:tc>
        <w:tc>
          <w:tcPr>
            <w:tcW w:w="5380" w:type="dxa"/>
            <w:noWrap/>
            <w:hideMark/>
          </w:tcPr>
          <w:p w14:paraId="524C8723" w14:textId="77777777" w:rsidR="00402453" w:rsidRPr="007C47DA" w:rsidRDefault="00402453" w:rsidP="00807245">
            <w:pPr>
              <w:pStyle w:val="TableHead"/>
              <w:rPr>
                <w:lang w:val="en-GB"/>
              </w:rPr>
            </w:pPr>
            <w:r w:rsidRPr="007C47DA">
              <w:rPr>
                <w:lang w:val="en-GB"/>
              </w:rPr>
              <w:t>Mapped From</w:t>
            </w:r>
          </w:p>
        </w:tc>
      </w:tr>
      <w:tr w:rsidR="00402453" w:rsidRPr="007C47DA" w14:paraId="1C9BC29A"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880" w:type="dxa"/>
            <w:noWrap/>
            <w:hideMark/>
          </w:tcPr>
          <w:p w14:paraId="75A73709" w14:textId="77777777" w:rsidR="00402453" w:rsidRPr="007C47DA" w:rsidRDefault="00402453" w:rsidP="00807245">
            <w:pPr>
              <w:pStyle w:val="TableText"/>
              <w:rPr>
                <w:lang w:val="en-GB"/>
              </w:rPr>
            </w:pPr>
            <w:r w:rsidRPr="007C47DA">
              <w:rPr>
                <w:lang w:val="en-GB"/>
              </w:rPr>
              <w:t> </w:t>
            </w:r>
          </w:p>
        </w:tc>
        <w:tc>
          <w:tcPr>
            <w:tcW w:w="5380" w:type="dxa"/>
            <w:noWrap/>
            <w:hideMark/>
          </w:tcPr>
          <w:p w14:paraId="2AF74F01" w14:textId="77777777" w:rsidR="00402453" w:rsidRPr="007C47DA" w:rsidRDefault="00402453" w:rsidP="00807245">
            <w:pPr>
              <w:pStyle w:val="TableText"/>
              <w:rPr>
                <w:lang w:val="en-GB"/>
              </w:rPr>
            </w:pPr>
            <w:r w:rsidRPr="007C47DA">
              <w:t>Sender</w:t>
            </w:r>
          </w:p>
        </w:tc>
        <w:tc>
          <w:tcPr>
            <w:tcW w:w="5380" w:type="dxa"/>
            <w:hideMark/>
          </w:tcPr>
          <w:p w14:paraId="6C9EA138" w14:textId="77777777" w:rsidR="00402453" w:rsidRPr="007C47DA" w:rsidRDefault="00402453" w:rsidP="00807245">
            <w:pPr>
              <w:pStyle w:val="TableText"/>
              <w:rPr>
                <w:lang w:val="en-GB"/>
              </w:rPr>
            </w:pPr>
            <w:r w:rsidRPr="007C47DA">
              <w:t>Sender BIC</w:t>
            </w:r>
          </w:p>
        </w:tc>
      </w:tr>
      <w:tr w:rsidR="00402453" w:rsidRPr="007C47DA" w14:paraId="1FF3F315"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880" w:type="dxa"/>
            <w:noWrap/>
            <w:hideMark/>
          </w:tcPr>
          <w:p w14:paraId="1E855F18" w14:textId="77777777" w:rsidR="00402453" w:rsidRPr="007C47DA" w:rsidRDefault="00402453" w:rsidP="00807245">
            <w:pPr>
              <w:pStyle w:val="TableText"/>
              <w:rPr>
                <w:lang w:val="en-GB"/>
              </w:rPr>
            </w:pPr>
            <w:r w:rsidRPr="007C47DA">
              <w:rPr>
                <w:lang w:val="en-GB"/>
              </w:rPr>
              <w:t> </w:t>
            </w:r>
          </w:p>
        </w:tc>
        <w:tc>
          <w:tcPr>
            <w:tcW w:w="5380" w:type="dxa"/>
            <w:noWrap/>
            <w:hideMark/>
          </w:tcPr>
          <w:p w14:paraId="7D9DEAB1" w14:textId="77777777" w:rsidR="00402453" w:rsidRPr="007C47DA" w:rsidRDefault="00402453" w:rsidP="00807245">
            <w:pPr>
              <w:pStyle w:val="TableText"/>
              <w:rPr>
                <w:lang w:val="en-GB"/>
              </w:rPr>
            </w:pPr>
            <w:r w:rsidRPr="007C47DA">
              <w:t>Receiver</w:t>
            </w:r>
          </w:p>
        </w:tc>
        <w:tc>
          <w:tcPr>
            <w:tcW w:w="5380" w:type="dxa"/>
            <w:hideMark/>
          </w:tcPr>
          <w:p w14:paraId="2E417360" w14:textId="77777777" w:rsidR="00402453" w:rsidRPr="007C47DA" w:rsidRDefault="00402453" w:rsidP="00807245">
            <w:pPr>
              <w:pStyle w:val="TableText"/>
              <w:rPr>
                <w:lang w:val="en-GB"/>
              </w:rPr>
            </w:pPr>
            <w:r w:rsidRPr="007C47DA">
              <w:t>SWIFT BIC of receiver</w:t>
            </w:r>
          </w:p>
        </w:tc>
      </w:tr>
      <w:tr w:rsidR="00402453" w:rsidRPr="007C47DA" w14:paraId="1EF2140E"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880" w:type="dxa"/>
            <w:noWrap/>
            <w:hideMark/>
          </w:tcPr>
          <w:p w14:paraId="6CC131DC" w14:textId="77777777" w:rsidR="00402453" w:rsidRPr="007C47DA" w:rsidRDefault="00402453" w:rsidP="00807245">
            <w:pPr>
              <w:pStyle w:val="TableText"/>
              <w:rPr>
                <w:lang w:val="en-GB"/>
              </w:rPr>
            </w:pPr>
            <w:r w:rsidRPr="007C47DA">
              <w:t>20</w:t>
            </w:r>
          </w:p>
        </w:tc>
        <w:tc>
          <w:tcPr>
            <w:tcW w:w="5380" w:type="dxa"/>
            <w:noWrap/>
            <w:hideMark/>
          </w:tcPr>
          <w:p w14:paraId="4AA2BED4" w14:textId="77777777" w:rsidR="00402453" w:rsidRPr="007C47DA" w:rsidRDefault="00402453" w:rsidP="00807245">
            <w:pPr>
              <w:pStyle w:val="TableText"/>
              <w:rPr>
                <w:lang w:val="en-GB"/>
              </w:rPr>
            </w:pPr>
            <w:r w:rsidRPr="007C47DA">
              <w:t>Transaction reference</w:t>
            </w:r>
          </w:p>
        </w:tc>
        <w:tc>
          <w:tcPr>
            <w:tcW w:w="5380" w:type="dxa"/>
            <w:hideMark/>
          </w:tcPr>
          <w:p w14:paraId="607FB93C" w14:textId="77777777" w:rsidR="00402453" w:rsidRPr="007C47DA" w:rsidRDefault="00402453" w:rsidP="00807245">
            <w:pPr>
              <w:pStyle w:val="TableText"/>
              <w:rPr>
                <w:lang w:val="en-GB"/>
              </w:rPr>
            </w:pPr>
            <w:r w:rsidRPr="007C47DA">
              <w:t>Master reference</w:t>
            </w:r>
          </w:p>
        </w:tc>
      </w:tr>
      <w:tr w:rsidR="00402453" w:rsidRPr="007C47DA" w14:paraId="05197E4E"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880" w:type="dxa"/>
            <w:noWrap/>
            <w:hideMark/>
          </w:tcPr>
          <w:p w14:paraId="47F82E15" w14:textId="77777777" w:rsidR="00402453" w:rsidRPr="007C47DA" w:rsidRDefault="00402453" w:rsidP="00807245">
            <w:pPr>
              <w:pStyle w:val="TableText"/>
              <w:rPr>
                <w:lang w:val="en-GB"/>
              </w:rPr>
            </w:pPr>
            <w:r w:rsidRPr="007C47DA">
              <w:t>21</w:t>
            </w:r>
          </w:p>
        </w:tc>
        <w:tc>
          <w:tcPr>
            <w:tcW w:w="5380" w:type="dxa"/>
            <w:noWrap/>
            <w:hideMark/>
          </w:tcPr>
          <w:p w14:paraId="170CC308" w14:textId="77777777" w:rsidR="00402453" w:rsidRPr="007C47DA" w:rsidRDefault="00402453" w:rsidP="00807245">
            <w:pPr>
              <w:pStyle w:val="TableText"/>
              <w:rPr>
                <w:lang w:val="en-GB"/>
              </w:rPr>
            </w:pPr>
            <w:r w:rsidRPr="007C47DA">
              <w:t>Related reference</w:t>
            </w:r>
          </w:p>
        </w:tc>
        <w:tc>
          <w:tcPr>
            <w:tcW w:w="5380" w:type="dxa"/>
            <w:hideMark/>
          </w:tcPr>
          <w:p w14:paraId="5FA2D6DB" w14:textId="77777777" w:rsidR="00402453" w:rsidRPr="007C47DA" w:rsidRDefault="00402453" w:rsidP="00807245">
            <w:pPr>
              <w:pStyle w:val="TableText"/>
              <w:rPr>
                <w:lang w:val="en-GB"/>
              </w:rPr>
            </w:pPr>
            <w:r w:rsidRPr="007C47DA">
              <w:rPr>
                <w:lang w:val="en-GB"/>
              </w:rPr>
              <w:t>Instructing party reference</w:t>
            </w:r>
          </w:p>
        </w:tc>
      </w:tr>
      <w:tr w:rsidR="00402453" w:rsidRPr="007C47DA" w14:paraId="2C861CEC"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880" w:type="dxa"/>
            <w:noWrap/>
            <w:hideMark/>
          </w:tcPr>
          <w:p w14:paraId="3E0F3BA5" w14:textId="77777777" w:rsidR="00402453" w:rsidRPr="007C47DA" w:rsidRDefault="00402453" w:rsidP="00807245">
            <w:pPr>
              <w:pStyle w:val="TableText"/>
              <w:rPr>
                <w:lang w:val="en-GB"/>
              </w:rPr>
            </w:pPr>
            <w:r w:rsidRPr="007C47DA">
              <w:t>25</w:t>
            </w:r>
          </w:p>
        </w:tc>
        <w:tc>
          <w:tcPr>
            <w:tcW w:w="5380" w:type="dxa"/>
            <w:noWrap/>
            <w:hideMark/>
          </w:tcPr>
          <w:p w14:paraId="69700374" w14:textId="77777777" w:rsidR="00402453" w:rsidRPr="007C47DA" w:rsidRDefault="00402453" w:rsidP="00807245">
            <w:pPr>
              <w:pStyle w:val="TableText"/>
              <w:rPr>
                <w:lang w:val="en-GB"/>
              </w:rPr>
            </w:pPr>
            <w:r w:rsidRPr="007C47DA">
              <w:t>Account identification</w:t>
            </w:r>
          </w:p>
        </w:tc>
        <w:tc>
          <w:tcPr>
            <w:tcW w:w="5380" w:type="dxa"/>
            <w:hideMark/>
          </w:tcPr>
          <w:p w14:paraId="0941632B" w14:textId="77777777" w:rsidR="00402453" w:rsidRPr="007C47DA" w:rsidRDefault="00402453" w:rsidP="00807245">
            <w:pPr>
              <w:pStyle w:val="TableText"/>
              <w:rPr>
                <w:lang w:val="en-GB"/>
              </w:rPr>
            </w:pPr>
            <w:r w:rsidRPr="007C47DA">
              <w:rPr>
                <w:lang w:val="en-GB"/>
              </w:rPr>
              <w:t>Principal party's liability account</w:t>
            </w:r>
          </w:p>
        </w:tc>
      </w:tr>
      <w:tr w:rsidR="00402453" w:rsidRPr="007C47DA" w14:paraId="1FA88F3F"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880" w:type="dxa"/>
            <w:noWrap/>
            <w:hideMark/>
          </w:tcPr>
          <w:p w14:paraId="30105B55" w14:textId="77777777" w:rsidR="00402453" w:rsidRPr="007C47DA" w:rsidRDefault="00402453" w:rsidP="00807245">
            <w:pPr>
              <w:pStyle w:val="TableText"/>
              <w:rPr>
                <w:lang w:val="en-GB"/>
              </w:rPr>
            </w:pPr>
            <w:r w:rsidRPr="007C47DA">
              <w:t>30</w:t>
            </w:r>
          </w:p>
        </w:tc>
        <w:tc>
          <w:tcPr>
            <w:tcW w:w="5380" w:type="dxa"/>
            <w:noWrap/>
            <w:hideMark/>
          </w:tcPr>
          <w:p w14:paraId="7E8C9E4C" w14:textId="77777777" w:rsidR="00402453" w:rsidRPr="007C47DA" w:rsidRDefault="00402453" w:rsidP="00807245">
            <w:pPr>
              <w:pStyle w:val="TableText"/>
              <w:rPr>
                <w:lang w:val="en-GB"/>
              </w:rPr>
            </w:pPr>
            <w:r w:rsidRPr="007C47DA">
              <w:t>Date of message being acknowledged</w:t>
            </w:r>
          </w:p>
        </w:tc>
        <w:tc>
          <w:tcPr>
            <w:tcW w:w="5380" w:type="dxa"/>
            <w:hideMark/>
          </w:tcPr>
          <w:p w14:paraId="73A1C251" w14:textId="77777777" w:rsidR="00402453" w:rsidRPr="007C47DA" w:rsidRDefault="00402453" w:rsidP="00807245">
            <w:pPr>
              <w:pStyle w:val="TableText"/>
              <w:rPr>
                <w:lang w:val="en-GB"/>
              </w:rPr>
            </w:pPr>
            <w:r w:rsidRPr="007C47DA">
              <w:rPr>
                <w:lang w:val="en-GB"/>
              </w:rPr>
              <w:t>Today date</w:t>
            </w:r>
          </w:p>
        </w:tc>
      </w:tr>
      <w:tr w:rsidR="00402453" w:rsidRPr="007C47DA" w14:paraId="77B38F7E" w14:textId="77777777" w:rsidTr="003D3747">
        <w:trPr>
          <w:cnfStyle w:val="000000100000" w:firstRow="0" w:lastRow="0" w:firstColumn="0" w:lastColumn="0" w:oddVBand="0" w:evenVBand="0" w:oddHBand="1" w:evenHBand="0" w:firstRowFirstColumn="0" w:firstRowLastColumn="0" w:lastRowFirstColumn="0" w:lastRowLastColumn="0"/>
          <w:trHeight w:val="1500"/>
        </w:trPr>
        <w:tc>
          <w:tcPr>
            <w:tcW w:w="880" w:type="dxa"/>
            <w:noWrap/>
            <w:hideMark/>
          </w:tcPr>
          <w:p w14:paraId="208C1411" w14:textId="77777777" w:rsidR="00402453" w:rsidRPr="007C47DA" w:rsidRDefault="00402453" w:rsidP="00807245">
            <w:pPr>
              <w:pStyle w:val="TableText"/>
              <w:rPr>
                <w:lang w:val="en-GB"/>
              </w:rPr>
            </w:pPr>
            <w:r w:rsidRPr="007C47DA">
              <w:t>32a</w:t>
            </w:r>
          </w:p>
        </w:tc>
        <w:tc>
          <w:tcPr>
            <w:tcW w:w="5380" w:type="dxa"/>
            <w:noWrap/>
            <w:hideMark/>
          </w:tcPr>
          <w:p w14:paraId="38EAA226" w14:textId="77777777" w:rsidR="00402453" w:rsidRPr="007C47DA" w:rsidRDefault="00402453" w:rsidP="00807245">
            <w:pPr>
              <w:pStyle w:val="TableText"/>
              <w:rPr>
                <w:lang w:val="en-GB"/>
              </w:rPr>
            </w:pPr>
            <w:r w:rsidRPr="007C47DA">
              <w:t>Amount of charges (B or D)</w:t>
            </w:r>
          </w:p>
        </w:tc>
        <w:tc>
          <w:tcPr>
            <w:tcW w:w="5380" w:type="dxa"/>
            <w:hideMark/>
          </w:tcPr>
          <w:p w14:paraId="1C5B5AB5" w14:textId="77777777" w:rsidR="00402453" w:rsidRPr="007C47DA" w:rsidRDefault="00402453" w:rsidP="00807245">
            <w:pPr>
              <w:pStyle w:val="TableText"/>
              <w:rPr>
                <w:lang w:val="en-GB"/>
              </w:rPr>
            </w:pPr>
            <w:r w:rsidRPr="007C47DA">
              <w:rPr>
                <w:lang w:val="en-GB"/>
              </w:rPr>
              <w:t>If 32D –</w:t>
            </w:r>
            <w:r w:rsidRPr="007C47DA">
              <w:rPr>
                <w:lang w:val="en-GB"/>
              </w:rPr>
              <w:br/>
              <w:t>Date is mapped from charge date</w:t>
            </w:r>
            <w:r w:rsidRPr="007C47DA">
              <w:rPr>
                <w:lang w:val="en-GB"/>
              </w:rPr>
              <w:br/>
              <w:t xml:space="preserve">Amount is mapped from charge amount </w:t>
            </w:r>
            <w:r w:rsidRPr="007C47DA">
              <w:rPr>
                <w:lang w:val="en-GB"/>
              </w:rPr>
              <w:br/>
              <w:t xml:space="preserve">If 32B – </w:t>
            </w:r>
            <w:r w:rsidRPr="007C47DA">
              <w:rPr>
                <w:lang w:val="en-GB"/>
              </w:rPr>
              <w:br/>
              <w:t xml:space="preserve">Amount is mapped from charge amount </w:t>
            </w:r>
          </w:p>
        </w:tc>
      </w:tr>
      <w:tr w:rsidR="00402453" w:rsidRPr="007C47DA" w14:paraId="5BB87C75" w14:textId="77777777" w:rsidTr="00A25D96">
        <w:trPr>
          <w:cnfStyle w:val="000000010000" w:firstRow="0" w:lastRow="0" w:firstColumn="0" w:lastColumn="0" w:oddVBand="0" w:evenVBand="0" w:oddHBand="0" w:evenHBand="1" w:firstRowFirstColumn="0" w:firstRowLastColumn="0" w:lastRowFirstColumn="0" w:lastRowLastColumn="0"/>
          <w:trHeight w:val="3870"/>
        </w:trPr>
        <w:tc>
          <w:tcPr>
            <w:tcW w:w="880" w:type="dxa"/>
            <w:noWrap/>
            <w:hideMark/>
          </w:tcPr>
          <w:p w14:paraId="3E94C863" w14:textId="77777777" w:rsidR="00402453" w:rsidRPr="007C47DA" w:rsidRDefault="00402453" w:rsidP="00807245">
            <w:pPr>
              <w:pStyle w:val="TableText"/>
              <w:rPr>
                <w:lang w:val="en-GB"/>
              </w:rPr>
            </w:pPr>
            <w:r w:rsidRPr="007C47DA">
              <w:t>57a</w:t>
            </w:r>
          </w:p>
        </w:tc>
        <w:tc>
          <w:tcPr>
            <w:tcW w:w="5380" w:type="dxa"/>
            <w:noWrap/>
            <w:hideMark/>
          </w:tcPr>
          <w:p w14:paraId="6CD8624B" w14:textId="77777777" w:rsidR="00402453" w:rsidRPr="007C47DA" w:rsidRDefault="00402453" w:rsidP="00807245">
            <w:pPr>
              <w:pStyle w:val="TableText"/>
              <w:rPr>
                <w:lang w:val="en-GB"/>
              </w:rPr>
            </w:pPr>
            <w:r w:rsidRPr="007C47DA">
              <w:t>Account with (A, B or D) </w:t>
            </w:r>
          </w:p>
        </w:tc>
        <w:tc>
          <w:tcPr>
            <w:tcW w:w="5380" w:type="dxa"/>
            <w:hideMark/>
          </w:tcPr>
          <w:p w14:paraId="443FB967" w14:textId="4081E534" w:rsidR="00402453" w:rsidRPr="007C47DA" w:rsidRDefault="00402453" w:rsidP="00807245">
            <w:pPr>
              <w:pStyle w:val="TableText"/>
              <w:rPr>
                <w:lang w:val="en-GB"/>
              </w:rPr>
            </w:pPr>
            <w:r w:rsidRPr="007C47DA">
              <w:rPr>
                <w:lang w:val="en-GB"/>
              </w:rPr>
              <w:t xml:space="preserve">The Account with </w:t>
            </w:r>
            <w:r w:rsidR="00F520E7" w:rsidRPr="007C47DA">
              <w:rPr>
                <w:lang w:val="en-GB"/>
              </w:rPr>
              <w:t>is</w:t>
            </w:r>
            <w:r w:rsidRPr="007C47DA">
              <w:rPr>
                <w:lang w:val="en-GB"/>
              </w:rPr>
              <w:t xml:space="preserve"> set from either</w:t>
            </w:r>
            <w:r w:rsidRPr="007C47DA">
              <w:rPr>
                <w:lang w:val="en-GB"/>
              </w:rPr>
              <w:br/>
              <w:t>The receive settlement when postings have been generated or</w:t>
            </w:r>
            <w:r w:rsidRPr="007C47DA">
              <w:rPr>
                <w:lang w:val="en-GB"/>
              </w:rPr>
              <w:br/>
              <w:t>Standing settlement instructions where no settlements</w:t>
            </w:r>
            <w:r w:rsidRPr="007C47DA">
              <w:rPr>
                <w:lang w:val="en-GB"/>
              </w:rPr>
              <w:br/>
            </w:r>
            <w:r w:rsidRPr="007C47DA">
              <w:rPr>
                <w:lang w:val="en-GB"/>
              </w:rPr>
              <w:br/>
              <w:t xml:space="preserve">If there are settlements, then </w:t>
            </w:r>
            <w:r w:rsidRPr="007C47DA">
              <w:t>the Account</w:t>
            </w:r>
            <w:r w:rsidRPr="007C47DA">
              <w:rPr>
                <w:lang w:val="en-GB"/>
              </w:rPr>
              <w:t xml:space="preserve"> with are set from the Receive settlement details associated with the receiver of the message. If settlement is via a Nostro then tag57 is set from the Nostro details. If settlement is not via Nostro then 57 is not set.</w:t>
            </w:r>
            <w:r w:rsidRPr="007C47DA">
              <w:rPr>
                <w:lang w:val="en-GB"/>
              </w:rPr>
              <w:br/>
            </w:r>
            <w:r w:rsidRPr="007C47DA">
              <w:rPr>
                <w:lang w:val="en-GB"/>
              </w:rPr>
              <w:br/>
              <w:t xml:space="preserve">If there are no settlements, then the details are retrieved from the </w:t>
            </w:r>
            <w:proofErr w:type="gramStart"/>
            <w:r w:rsidRPr="007C47DA">
              <w:rPr>
                <w:lang w:val="en-GB"/>
              </w:rPr>
              <w:t>Principal</w:t>
            </w:r>
            <w:proofErr w:type="gramEnd"/>
            <w:r w:rsidRPr="007C47DA">
              <w:rPr>
                <w:lang w:val="en-GB"/>
              </w:rPr>
              <w:t xml:space="preserve"> receive SSI for the Receiver - If the settlement is via Nostro the details are set as above. Otherwise not </w:t>
            </w:r>
            <w:r w:rsidRPr="007C47DA">
              <w:t>set.</w:t>
            </w:r>
          </w:p>
        </w:tc>
      </w:tr>
      <w:tr w:rsidR="00402453" w:rsidRPr="007C47DA" w14:paraId="36EBBFBA"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880" w:type="dxa"/>
            <w:noWrap/>
            <w:hideMark/>
          </w:tcPr>
          <w:p w14:paraId="4F8B7EC0" w14:textId="77777777" w:rsidR="00402453" w:rsidRPr="007C47DA" w:rsidRDefault="00402453" w:rsidP="00807245">
            <w:pPr>
              <w:pStyle w:val="TableText"/>
              <w:rPr>
                <w:lang w:val="en-GB"/>
              </w:rPr>
            </w:pPr>
            <w:r w:rsidRPr="007C47DA">
              <w:t>71D</w:t>
            </w:r>
          </w:p>
        </w:tc>
        <w:tc>
          <w:tcPr>
            <w:tcW w:w="5380" w:type="dxa"/>
            <w:noWrap/>
            <w:hideMark/>
          </w:tcPr>
          <w:p w14:paraId="358A7B52" w14:textId="77777777" w:rsidR="00402453" w:rsidRPr="007C47DA" w:rsidRDefault="00402453" w:rsidP="00807245">
            <w:pPr>
              <w:pStyle w:val="TableText"/>
              <w:rPr>
                <w:lang w:val="en-GB"/>
              </w:rPr>
            </w:pPr>
            <w:r w:rsidRPr="007C47DA">
              <w:t>Details of charges </w:t>
            </w:r>
          </w:p>
        </w:tc>
        <w:tc>
          <w:tcPr>
            <w:tcW w:w="5380" w:type="dxa"/>
            <w:hideMark/>
          </w:tcPr>
          <w:p w14:paraId="1CA9BE06" w14:textId="77777777" w:rsidR="00402453" w:rsidRPr="007C47DA" w:rsidRDefault="00402453" w:rsidP="00807245">
            <w:pPr>
              <w:pStyle w:val="TableText"/>
              <w:rPr>
                <w:lang w:val="en-GB"/>
              </w:rPr>
            </w:pPr>
            <w:r w:rsidRPr="007C47DA">
              <w:rPr>
                <w:lang w:val="en-GB"/>
              </w:rPr>
              <w:t>Charge type and Charge amount</w:t>
            </w:r>
          </w:p>
        </w:tc>
      </w:tr>
      <w:tr w:rsidR="00402453" w:rsidRPr="007C47DA" w14:paraId="61D650C8"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880" w:type="dxa"/>
            <w:noWrap/>
            <w:hideMark/>
          </w:tcPr>
          <w:p w14:paraId="0D270A5B" w14:textId="77777777" w:rsidR="00402453" w:rsidRPr="007C47DA" w:rsidRDefault="00402453" w:rsidP="00807245">
            <w:pPr>
              <w:pStyle w:val="TableText"/>
              <w:rPr>
                <w:lang w:val="en-GB"/>
              </w:rPr>
            </w:pPr>
            <w:r w:rsidRPr="007C47DA">
              <w:t>72Z</w:t>
            </w:r>
          </w:p>
        </w:tc>
        <w:tc>
          <w:tcPr>
            <w:tcW w:w="5380" w:type="dxa"/>
            <w:noWrap/>
            <w:hideMark/>
          </w:tcPr>
          <w:p w14:paraId="2DC4F8FC" w14:textId="77777777" w:rsidR="00402453" w:rsidRPr="007C47DA" w:rsidRDefault="00402453" w:rsidP="00807245">
            <w:pPr>
              <w:pStyle w:val="TableText"/>
              <w:rPr>
                <w:lang w:val="en-GB"/>
              </w:rPr>
            </w:pPr>
            <w:r w:rsidRPr="007C47DA">
              <w:t>Sender to receiver details</w:t>
            </w:r>
          </w:p>
        </w:tc>
        <w:tc>
          <w:tcPr>
            <w:tcW w:w="5380" w:type="dxa"/>
            <w:hideMark/>
          </w:tcPr>
          <w:p w14:paraId="7890B0AA" w14:textId="77777777" w:rsidR="00402453" w:rsidRPr="007C47DA" w:rsidRDefault="00402453" w:rsidP="00807245">
            <w:pPr>
              <w:pStyle w:val="TableText"/>
              <w:rPr>
                <w:lang w:val="en-GB"/>
              </w:rPr>
            </w:pPr>
            <w:r w:rsidRPr="007C47DA">
              <w:rPr>
                <w:lang w:val="en-GB"/>
              </w:rPr>
              <w:t>Response to instructing party</w:t>
            </w:r>
          </w:p>
        </w:tc>
      </w:tr>
      <w:tr w:rsidR="00402453" w:rsidRPr="007C47DA" w14:paraId="5EFA2E7E" w14:textId="77777777" w:rsidTr="003D3747">
        <w:trPr>
          <w:cnfStyle w:val="000000100000" w:firstRow="0" w:lastRow="0" w:firstColumn="0" w:lastColumn="0" w:oddVBand="0" w:evenVBand="0" w:oddHBand="1" w:evenHBand="0" w:firstRowFirstColumn="0" w:firstRowLastColumn="0" w:lastRowFirstColumn="0" w:lastRowLastColumn="0"/>
          <w:trHeight w:val="600"/>
        </w:trPr>
        <w:tc>
          <w:tcPr>
            <w:tcW w:w="880" w:type="dxa"/>
            <w:noWrap/>
            <w:hideMark/>
          </w:tcPr>
          <w:p w14:paraId="75E5FF91" w14:textId="77777777" w:rsidR="00402453" w:rsidRPr="007C47DA" w:rsidRDefault="00402453" w:rsidP="00807245">
            <w:pPr>
              <w:pStyle w:val="TableText"/>
              <w:rPr>
                <w:lang w:val="en-GB"/>
              </w:rPr>
            </w:pPr>
            <w:r w:rsidRPr="007C47DA">
              <w:t>23X</w:t>
            </w:r>
          </w:p>
        </w:tc>
        <w:tc>
          <w:tcPr>
            <w:tcW w:w="5380" w:type="dxa"/>
            <w:hideMark/>
          </w:tcPr>
          <w:p w14:paraId="138A41A2" w14:textId="77777777" w:rsidR="00402453" w:rsidRPr="007C47DA" w:rsidRDefault="00402453" w:rsidP="00807245">
            <w:pPr>
              <w:pStyle w:val="TableText"/>
              <w:rPr>
                <w:lang w:val="en-GB"/>
              </w:rPr>
            </w:pPr>
            <w:r w:rsidRPr="007C47DA">
              <w:t>File identification</w:t>
            </w:r>
          </w:p>
        </w:tc>
        <w:tc>
          <w:tcPr>
            <w:tcW w:w="5380" w:type="dxa"/>
            <w:hideMark/>
          </w:tcPr>
          <w:p w14:paraId="3A04A351" w14:textId="77777777" w:rsidR="00402453" w:rsidRPr="007C47DA" w:rsidRDefault="00402453" w:rsidP="00807245">
            <w:pPr>
              <w:pStyle w:val="TableText"/>
              <w:rPr>
                <w:lang w:val="en-GB"/>
              </w:rPr>
            </w:pPr>
            <w:r w:rsidRPr="007C47DA">
              <w:t>Delivery channel and associated file name/reference for attached documents</w:t>
            </w:r>
          </w:p>
        </w:tc>
      </w:tr>
    </w:tbl>
    <w:p w14:paraId="2441F719" w14:textId="5EB17A68" w:rsidR="0022377F" w:rsidRDefault="0022377F" w:rsidP="007344C1">
      <w:pPr>
        <w:pStyle w:val="BodyText"/>
      </w:pPr>
    </w:p>
    <w:p w14:paraId="501BC888" w14:textId="77777777" w:rsidR="00806247" w:rsidRDefault="00806247" w:rsidP="00806247">
      <w:pPr>
        <w:pStyle w:val="Heading3"/>
      </w:pPr>
      <w:bookmarkStart w:id="167" w:name="_Toc160048707"/>
      <w:r>
        <w:lastRenderedPageBreak/>
        <w:t>MT769 – Advice of Reduction or Release</w:t>
      </w:r>
      <w:bookmarkEnd w:id="167"/>
    </w:p>
    <w:p w14:paraId="54E8ECE9" w14:textId="0DC3ABFC" w:rsidR="00806247" w:rsidRDefault="00806247" w:rsidP="00806247">
      <w:pPr>
        <w:pStyle w:val="BodyText"/>
      </w:pPr>
      <w:r>
        <w:t xml:space="preserve">The MT769 – Advice of Reduction or Release message creates </w:t>
      </w:r>
      <w:r w:rsidR="003B67A5">
        <w:t>from</w:t>
      </w:r>
      <w:r>
        <w:t xml:space="preserve"> Issue Undertaking </w:t>
      </w:r>
      <w:r w:rsidR="00D86740">
        <w:t>–</w:t>
      </w:r>
      <w:r>
        <w:t xml:space="preserve"> </w:t>
      </w:r>
      <w:r w:rsidR="00D86740">
        <w:t xml:space="preserve">Amend or </w:t>
      </w:r>
      <w:r>
        <w:t>Reduction event or Cancel event or Correspondence event.</w:t>
      </w:r>
    </w:p>
    <w:tbl>
      <w:tblPr>
        <w:tblStyle w:val="TableGridHeader1"/>
        <w:tblW w:w="0" w:type="auto"/>
        <w:tblLook w:val="04A0" w:firstRow="1" w:lastRow="0" w:firstColumn="1" w:lastColumn="0" w:noHBand="0" w:noVBand="1"/>
      </w:tblPr>
      <w:tblGrid>
        <w:gridCol w:w="722"/>
        <w:gridCol w:w="4147"/>
        <w:gridCol w:w="4147"/>
      </w:tblGrid>
      <w:tr w:rsidR="007C6236" w:rsidRPr="004E69C6" w14:paraId="3880972E" w14:textId="77777777" w:rsidTr="003D3747">
        <w:trPr>
          <w:cnfStyle w:val="100000000000" w:firstRow="1" w:lastRow="0" w:firstColumn="0" w:lastColumn="0" w:oddVBand="0" w:evenVBand="0" w:oddHBand="0" w:evenHBand="0" w:firstRowFirstColumn="0" w:firstRowLastColumn="0" w:lastRowFirstColumn="0" w:lastRowLastColumn="0"/>
          <w:trHeight w:val="300"/>
        </w:trPr>
        <w:tc>
          <w:tcPr>
            <w:tcW w:w="722" w:type="dxa"/>
            <w:noWrap/>
            <w:hideMark/>
          </w:tcPr>
          <w:p w14:paraId="1328412B" w14:textId="77777777" w:rsidR="007C6236" w:rsidRPr="00585F74" w:rsidRDefault="007C6236" w:rsidP="00807245">
            <w:pPr>
              <w:pStyle w:val="TableHead"/>
              <w:rPr>
                <w:lang w:val="en-GB"/>
              </w:rPr>
            </w:pPr>
            <w:r w:rsidRPr="00585F74">
              <w:rPr>
                <w:lang w:val="en-GB"/>
              </w:rPr>
              <w:t>Tag</w:t>
            </w:r>
          </w:p>
        </w:tc>
        <w:tc>
          <w:tcPr>
            <w:tcW w:w="4147" w:type="dxa"/>
            <w:noWrap/>
            <w:hideMark/>
          </w:tcPr>
          <w:p w14:paraId="0A58CBEB" w14:textId="77777777" w:rsidR="007C6236" w:rsidRPr="00585F74" w:rsidRDefault="007C6236" w:rsidP="00807245">
            <w:pPr>
              <w:pStyle w:val="TableHead"/>
              <w:rPr>
                <w:lang w:val="en-GB"/>
              </w:rPr>
            </w:pPr>
            <w:r w:rsidRPr="00585F74">
              <w:rPr>
                <w:lang w:val="en-GB"/>
              </w:rPr>
              <w:t>Field name</w:t>
            </w:r>
          </w:p>
        </w:tc>
        <w:tc>
          <w:tcPr>
            <w:tcW w:w="4147" w:type="dxa"/>
            <w:noWrap/>
            <w:hideMark/>
          </w:tcPr>
          <w:p w14:paraId="0B9399D1" w14:textId="77777777" w:rsidR="007C6236" w:rsidRPr="00585F74" w:rsidRDefault="007C6236" w:rsidP="00807245">
            <w:pPr>
              <w:pStyle w:val="TableHead"/>
              <w:rPr>
                <w:lang w:val="en-GB"/>
              </w:rPr>
            </w:pPr>
            <w:r w:rsidRPr="00585F74">
              <w:rPr>
                <w:lang w:val="en-GB"/>
              </w:rPr>
              <w:t>Mapped From</w:t>
            </w:r>
          </w:p>
        </w:tc>
      </w:tr>
      <w:tr w:rsidR="007C6236" w:rsidRPr="004E69C6" w14:paraId="0ACDA0ED"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383498A7" w14:textId="77777777" w:rsidR="007C6236" w:rsidRPr="004E69C6" w:rsidRDefault="007C6236" w:rsidP="00807245">
            <w:pPr>
              <w:pStyle w:val="TableText"/>
              <w:rPr>
                <w:lang w:val="en-GB"/>
              </w:rPr>
            </w:pPr>
            <w:r w:rsidRPr="004E69C6">
              <w:rPr>
                <w:lang w:val="en-GB"/>
              </w:rPr>
              <w:t> </w:t>
            </w:r>
          </w:p>
        </w:tc>
        <w:tc>
          <w:tcPr>
            <w:tcW w:w="4147" w:type="dxa"/>
            <w:noWrap/>
            <w:hideMark/>
          </w:tcPr>
          <w:p w14:paraId="54D10972" w14:textId="77777777" w:rsidR="007C6236" w:rsidRPr="004E69C6" w:rsidRDefault="007C6236" w:rsidP="00807245">
            <w:pPr>
              <w:pStyle w:val="TableText"/>
              <w:rPr>
                <w:lang w:val="en-GB"/>
              </w:rPr>
            </w:pPr>
            <w:r w:rsidRPr="004E69C6">
              <w:t>Sender</w:t>
            </w:r>
          </w:p>
        </w:tc>
        <w:tc>
          <w:tcPr>
            <w:tcW w:w="4147" w:type="dxa"/>
            <w:hideMark/>
          </w:tcPr>
          <w:p w14:paraId="72643EE4" w14:textId="77777777" w:rsidR="007C6236" w:rsidRPr="004E69C6" w:rsidRDefault="007C6236" w:rsidP="00807245">
            <w:pPr>
              <w:pStyle w:val="TableText"/>
              <w:rPr>
                <w:lang w:val="en-GB"/>
              </w:rPr>
            </w:pPr>
            <w:r w:rsidRPr="004E69C6">
              <w:t>Sender BIC</w:t>
            </w:r>
          </w:p>
        </w:tc>
      </w:tr>
      <w:tr w:rsidR="007C6236" w:rsidRPr="004E69C6" w14:paraId="08672DE6"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0DA34D63" w14:textId="77777777" w:rsidR="007C6236" w:rsidRPr="004E69C6" w:rsidRDefault="007C6236" w:rsidP="00807245">
            <w:pPr>
              <w:pStyle w:val="TableText"/>
              <w:rPr>
                <w:lang w:val="en-GB"/>
              </w:rPr>
            </w:pPr>
            <w:r w:rsidRPr="004E69C6">
              <w:rPr>
                <w:lang w:val="en-GB"/>
              </w:rPr>
              <w:t> </w:t>
            </w:r>
          </w:p>
        </w:tc>
        <w:tc>
          <w:tcPr>
            <w:tcW w:w="4147" w:type="dxa"/>
            <w:noWrap/>
            <w:hideMark/>
          </w:tcPr>
          <w:p w14:paraId="4CDC85A9" w14:textId="77777777" w:rsidR="007C6236" w:rsidRPr="004E69C6" w:rsidRDefault="007C6236" w:rsidP="00807245">
            <w:pPr>
              <w:pStyle w:val="TableText"/>
              <w:rPr>
                <w:lang w:val="en-GB"/>
              </w:rPr>
            </w:pPr>
            <w:r w:rsidRPr="004E69C6">
              <w:t>Receiver</w:t>
            </w:r>
          </w:p>
        </w:tc>
        <w:tc>
          <w:tcPr>
            <w:tcW w:w="4147" w:type="dxa"/>
            <w:hideMark/>
          </w:tcPr>
          <w:p w14:paraId="43009529" w14:textId="77777777" w:rsidR="007C6236" w:rsidRPr="004E69C6" w:rsidRDefault="007C6236" w:rsidP="00807245">
            <w:pPr>
              <w:pStyle w:val="TableText"/>
              <w:rPr>
                <w:lang w:val="en-GB"/>
              </w:rPr>
            </w:pPr>
            <w:r w:rsidRPr="004E69C6">
              <w:t>SWIFT BIC of receiver</w:t>
            </w:r>
          </w:p>
        </w:tc>
      </w:tr>
      <w:tr w:rsidR="007C6236" w:rsidRPr="004E69C6" w14:paraId="548E9BAA"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79588886" w14:textId="77777777" w:rsidR="007C6236" w:rsidRPr="004E69C6" w:rsidRDefault="007C6236" w:rsidP="00807245">
            <w:pPr>
              <w:pStyle w:val="TableText"/>
              <w:rPr>
                <w:lang w:val="en-GB"/>
              </w:rPr>
            </w:pPr>
            <w:r w:rsidRPr="004E69C6">
              <w:t>20</w:t>
            </w:r>
          </w:p>
        </w:tc>
        <w:tc>
          <w:tcPr>
            <w:tcW w:w="4147" w:type="dxa"/>
            <w:noWrap/>
            <w:hideMark/>
          </w:tcPr>
          <w:p w14:paraId="547A70D1" w14:textId="77777777" w:rsidR="007C6236" w:rsidRPr="004E69C6" w:rsidRDefault="007C6236" w:rsidP="00807245">
            <w:pPr>
              <w:pStyle w:val="TableText"/>
              <w:rPr>
                <w:lang w:val="en-GB"/>
              </w:rPr>
            </w:pPr>
            <w:r w:rsidRPr="004E69C6">
              <w:t>Transaction Reference Number</w:t>
            </w:r>
          </w:p>
        </w:tc>
        <w:tc>
          <w:tcPr>
            <w:tcW w:w="4147" w:type="dxa"/>
            <w:hideMark/>
          </w:tcPr>
          <w:p w14:paraId="7846F0BE" w14:textId="77777777" w:rsidR="007C6236" w:rsidRPr="004E69C6" w:rsidRDefault="007C6236" w:rsidP="00807245">
            <w:pPr>
              <w:pStyle w:val="TableText"/>
              <w:rPr>
                <w:lang w:val="en-GB"/>
              </w:rPr>
            </w:pPr>
            <w:r w:rsidRPr="004E69C6">
              <w:t>Master reference</w:t>
            </w:r>
          </w:p>
        </w:tc>
      </w:tr>
      <w:tr w:rsidR="007C6236" w:rsidRPr="004E69C6" w14:paraId="1A08E77C"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7DF69F4C" w14:textId="77777777" w:rsidR="007C6236" w:rsidRPr="004E69C6" w:rsidRDefault="007C6236" w:rsidP="00807245">
            <w:pPr>
              <w:pStyle w:val="TableText"/>
              <w:rPr>
                <w:lang w:val="en-GB"/>
              </w:rPr>
            </w:pPr>
            <w:r w:rsidRPr="004E69C6">
              <w:t>21</w:t>
            </w:r>
          </w:p>
        </w:tc>
        <w:tc>
          <w:tcPr>
            <w:tcW w:w="4147" w:type="dxa"/>
            <w:noWrap/>
            <w:hideMark/>
          </w:tcPr>
          <w:p w14:paraId="794A1EF1" w14:textId="77777777" w:rsidR="007C6236" w:rsidRPr="004E69C6" w:rsidRDefault="007C6236" w:rsidP="00807245">
            <w:pPr>
              <w:pStyle w:val="TableText"/>
              <w:rPr>
                <w:lang w:val="en-GB"/>
              </w:rPr>
            </w:pPr>
            <w:r w:rsidRPr="004E69C6">
              <w:t>Related reference</w:t>
            </w:r>
          </w:p>
        </w:tc>
        <w:tc>
          <w:tcPr>
            <w:tcW w:w="4147" w:type="dxa"/>
            <w:hideMark/>
          </w:tcPr>
          <w:p w14:paraId="2B91F8F7" w14:textId="77777777" w:rsidR="007C6236" w:rsidRPr="004E69C6" w:rsidRDefault="007C6236" w:rsidP="00807245">
            <w:pPr>
              <w:pStyle w:val="TableText"/>
              <w:rPr>
                <w:lang w:val="en-GB"/>
              </w:rPr>
            </w:pPr>
            <w:r w:rsidRPr="004E69C6">
              <w:rPr>
                <w:lang w:val="en-GB"/>
              </w:rPr>
              <w:t>Instructing party reference</w:t>
            </w:r>
          </w:p>
        </w:tc>
      </w:tr>
      <w:tr w:rsidR="007C6236" w:rsidRPr="004E69C6" w14:paraId="49945F86"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62A54C06" w14:textId="77777777" w:rsidR="007C6236" w:rsidRPr="004E69C6" w:rsidRDefault="007C6236" w:rsidP="00807245">
            <w:pPr>
              <w:pStyle w:val="TableText"/>
              <w:rPr>
                <w:lang w:val="en-GB"/>
              </w:rPr>
            </w:pPr>
            <w:r w:rsidRPr="004E69C6">
              <w:t>25</w:t>
            </w:r>
          </w:p>
        </w:tc>
        <w:tc>
          <w:tcPr>
            <w:tcW w:w="4147" w:type="dxa"/>
            <w:noWrap/>
            <w:hideMark/>
          </w:tcPr>
          <w:p w14:paraId="7A62630F" w14:textId="77777777" w:rsidR="007C6236" w:rsidRPr="004E69C6" w:rsidRDefault="007C6236" w:rsidP="00807245">
            <w:pPr>
              <w:pStyle w:val="TableText"/>
              <w:rPr>
                <w:lang w:val="en-GB"/>
              </w:rPr>
            </w:pPr>
            <w:r w:rsidRPr="004E69C6">
              <w:t>Account Identification</w:t>
            </w:r>
          </w:p>
        </w:tc>
        <w:tc>
          <w:tcPr>
            <w:tcW w:w="4147" w:type="dxa"/>
            <w:hideMark/>
          </w:tcPr>
          <w:p w14:paraId="2B7F3155" w14:textId="77777777" w:rsidR="007C6236" w:rsidRPr="004E69C6" w:rsidRDefault="007C6236" w:rsidP="00807245">
            <w:pPr>
              <w:pStyle w:val="TableText"/>
              <w:rPr>
                <w:lang w:val="en-GB"/>
              </w:rPr>
            </w:pPr>
            <w:r w:rsidRPr="004E69C6">
              <w:rPr>
                <w:lang w:val="en-GB"/>
              </w:rPr>
              <w:t>Principal party's liability account</w:t>
            </w:r>
          </w:p>
        </w:tc>
      </w:tr>
      <w:tr w:rsidR="007C6236" w:rsidRPr="004E69C6" w14:paraId="0669A342"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5C2162C2" w14:textId="77777777" w:rsidR="007C6236" w:rsidRPr="004E69C6" w:rsidRDefault="007C6236" w:rsidP="00807245">
            <w:pPr>
              <w:pStyle w:val="TableText"/>
              <w:rPr>
                <w:lang w:val="en-GB"/>
              </w:rPr>
            </w:pPr>
            <w:r w:rsidRPr="004E69C6">
              <w:t>30</w:t>
            </w:r>
          </w:p>
        </w:tc>
        <w:tc>
          <w:tcPr>
            <w:tcW w:w="4147" w:type="dxa"/>
            <w:noWrap/>
            <w:hideMark/>
          </w:tcPr>
          <w:p w14:paraId="07D68678" w14:textId="77777777" w:rsidR="007C6236" w:rsidRPr="004E69C6" w:rsidRDefault="007C6236" w:rsidP="00807245">
            <w:pPr>
              <w:pStyle w:val="TableText"/>
              <w:rPr>
                <w:lang w:val="en-GB"/>
              </w:rPr>
            </w:pPr>
            <w:r w:rsidRPr="004E69C6">
              <w:t>Date of Reduction or Release</w:t>
            </w:r>
          </w:p>
        </w:tc>
        <w:tc>
          <w:tcPr>
            <w:tcW w:w="4147" w:type="dxa"/>
            <w:hideMark/>
          </w:tcPr>
          <w:p w14:paraId="4BF162D7" w14:textId="77777777" w:rsidR="007C6236" w:rsidRPr="004E69C6" w:rsidRDefault="007C6236" w:rsidP="00807245">
            <w:pPr>
              <w:pStyle w:val="TableText"/>
              <w:rPr>
                <w:lang w:val="en-GB"/>
              </w:rPr>
            </w:pPr>
            <w:r w:rsidRPr="004E69C6">
              <w:rPr>
                <w:lang w:val="en-GB"/>
              </w:rPr>
              <w:t>Mapped from reduction date</w:t>
            </w:r>
          </w:p>
        </w:tc>
      </w:tr>
      <w:tr w:rsidR="007C6236" w:rsidRPr="004E69C6" w14:paraId="07267678" w14:textId="77777777" w:rsidTr="00A25D96">
        <w:trPr>
          <w:cnfStyle w:val="000000100000" w:firstRow="0" w:lastRow="0" w:firstColumn="0" w:lastColumn="0" w:oddVBand="0" w:evenVBand="0" w:oddHBand="1" w:evenHBand="0" w:firstRowFirstColumn="0" w:firstRowLastColumn="0" w:lastRowFirstColumn="0" w:lastRowLastColumn="0"/>
          <w:trHeight w:val="1611"/>
        </w:trPr>
        <w:tc>
          <w:tcPr>
            <w:tcW w:w="722" w:type="dxa"/>
            <w:noWrap/>
            <w:hideMark/>
          </w:tcPr>
          <w:p w14:paraId="1DA8C397" w14:textId="77777777" w:rsidR="007C6236" w:rsidRPr="004E69C6" w:rsidRDefault="007C6236" w:rsidP="00807245">
            <w:pPr>
              <w:pStyle w:val="TableText"/>
              <w:rPr>
                <w:lang w:val="en-GB"/>
              </w:rPr>
            </w:pPr>
            <w:r w:rsidRPr="004E69C6">
              <w:t>32a</w:t>
            </w:r>
          </w:p>
        </w:tc>
        <w:tc>
          <w:tcPr>
            <w:tcW w:w="4147" w:type="dxa"/>
            <w:noWrap/>
            <w:hideMark/>
          </w:tcPr>
          <w:p w14:paraId="6E643C90" w14:textId="77777777" w:rsidR="007C6236" w:rsidRPr="004E69C6" w:rsidRDefault="007C6236" w:rsidP="00807245">
            <w:pPr>
              <w:pStyle w:val="TableText"/>
              <w:rPr>
                <w:lang w:val="en-GB"/>
              </w:rPr>
            </w:pPr>
            <w:r w:rsidRPr="004E69C6">
              <w:t>Amount of Charges (B or D)</w:t>
            </w:r>
          </w:p>
        </w:tc>
        <w:tc>
          <w:tcPr>
            <w:tcW w:w="4147" w:type="dxa"/>
            <w:hideMark/>
          </w:tcPr>
          <w:p w14:paraId="16744FCF" w14:textId="77777777" w:rsidR="007C6236" w:rsidRPr="004E69C6" w:rsidRDefault="007C6236" w:rsidP="00807245">
            <w:pPr>
              <w:pStyle w:val="TableText"/>
              <w:rPr>
                <w:lang w:val="en-GB"/>
              </w:rPr>
            </w:pPr>
            <w:r w:rsidRPr="004E69C6">
              <w:t>If 32D –</w:t>
            </w:r>
            <w:r w:rsidRPr="004E69C6">
              <w:br/>
              <w:t>Date is mapped from charge date</w:t>
            </w:r>
            <w:r w:rsidRPr="004E69C6">
              <w:br/>
              <w:t>Amount is mapped from charge amount</w:t>
            </w:r>
            <w:r w:rsidRPr="004E69C6">
              <w:br/>
            </w:r>
            <w:r w:rsidRPr="004E69C6">
              <w:br/>
              <w:t>If 32B –</w:t>
            </w:r>
            <w:r w:rsidRPr="004E69C6">
              <w:br/>
              <w:t xml:space="preserve">Amount is mapped from charge amount </w:t>
            </w:r>
          </w:p>
        </w:tc>
      </w:tr>
      <w:tr w:rsidR="007C6236" w:rsidRPr="004E69C6" w14:paraId="2A9DF713"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699B8AE5" w14:textId="77777777" w:rsidR="007C6236" w:rsidRPr="004E69C6" w:rsidRDefault="007C6236" w:rsidP="00807245">
            <w:pPr>
              <w:pStyle w:val="TableText"/>
              <w:rPr>
                <w:lang w:val="en-GB"/>
              </w:rPr>
            </w:pPr>
            <w:r w:rsidRPr="004E69C6">
              <w:t>33B</w:t>
            </w:r>
          </w:p>
        </w:tc>
        <w:tc>
          <w:tcPr>
            <w:tcW w:w="4147" w:type="dxa"/>
            <w:noWrap/>
            <w:hideMark/>
          </w:tcPr>
          <w:p w14:paraId="0F2C60F7" w14:textId="77777777" w:rsidR="007C6236" w:rsidRPr="004E69C6" w:rsidRDefault="007C6236" w:rsidP="00807245">
            <w:pPr>
              <w:pStyle w:val="TableText"/>
              <w:rPr>
                <w:lang w:val="en-GB"/>
              </w:rPr>
            </w:pPr>
            <w:r w:rsidRPr="004E69C6">
              <w:t>Amount Reduced or Released</w:t>
            </w:r>
          </w:p>
        </w:tc>
        <w:tc>
          <w:tcPr>
            <w:tcW w:w="4147" w:type="dxa"/>
            <w:hideMark/>
          </w:tcPr>
          <w:p w14:paraId="34909B2E" w14:textId="77777777" w:rsidR="007C6236" w:rsidRPr="004E69C6" w:rsidRDefault="007C6236" w:rsidP="00807245">
            <w:pPr>
              <w:pStyle w:val="TableText"/>
              <w:rPr>
                <w:lang w:val="en-GB"/>
              </w:rPr>
            </w:pPr>
            <w:r w:rsidRPr="004E69C6">
              <w:rPr>
                <w:lang w:val="en-GB"/>
              </w:rPr>
              <w:t xml:space="preserve">Mapped from Reduction Amount </w:t>
            </w:r>
          </w:p>
        </w:tc>
      </w:tr>
      <w:tr w:rsidR="007C6236" w:rsidRPr="004E69C6" w14:paraId="6E74B71C"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091C52B2" w14:textId="77777777" w:rsidR="007C6236" w:rsidRPr="004E69C6" w:rsidRDefault="007C6236" w:rsidP="00807245">
            <w:pPr>
              <w:pStyle w:val="TableText"/>
              <w:rPr>
                <w:lang w:val="en-GB"/>
              </w:rPr>
            </w:pPr>
            <w:r w:rsidRPr="004E69C6">
              <w:t>34B</w:t>
            </w:r>
          </w:p>
        </w:tc>
        <w:tc>
          <w:tcPr>
            <w:tcW w:w="4147" w:type="dxa"/>
            <w:noWrap/>
            <w:hideMark/>
          </w:tcPr>
          <w:p w14:paraId="1E9D3262" w14:textId="77777777" w:rsidR="007C6236" w:rsidRPr="004E69C6" w:rsidRDefault="007C6236" w:rsidP="00807245">
            <w:pPr>
              <w:pStyle w:val="TableText"/>
              <w:rPr>
                <w:lang w:val="en-GB"/>
              </w:rPr>
            </w:pPr>
            <w:r w:rsidRPr="004E69C6">
              <w:t>Amount Outstanding</w:t>
            </w:r>
          </w:p>
        </w:tc>
        <w:tc>
          <w:tcPr>
            <w:tcW w:w="4147" w:type="dxa"/>
            <w:hideMark/>
          </w:tcPr>
          <w:p w14:paraId="0FA2AA87" w14:textId="77777777" w:rsidR="007C6236" w:rsidRPr="004E69C6" w:rsidRDefault="007C6236" w:rsidP="00807245">
            <w:pPr>
              <w:pStyle w:val="TableText"/>
              <w:rPr>
                <w:lang w:val="en-GB"/>
              </w:rPr>
            </w:pPr>
            <w:r w:rsidRPr="004E69C6">
              <w:rPr>
                <w:lang w:val="en-GB"/>
              </w:rPr>
              <w:t>Outstanding amount</w:t>
            </w:r>
          </w:p>
        </w:tc>
      </w:tr>
      <w:tr w:rsidR="007C6236" w:rsidRPr="004E69C6" w14:paraId="2F94CA89"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0EA1A49C" w14:textId="77777777" w:rsidR="007C6236" w:rsidRPr="004E69C6" w:rsidRDefault="007C6236" w:rsidP="00807245">
            <w:pPr>
              <w:pStyle w:val="TableText"/>
              <w:rPr>
                <w:lang w:val="en-GB"/>
              </w:rPr>
            </w:pPr>
            <w:r w:rsidRPr="004E69C6">
              <w:t>39C</w:t>
            </w:r>
          </w:p>
        </w:tc>
        <w:tc>
          <w:tcPr>
            <w:tcW w:w="4147" w:type="dxa"/>
            <w:noWrap/>
            <w:hideMark/>
          </w:tcPr>
          <w:p w14:paraId="6A34BCD3" w14:textId="77777777" w:rsidR="007C6236" w:rsidRPr="004E69C6" w:rsidRDefault="007C6236" w:rsidP="00807245">
            <w:pPr>
              <w:pStyle w:val="TableText"/>
              <w:rPr>
                <w:lang w:val="en-GB"/>
              </w:rPr>
            </w:pPr>
            <w:r w:rsidRPr="004E69C6">
              <w:t>Amount Specification</w:t>
            </w:r>
          </w:p>
        </w:tc>
        <w:tc>
          <w:tcPr>
            <w:tcW w:w="4147" w:type="dxa"/>
            <w:hideMark/>
          </w:tcPr>
          <w:p w14:paraId="043CE7C9" w14:textId="77777777" w:rsidR="007C6236" w:rsidRPr="004E69C6" w:rsidRDefault="007C6236" w:rsidP="00807245">
            <w:pPr>
              <w:pStyle w:val="TableText"/>
              <w:rPr>
                <w:lang w:val="en-GB"/>
              </w:rPr>
            </w:pPr>
            <w:r w:rsidRPr="004E69C6">
              <w:rPr>
                <w:lang w:val="en-GB"/>
              </w:rPr>
              <w:t>Not mapped</w:t>
            </w:r>
          </w:p>
        </w:tc>
      </w:tr>
      <w:tr w:rsidR="007C6236" w:rsidRPr="004E69C6" w14:paraId="29B65E76" w14:textId="77777777" w:rsidTr="00A25D96">
        <w:trPr>
          <w:cnfStyle w:val="000000100000" w:firstRow="0" w:lastRow="0" w:firstColumn="0" w:lastColumn="0" w:oddVBand="0" w:evenVBand="0" w:oddHBand="1" w:evenHBand="0" w:firstRowFirstColumn="0" w:firstRowLastColumn="0" w:lastRowFirstColumn="0" w:lastRowLastColumn="0"/>
          <w:trHeight w:val="3870"/>
        </w:trPr>
        <w:tc>
          <w:tcPr>
            <w:tcW w:w="722" w:type="dxa"/>
            <w:noWrap/>
            <w:hideMark/>
          </w:tcPr>
          <w:p w14:paraId="7A2AAC4D" w14:textId="77777777" w:rsidR="007C6236" w:rsidRPr="004E69C6" w:rsidRDefault="007C6236" w:rsidP="00807245">
            <w:pPr>
              <w:pStyle w:val="TableText"/>
              <w:rPr>
                <w:lang w:val="en-GB"/>
              </w:rPr>
            </w:pPr>
            <w:r w:rsidRPr="004E69C6">
              <w:t>57a</w:t>
            </w:r>
          </w:p>
        </w:tc>
        <w:tc>
          <w:tcPr>
            <w:tcW w:w="4147" w:type="dxa"/>
            <w:hideMark/>
          </w:tcPr>
          <w:p w14:paraId="52211190" w14:textId="77777777" w:rsidR="007C6236" w:rsidRPr="004E69C6" w:rsidRDefault="007C6236" w:rsidP="00807245">
            <w:pPr>
              <w:pStyle w:val="TableText"/>
              <w:rPr>
                <w:lang w:val="en-GB"/>
              </w:rPr>
            </w:pPr>
            <w:r w:rsidRPr="004E69C6">
              <w:t>Account with Bank (A, B or D) </w:t>
            </w:r>
          </w:p>
        </w:tc>
        <w:tc>
          <w:tcPr>
            <w:tcW w:w="4147" w:type="dxa"/>
            <w:hideMark/>
          </w:tcPr>
          <w:p w14:paraId="59ABAA70" w14:textId="77777777" w:rsidR="007C6236" w:rsidRPr="004E69C6" w:rsidRDefault="007C6236" w:rsidP="00807245">
            <w:pPr>
              <w:pStyle w:val="TableText"/>
              <w:rPr>
                <w:lang w:val="en-GB"/>
              </w:rPr>
            </w:pPr>
            <w:r w:rsidRPr="004E69C6">
              <w:rPr>
                <w:lang w:val="en-GB"/>
              </w:rPr>
              <w:t>The Account with is set from either</w:t>
            </w:r>
            <w:r w:rsidRPr="004E69C6">
              <w:rPr>
                <w:lang w:val="en-GB"/>
              </w:rPr>
              <w:br/>
              <w:t>The receive settlement when postings have been generated or</w:t>
            </w:r>
            <w:r w:rsidRPr="004E69C6">
              <w:rPr>
                <w:lang w:val="en-GB"/>
              </w:rPr>
              <w:br/>
              <w:t>Standing settlement instructions where no settlements</w:t>
            </w:r>
            <w:r w:rsidRPr="004E69C6">
              <w:rPr>
                <w:lang w:val="en-GB"/>
              </w:rPr>
              <w:br/>
            </w:r>
            <w:r w:rsidRPr="004E69C6">
              <w:rPr>
                <w:lang w:val="en-GB"/>
              </w:rPr>
              <w:br/>
              <w:t>If there are settlements, then the Account with are set from the Receive settlement details associated with the receiver of the message. If settlement is via a Nostro then tag57 is set from the Nostro details. If settlement is not via Nostro then 57 is not set.</w:t>
            </w:r>
            <w:r w:rsidRPr="004E69C6">
              <w:rPr>
                <w:lang w:val="en-GB"/>
              </w:rPr>
              <w:br/>
            </w:r>
            <w:r w:rsidRPr="004E69C6">
              <w:rPr>
                <w:lang w:val="en-GB"/>
              </w:rPr>
              <w:br/>
              <w:t xml:space="preserve">If there are no settlements, then the details are retrieved from the </w:t>
            </w:r>
            <w:proofErr w:type="gramStart"/>
            <w:r w:rsidRPr="004E69C6">
              <w:rPr>
                <w:lang w:val="en-GB"/>
              </w:rPr>
              <w:t>Principal</w:t>
            </w:r>
            <w:proofErr w:type="gramEnd"/>
            <w:r w:rsidRPr="004E69C6">
              <w:rPr>
                <w:lang w:val="en-GB"/>
              </w:rPr>
              <w:t xml:space="preserve"> receive SSI for the Receiver - If the settlement is via Nostro the details are set as above. Otherwise not </w:t>
            </w:r>
            <w:r w:rsidRPr="00E01ECF">
              <w:rPr>
                <w:lang w:val="en-GB"/>
              </w:rPr>
              <w:t>set.</w:t>
            </w:r>
          </w:p>
        </w:tc>
      </w:tr>
      <w:tr w:rsidR="007C6236" w:rsidRPr="004E69C6" w14:paraId="742A8D19"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54528B30" w14:textId="77777777" w:rsidR="007C6236" w:rsidRPr="004E69C6" w:rsidRDefault="007C6236" w:rsidP="00807245">
            <w:pPr>
              <w:pStyle w:val="TableText"/>
              <w:rPr>
                <w:lang w:val="en-GB"/>
              </w:rPr>
            </w:pPr>
            <w:r w:rsidRPr="004E69C6">
              <w:t>71D</w:t>
            </w:r>
          </w:p>
        </w:tc>
        <w:tc>
          <w:tcPr>
            <w:tcW w:w="4147" w:type="dxa"/>
            <w:noWrap/>
            <w:hideMark/>
          </w:tcPr>
          <w:p w14:paraId="7DB2A4B9" w14:textId="77777777" w:rsidR="007C6236" w:rsidRPr="004E69C6" w:rsidRDefault="007C6236" w:rsidP="00807245">
            <w:pPr>
              <w:pStyle w:val="TableText"/>
              <w:rPr>
                <w:lang w:val="en-GB"/>
              </w:rPr>
            </w:pPr>
            <w:r w:rsidRPr="004E69C6">
              <w:t>Details of charges </w:t>
            </w:r>
          </w:p>
        </w:tc>
        <w:tc>
          <w:tcPr>
            <w:tcW w:w="4147" w:type="dxa"/>
            <w:hideMark/>
          </w:tcPr>
          <w:p w14:paraId="496649D0" w14:textId="77777777" w:rsidR="007C6236" w:rsidRPr="004E69C6" w:rsidRDefault="007C6236" w:rsidP="00807245">
            <w:pPr>
              <w:pStyle w:val="TableText"/>
              <w:rPr>
                <w:lang w:val="en-GB"/>
              </w:rPr>
            </w:pPr>
            <w:r w:rsidRPr="004E69C6">
              <w:rPr>
                <w:lang w:val="en-GB"/>
              </w:rPr>
              <w:t>Charge type and Charge amount</w:t>
            </w:r>
          </w:p>
        </w:tc>
      </w:tr>
      <w:tr w:rsidR="007C6236" w:rsidRPr="004E69C6" w14:paraId="0849DADB"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1F73DE70" w14:textId="77777777" w:rsidR="007C6236" w:rsidRPr="004E69C6" w:rsidRDefault="007C6236" w:rsidP="00807245">
            <w:pPr>
              <w:pStyle w:val="TableText"/>
              <w:rPr>
                <w:lang w:val="en-GB"/>
              </w:rPr>
            </w:pPr>
            <w:r w:rsidRPr="004E69C6">
              <w:t>72Z</w:t>
            </w:r>
          </w:p>
        </w:tc>
        <w:tc>
          <w:tcPr>
            <w:tcW w:w="4147" w:type="dxa"/>
            <w:noWrap/>
            <w:hideMark/>
          </w:tcPr>
          <w:p w14:paraId="3B2926F6" w14:textId="77777777" w:rsidR="007C6236" w:rsidRPr="004E69C6" w:rsidRDefault="007C6236" w:rsidP="00807245">
            <w:pPr>
              <w:pStyle w:val="TableText"/>
              <w:rPr>
                <w:lang w:val="en-GB"/>
              </w:rPr>
            </w:pPr>
            <w:r w:rsidRPr="004E69C6">
              <w:t>Sender to receiver information</w:t>
            </w:r>
          </w:p>
        </w:tc>
        <w:tc>
          <w:tcPr>
            <w:tcW w:w="4147" w:type="dxa"/>
            <w:hideMark/>
          </w:tcPr>
          <w:p w14:paraId="34C86EA7" w14:textId="77777777" w:rsidR="007C6236" w:rsidRPr="004E69C6" w:rsidRDefault="007C6236" w:rsidP="00807245">
            <w:pPr>
              <w:pStyle w:val="TableText"/>
              <w:rPr>
                <w:lang w:val="en-GB"/>
              </w:rPr>
            </w:pPr>
            <w:r w:rsidRPr="004E69C6">
              <w:rPr>
                <w:lang w:val="en-GB"/>
              </w:rPr>
              <w:t>Response to instructing party</w:t>
            </w:r>
          </w:p>
        </w:tc>
      </w:tr>
      <w:tr w:rsidR="007C6236" w:rsidRPr="004E69C6" w14:paraId="5B9B8862"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145DC367" w14:textId="77777777" w:rsidR="007C6236" w:rsidRPr="004E69C6" w:rsidRDefault="007C6236" w:rsidP="00807245">
            <w:pPr>
              <w:pStyle w:val="TableText"/>
              <w:rPr>
                <w:lang w:val="en-GB"/>
              </w:rPr>
            </w:pPr>
            <w:r w:rsidRPr="004E69C6">
              <w:t>23X</w:t>
            </w:r>
          </w:p>
        </w:tc>
        <w:tc>
          <w:tcPr>
            <w:tcW w:w="4147" w:type="dxa"/>
            <w:noWrap/>
            <w:hideMark/>
          </w:tcPr>
          <w:p w14:paraId="6C1DF09A" w14:textId="77777777" w:rsidR="007C6236" w:rsidRPr="004E69C6" w:rsidRDefault="007C6236" w:rsidP="00807245">
            <w:pPr>
              <w:pStyle w:val="TableText"/>
              <w:rPr>
                <w:lang w:val="en-GB"/>
              </w:rPr>
            </w:pPr>
            <w:r w:rsidRPr="004E69C6">
              <w:t>File Identification</w:t>
            </w:r>
          </w:p>
        </w:tc>
        <w:tc>
          <w:tcPr>
            <w:tcW w:w="4147" w:type="dxa"/>
            <w:noWrap/>
            <w:hideMark/>
          </w:tcPr>
          <w:p w14:paraId="53A427E6" w14:textId="77777777" w:rsidR="007C6236" w:rsidRPr="004E69C6" w:rsidRDefault="007C6236" w:rsidP="00807245">
            <w:pPr>
              <w:pStyle w:val="TableText"/>
              <w:rPr>
                <w:lang w:val="en-GB"/>
              </w:rPr>
            </w:pPr>
            <w:r w:rsidRPr="004E69C6">
              <w:t>Mapped from Attached documents</w:t>
            </w:r>
          </w:p>
        </w:tc>
      </w:tr>
    </w:tbl>
    <w:p w14:paraId="59B1D793" w14:textId="77777777" w:rsidR="00806247" w:rsidRDefault="00806247" w:rsidP="007344C1">
      <w:pPr>
        <w:pStyle w:val="BodyText"/>
      </w:pPr>
    </w:p>
    <w:p w14:paraId="7217990B" w14:textId="0D779C2E" w:rsidR="000D3507" w:rsidRDefault="000D3507" w:rsidP="000D3507">
      <w:pPr>
        <w:pStyle w:val="Heading3"/>
      </w:pPr>
      <w:bookmarkStart w:id="168" w:name="_Toc160048708"/>
      <w:r>
        <w:t>MT785 – Guarantee/Standby LC Non-extension notification</w:t>
      </w:r>
      <w:bookmarkEnd w:id="165"/>
      <w:bookmarkEnd w:id="168"/>
      <w:r>
        <w:t xml:space="preserve"> </w:t>
      </w:r>
    </w:p>
    <w:p w14:paraId="3F28B7A8" w14:textId="4ACFB3C7" w:rsidR="000D3507" w:rsidRDefault="000D3507" w:rsidP="0015530B">
      <w:r>
        <w:t>The MT785 – Guarantee/Standby LC Non-extension notification is sent from the Issued Undertaking - Advise renewal event or the Issue undertaking - Amend event to inform the receiver that the undertaking will not be extended beyond the current expiry date</w:t>
      </w:r>
      <w:r w:rsidR="0015530B">
        <w:t>.</w:t>
      </w:r>
    </w:p>
    <w:tbl>
      <w:tblPr>
        <w:tblStyle w:val="TableGridHeader154"/>
        <w:tblW w:w="0" w:type="auto"/>
        <w:tblLook w:val="04A0" w:firstRow="1" w:lastRow="0" w:firstColumn="1" w:lastColumn="0" w:noHBand="0" w:noVBand="1"/>
      </w:tblPr>
      <w:tblGrid>
        <w:gridCol w:w="784"/>
        <w:gridCol w:w="4069"/>
        <w:gridCol w:w="4163"/>
      </w:tblGrid>
      <w:tr w:rsidR="00807250" w:rsidRPr="00DB2ECC" w14:paraId="7D186A6E" w14:textId="77777777" w:rsidTr="00807245">
        <w:trPr>
          <w:cnfStyle w:val="100000000000" w:firstRow="1" w:lastRow="0" w:firstColumn="0" w:lastColumn="0" w:oddVBand="0" w:evenVBand="0" w:oddHBand="0" w:evenHBand="0" w:firstRowFirstColumn="0" w:firstRowLastColumn="0" w:lastRowFirstColumn="0" w:lastRowLastColumn="0"/>
          <w:trHeight w:val="300"/>
          <w:tblHeader/>
        </w:trPr>
        <w:tc>
          <w:tcPr>
            <w:tcW w:w="784" w:type="dxa"/>
            <w:hideMark/>
          </w:tcPr>
          <w:p w14:paraId="452CE912" w14:textId="77777777" w:rsidR="00807250" w:rsidRPr="00DB2ECC" w:rsidRDefault="00807250" w:rsidP="00807245">
            <w:pPr>
              <w:pStyle w:val="TableHead"/>
              <w:rPr>
                <w:lang w:val="en-IN"/>
              </w:rPr>
            </w:pPr>
            <w:r w:rsidRPr="00DB2ECC">
              <w:rPr>
                <w:lang w:val="en-IN"/>
              </w:rPr>
              <w:t>Tag</w:t>
            </w:r>
          </w:p>
        </w:tc>
        <w:tc>
          <w:tcPr>
            <w:tcW w:w="4069" w:type="dxa"/>
            <w:hideMark/>
          </w:tcPr>
          <w:p w14:paraId="66F62157" w14:textId="77777777" w:rsidR="00807250" w:rsidRPr="00DB2ECC" w:rsidRDefault="00807250" w:rsidP="00807245">
            <w:pPr>
              <w:pStyle w:val="TableHead"/>
              <w:rPr>
                <w:lang w:val="en-IN"/>
              </w:rPr>
            </w:pPr>
            <w:r w:rsidRPr="00DB2ECC">
              <w:rPr>
                <w:lang w:val="en-IN"/>
              </w:rPr>
              <w:t>Field name</w:t>
            </w:r>
          </w:p>
        </w:tc>
        <w:tc>
          <w:tcPr>
            <w:tcW w:w="4163" w:type="dxa"/>
            <w:hideMark/>
          </w:tcPr>
          <w:p w14:paraId="0B6A0397" w14:textId="77777777" w:rsidR="00807250" w:rsidRPr="00DB2ECC" w:rsidRDefault="00807250" w:rsidP="00807245">
            <w:pPr>
              <w:pStyle w:val="TableHead"/>
              <w:rPr>
                <w:lang w:val="en-IN"/>
              </w:rPr>
            </w:pPr>
            <w:r w:rsidRPr="00DB2ECC">
              <w:rPr>
                <w:lang w:val="en-IN"/>
              </w:rPr>
              <w:t>Mapped From</w:t>
            </w:r>
          </w:p>
        </w:tc>
      </w:tr>
      <w:tr w:rsidR="00807250" w:rsidRPr="00DB2ECC" w14:paraId="2E95DD72"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4" w:type="dxa"/>
            <w:hideMark/>
          </w:tcPr>
          <w:p w14:paraId="2CB7EF1B" w14:textId="77777777" w:rsidR="00807250" w:rsidRPr="00DB2ECC" w:rsidRDefault="00807250" w:rsidP="00807245">
            <w:pPr>
              <w:pStyle w:val="TableText"/>
              <w:rPr>
                <w:lang w:val="en-IN"/>
              </w:rPr>
            </w:pPr>
            <w:r w:rsidRPr="00DB2ECC">
              <w:rPr>
                <w:lang w:val="en-IN"/>
              </w:rPr>
              <w:t> </w:t>
            </w:r>
          </w:p>
        </w:tc>
        <w:tc>
          <w:tcPr>
            <w:tcW w:w="4069" w:type="dxa"/>
            <w:hideMark/>
          </w:tcPr>
          <w:p w14:paraId="275C9D13" w14:textId="77777777" w:rsidR="00807250" w:rsidRPr="00DB2ECC" w:rsidRDefault="00807250" w:rsidP="00807245">
            <w:pPr>
              <w:pStyle w:val="TableText"/>
              <w:rPr>
                <w:lang w:val="en-IN"/>
              </w:rPr>
            </w:pPr>
            <w:r w:rsidRPr="00DB2ECC">
              <w:rPr>
                <w:lang w:val="en-IN"/>
              </w:rPr>
              <w:t>Sender</w:t>
            </w:r>
          </w:p>
        </w:tc>
        <w:tc>
          <w:tcPr>
            <w:tcW w:w="4163" w:type="dxa"/>
            <w:hideMark/>
          </w:tcPr>
          <w:p w14:paraId="2702B992" w14:textId="77777777" w:rsidR="00807250" w:rsidRPr="00DB2ECC" w:rsidRDefault="00807250" w:rsidP="00807245">
            <w:pPr>
              <w:pStyle w:val="TableText"/>
              <w:rPr>
                <w:lang w:val="en-IN"/>
              </w:rPr>
            </w:pPr>
            <w:r w:rsidRPr="00DB2ECC">
              <w:rPr>
                <w:lang w:val="en-IN"/>
              </w:rPr>
              <w:t>Sender BIC</w:t>
            </w:r>
          </w:p>
        </w:tc>
      </w:tr>
      <w:tr w:rsidR="00807250" w:rsidRPr="00DB2ECC" w14:paraId="2251B79F"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84" w:type="dxa"/>
            <w:hideMark/>
          </w:tcPr>
          <w:p w14:paraId="465D3C39" w14:textId="77777777" w:rsidR="00807250" w:rsidRPr="00DB2ECC" w:rsidRDefault="00807250" w:rsidP="00807245">
            <w:pPr>
              <w:pStyle w:val="TableText"/>
              <w:rPr>
                <w:lang w:val="en-IN"/>
              </w:rPr>
            </w:pPr>
            <w:r w:rsidRPr="00DB2ECC">
              <w:rPr>
                <w:lang w:val="en-IN"/>
              </w:rPr>
              <w:t> </w:t>
            </w:r>
          </w:p>
        </w:tc>
        <w:tc>
          <w:tcPr>
            <w:tcW w:w="4069" w:type="dxa"/>
            <w:hideMark/>
          </w:tcPr>
          <w:p w14:paraId="01DC406F" w14:textId="77777777" w:rsidR="00807250" w:rsidRPr="00DB2ECC" w:rsidRDefault="00807250" w:rsidP="00807245">
            <w:pPr>
              <w:pStyle w:val="TableText"/>
              <w:rPr>
                <w:lang w:val="en-IN"/>
              </w:rPr>
            </w:pPr>
            <w:r w:rsidRPr="00DB2ECC">
              <w:rPr>
                <w:lang w:val="en-IN"/>
              </w:rPr>
              <w:t>Receiver</w:t>
            </w:r>
          </w:p>
        </w:tc>
        <w:tc>
          <w:tcPr>
            <w:tcW w:w="4163" w:type="dxa"/>
            <w:hideMark/>
          </w:tcPr>
          <w:p w14:paraId="79A0A11C" w14:textId="77777777" w:rsidR="00807250" w:rsidRPr="00DB2ECC" w:rsidRDefault="00807250" w:rsidP="00807245">
            <w:pPr>
              <w:pStyle w:val="TableText"/>
              <w:rPr>
                <w:lang w:val="en-IN"/>
              </w:rPr>
            </w:pPr>
            <w:r w:rsidRPr="00DB2ECC">
              <w:rPr>
                <w:lang w:val="en-IN"/>
              </w:rPr>
              <w:t>SWIFT BIC of receiver</w:t>
            </w:r>
          </w:p>
        </w:tc>
      </w:tr>
      <w:tr w:rsidR="00807250" w:rsidRPr="00DB2ECC" w14:paraId="6C34D4E9"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4" w:type="dxa"/>
            <w:hideMark/>
          </w:tcPr>
          <w:p w14:paraId="33FE1053" w14:textId="77777777" w:rsidR="00807250" w:rsidRPr="00DB2ECC" w:rsidRDefault="00807250" w:rsidP="00807245">
            <w:pPr>
              <w:pStyle w:val="TableText"/>
              <w:rPr>
                <w:lang w:val="en-IN"/>
              </w:rPr>
            </w:pPr>
            <w:r w:rsidRPr="00DB2ECC">
              <w:rPr>
                <w:lang w:val="en-IN"/>
              </w:rPr>
              <w:t>20</w:t>
            </w:r>
          </w:p>
        </w:tc>
        <w:tc>
          <w:tcPr>
            <w:tcW w:w="4069" w:type="dxa"/>
            <w:hideMark/>
          </w:tcPr>
          <w:p w14:paraId="34C51785" w14:textId="77777777" w:rsidR="00807250" w:rsidRPr="00DB2ECC" w:rsidRDefault="00807250" w:rsidP="00807245">
            <w:pPr>
              <w:pStyle w:val="TableText"/>
              <w:rPr>
                <w:lang w:val="en-IN"/>
              </w:rPr>
            </w:pPr>
            <w:r w:rsidRPr="00DB2ECC">
              <w:rPr>
                <w:lang w:val="en-IN"/>
              </w:rPr>
              <w:t>Undertaking number</w:t>
            </w:r>
          </w:p>
        </w:tc>
        <w:tc>
          <w:tcPr>
            <w:tcW w:w="4163" w:type="dxa"/>
            <w:hideMark/>
          </w:tcPr>
          <w:p w14:paraId="08241B37" w14:textId="77777777" w:rsidR="00807250" w:rsidRPr="00DB2ECC" w:rsidRDefault="00807250" w:rsidP="00807245">
            <w:pPr>
              <w:pStyle w:val="TableText"/>
              <w:rPr>
                <w:lang w:val="en-IN"/>
              </w:rPr>
            </w:pPr>
            <w:r w:rsidRPr="00DB2ECC">
              <w:rPr>
                <w:lang w:val="en-IN"/>
              </w:rPr>
              <w:t>Master reference</w:t>
            </w:r>
          </w:p>
        </w:tc>
      </w:tr>
      <w:tr w:rsidR="00807250" w:rsidRPr="00DB2ECC" w14:paraId="71C096D7" w14:textId="77777777" w:rsidTr="003D3747">
        <w:trPr>
          <w:cnfStyle w:val="000000010000" w:firstRow="0" w:lastRow="0" w:firstColumn="0" w:lastColumn="0" w:oddVBand="0" w:evenVBand="0" w:oddHBand="0" w:evenHBand="1" w:firstRowFirstColumn="0" w:firstRowLastColumn="0" w:lastRowFirstColumn="0" w:lastRowLastColumn="0"/>
          <w:trHeight w:val="600"/>
        </w:trPr>
        <w:tc>
          <w:tcPr>
            <w:tcW w:w="784" w:type="dxa"/>
            <w:hideMark/>
          </w:tcPr>
          <w:p w14:paraId="41D8D6DF" w14:textId="77777777" w:rsidR="00807250" w:rsidRPr="00DB2ECC" w:rsidRDefault="00807250" w:rsidP="00807245">
            <w:pPr>
              <w:pStyle w:val="TableText"/>
              <w:rPr>
                <w:lang w:val="en-IN"/>
              </w:rPr>
            </w:pPr>
            <w:r w:rsidRPr="00DB2ECC">
              <w:rPr>
                <w:lang w:val="en-IN"/>
              </w:rPr>
              <w:lastRenderedPageBreak/>
              <w:t>21</w:t>
            </w:r>
          </w:p>
        </w:tc>
        <w:tc>
          <w:tcPr>
            <w:tcW w:w="4069" w:type="dxa"/>
            <w:hideMark/>
          </w:tcPr>
          <w:p w14:paraId="36B7F5F7" w14:textId="77777777" w:rsidR="00807250" w:rsidRPr="00DB2ECC" w:rsidRDefault="00807250" w:rsidP="00807245">
            <w:pPr>
              <w:pStyle w:val="TableText"/>
              <w:rPr>
                <w:lang w:val="en-IN"/>
              </w:rPr>
            </w:pPr>
            <w:r w:rsidRPr="00DB2ECC">
              <w:rPr>
                <w:lang w:val="en-IN"/>
              </w:rPr>
              <w:t>Related reference</w:t>
            </w:r>
          </w:p>
        </w:tc>
        <w:tc>
          <w:tcPr>
            <w:tcW w:w="4163" w:type="dxa"/>
            <w:hideMark/>
          </w:tcPr>
          <w:p w14:paraId="4A63CD1C" w14:textId="77777777" w:rsidR="00807250" w:rsidRPr="00DB2ECC" w:rsidRDefault="00807250" w:rsidP="00807245">
            <w:pPr>
              <w:pStyle w:val="TableText"/>
              <w:rPr>
                <w:lang w:val="en-IN"/>
              </w:rPr>
            </w:pPr>
            <w:r w:rsidRPr="00DB2ECC">
              <w:rPr>
                <w:lang w:val="en-IN"/>
              </w:rPr>
              <w:t xml:space="preserve">Addressee's reference if non-blank, </w:t>
            </w:r>
            <w:proofErr w:type="gramStart"/>
            <w:r w:rsidRPr="00DB2ECC">
              <w:rPr>
                <w:lang w:val="en-IN"/>
              </w:rPr>
              <w:t>If</w:t>
            </w:r>
            <w:proofErr w:type="gramEnd"/>
            <w:r w:rsidRPr="00DB2ECC">
              <w:rPr>
                <w:lang w:val="en-IN"/>
              </w:rPr>
              <w:t xml:space="preserve"> reference do not exist then NOREF will be populated. </w:t>
            </w:r>
          </w:p>
        </w:tc>
      </w:tr>
      <w:tr w:rsidR="00807250" w:rsidRPr="00DB2ECC" w14:paraId="076D54F9"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4" w:type="dxa"/>
            <w:hideMark/>
          </w:tcPr>
          <w:p w14:paraId="0467B6FC" w14:textId="77777777" w:rsidR="00807250" w:rsidRPr="00DB2ECC" w:rsidRDefault="00807250" w:rsidP="00807245">
            <w:pPr>
              <w:pStyle w:val="TableText"/>
              <w:rPr>
                <w:lang w:val="en-IN"/>
              </w:rPr>
            </w:pPr>
            <w:r w:rsidRPr="00DB2ECC">
              <w:rPr>
                <w:lang w:val="en-IN"/>
              </w:rPr>
              <w:t>52a</w:t>
            </w:r>
          </w:p>
        </w:tc>
        <w:tc>
          <w:tcPr>
            <w:tcW w:w="4069" w:type="dxa"/>
            <w:hideMark/>
          </w:tcPr>
          <w:p w14:paraId="19E3A536" w14:textId="77777777" w:rsidR="00807250" w:rsidRPr="00DB2ECC" w:rsidRDefault="00807250" w:rsidP="00807245">
            <w:pPr>
              <w:pStyle w:val="TableText"/>
              <w:rPr>
                <w:lang w:val="en-IN"/>
              </w:rPr>
            </w:pPr>
            <w:r w:rsidRPr="00DB2ECC">
              <w:rPr>
                <w:lang w:val="en-IN"/>
              </w:rPr>
              <w:t>Issuer</w:t>
            </w:r>
          </w:p>
        </w:tc>
        <w:tc>
          <w:tcPr>
            <w:tcW w:w="4163" w:type="dxa"/>
            <w:hideMark/>
          </w:tcPr>
          <w:p w14:paraId="4D45BCEB" w14:textId="77777777" w:rsidR="00807250" w:rsidRPr="00DB2ECC" w:rsidRDefault="00807250" w:rsidP="00807245">
            <w:pPr>
              <w:pStyle w:val="TableText"/>
              <w:rPr>
                <w:lang w:val="en-IN"/>
              </w:rPr>
            </w:pPr>
            <w:r w:rsidRPr="00DB2ECC">
              <w:rPr>
                <w:lang w:val="en-IN"/>
              </w:rPr>
              <w:t>The SWIFT BIC of the behalf of branch</w:t>
            </w:r>
          </w:p>
        </w:tc>
      </w:tr>
      <w:tr w:rsidR="00807250" w:rsidRPr="00DB2ECC" w14:paraId="29C19732" w14:textId="77777777" w:rsidTr="003D3747">
        <w:trPr>
          <w:cnfStyle w:val="000000010000" w:firstRow="0" w:lastRow="0" w:firstColumn="0" w:lastColumn="0" w:oddVBand="0" w:evenVBand="0" w:oddHBand="0" w:evenHBand="1" w:firstRowFirstColumn="0" w:firstRowLastColumn="0" w:lastRowFirstColumn="0" w:lastRowLastColumn="0"/>
          <w:trHeight w:val="600"/>
        </w:trPr>
        <w:tc>
          <w:tcPr>
            <w:tcW w:w="784" w:type="dxa"/>
            <w:hideMark/>
          </w:tcPr>
          <w:p w14:paraId="08618085" w14:textId="77777777" w:rsidR="00807250" w:rsidRPr="00DB2ECC" w:rsidRDefault="00807250" w:rsidP="00807245">
            <w:pPr>
              <w:pStyle w:val="TableText"/>
              <w:rPr>
                <w:lang w:val="en-IN"/>
              </w:rPr>
            </w:pPr>
            <w:r w:rsidRPr="00DB2ECC">
              <w:rPr>
                <w:lang w:val="en-IN"/>
              </w:rPr>
              <w:t>31C</w:t>
            </w:r>
          </w:p>
        </w:tc>
        <w:tc>
          <w:tcPr>
            <w:tcW w:w="4069" w:type="dxa"/>
            <w:hideMark/>
          </w:tcPr>
          <w:p w14:paraId="1F8C1A4D" w14:textId="77777777" w:rsidR="00807250" w:rsidRPr="00DB2ECC" w:rsidRDefault="00807250" w:rsidP="00807245">
            <w:pPr>
              <w:pStyle w:val="TableText"/>
              <w:rPr>
                <w:lang w:val="en-IN"/>
              </w:rPr>
            </w:pPr>
            <w:r w:rsidRPr="00DB2ECC">
              <w:rPr>
                <w:lang w:val="en-IN"/>
              </w:rPr>
              <w:t>Date of issue</w:t>
            </w:r>
          </w:p>
        </w:tc>
        <w:tc>
          <w:tcPr>
            <w:tcW w:w="4163" w:type="dxa"/>
            <w:hideMark/>
          </w:tcPr>
          <w:p w14:paraId="5CD9C759" w14:textId="77777777" w:rsidR="00807250" w:rsidRPr="00DB2ECC" w:rsidRDefault="00807250" w:rsidP="00807245">
            <w:pPr>
              <w:pStyle w:val="TableText"/>
              <w:rPr>
                <w:lang w:val="en-IN"/>
              </w:rPr>
            </w:pPr>
            <w:r w:rsidRPr="00DB2ECC">
              <w:rPr>
                <w:lang w:val="en-IN"/>
              </w:rPr>
              <w:t>If ISCO or ICCO then issue date of the counter to send</w:t>
            </w:r>
            <w:r w:rsidRPr="00DB2ECC">
              <w:rPr>
                <w:lang w:val="en-IN"/>
              </w:rPr>
              <w:br/>
              <w:t>If ISSU- the issue date of the undertaking</w:t>
            </w:r>
          </w:p>
        </w:tc>
      </w:tr>
      <w:tr w:rsidR="00807250" w:rsidRPr="00DB2ECC" w14:paraId="5A534CA0" w14:textId="77777777" w:rsidTr="003D3747">
        <w:trPr>
          <w:cnfStyle w:val="000000100000" w:firstRow="0" w:lastRow="0" w:firstColumn="0" w:lastColumn="0" w:oddVBand="0" w:evenVBand="0" w:oddHBand="1" w:evenHBand="0" w:firstRowFirstColumn="0" w:firstRowLastColumn="0" w:lastRowFirstColumn="0" w:lastRowLastColumn="0"/>
          <w:trHeight w:val="600"/>
        </w:trPr>
        <w:tc>
          <w:tcPr>
            <w:tcW w:w="784" w:type="dxa"/>
            <w:hideMark/>
          </w:tcPr>
          <w:p w14:paraId="02D2284B" w14:textId="77777777" w:rsidR="00807250" w:rsidRPr="00DB2ECC" w:rsidRDefault="00807250" w:rsidP="00807245">
            <w:pPr>
              <w:pStyle w:val="TableText"/>
              <w:rPr>
                <w:lang w:val="en-IN"/>
              </w:rPr>
            </w:pPr>
            <w:r w:rsidRPr="00DB2ECC">
              <w:rPr>
                <w:lang w:val="en-IN"/>
              </w:rPr>
              <w:t>59</w:t>
            </w:r>
          </w:p>
        </w:tc>
        <w:tc>
          <w:tcPr>
            <w:tcW w:w="4069" w:type="dxa"/>
            <w:hideMark/>
          </w:tcPr>
          <w:p w14:paraId="53607187" w14:textId="77777777" w:rsidR="00807250" w:rsidRPr="00DB2ECC" w:rsidRDefault="00807250" w:rsidP="00807245">
            <w:pPr>
              <w:pStyle w:val="TableText"/>
              <w:rPr>
                <w:lang w:val="en-IN"/>
              </w:rPr>
            </w:pPr>
            <w:r w:rsidRPr="00DB2ECC">
              <w:rPr>
                <w:lang w:val="en-IN"/>
              </w:rPr>
              <w:t>Beneficiary</w:t>
            </w:r>
          </w:p>
        </w:tc>
        <w:tc>
          <w:tcPr>
            <w:tcW w:w="4163" w:type="dxa"/>
            <w:hideMark/>
          </w:tcPr>
          <w:p w14:paraId="35F02F4C" w14:textId="77777777" w:rsidR="00807250" w:rsidRPr="00DB2ECC" w:rsidRDefault="00807250" w:rsidP="00807245">
            <w:pPr>
              <w:pStyle w:val="TableText"/>
              <w:rPr>
                <w:lang w:val="en-IN"/>
              </w:rPr>
            </w:pPr>
            <w:r w:rsidRPr="00DB2ECC">
              <w:rPr>
                <w:lang w:val="en-IN"/>
              </w:rPr>
              <w:t>If ISCO or ICCO then Counter Issuing bank</w:t>
            </w:r>
            <w:r w:rsidRPr="00DB2ECC">
              <w:rPr>
                <w:lang w:val="en-IN"/>
              </w:rPr>
              <w:br/>
              <w:t>If ISSU - the Beneficiary</w:t>
            </w:r>
          </w:p>
        </w:tc>
      </w:tr>
      <w:tr w:rsidR="00807250" w:rsidRPr="00DB2ECC" w14:paraId="218C59C5"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84" w:type="dxa"/>
            <w:hideMark/>
          </w:tcPr>
          <w:p w14:paraId="48AF840B" w14:textId="77777777" w:rsidR="00807250" w:rsidRPr="00DB2ECC" w:rsidRDefault="00807250" w:rsidP="00807245">
            <w:pPr>
              <w:pStyle w:val="TableText"/>
              <w:rPr>
                <w:lang w:val="en-IN"/>
              </w:rPr>
            </w:pPr>
            <w:r w:rsidRPr="00DB2ECC">
              <w:rPr>
                <w:lang w:val="en-IN"/>
              </w:rPr>
              <w:t>56a</w:t>
            </w:r>
          </w:p>
        </w:tc>
        <w:tc>
          <w:tcPr>
            <w:tcW w:w="4069" w:type="dxa"/>
            <w:hideMark/>
          </w:tcPr>
          <w:p w14:paraId="106985BF" w14:textId="77777777" w:rsidR="00807250" w:rsidRPr="00DB2ECC" w:rsidRDefault="00807250" w:rsidP="00807245">
            <w:pPr>
              <w:pStyle w:val="TableText"/>
              <w:rPr>
                <w:lang w:val="en-IN"/>
              </w:rPr>
            </w:pPr>
            <w:r w:rsidRPr="00DB2ECC">
              <w:rPr>
                <w:lang w:val="en-IN"/>
              </w:rPr>
              <w:t>Advising bank </w:t>
            </w:r>
          </w:p>
        </w:tc>
        <w:tc>
          <w:tcPr>
            <w:tcW w:w="4163" w:type="dxa"/>
            <w:hideMark/>
          </w:tcPr>
          <w:p w14:paraId="3B3CAB81" w14:textId="77777777" w:rsidR="00807250" w:rsidRPr="00DB2ECC" w:rsidRDefault="00807250" w:rsidP="00807245">
            <w:pPr>
              <w:pStyle w:val="TableText"/>
              <w:rPr>
                <w:lang w:val="en-IN"/>
              </w:rPr>
            </w:pPr>
            <w:r w:rsidRPr="00DB2ECC">
              <w:rPr>
                <w:lang w:val="en-IN"/>
              </w:rPr>
              <w:t>The Advising bank - only set if ISSU</w:t>
            </w:r>
          </w:p>
        </w:tc>
      </w:tr>
      <w:tr w:rsidR="00807250" w:rsidRPr="00DB2ECC" w14:paraId="12CA9D10"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4" w:type="dxa"/>
            <w:hideMark/>
          </w:tcPr>
          <w:p w14:paraId="205C8F3E" w14:textId="77777777" w:rsidR="00807250" w:rsidRPr="00DB2ECC" w:rsidRDefault="00807250" w:rsidP="00807245">
            <w:pPr>
              <w:pStyle w:val="TableText"/>
              <w:rPr>
                <w:lang w:val="en-IN"/>
              </w:rPr>
            </w:pPr>
            <w:r w:rsidRPr="00DB2ECC">
              <w:rPr>
                <w:lang w:val="en-IN"/>
              </w:rPr>
              <w:t>57a</w:t>
            </w:r>
          </w:p>
        </w:tc>
        <w:tc>
          <w:tcPr>
            <w:tcW w:w="4069" w:type="dxa"/>
            <w:hideMark/>
          </w:tcPr>
          <w:p w14:paraId="19F00B9A" w14:textId="77777777" w:rsidR="00807250" w:rsidRPr="00DB2ECC" w:rsidRDefault="00807250" w:rsidP="00807245">
            <w:pPr>
              <w:pStyle w:val="TableText"/>
              <w:rPr>
                <w:lang w:val="en-IN"/>
              </w:rPr>
            </w:pPr>
            <w:r w:rsidRPr="00DB2ECC">
              <w:rPr>
                <w:lang w:val="en-IN"/>
              </w:rPr>
              <w:t>Advise through bank</w:t>
            </w:r>
          </w:p>
        </w:tc>
        <w:tc>
          <w:tcPr>
            <w:tcW w:w="4163" w:type="dxa"/>
            <w:hideMark/>
          </w:tcPr>
          <w:p w14:paraId="28F9D0C3" w14:textId="77777777" w:rsidR="00807250" w:rsidRPr="00DB2ECC" w:rsidRDefault="00807250" w:rsidP="00807245">
            <w:pPr>
              <w:pStyle w:val="TableText"/>
              <w:rPr>
                <w:lang w:val="en-IN"/>
              </w:rPr>
            </w:pPr>
            <w:r w:rsidRPr="00DB2ECC">
              <w:rPr>
                <w:lang w:val="en-IN"/>
              </w:rPr>
              <w:t xml:space="preserve">The </w:t>
            </w:r>
            <w:proofErr w:type="gramStart"/>
            <w:r w:rsidRPr="00DB2ECC">
              <w:rPr>
                <w:lang w:val="en-IN"/>
              </w:rPr>
              <w:t>Advise</w:t>
            </w:r>
            <w:proofErr w:type="gramEnd"/>
            <w:r w:rsidRPr="00DB2ECC">
              <w:rPr>
                <w:lang w:val="en-IN"/>
              </w:rPr>
              <w:t xml:space="preserve"> through bank - only if ISSU</w:t>
            </w:r>
          </w:p>
        </w:tc>
      </w:tr>
      <w:tr w:rsidR="00807250" w:rsidRPr="00DB2ECC" w14:paraId="0AD81F16" w14:textId="77777777" w:rsidTr="003D3747">
        <w:trPr>
          <w:cnfStyle w:val="000000010000" w:firstRow="0" w:lastRow="0" w:firstColumn="0" w:lastColumn="0" w:oddVBand="0" w:evenVBand="0" w:oddHBand="0" w:evenHBand="1" w:firstRowFirstColumn="0" w:firstRowLastColumn="0" w:lastRowFirstColumn="0" w:lastRowLastColumn="0"/>
          <w:trHeight w:val="600"/>
        </w:trPr>
        <w:tc>
          <w:tcPr>
            <w:tcW w:w="784" w:type="dxa"/>
            <w:hideMark/>
          </w:tcPr>
          <w:p w14:paraId="01F82896" w14:textId="77777777" w:rsidR="00807250" w:rsidRPr="00DB2ECC" w:rsidRDefault="00807250" w:rsidP="00807245">
            <w:pPr>
              <w:pStyle w:val="TableText"/>
              <w:rPr>
                <w:lang w:val="en-IN"/>
              </w:rPr>
            </w:pPr>
            <w:r w:rsidRPr="00DB2ECC">
              <w:rPr>
                <w:lang w:val="en-IN"/>
              </w:rPr>
              <w:t>31E</w:t>
            </w:r>
          </w:p>
        </w:tc>
        <w:tc>
          <w:tcPr>
            <w:tcW w:w="4069" w:type="dxa"/>
            <w:hideMark/>
          </w:tcPr>
          <w:p w14:paraId="2839B7B1" w14:textId="77777777" w:rsidR="00807250" w:rsidRPr="00DB2ECC" w:rsidRDefault="00807250" w:rsidP="00807245">
            <w:pPr>
              <w:pStyle w:val="TableText"/>
              <w:rPr>
                <w:lang w:val="en-IN"/>
              </w:rPr>
            </w:pPr>
            <w:r w:rsidRPr="00DB2ECC">
              <w:rPr>
                <w:lang w:val="en-IN"/>
              </w:rPr>
              <w:t>Final date of expiry </w:t>
            </w:r>
          </w:p>
        </w:tc>
        <w:tc>
          <w:tcPr>
            <w:tcW w:w="4163" w:type="dxa"/>
            <w:hideMark/>
          </w:tcPr>
          <w:p w14:paraId="4948D9CB" w14:textId="77777777" w:rsidR="00807250" w:rsidRPr="00DB2ECC" w:rsidRDefault="00807250" w:rsidP="00807245">
            <w:pPr>
              <w:pStyle w:val="TableText"/>
              <w:rPr>
                <w:lang w:val="en-IN"/>
              </w:rPr>
            </w:pPr>
            <w:r w:rsidRPr="00DB2ECC">
              <w:rPr>
                <w:lang w:val="en-IN"/>
              </w:rPr>
              <w:t>If ISCO or ICCO - the counter to send expiry date</w:t>
            </w:r>
            <w:r w:rsidRPr="00DB2ECC">
              <w:rPr>
                <w:lang w:val="en-IN"/>
              </w:rPr>
              <w:br/>
              <w:t xml:space="preserve">If </w:t>
            </w:r>
            <w:proofErr w:type="gramStart"/>
            <w:r w:rsidRPr="00DB2ECC">
              <w:rPr>
                <w:lang w:val="en-IN"/>
              </w:rPr>
              <w:t>ISSU</w:t>
            </w:r>
            <w:proofErr w:type="gramEnd"/>
            <w:r w:rsidRPr="00DB2ECC">
              <w:rPr>
                <w:lang w:val="en-IN"/>
              </w:rPr>
              <w:t xml:space="preserve"> the expiry date of the undertaking</w:t>
            </w:r>
          </w:p>
        </w:tc>
      </w:tr>
      <w:tr w:rsidR="00807250" w:rsidRPr="00DB2ECC" w14:paraId="28E6D74D"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4" w:type="dxa"/>
            <w:hideMark/>
          </w:tcPr>
          <w:p w14:paraId="202D3668" w14:textId="77777777" w:rsidR="00807250" w:rsidRPr="00DB2ECC" w:rsidRDefault="00807250" w:rsidP="00807245">
            <w:pPr>
              <w:pStyle w:val="TableText"/>
              <w:rPr>
                <w:lang w:val="en-IN"/>
              </w:rPr>
            </w:pPr>
            <w:r w:rsidRPr="00DB2ECC">
              <w:rPr>
                <w:lang w:val="en-IN"/>
              </w:rPr>
              <w:t>72Z</w:t>
            </w:r>
          </w:p>
        </w:tc>
        <w:tc>
          <w:tcPr>
            <w:tcW w:w="4069" w:type="dxa"/>
            <w:hideMark/>
          </w:tcPr>
          <w:p w14:paraId="018CFC17" w14:textId="77777777" w:rsidR="00807250" w:rsidRPr="00DB2ECC" w:rsidRDefault="00807250" w:rsidP="00807245">
            <w:pPr>
              <w:pStyle w:val="TableText"/>
              <w:rPr>
                <w:lang w:val="en-IN"/>
              </w:rPr>
            </w:pPr>
            <w:r w:rsidRPr="00DB2ECC">
              <w:rPr>
                <w:lang w:val="en-IN"/>
              </w:rPr>
              <w:t>Sender to receiver information</w:t>
            </w:r>
          </w:p>
        </w:tc>
        <w:tc>
          <w:tcPr>
            <w:tcW w:w="4163" w:type="dxa"/>
            <w:hideMark/>
          </w:tcPr>
          <w:p w14:paraId="18AFBCB3" w14:textId="77777777" w:rsidR="00807250" w:rsidRPr="00DB2ECC" w:rsidRDefault="00807250" w:rsidP="00807245">
            <w:pPr>
              <w:pStyle w:val="TableText"/>
              <w:rPr>
                <w:lang w:val="en-IN"/>
              </w:rPr>
            </w:pPr>
            <w:r w:rsidRPr="00DB2ECC">
              <w:rPr>
                <w:lang w:val="en-IN"/>
              </w:rPr>
              <w:t>Instruction to next party</w:t>
            </w:r>
          </w:p>
        </w:tc>
      </w:tr>
      <w:tr w:rsidR="00807250" w:rsidRPr="00DB2ECC" w14:paraId="6E916FB1" w14:textId="77777777" w:rsidTr="003D3747">
        <w:trPr>
          <w:cnfStyle w:val="000000010000" w:firstRow="0" w:lastRow="0" w:firstColumn="0" w:lastColumn="0" w:oddVBand="0" w:evenVBand="0" w:oddHBand="0" w:evenHBand="1" w:firstRowFirstColumn="0" w:firstRowLastColumn="0" w:lastRowFirstColumn="0" w:lastRowLastColumn="0"/>
          <w:trHeight w:val="600"/>
        </w:trPr>
        <w:tc>
          <w:tcPr>
            <w:tcW w:w="784" w:type="dxa"/>
            <w:hideMark/>
          </w:tcPr>
          <w:p w14:paraId="3ADE73C3" w14:textId="77777777" w:rsidR="00807250" w:rsidRPr="00DB2ECC" w:rsidRDefault="00807250" w:rsidP="00807245">
            <w:pPr>
              <w:pStyle w:val="TableText"/>
              <w:rPr>
                <w:lang w:val="en-IN"/>
              </w:rPr>
            </w:pPr>
            <w:r w:rsidRPr="00DB2ECC">
              <w:rPr>
                <w:lang w:val="en-IN"/>
              </w:rPr>
              <w:t>23X</w:t>
            </w:r>
          </w:p>
        </w:tc>
        <w:tc>
          <w:tcPr>
            <w:tcW w:w="4069" w:type="dxa"/>
            <w:hideMark/>
          </w:tcPr>
          <w:p w14:paraId="030BC650" w14:textId="77777777" w:rsidR="00807250" w:rsidRPr="00DB2ECC" w:rsidRDefault="00807250" w:rsidP="00807245">
            <w:pPr>
              <w:pStyle w:val="TableText"/>
              <w:rPr>
                <w:lang w:val="en-IN"/>
              </w:rPr>
            </w:pPr>
            <w:r w:rsidRPr="00DB2ECC">
              <w:rPr>
                <w:lang w:val="en-IN"/>
              </w:rPr>
              <w:t>File identification</w:t>
            </w:r>
          </w:p>
        </w:tc>
        <w:tc>
          <w:tcPr>
            <w:tcW w:w="4163" w:type="dxa"/>
            <w:hideMark/>
          </w:tcPr>
          <w:p w14:paraId="75C3AB59" w14:textId="77777777" w:rsidR="00807250" w:rsidRPr="00DB2ECC" w:rsidRDefault="00807250" w:rsidP="00807245">
            <w:pPr>
              <w:pStyle w:val="TableText"/>
              <w:rPr>
                <w:lang w:val="en-IN"/>
              </w:rPr>
            </w:pPr>
            <w:r w:rsidRPr="00DB2ECC">
              <w:rPr>
                <w:lang w:val="en-IN"/>
              </w:rPr>
              <w:t>Delivery channel and associated file name/reference for attached documents</w:t>
            </w:r>
          </w:p>
        </w:tc>
      </w:tr>
    </w:tbl>
    <w:p w14:paraId="6224D00D" w14:textId="77777777" w:rsidR="000D3507" w:rsidRDefault="000D3507" w:rsidP="000D3507">
      <w:pPr>
        <w:pStyle w:val="Heading3"/>
      </w:pPr>
      <w:bookmarkStart w:id="169" w:name="_Toc40607125"/>
      <w:bookmarkStart w:id="170" w:name="_Toc160048709"/>
      <w:r>
        <w:t>MT786 -</w:t>
      </w:r>
      <w:r w:rsidRPr="00AC672C">
        <w:t xml:space="preserve"> </w:t>
      </w:r>
      <w:r>
        <w:t>Guarantee/Standby LC Demand Refusal</w:t>
      </w:r>
      <w:bookmarkEnd w:id="169"/>
      <w:bookmarkEnd w:id="170"/>
    </w:p>
    <w:p w14:paraId="394E7716" w14:textId="0A3E6F11" w:rsidR="000D3507" w:rsidRPr="00703312" w:rsidRDefault="000D3507" w:rsidP="000D3507">
      <w:pPr>
        <w:pStyle w:val="BodyText"/>
      </w:pPr>
      <w:r>
        <w:t>The MT786 -</w:t>
      </w:r>
      <w:r w:rsidRPr="00AC672C">
        <w:t xml:space="preserve"> </w:t>
      </w:r>
      <w:r>
        <w:t>Guarantee/Standby LC Demand Refusal is generated from the Claim received or Outstanding Claim received event and sent to the Advising bank or Next issuing bank refusing the Demand</w:t>
      </w:r>
      <w:r w:rsidR="00A00D3D">
        <w:t>.</w:t>
      </w:r>
    </w:p>
    <w:tbl>
      <w:tblPr>
        <w:tblStyle w:val="TableGridHeader160"/>
        <w:tblW w:w="0" w:type="auto"/>
        <w:tblLook w:val="04A0" w:firstRow="1" w:lastRow="0" w:firstColumn="1" w:lastColumn="0" w:noHBand="0" w:noVBand="1"/>
      </w:tblPr>
      <w:tblGrid>
        <w:gridCol w:w="1047"/>
        <w:gridCol w:w="3933"/>
        <w:gridCol w:w="4036"/>
      </w:tblGrid>
      <w:tr w:rsidR="005F5FA9" w:rsidRPr="009F1671" w14:paraId="3EC692FA" w14:textId="77777777" w:rsidTr="00807245">
        <w:trPr>
          <w:cnfStyle w:val="100000000000" w:firstRow="1" w:lastRow="0" w:firstColumn="0" w:lastColumn="0" w:oddVBand="0" w:evenVBand="0" w:oddHBand="0" w:evenHBand="0" w:firstRowFirstColumn="0" w:firstRowLastColumn="0" w:lastRowFirstColumn="0" w:lastRowLastColumn="0"/>
          <w:trHeight w:val="300"/>
          <w:tblHeader/>
        </w:trPr>
        <w:tc>
          <w:tcPr>
            <w:tcW w:w="1047" w:type="dxa"/>
            <w:hideMark/>
          </w:tcPr>
          <w:p w14:paraId="3DD41A34" w14:textId="77777777" w:rsidR="005F5FA9" w:rsidRPr="004A4CE7" w:rsidRDefault="005F5FA9" w:rsidP="00807245">
            <w:pPr>
              <w:pStyle w:val="TableHead"/>
              <w:rPr>
                <w:lang w:val="en-GB"/>
              </w:rPr>
            </w:pPr>
            <w:r w:rsidRPr="004A4CE7">
              <w:rPr>
                <w:lang w:val="en-GB"/>
              </w:rPr>
              <w:t>Tag</w:t>
            </w:r>
          </w:p>
        </w:tc>
        <w:tc>
          <w:tcPr>
            <w:tcW w:w="3933" w:type="dxa"/>
            <w:hideMark/>
          </w:tcPr>
          <w:p w14:paraId="0CFE0FB1" w14:textId="77777777" w:rsidR="005F5FA9" w:rsidRPr="004A4CE7" w:rsidRDefault="005F5FA9" w:rsidP="00807245">
            <w:pPr>
              <w:pStyle w:val="TableHead"/>
              <w:rPr>
                <w:lang w:val="en-GB"/>
              </w:rPr>
            </w:pPr>
            <w:r w:rsidRPr="004A4CE7">
              <w:rPr>
                <w:lang w:val="en-GB"/>
              </w:rPr>
              <w:t>Field name</w:t>
            </w:r>
          </w:p>
        </w:tc>
        <w:tc>
          <w:tcPr>
            <w:tcW w:w="4036" w:type="dxa"/>
            <w:hideMark/>
          </w:tcPr>
          <w:p w14:paraId="09ACA1C4" w14:textId="77777777" w:rsidR="005F5FA9" w:rsidRPr="004A4CE7" w:rsidRDefault="005F5FA9" w:rsidP="00807245">
            <w:pPr>
              <w:pStyle w:val="TableHead"/>
              <w:rPr>
                <w:lang w:val="en-GB"/>
              </w:rPr>
            </w:pPr>
            <w:r w:rsidRPr="004A4CE7">
              <w:rPr>
                <w:lang w:val="en-GB"/>
              </w:rPr>
              <w:t>Mapped From</w:t>
            </w:r>
          </w:p>
        </w:tc>
      </w:tr>
      <w:tr w:rsidR="005F5FA9" w:rsidRPr="009F1671" w14:paraId="04A3A1FE"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047" w:type="dxa"/>
            <w:hideMark/>
          </w:tcPr>
          <w:p w14:paraId="63015231" w14:textId="77777777" w:rsidR="005F5FA9" w:rsidRPr="009F1671" w:rsidRDefault="005F5FA9" w:rsidP="00807245">
            <w:pPr>
              <w:pStyle w:val="TableText"/>
              <w:rPr>
                <w:lang w:val="en-GB"/>
              </w:rPr>
            </w:pPr>
            <w:r w:rsidRPr="009F1671">
              <w:rPr>
                <w:lang w:val="en-GB"/>
              </w:rPr>
              <w:t> </w:t>
            </w:r>
          </w:p>
        </w:tc>
        <w:tc>
          <w:tcPr>
            <w:tcW w:w="3933" w:type="dxa"/>
            <w:hideMark/>
          </w:tcPr>
          <w:p w14:paraId="44BB05AE" w14:textId="77777777" w:rsidR="005F5FA9" w:rsidRPr="009F1671" w:rsidRDefault="005F5FA9" w:rsidP="00807245">
            <w:pPr>
              <w:pStyle w:val="TableText"/>
              <w:rPr>
                <w:lang w:val="en-GB"/>
              </w:rPr>
            </w:pPr>
            <w:r w:rsidRPr="009F1671">
              <w:t>Sender</w:t>
            </w:r>
          </w:p>
        </w:tc>
        <w:tc>
          <w:tcPr>
            <w:tcW w:w="4036" w:type="dxa"/>
            <w:hideMark/>
          </w:tcPr>
          <w:p w14:paraId="55D5C2EB" w14:textId="77777777" w:rsidR="005F5FA9" w:rsidRPr="009F1671" w:rsidRDefault="005F5FA9" w:rsidP="00807245">
            <w:pPr>
              <w:pStyle w:val="TableText"/>
              <w:rPr>
                <w:lang w:val="en-GB"/>
              </w:rPr>
            </w:pPr>
            <w:r w:rsidRPr="009F1671">
              <w:t>Sender BIC</w:t>
            </w:r>
          </w:p>
        </w:tc>
      </w:tr>
      <w:tr w:rsidR="005F5FA9" w:rsidRPr="009F1671" w14:paraId="279B6FF6"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047" w:type="dxa"/>
            <w:hideMark/>
          </w:tcPr>
          <w:p w14:paraId="148A40FA" w14:textId="77777777" w:rsidR="005F5FA9" w:rsidRPr="009F1671" w:rsidRDefault="005F5FA9" w:rsidP="00807245">
            <w:pPr>
              <w:pStyle w:val="TableText"/>
              <w:rPr>
                <w:lang w:val="en-GB"/>
              </w:rPr>
            </w:pPr>
            <w:r w:rsidRPr="009F1671">
              <w:rPr>
                <w:lang w:val="en-GB"/>
              </w:rPr>
              <w:t> </w:t>
            </w:r>
          </w:p>
        </w:tc>
        <w:tc>
          <w:tcPr>
            <w:tcW w:w="3933" w:type="dxa"/>
            <w:hideMark/>
          </w:tcPr>
          <w:p w14:paraId="16EB7709" w14:textId="77777777" w:rsidR="005F5FA9" w:rsidRPr="009F1671" w:rsidRDefault="005F5FA9" w:rsidP="00807245">
            <w:pPr>
              <w:pStyle w:val="TableText"/>
              <w:rPr>
                <w:lang w:val="en-GB"/>
              </w:rPr>
            </w:pPr>
            <w:r w:rsidRPr="009F1671">
              <w:t>Receiver</w:t>
            </w:r>
          </w:p>
        </w:tc>
        <w:tc>
          <w:tcPr>
            <w:tcW w:w="4036" w:type="dxa"/>
            <w:hideMark/>
          </w:tcPr>
          <w:p w14:paraId="6242614B" w14:textId="77777777" w:rsidR="005F5FA9" w:rsidRPr="009F1671" w:rsidRDefault="005F5FA9" w:rsidP="00807245">
            <w:pPr>
              <w:pStyle w:val="TableText"/>
              <w:rPr>
                <w:lang w:val="en-GB"/>
              </w:rPr>
            </w:pPr>
            <w:r w:rsidRPr="009F1671">
              <w:t>SWIFT BIC of receiver</w:t>
            </w:r>
          </w:p>
        </w:tc>
      </w:tr>
      <w:tr w:rsidR="005F5FA9" w:rsidRPr="009F1671" w14:paraId="3471C3ED"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047" w:type="dxa"/>
            <w:hideMark/>
          </w:tcPr>
          <w:p w14:paraId="1122F18F" w14:textId="77777777" w:rsidR="005F5FA9" w:rsidRPr="009F1671" w:rsidRDefault="005F5FA9" w:rsidP="00807245">
            <w:pPr>
              <w:pStyle w:val="TableText"/>
              <w:rPr>
                <w:lang w:val="en-GB"/>
              </w:rPr>
            </w:pPr>
            <w:r w:rsidRPr="009F1671">
              <w:t>20</w:t>
            </w:r>
          </w:p>
        </w:tc>
        <w:tc>
          <w:tcPr>
            <w:tcW w:w="3933" w:type="dxa"/>
            <w:hideMark/>
          </w:tcPr>
          <w:p w14:paraId="0499AF7A" w14:textId="77777777" w:rsidR="005F5FA9" w:rsidRPr="009F1671" w:rsidRDefault="005F5FA9" w:rsidP="00807245">
            <w:pPr>
              <w:pStyle w:val="TableText"/>
              <w:rPr>
                <w:lang w:val="en-GB"/>
              </w:rPr>
            </w:pPr>
            <w:r w:rsidRPr="009F1671">
              <w:t>Undertaking number</w:t>
            </w:r>
          </w:p>
        </w:tc>
        <w:tc>
          <w:tcPr>
            <w:tcW w:w="4036" w:type="dxa"/>
            <w:hideMark/>
          </w:tcPr>
          <w:p w14:paraId="16ED9B76" w14:textId="77777777" w:rsidR="005F5FA9" w:rsidRPr="009F1671" w:rsidRDefault="005F5FA9" w:rsidP="00807245">
            <w:pPr>
              <w:pStyle w:val="TableText"/>
              <w:rPr>
                <w:lang w:val="en-GB"/>
              </w:rPr>
            </w:pPr>
            <w:r w:rsidRPr="009F1671">
              <w:t>Master reference </w:t>
            </w:r>
          </w:p>
        </w:tc>
      </w:tr>
      <w:tr w:rsidR="005F5FA9" w:rsidRPr="009F1671" w14:paraId="3251230E" w14:textId="77777777" w:rsidTr="003D3747">
        <w:trPr>
          <w:cnfStyle w:val="000000010000" w:firstRow="0" w:lastRow="0" w:firstColumn="0" w:lastColumn="0" w:oddVBand="0" w:evenVBand="0" w:oddHBand="0" w:evenHBand="1" w:firstRowFirstColumn="0" w:firstRowLastColumn="0" w:lastRowFirstColumn="0" w:lastRowLastColumn="0"/>
          <w:trHeight w:val="600"/>
        </w:trPr>
        <w:tc>
          <w:tcPr>
            <w:tcW w:w="1047" w:type="dxa"/>
            <w:hideMark/>
          </w:tcPr>
          <w:p w14:paraId="0B762E92" w14:textId="77777777" w:rsidR="005F5FA9" w:rsidRPr="009F1671" w:rsidRDefault="005F5FA9" w:rsidP="00807245">
            <w:pPr>
              <w:pStyle w:val="TableText"/>
              <w:rPr>
                <w:lang w:val="en-GB"/>
              </w:rPr>
            </w:pPr>
            <w:r w:rsidRPr="009F1671">
              <w:t>21</w:t>
            </w:r>
          </w:p>
        </w:tc>
        <w:tc>
          <w:tcPr>
            <w:tcW w:w="3933" w:type="dxa"/>
            <w:hideMark/>
          </w:tcPr>
          <w:p w14:paraId="4FE557DA" w14:textId="77777777" w:rsidR="005F5FA9" w:rsidRPr="009F1671" w:rsidRDefault="005F5FA9" w:rsidP="00807245">
            <w:pPr>
              <w:pStyle w:val="TableText"/>
              <w:rPr>
                <w:lang w:val="en-GB"/>
              </w:rPr>
            </w:pPr>
            <w:r w:rsidRPr="009F1671">
              <w:t>Beneficiary reference number</w:t>
            </w:r>
          </w:p>
        </w:tc>
        <w:tc>
          <w:tcPr>
            <w:tcW w:w="4036" w:type="dxa"/>
            <w:hideMark/>
          </w:tcPr>
          <w:p w14:paraId="2C68249B" w14:textId="77777777" w:rsidR="005F5FA9" w:rsidRPr="009F1671" w:rsidRDefault="005F5FA9" w:rsidP="00807245">
            <w:pPr>
              <w:pStyle w:val="TableText"/>
              <w:rPr>
                <w:lang w:val="en-GB"/>
              </w:rPr>
            </w:pPr>
            <w:r w:rsidRPr="009F1671">
              <w:t xml:space="preserve">Presenter's </w:t>
            </w:r>
            <w:proofErr w:type="gramStart"/>
            <w:r w:rsidRPr="009F1671">
              <w:t>reference, if</w:t>
            </w:r>
            <w:proofErr w:type="gramEnd"/>
            <w:r w:rsidRPr="009F1671">
              <w:t xml:space="preserve"> reference do not exist then NOREF will be populated. </w:t>
            </w:r>
          </w:p>
        </w:tc>
      </w:tr>
      <w:tr w:rsidR="005F5FA9" w:rsidRPr="009F1671" w14:paraId="40C70A80" w14:textId="77777777" w:rsidTr="003D3747">
        <w:trPr>
          <w:cnfStyle w:val="000000100000" w:firstRow="0" w:lastRow="0" w:firstColumn="0" w:lastColumn="0" w:oddVBand="0" w:evenVBand="0" w:oddHBand="1" w:evenHBand="0" w:firstRowFirstColumn="0" w:firstRowLastColumn="0" w:lastRowFirstColumn="0" w:lastRowLastColumn="0"/>
          <w:trHeight w:val="600"/>
        </w:trPr>
        <w:tc>
          <w:tcPr>
            <w:tcW w:w="1047" w:type="dxa"/>
            <w:hideMark/>
          </w:tcPr>
          <w:p w14:paraId="6DBA9445" w14:textId="77777777" w:rsidR="005F5FA9" w:rsidRPr="009F1671" w:rsidRDefault="005F5FA9" w:rsidP="00807245">
            <w:pPr>
              <w:pStyle w:val="TableText"/>
              <w:rPr>
                <w:lang w:val="en-GB"/>
              </w:rPr>
            </w:pPr>
            <w:r w:rsidRPr="009F1671">
              <w:t>52a (A or D)</w:t>
            </w:r>
          </w:p>
        </w:tc>
        <w:tc>
          <w:tcPr>
            <w:tcW w:w="3933" w:type="dxa"/>
            <w:hideMark/>
          </w:tcPr>
          <w:p w14:paraId="29D70025" w14:textId="77777777" w:rsidR="005F5FA9" w:rsidRPr="009F1671" w:rsidRDefault="005F5FA9" w:rsidP="00807245">
            <w:pPr>
              <w:pStyle w:val="TableText"/>
              <w:rPr>
                <w:lang w:val="en-GB"/>
              </w:rPr>
            </w:pPr>
            <w:r w:rsidRPr="009F1671">
              <w:t>Issuer</w:t>
            </w:r>
          </w:p>
        </w:tc>
        <w:tc>
          <w:tcPr>
            <w:tcW w:w="4036" w:type="dxa"/>
            <w:hideMark/>
          </w:tcPr>
          <w:p w14:paraId="382D66A1" w14:textId="77777777" w:rsidR="005F5FA9" w:rsidRPr="009F1671" w:rsidRDefault="005F5FA9" w:rsidP="00807245">
            <w:pPr>
              <w:pStyle w:val="TableText"/>
              <w:rPr>
                <w:lang w:val="en-GB"/>
              </w:rPr>
            </w:pPr>
            <w:r w:rsidRPr="009F1671">
              <w:t>Issuing bank's details as either A - SWIFT BIC or D - Name and address</w:t>
            </w:r>
          </w:p>
        </w:tc>
      </w:tr>
      <w:tr w:rsidR="005F5FA9" w:rsidRPr="009F1671" w14:paraId="6BE44D0D"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047" w:type="dxa"/>
            <w:hideMark/>
          </w:tcPr>
          <w:p w14:paraId="2EEAAC70" w14:textId="77777777" w:rsidR="005F5FA9" w:rsidRPr="009F1671" w:rsidRDefault="005F5FA9" w:rsidP="00807245">
            <w:pPr>
              <w:pStyle w:val="TableText"/>
              <w:rPr>
                <w:lang w:val="en-GB"/>
              </w:rPr>
            </w:pPr>
            <w:r w:rsidRPr="009F1671">
              <w:t>30</w:t>
            </w:r>
          </w:p>
        </w:tc>
        <w:tc>
          <w:tcPr>
            <w:tcW w:w="3933" w:type="dxa"/>
            <w:hideMark/>
          </w:tcPr>
          <w:p w14:paraId="7BE619A7" w14:textId="77777777" w:rsidR="005F5FA9" w:rsidRPr="009F1671" w:rsidRDefault="005F5FA9" w:rsidP="00807245">
            <w:pPr>
              <w:pStyle w:val="TableText"/>
              <w:rPr>
                <w:lang w:val="en-GB"/>
              </w:rPr>
            </w:pPr>
            <w:r w:rsidRPr="009F1671">
              <w:t>Demand submission date</w:t>
            </w:r>
          </w:p>
        </w:tc>
        <w:tc>
          <w:tcPr>
            <w:tcW w:w="4036" w:type="dxa"/>
            <w:hideMark/>
          </w:tcPr>
          <w:p w14:paraId="45731B1F" w14:textId="77777777" w:rsidR="005F5FA9" w:rsidRPr="009F1671" w:rsidRDefault="005F5FA9" w:rsidP="00807245">
            <w:pPr>
              <w:pStyle w:val="TableText"/>
              <w:rPr>
                <w:lang w:val="en-GB"/>
              </w:rPr>
            </w:pPr>
            <w:r w:rsidRPr="009F1671">
              <w:t>Date of demand from claim details</w:t>
            </w:r>
          </w:p>
        </w:tc>
      </w:tr>
      <w:tr w:rsidR="005F5FA9" w:rsidRPr="009F1671" w14:paraId="7498C0C1"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047" w:type="dxa"/>
            <w:hideMark/>
          </w:tcPr>
          <w:p w14:paraId="306CCEEE" w14:textId="77777777" w:rsidR="005F5FA9" w:rsidRPr="009F1671" w:rsidRDefault="005F5FA9" w:rsidP="00807245">
            <w:pPr>
              <w:pStyle w:val="TableText"/>
              <w:rPr>
                <w:lang w:val="en-GB"/>
              </w:rPr>
            </w:pPr>
            <w:r w:rsidRPr="009F1671">
              <w:t>32B</w:t>
            </w:r>
          </w:p>
        </w:tc>
        <w:tc>
          <w:tcPr>
            <w:tcW w:w="3933" w:type="dxa"/>
            <w:hideMark/>
          </w:tcPr>
          <w:p w14:paraId="594B46D1" w14:textId="77777777" w:rsidR="005F5FA9" w:rsidRPr="009F1671" w:rsidRDefault="005F5FA9" w:rsidP="00807245">
            <w:pPr>
              <w:pStyle w:val="TableText"/>
              <w:rPr>
                <w:lang w:val="en-GB"/>
              </w:rPr>
            </w:pPr>
            <w:r w:rsidRPr="009F1671">
              <w:t>Demand amount</w:t>
            </w:r>
          </w:p>
        </w:tc>
        <w:tc>
          <w:tcPr>
            <w:tcW w:w="4036" w:type="dxa"/>
            <w:hideMark/>
          </w:tcPr>
          <w:p w14:paraId="37E8AF45" w14:textId="77777777" w:rsidR="005F5FA9" w:rsidRPr="009F1671" w:rsidRDefault="005F5FA9" w:rsidP="00807245">
            <w:pPr>
              <w:pStyle w:val="TableText"/>
              <w:rPr>
                <w:lang w:val="en-GB"/>
              </w:rPr>
            </w:pPr>
            <w:r w:rsidRPr="009F1671">
              <w:t>Demand amount from claim details</w:t>
            </w:r>
          </w:p>
        </w:tc>
      </w:tr>
      <w:tr w:rsidR="005F5FA9" w:rsidRPr="009F1671" w14:paraId="627B419B"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047" w:type="dxa"/>
            <w:hideMark/>
          </w:tcPr>
          <w:p w14:paraId="2327B263" w14:textId="77777777" w:rsidR="005F5FA9" w:rsidRPr="009F1671" w:rsidRDefault="005F5FA9" w:rsidP="00807245">
            <w:pPr>
              <w:pStyle w:val="TableText"/>
              <w:rPr>
                <w:lang w:val="en-GB"/>
              </w:rPr>
            </w:pPr>
            <w:r w:rsidRPr="009F1671">
              <w:t>77J</w:t>
            </w:r>
          </w:p>
        </w:tc>
        <w:tc>
          <w:tcPr>
            <w:tcW w:w="3933" w:type="dxa"/>
            <w:hideMark/>
          </w:tcPr>
          <w:p w14:paraId="44F3469F" w14:textId="77777777" w:rsidR="005F5FA9" w:rsidRPr="009F1671" w:rsidRDefault="005F5FA9" w:rsidP="00807245">
            <w:pPr>
              <w:pStyle w:val="TableText"/>
              <w:rPr>
                <w:lang w:val="en-GB"/>
              </w:rPr>
            </w:pPr>
            <w:r w:rsidRPr="009F1671">
              <w:t>Reason for refusal (70x50z)</w:t>
            </w:r>
          </w:p>
        </w:tc>
        <w:tc>
          <w:tcPr>
            <w:tcW w:w="4036" w:type="dxa"/>
            <w:hideMark/>
          </w:tcPr>
          <w:p w14:paraId="43E9269E" w14:textId="77777777" w:rsidR="005F5FA9" w:rsidRPr="009F1671" w:rsidRDefault="005F5FA9" w:rsidP="00807245">
            <w:pPr>
              <w:pStyle w:val="TableText"/>
              <w:rPr>
                <w:lang w:val="en-GB"/>
              </w:rPr>
            </w:pPr>
            <w:r w:rsidRPr="009F1671">
              <w:t>Reasons for refusal – to send</w:t>
            </w:r>
          </w:p>
        </w:tc>
      </w:tr>
      <w:tr w:rsidR="005F5FA9" w:rsidRPr="009F1671" w14:paraId="5BD405D2" w14:textId="77777777" w:rsidTr="003D3747">
        <w:trPr>
          <w:cnfStyle w:val="000000100000" w:firstRow="0" w:lastRow="0" w:firstColumn="0" w:lastColumn="0" w:oddVBand="0" w:evenVBand="0" w:oddHBand="1" w:evenHBand="0" w:firstRowFirstColumn="0" w:firstRowLastColumn="0" w:lastRowFirstColumn="0" w:lastRowLastColumn="0"/>
          <w:trHeight w:val="1500"/>
        </w:trPr>
        <w:tc>
          <w:tcPr>
            <w:tcW w:w="1047" w:type="dxa"/>
            <w:hideMark/>
          </w:tcPr>
          <w:p w14:paraId="2D90B8B8" w14:textId="77777777" w:rsidR="005F5FA9" w:rsidRPr="009F1671" w:rsidRDefault="005F5FA9" w:rsidP="00807245">
            <w:pPr>
              <w:pStyle w:val="TableText"/>
              <w:rPr>
                <w:lang w:val="en-GB"/>
              </w:rPr>
            </w:pPr>
            <w:r w:rsidRPr="009F1671">
              <w:t>77B </w:t>
            </w:r>
          </w:p>
        </w:tc>
        <w:tc>
          <w:tcPr>
            <w:tcW w:w="3933" w:type="dxa"/>
            <w:hideMark/>
          </w:tcPr>
          <w:p w14:paraId="240B236B" w14:textId="77777777" w:rsidR="005F5FA9" w:rsidRPr="009F1671" w:rsidRDefault="005F5FA9" w:rsidP="00807245">
            <w:pPr>
              <w:pStyle w:val="TableText"/>
              <w:rPr>
                <w:lang w:val="en-GB"/>
              </w:rPr>
            </w:pPr>
            <w:r w:rsidRPr="009F1671">
              <w:t>Disposal of documents (3x35)</w:t>
            </w:r>
          </w:p>
        </w:tc>
        <w:tc>
          <w:tcPr>
            <w:tcW w:w="4036" w:type="dxa"/>
            <w:hideMark/>
          </w:tcPr>
          <w:p w14:paraId="5A5A78AA" w14:textId="77777777" w:rsidR="005F5FA9" w:rsidRPr="009F1671" w:rsidRDefault="005F5FA9" w:rsidP="00807245">
            <w:pPr>
              <w:pStyle w:val="TableText"/>
              <w:rPr>
                <w:lang w:val="en-GB"/>
              </w:rPr>
            </w:pPr>
            <w:r w:rsidRPr="009F1671">
              <w:t xml:space="preserve">Document disposal – map the Disposal code if present </w:t>
            </w:r>
            <w:r w:rsidRPr="009F1671">
              <w:br/>
              <w:t>• HOLD</w:t>
            </w:r>
            <w:r w:rsidRPr="009F1671">
              <w:br/>
              <w:t>• NOTIFY</w:t>
            </w:r>
            <w:r w:rsidRPr="009F1671">
              <w:br/>
              <w:t>• PREVINST</w:t>
            </w:r>
            <w:r w:rsidRPr="009F1671">
              <w:br/>
              <w:t>• RETURN as a code as /code/ plus text were entered</w:t>
            </w:r>
          </w:p>
        </w:tc>
      </w:tr>
      <w:tr w:rsidR="005F5FA9" w:rsidRPr="009F1671" w14:paraId="03AB88B5"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047" w:type="dxa"/>
            <w:hideMark/>
          </w:tcPr>
          <w:p w14:paraId="6FF030FD" w14:textId="77777777" w:rsidR="005F5FA9" w:rsidRPr="009F1671" w:rsidRDefault="005F5FA9" w:rsidP="00807245">
            <w:pPr>
              <w:pStyle w:val="TableText"/>
              <w:rPr>
                <w:lang w:val="en-GB"/>
              </w:rPr>
            </w:pPr>
            <w:r w:rsidRPr="009F1671">
              <w:t>72Z</w:t>
            </w:r>
          </w:p>
        </w:tc>
        <w:tc>
          <w:tcPr>
            <w:tcW w:w="3933" w:type="dxa"/>
            <w:hideMark/>
          </w:tcPr>
          <w:p w14:paraId="6C9442BC" w14:textId="77777777" w:rsidR="005F5FA9" w:rsidRPr="009F1671" w:rsidRDefault="005F5FA9" w:rsidP="00807245">
            <w:pPr>
              <w:pStyle w:val="TableText"/>
              <w:rPr>
                <w:lang w:val="en-GB"/>
              </w:rPr>
            </w:pPr>
            <w:r w:rsidRPr="009F1671">
              <w:t>Sender to receiver details</w:t>
            </w:r>
          </w:p>
        </w:tc>
        <w:tc>
          <w:tcPr>
            <w:tcW w:w="4036" w:type="dxa"/>
            <w:hideMark/>
          </w:tcPr>
          <w:p w14:paraId="0ED104A3" w14:textId="77777777" w:rsidR="005F5FA9" w:rsidRPr="009F1671" w:rsidRDefault="005F5FA9" w:rsidP="00807245">
            <w:pPr>
              <w:pStyle w:val="TableText"/>
              <w:rPr>
                <w:lang w:val="en-GB"/>
              </w:rPr>
            </w:pPr>
            <w:r w:rsidRPr="009F1671">
              <w:rPr>
                <w:lang w:val="en-GB"/>
              </w:rPr>
              <w:t>Notes to presenter' narrative</w:t>
            </w:r>
          </w:p>
        </w:tc>
      </w:tr>
      <w:tr w:rsidR="005F5FA9" w:rsidRPr="009F1671" w14:paraId="0A554F2B" w14:textId="77777777" w:rsidTr="003D3747">
        <w:trPr>
          <w:cnfStyle w:val="000000100000" w:firstRow="0" w:lastRow="0" w:firstColumn="0" w:lastColumn="0" w:oddVBand="0" w:evenVBand="0" w:oddHBand="1" w:evenHBand="0" w:firstRowFirstColumn="0" w:firstRowLastColumn="0" w:lastRowFirstColumn="0" w:lastRowLastColumn="0"/>
          <w:trHeight w:val="600"/>
        </w:trPr>
        <w:tc>
          <w:tcPr>
            <w:tcW w:w="1047" w:type="dxa"/>
            <w:hideMark/>
          </w:tcPr>
          <w:p w14:paraId="66A830AA" w14:textId="77777777" w:rsidR="005F5FA9" w:rsidRPr="009F1671" w:rsidRDefault="005F5FA9" w:rsidP="00807245">
            <w:pPr>
              <w:pStyle w:val="TableText"/>
              <w:rPr>
                <w:lang w:val="en-GB"/>
              </w:rPr>
            </w:pPr>
            <w:r w:rsidRPr="009F1671">
              <w:t>23X</w:t>
            </w:r>
          </w:p>
        </w:tc>
        <w:tc>
          <w:tcPr>
            <w:tcW w:w="3933" w:type="dxa"/>
            <w:hideMark/>
          </w:tcPr>
          <w:p w14:paraId="5D5FCA57" w14:textId="77777777" w:rsidR="005F5FA9" w:rsidRPr="009F1671" w:rsidRDefault="005F5FA9" w:rsidP="00807245">
            <w:pPr>
              <w:pStyle w:val="TableText"/>
              <w:rPr>
                <w:lang w:val="en-GB"/>
              </w:rPr>
            </w:pPr>
            <w:r w:rsidRPr="009F1671">
              <w:t>File identification</w:t>
            </w:r>
          </w:p>
        </w:tc>
        <w:tc>
          <w:tcPr>
            <w:tcW w:w="4036" w:type="dxa"/>
            <w:hideMark/>
          </w:tcPr>
          <w:p w14:paraId="3EE24A9D" w14:textId="77777777" w:rsidR="005F5FA9" w:rsidRPr="009F1671" w:rsidRDefault="005F5FA9" w:rsidP="00807245">
            <w:pPr>
              <w:pStyle w:val="TableText"/>
              <w:rPr>
                <w:lang w:val="en-GB"/>
              </w:rPr>
            </w:pPr>
            <w:r w:rsidRPr="009F1671">
              <w:t>Delivery channel and associated file name/reference for attached documents</w:t>
            </w:r>
          </w:p>
        </w:tc>
      </w:tr>
    </w:tbl>
    <w:p w14:paraId="6210E0F8" w14:textId="77777777" w:rsidR="000D3507" w:rsidRDefault="000D3507" w:rsidP="000D3507">
      <w:pPr>
        <w:pStyle w:val="BodyText"/>
      </w:pPr>
    </w:p>
    <w:p w14:paraId="3C936369" w14:textId="77777777" w:rsidR="000D3507" w:rsidRDefault="000D3507" w:rsidP="000D3507">
      <w:pPr>
        <w:pStyle w:val="Heading3"/>
      </w:pPr>
      <w:bookmarkStart w:id="171" w:name="_Toc40607126"/>
      <w:bookmarkStart w:id="172" w:name="_Toc160048710"/>
      <w:r>
        <w:t>MT787 – Guarantee/Standby LC Amendment response -AMEND</w:t>
      </w:r>
      <w:bookmarkEnd w:id="171"/>
      <w:bookmarkEnd w:id="172"/>
    </w:p>
    <w:p w14:paraId="7D597A66" w14:textId="205DB341" w:rsidR="000D3507" w:rsidRDefault="000D3507" w:rsidP="00F338B1">
      <w:pPr>
        <w:pStyle w:val="BodyText"/>
      </w:pPr>
      <w:r>
        <w:t>The MT787 – Guarantee/Standby LC Amendment response is sent to Counter received from bank from the issuing bank to indication acceptance or refusal of a previous Amendment</w:t>
      </w:r>
      <w:r w:rsidR="00F338B1">
        <w:t>.</w:t>
      </w:r>
    </w:p>
    <w:tbl>
      <w:tblPr>
        <w:tblStyle w:val="TableGridHeader167"/>
        <w:tblW w:w="0" w:type="auto"/>
        <w:tblLook w:val="04A0" w:firstRow="1" w:lastRow="0" w:firstColumn="1" w:lastColumn="0" w:noHBand="0" w:noVBand="1"/>
      </w:tblPr>
      <w:tblGrid>
        <w:gridCol w:w="784"/>
        <w:gridCol w:w="4069"/>
        <w:gridCol w:w="4163"/>
      </w:tblGrid>
      <w:tr w:rsidR="00E01805" w:rsidRPr="008D7C12" w14:paraId="6F3830FC" w14:textId="77777777" w:rsidTr="00807245">
        <w:trPr>
          <w:cnfStyle w:val="100000000000" w:firstRow="1" w:lastRow="0" w:firstColumn="0" w:lastColumn="0" w:oddVBand="0" w:evenVBand="0" w:oddHBand="0" w:evenHBand="0" w:firstRowFirstColumn="0" w:firstRowLastColumn="0" w:lastRowFirstColumn="0" w:lastRowLastColumn="0"/>
          <w:trHeight w:val="300"/>
          <w:tblHeader/>
        </w:trPr>
        <w:tc>
          <w:tcPr>
            <w:tcW w:w="784" w:type="dxa"/>
            <w:hideMark/>
          </w:tcPr>
          <w:p w14:paraId="393500F1" w14:textId="77777777" w:rsidR="00E01805" w:rsidRPr="00175B8E" w:rsidRDefault="00E01805" w:rsidP="00807245">
            <w:pPr>
              <w:pStyle w:val="TableHead"/>
            </w:pPr>
            <w:r w:rsidRPr="00175B8E">
              <w:lastRenderedPageBreak/>
              <w:t>Tag</w:t>
            </w:r>
          </w:p>
        </w:tc>
        <w:tc>
          <w:tcPr>
            <w:tcW w:w="4069" w:type="dxa"/>
            <w:hideMark/>
          </w:tcPr>
          <w:p w14:paraId="4171FDD5" w14:textId="77777777" w:rsidR="00E01805" w:rsidRPr="00175B8E" w:rsidRDefault="00E01805" w:rsidP="00807245">
            <w:pPr>
              <w:pStyle w:val="TableHead"/>
            </w:pPr>
            <w:r w:rsidRPr="00175B8E">
              <w:t>Field name</w:t>
            </w:r>
          </w:p>
        </w:tc>
        <w:tc>
          <w:tcPr>
            <w:tcW w:w="4163" w:type="dxa"/>
            <w:hideMark/>
          </w:tcPr>
          <w:p w14:paraId="4D23BDE1" w14:textId="77777777" w:rsidR="00E01805" w:rsidRPr="00175B8E" w:rsidRDefault="00E01805" w:rsidP="00807245">
            <w:pPr>
              <w:pStyle w:val="TableHead"/>
            </w:pPr>
            <w:r w:rsidRPr="00175B8E">
              <w:t>Mapped From</w:t>
            </w:r>
          </w:p>
        </w:tc>
      </w:tr>
      <w:tr w:rsidR="00E01805" w:rsidRPr="008D7C12" w14:paraId="156ED214"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4" w:type="dxa"/>
            <w:hideMark/>
          </w:tcPr>
          <w:p w14:paraId="59BC21FD" w14:textId="77777777" w:rsidR="00E01805" w:rsidRPr="008D7C12" w:rsidRDefault="00E01805" w:rsidP="00807245">
            <w:pPr>
              <w:pStyle w:val="TableText"/>
            </w:pPr>
            <w:r w:rsidRPr="008D7C12">
              <w:t> </w:t>
            </w:r>
          </w:p>
        </w:tc>
        <w:tc>
          <w:tcPr>
            <w:tcW w:w="4069" w:type="dxa"/>
            <w:hideMark/>
          </w:tcPr>
          <w:p w14:paraId="2170DD39" w14:textId="77777777" w:rsidR="00E01805" w:rsidRPr="008D7C12" w:rsidRDefault="00E01805" w:rsidP="00807245">
            <w:pPr>
              <w:pStyle w:val="TableText"/>
            </w:pPr>
            <w:r w:rsidRPr="008D7C12">
              <w:t>Sender</w:t>
            </w:r>
          </w:p>
        </w:tc>
        <w:tc>
          <w:tcPr>
            <w:tcW w:w="4163" w:type="dxa"/>
            <w:hideMark/>
          </w:tcPr>
          <w:p w14:paraId="01E3A648" w14:textId="77777777" w:rsidR="00E01805" w:rsidRPr="008D7C12" w:rsidRDefault="00E01805" w:rsidP="00807245">
            <w:pPr>
              <w:pStyle w:val="TableText"/>
            </w:pPr>
            <w:r w:rsidRPr="008D7C12">
              <w:t>Sender BIC</w:t>
            </w:r>
          </w:p>
        </w:tc>
      </w:tr>
      <w:tr w:rsidR="00E01805" w:rsidRPr="008D7C12" w14:paraId="21701220"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84" w:type="dxa"/>
            <w:hideMark/>
          </w:tcPr>
          <w:p w14:paraId="577E0C67" w14:textId="77777777" w:rsidR="00E01805" w:rsidRPr="008D7C12" w:rsidRDefault="00E01805" w:rsidP="00807245">
            <w:pPr>
              <w:pStyle w:val="TableText"/>
            </w:pPr>
            <w:r w:rsidRPr="008D7C12">
              <w:t> </w:t>
            </w:r>
          </w:p>
        </w:tc>
        <w:tc>
          <w:tcPr>
            <w:tcW w:w="4069" w:type="dxa"/>
            <w:hideMark/>
          </w:tcPr>
          <w:p w14:paraId="19AEB2AC" w14:textId="77777777" w:rsidR="00E01805" w:rsidRPr="008D7C12" w:rsidRDefault="00E01805" w:rsidP="00807245">
            <w:pPr>
              <w:pStyle w:val="TableText"/>
            </w:pPr>
            <w:r w:rsidRPr="008D7C12">
              <w:t>Receiver</w:t>
            </w:r>
          </w:p>
        </w:tc>
        <w:tc>
          <w:tcPr>
            <w:tcW w:w="4163" w:type="dxa"/>
            <w:hideMark/>
          </w:tcPr>
          <w:p w14:paraId="5E092F7F" w14:textId="77777777" w:rsidR="00E01805" w:rsidRPr="008D7C12" w:rsidRDefault="00E01805" w:rsidP="00807245">
            <w:pPr>
              <w:pStyle w:val="TableText"/>
            </w:pPr>
            <w:r w:rsidRPr="008D7C12">
              <w:t>SWIFT BIC of receiver</w:t>
            </w:r>
          </w:p>
        </w:tc>
      </w:tr>
      <w:tr w:rsidR="00E01805" w:rsidRPr="008D7C12" w14:paraId="16F3276B"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4" w:type="dxa"/>
            <w:hideMark/>
          </w:tcPr>
          <w:p w14:paraId="63741A2F" w14:textId="77777777" w:rsidR="00E01805" w:rsidRPr="008D7C12" w:rsidRDefault="00E01805" w:rsidP="00807245">
            <w:pPr>
              <w:pStyle w:val="TableText"/>
            </w:pPr>
            <w:r w:rsidRPr="008D7C12">
              <w:t>20</w:t>
            </w:r>
          </w:p>
        </w:tc>
        <w:tc>
          <w:tcPr>
            <w:tcW w:w="4069" w:type="dxa"/>
            <w:hideMark/>
          </w:tcPr>
          <w:p w14:paraId="781D5EA1" w14:textId="77777777" w:rsidR="00E01805" w:rsidRPr="008D7C12" w:rsidRDefault="00E01805" w:rsidP="00807245">
            <w:pPr>
              <w:pStyle w:val="TableText"/>
            </w:pPr>
            <w:r w:rsidRPr="008D7C12">
              <w:t>Transaction reference number</w:t>
            </w:r>
          </w:p>
        </w:tc>
        <w:tc>
          <w:tcPr>
            <w:tcW w:w="4163" w:type="dxa"/>
            <w:hideMark/>
          </w:tcPr>
          <w:p w14:paraId="19C4335D" w14:textId="77777777" w:rsidR="00E01805" w:rsidRPr="008D7C12" w:rsidRDefault="00E01805" w:rsidP="00807245">
            <w:pPr>
              <w:pStyle w:val="TableText"/>
            </w:pPr>
            <w:r w:rsidRPr="008D7C12">
              <w:t>Master reference</w:t>
            </w:r>
          </w:p>
        </w:tc>
      </w:tr>
      <w:tr w:rsidR="00E01805" w:rsidRPr="008D7C12" w14:paraId="68DACC5F" w14:textId="77777777" w:rsidTr="003D3747">
        <w:trPr>
          <w:cnfStyle w:val="000000010000" w:firstRow="0" w:lastRow="0" w:firstColumn="0" w:lastColumn="0" w:oddVBand="0" w:evenVBand="0" w:oddHBand="0" w:evenHBand="1" w:firstRowFirstColumn="0" w:firstRowLastColumn="0" w:lastRowFirstColumn="0" w:lastRowLastColumn="0"/>
          <w:trHeight w:val="600"/>
        </w:trPr>
        <w:tc>
          <w:tcPr>
            <w:tcW w:w="784" w:type="dxa"/>
            <w:hideMark/>
          </w:tcPr>
          <w:p w14:paraId="093BE2EE" w14:textId="77777777" w:rsidR="00E01805" w:rsidRPr="008D7C12" w:rsidRDefault="00E01805" w:rsidP="00807245">
            <w:pPr>
              <w:pStyle w:val="TableText"/>
            </w:pPr>
            <w:r w:rsidRPr="008D7C12">
              <w:t>21</w:t>
            </w:r>
          </w:p>
        </w:tc>
        <w:tc>
          <w:tcPr>
            <w:tcW w:w="4069" w:type="dxa"/>
            <w:hideMark/>
          </w:tcPr>
          <w:p w14:paraId="597D7AA2" w14:textId="77777777" w:rsidR="00E01805" w:rsidRPr="008D7C12" w:rsidRDefault="00E01805" w:rsidP="00807245">
            <w:pPr>
              <w:pStyle w:val="TableText"/>
            </w:pPr>
            <w:r w:rsidRPr="008D7C12">
              <w:t>Related reference </w:t>
            </w:r>
          </w:p>
        </w:tc>
        <w:tc>
          <w:tcPr>
            <w:tcW w:w="4163" w:type="dxa"/>
            <w:hideMark/>
          </w:tcPr>
          <w:p w14:paraId="3DD67F34" w14:textId="77777777" w:rsidR="00E01805" w:rsidRPr="008D7C12" w:rsidRDefault="00E01805" w:rsidP="00807245">
            <w:pPr>
              <w:pStyle w:val="TableText"/>
            </w:pPr>
            <w:r w:rsidRPr="008D7C12">
              <w:t xml:space="preserve">Counter received from bank’s </w:t>
            </w:r>
            <w:proofErr w:type="gramStart"/>
            <w:r w:rsidRPr="008D7C12">
              <w:t>reference, If</w:t>
            </w:r>
            <w:proofErr w:type="gramEnd"/>
            <w:r w:rsidRPr="008D7C12">
              <w:t xml:space="preserve"> reference do not exist then NOREF will be populated. </w:t>
            </w:r>
          </w:p>
        </w:tc>
      </w:tr>
      <w:tr w:rsidR="00E01805" w:rsidRPr="008D7C12" w14:paraId="3921C43F"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4" w:type="dxa"/>
            <w:hideMark/>
          </w:tcPr>
          <w:p w14:paraId="2CDF5A97" w14:textId="77777777" w:rsidR="00E01805" w:rsidRPr="008D7C12" w:rsidRDefault="00E01805" w:rsidP="00807245">
            <w:pPr>
              <w:pStyle w:val="TableText"/>
            </w:pPr>
            <w:r w:rsidRPr="008D7C12">
              <w:t>52a</w:t>
            </w:r>
          </w:p>
        </w:tc>
        <w:tc>
          <w:tcPr>
            <w:tcW w:w="4069" w:type="dxa"/>
            <w:hideMark/>
          </w:tcPr>
          <w:p w14:paraId="0FA312EC" w14:textId="77777777" w:rsidR="00E01805" w:rsidRPr="008D7C12" w:rsidRDefault="00E01805" w:rsidP="00807245">
            <w:pPr>
              <w:pStyle w:val="TableText"/>
            </w:pPr>
            <w:r w:rsidRPr="008D7C12">
              <w:t>Issuer</w:t>
            </w:r>
          </w:p>
        </w:tc>
        <w:tc>
          <w:tcPr>
            <w:tcW w:w="4163" w:type="dxa"/>
            <w:hideMark/>
          </w:tcPr>
          <w:p w14:paraId="7E19A6D2" w14:textId="77777777" w:rsidR="00E01805" w:rsidRPr="008D7C12" w:rsidRDefault="00E01805" w:rsidP="00807245">
            <w:pPr>
              <w:pStyle w:val="TableText"/>
            </w:pPr>
            <w:r w:rsidRPr="008D7C12">
              <w:t>Counter received from SWIFT BIC</w:t>
            </w:r>
          </w:p>
        </w:tc>
      </w:tr>
      <w:tr w:rsidR="00E01805" w:rsidRPr="008D7C12" w14:paraId="76F720B2"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84" w:type="dxa"/>
            <w:hideMark/>
          </w:tcPr>
          <w:p w14:paraId="5F726566" w14:textId="77777777" w:rsidR="00E01805" w:rsidRPr="008D7C12" w:rsidRDefault="00E01805" w:rsidP="00807245">
            <w:pPr>
              <w:pStyle w:val="TableText"/>
            </w:pPr>
            <w:r w:rsidRPr="008D7C12">
              <w:t>26E</w:t>
            </w:r>
          </w:p>
        </w:tc>
        <w:tc>
          <w:tcPr>
            <w:tcW w:w="4069" w:type="dxa"/>
            <w:hideMark/>
          </w:tcPr>
          <w:p w14:paraId="42A8E2F4" w14:textId="77777777" w:rsidR="00E01805" w:rsidRPr="008D7C12" w:rsidRDefault="00E01805" w:rsidP="00807245">
            <w:pPr>
              <w:pStyle w:val="TableText"/>
            </w:pPr>
            <w:r w:rsidRPr="008D7C12">
              <w:t>Number of Amendment</w:t>
            </w:r>
          </w:p>
        </w:tc>
        <w:tc>
          <w:tcPr>
            <w:tcW w:w="4163" w:type="dxa"/>
            <w:hideMark/>
          </w:tcPr>
          <w:p w14:paraId="64178FDE" w14:textId="77777777" w:rsidR="00E01805" w:rsidRPr="008D7C12" w:rsidRDefault="00E01805" w:rsidP="00807245">
            <w:pPr>
              <w:pStyle w:val="TableText"/>
            </w:pPr>
            <w:r w:rsidRPr="008D7C12">
              <w:t>Original amendment number (Instructions received)</w:t>
            </w:r>
          </w:p>
        </w:tc>
      </w:tr>
      <w:tr w:rsidR="00E01805" w:rsidRPr="008D7C12" w14:paraId="7E04298B" w14:textId="77777777" w:rsidTr="003D3747">
        <w:trPr>
          <w:cnfStyle w:val="000000100000" w:firstRow="0" w:lastRow="0" w:firstColumn="0" w:lastColumn="0" w:oddVBand="0" w:evenVBand="0" w:oddHBand="1" w:evenHBand="0" w:firstRowFirstColumn="0" w:firstRowLastColumn="0" w:lastRowFirstColumn="0" w:lastRowLastColumn="0"/>
          <w:trHeight w:val="900"/>
        </w:trPr>
        <w:tc>
          <w:tcPr>
            <w:tcW w:w="784" w:type="dxa"/>
            <w:hideMark/>
          </w:tcPr>
          <w:p w14:paraId="01AE3FD5" w14:textId="77777777" w:rsidR="00E01805" w:rsidRPr="008D7C12" w:rsidRDefault="00E01805" w:rsidP="00807245">
            <w:pPr>
              <w:pStyle w:val="TableText"/>
            </w:pPr>
            <w:r w:rsidRPr="008D7C12">
              <w:t>23R</w:t>
            </w:r>
          </w:p>
        </w:tc>
        <w:tc>
          <w:tcPr>
            <w:tcW w:w="4069" w:type="dxa"/>
            <w:hideMark/>
          </w:tcPr>
          <w:p w14:paraId="14D388E7" w14:textId="77777777" w:rsidR="00E01805" w:rsidRPr="008D7C12" w:rsidRDefault="00E01805" w:rsidP="00807245">
            <w:pPr>
              <w:pStyle w:val="TableText"/>
            </w:pPr>
            <w:r w:rsidRPr="008D7C12">
              <w:t>Amendment status </w:t>
            </w:r>
          </w:p>
        </w:tc>
        <w:tc>
          <w:tcPr>
            <w:tcW w:w="4163" w:type="dxa"/>
            <w:hideMark/>
          </w:tcPr>
          <w:p w14:paraId="1237B414" w14:textId="77777777" w:rsidR="00E01805" w:rsidRPr="008D7C12" w:rsidRDefault="00E01805" w:rsidP="00807245">
            <w:pPr>
              <w:pStyle w:val="TableText"/>
            </w:pPr>
            <w:r w:rsidRPr="008D7C12">
              <w:t>If Approved - ACCP</w:t>
            </w:r>
            <w:r w:rsidRPr="008D7C12">
              <w:br/>
              <w:t xml:space="preserve">If Rejected - REJT </w:t>
            </w:r>
            <w:r w:rsidRPr="008D7C12">
              <w:br/>
              <w:t xml:space="preserve">Plus Rejection details </w:t>
            </w:r>
          </w:p>
        </w:tc>
      </w:tr>
      <w:tr w:rsidR="00E01805" w:rsidRPr="008D7C12" w14:paraId="1B8AF0D4"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84" w:type="dxa"/>
            <w:hideMark/>
          </w:tcPr>
          <w:p w14:paraId="00BAC83D" w14:textId="77777777" w:rsidR="00E01805" w:rsidRPr="008D7C12" w:rsidRDefault="00E01805" w:rsidP="00807245">
            <w:pPr>
              <w:pStyle w:val="TableText"/>
            </w:pPr>
            <w:r w:rsidRPr="008D7C12">
              <w:t>72Z</w:t>
            </w:r>
          </w:p>
        </w:tc>
        <w:tc>
          <w:tcPr>
            <w:tcW w:w="4069" w:type="dxa"/>
            <w:hideMark/>
          </w:tcPr>
          <w:p w14:paraId="18A080B0" w14:textId="77777777" w:rsidR="00E01805" w:rsidRPr="008D7C12" w:rsidRDefault="00E01805" w:rsidP="00807245">
            <w:pPr>
              <w:pStyle w:val="TableText"/>
            </w:pPr>
            <w:r w:rsidRPr="008D7C12">
              <w:t>Sender to receiver information</w:t>
            </w:r>
          </w:p>
        </w:tc>
        <w:tc>
          <w:tcPr>
            <w:tcW w:w="4163" w:type="dxa"/>
            <w:hideMark/>
          </w:tcPr>
          <w:p w14:paraId="6075A013" w14:textId="77777777" w:rsidR="00E01805" w:rsidRPr="008D7C12" w:rsidRDefault="00E01805" w:rsidP="00807245">
            <w:pPr>
              <w:pStyle w:val="TableText"/>
            </w:pPr>
            <w:r w:rsidRPr="008D7C12">
              <w:t xml:space="preserve">Notes to instructing party </w:t>
            </w:r>
          </w:p>
        </w:tc>
      </w:tr>
      <w:tr w:rsidR="00E01805" w:rsidRPr="008D7C12" w14:paraId="251CBC92" w14:textId="77777777" w:rsidTr="003D3747">
        <w:trPr>
          <w:cnfStyle w:val="000000100000" w:firstRow="0" w:lastRow="0" w:firstColumn="0" w:lastColumn="0" w:oddVBand="0" w:evenVBand="0" w:oddHBand="1" w:evenHBand="0" w:firstRowFirstColumn="0" w:firstRowLastColumn="0" w:lastRowFirstColumn="0" w:lastRowLastColumn="0"/>
          <w:trHeight w:val="600"/>
        </w:trPr>
        <w:tc>
          <w:tcPr>
            <w:tcW w:w="784" w:type="dxa"/>
            <w:hideMark/>
          </w:tcPr>
          <w:p w14:paraId="3C45B0CF" w14:textId="77777777" w:rsidR="00E01805" w:rsidRPr="008D7C12" w:rsidRDefault="00E01805" w:rsidP="00807245">
            <w:pPr>
              <w:pStyle w:val="TableText"/>
            </w:pPr>
            <w:r w:rsidRPr="008D7C12">
              <w:t>23X</w:t>
            </w:r>
          </w:p>
        </w:tc>
        <w:tc>
          <w:tcPr>
            <w:tcW w:w="4069" w:type="dxa"/>
            <w:hideMark/>
          </w:tcPr>
          <w:p w14:paraId="589CCD17" w14:textId="77777777" w:rsidR="00E01805" w:rsidRPr="008D7C12" w:rsidRDefault="00E01805" w:rsidP="00807245">
            <w:pPr>
              <w:pStyle w:val="TableText"/>
            </w:pPr>
            <w:r w:rsidRPr="008D7C12">
              <w:t>File identification</w:t>
            </w:r>
          </w:p>
        </w:tc>
        <w:tc>
          <w:tcPr>
            <w:tcW w:w="4163" w:type="dxa"/>
            <w:hideMark/>
          </w:tcPr>
          <w:p w14:paraId="1274C7AC" w14:textId="77777777" w:rsidR="00E01805" w:rsidRPr="008D7C12" w:rsidRDefault="00E01805" w:rsidP="00807245">
            <w:pPr>
              <w:pStyle w:val="TableText"/>
            </w:pPr>
            <w:r w:rsidRPr="008D7C12">
              <w:t>Delivery channel and associated file name/reference for attached documents</w:t>
            </w:r>
          </w:p>
        </w:tc>
      </w:tr>
    </w:tbl>
    <w:p w14:paraId="5C467972" w14:textId="77777777" w:rsidR="000D3507" w:rsidRDefault="000D3507" w:rsidP="000D3507">
      <w:pPr>
        <w:spacing w:after="200" w:line="276" w:lineRule="auto"/>
      </w:pPr>
    </w:p>
    <w:p w14:paraId="16ADF617" w14:textId="77777777" w:rsidR="000D3507" w:rsidRDefault="000D3507" w:rsidP="000D3507">
      <w:pPr>
        <w:pStyle w:val="Heading3"/>
      </w:pPr>
      <w:bookmarkStart w:id="173" w:name="_Toc40607127"/>
      <w:bookmarkStart w:id="174" w:name="_Toc160048711"/>
      <w:r>
        <w:t>MT787 – Guarantee/Standby LC Amendment response - CANCEL</w:t>
      </w:r>
      <w:bookmarkEnd w:id="173"/>
      <w:bookmarkEnd w:id="174"/>
    </w:p>
    <w:p w14:paraId="2AC68482" w14:textId="7EF15C46" w:rsidR="000D3507" w:rsidRDefault="000D3507" w:rsidP="00F338B1">
      <w:pPr>
        <w:pStyle w:val="BodyText"/>
      </w:pPr>
      <w:r>
        <w:t>The MT787 – Guarantee/Standby LC Amendment response is sent to Counter received from bank from the issuing bank to indication acceptance or refusal of a previous Cancellation request</w:t>
      </w:r>
      <w:r w:rsidR="00A00D3D">
        <w:t>.</w:t>
      </w:r>
    </w:p>
    <w:tbl>
      <w:tblPr>
        <w:tblStyle w:val="TableGrid"/>
        <w:tblW w:w="0" w:type="auto"/>
        <w:tblLook w:val="04A0" w:firstRow="1" w:lastRow="0" w:firstColumn="1" w:lastColumn="0" w:noHBand="0" w:noVBand="1"/>
      </w:tblPr>
      <w:tblGrid>
        <w:gridCol w:w="645"/>
        <w:gridCol w:w="3552"/>
        <w:gridCol w:w="5683"/>
      </w:tblGrid>
      <w:tr w:rsidR="004C7C6C" w:rsidRPr="004C7C6C" w14:paraId="0C69476A" w14:textId="77777777" w:rsidTr="004C7C6C">
        <w:trPr>
          <w:cnfStyle w:val="100000000000" w:firstRow="1" w:lastRow="0" w:firstColumn="0" w:lastColumn="0" w:oddVBand="0" w:evenVBand="0" w:oddHBand="0" w:evenHBand="0" w:firstRowFirstColumn="0" w:firstRowLastColumn="0" w:lastRowFirstColumn="0" w:lastRowLastColumn="0"/>
          <w:trHeight w:val="300"/>
        </w:trPr>
        <w:tc>
          <w:tcPr>
            <w:tcW w:w="880" w:type="dxa"/>
            <w:noWrap/>
            <w:hideMark/>
          </w:tcPr>
          <w:p w14:paraId="133A19EA" w14:textId="77777777" w:rsidR="004C7C6C" w:rsidRPr="00EB1F0A" w:rsidRDefault="004C7C6C" w:rsidP="00807245">
            <w:pPr>
              <w:pStyle w:val="TableHead"/>
              <w:rPr>
                <w:lang w:val="en-GB"/>
              </w:rPr>
            </w:pPr>
            <w:r w:rsidRPr="00EB1F0A">
              <w:t>Tag</w:t>
            </w:r>
          </w:p>
        </w:tc>
        <w:tc>
          <w:tcPr>
            <w:tcW w:w="5380" w:type="dxa"/>
            <w:noWrap/>
            <w:hideMark/>
          </w:tcPr>
          <w:p w14:paraId="3700E5B3" w14:textId="77777777" w:rsidR="004C7C6C" w:rsidRPr="00EB1F0A" w:rsidRDefault="004C7C6C" w:rsidP="00807245">
            <w:pPr>
              <w:pStyle w:val="TableHead"/>
            </w:pPr>
            <w:r w:rsidRPr="00EB1F0A">
              <w:t>Field name</w:t>
            </w:r>
          </w:p>
        </w:tc>
        <w:tc>
          <w:tcPr>
            <w:tcW w:w="8678" w:type="dxa"/>
            <w:noWrap/>
            <w:hideMark/>
          </w:tcPr>
          <w:p w14:paraId="3878C6A4" w14:textId="77777777" w:rsidR="004C7C6C" w:rsidRPr="00EB1F0A" w:rsidRDefault="004C7C6C" w:rsidP="00807245">
            <w:pPr>
              <w:pStyle w:val="TableHead"/>
            </w:pPr>
            <w:r w:rsidRPr="00EB1F0A">
              <w:t>Mapped From</w:t>
            </w:r>
          </w:p>
        </w:tc>
      </w:tr>
      <w:tr w:rsidR="004C7C6C" w:rsidRPr="004C7C6C" w14:paraId="673F5E88" w14:textId="77777777" w:rsidTr="004C7C6C">
        <w:trPr>
          <w:cnfStyle w:val="000000100000" w:firstRow="0" w:lastRow="0" w:firstColumn="0" w:lastColumn="0" w:oddVBand="0" w:evenVBand="0" w:oddHBand="1" w:evenHBand="0" w:firstRowFirstColumn="0" w:firstRowLastColumn="0" w:lastRowFirstColumn="0" w:lastRowLastColumn="0"/>
          <w:trHeight w:val="300"/>
        </w:trPr>
        <w:tc>
          <w:tcPr>
            <w:tcW w:w="880" w:type="dxa"/>
            <w:noWrap/>
            <w:hideMark/>
          </w:tcPr>
          <w:p w14:paraId="3DE56C13" w14:textId="77777777" w:rsidR="004C7C6C" w:rsidRPr="004C7C6C" w:rsidRDefault="004C7C6C" w:rsidP="00807245">
            <w:pPr>
              <w:pStyle w:val="TableText"/>
            </w:pPr>
          </w:p>
        </w:tc>
        <w:tc>
          <w:tcPr>
            <w:tcW w:w="5380" w:type="dxa"/>
            <w:noWrap/>
            <w:hideMark/>
          </w:tcPr>
          <w:p w14:paraId="256FE215" w14:textId="77777777" w:rsidR="004C7C6C" w:rsidRPr="004C7C6C" w:rsidRDefault="004C7C6C" w:rsidP="00807245">
            <w:pPr>
              <w:pStyle w:val="TableText"/>
            </w:pPr>
            <w:r w:rsidRPr="004C7C6C">
              <w:t>Sender</w:t>
            </w:r>
          </w:p>
        </w:tc>
        <w:tc>
          <w:tcPr>
            <w:tcW w:w="8678" w:type="dxa"/>
            <w:noWrap/>
            <w:hideMark/>
          </w:tcPr>
          <w:p w14:paraId="5040F68D" w14:textId="77777777" w:rsidR="004C7C6C" w:rsidRPr="004C7C6C" w:rsidRDefault="004C7C6C" w:rsidP="00807245">
            <w:pPr>
              <w:pStyle w:val="TableText"/>
            </w:pPr>
            <w:r w:rsidRPr="004C7C6C">
              <w:t>Sender BIC</w:t>
            </w:r>
          </w:p>
        </w:tc>
      </w:tr>
      <w:tr w:rsidR="004C7C6C" w:rsidRPr="004C7C6C" w14:paraId="75BEDEB2" w14:textId="77777777" w:rsidTr="004C7C6C">
        <w:trPr>
          <w:cnfStyle w:val="000000010000" w:firstRow="0" w:lastRow="0" w:firstColumn="0" w:lastColumn="0" w:oddVBand="0" w:evenVBand="0" w:oddHBand="0" w:evenHBand="1" w:firstRowFirstColumn="0" w:firstRowLastColumn="0" w:lastRowFirstColumn="0" w:lastRowLastColumn="0"/>
          <w:trHeight w:val="300"/>
        </w:trPr>
        <w:tc>
          <w:tcPr>
            <w:tcW w:w="880" w:type="dxa"/>
            <w:noWrap/>
            <w:hideMark/>
          </w:tcPr>
          <w:p w14:paraId="051A630C" w14:textId="77777777" w:rsidR="004C7C6C" w:rsidRPr="004C7C6C" w:rsidRDefault="004C7C6C" w:rsidP="00807245">
            <w:pPr>
              <w:pStyle w:val="TableText"/>
            </w:pPr>
          </w:p>
        </w:tc>
        <w:tc>
          <w:tcPr>
            <w:tcW w:w="5380" w:type="dxa"/>
            <w:noWrap/>
            <w:hideMark/>
          </w:tcPr>
          <w:p w14:paraId="60567C74" w14:textId="77777777" w:rsidR="004C7C6C" w:rsidRPr="004C7C6C" w:rsidRDefault="004C7C6C" w:rsidP="00807245">
            <w:pPr>
              <w:pStyle w:val="TableText"/>
            </w:pPr>
            <w:r w:rsidRPr="004C7C6C">
              <w:t>Receiver</w:t>
            </w:r>
          </w:p>
        </w:tc>
        <w:tc>
          <w:tcPr>
            <w:tcW w:w="8678" w:type="dxa"/>
            <w:noWrap/>
            <w:hideMark/>
          </w:tcPr>
          <w:p w14:paraId="70F157B6" w14:textId="77777777" w:rsidR="004C7C6C" w:rsidRPr="004C7C6C" w:rsidRDefault="004C7C6C" w:rsidP="00807245">
            <w:pPr>
              <w:pStyle w:val="TableText"/>
            </w:pPr>
            <w:r w:rsidRPr="004C7C6C">
              <w:t>SWIFT BIC of receiver</w:t>
            </w:r>
          </w:p>
        </w:tc>
      </w:tr>
      <w:tr w:rsidR="004C7C6C" w:rsidRPr="004C7C6C" w14:paraId="175B389F" w14:textId="77777777" w:rsidTr="004C7C6C">
        <w:trPr>
          <w:cnfStyle w:val="000000100000" w:firstRow="0" w:lastRow="0" w:firstColumn="0" w:lastColumn="0" w:oddVBand="0" w:evenVBand="0" w:oddHBand="1" w:evenHBand="0" w:firstRowFirstColumn="0" w:firstRowLastColumn="0" w:lastRowFirstColumn="0" w:lastRowLastColumn="0"/>
          <w:trHeight w:val="300"/>
        </w:trPr>
        <w:tc>
          <w:tcPr>
            <w:tcW w:w="880" w:type="dxa"/>
            <w:noWrap/>
            <w:hideMark/>
          </w:tcPr>
          <w:p w14:paraId="36723CFD" w14:textId="77777777" w:rsidR="004C7C6C" w:rsidRPr="004C7C6C" w:rsidRDefault="004C7C6C" w:rsidP="00807245">
            <w:pPr>
              <w:pStyle w:val="TableText"/>
            </w:pPr>
            <w:r w:rsidRPr="004C7C6C">
              <w:t>20</w:t>
            </w:r>
          </w:p>
        </w:tc>
        <w:tc>
          <w:tcPr>
            <w:tcW w:w="5380" w:type="dxa"/>
            <w:noWrap/>
            <w:hideMark/>
          </w:tcPr>
          <w:p w14:paraId="579A8628" w14:textId="77777777" w:rsidR="004C7C6C" w:rsidRPr="004C7C6C" w:rsidRDefault="004C7C6C" w:rsidP="00807245">
            <w:pPr>
              <w:pStyle w:val="TableText"/>
            </w:pPr>
            <w:r w:rsidRPr="004C7C6C">
              <w:t>Transaction reference number</w:t>
            </w:r>
          </w:p>
        </w:tc>
        <w:tc>
          <w:tcPr>
            <w:tcW w:w="8678" w:type="dxa"/>
            <w:noWrap/>
            <w:hideMark/>
          </w:tcPr>
          <w:p w14:paraId="5E199AF9" w14:textId="77777777" w:rsidR="004C7C6C" w:rsidRPr="004C7C6C" w:rsidRDefault="004C7C6C" w:rsidP="00807245">
            <w:pPr>
              <w:pStyle w:val="TableText"/>
            </w:pPr>
            <w:r w:rsidRPr="004C7C6C">
              <w:t>Master reference</w:t>
            </w:r>
          </w:p>
        </w:tc>
      </w:tr>
      <w:tr w:rsidR="004C7C6C" w:rsidRPr="004C7C6C" w14:paraId="7316FE39" w14:textId="77777777" w:rsidTr="004C7C6C">
        <w:trPr>
          <w:cnfStyle w:val="000000010000" w:firstRow="0" w:lastRow="0" w:firstColumn="0" w:lastColumn="0" w:oddVBand="0" w:evenVBand="0" w:oddHBand="0" w:evenHBand="1" w:firstRowFirstColumn="0" w:firstRowLastColumn="0" w:lastRowFirstColumn="0" w:lastRowLastColumn="0"/>
          <w:trHeight w:val="300"/>
        </w:trPr>
        <w:tc>
          <w:tcPr>
            <w:tcW w:w="880" w:type="dxa"/>
            <w:noWrap/>
            <w:hideMark/>
          </w:tcPr>
          <w:p w14:paraId="2197F066" w14:textId="77777777" w:rsidR="004C7C6C" w:rsidRPr="004C7C6C" w:rsidRDefault="004C7C6C" w:rsidP="00807245">
            <w:pPr>
              <w:pStyle w:val="TableText"/>
            </w:pPr>
            <w:r w:rsidRPr="004C7C6C">
              <w:t>21</w:t>
            </w:r>
          </w:p>
        </w:tc>
        <w:tc>
          <w:tcPr>
            <w:tcW w:w="5380" w:type="dxa"/>
            <w:noWrap/>
            <w:hideMark/>
          </w:tcPr>
          <w:p w14:paraId="5CEE3B37" w14:textId="77777777" w:rsidR="004C7C6C" w:rsidRPr="004C7C6C" w:rsidRDefault="004C7C6C" w:rsidP="00807245">
            <w:pPr>
              <w:pStyle w:val="TableText"/>
            </w:pPr>
            <w:r w:rsidRPr="004C7C6C">
              <w:t>Related reference </w:t>
            </w:r>
          </w:p>
        </w:tc>
        <w:tc>
          <w:tcPr>
            <w:tcW w:w="8678" w:type="dxa"/>
            <w:noWrap/>
            <w:hideMark/>
          </w:tcPr>
          <w:p w14:paraId="3A6295BB" w14:textId="77777777" w:rsidR="004C7C6C" w:rsidRPr="004C7C6C" w:rsidRDefault="004C7C6C" w:rsidP="00807245">
            <w:pPr>
              <w:pStyle w:val="TableText"/>
            </w:pPr>
            <w:r w:rsidRPr="004C7C6C">
              <w:t xml:space="preserve">Counter received from bank’s </w:t>
            </w:r>
            <w:proofErr w:type="gramStart"/>
            <w:r w:rsidRPr="004C7C6C">
              <w:t>reference, If</w:t>
            </w:r>
            <w:proofErr w:type="gramEnd"/>
            <w:r w:rsidRPr="004C7C6C">
              <w:t xml:space="preserve"> reference do not exist then NOREF will be populated. </w:t>
            </w:r>
          </w:p>
        </w:tc>
      </w:tr>
      <w:tr w:rsidR="004C7C6C" w:rsidRPr="004C7C6C" w14:paraId="01CEFFF4" w14:textId="77777777" w:rsidTr="004C7C6C">
        <w:trPr>
          <w:cnfStyle w:val="000000100000" w:firstRow="0" w:lastRow="0" w:firstColumn="0" w:lastColumn="0" w:oddVBand="0" w:evenVBand="0" w:oddHBand="1" w:evenHBand="0" w:firstRowFirstColumn="0" w:firstRowLastColumn="0" w:lastRowFirstColumn="0" w:lastRowLastColumn="0"/>
          <w:trHeight w:val="300"/>
        </w:trPr>
        <w:tc>
          <w:tcPr>
            <w:tcW w:w="880" w:type="dxa"/>
            <w:noWrap/>
            <w:hideMark/>
          </w:tcPr>
          <w:p w14:paraId="5423C1FF" w14:textId="77777777" w:rsidR="004C7C6C" w:rsidRPr="004C7C6C" w:rsidRDefault="004C7C6C" w:rsidP="00807245">
            <w:pPr>
              <w:pStyle w:val="TableText"/>
            </w:pPr>
            <w:r w:rsidRPr="004C7C6C">
              <w:t>52a</w:t>
            </w:r>
          </w:p>
        </w:tc>
        <w:tc>
          <w:tcPr>
            <w:tcW w:w="5380" w:type="dxa"/>
            <w:noWrap/>
            <w:hideMark/>
          </w:tcPr>
          <w:p w14:paraId="7AD6460D" w14:textId="77777777" w:rsidR="004C7C6C" w:rsidRPr="004C7C6C" w:rsidRDefault="004C7C6C" w:rsidP="00807245">
            <w:pPr>
              <w:pStyle w:val="TableText"/>
            </w:pPr>
            <w:r w:rsidRPr="004C7C6C">
              <w:t>Issuer</w:t>
            </w:r>
          </w:p>
        </w:tc>
        <w:tc>
          <w:tcPr>
            <w:tcW w:w="8678" w:type="dxa"/>
            <w:noWrap/>
            <w:hideMark/>
          </w:tcPr>
          <w:p w14:paraId="094A4894" w14:textId="77777777" w:rsidR="004C7C6C" w:rsidRPr="004C7C6C" w:rsidRDefault="004C7C6C" w:rsidP="00807245">
            <w:pPr>
              <w:pStyle w:val="TableText"/>
            </w:pPr>
            <w:r w:rsidRPr="004C7C6C">
              <w:t>Counter received from SWIFT BIC</w:t>
            </w:r>
          </w:p>
        </w:tc>
      </w:tr>
      <w:tr w:rsidR="004C7C6C" w:rsidRPr="004C7C6C" w14:paraId="4B5CF2DB" w14:textId="77777777" w:rsidTr="004C7C6C">
        <w:trPr>
          <w:cnfStyle w:val="000000010000" w:firstRow="0" w:lastRow="0" w:firstColumn="0" w:lastColumn="0" w:oddVBand="0" w:evenVBand="0" w:oddHBand="0" w:evenHBand="1" w:firstRowFirstColumn="0" w:firstRowLastColumn="0" w:lastRowFirstColumn="0" w:lastRowLastColumn="0"/>
          <w:trHeight w:val="300"/>
        </w:trPr>
        <w:tc>
          <w:tcPr>
            <w:tcW w:w="880" w:type="dxa"/>
            <w:noWrap/>
            <w:hideMark/>
          </w:tcPr>
          <w:p w14:paraId="7D3DF13A" w14:textId="77777777" w:rsidR="004C7C6C" w:rsidRPr="004C7C6C" w:rsidRDefault="004C7C6C" w:rsidP="00807245">
            <w:pPr>
              <w:pStyle w:val="TableText"/>
            </w:pPr>
            <w:r w:rsidRPr="004C7C6C">
              <w:t>26E</w:t>
            </w:r>
          </w:p>
        </w:tc>
        <w:tc>
          <w:tcPr>
            <w:tcW w:w="5380" w:type="dxa"/>
            <w:noWrap/>
            <w:hideMark/>
          </w:tcPr>
          <w:p w14:paraId="4C5C4A1D" w14:textId="77777777" w:rsidR="004C7C6C" w:rsidRPr="004C7C6C" w:rsidRDefault="004C7C6C" w:rsidP="00807245">
            <w:pPr>
              <w:pStyle w:val="TableText"/>
            </w:pPr>
            <w:r w:rsidRPr="004C7C6C">
              <w:t>Number of Amendment</w:t>
            </w:r>
          </w:p>
        </w:tc>
        <w:tc>
          <w:tcPr>
            <w:tcW w:w="8678" w:type="dxa"/>
            <w:noWrap/>
            <w:hideMark/>
          </w:tcPr>
          <w:p w14:paraId="0B9417AD" w14:textId="77777777" w:rsidR="004C7C6C" w:rsidRPr="004C7C6C" w:rsidRDefault="004C7C6C" w:rsidP="00807245">
            <w:pPr>
              <w:pStyle w:val="TableText"/>
            </w:pPr>
            <w:r w:rsidRPr="004C7C6C">
              <w:t>Original amendment number (Instructions received)</w:t>
            </w:r>
          </w:p>
        </w:tc>
      </w:tr>
      <w:tr w:rsidR="004C7C6C" w:rsidRPr="004C7C6C" w14:paraId="7F3CD1C2" w14:textId="77777777" w:rsidTr="004C7C6C">
        <w:trPr>
          <w:cnfStyle w:val="000000100000" w:firstRow="0" w:lastRow="0" w:firstColumn="0" w:lastColumn="0" w:oddVBand="0" w:evenVBand="0" w:oddHBand="1" w:evenHBand="0" w:firstRowFirstColumn="0" w:firstRowLastColumn="0" w:lastRowFirstColumn="0" w:lastRowLastColumn="0"/>
          <w:trHeight w:val="900"/>
        </w:trPr>
        <w:tc>
          <w:tcPr>
            <w:tcW w:w="880" w:type="dxa"/>
            <w:noWrap/>
            <w:hideMark/>
          </w:tcPr>
          <w:p w14:paraId="47DD9F70" w14:textId="77777777" w:rsidR="004C7C6C" w:rsidRPr="004C7C6C" w:rsidRDefault="004C7C6C" w:rsidP="00807245">
            <w:pPr>
              <w:pStyle w:val="TableText"/>
            </w:pPr>
            <w:r w:rsidRPr="004C7C6C">
              <w:t>23R</w:t>
            </w:r>
          </w:p>
        </w:tc>
        <w:tc>
          <w:tcPr>
            <w:tcW w:w="5380" w:type="dxa"/>
            <w:noWrap/>
            <w:hideMark/>
          </w:tcPr>
          <w:p w14:paraId="1C3A6A66" w14:textId="77777777" w:rsidR="004C7C6C" w:rsidRPr="004C7C6C" w:rsidRDefault="004C7C6C" w:rsidP="00807245">
            <w:pPr>
              <w:pStyle w:val="TableText"/>
            </w:pPr>
            <w:r w:rsidRPr="004C7C6C">
              <w:t>Amendment status </w:t>
            </w:r>
          </w:p>
        </w:tc>
        <w:tc>
          <w:tcPr>
            <w:tcW w:w="8678" w:type="dxa"/>
            <w:hideMark/>
          </w:tcPr>
          <w:p w14:paraId="08109550" w14:textId="77777777" w:rsidR="004C7C6C" w:rsidRPr="004C7C6C" w:rsidRDefault="004C7C6C" w:rsidP="00807245">
            <w:pPr>
              <w:pStyle w:val="TableText"/>
            </w:pPr>
            <w:r w:rsidRPr="004C7C6C">
              <w:t>If Approved - ACCP</w:t>
            </w:r>
            <w:r w:rsidRPr="004C7C6C">
              <w:br/>
              <w:t>If Rejected - REJT</w:t>
            </w:r>
            <w:r w:rsidRPr="004C7C6C">
              <w:br/>
              <w:t xml:space="preserve">Plus Rejection details </w:t>
            </w:r>
          </w:p>
        </w:tc>
      </w:tr>
      <w:tr w:rsidR="004C7C6C" w:rsidRPr="004C7C6C" w14:paraId="61B2D65C" w14:textId="77777777" w:rsidTr="004C7C6C">
        <w:trPr>
          <w:cnfStyle w:val="000000010000" w:firstRow="0" w:lastRow="0" w:firstColumn="0" w:lastColumn="0" w:oddVBand="0" w:evenVBand="0" w:oddHBand="0" w:evenHBand="1" w:firstRowFirstColumn="0" w:firstRowLastColumn="0" w:lastRowFirstColumn="0" w:lastRowLastColumn="0"/>
          <w:trHeight w:val="300"/>
        </w:trPr>
        <w:tc>
          <w:tcPr>
            <w:tcW w:w="880" w:type="dxa"/>
            <w:noWrap/>
            <w:hideMark/>
          </w:tcPr>
          <w:p w14:paraId="5B480C6A" w14:textId="77777777" w:rsidR="004C7C6C" w:rsidRPr="004C7C6C" w:rsidRDefault="004C7C6C" w:rsidP="00807245">
            <w:pPr>
              <w:pStyle w:val="TableText"/>
            </w:pPr>
            <w:r w:rsidRPr="004C7C6C">
              <w:t>72Z</w:t>
            </w:r>
          </w:p>
        </w:tc>
        <w:tc>
          <w:tcPr>
            <w:tcW w:w="5380" w:type="dxa"/>
            <w:noWrap/>
            <w:hideMark/>
          </w:tcPr>
          <w:p w14:paraId="761131F8" w14:textId="77777777" w:rsidR="004C7C6C" w:rsidRPr="004C7C6C" w:rsidRDefault="004C7C6C" w:rsidP="00807245">
            <w:pPr>
              <w:pStyle w:val="TableText"/>
            </w:pPr>
            <w:r w:rsidRPr="004C7C6C">
              <w:t>Sender to receiver information</w:t>
            </w:r>
          </w:p>
        </w:tc>
        <w:tc>
          <w:tcPr>
            <w:tcW w:w="8678" w:type="dxa"/>
            <w:noWrap/>
            <w:hideMark/>
          </w:tcPr>
          <w:p w14:paraId="0CB6F3C7" w14:textId="77777777" w:rsidR="004C7C6C" w:rsidRPr="004C7C6C" w:rsidRDefault="004C7C6C" w:rsidP="00807245">
            <w:pPr>
              <w:pStyle w:val="TableText"/>
            </w:pPr>
            <w:r w:rsidRPr="004C7C6C">
              <w:t xml:space="preserve">Notes to instructing party </w:t>
            </w:r>
          </w:p>
        </w:tc>
      </w:tr>
      <w:tr w:rsidR="004C7C6C" w:rsidRPr="004C7C6C" w14:paraId="173C6DC4" w14:textId="77777777" w:rsidTr="004C7C6C">
        <w:trPr>
          <w:cnfStyle w:val="000000100000" w:firstRow="0" w:lastRow="0" w:firstColumn="0" w:lastColumn="0" w:oddVBand="0" w:evenVBand="0" w:oddHBand="1" w:evenHBand="0" w:firstRowFirstColumn="0" w:firstRowLastColumn="0" w:lastRowFirstColumn="0" w:lastRowLastColumn="0"/>
          <w:trHeight w:val="300"/>
        </w:trPr>
        <w:tc>
          <w:tcPr>
            <w:tcW w:w="880" w:type="dxa"/>
            <w:noWrap/>
            <w:hideMark/>
          </w:tcPr>
          <w:p w14:paraId="24D662B0" w14:textId="77777777" w:rsidR="004C7C6C" w:rsidRPr="004C7C6C" w:rsidRDefault="004C7C6C" w:rsidP="00807245">
            <w:pPr>
              <w:pStyle w:val="TableText"/>
            </w:pPr>
            <w:r w:rsidRPr="004C7C6C">
              <w:t>23X</w:t>
            </w:r>
          </w:p>
        </w:tc>
        <w:tc>
          <w:tcPr>
            <w:tcW w:w="5380" w:type="dxa"/>
            <w:noWrap/>
            <w:hideMark/>
          </w:tcPr>
          <w:p w14:paraId="4F94B68E" w14:textId="77777777" w:rsidR="004C7C6C" w:rsidRPr="004C7C6C" w:rsidRDefault="004C7C6C" w:rsidP="00807245">
            <w:pPr>
              <w:pStyle w:val="TableText"/>
            </w:pPr>
            <w:r w:rsidRPr="004C7C6C">
              <w:t>File identification</w:t>
            </w:r>
          </w:p>
        </w:tc>
        <w:tc>
          <w:tcPr>
            <w:tcW w:w="8678" w:type="dxa"/>
            <w:noWrap/>
            <w:hideMark/>
          </w:tcPr>
          <w:p w14:paraId="172C3D68" w14:textId="77777777" w:rsidR="004C7C6C" w:rsidRPr="004C7C6C" w:rsidRDefault="004C7C6C" w:rsidP="00807245">
            <w:pPr>
              <w:pStyle w:val="TableText"/>
            </w:pPr>
            <w:r w:rsidRPr="004C7C6C">
              <w:t>Delivery channel and associated file name/reference for attached documents</w:t>
            </w:r>
          </w:p>
        </w:tc>
      </w:tr>
    </w:tbl>
    <w:p w14:paraId="7973E761" w14:textId="77777777" w:rsidR="000D3507" w:rsidRDefault="000D3507" w:rsidP="000D3507">
      <w:pPr>
        <w:spacing w:after="200" w:line="276" w:lineRule="auto"/>
      </w:pPr>
    </w:p>
    <w:p w14:paraId="6E806AD9" w14:textId="77777777" w:rsidR="000D3507" w:rsidRDefault="000D3507" w:rsidP="000D3507">
      <w:pPr>
        <w:pStyle w:val="Heading3"/>
      </w:pPr>
      <w:bookmarkStart w:id="175" w:name="_Toc40607128"/>
      <w:bookmarkStart w:id="176" w:name="_Toc160048712"/>
      <w:r>
        <w:t>MT759 - Ancillary Trade Structured Message (ISSUANCE &amp; REQISSUE)</w:t>
      </w:r>
      <w:bookmarkEnd w:id="175"/>
      <w:bookmarkEnd w:id="176"/>
    </w:p>
    <w:p w14:paraId="4F8FF55A" w14:textId="061DA0EC" w:rsidR="000D3507" w:rsidRDefault="000D3507" w:rsidP="000D3507">
      <w:pPr>
        <w:pStyle w:val="BodyText"/>
      </w:pPr>
      <w:r>
        <w:t xml:space="preserve">The MT759 - Ancillary Trade Structured message can be </w:t>
      </w:r>
      <w:r w:rsidRPr="001A1A8B">
        <w:t xml:space="preserve">generated from within the </w:t>
      </w:r>
      <w:r>
        <w:t xml:space="preserve">Issued Undertaking </w:t>
      </w:r>
      <w:r w:rsidRPr="001A1A8B">
        <w:t xml:space="preserve">Issue event, and </w:t>
      </w:r>
      <w:r w:rsidR="00651B02">
        <w:t>is</w:t>
      </w:r>
      <w:r w:rsidR="00651B02" w:rsidRPr="001A1A8B">
        <w:t xml:space="preserve"> </w:t>
      </w:r>
      <w:r w:rsidRPr="001A1A8B">
        <w:t>sent by the issuing bank to the advising bank</w:t>
      </w:r>
      <w:r>
        <w:t xml:space="preserve"> or next issuing bank to</w:t>
      </w:r>
    </w:p>
    <w:p w14:paraId="60C45489" w14:textId="77777777" w:rsidR="000D3507" w:rsidRDefault="000D3507" w:rsidP="00F338B1">
      <w:pPr>
        <w:pStyle w:val="BulletLevel1"/>
      </w:pPr>
      <w:r>
        <w:t>Issuance of a Dependent undertaking or</w:t>
      </w:r>
    </w:p>
    <w:p w14:paraId="66EBF99D" w14:textId="77777777" w:rsidR="000D3507" w:rsidRPr="00E615D4" w:rsidRDefault="000D3507" w:rsidP="00F338B1">
      <w:pPr>
        <w:pStyle w:val="BulletLevel1"/>
      </w:pPr>
      <w:r>
        <w:t xml:space="preserve">Request the Issuance of Local undertaking </w:t>
      </w:r>
    </w:p>
    <w:tbl>
      <w:tblPr>
        <w:tblStyle w:val="TableGridHeader2"/>
        <w:tblW w:w="5000" w:type="pct"/>
        <w:tblLook w:val="04A0" w:firstRow="1" w:lastRow="0" w:firstColumn="1" w:lastColumn="0" w:noHBand="0" w:noVBand="1"/>
      </w:tblPr>
      <w:tblGrid>
        <w:gridCol w:w="1470"/>
        <w:gridCol w:w="3357"/>
        <w:gridCol w:w="5053"/>
      </w:tblGrid>
      <w:tr w:rsidR="00FA529C" w:rsidRPr="004E7563" w14:paraId="6558C082" w14:textId="77777777" w:rsidTr="00807245">
        <w:trPr>
          <w:cnfStyle w:val="100000000000" w:firstRow="1" w:lastRow="0" w:firstColumn="0" w:lastColumn="0" w:oddVBand="0" w:evenVBand="0" w:oddHBand="0" w:evenHBand="0" w:firstRowFirstColumn="0" w:firstRowLastColumn="0" w:lastRowFirstColumn="0" w:lastRowLastColumn="0"/>
          <w:tblHeader/>
        </w:trPr>
        <w:tc>
          <w:tcPr>
            <w:tcW w:w="744" w:type="pct"/>
            <w:hideMark/>
          </w:tcPr>
          <w:p w14:paraId="2A72304B" w14:textId="77777777" w:rsidR="00FA529C" w:rsidRPr="004E7563" w:rsidRDefault="00FA529C" w:rsidP="003D3747">
            <w:pPr>
              <w:pStyle w:val="TableHead"/>
              <w:spacing w:before="31" w:after="42"/>
              <w:rPr>
                <w:szCs w:val="18"/>
              </w:rPr>
            </w:pPr>
            <w:r w:rsidRPr="004E7563">
              <w:rPr>
                <w:szCs w:val="18"/>
              </w:rPr>
              <w:t>Tag</w:t>
            </w:r>
          </w:p>
        </w:tc>
        <w:tc>
          <w:tcPr>
            <w:tcW w:w="1699" w:type="pct"/>
            <w:hideMark/>
          </w:tcPr>
          <w:p w14:paraId="79B3771F" w14:textId="77777777" w:rsidR="00FA529C" w:rsidRPr="004E7563" w:rsidRDefault="00FA529C" w:rsidP="003D3747">
            <w:pPr>
              <w:pStyle w:val="TableHead"/>
              <w:spacing w:before="31" w:after="42"/>
              <w:rPr>
                <w:szCs w:val="18"/>
              </w:rPr>
            </w:pPr>
            <w:r>
              <w:rPr>
                <w:szCs w:val="18"/>
              </w:rPr>
              <w:t>Field name</w:t>
            </w:r>
          </w:p>
        </w:tc>
        <w:tc>
          <w:tcPr>
            <w:tcW w:w="2557" w:type="pct"/>
            <w:hideMark/>
          </w:tcPr>
          <w:p w14:paraId="74EDE435" w14:textId="77777777" w:rsidR="00FA529C" w:rsidRPr="004E7563" w:rsidRDefault="00FA529C" w:rsidP="003D3747">
            <w:pPr>
              <w:pStyle w:val="TableHead"/>
              <w:spacing w:before="31" w:after="42"/>
              <w:rPr>
                <w:szCs w:val="18"/>
              </w:rPr>
            </w:pPr>
            <w:r>
              <w:rPr>
                <w:szCs w:val="18"/>
              </w:rPr>
              <w:t>Mapped from</w:t>
            </w:r>
            <w:r w:rsidRPr="004E7563">
              <w:rPr>
                <w:szCs w:val="18"/>
              </w:rPr>
              <w:t xml:space="preserve"> </w:t>
            </w:r>
          </w:p>
        </w:tc>
      </w:tr>
      <w:tr w:rsidR="00FA529C" w:rsidRPr="004E7563" w14:paraId="44346011" w14:textId="77777777" w:rsidTr="00807245">
        <w:trPr>
          <w:cnfStyle w:val="000000100000" w:firstRow="0" w:lastRow="0" w:firstColumn="0" w:lastColumn="0" w:oddVBand="0" w:evenVBand="0" w:oddHBand="1" w:evenHBand="0" w:firstRowFirstColumn="0" w:firstRowLastColumn="0" w:lastRowFirstColumn="0" w:lastRowLastColumn="0"/>
        </w:trPr>
        <w:tc>
          <w:tcPr>
            <w:tcW w:w="744" w:type="pct"/>
            <w:hideMark/>
          </w:tcPr>
          <w:p w14:paraId="18DE33CA" w14:textId="77777777" w:rsidR="00FA529C" w:rsidRPr="004E7563" w:rsidRDefault="00FA529C" w:rsidP="003D3747">
            <w:pPr>
              <w:pStyle w:val="TableText"/>
            </w:pPr>
          </w:p>
        </w:tc>
        <w:tc>
          <w:tcPr>
            <w:tcW w:w="1699" w:type="pct"/>
            <w:hideMark/>
          </w:tcPr>
          <w:p w14:paraId="1F7589D4" w14:textId="77777777" w:rsidR="00FA529C" w:rsidRPr="004E7563" w:rsidRDefault="00FA529C" w:rsidP="003D3747">
            <w:pPr>
              <w:pStyle w:val="TableText"/>
            </w:pPr>
            <w:r w:rsidRPr="004E7563">
              <w:t>Sender</w:t>
            </w:r>
          </w:p>
        </w:tc>
        <w:tc>
          <w:tcPr>
            <w:tcW w:w="2557" w:type="pct"/>
            <w:hideMark/>
          </w:tcPr>
          <w:p w14:paraId="7B353B64" w14:textId="77777777" w:rsidR="00FA529C" w:rsidRPr="004E7563" w:rsidRDefault="00FA529C" w:rsidP="003D3747">
            <w:pPr>
              <w:pStyle w:val="TableText"/>
            </w:pPr>
            <w:r w:rsidRPr="0030016E">
              <w:t>Sender BIC</w:t>
            </w:r>
          </w:p>
        </w:tc>
      </w:tr>
      <w:tr w:rsidR="00FA529C" w:rsidRPr="004E7563" w14:paraId="6BDBB9AD" w14:textId="77777777" w:rsidTr="00807245">
        <w:trPr>
          <w:cnfStyle w:val="000000010000" w:firstRow="0" w:lastRow="0" w:firstColumn="0" w:lastColumn="0" w:oddVBand="0" w:evenVBand="0" w:oddHBand="0" w:evenHBand="1" w:firstRowFirstColumn="0" w:firstRowLastColumn="0" w:lastRowFirstColumn="0" w:lastRowLastColumn="0"/>
        </w:trPr>
        <w:tc>
          <w:tcPr>
            <w:tcW w:w="744" w:type="pct"/>
          </w:tcPr>
          <w:p w14:paraId="28564604" w14:textId="77777777" w:rsidR="00FA529C" w:rsidRPr="004E7563" w:rsidRDefault="00FA529C" w:rsidP="003D3747">
            <w:pPr>
              <w:pStyle w:val="TableText"/>
            </w:pPr>
          </w:p>
        </w:tc>
        <w:tc>
          <w:tcPr>
            <w:tcW w:w="1699" w:type="pct"/>
          </w:tcPr>
          <w:p w14:paraId="10C8D921" w14:textId="77777777" w:rsidR="00FA529C" w:rsidRPr="004E7563" w:rsidRDefault="00FA529C" w:rsidP="003D3747">
            <w:pPr>
              <w:pStyle w:val="TableText"/>
            </w:pPr>
            <w:r w:rsidRPr="004E7563">
              <w:t>Receiver</w:t>
            </w:r>
          </w:p>
        </w:tc>
        <w:tc>
          <w:tcPr>
            <w:tcW w:w="2557" w:type="pct"/>
          </w:tcPr>
          <w:p w14:paraId="043E7A05" w14:textId="77777777" w:rsidR="00FA529C" w:rsidRPr="004E7563" w:rsidRDefault="00FA529C" w:rsidP="003D3747">
            <w:pPr>
              <w:pStyle w:val="TableText"/>
              <w:rPr>
                <w:color w:val="333333"/>
              </w:rPr>
            </w:pPr>
            <w:r>
              <w:t>SWIFT BIC of receiver</w:t>
            </w:r>
          </w:p>
        </w:tc>
      </w:tr>
      <w:tr w:rsidR="00FA529C" w:rsidRPr="004E7563" w14:paraId="5CE591A0" w14:textId="77777777" w:rsidTr="00807245">
        <w:trPr>
          <w:cnfStyle w:val="000000100000" w:firstRow="0" w:lastRow="0" w:firstColumn="0" w:lastColumn="0" w:oddVBand="0" w:evenVBand="0" w:oddHBand="1" w:evenHBand="0" w:firstRowFirstColumn="0" w:firstRowLastColumn="0" w:lastRowFirstColumn="0" w:lastRowLastColumn="0"/>
        </w:trPr>
        <w:tc>
          <w:tcPr>
            <w:tcW w:w="744" w:type="pct"/>
          </w:tcPr>
          <w:p w14:paraId="676F13F6" w14:textId="77777777" w:rsidR="00FA529C" w:rsidRPr="004E7563" w:rsidRDefault="00FA529C" w:rsidP="003D3747">
            <w:pPr>
              <w:pStyle w:val="TableText"/>
            </w:pPr>
            <w:r w:rsidRPr="004E7563">
              <w:t>27</w:t>
            </w:r>
          </w:p>
        </w:tc>
        <w:tc>
          <w:tcPr>
            <w:tcW w:w="1699" w:type="pct"/>
          </w:tcPr>
          <w:p w14:paraId="2B5DB6C9" w14:textId="77777777" w:rsidR="00FA529C" w:rsidRPr="004E7563" w:rsidRDefault="00FA529C" w:rsidP="003D3747">
            <w:pPr>
              <w:pStyle w:val="TableText"/>
            </w:pPr>
            <w:r w:rsidRPr="004E7563">
              <w:t>Sequence of total</w:t>
            </w:r>
          </w:p>
        </w:tc>
        <w:tc>
          <w:tcPr>
            <w:tcW w:w="2557" w:type="pct"/>
          </w:tcPr>
          <w:p w14:paraId="4539FE82" w14:textId="77777777" w:rsidR="00FA529C" w:rsidRPr="004E7563" w:rsidRDefault="00FA529C" w:rsidP="003D3747">
            <w:pPr>
              <w:pStyle w:val="TableText"/>
            </w:pPr>
            <w:r w:rsidRPr="0015530B">
              <w:t>Set according to the number of messages by Tool  </w:t>
            </w:r>
          </w:p>
        </w:tc>
      </w:tr>
      <w:tr w:rsidR="00FA529C" w:rsidRPr="004E7563" w14:paraId="18A49DF5" w14:textId="77777777" w:rsidTr="00807245">
        <w:trPr>
          <w:cnfStyle w:val="000000010000" w:firstRow="0" w:lastRow="0" w:firstColumn="0" w:lastColumn="0" w:oddVBand="0" w:evenVBand="0" w:oddHBand="0" w:evenHBand="1" w:firstRowFirstColumn="0" w:firstRowLastColumn="0" w:lastRowFirstColumn="0" w:lastRowLastColumn="0"/>
        </w:trPr>
        <w:tc>
          <w:tcPr>
            <w:tcW w:w="744" w:type="pct"/>
          </w:tcPr>
          <w:p w14:paraId="6E107D24" w14:textId="77777777" w:rsidR="00FA529C" w:rsidRPr="004E7563" w:rsidRDefault="00FA529C" w:rsidP="003D3747">
            <w:pPr>
              <w:pStyle w:val="TableText"/>
            </w:pPr>
            <w:r w:rsidRPr="004E7563">
              <w:rPr>
                <w:color w:val="333333"/>
              </w:rPr>
              <w:lastRenderedPageBreak/>
              <w:t>20</w:t>
            </w:r>
          </w:p>
        </w:tc>
        <w:tc>
          <w:tcPr>
            <w:tcW w:w="1699" w:type="pct"/>
          </w:tcPr>
          <w:p w14:paraId="099DBC00" w14:textId="77777777" w:rsidR="00FA529C" w:rsidRPr="004E7563" w:rsidRDefault="00FA529C" w:rsidP="003D3747">
            <w:pPr>
              <w:pStyle w:val="TableText"/>
            </w:pPr>
            <w:r w:rsidRPr="004E7563">
              <w:rPr>
                <w:color w:val="333333"/>
              </w:rPr>
              <w:t>Transaction reference number</w:t>
            </w:r>
          </w:p>
        </w:tc>
        <w:tc>
          <w:tcPr>
            <w:tcW w:w="2557" w:type="pct"/>
          </w:tcPr>
          <w:p w14:paraId="03421176" w14:textId="77777777" w:rsidR="00FA529C" w:rsidRPr="004E7563" w:rsidRDefault="00FA529C" w:rsidP="003D3747">
            <w:pPr>
              <w:pStyle w:val="TableText"/>
            </w:pPr>
            <w:r w:rsidRPr="004E7563">
              <w:rPr>
                <w:color w:val="333333"/>
              </w:rPr>
              <w:t>Master reference</w:t>
            </w:r>
          </w:p>
        </w:tc>
      </w:tr>
      <w:tr w:rsidR="00FA529C" w:rsidRPr="004E7563" w14:paraId="1651A6CE" w14:textId="77777777" w:rsidTr="00807245">
        <w:trPr>
          <w:cnfStyle w:val="000000100000" w:firstRow="0" w:lastRow="0" w:firstColumn="0" w:lastColumn="0" w:oddVBand="0" w:evenVBand="0" w:oddHBand="1" w:evenHBand="0" w:firstRowFirstColumn="0" w:firstRowLastColumn="0" w:lastRowFirstColumn="0" w:lastRowLastColumn="0"/>
        </w:trPr>
        <w:tc>
          <w:tcPr>
            <w:tcW w:w="744" w:type="pct"/>
          </w:tcPr>
          <w:p w14:paraId="7E4C7B6C" w14:textId="77777777" w:rsidR="00FA529C" w:rsidRPr="004E7563" w:rsidRDefault="00FA529C" w:rsidP="003D3747">
            <w:pPr>
              <w:pStyle w:val="TableText"/>
            </w:pPr>
            <w:r w:rsidRPr="004E7563">
              <w:t>21</w:t>
            </w:r>
          </w:p>
        </w:tc>
        <w:tc>
          <w:tcPr>
            <w:tcW w:w="1699" w:type="pct"/>
          </w:tcPr>
          <w:p w14:paraId="5727D0A6" w14:textId="77777777" w:rsidR="00FA529C" w:rsidRPr="004E7563" w:rsidRDefault="00FA529C" w:rsidP="003D3747">
            <w:pPr>
              <w:pStyle w:val="TableText"/>
            </w:pPr>
            <w:r w:rsidRPr="004E7563">
              <w:t>Related reference number </w:t>
            </w:r>
          </w:p>
        </w:tc>
        <w:tc>
          <w:tcPr>
            <w:tcW w:w="2557" w:type="pct"/>
          </w:tcPr>
          <w:p w14:paraId="2D7C583B" w14:textId="77777777" w:rsidR="00FA529C" w:rsidRPr="004E7563" w:rsidRDefault="00FA529C" w:rsidP="003D3747">
            <w:pPr>
              <w:pStyle w:val="TableText"/>
            </w:pPr>
            <w:r w:rsidRPr="004E7563">
              <w:t>Not mapped</w:t>
            </w:r>
          </w:p>
        </w:tc>
      </w:tr>
      <w:tr w:rsidR="00FA529C" w:rsidRPr="004E7563" w14:paraId="351EE7AC" w14:textId="77777777" w:rsidTr="00807245">
        <w:trPr>
          <w:cnfStyle w:val="000000010000" w:firstRow="0" w:lastRow="0" w:firstColumn="0" w:lastColumn="0" w:oddVBand="0" w:evenVBand="0" w:oddHBand="0" w:evenHBand="1" w:firstRowFirstColumn="0" w:firstRowLastColumn="0" w:lastRowFirstColumn="0" w:lastRowLastColumn="0"/>
        </w:trPr>
        <w:tc>
          <w:tcPr>
            <w:tcW w:w="744" w:type="pct"/>
          </w:tcPr>
          <w:p w14:paraId="5578D85E" w14:textId="77777777" w:rsidR="00FA529C" w:rsidRPr="004E7563" w:rsidRDefault="00FA529C" w:rsidP="003D3747">
            <w:pPr>
              <w:pStyle w:val="TableText"/>
            </w:pPr>
            <w:r w:rsidRPr="004E7563">
              <w:t>22D</w:t>
            </w:r>
          </w:p>
        </w:tc>
        <w:tc>
          <w:tcPr>
            <w:tcW w:w="1699" w:type="pct"/>
          </w:tcPr>
          <w:p w14:paraId="18117C72" w14:textId="77777777" w:rsidR="00FA529C" w:rsidRPr="004E7563" w:rsidRDefault="00FA529C" w:rsidP="003D3747">
            <w:pPr>
              <w:pStyle w:val="TableText"/>
            </w:pPr>
            <w:r w:rsidRPr="004E7563">
              <w:t>Form of undertaking </w:t>
            </w:r>
          </w:p>
        </w:tc>
        <w:tc>
          <w:tcPr>
            <w:tcW w:w="2557" w:type="pct"/>
          </w:tcPr>
          <w:p w14:paraId="71DFE346" w14:textId="77777777" w:rsidR="00FA529C" w:rsidRPr="004E7563" w:rsidRDefault="00FA529C" w:rsidP="003D3747">
            <w:pPr>
              <w:pStyle w:val="TableText"/>
            </w:pPr>
            <w:r w:rsidRPr="004E7563">
              <w:t>Set to UNDK </w:t>
            </w:r>
          </w:p>
        </w:tc>
      </w:tr>
      <w:tr w:rsidR="00FA529C" w:rsidRPr="004E7563" w14:paraId="14340A45" w14:textId="77777777" w:rsidTr="00807245">
        <w:trPr>
          <w:cnfStyle w:val="000000100000" w:firstRow="0" w:lastRow="0" w:firstColumn="0" w:lastColumn="0" w:oddVBand="0" w:evenVBand="0" w:oddHBand="1" w:evenHBand="0" w:firstRowFirstColumn="0" w:firstRowLastColumn="0" w:lastRowFirstColumn="0" w:lastRowLastColumn="0"/>
        </w:trPr>
        <w:tc>
          <w:tcPr>
            <w:tcW w:w="744" w:type="pct"/>
          </w:tcPr>
          <w:p w14:paraId="7DAA730B" w14:textId="77777777" w:rsidR="00FA529C" w:rsidRPr="004E7563" w:rsidRDefault="00FA529C" w:rsidP="003D3747">
            <w:pPr>
              <w:pStyle w:val="TableText"/>
            </w:pPr>
            <w:r w:rsidRPr="004E7563">
              <w:t>23</w:t>
            </w:r>
          </w:p>
        </w:tc>
        <w:tc>
          <w:tcPr>
            <w:tcW w:w="1699" w:type="pct"/>
          </w:tcPr>
          <w:p w14:paraId="0F0C6ABB" w14:textId="77777777" w:rsidR="00FA529C" w:rsidRPr="004E7563" w:rsidRDefault="00FA529C" w:rsidP="003D3747">
            <w:pPr>
              <w:pStyle w:val="TableText"/>
            </w:pPr>
            <w:r w:rsidRPr="004E7563">
              <w:t>Undertaking number</w:t>
            </w:r>
          </w:p>
        </w:tc>
        <w:tc>
          <w:tcPr>
            <w:tcW w:w="2557" w:type="pct"/>
          </w:tcPr>
          <w:p w14:paraId="0C2A0EEB" w14:textId="77777777" w:rsidR="00161085" w:rsidRPr="00161085" w:rsidRDefault="00161085" w:rsidP="00161085">
            <w:pPr>
              <w:pStyle w:val="TableText"/>
              <w:rPr>
                <w:color w:val="333333"/>
              </w:rPr>
            </w:pPr>
            <w:r w:rsidRPr="00161085">
              <w:rPr>
                <w:color w:val="333333"/>
              </w:rPr>
              <w:t xml:space="preserve">Not mapped (REQISSUE), </w:t>
            </w:r>
          </w:p>
          <w:p w14:paraId="6A67339D" w14:textId="448B16E0" w:rsidR="00FA529C" w:rsidRPr="004E7563" w:rsidRDefault="00161085" w:rsidP="00161085">
            <w:pPr>
              <w:pStyle w:val="TableText"/>
              <w:rPr>
                <w:color w:val="333333"/>
              </w:rPr>
            </w:pPr>
            <w:r w:rsidRPr="00161085">
              <w:rPr>
                <w:color w:val="333333"/>
              </w:rPr>
              <w:t>Master reference (ISSUANCE)</w:t>
            </w:r>
          </w:p>
        </w:tc>
      </w:tr>
      <w:tr w:rsidR="00FA529C" w:rsidRPr="004E7563" w14:paraId="4F61E2F1" w14:textId="77777777" w:rsidTr="00807245">
        <w:trPr>
          <w:cnfStyle w:val="000000010000" w:firstRow="0" w:lastRow="0" w:firstColumn="0" w:lastColumn="0" w:oddVBand="0" w:evenVBand="0" w:oddHBand="0" w:evenHBand="1" w:firstRowFirstColumn="0" w:firstRowLastColumn="0" w:lastRowFirstColumn="0" w:lastRowLastColumn="0"/>
        </w:trPr>
        <w:tc>
          <w:tcPr>
            <w:tcW w:w="744" w:type="pct"/>
          </w:tcPr>
          <w:p w14:paraId="2B7AB2B0" w14:textId="77777777" w:rsidR="00FA529C" w:rsidRPr="004E7563" w:rsidRDefault="00FA529C" w:rsidP="003D3747">
            <w:pPr>
              <w:pStyle w:val="TableText"/>
              <w:rPr>
                <w:rFonts w:eastAsia="Times New Roman"/>
                <w:color w:val="000000"/>
              </w:rPr>
            </w:pPr>
            <w:r w:rsidRPr="004E7563">
              <w:rPr>
                <w:color w:val="333333"/>
              </w:rPr>
              <w:t>52a</w:t>
            </w:r>
          </w:p>
        </w:tc>
        <w:tc>
          <w:tcPr>
            <w:tcW w:w="1699" w:type="pct"/>
          </w:tcPr>
          <w:p w14:paraId="1D25D791" w14:textId="77777777" w:rsidR="00FA529C" w:rsidRPr="004E7563" w:rsidRDefault="00FA529C" w:rsidP="003D3747">
            <w:pPr>
              <w:pStyle w:val="TableText"/>
              <w:rPr>
                <w:rFonts w:eastAsia="Times New Roman"/>
                <w:color w:val="000000"/>
              </w:rPr>
            </w:pPr>
            <w:r w:rsidRPr="004E7563">
              <w:rPr>
                <w:color w:val="333333"/>
              </w:rPr>
              <w:t>Issuer</w:t>
            </w:r>
          </w:p>
        </w:tc>
        <w:tc>
          <w:tcPr>
            <w:tcW w:w="2557" w:type="pct"/>
          </w:tcPr>
          <w:p w14:paraId="4FCB900B" w14:textId="77777777" w:rsidR="00FA529C" w:rsidRPr="004E7563" w:rsidRDefault="00FA529C" w:rsidP="003D3747">
            <w:pPr>
              <w:pStyle w:val="TableText"/>
            </w:pPr>
            <w:r w:rsidRPr="004E7563">
              <w:rPr>
                <w:color w:val="333333"/>
              </w:rPr>
              <w:t>Set to BIC of the Behalf of branch </w:t>
            </w:r>
          </w:p>
        </w:tc>
      </w:tr>
      <w:tr w:rsidR="00FA529C" w:rsidRPr="004E7563" w14:paraId="66DE0B35" w14:textId="77777777" w:rsidTr="00807245">
        <w:trPr>
          <w:cnfStyle w:val="000000100000" w:firstRow="0" w:lastRow="0" w:firstColumn="0" w:lastColumn="0" w:oddVBand="0" w:evenVBand="0" w:oddHBand="1" w:evenHBand="0" w:firstRowFirstColumn="0" w:firstRowLastColumn="0" w:lastRowFirstColumn="0" w:lastRowLastColumn="0"/>
        </w:trPr>
        <w:tc>
          <w:tcPr>
            <w:tcW w:w="744" w:type="pct"/>
          </w:tcPr>
          <w:p w14:paraId="794C156F" w14:textId="77777777" w:rsidR="00FA529C" w:rsidRPr="004E7563" w:rsidRDefault="00FA529C" w:rsidP="003D3747">
            <w:pPr>
              <w:pStyle w:val="TableText"/>
            </w:pPr>
            <w:r w:rsidRPr="004E7563">
              <w:rPr>
                <w:color w:val="333333"/>
              </w:rPr>
              <w:t>23H</w:t>
            </w:r>
          </w:p>
        </w:tc>
        <w:tc>
          <w:tcPr>
            <w:tcW w:w="1699" w:type="pct"/>
          </w:tcPr>
          <w:p w14:paraId="76DF3403" w14:textId="77777777" w:rsidR="00FA529C" w:rsidRPr="004E7563" w:rsidRDefault="00FA529C" w:rsidP="003D3747">
            <w:pPr>
              <w:pStyle w:val="TableText"/>
            </w:pPr>
            <w:r w:rsidRPr="004E7563">
              <w:rPr>
                <w:color w:val="333333"/>
              </w:rPr>
              <w:t>Function of message</w:t>
            </w:r>
          </w:p>
        </w:tc>
        <w:tc>
          <w:tcPr>
            <w:tcW w:w="2557" w:type="pct"/>
          </w:tcPr>
          <w:p w14:paraId="6BDB5E7C" w14:textId="77777777" w:rsidR="00FA529C" w:rsidRPr="004E7563" w:rsidRDefault="00FA529C" w:rsidP="003D3747">
            <w:pPr>
              <w:pStyle w:val="TableText"/>
            </w:pPr>
            <w:r w:rsidRPr="004E7563">
              <w:rPr>
                <w:color w:val="333333"/>
              </w:rPr>
              <w:t>If Request type is 'Issue' - set to 'ISSUANCE'</w:t>
            </w:r>
          </w:p>
          <w:p w14:paraId="59C49D94" w14:textId="77777777" w:rsidR="00FA529C" w:rsidRPr="004E7563" w:rsidRDefault="00FA529C" w:rsidP="003D3747">
            <w:pPr>
              <w:pStyle w:val="TableText"/>
            </w:pPr>
            <w:r w:rsidRPr="004E7563">
              <w:rPr>
                <w:color w:val="333333"/>
              </w:rPr>
              <w:t>If 'Issue counter' or 'Issue counter &amp;</w:t>
            </w:r>
            <w:r>
              <w:rPr>
                <w:color w:val="333333"/>
              </w:rPr>
              <w:t xml:space="preserve"> </w:t>
            </w:r>
            <w:r w:rsidRPr="004E7563">
              <w:rPr>
                <w:color w:val="333333"/>
              </w:rPr>
              <w:t>request counter ' set to 'REQISSUE'</w:t>
            </w:r>
          </w:p>
        </w:tc>
      </w:tr>
      <w:tr w:rsidR="00FA529C" w:rsidRPr="004E7563" w14:paraId="1D44465B" w14:textId="77777777" w:rsidTr="00807245">
        <w:trPr>
          <w:cnfStyle w:val="000000010000" w:firstRow="0" w:lastRow="0" w:firstColumn="0" w:lastColumn="0" w:oddVBand="0" w:evenVBand="0" w:oddHBand="0" w:evenHBand="1" w:firstRowFirstColumn="0" w:firstRowLastColumn="0" w:lastRowFirstColumn="0" w:lastRowLastColumn="0"/>
        </w:trPr>
        <w:tc>
          <w:tcPr>
            <w:tcW w:w="744" w:type="pct"/>
          </w:tcPr>
          <w:p w14:paraId="6F60E54A" w14:textId="77777777" w:rsidR="00FA529C" w:rsidRPr="004E7563" w:rsidRDefault="00FA529C" w:rsidP="003D3747">
            <w:pPr>
              <w:pStyle w:val="TableText"/>
              <w:rPr>
                <w:rFonts w:eastAsia="Times New Roman"/>
              </w:rPr>
            </w:pPr>
            <w:r w:rsidRPr="004E7563">
              <w:t>45D</w:t>
            </w:r>
          </w:p>
        </w:tc>
        <w:tc>
          <w:tcPr>
            <w:tcW w:w="1699" w:type="pct"/>
          </w:tcPr>
          <w:p w14:paraId="73493D71" w14:textId="77777777" w:rsidR="00FA529C" w:rsidRPr="004E7563" w:rsidRDefault="00FA529C" w:rsidP="003D3747">
            <w:pPr>
              <w:pStyle w:val="TableText"/>
              <w:rPr>
                <w:rFonts w:eastAsia="Times New Roman"/>
              </w:rPr>
            </w:pPr>
            <w:r w:rsidRPr="004E7563">
              <w:t>Narrative</w:t>
            </w:r>
          </w:p>
        </w:tc>
        <w:tc>
          <w:tcPr>
            <w:tcW w:w="2557" w:type="pct"/>
          </w:tcPr>
          <w:p w14:paraId="5BC7181A" w14:textId="77777777" w:rsidR="00FA529C" w:rsidRDefault="00FA529C" w:rsidP="003D3747">
            <w:pPr>
              <w:pStyle w:val="TableText"/>
              <w:rPr>
                <w:color w:val="333333"/>
              </w:rPr>
            </w:pPr>
            <w:r w:rsidRPr="004E7563">
              <w:rPr>
                <w:color w:val="333333"/>
              </w:rPr>
              <w:t>If Request type is</w:t>
            </w:r>
          </w:p>
          <w:p w14:paraId="7FF4879D" w14:textId="2BBC0485" w:rsidR="00FA529C" w:rsidRPr="006B5225" w:rsidRDefault="00FA529C" w:rsidP="003D3747">
            <w:pPr>
              <w:pStyle w:val="TableText"/>
            </w:pPr>
            <w:r w:rsidRPr="004E7563">
              <w:rPr>
                <w:color w:val="333333"/>
              </w:rPr>
              <w:t xml:space="preserve">'Issue'- narrative is set </w:t>
            </w:r>
            <w:r w:rsidR="00E37D49" w:rsidRPr="004E7563">
              <w:rPr>
                <w:color w:val="333333"/>
              </w:rPr>
              <w:t>from’</w:t>
            </w:r>
            <w:r>
              <w:rPr>
                <w:rFonts w:cs="Arial"/>
                <w:color w:val="333333"/>
                <w:sz w:val="20"/>
                <w:szCs w:val="20"/>
                <w:shd w:val="clear" w:color="auto" w:fill="FFFFFF"/>
              </w:rPr>
              <w:t xml:space="preserve"> Undertaking terms and conditions’</w:t>
            </w:r>
          </w:p>
          <w:p w14:paraId="6303A0FF" w14:textId="77777777" w:rsidR="00FA529C" w:rsidRPr="004E7563" w:rsidRDefault="00FA529C" w:rsidP="003D3747">
            <w:pPr>
              <w:pStyle w:val="TableText"/>
            </w:pPr>
            <w:r w:rsidRPr="004E7563">
              <w:rPr>
                <w:color w:val="333333"/>
              </w:rPr>
              <w:t>If 'Issue counter'</w:t>
            </w:r>
            <w:r>
              <w:rPr>
                <w:color w:val="333333"/>
              </w:rPr>
              <w:t xml:space="preserve"> </w:t>
            </w:r>
            <w:r w:rsidRPr="004E7563">
              <w:rPr>
                <w:color w:val="333333"/>
              </w:rPr>
              <w:t>or 'Issue counter &amp; request counter' narrative is set</w:t>
            </w:r>
            <w:r>
              <w:rPr>
                <w:color w:val="333333"/>
              </w:rPr>
              <w:t xml:space="preserve"> </w:t>
            </w:r>
            <w:r w:rsidRPr="004E7563">
              <w:rPr>
                <w:color w:val="333333"/>
              </w:rPr>
              <w:t xml:space="preserve">from 'Counter to Send - </w:t>
            </w:r>
            <w:r>
              <w:rPr>
                <w:rFonts w:cs="Arial"/>
                <w:color w:val="333333"/>
                <w:sz w:val="20"/>
                <w:szCs w:val="20"/>
                <w:shd w:val="clear" w:color="auto" w:fill="FFFFFF"/>
              </w:rPr>
              <w:t>Undertaking terms and conditions</w:t>
            </w:r>
            <w:r w:rsidRPr="004E7563" w:rsidDel="00326035">
              <w:rPr>
                <w:color w:val="333333"/>
              </w:rPr>
              <w:t xml:space="preserve"> </w:t>
            </w:r>
            <w:r w:rsidRPr="004E7563">
              <w:rPr>
                <w:color w:val="333333"/>
              </w:rPr>
              <w:t>' plus followed by</w:t>
            </w:r>
            <w:r>
              <w:rPr>
                <w:color w:val="333333"/>
              </w:rPr>
              <w:t xml:space="preserve"> </w:t>
            </w:r>
            <w:r w:rsidRPr="004E7563">
              <w:rPr>
                <w:color w:val="333333"/>
              </w:rPr>
              <w:t xml:space="preserve">'Local </w:t>
            </w:r>
            <w:r>
              <w:rPr>
                <w:rFonts w:cs="Arial"/>
                <w:color w:val="333333"/>
                <w:sz w:val="20"/>
                <w:szCs w:val="20"/>
                <w:shd w:val="clear" w:color="auto" w:fill="FFFFFF"/>
              </w:rPr>
              <w:t>Undertaking terms and conditions</w:t>
            </w:r>
            <w:r>
              <w:rPr>
                <w:color w:val="333333"/>
              </w:rPr>
              <w:t>’</w:t>
            </w:r>
          </w:p>
        </w:tc>
      </w:tr>
      <w:tr w:rsidR="00FA529C" w:rsidRPr="004E7563" w14:paraId="4036A00C" w14:textId="77777777" w:rsidTr="00807245">
        <w:trPr>
          <w:cnfStyle w:val="000000100000" w:firstRow="0" w:lastRow="0" w:firstColumn="0" w:lastColumn="0" w:oddVBand="0" w:evenVBand="0" w:oddHBand="1" w:evenHBand="0" w:firstRowFirstColumn="0" w:firstRowLastColumn="0" w:lastRowFirstColumn="0" w:lastRowLastColumn="0"/>
        </w:trPr>
        <w:tc>
          <w:tcPr>
            <w:tcW w:w="744" w:type="pct"/>
          </w:tcPr>
          <w:p w14:paraId="5F4BE43A" w14:textId="77777777" w:rsidR="00FA529C" w:rsidRPr="004E7563" w:rsidRDefault="00FA529C" w:rsidP="003D3747">
            <w:pPr>
              <w:pStyle w:val="TableText"/>
            </w:pPr>
            <w:r w:rsidRPr="004E7563">
              <w:t>23X</w:t>
            </w:r>
          </w:p>
        </w:tc>
        <w:tc>
          <w:tcPr>
            <w:tcW w:w="1699" w:type="pct"/>
          </w:tcPr>
          <w:p w14:paraId="7D7F76BC" w14:textId="77777777" w:rsidR="00FA529C" w:rsidRPr="004E7563" w:rsidRDefault="00FA529C" w:rsidP="003D3747">
            <w:pPr>
              <w:pStyle w:val="TableText"/>
            </w:pPr>
            <w:r w:rsidRPr="004E7563">
              <w:t>File identification</w:t>
            </w:r>
          </w:p>
        </w:tc>
        <w:tc>
          <w:tcPr>
            <w:tcW w:w="2557" w:type="pct"/>
          </w:tcPr>
          <w:p w14:paraId="1DFAF931" w14:textId="77777777" w:rsidR="00FA529C" w:rsidRPr="004E7563" w:rsidRDefault="00FA529C" w:rsidP="003D3747">
            <w:pPr>
              <w:pStyle w:val="TableText"/>
              <w:rPr>
                <w:b/>
              </w:rPr>
            </w:pPr>
            <w:r w:rsidRPr="00215C40">
              <w:t>Delivery channel and associated file name/reference for attached documents</w:t>
            </w:r>
          </w:p>
        </w:tc>
      </w:tr>
    </w:tbl>
    <w:p w14:paraId="6EACC4D3" w14:textId="2B2BAE04" w:rsidR="005A77E3" w:rsidRDefault="005A77E3" w:rsidP="000D3507">
      <w:pPr>
        <w:spacing w:after="200" w:line="276" w:lineRule="auto"/>
      </w:pPr>
    </w:p>
    <w:p w14:paraId="00126528" w14:textId="61D883A7" w:rsidR="00ED5BC5" w:rsidRDefault="00ED5BC5" w:rsidP="00ED5BC5">
      <w:pPr>
        <w:pStyle w:val="Heading3"/>
      </w:pPr>
      <w:bookmarkStart w:id="177" w:name="_Toc160048713"/>
      <w:r>
        <w:t>MT759 - Ancillary Trade Structured Message (ISSAMEND &amp; REQAMEND)</w:t>
      </w:r>
      <w:bookmarkEnd w:id="177"/>
    </w:p>
    <w:p w14:paraId="5CBF7151" w14:textId="214D2450" w:rsidR="00ED5BC5" w:rsidRDefault="00ED5BC5" w:rsidP="00ED5BC5">
      <w:pPr>
        <w:pStyle w:val="BodyText"/>
      </w:pPr>
      <w:r>
        <w:t xml:space="preserve">The MT759 - Ancillary Trade Structured message can be </w:t>
      </w:r>
      <w:r w:rsidRPr="001A1A8B">
        <w:t xml:space="preserve">generated from within the </w:t>
      </w:r>
      <w:r>
        <w:t xml:space="preserve">Issued Undertaking </w:t>
      </w:r>
      <w:r w:rsidR="00651B02">
        <w:t xml:space="preserve">Amend </w:t>
      </w:r>
      <w:r w:rsidRPr="001A1A8B">
        <w:t xml:space="preserve">event, and </w:t>
      </w:r>
      <w:r w:rsidR="00651B02">
        <w:t>is</w:t>
      </w:r>
      <w:r w:rsidRPr="001A1A8B">
        <w:t xml:space="preserve"> sent by the issuing bank to the advising bank</w:t>
      </w:r>
      <w:r>
        <w:t xml:space="preserve"> or next issuing bank to</w:t>
      </w:r>
    </w:p>
    <w:p w14:paraId="376B1CB3" w14:textId="77777777" w:rsidR="00ED5BC5" w:rsidRDefault="00ED5BC5" w:rsidP="00ED5BC5">
      <w:pPr>
        <w:pStyle w:val="BulletLevel1"/>
      </w:pPr>
      <w:r>
        <w:t>Issuance of a Dependent undertaking or</w:t>
      </w:r>
    </w:p>
    <w:p w14:paraId="2338D233" w14:textId="424164E4" w:rsidR="00ED5BC5" w:rsidRDefault="00ED5BC5" w:rsidP="00ED5BC5">
      <w:pPr>
        <w:pStyle w:val="BulletLevel1"/>
      </w:pPr>
      <w:r>
        <w:t xml:space="preserve">Request the Issuance of Local undertaking </w:t>
      </w:r>
    </w:p>
    <w:p w14:paraId="61C859F0" w14:textId="77777777" w:rsidR="00E55CC4" w:rsidRPr="00E615D4" w:rsidRDefault="00E55CC4" w:rsidP="00552D6A">
      <w:pPr>
        <w:pStyle w:val="BulletLevel1"/>
        <w:numPr>
          <w:ilvl w:val="0"/>
          <w:numId w:val="0"/>
        </w:numPr>
        <w:ind w:left="360" w:hanging="360"/>
      </w:pPr>
    </w:p>
    <w:tbl>
      <w:tblPr>
        <w:tblStyle w:val="TableGridHeader3"/>
        <w:tblW w:w="5000" w:type="pct"/>
        <w:tblLook w:val="04A0" w:firstRow="1" w:lastRow="0" w:firstColumn="1" w:lastColumn="0" w:noHBand="0" w:noVBand="1"/>
      </w:tblPr>
      <w:tblGrid>
        <w:gridCol w:w="1470"/>
        <w:gridCol w:w="3541"/>
        <w:gridCol w:w="4869"/>
      </w:tblGrid>
      <w:tr w:rsidR="00540BBD" w:rsidRPr="004E7563" w14:paraId="0C7E1158" w14:textId="77777777" w:rsidTr="003D3747">
        <w:trPr>
          <w:cnfStyle w:val="100000000000" w:firstRow="1" w:lastRow="0" w:firstColumn="0" w:lastColumn="0" w:oddVBand="0" w:evenVBand="0" w:oddHBand="0" w:evenHBand="0" w:firstRowFirstColumn="0" w:firstRowLastColumn="0" w:lastRowFirstColumn="0" w:lastRowLastColumn="0"/>
          <w:tblHeader/>
        </w:trPr>
        <w:tc>
          <w:tcPr>
            <w:tcW w:w="744" w:type="pct"/>
            <w:hideMark/>
          </w:tcPr>
          <w:p w14:paraId="10A2EAE6" w14:textId="77777777" w:rsidR="00540BBD" w:rsidRPr="004E7563" w:rsidRDefault="00540BBD" w:rsidP="003D3747">
            <w:pPr>
              <w:pStyle w:val="TableHead"/>
              <w:spacing w:before="31" w:after="42"/>
              <w:rPr>
                <w:szCs w:val="18"/>
              </w:rPr>
            </w:pPr>
            <w:r w:rsidRPr="004E7563">
              <w:rPr>
                <w:szCs w:val="18"/>
              </w:rPr>
              <w:t>Tag</w:t>
            </w:r>
          </w:p>
        </w:tc>
        <w:tc>
          <w:tcPr>
            <w:tcW w:w="1792" w:type="pct"/>
            <w:hideMark/>
          </w:tcPr>
          <w:p w14:paraId="551A26BC" w14:textId="77777777" w:rsidR="00540BBD" w:rsidRPr="004E7563" w:rsidRDefault="00540BBD" w:rsidP="003D3747">
            <w:pPr>
              <w:pStyle w:val="TableHead"/>
              <w:spacing w:before="31" w:after="42"/>
              <w:rPr>
                <w:szCs w:val="18"/>
              </w:rPr>
            </w:pPr>
            <w:r>
              <w:rPr>
                <w:szCs w:val="18"/>
              </w:rPr>
              <w:t>Field name</w:t>
            </w:r>
          </w:p>
        </w:tc>
        <w:tc>
          <w:tcPr>
            <w:tcW w:w="2464" w:type="pct"/>
            <w:hideMark/>
          </w:tcPr>
          <w:p w14:paraId="674CE870" w14:textId="77777777" w:rsidR="00540BBD" w:rsidRPr="004E7563" w:rsidRDefault="00540BBD" w:rsidP="003D3747">
            <w:pPr>
              <w:pStyle w:val="TableHead"/>
              <w:spacing w:before="31" w:after="42"/>
              <w:rPr>
                <w:szCs w:val="18"/>
              </w:rPr>
            </w:pPr>
            <w:r>
              <w:rPr>
                <w:szCs w:val="18"/>
              </w:rPr>
              <w:t>Mapped from</w:t>
            </w:r>
            <w:r w:rsidRPr="004E7563">
              <w:rPr>
                <w:szCs w:val="18"/>
              </w:rPr>
              <w:t xml:space="preserve"> </w:t>
            </w:r>
          </w:p>
        </w:tc>
      </w:tr>
      <w:tr w:rsidR="00540BBD" w:rsidRPr="004E7563" w14:paraId="2250E10E" w14:textId="77777777" w:rsidTr="003D3747">
        <w:trPr>
          <w:cnfStyle w:val="000000100000" w:firstRow="0" w:lastRow="0" w:firstColumn="0" w:lastColumn="0" w:oddVBand="0" w:evenVBand="0" w:oddHBand="1" w:evenHBand="0" w:firstRowFirstColumn="0" w:firstRowLastColumn="0" w:lastRowFirstColumn="0" w:lastRowLastColumn="0"/>
        </w:trPr>
        <w:tc>
          <w:tcPr>
            <w:tcW w:w="744" w:type="pct"/>
            <w:hideMark/>
          </w:tcPr>
          <w:p w14:paraId="5B6C0BB9" w14:textId="77777777" w:rsidR="00540BBD" w:rsidRPr="004E7563" w:rsidRDefault="00540BBD" w:rsidP="003D3747">
            <w:pPr>
              <w:pStyle w:val="TableText"/>
            </w:pPr>
          </w:p>
        </w:tc>
        <w:tc>
          <w:tcPr>
            <w:tcW w:w="1792" w:type="pct"/>
            <w:hideMark/>
          </w:tcPr>
          <w:p w14:paraId="5B0A9F3B" w14:textId="77777777" w:rsidR="00540BBD" w:rsidRPr="004E7563" w:rsidRDefault="00540BBD" w:rsidP="003D3747">
            <w:pPr>
              <w:pStyle w:val="TableText"/>
            </w:pPr>
            <w:r w:rsidRPr="004E7563">
              <w:t>Sender</w:t>
            </w:r>
          </w:p>
        </w:tc>
        <w:tc>
          <w:tcPr>
            <w:tcW w:w="2464" w:type="pct"/>
            <w:hideMark/>
          </w:tcPr>
          <w:p w14:paraId="418B9145" w14:textId="77777777" w:rsidR="00540BBD" w:rsidRPr="004E7563" w:rsidRDefault="00540BBD" w:rsidP="003D3747">
            <w:pPr>
              <w:pStyle w:val="TableText"/>
            </w:pPr>
            <w:r w:rsidRPr="0030016E">
              <w:t>Sender BIC</w:t>
            </w:r>
          </w:p>
        </w:tc>
      </w:tr>
      <w:tr w:rsidR="00540BBD" w:rsidRPr="004E7563" w14:paraId="3505269A" w14:textId="77777777" w:rsidTr="003D3747">
        <w:trPr>
          <w:cnfStyle w:val="000000010000" w:firstRow="0" w:lastRow="0" w:firstColumn="0" w:lastColumn="0" w:oddVBand="0" w:evenVBand="0" w:oddHBand="0" w:evenHBand="1" w:firstRowFirstColumn="0" w:firstRowLastColumn="0" w:lastRowFirstColumn="0" w:lastRowLastColumn="0"/>
        </w:trPr>
        <w:tc>
          <w:tcPr>
            <w:tcW w:w="744" w:type="pct"/>
          </w:tcPr>
          <w:p w14:paraId="13D69986" w14:textId="77777777" w:rsidR="00540BBD" w:rsidRPr="004E7563" w:rsidRDefault="00540BBD" w:rsidP="003D3747">
            <w:pPr>
              <w:pStyle w:val="TableText"/>
            </w:pPr>
          </w:p>
        </w:tc>
        <w:tc>
          <w:tcPr>
            <w:tcW w:w="1792" w:type="pct"/>
          </w:tcPr>
          <w:p w14:paraId="2ACC6F71" w14:textId="77777777" w:rsidR="00540BBD" w:rsidRPr="004E7563" w:rsidRDefault="00540BBD" w:rsidP="003D3747">
            <w:pPr>
              <w:pStyle w:val="TableText"/>
            </w:pPr>
            <w:r w:rsidRPr="004E7563">
              <w:t>Receiver</w:t>
            </w:r>
          </w:p>
        </w:tc>
        <w:tc>
          <w:tcPr>
            <w:tcW w:w="2464" w:type="pct"/>
          </w:tcPr>
          <w:p w14:paraId="7FDBF9A5" w14:textId="77777777" w:rsidR="00540BBD" w:rsidRPr="004E7563" w:rsidRDefault="00540BBD" w:rsidP="003D3747">
            <w:pPr>
              <w:pStyle w:val="TableText"/>
              <w:rPr>
                <w:color w:val="333333"/>
              </w:rPr>
            </w:pPr>
            <w:r>
              <w:t>SWIFT BIC of receiver</w:t>
            </w:r>
          </w:p>
        </w:tc>
      </w:tr>
      <w:tr w:rsidR="00540BBD" w:rsidRPr="004E7563" w14:paraId="7E54170A" w14:textId="77777777" w:rsidTr="003D3747">
        <w:trPr>
          <w:cnfStyle w:val="000000100000" w:firstRow="0" w:lastRow="0" w:firstColumn="0" w:lastColumn="0" w:oddVBand="0" w:evenVBand="0" w:oddHBand="1" w:evenHBand="0" w:firstRowFirstColumn="0" w:firstRowLastColumn="0" w:lastRowFirstColumn="0" w:lastRowLastColumn="0"/>
        </w:trPr>
        <w:tc>
          <w:tcPr>
            <w:tcW w:w="744" w:type="pct"/>
          </w:tcPr>
          <w:p w14:paraId="21A6BEEF" w14:textId="77777777" w:rsidR="00540BBD" w:rsidRPr="004E7563" w:rsidRDefault="00540BBD" w:rsidP="003D3747">
            <w:pPr>
              <w:pStyle w:val="TableText"/>
            </w:pPr>
            <w:r w:rsidRPr="004E7563">
              <w:t>27</w:t>
            </w:r>
          </w:p>
        </w:tc>
        <w:tc>
          <w:tcPr>
            <w:tcW w:w="1792" w:type="pct"/>
          </w:tcPr>
          <w:p w14:paraId="14F79A43" w14:textId="77777777" w:rsidR="00540BBD" w:rsidRPr="004E7563" w:rsidRDefault="00540BBD" w:rsidP="003D3747">
            <w:pPr>
              <w:pStyle w:val="TableText"/>
            </w:pPr>
            <w:r w:rsidRPr="004E7563">
              <w:t>Sequence of total</w:t>
            </w:r>
          </w:p>
        </w:tc>
        <w:tc>
          <w:tcPr>
            <w:tcW w:w="2464" w:type="pct"/>
          </w:tcPr>
          <w:p w14:paraId="79E5C218" w14:textId="77777777" w:rsidR="00540BBD" w:rsidRPr="004E7563" w:rsidRDefault="00540BBD" w:rsidP="003D3747">
            <w:pPr>
              <w:pStyle w:val="TableText"/>
            </w:pPr>
            <w:r w:rsidRPr="0015530B">
              <w:t>Set according to the number of messages by Tool  </w:t>
            </w:r>
          </w:p>
        </w:tc>
      </w:tr>
      <w:tr w:rsidR="00540BBD" w:rsidRPr="004E7563" w14:paraId="6B84E4D5" w14:textId="77777777" w:rsidTr="003D3747">
        <w:trPr>
          <w:cnfStyle w:val="000000010000" w:firstRow="0" w:lastRow="0" w:firstColumn="0" w:lastColumn="0" w:oddVBand="0" w:evenVBand="0" w:oddHBand="0" w:evenHBand="1" w:firstRowFirstColumn="0" w:firstRowLastColumn="0" w:lastRowFirstColumn="0" w:lastRowLastColumn="0"/>
        </w:trPr>
        <w:tc>
          <w:tcPr>
            <w:tcW w:w="744" w:type="pct"/>
          </w:tcPr>
          <w:p w14:paraId="7B04D271" w14:textId="77777777" w:rsidR="00540BBD" w:rsidRPr="004E7563" w:rsidRDefault="00540BBD" w:rsidP="003D3747">
            <w:pPr>
              <w:pStyle w:val="TableText"/>
            </w:pPr>
            <w:r w:rsidRPr="004E7563">
              <w:rPr>
                <w:color w:val="333333"/>
              </w:rPr>
              <w:t>20</w:t>
            </w:r>
          </w:p>
        </w:tc>
        <w:tc>
          <w:tcPr>
            <w:tcW w:w="1792" w:type="pct"/>
          </w:tcPr>
          <w:p w14:paraId="030A23FA" w14:textId="77777777" w:rsidR="00540BBD" w:rsidRPr="004E7563" w:rsidRDefault="00540BBD" w:rsidP="003D3747">
            <w:pPr>
              <w:pStyle w:val="TableText"/>
            </w:pPr>
            <w:r w:rsidRPr="004E7563">
              <w:rPr>
                <w:color w:val="333333"/>
              </w:rPr>
              <w:t>Transaction reference number</w:t>
            </w:r>
          </w:p>
        </w:tc>
        <w:tc>
          <w:tcPr>
            <w:tcW w:w="2464" w:type="pct"/>
          </w:tcPr>
          <w:p w14:paraId="3712E917" w14:textId="77777777" w:rsidR="00540BBD" w:rsidRPr="004E7563" w:rsidRDefault="00540BBD" w:rsidP="003D3747">
            <w:pPr>
              <w:pStyle w:val="TableText"/>
            </w:pPr>
            <w:r w:rsidRPr="004E7563">
              <w:rPr>
                <w:color w:val="333333"/>
              </w:rPr>
              <w:t>Master reference</w:t>
            </w:r>
          </w:p>
        </w:tc>
      </w:tr>
      <w:tr w:rsidR="00540BBD" w:rsidRPr="004E7563" w14:paraId="0301B4E3" w14:textId="77777777" w:rsidTr="003D3747">
        <w:trPr>
          <w:cnfStyle w:val="000000100000" w:firstRow="0" w:lastRow="0" w:firstColumn="0" w:lastColumn="0" w:oddVBand="0" w:evenVBand="0" w:oddHBand="1" w:evenHBand="0" w:firstRowFirstColumn="0" w:firstRowLastColumn="0" w:lastRowFirstColumn="0" w:lastRowLastColumn="0"/>
        </w:trPr>
        <w:tc>
          <w:tcPr>
            <w:tcW w:w="744" w:type="pct"/>
          </w:tcPr>
          <w:p w14:paraId="644BA92D" w14:textId="77777777" w:rsidR="00540BBD" w:rsidRPr="004E7563" w:rsidRDefault="00540BBD" w:rsidP="003D3747">
            <w:pPr>
              <w:pStyle w:val="TableText"/>
            </w:pPr>
            <w:r w:rsidRPr="004E7563">
              <w:t>21</w:t>
            </w:r>
          </w:p>
        </w:tc>
        <w:tc>
          <w:tcPr>
            <w:tcW w:w="1792" w:type="pct"/>
          </w:tcPr>
          <w:p w14:paraId="45A60F78" w14:textId="77777777" w:rsidR="00540BBD" w:rsidRPr="004E7563" w:rsidRDefault="00540BBD" w:rsidP="003D3747">
            <w:pPr>
              <w:pStyle w:val="TableText"/>
            </w:pPr>
            <w:r w:rsidRPr="004E7563">
              <w:t>Related reference number </w:t>
            </w:r>
          </w:p>
        </w:tc>
        <w:tc>
          <w:tcPr>
            <w:tcW w:w="2464" w:type="pct"/>
          </w:tcPr>
          <w:p w14:paraId="0EAC4C8F" w14:textId="77777777" w:rsidR="00540BBD" w:rsidRPr="004E7563" w:rsidRDefault="00540BBD" w:rsidP="003D3747">
            <w:pPr>
              <w:pStyle w:val="TableText"/>
            </w:pPr>
            <w:r w:rsidRPr="00533A70">
              <w:rPr>
                <w:rFonts w:eastAsia="Times New Roman" w:cs="Arial"/>
                <w:color w:val="172B4D"/>
                <w:szCs w:val="18"/>
                <w:lang w:val="en-GB" w:eastAsia="en-GB"/>
              </w:rPr>
              <w:t>Addressee party</w:t>
            </w:r>
            <w:r>
              <w:rPr>
                <w:rFonts w:eastAsia="Times New Roman" w:cs="Arial"/>
                <w:color w:val="172B4D"/>
                <w:szCs w:val="18"/>
                <w:lang w:val="en-GB" w:eastAsia="en-GB"/>
              </w:rPr>
              <w:t>’s</w:t>
            </w:r>
            <w:r w:rsidRPr="00533A70">
              <w:rPr>
                <w:rFonts w:eastAsia="Times New Roman" w:cs="Arial"/>
                <w:color w:val="172B4D"/>
                <w:szCs w:val="18"/>
                <w:lang w:val="en-GB" w:eastAsia="en-GB"/>
              </w:rPr>
              <w:t xml:space="preserve"> reference</w:t>
            </w:r>
            <w:r>
              <w:t xml:space="preserve">, </w:t>
            </w:r>
            <w:proofErr w:type="gramStart"/>
            <w:r>
              <w:t>If</w:t>
            </w:r>
            <w:proofErr w:type="gramEnd"/>
            <w:r>
              <w:t xml:space="preserve"> reference do not exist then NOREF will be populated.</w:t>
            </w:r>
            <w:r w:rsidRPr="009228EE">
              <w:t> </w:t>
            </w:r>
          </w:p>
        </w:tc>
      </w:tr>
      <w:tr w:rsidR="00540BBD" w:rsidRPr="004E7563" w14:paraId="73E95FEA" w14:textId="77777777" w:rsidTr="003D3747">
        <w:trPr>
          <w:cnfStyle w:val="000000010000" w:firstRow="0" w:lastRow="0" w:firstColumn="0" w:lastColumn="0" w:oddVBand="0" w:evenVBand="0" w:oddHBand="0" w:evenHBand="1" w:firstRowFirstColumn="0" w:firstRowLastColumn="0" w:lastRowFirstColumn="0" w:lastRowLastColumn="0"/>
        </w:trPr>
        <w:tc>
          <w:tcPr>
            <w:tcW w:w="744" w:type="pct"/>
          </w:tcPr>
          <w:p w14:paraId="73851F03" w14:textId="77777777" w:rsidR="00540BBD" w:rsidRPr="004E7563" w:rsidRDefault="00540BBD" w:rsidP="003D3747">
            <w:pPr>
              <w:pStyle w:val="TableText"/>
            </w:pPr>
            <w:r w:rsidRPr="004E7563">
              <w:t>22D</w:t>
            </w:r>
          </w:p>
        </w:tc>
        <w:tc>
          <w:tcPr>
            <w:tcW w:w="1792" w:type="pct"/>
          </w:tcPr>
          <w:p w14:paraId="550398EC" w14:textId="77777777" w:rsidR="00540BBD" w:rsidRPr="004E7563" w:rsidRDefault="00540BBD" w:rsidP="003D3747">
            <w:pPr>
              <w:pStyle w:val="TableText"/>
            </w:pPr>
            <w:r w:rsidRPr="004E7563">
              <w:t>Form of undertaking </w:t>
            </w:r>
          </w:p>
        </w:tc>
        <w:tc>
          <w:tcPr>
            <w:tcW w:w="2464" w:type="pct"/>
          </w:tcPr>
          <w:p w14:paraId="060E769F" w14:textId="77777777" w:rsidR="00540BBD" w:rsidRPr="004E7563" w:rsidRDefault="00540BBD" w:rsidP="003D3747">
            <w:pPr>
              <w:pStyle w:val="TableText"/>
            </w:pPr>
            <w:r w:rsidRPr="004E7563">
              <w:t>Set to UNDK </w:t>
            </w:r>
          </w:p>
        </w:tc>
      </w:tr>
      <w:tr w:rsidR="00540BBD" w:rsidRPr="004E7563" w14:paraId="3F662F31" w14:textId="77777777" w:rsidTr="003D3747">
        <w:trPr>
          <w:cnfStyle w:val="000000100000" w:firstRow="0" w:lastRow="0" w:firstColumn="0" w:lastColumn="0" w:oddVBand="0" w:evenVBand="0" w:oddHBand="1" w:evenHBand="0" w:firstRowFirstColumn="0" w:firstRowLastColumn="0" w:lastRowFirstColumn="0" w:lastRowLastColumn="0"/>
        </w:trPr>
        <w:tc>
          <w:tcPr>
            <w:tcW w:w="744" w:type="pct"/>
          </w:tcPr>
          <w:p w14:paraId="5B119003" w14:textId="77777777" w:rsidR="00540BBD" w:rsidRPr="004E7563" w:rsidRDefault="00540BBD" w:rsidP="003D3747">
            <w:pPr>
              <w:pStyle w:val="TableText"/>
            </w:pPr>
            <w:r w:rsidRPr="004E7563">
              <w:t>23</w:t>
            </w:r>
          </w:p>
        </w:tc>
        <w:tc>
          <w:tcPr>
            <w:tcW w:w="1792" w:type="pct"/>
          </w:tcPr>
          <w:p w14:paraId="4BCEB49B" w14:textId="77777777" w:rsidR="00540BBD" w:rsidRPr="004E7563" w:rsidRDefault="00540BBD" w:rsidP="003D3747">
            <w:pPr>
              <w:pStyle w:val="TableText"/>
            </w:pPr>
            <w:r w:rsidRPr="004E7563">
              <w:t>Undertaking number</w:t>
            </w:r>
          </w:p>
        </w:tc>
        <w:tc>
          <w:tcPr>
            <w:tcW w:w="2464" w:type="pct"/>
          </w:tcPr>
          <w:p w14:paraId="53F37F44" w14:textId="77777777" w:rsidR="00540BBD" w:rsidRPr="004E7563" w:rsidRDefault="00540BBD" w:rsidP="003D3747">
            <w:pPr>
              <w:pStyle w:val="TableText"/>
              <w:rPr>
                <w:color w:val="333333"/>
              </w:rPr>
            </w:pPr>
            <w:r w:rsidRPr="00533A70">
              <w:rPr>
                <w:rFonts w:eastAsia="Times New Roman" w:cs="Arial"/>
                <w:color w:val="172B4D"/>
                <w:szCs w:val="18"/>
                <w:lang w:val="en-GB" w:eastAsia="en-GB"/>
              </w:rPr>
              <w:t>Issuing bank reference</w:t>
            </w:r>
          </w:p>
        </w:tc>
      </w:tr>
      <w:tr w:rsidR="00540BBD" w:rsidRPr="004E7563" w14:paraId="0FC4EC4D" w14:textId="77777777" w:rsidTr="003D3747">
        <w:trPr>
          <w:cnfStyle w:val="000000010000" w:firstRow="0" w:lastRow="0" w:firstColumn="0" w:lastColumn="0" w:oddVBand="0" w:evenVBand="0" w:oddHBand="0" w:evenHBand="1" w:firstRowFirstColumn="0" w:firstRowLastColumn="0" w:lastRowFirstColumn="0" w:lastRowLastColumn="0"/>
        </w:trPr>
        <w:tc>
          <w:tcPr>
            <w:tcW w:w="744" w:type="pct"/>
          </w:tcPr>
          <w:p w14:paraId="4E2D3C52" w14:textId="77777777" w:rsidR="00540BBD" w:rsidRPr="004E7563" w:rsidRDefault="00540BBD" w:rsidP="003D3747">
            <w:pPr>
              <w:pStyle w:val="TableText"/>
              <w:rPr>
                <w:rFonts w:eastAsia="Times New Roman"/>
                <w:color w:val="000000"/>
              </w:rPr>
            </w:pPr>
            <w:r w:rsidRPr="004E7563">
              <w:rPr>
                <w:color w:val="333333"/>
              </w:rPr>
              <w:t>52a</w:t>
            </w:r>
          </w:p>
        </w:tc>
        <w:tc>
          <w:tcPr>
            <w:tcW w:w="1792" w:type="pct"/>
          </w:tcPr>
          <w:p w14:paraId="3870079B" w14:textId="77777777" w:rsidR="00540BBD" w:rsidRPr="004E7563" w:rsidRDefault="00540BBD" w:rsidP="003D3747">
            <w:pPr>
              <w:pStyle w:val="TableText"/>
              <w:rPr>
                <w:rFonts w:eastAsia="Times New Roman"/>
                <w:color w:val="000000"/>
              </w:rPr>
            </w:pPr>
            <w:r w:rsidRPr="004E7563">
              <w:rPr>
                <w:color w:val="333333"/>
              </w:rPr>
              <w:t>Issuer</w:t>
            </w:r>
          </w:p>
        </w:tc>
        <w:tc>
          <w:tcPr>
            <w:tcW w:w="2464" w:type="pct"/>
          </w:tcPr>
          <w:p w14:paraId="3CE09BC7" w14:textId="77777777" w:rsidR="00540BBD" w:rsidRPr="004E7563" w:rsidRDefault="00540BBD" w:rsidP="003D3747">
            <w:pPr>
              <w:pStyle w:val="TableText"/>
            </w:pPr>
            <w:r>
              <w:rPr>
                <w:rFonts w:eastAsia="Times New Roman" w:cs="Arial"/>
                <w:color w:val="172B4D"/>
                <w:szCs w:val="18"/>
                <w:lang w:val="en-GB" w:eastAsia="en-GB"/>
              </w:rPr>
              <w:t xml:space="preserve">Set to SWIFT </w:t>
            </w:r>
            <w:r w:rsidRPr="00533A70">
              <w:rPr>
                <w:rFonts w:eastAsia="Times New Roman" w:cs="Arial"/>
                <w:color w:val="172B4D"/>
                <w:szCs w:val="18"/>
                <w:lang w:val="en-GB" w:eastAsia="en-GB"/>
              </w:rPr>
              <w:t>BIC or Name and address of Issuer</w:t>
            </w:r>
          </w:p>
        </w:tc>
      </w:tr>
      <w:tr w:rsidR="00540BBD" w:rsidRPr="004E7563" w14:paraId="7329AC01" w14:textId="77777777" w:rsidTr="003D3747">
        <w:trPr>
          <w:cnfStyle w:val="000000100000" w:firstRow="0" w:lastRow="0" w:firstColumn="0" w:lastColumn="0" w:oddVBand="0" w:evenVBand="0" w:oddHBand="1" w:evenHBand="0" w:firstRowFirstColumn="0" w:firstRowLastColumn="0" w:lastRowFirstColumn="0" w:lastRowLastColumn="0"/>
        </w:trPr>
        <w:tc>
          <w:tcPr>
            <w:tcW w:w="744" w:type="pct"/>
          </w:tcPr>
          <w:p w14:paraId="10A9F2A2" w14:textId="77777777" w:rsidR="00540BBD" w:rsidRPr="004E7563" w:rsidRDefault="00540BBD" w:rsidP="003D3747">
            <w:pPr>
              <w:pStyle w:val="TableText"/>
            </w:pPr>
            <w:r w:rsidRPr="004E7563">
              <w:rPr>
                <w:color w:val="333333"/>
              </w:rPr>
              <w:t>23H</w:t>
            </w:r>
          </w:p>
        </w:tc>
        <w:tc>
          <w:tcPr>
            <w:tcW w:w="1792" w:type="pct"/>
          </w:tcPr>
          <w:p w14:paraId="62CDEE37" w14:textId="77777777" w:rsidR="00540BBD" w:rsidRPr="004E7563" w:rsidRDefault="00540BBD" w:rsidP="003D3747">
            <w:pPr>
              <w:pStyle w:val="TableText"/>
            </w:pPr>
            <w:r w:rsidRPr="004E7563">
              <w:rPr>
                <w:color w:val="333333"/>
              </w:rPr>
              <w:t>Function of message</w:t>
            </w:r>
          </w:p>
        </w:tc>
        <w:tc>
          <w:tcPr>
            <w:tcW w:w="2464" w:type="pct"/>
          </w:tcPr>
          <w:p w14:paraId="1138AB1F" w14:textId="77777777" w:rsidR="00540BBD" w:rsidRPr="004E7563" w:rsidRDefault="00540BBD" w:rsidP="003D3747">
            <w:pPr>
              <w:pStyle w:val="TableText"/>
            </w:pPr>
            <w:r w:rsidRPr="004E7563">
              <w:rPr>
                <w:color w:val="333333"/>
              </w:rPr>
              <w:t xml:space="preserve">If </w:t>
            </w:r>
            <w:r>
              <w:rPr>
                <w:color w:val="333333"/>
              </w:rPr>
              <w:t xml:space="preserve">Original </w:t>
            </w:r>
            <w:r w:rsidRPr="004E7563">
              <w:rPr>
                <w:color w:val="333333"/>
              </w:rPr>
              <w:t>Request type is 'Issue' - set to 'ISS</w:t>
            </w:r>
            <w:r>
              <w:rPr>
                <w:color w:val="333333"/>
              </w:rPr>
              <w:t>AMEND</w:t>
            </w:r>
            <w:r w:rsidRPr="004E7563">
              <w:rPr>
                <w:color w:val="333333"/>
              </w:rPr>
              <w:t>'</w:t>
            </w:r>
          </w:p>
          <w:p w14:paraId="46097065" w14:textId="77777777" w:rsidR="00540BBD" w:rsidRPr="004E7563" w:rsidRDefault="00540BBD" w:rsidP="003D3747">
            <w:pPr>
              <w:pStyle w:val="TableText"/>
            </w:pPr>
            <w:r w:rsidRPr="004E7563">
              <w:rPr>
                <w:color w:val="333333"/>
              </w:rPr>
              <w:t>If</w:t>
            </w:r>
            <w:r>
              <w:rPr>
                <w:color w:val="333333"/>
              </w:rPr>
              <w:t xml:space="preserve"> original Request type is </w:t>
            </w:r>
            <w:r w:rsidRPr="004E7563">
              <w:rPr>
                <w:color w:val="333333"/>
              </w:rPr>
              <w:t xml:space="preserve"> 'Issue counter' or 'Issue counter &amp;</w:t>
            </w:r>
            <w:r>
              <w:rPr>
                <w:color w:val="333333"/>
              </w:rPr>
              <w:t xml:space="preserve"> </w:t>
            </w:r>
            <w:r w:rsidRPr="004E7563">
              <w:rPr>
                <w:color w:val="333333"/>
              </w:rPr>
              <w:t>request counter ' set to 'REQ</w:t>
            </w:r>
            <w:r>
              <w:rPr>
                <w:color w:val="333333"/>
              </w:rPr>
              <w:t>AMEND</w:t>
            </w:r>
            <w:r w:rsidRPr="004E7563">
              <w:rPr>
                <w:color w:val="333333"/>
              </w:rPr>
              <w:t>'</w:t>
            </w:r>
          </w:p>
        </w:tc>
      </w:tr>
      <w:tr w:rsidR="00540BBD" w:rsidRPr="004E7563" w14:paraId="6A950AC4" w14:textId="77777777" w:rsidTr="003D3747">
        <w:trPr>
          <w:cnfStyle w:val="000000010000" w:firstRow="0" w:lastRow="0" w:firstColumn="0" w:lastColumn="0" w:oddVBand="0" w:evenVBand="0" w:oddHBand="0" w:evenHBand="1" w:firstRowFirstColumn="0" w:firstRowLastColumn="0" w:lastRowFirstColumn="0" w:lastRowLastColumn="0"/>
        </w:trPr>
        <w:tc>
          <w:tcPr>
            <w:tcW w:w="744" w:type="pct"/>
          </w:tcPr>
          <w:p w14:paraId="20B88FFC" w14:textId="77777777" w:rsidR="00540BBD" w:rsidRPr="004E7563" w:rsidRDefault="00540BBD" w:rsidP="003D3747">
            <w:pPr>
              <w:pStyle w:val="TableText"/>
              <w:rPr>
                <w:rFonts w:eastAsia="Times New Roman"/>
              </w:rPr>
            </w:pPr>
            <w:r w:rsidRPr="004E7563">
              <w:t>45D</w:t>
            </w:r>
          </w:p>
        </w:tc>
        <w:tc>
          <w:tcPr>
            <w:tcW w:w="1792" w:type="pct"/>
          </w:tcPr>
          <w:p w14:paraId="6378867E" w14:textId="77777777" w:rsidR="00540BBD" w:rsidRPr="004E7563" w:rsidRDefault="00540BBD" w:rsidP="003D3747">
            <w:pPr>
              <w:pStyle w:val="TableText"/>
              <w:rPr>
                <w:rFonts w:eastAsia="Times New Roman"/>
              </w:rPr>
            </w:pPr>
            <w:r w:rsidRPr="004E7563">
              <w:t>Narrative</w:t>
            </w:r>
          </w:p>
        </w:tc>
        <w:tc>
          <w:tcPr>
            <w:tcW w:w="2464" w:type="pct"/>
          </w:tcPr>
          <w:p w14:paraId="21CC88B6" w14:textId="77777777" w:rsidR="00540BBD" w:rsidRDefault="00540BBD" w:rsidP="00A25D96">
            <w:pPr>
              <w:pStyle w:val="TableText"/>
              <w:rPr>
                <w:lang w:val="en-GB" w:eastAsia="en-GB"/>
              </w:rPr>
            </w:pPr>
            <w:r>
              <w:rPr>
                <w:lang w:val="en-GB" w:eastAsia="en-GB"/>
              </w:rPr>
              <w:t xml:space="preserve">If ISSAMEND then Undertaking amendment details are mapped </w:t>
            </w:r>
          </w:p>
          <w:p w14:paraId="3EA5680A" w14:textId="77777777" w:rsidR="00540BBD" w:rsidRPr="004E7563" w:rsidRDefault="00540BBD" w:rsidP="00A25D96">
            <w:pPr>
              <w:pStyle w:val="TableText"/>
            </w:pPr>
            <w:r>
              <w:rPr>
                <w:lang w:val="en-GB" w:eastAsia="en-GB"/>
              </w:rPr>
              <w:t xml:space="preserve">If REQAMEND the Counter to Send Amendment details and Local Undertaking Amendment details are mapped </w:t>
            </w:r>
            <w:r w:rsidRPr="00533A70">
              <w:rPr>
                <w:lang w:val="en-GB" w:eastAsia="en-GB"/>
              </w:rPr>
              <w:t> </w:t>
            </w:r>
          </w:p>
        </w:tc>
      </w:tr>
      <w:tr w:rsidR="00540BBD" w:rsidRPr="004E7563" w14:paraId="0FD3287F" w14:textId="77777777" w:rsidTr="003D3747">
        <w:trPr>
          <w:cnfStyle w:val="000000100000" w:firstRow="0" w:lastRow="0" w:firstColumn="0" w:lastColumn="0" w:oddVBand="0" w:evenVBand="0" w:oddHBand="1" w:evenHBand="0" w:firstRowFirstColumn="0" w:firstRowLastColumn="0" w:lastRowFirstColumn="0" w:lastRowLastColumn="0"/>
        </w:trPr>
        <w:tc>
          <w:tcPr>
            <w:tcW w:w="744" w:type="pct"/>
          </w:tcPr>
          <w:p w14:paraId="72CAF7D0" w14:textId="77777777" w:rsidR="00540BBD" w:rsidRPr="004E7563" w:rsidRDefault="00540BBD" w:rsidP="003D3747">
            <w:pPr>
              <w:pStyle w:val="TableText"/>
            </w:pPr>
            <w:r w:rsidRPr="004E7563">
              <w:t>23X</w:t>
            </w:r>
          </w:p>
        </w:tc>
        <w:tc>
          <w:tcPr>
            <w:tcW w:w="1792" w:type="pct"/>
          </w:tcPr>
          <w:p w14:paraId="6F91D501" w14:textId="77777777" w:rsidR="00540BBD" w:rsidRPr="004E7563" w:rsidRDefault="00540BBD" w:rsidP="003D3747">
            <w:pPr>
              <w:pStyle w:val="TableText"/>
            </w:pPr>
            <w:r w:rsidRPr="004E7563">
              <w:t>File identification</w:t>
            </w:r>
          </w:p>
        </w:tc>
        <w:tc>
          <w:tcPr>
            <w:tcW w:w="2464" w:type="pct"/>
          </w:tcPr>
          <w:p w14:paraId="48A57DAD" w14:textId="77777777" w:rsidR="00540BBD" w:rsidRPr="004E7563" w:rsidRDefault="00540BBD" w:rsidP="003D3747">
            <w:pPr>
              <w:pStyle w:val="TableText"/>
              <w:rPr>
                <w:b/>
              </w:rPr>
            </w:pPr>
            <w:r w:rsidRPr="00215C40">
              <w:t>Delivery channel and associated file name/reference for attached documents</w:t>
            </w:r>
          </w:p>
        </w:tc>
      </w:tr>
    </w:tbl>
    <w:p w14:paraId="1A21B22D" w14:textId="77777777" w:rsidR="00ED5BC5" w:rsidRDefault="00ED5BC5" w:rsidP="00ED5BC5">
      <w:pPr>
        <w:spacing w:after="200" w:line="276" w:lineRule="auto"/>
      </w:pPr>
      <w:r>
        <w:br w:type="page"/>
      </w:r>
    </w:p>
    <w:p w14:paraId="7507BF72" w14:textId="77777777" w:rsidR="000D3507" w:rsidRDefault="000D3507" w:rsidP="000D3507">
      <w:pPr>
        <w:pStyle w:val="Heading2"/>
      </w:pPr>
      <w:bookmarkStart w:id="178" w:name="_Toc40607129"/>
      <w:bookmarkStart w:id="179" w:name="_Toc160048714"/>
      <w:r>
        <w:lastRenderedPageBreak/>
        <w:t>Inward messages</w:t>
      </w:r>
      <w:bookmarkEnd w:id="178"/>
      <w:bookmarkEnd w:id="179"/>
      <w:r>
        <w:t xml:space="preserve"> </w:t>
      </w:r>
    </w:p>
    <w:p w14:paraId="45486EBA" w14:textId="77777777" w:rsidR="000D3507" w:rsidRDefault="000D3507" w:rsidP="000D3507">
      <w:pPr>
        <w:pStyle w:val="BodyText"/>
      </w:pPr>
      <w:r>
        <w:t>This section covers the processing of inward messages to the Issued undertakings.</w:t>
      </w:r>
    </w:p>
    <w:p w14:paraId="06CCA838" w14:textId="01259C8E" w:rsidR="000D3507" w:rsidRPr="001731BC" w:rsidRDefault="000D3507" w:rsidP="000D3507">
      <w:pPr>
        <w:pStyle w:val="Heading3"/>
      </w:pPr>
      <w:bookmarkStart w:id="180" w:name="_Toc40607130"/>
      <w:bookmarkStart w:id="181" w:name="_Toc160048715"/>
      <w:r>
        <w:t>MT760/1 - Issuance of a Demand guarantee/Standby – ISCO or ICCO</w:t>
      </w:r>
      <w:bookmarkEnd w:id="180"/>
      <w:bookmarkEnd w:id="181"/>
    </w:p>
    <w:p w14:paraId="745E2D3B" w14:textId="77777777" w:rsidR="000D3507" w:rsidRDefault="000D3507" w:rsidP="000D3507">
      <w:pPr>
        <w:pStyle w:val="BodyText"/>
      </w:pPr>
      <w:r>
        <w:t>When an incoming MT760/1 message involving a counter undertaking is received, up to 7 continuation MT761 messages are concatenated with the MT760 and mapped to 77U/L before mapping to the event.</w:t>
      </w:r>
    </w:p>
    <w:p w14:paraId="5BFA15CF" w14:textId="77777777" w:rsidR="000D3507" w:rsidRDefault="000D3507" w:rsidP="000D3507">
      <w:pPr>
        <w:pStyle w:val="BodyText"/>
      </w:pPr>
      <w:r>
        <w:t xml:space="preserve">Where an MT760/1 - Issue of </w:t>
      </w:r>
      <w:r w:rsidRPr="00CE2C6E">
        <w:t>Guarantee/Standby Letter of credit</w:t>
      </w:r>
      <w:r>
        <w:t xml:space="preserve"> is received by the bank with a purpose of either</w:t>
      </w:r>
    </w:p>
    <w:p w14:paraId="24239D43" w14:textId="77777777" w:rsidR="000D3507" w:rsidRDefault="000D3507" w:rsidP="005A77E3">
      <w:pPr>
        <w:pStyle w:val="BulletLevel1"/>
      </w:pPr>
      <w:r>
        <w:t>ISCO – Issue counter or</w:t>
      </w:r>
    </w:p>
    <w:p w14:paraId="0554DEDF" w14:textId="77777777" w:rsidR="000D3507" w:rsidRDefault="000D3507" w:rsidP="005A77E3">
      <w:pPr>
        <w:pStyle w:val="BulletLevel1"/>
      </w:pPr>
      <w:r>
        <w:t xml:space="preserve">ICCO – Issue counter request counter </w:t>
      </w:r>
    </w:p>
    <w:p w14:paraId="23F6C816" w14:textId="77777777" w:rsidR="000D3507" w:rsidRDefault="000D3507" w:rsidP="000D3507">
      <w:pPr>
        <w:pStyle w:val="BodyText"/>
      </w:pPr>
      <w:r>
        <w:t xml:space="preserve">the details are mapped to the Issue undertaking event allowing the bank to record details of the counter received and for them to issue either </w:t>
      </w:r>
    </w:p>
    <w:p w14:paraId="4D66BAE0" w14:textId="77777777" w:rsidR="000D3507" w:rsidRDefault="000D3507" w:rsidP="005A77E3">
      <w:pPr>
        <w:pStyle w:val="BulletLevel1"/>
      </w:pPr>
      <w:r>
        <w:t xml:space="preserve">An undertaking directly to the beneficiary (Advise direct) </w:t>
      </w:r>
    </w:p>
    <w:p w14:paraId="791BF6C4" w14:textId="77777777" w:rsidR="000D3507" w:rsidRDefault="000D3507" w:rsidP="005A77E3">
      <w:pPr>
        <w:pStyle w:val="BulletLevel1"/>
      </w:pPr>
      <w:r>
        <w:t xml:space="preserve">Issue their guarantee for the local undertaking (ISSU) </w:t>
      </w:r>
    </w:p>
    <w:p w14:paraId="40D6C3C6" w14:textId="6AD570C7" w:rsidR="000D3507" w:rsidRDefault="000D3507" w:rsidP="005A77E3">
      <w:pPr>
        <w:pStyle w:val="BulletLevel1"/>
      </w:pPr>
      <w:r>
        <w:t xml:space="preserve">Issue a request to issue to the next bank (ISCO) </w:t>
      </w:r>
    </w:p>
    <w:p w14:paraId="0A216577" w14:textId="77777777" w:rsidR="000D3507" w:rsidRDefault="000D3507" w:rsidP="000D3507">
      <w:pPr>
        <w:pStyle w:val="BodyText"/>
      </w:pPr>
    </w:p>
    <w:p w14:paraId="3E3E343D" w14:textId="77777777" w:rsidR="000D3507" w:rsidRPr="009F0995" w:rsidRDefault="000D3507" w:rsidP="000D3507">
      <w:pPr>
        <w:pStyle w:val="BodyText"/>
        <w:rPr>
          <w:rFonts w:eastAsiaTheme="majorEastAsia" w:cstheme="majorBidi"/>
          <w:bCs/>
          <w:sz w:val="28"/>
          <w:szCs w:val="26"/>
        </w:rPr>
      </w:pPr>
      <w:r>
        <w:t>The details are mapped as follows:</w:t>
      </w:r>
    </w:p>
    <w:tbl>
      <w:tblPr>
        <w:tblStyle w:val="TableGridHeader16"/>
        <w:tblW w:w="0" w:type="auto"/>
        <w:tblLook w:val="04A0" w:firstRow="1" w:lastRow="0" w:firstColumn="1" w:lastColumn="0" w:noHBand="0" w:noVBand="1"/>
      </w:tblPr>
      <w:tblGrid>
        <w:gridCol w:w="1432"/>
        <w:gridCol w:w="3476"/>
        <w:gridCol w:w="4108"/>
      </w:tblGrid>
      <w:tr w:rsidR="00B111A6" w:rsidRPr="00534795" w14:paraId="77615377" w14:textId="77777777" w:rsidTr="00807245">
        <w:trPr>
          <w:cnfStyle w:val="100000000000" w:firstRow="1" w:lastRow="0" w:firstColumn="0" w:lastColumn="0" w:oddVBand="0" w:evenVBand="0" w:oddHBand="0" w:evenHBand="0" w:firstRowFirstColumn="0" w:firstRowLastColumn="0" w:lastRowFirstColumn="0" w:lastRowLastColumn="0"/>
          <w:trHeight w:val="315"/>
          <w:tblHeader/>
        </w:trPr>
        <w:tc>
          <w:tcPr>
            <w:tcW w:w="1432" w:type="dxa"/>
            <w:hideMark/>
          </w:tcPr>
          <w:p w14:paraId="5690B21E" w14:textId="77777777" w:rsidR="00B111A6" w:rsidRPr="00606C66" w:rsidRDefault="00B111A6" w:rsidP="003D3747">
            <w:pPr>
              <w:pStyle w:val="TableText"/>
              <w:rPr>
                <w:bCs/>
                <w:color w:val="FFFFFF" w:themeColor="background1"/>
                <w:lang w:val="en-GB"/>
              </w:rPr>
            </w:pPr>
            <w:r w:rsidRPr="00606C66">
              <w:rPr>
                <w:bCs/>
                <w:color w:val="FFFFFF" w:themeColor="background1"/>
                <w:lang w:val="en-GB"/>
              </w:rPr>
              <w:t>Tag</w:t>
            </w:r>
          </w:p>
        </w:tc>
        <w:tc>
          <w:tcPr>
            <w:tcW w:w="3476" w:type="dxa"/>
            <w:hideMark/>
          </w:tcPr>
          <w:p w14:paraId="080E1938" w14:textId="77777777" w:rsidR="00B111A6" w:rsidRPr="00606C66" w:rsidRDefault="00B111A6" w:rsidP="003D3747">
            <w:pPr>
              <w:pStyle w:val="TableText"/>
              <w:rPr>
                <w:bCs/>
                <w:color w:val="FFFFFF" w:themeColor="background1"/>
                <w:lang w:val="en-GB"/>
              </w:rPr>
            </w:pPr>
            <w:r w:rsidRPr="00606C66">
              <w:rPr>
                <w:bCs/>
                <w:color w:val="FFFFFF" w:themeColor="background1"/>
                <w:lang w:val="en-GB"/>
              </w:rPr>
              <w:t>Field name</w:t>
            </w:r>
          </w:p>
        </w:tc>
        <w:tc>
          <w:tcPr>
            <w:tcW w:w="4108" w:type="dxa"/>
            <w:hideMark/>
          </w:tcPr>
          <w:p w14:paraId="1FEA3789" w14:textId="77777777" w:rsidR="00B111A6" w:rsidRPr="00606C66" w:rsidRDefault="00B111A6" w:rsidP="003D3747">
            <w:pPr>
              <w:pStyle w:val="TableText"/>
              <w:rPr>
                <w:bCs/>
                <w:color w:val="FFFFFF" w:themeColor="background1"/>
                <w:lang w:val="en-GB"/>
              </w:rPr>
            </w:pPr>
            <w:r w:rsidRPr="00606C66">
              <w:rPr>
                <w:bCs/>
                <w:color w:val="FFFFFF" w:themeColor="background1"/>
                <w:lang w:val="en-GB"/>
              </w:rPr>
              <w:t>Mapped From</w:t>
            </w:r>
          </w:p>
        </w:tc>
      </w:tr>
      <w:tr w:rsidR="00B111A6" w:rsidRPr="00534795" w14:paraId="1BEFEAEA"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32" w:type="dxa"/>
            <w:hideMark/>
          </w:tcPr>
          <w:p w14:paraId="6BCBEE1E" w14:textId="77777777" w:rsidR="00B111A6" w:rsidRPr="00534795" w:rsidRDefault="00B111A6" w:rsidP="003D3747">
            <w:pPr>
              <w:pStyle w:val="TableText"/>
              <w:rPr>
                <w:lang w:val="en-GB"/>
              </w:rPr>
            </w:pPr>
            <w:r w:rsidRPr="00534795">
              <w:rPr>
                <w:lang w:val="en-GB"/>
              </w:rPr>
              <w:t> </w:t>
            </w:r>
          </w:p>
        </w:tc>
        <w:tc>
          <w:tcPr>
            <w:tcW w:w="3476" w:type="dxa"/>
            <w:hideMark/>
          </w:tcPr>
          <w:p w14:paraId="097AF8B3" w14:textId="77777777" w:rsidR="00B111A6" w:rsidRPr="00534795" w:rsidRDefault="00B111A6" w:rsidP="003D3747">
            <w:pPr>
              <w:pStyle w:val="TableText"/>
              <w:rPr>
                <w:lang w:val="en-GB"/>
              </w:rPr>
            </w:pPr>
            <w:r w:rsidRPr="00534795">
              <w:t>Sender</w:t>
            </w:r>
          </w:p>
        </w:tc>
        <w:tc>
          <w:tcPr>
            <w:tcW w:w="4108" w:type="dxa"/>
            <w:hideMark/>
          </w:tcPr>
          <w:p w14:paraId="4DA3B1FC" w14:textId="77777777" w:rsidR="00B111A6" w:rsidRPr="00534795" w:rsidRDefault="00B111A6" w:rsidP="003D3747">
            <w:pPr>
              <w:pStyle w:val="TableText"/>
              <w:rPr>
                <w:lang w:val="en-GB"/>
              </w:rPr>
            </w:pPr>
            <w:r w:rsidRPr="00534795">
              <w:rPr>
                <w:lang w:val="en-GB"/>
              </w:rPr>
              <w:t xml:space="preserve">Received from party </w:t>
            </w:r>
          </w:p>
        </w:tc>
      </w:tr>
      <w:tr w:rsidR="00B111A6" w:rsidRPr="00534795" w14:paraId="6AC6621A"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32" w:type="dxa"/>
            <w:hideMark/>
          </w:tcPr>
          <w:p w14:paraId="5E13C8BB" w14:textId="77777777" w:rsidR="00B111A6" w:rsidRPr="00534795" w:rsidRDefault="00B111A6" w:rsidP="003D3747">
            <w:pPr>
              <w:pStyle w:val="TableText"/>
              <w:rPr>
                <w:lang w:val="en-GB"/>
              </w:rPr>
            </w:pPr>
            <w:r w:rsidRPr="00534795">
              <w:t> </w:t>
            </w:r>
          </w:p>
        </w:tc>
        <w:tc>
          <w:tcPr>
            <w:tcW w:w="3476" w:type="dxa"/>
            <w:hideMark/>
          </w:tcPr>
          <w:p w14:paraId="380890D7" w14:textId="77777777" w:rsidR="00B111A6" w:rsidRPr="00534795" w:rsidRDefault="00B111A6" w:rsidP="003D3747">
            <w:pPr>
              <w:pStyle w:val="TableText"/>
              <w:rPr>
                <w:lang w:val="en-GB"/>
              </w:rPr>
            </w:pPr>
            <w:r w:rsidRPr="00534795">
              <w:t>Receiver</w:t>
            </w:r>
          </w:p>
        </w:tc>
        <w:tc>
          <w:tcPr>
            <w:tcW w:w="4108" w:type="dxa"/>
            <w:hideMark/>
          </w:tcPr>
          <w:p w14:paraId="3BA958F4" w14:textId="77777777" w:rsidR="00B111A6" w:rsidRPr="00534795" w:rsidRDefault="00B111A6" w:rsidP="003D3747">
            <w:pPr>
              <w:pStyle w:val="TableText"/>
              <w:rPr>
                <w:lang w:val="en-GB"/>
              </w:rPr>
            </w:pPr>
            <w:r w:rsidRPr="00534795">
              <w:rPr>
                <w:lang w:val="en-GB"/>
              </w:rPr>
              <w:t xml:space="preserve">Used to determine behalf of branch </w:t>
            </w:r>
          </w:p>
        </w:tc>
      </w:tr>
      <w:tr w:rsidR="00B111A6" w:rsidRPr="00534795" w14:paraId="7FEC6728"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32" w:type="dxa"/>
            <w:hideMark/>
          </w:tcPr>
          <w:p w14:paraId="57AE7B00" w14:textId="77777777" w:rsidR="00B111A6" w:rsidRPr="00534795" w:rsidRDefault="00B111A6" w:rsidP="003D3747">
            <w:pPr>
              <w:pStyle w:val="TableText"/>
              <w:rPr>
                <w:lang w:val="en-GB"/>
              </w:rPr>
            </w:pPr>
            <w:r w:rsidRPr="00534795">
              <w:t>15A</w:t>
            </w:r>
          </w:p>
        </w:tc>
        <w:tc>
          <w:tcPr>
            <w:tcW w:w="3476" w:type="dxa"/>
            <w:hideMark/>
          </w:tcPr>
          <w:p w14:paraId="5BB19D11" w14:textId="77777777" w:rsidR="00B111A6" w:rsidRPr="00534795" w:rsidRDefault="00B111A6" w:rsidP="003D3747">
            <w:pPr>
              <w:pStyle w:val="TableText"/>
              <w:rPr>
                <w:lang w:val="en-GB"/>
              </w:rPr>
            </w:pPr>
            <w:r w:rsidRPr="00534795">
              <w:t>Empty field</w:t>
            </w:r>
          </w:p>
        </w:tc>
        <w:tc>
          <w:tcPr>
            <w:tcW w:w="4108" w:type="dxa"/>
            <w:hideMark/>
          </w:tcPr>
          <w:p w14:paraId="47E38EDC" w14:textId="77777777" w:rsidR="00B111A6" w:rsidRPr="00534795" w:rsidRDefault="00B111A6" w:rsidP="003D3747">
            <w:pPr>
              <w:pStyle w:val="TableText"/>
              <w:rPr>
                <w:lang w:val="en-GB"/>
              </w:rPr>
            </w:pPr>
            <w:r w:rsidRPr="00534795">
              <w:rPr>
                <w:lang w:val="en-GB"/>
              </w:rPr>
              <w:t> </w:t>
            </w:r>
          </w:p>
        </w:tc>
      </w:tr>
      <w:tr w:rsidR="00B111A6" w:rsidRPr="00534795" w14:paraId="777A92B9"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32" w:type="dxa"/>
            <w:hideMark/>
          </w:tcPr>
          <w:p w14:paraId="2B3E768C" w14:textId="77777777" w:rsidR="00B111A6" w:rsidRPr="00534795" w:rsidRDefault="00B111A6" w:rsidP="003D3747">
            <w:pPr>
              <w:pStyle w:val="TableText"/>
              <w:rPr>
                <w:lang w:val="en-GB"/>
              </w:rPr>
            </w:pPr>
            <w:r w:rsidRPr="00534795">
              <w:t>27</w:t>
            </w:r>
          </w:p>
        </w:tc>
        <w:tc>
          <w:tcPr>
            <w:tcW w:w="3476" w:type="dxa"/>
            <w:hideMark/>
          </w:tcPr>
          <w:p w14:paraId="1656AD02" w14:textId="77777777" w:rsidR="00B111A6" w:rsidRPr="00534795" w:rsidRDefault="00B111A6" w:rsidP="003D3747">
            <w:pPr>
              <w:pStyle w:val="TableText"/>
              <w:rPr>
                <w:lang w:val="en-GB"/>
              </w:rPr>
            </w:pPr>
            <w:r w:rsidRPr="00534795">
              <w:t>Sequence of total</w:t>
            </w:r>
          </w:p>
        </w:tc>
        <w:tc>
          <w:tcPr>
            <w:tcW w:w="4108" w:type="dxa"/>
            <w:hideMark/>
          </w:tcPr>
          <w:p w14:paraId="1637D888" w14:textId="77777777" w:rsidR="00B111A6" w:rsidRPr="00534795" w:rsidRDefault="00B111A6" w:rsidP="003D3747">
            <w:pPr>
              <w:pStyle w:val="TableText"/>
              <w:rPr>
                <w:lang w:val="en-GB"/>
              </w:rPr>
            </w:pPr>
            <w:r w:rsidRPr="00534795">
              <w:t>Not mapped</w:t>
            </w:r>
          </w:p>
        </w:tc>
      </w:tr>
      <w:tr w:rsidR="00B111A6" w:rsidRPr="00534795" w14:paraId="3C51DFFD" w14:textId="77777777" w:rsidTr="003D3747">
        <w:trPr>
          <w:cnfStyle w:val="000000100000" w:firstRow="0" w:lastRow="0" w:firstColumn="0" w:lastColumn="0" w:oddVBand="0" w:evenVBand="0" w:oddHBand="1" w:evenHBand="0" w:firstRowFirstColumn="0" w:firstRowLastColumn="0" w:lastRowFirstColumn="0" w:lastRowLastColumn="0"/>
          <w:trHeight w:val="900"/>
        </w:trPr>
        <w:tc>
          <w:tcPr>
            <w:tcW w:w="1432" w:type="dxa"/>
            <w:hideMark/>
          </w:tcPr>
          <w:p w14:paraId="345BC1B0" w14:textId="77777777" w:rsidR="00B111A6" w:rsidRPr="00534795" w:rsidRDefault="00B111A6" w:rsidP="003D3747">
            <w:pPr>
              <w:pStyle w:val="TableText"/>
              <w:rPr>
                <w:lang w:val="en-GB"/>
              </w:rPr>
            </w:pPr>
            <w:r w:rsidRPr="00534795">
              <w:t>22A</w:t>
            </w:r>
          </w:p>
        </w:tc>
        <w:tc>
          <w:tcPr>
            <w:tcW w:w="3476" w:type="dxa"/>
            <w:hideMark/>
          </w:tcPr>
          <w:p w14:paraId="3F2247CB" w14:textId="77777777" w:rsidR="00B111A6" w:rsidRPr="00534795" w:rsidRDefault="00B111A6" w:rsidP="003D3747">
            <w:pPr>
              <w:pStyle w:val="TableText"/>
              <w:rPr>
                <w:lang w:val="en-GB"/>
              </w:rPr>
            </w:pPr>
            <w:r w:rsidRPr="00534795">
              <w:t>Purpose of message</w:t>
            </w:r>
          </w:p>
        </w:tc>
        <w:tc>
          <w:tcPr>
            <w:tcW w:w="4108" w:type="dxa"/>
            <w:hideMark/>
          </w:tcPr>
          <w:p w14:paraId="2128FBD5" w14:textId="77777777" w:rsidR="00B111A6" w:rsidRPr="00534795" w:rsidRDefault="00B111A6" w:rsidP="003D3747">
            <w:pPr>
              <w:pStyle w:val="TableText"/>
              <w:rPr>
                <w:lang w:val="en-GB"/>
              </w:rPr>
            </w:pPr>
            <w:r w:rsidRPr="00534795">
              <w:t>Received request type to either</w:t>
            </w:r>
            <w:r w:rsidRPr="00534795">
              <w:br/>
              <w:t xml:space="preserve">• Counter Received – Request issue (ISCO) </w:t>
            </w:r>
            <w:r w:rsidRPr="00534795">
              <w:br/>
              <w:t xml:space="preserve">• Counter Received – Request counter (ICCO) </w:t>
            </w:r>
          </w:p>
        </w:tc>
      </w:tr>
      <w:tr w:rsidR="00B111A6" w:rsidRPr="00534795" w14:paraId="3DDC12CA"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32" w:type="dxa"/>
            <w:hideMark/>
          </w:tcPr>
          <w:p w14:paraId="2C0ABCEF" w14:textId="77777777" w:rsidR="00B111A6" w:rsidRPr="00534795" w:rsidRDefault="00B111A6" w:rsidP="003D3747">
            <w:pPr>
              <w:pStyle w:val="TableText"/>
              <w:rPr>
                <w:lang w:val="en-GB"/>
              </w:rPr>
            </w:pPr>
            <w:r w:rsidRPr="00534795">
              <w:t>72Z</w:t>
            </w:r>
          </w:p>
        </w:tc>
        <w:tc>
          <w:tcPr>
            <w:tcW w:w="3476" w:type="dxa"/>
            <w:hideMark/>
          </w:tcPr>
          <w:p w14:paraId="32FEF65D" w14:textId="77777777" w:rsidR="00B111A6" w:rsidRPr="00534795" w:rsidRDefault="00B111A6" w:rsidP="003D3747">
            <w:pPr>
              <w:pStyle w:val="TableText"/>
              <w:rPr>
                <w:lang w:val="en-GB"/>
              </w:rPr>
            </w:pPr>
            <w:r w:rsidRPr="00534795">
              <w:t>Sender to receiver info </w:t>
            </w:r>
          </w:p>
        </w:tc>
        <w:tc>
          <w:tcPr>
            <w:tcW w:w="4108" w:type="dxa"/>
            <w:hideMark/>
          </w:tcPr>
          <w:p w14:paraId="7A3E29F2" w14:textId="77777777" w:rsidR="00B111A6" w:rsidRPr="00534795" w:rsidRDefault="00B111A6" w:rsidP="003D3747">
            <w:pPr>
              <w:pStyle w:val="TableText"/>
              <w:rPr>
                <w:lang w:val="en-GB"/>
              </w:rPr>
            </w:pPr>
            <w:r w:rsidRPr="00534795">
              <w:rPr>
                <w:lang w:val="en-GB"/>
              </w:rPr>
              <w:t>Instructions from instructing party</w:t>
            </w:r>
          </w:p>
        </w:tc>
      </w:tr>
      <w:tr w:rsidR="00B111A6" w:rsidRPr="00534795" w14:paraId="046E8E70"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32" w:type="dxa"/>
            <w:hideMark/>
          </w:tcPr>
          <w:p w14:paraId="3EC99C2F" w14:textId="77777777" w:rsidR="00B111A6" w:rsidRPr="00534795" w:rsidRDefault="00B111A6" w:rsidP="003D3747">
            <w:pPr>
              <w:pStyle w:val="TableText"/>
              <w:rPr>
                <w:lang w:val="en-GB"/>
              </w:rPr>
            </w:pPr>
            <w:r w:rsidRPr="00534795">
              <w:t>23X</w:t>
            </w:r>
          </w:p>
        </w:tc>
        <w:tc>
          <w:tcPr>
            <w:tcW w:w="3476" w:type="dxa"/>
            <w:hideMark/>
          </w:tcPr>
          <w:p w14:paraId="577997E1" w14:textId="77777777" w:rsidR="00B111A6" w:rsidRPr="00534795" w:rsidRDefault="00B111A6" w:rsidP="003D3747">
            <w:pPr>
              <w:pStyle w:val="TableText"/>
              <w:rPr>
                <w:lang w:val="en-GB"/>
              </w:rPr>
            </w:pPr>
            <w:r w:rsidRPr="00534795">
              <w:t>File identification</w:t>
            </w:r>
          </w:p>
        </w:tc>
        <w:tc>
          <w:tcPr>
            <w:tcW w:w="4108" w:type="dxa"/>
            <w:hideMark/>
          </w:tcPr>
          <w:p w14:paraId="6EC486A6" w14:textId="77777777" w:rsidR="00B111A6" w:rsidRPr="00534795" w:rsidRDefault="00B111A6" w:rsidP="003D3747">
            <w:pPr>
              <w:pStyle w:val="TableText"/>
              <w:rPr>
                <w:lang w:val="en-GB"/>
              </w:rPr>
            </w:pPr>
            <w:r w:rsidRPr="00534795">
              <w:rPr>
                <w:lang w:val="en-GB"/>
              </w:rPr>
              <w:t>Mapped to Attached documents</w:t>
            </w:r>
          </w:p>
        </w:tc>
      </w:tr>
      <w:tr w:rsidR="00B111A6" w:rsidRPr="00534795" w14:paraId="7B24BDDD"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32" w:type="dxa"/>
            <w:hideMark/>
          </w:tcPr>
          <w:p w14:paraId="205B032E" w14:textId="77777777" w:rsidR="00B111A6" w:rsidRPr="00534795" w:rsidRDefault="00B111A6" w:rsidP="003D3747">
            <w:pPr>
              <w:pStyle w:val="TableText"/>
              <w:rPr>
                <w:lang w:val="en-GB"/>
              </w:rPr>
            </w:pPr>
            <w:r w:rsidRPr="00534795">
              <w:t>15B</w:t>
            </w:r>
          </w:p>
        </w:tc>
        <w:tc>
          <w:tcPr>
            <w:tcW w:w="3476" w:type="dxa"/>
            <w:hideMark/>
          </w:tcPr>
          <w:p w14:paraId="5E95C0CB" w14:textId="77777777" w:rsidR="00B111A6" w:rsidRPr="00534795" w:rsidRDefault="00B111A6" w:rsidP="003D3747">
            <w:pPr>
              <w:pStyle w:val="TableText"/>
              <w:rPr>
                <w:lang w:val="en-GB"/>
              </w:rPr>
            </w:pPr>
            <w:r w:rsidRPr="00534795">
              <w:t>Empty field</w:t>
            </w:r>
          </w:p>
        </w:tc>
        <w:tc>
          <w:tcPr>
            <w:tcW w:w="4108" w:type="dxa"/>
            <w:hideMark/>
          </w:tcPr>
          <w:p w14:paraId="321217B8" w14:textId="77777777" w:rsidR="00B111A6" w:rsidRPr="00534795" w:rsidRDefault="00B111A6" w:rsidP="003D3747">
            <w:pPr>
              <w:pStyle w:val="TableText"/>
              <w:rPr>
                <w:lang w:val="en-GB"/>
              </w:rPr>
            </w:pPr>
            <w:r w:rsidRPr="00534795">
              <w:rPr>
                <w:lang w:val="en-GB"/>
              </w:rPr>
              <w:t> </w:t>
            </w:r>
          </w:p>
        </w:tc>
      </w:tr>
      <w:tr w:rsidR="00B111A6" w:rsidRPr="00534795" w14:paraId="350AF21F"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32" w:type="dxa"/>
            <w:hideMark/>
          </w:tcPr>
          <w:p w14:paraId="4B94C730" w14:textId="77777777" w:rsidR="00B111A6" w:rsidRPr="00534795" w:rsidRDefault="00B111A6" w:rsidP="003D3747">
            <w:pPr>
              <w:pStyle w:val="TableText"/>
              <w:rPr>
                <w:lang w:val="en-GB"/>
              </w:rPr>
            </w:pPr>
            <w:r w:rsidRPr="00534795">
              <w:t>20</w:t>
            </w:r>
          </w:p>
        </w:tc>
        <w:tc>
          <w:tcPr>
            <w:tcW w:w="3476" w:type="dxa"/>
            <w:hideMark/>
          </w:tcPr>
          <w:p w14:paraId="25AA58AD" w14:textId="77777777" w:rsidR="00B111A6" w:rsidRPr="00534795" w:rsidRDefault="00B111A6" w:rsidP="003D3747">
            <w:pPr>
              <w:pStyle w:val="TableText"/>
              <w:rPr>
                <w:lang w:val="en-GB"/>
              </w:rPr>
            </w:pPr>
            <w:r w:rsidRPr="00534795">
              <w:t>Undertaking reference number</w:t>
            </w:r>
          </w:p>
        </w:tc>
        <w:tc>
          <w:tcPr>
            <w:tcW w:w="4108" w:type="dxa"/>
            <w:hideMark/>
          </w:tcPr>
          <w:p w14:paraId="1318AF54" w14:textId="77777777" w:rsidR="00B111A6" w:rsidRPr="00534795" w:rsidRDefault="00B111A6" w:rsidP="003D3747">
            <w:pPr>
              <w:pStyle w:val="TableText"/>
              <w:rPr>
                <w:lang w:val="en-GB"/>
              </w:rPr>
            </w:pPr>
            <w:r w:rsidRPr="00534795">
              <w:t>Counter received from bank party reference</w:t>
            </w:r>
          </w:p>
        </w:tc>
      </w:tr>
      <w:tr w:rsidR="00B111A6" w:rsidRPr="00534795" w14:paraId="090D09FF"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32" w:type="dxa"/>
            <w:hideMark/>
          </w:tcPr>
          <w:p w14:paraId="7FF76979" w14:textId="77777777" w:rsidR="00B111A6" w:rsidRPr="00534795" w:rsidRDefault="00B111A6" w:rsidP="003D3747">
            <w:pPr>
              <w:pStyle w:val="TableText"/>
              <w:rPr>
                <w:lang w:val="en-GB"/>
              </w:rPr>
            </w:pPr>
            <w:r w:rsidRPr="00534795">
              <w:t>30</w:t>
            </w:r>
          </w:p>
        </w:tc>
        <w:tc>
          <w:tcPr>
            <w:tcW w:w="3476" w:type="dxa"/>
            <w:hideMark/>
          </w:tcPr>
          <w:p w14:paraId="51963B78" w14:textId="77777777" w:rsidR="00B111A6" w:rsidRPr="00534795" w:rsidRDefault="00B111A6" w:rsidP="003D3747">
            <w:pPr>
              <w:pStyle w:val="TableText"/>
              <w:rPr>
                <w:lang w:val="en-GB"/>
              </w:rPr>
            </w:pPr>
            <w:r w:rsidRPr="00534795">
              <w:t>Date of issue</w:t>
            </w:r>
          </w:p>
        </w:tc>
        <w:tc>
          <w:tcPr>
            <w:tcW w:w="4108" w:type="dxa"/>
            <w:hideMark/>
          </w:tcPr>
          <w:p w14:paraId="0B7455D2" w14:textId="77777777" w:rsidR="00B111A6" w:rsidRPr="00534795" w:rsidRDefault="00B111A6" w:rsidP="003D3747">
            <w:pPr>
              <w:pStyle w:val="TableText"/>
              <w:rPr>
                <w:lang w:val="en-GB"/>
              </w:rPr>
            </w:pPr>
            <w:r w:rsidRPr="00534795">
              <w:t>Counter received - Issue date</w:t>
            </w:r>
          </w:p>
        </w:tc>
      </w:tr>
      <w:tr w:rsidR="00B111A6" w:rsidRPr="00534795" w14:paraId="295F7623" w14:textId="77777777" w:rsidTr="003D3747">
        <w:trPr>
          <w:cnfStyle w:val="000000100000" w:firstRow="0" w:lastRow="0" w:firstColumn="0" w:lastColumn="0" w:oddVBand="0" w:evenVBand="0" w:oddHBand="1" w:evenHBand="0" w:firstRowFirstColumn="0" w:firstRowLastColumn="0" w:lastRowFirstColumn="0" w:lastRowLastColumn="0"/>
          <w:trHeight w:val="900"/>
        </w:trPr>
        <w:tc>
          <w:tcPr>
            <w:tcW w:w="1432" w:type="dxa"/>
            <w:hideMark/>
          </w:tcPr>
          <w:p w14:paraId="544531A9" w14:textId="77777777" w:rsidR="00B111A6" w:rsidRPr="00534795" w:rsidRDefault="00B111A6" w:rsidP="003D3747">
            <w:pPr>
              <w:pStyle w:val="TableText"/>
              <w:rPr>
                <w:lang w:val="en-GB"/>
              </w:rPr>
            </w:pPr>
            <w:r w:rsidRPr="00534795">
              <w:t>22D</w:t>
            </w:r>
          </w:p>
        </w:tc>
        <w:tc>
          <w:tcPr>
            <w:tcW w:w="3476" w:type="dxa"/>
            <w:hideMark/>
          </w:tcPr>
          <w:p w14:paraId="7D8EF8CE" w14:textId="77777777" w:rsidR="00B111A6" w:rsidRPr="00534795" w:rsidRDefault="00B111A6" w:rsidP="003D3747">
            <w:pPr>
              <w:pStyle w:val="TableText"/>
              <w:rPr>
                <w:lang w:val="en-GB"/>
              </w:rPr>
            </w:pPr>
            <w:r w:rsidRPr="00534795">
              <w:t>Form of undertaking </w:t>
            </w:r>
          </w:p>
        </w:tc>
        <w:tc>
          <w:tcPr>
            <w:tcW w:w="4108" w:type="dxa"/>
            <w:hideMark/>
          </w:tcPr>
          <w:p w14:paraId="70EC03EC" w14:textId="77777777" w:rsidR="00B111A6" w:rsidRPr="00534795" w:rsidRDefault="00B111A6" w:rsidP="003D3747">
            <w:pPr>
              <w:pStyle w:val="TableText"/>
              <w:rPr>
                <w:lang w:val="en-GB"/>
              </w:rPr>
            </w:pPr>
            <w:r w:rsidRPr="00534795">
              <w:rPr>
                <w:lang w:val="en-GB"/>
              </w:rPr>
              <w:t xml:space="preserve">Counter received - Form of undertaking – </w:t>
            </w:r>
            <w:r w:rsidRPr="00534795">
              <w:rPr>
                <w:lang w:val="en-GB"/>
              </w:rPr>
              <w:br/>
              <w:t>DGAR Guarantee or</w:t>
            </w:r>
            <w:r w:rsidRPr="00534795">
              <w:rPr>
                <w:lang w:val="en-GB"/>
              </w:rPr>
              <w:br/>
              <w:t>STDBY Standby</w:t>
            </w:r>
          </w:p>
        </w:tc>
      </w:tr>
      <w:tr w:rsidR="00B111A6" w:rsidRPr="00534795" w14:paraId="52A91CBE" w14:textId="77777777" w:rsidTr="003D3747">
        <w:trPr>
          <w:cnfStyle w:val="000000010000" w:firstRow="0" w:lastRow="0" w:firstColumn="0" w:lastColumn="0" w:oddVBand="0" w:evenVBand="0" w:oddHBand="0" w:evenHBand="1" w:firstRowFirstColumn="0" w:firstRowLastColumn="0" w:lastRowFirstColumn="0" w:lastRowLastColumn="0"/>
          <w:trHeight w:val="600"/>
        </w:trPr>
        <w:tc>
          <w:tcPr>
            <w:tcW w:w="1432" w:type="dxa"/>
            <w:hideMark/>
          </w:tcPr>
          <w:p w14:paraId="4E43EADD" w14:textId="77777777" w:rsidR="00B111A6" w:rsidRPr="00534795" w:rsidRDefault="00B111A6" w:rsidP="003D3747">
            <w:pPr>
              <w:pStyle w:val="TableText"/>
              <w:rPr>
                <w:lang w:val="en-GB"/>
              </w:rPr>
            </w:pPr>
            <w:r w:rsidRPr="00534795">
              <w:t>40C</w:t>
            </w:r>
          </w:p>
        </w:tc>
        <w:tc>
          <w:tcPr>
            <w:tcW w:w="3476" w:type="dxa"/>
            <w:hideMark/>
          </w:tcPr>
          <w:p w14:paraId="1E960B6F" w14:textId="77777777" w:rsidR="00B111A6" w:rsidRPr="00534795" w:rsidRDefault="00B111A6" w:rsidP="003D3747">
            <w:pPr>
              <w:pStyle w:val="TableText"/>
              <w:rPr>
                <w:lang w:val="en-GB"/>
              </w:rPr>
            </w:pPr>
            <w:r w:rsidRPr="00534795">
              <w:t>Applicable rules</w:t>
            </w:r>
          </w:p>
        </w:tc>
        <w:tc>
          <w:tcPr>
            <w:tcW w:w="4108" w:type="dxa"/>
            <w:hideMark/>
          </w:tcPr>
          <w:p w14:paraId="7D41716B" w14:textId="77777777" w:rsidR="00B111A6" w:rsidRPr="00534795" w:rsidRDefault="00B111A6" w:rsidP="003D3747">
            <w:pPr>
              <w:pStyle w:val="TableText"/>
              <w:rPr>
                <w:lang w:val="en-GB"/>
              </w:rPr>
            </w:pPr>
            <w:r w:rsidRPr="00534795">
              <w:t>Counter received - Applicable rules value of ISPR,</w:t>
            </w:r>
            <w:r>
              <w:t xml:space="preserve"> </w:t>
            </w:r>
            <w:r w:rsidRPr="00534795">
              <w:t>UCPR,</w:t>
            </w:r>
            <w:r>
              <w:t xml:space="preserve"> </w:t>
            </w:r>
            <w:r w:rsidRPr="00534795">
              <w:t>URDG,</w:t>
            </w:r>
            <w:r>
              <w:t xml:space="preserve"> </w:t>
            </w:r>
            <w:r w:rsidRPr="00534795">
              <w:t>NONE,</w:t>
            </w:r>
            <w:r>
              <w:t xml:space="preserve"> </w:t>
            </w:r>
            <w:r w:rsidRPr="00534795">
              <w:t>OTHR</w:t>
            </w:r>
          </w:p>
        </w:tc>
      </w:tr>
      <w:tr w:rsidR="00B111A6" w:rsidRPr="00534795" w14:paraId="060BD90E"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32" w:type="dxa"/>
            <w:hideMark/>
          </w:tcPr>
          <w:p w14:paraId="3CC07D11" w14:textId="77777777" w:rsidR="00B111A6" w:rsidRPr="00534795" w:rsidRDefault="00B111A6" w:rsidP="003D3747">
            <w:pPr>
              <w:pStyle w:val="TableText"/>
              <w:rPr>
                <w:lang w:val="en-GB"/>
              </w:rPr>
            </w:pPr>
            <w:r w:rsidRPr="00534795">
              <w:t>40C</w:t>
            </w:r>
          </w:p>
        </w:tc>
        <w:tc>
          <w:tcPr>
            <w:tcW w:w="3476" w:type="dxa"/>
            <w:hideMark/>
          </w:tcPr>
          <w:p w14:paraId="3F8AB910" w14:textId="77777777" w:rsidR="00B111A6" w:rsidRPr="00534795" w:rsidRDefault="00B111A6" w:rsidP="003D3747">
            <w:pPr>
              <w:pStyle w:val="TableText"/>
              <w:rPr>
                <w:lang w:val="en-GB"/>
              </w:rPr>
            </w:pPr>
            <w:r w:rsidRPr="00534795">
              <w:t>Applicable rule text </w:t>
            </w:r>
          </w:p>
        </w:tc>
        <w:tc>
          <w:tcPr>
            <w:tcW w:w="4108" w:type="dxa"/>
            <w:hideMark/>
          </w:tcPr>
          <w:p w14:paraId="47EA6404" w14:textId="77777777" w:rsidR="00B111A6" w:rsidRPr="00534795" w:rsidRDefault="00B111A6" w:rsidP="003D3747">
            <w:pPr>
              <w:pStyle w:val="TableText"/>
              <w:rPr>
                <w:lang w:val="en-GB"/>
              </w:rPr>
            </w:pPr>
            <w:r w:rsidRPr="00534795">
              <w:rPr>
                <w:lang w:val="en-GB"/>
              </w:rPr>
              <w:t>Counter received - Applicable rules text if OTHER</w:t>
            </w:r>
          </w:p>
        </w:tc>
      </w:tr>
      <w:tr w:rsidR="00B111A6" w:rsidRPr="00534795" w14:paraId="06E89262"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32" w:type="dxa"/>
            <w:hideMark/>
          </w:tcPr>
          <w:p w14:paraId="0F929B45" w14:textId="77777777" w:rsidR="00B111A6" w:rsidRPr="00534795" w:rsidRDefault="00B111A6" w:rsidP="003D3747">
            <w:pPr>
              <w:pStyle w:val="TableText"/>
              <w:rPr>
                <w:lang w:val="en-GB"/>
              </w:rPr>
            </w:pPr>
            <w:r w:rsidRPr="00534795">
              <w:t>23B</w:t>
            </w:r>
          </w:p>
        </w:tc>
        <w:tc>
          <w:tcPr>
            <w:tcW w:w="3476" w:type="dxa"/>
            <w:hideMark/>
          </w:tcPr>
          <w:p w14:paraId="065B6DDA" w14:textId="77777777" w:rsidR="00B111A6" w:rsidRPr="00534795" w:rsidRDefault="00B111A6" w:rsidP="003D3747">
            <w:pPr>
              <w:pStyle w:val="TableText"/>
              <w:rPr>
                <w:lang w:val="en-GB"/>
              </w:rPr>
            </w:pPr>
            <w:r w:rsidRPr="00534795">
              <w:t>Expiry type</w:t>
            </w:r>
          </w:p>
        </w:tc>
        <w:tc>
          <w:tcPr>
            <w:tcW w:w="4108" w:type="dxa"/>
            <w:hideMark/>
          </w:tcPr>
          <w:p w14:paraId="7C91F81E" w14:textId="77777777" w:rsidR="00B111A6" w:rsidRPr="00534795" w:rsidRDefault="00B111A6" w:rsidP="003D3747">
            <w:pPr>
              <w:pStyle w:val="TableText"/>
              <w:rPr>
                <w:lang w:val="en-GB"/>
              </w:rPr>
            </w:pPr>
            <w:r w:rsidRPr="00534795">
              <w:rPr>
                <w:lang w:val="en-GB"/>
              </w:rPr>
              <w:t>Counter received - Expiry type of COND, FIXD, OPEN</w:t>
            </w:r>
          </w:p>
        </w:tc>
      </w:tr>
      <w:tr w:rsidR="00B111A6" w:rsidRPr="00534795" w14:paraId="17AE20AE"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32" w:type="dxa"/>
            <w:hideMark/>
          </w:tcPr>
          <w:p w14:paraId="23447A44" w14:textId="77777777" w:rsidR="00B111A6" w:rsidRPr="00534795" w:rsidRDefault="00B111A6" w:rsidP="003D3747">
            <w:pPr>
              <w:pStyle w:val="TableText"/>
              <w:rPr>
                <w:lang w:val="en-GB"/>
              </w:rPr>
            </w:pPr>
            <w:r w:rsidRPr="00534795">
              <w:t>31E</w:t>
            </w:r>
          </w:p>
        </w:tc>
        <w:tc>
          <w:tcPr>
            <w:tcW w:w="3476" w:type="dxa"/>
            <w:hideMark/>
          </w:tcPr>
          <w:p w14:paraId="1513532E" w14:textId="77777777" w:rsidR="00B111A6" w:rsidRPr="00534795" w:rsidRDefault="00B111A6" w:rsidP="003D3747">
            <w:pPr>
              <w:pStyle w:val="TableText"/>
              <w:rPr>
                <w:lang w:val="en-GB"/>
              </w:rPr>
            </w:pPr>
            <w:r w:rsidRPr="00534795">
              <w:t>Date of expiry </w:t>
            </w:r>
          </w:p>
        </w:tc>
        <w:tc>
          <w:tcPr>
            <w:tcW w:w="4108" w:type="dxa"/>
            <w:hideMark/>
          </w:tcPr>
          <w:p w14:paraId="216AC256" w14:textId="77777777" w:rsidR="00B111A6" w:rsidRPr="00534795" w:rsidRDefault="00B111A6" w:rsidP="003D3747">
            <w:pPr>
              <w:pStyle w:val="TableText"/>
              <w:rPr>
                <w:lang w:val="en-GB"/>
              </w:rPr>
            </w:pPr>
            <w:r w:rsidRPr="00534795">
              <w:rPr>
                <w:lang w:val="en-GB"/>
              </w:rPr>
              <w:t>Counter received - Expiry date if COND or FIXD</w:t>
            </w:r>
          </w:p>
        </w:tc>
      </w:tr>
      <w:tr w:rsidR="00B111A6" w:rsidRPr="00534795" w14:paraId="34FD2E83"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32" w:type="dxa"/>
            <w:hideMark/>
          </w:tcPr>
          <w:p w14:paraId="0E2878F9" w14:textId="77777777" w:rsidR="00B111A6" w:rsidRPr="00534795" w:rsidRDefault="00B111A6" w:rsidP="003D3747">
            <w:pPr>
              <w:pStyle w:val="TableText"/>
              <w:rPr>
                <w:lang w:val="en-GB"/>
              </w:rPr>
            </w:pPr>
            <w:r w:rsidRPr="00534795">
              <w:t>35G</w:t>
            </w:r>
          </w:p>
        </w:tc>
        <w:tc>
          <w:tcPr>
            <w:tcW w:w="3476" w:type="dxa"/>
            <w:hideMark/>
          </w:tcPr>
          <w:p w14:paraId="41B5A00E" w14:textId="77777777" w:rsidR="00B111A6" w:rsidRPr="00534795" w:rsidRDefault="00B111A6" w:rsidP="003D3747">
            <w:pPr>
              <w:pStyle w:val="TableText"/>
              <w:rPr>
                <w:lang w:val="en-GB"/>
              </w:rPr>
            </w:pPr>
            <w:r w:rsidRPr="00534795">
              <w:t>Expiry condition </w:t>
            </w:r>
          </w:p>
        </w:tc>
        <w:tc>
          <w:tcPr>
            <w:tcW w:w="4108" w:type="dxa"/>
            <w:hideMark/>
          </w:tcPr>
          <w:p w14:paraId="6FCA0A61" w14:textId="77777777" w:rsidR="00B111A6" w:rsidRPr="00534795" w:rsidRDefault="00B111A6" w:rsidP="003D3747">
            <w:pPr>
              <w:pStyle w:val="TableText"/>
              <w:rPr>
                <w:lang w:val="en-GB"/>
              </w:rPr>
            </w:pPr>
            <w:r w:rsidRPr="00534795">
              <w:rPr>
                <w:lang w:val="en-GB"/>
              </w:rPr>
              <w:t>Counter received - Expiry condition where COND</w:t>
            </w:r>
          </w:p>
        </w:tc>
      </w:tr>
      <w:tr w:rsidR="00B111A6" w:rsidRPr="00534795" w14:paraId="0DE77AD3"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32" w:type="dxa"/>
            <w:hideMark/>
          </w:tcPr>
          <w:p w14:paraId="6FEE3A6B" w14:textId="77777777" w:rsidR="00B111A6" w:rsidRPr="00534795" w:rsidRDefault="00B111A6" w:rsidP="003D3747">
            <w:pPr>
              <w:pStyle w:val="TableText"/>
              <w:rPr>
                <w:lang w:val="en-GB"/>
              </w:rPr>
            </w:pPr>
            <w:r w:rsidRPr="00534795">
              <w:t>50</w:t>
            </w:r>
          </w:p>
        </w:tc>
        <w:tc>
          <w:tcPr>
            <w:tcW w:w="3476" w:type="dxa"/>
            <w:hideMark/>
          </w:tcPr>
          <w:p w14:paraId="21440B1E" w14:textId="77777777" w:rsidR="00B111A6" w:rsidRPr="00534795" w:rsidRDefault="00B111A6" w:rsidP="003D3747">
            <w:pPr>
              <w:pStyle w:val="TableText"/>
              <w:rPr>
                <w:lang w:val="en-GB"/>
              </w:rPr>
            </w:pPr>
            <w:r w:rsidRPr="00534795">
              <w:t>Applicant</w:t>
            </w:r>
          </w:p>
        </w:tc>
        <w:tc>
          <w:tcPr>
            <w:tcW w:w="4108" w:type="dxa"/>
            <w:hideMark/>
          </w:tcPr>
          <w:p w14:paraId="4A6B3545" w14:textId="77777777" w:rsidR="00B111A6" w:rsidRPr="00534795" w:rsidRDefault="00B111A6" w:rsidP="003D3747">
            <w:pPr>
              <w:pStyle w:val="TableText"/>
              <w:rPr>
                <w:lang w:val="en-GB"/>
              </w:rPr>
            </w:pPr>
            <w:r w:rsidRPr="00534795">
              <w:rPr>
                <w:lang w:val="en-GB"/>
              </w:rPr>
              <w:t xml:space="preserve">Not mapped - details are set from </w:t>
            </w:r>
            <w:proofErr w:type="spellStart"/>
            <w:r w:rsidRPr="00534795">
              <w:rPr>
                <w:lang w:val="en-GB"/>
              </w:rPr>
              <w:t>Seq</w:t>
            </w:r>
            <w:proofErr w:type="spellEnd"/>
            <w:r w:rsidRPr="00534795">
              <w:rPr>
                <w:lang w:val="en-GB"/>
              </w:rPr>
              <w:t xml:space="preserve"> C below</w:t>
            </w:r>
          </w:p>
        </w:tc>
      </w:tr>
      <w:tr w:rsidR="00B111A6" w:rsidRPr="00534795" w14:paraId="1EE0C204" w14:textId="77777777" w:rsidTr="003D3747">
        <w:trPr>
          <w:cnfStyle w:val="000000010000" w:firstRow="0" w:lastRow="0" w:firstColumn="0" w:lastColumn="0" w:oddVBand="0" w:evenVBand="0" w:oddHBand="0" w:evenHBand="1" w:firstRowFirstColumn="0" w:firstRowLastColumn="0" w:lastRowFirstColumn="0" w:lastRowLastColumn="0"/>
          <w:trHeight w:val="600"/>
        </w:trPr>
        <w:tc>
          <w:tcPr>
            <w:tcW w:w="1432" w:type="dxa"/>
            <w:hideMark/>
          </w:tcPr>
          <w:p w14:paraId="045FB391" w14:textId="77777777" w:rsidR="00B111A6" w:rsidRPr="00534795" w:rsidRDefault="00B111A6" w:rsidP="003D3747">
            <w:pPr>
              <w:pStyle w:val="TableText"/>
              <w:rPr>
                <w:lang w:val="en-GB"/>
              </w:rPr>
            </w:pPr>
            <w:r w:rsidRPr="00534795">
              <w:t>51</w:t>
            </w:r>
          </w:p>
        </w:tc>
        <w:tc>
          <w:tcPr>
            <w:tcW w:w="3476" w:type="dxa"/>
            <w:hideMark/>
          </w:tcPr>
          <w:p w14:paraId="66787D04" w14:textId="77777777" w:rsidR="00B111A6" w:rsidRPr="00534795" w:rsidRDefault="00B111A6" w:rsidP="003D3747">
            <w:pPr>
              <w:pStyle w:val="TableText"/>
              <w:rPr>
                <w:lang w:val="en-GB"/>
              </w:rPr>
            </w:pPr>
            <w:r w:rsidRPr="00534795">
              <w:t>Obligor/Instructing party </w:t>
            </w:r>
          </w:p>
        </w:tc>
        <w:tc>
          <w:tcPr>
            <w:tcW w:w="4108" w:type="dxa"/>
            <w:hideMark/>
          </w:tcPr>
          <w:p w14:paraId="3760FD43" w14:textId="77777777" w:rsidR="00B111A6" w:rsidRPr="00534795" w:rsidRDefault="00B111A6" w:rsidP="003D3747">
            <w:pPr>
              <w:pStyle w:val="TableText"/>
              <w:rPr>
                <w:lang w:val="en-GB"/>
              </w:rPr>
            </w:pPr>
            <w:r w:rsidRPr="00534795">
              <w:rPr>
                <w:lang w:val="en-GB"/>
              </w:rPr>
              <w:t>Obligor / Principal if not applicant (if present). Name and address</w:t>
            </w:r>
          </w:p>
        </w:tc>
      </w:tr>
      <w:tr w:rsidR="00B111A6" w:rsidRPr="00534795" w14:paraId="798BF945"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32" w:type="dxa"/>
            <w:hideMark/>
          </w:tcPr>
          <w:p w14:paraId="2F7FE2A7" w14:textId="77777777" w:rsidR="00B111A6" w:rsidRPr="00534795" w:rsidRDefault="00B111A6" w:rsidP="003D3747">
            <w:pPr>
              <w:pStyle w:val="TableText"/>
              <w:rPr>
                <w:lang w:val="en-GB"/>
              </w:rPr>
            </w:pPr>
            <w:r w:rsidRPr="00534795">
              <w:lastRenderedPageBreak/>
              <w:t>52a</w:t>
            </w:r>
          </w:p>
        </w:tc>
        <w:tc>
          <w:tcPr>
            <w:tcW w:w="3476" w:type="dxa"/>
            <w:hideMark/>
          </w:tcPr>
          <w:p w14:paraId="5826FA48" w14:textId="77777777" w:rsidR="00B111A6" w:rsidRPr="00534795" w:rsidRDefault="00B111A6" w:rsidP="003D3747">
            <w:pPr>
              <w:pStyle w:val="TableText"/>
              <w:rPr>
                <w:lang w:val="en-GB"/>
              </w:rPr>
            </w:pPr>
            <w:r w:rsidRPr="00534795">
              <w:t>Issuer</w:t>
            </w:r>
          </w:p>
        </w:tc>
        <w:tc>
          <w:tcPr>
            <w:tcW w:w="4108" w:type="dxa"/>
            <w:hideMark/>
          </w:tcPr>
          <w:p w14:paraId="6A5C7F49" w14:textId="77777777" w:rsidR="00B111A6" w:rsidRPr="00534795" w:rsidRDefault="00B111A6" w:rsidP="003D3747">
            <w:pPr>
              <w:pStyle w:val="TableText"/>
              <w:rPr>
                <w:lang w:val="en-GB"/>
              </w:rPr>
            </w:pPr>
            <w:r w:rsidRPr="00534795">
              <w:rPr>
                <w:lang w:val="en-GB"/>
              </w:rPr>
              <w:t>Not mapped</w:t>
            </w:r>
          </w:p>
        </w:tc>
      </w:tr>
      <w:tr w:rsidR="00B111A6" w:rsidRPr="00534795" w14:paraId="2DBD485F"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32" w:type="dxa"/>
            <w:hideMark/>
          </w:tcPr>
          <w:p w14:paraId="09E6BF89" w14:textId="77777777" w:rsidR="00B111A6" w:rsidRPr="00534795" w:rsidRDefault="00B111A6" w:rsidP="003D3747">
            <w:pPr>
              <w:pStyle w:val="TableText"/>
              <w:rPr>
                <w:lang w:val="en-GB"/>
              </w:rPr>
            </w:pPr>
            <w:r w:rsidRPr="00534795">
              <w:t>59a</w:t>
            </w:r>
          </w:p>
        </w:tc>
        <w:tc>
          <w:tcPr>
            <w:tcW w:w="3476" w:type="dxa"/>
            <w:hideMark/>
          </w:tcPr>
          <w:p w14:paraId="744E9ACC" w14:textId="77777777" w:rsidR="00B111A6" w:rsidRPr="00534795" w:rsidRDefault="00B111A6" w:rsidP="003D3747">
            <w:pPr>
              <w:pStyle w:val="TableText"/>
              <w:rPr>
                <w:lang w:val="en-GB"/>
              </w:rPr>
            </w:pPr>
            <w:r w:rsidRPr="00534795">
              <w:t>Beneficiary</w:t>
            </w:r>
          </w:p>
        </w:tc>
        <w:tc>
          <w:tcPr>
            <w:tcW w:w="4108" w:type="dxa"/>
            <w:hideMark/>
          </w:tcPr>
          <w:p w14:paraId="06956E83" w14:textId="77777777" w:rsidR="00B111A6" w:rsidRPr="00534795" w:rsidRDefault="00B111A6" w:rsidP="003D3747">
            <w:pPr>
              <w:pStyle w:val="TableText"/>
              <w:rPr>
                <w:lang w:val="en-GB"/>
              </w:rPr>
            </w:pPr>
            <w:r w:rsidRPr="00534795">
              <w:rPr>
                <w:lang w:val="en-GB"/>
              </w:rPr>
              <w:t xml:space="preserve">Not mapped - details are set from </w:t>
            </w:r>
            <w:proofErr w:type="spellStart"/>
            <w:r w:rsidRPr="00534795">
              <w:rPr>
                <w:lang w:val="en-GB"/>
              </w:rPr>
              <w:t>Seq</w:t>
            </w:r>
            <w:proofErr w:type="spellEnd"/>
            <w:r w:rsidRPr="00534795">
              <w:rPr>
                <w:lang w:val="en-GB"/>
              </w:rPr>
              <w:t xml:space="preserve"> C below</w:t>
            </w:r>
          </w:p>
        </w:tc>
      </w:tr>
      <w:tr w:rsidR="00B111A6" w:rsidRPr="00534795" w14:paraId="3514254B"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32" w:type="dxa"/>
            <w:hideMark/>
          </w:tcPr>
          <w:p w14:paraId="518E2181" w14:textId="77777777" w:rsidR="00B111A6" w:rsidRPr="00534795" w:rsidRDefault="00B111A6" w:rsidP="003D3747">
            <w:pPr>
              <w:pStyle w:val="TableText"/>
              <w:rPr>
                <w:lang w:val="en-GB"/>
              </w:rPr>
            </w:pPr>
            <w:r w:rsidRPr="00534795">
              <w:t>56a</w:t>
            </w:r>
          </w:p>
        </w:tc>
        <w:tc>
          <w:tcPr>
            <w:tcW w:w="3476" w:type="dxa"/>
            <w:hideMark/>
          </w:tcPr>
          <w:p w14:paraId="54A82628" w14:textId="77777777" w:rsidR="00B111A6" w:rsidRPr="00534795" w:rsidRDefault="00B111A6" w:rsidP="003D3747">
            <w:pPr>
              <w:pStyle w:val="TableText"/>
              <w:rPr>
                <w:lang w:val="en-GB"/>
              </w:rPr>
            </w:pPr>
            <w:r w:rsidRPr="00534795">
              <w:t>Advising bank </w:t>
            </w:r>
          </w:p>
        </w:tc>
        <w:tc>
          <w:tcPr>
            <w:tcW w:w="4108" w:type="dxa"/>
            <w:hideMark/>
          </w:tcPr>
          <w:p w14:paraId="51CCB3A2" w14:textId="77777777" w:rsidR="00B111A6" w:rsidRPr="00534795" w:rsidRDefault="00B111A6" w:rsidP="003D3747">
            <w:pPr>
              <w:pStyle w:val="TableText"/>
              <w:rPr>
                <w:lang w:val="en-GB"/>
              </w:rPr>
            </w:pPr>
            <w:r w:rsidRPr="00534795">
              <w:rPr>
                <w:lang w:val="en-GB"/>
              </w:rPr>
              <w:t xml:space="preserve">Mapped to Advising bank party </w:t>
            </w:r>
          </w:p>
        </w:tc>
      </w:tr>
      <w:tr w:rsidR="00B111A6" w:rsidRPr="00534795" w14:paraId="24460165"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32" w:type="dxa"/>
            <w:hideMark/>
          </w:tcPr>
          <w:p w14:paraId="60E7871C" w14:textId="77777777" w:rsidR="00B111A6" w:rsidRPr="00534795" w:rsidRDefault="00B111A6" w:rsidP="003D3747">
            <w:pPr>
              <w:pStyle w:val="TableText"/>
              <w:rPr>
                <w:lang w:val="en-GB"/>
              </w:rPr>
            </w:pPr>
            <w:r w:rsidRPr="00534795">
              <w:t>23</w:t>
            </w:r>
          </w:p>
        </w:tc>
        <w:tc>
          <w:tcPr>
            <w:tcW w:w="3476" w:type="dxa"/>
            <w:hideMark/>
          </w:tcPr>
          <w:p w14:paraId="2D372759" w14:textId="77777777" w:rsidR="00B111A6" w:rsidRPr="00534795" w:rsidRDefault="00B111A6" w:rsidP="003D3747">
            <w:pPr>
              <w:pStyle w:val="TableText"/>
              <w:rPr>
                <w:lang w:val="en-GB"/>
              </w:rPr>
            </w:pPr>
            <w:r w:rsidRPr="00534795">
              <w:t>Advising bank ref</w:t>
            </w:r>
          </w:p>
        </w:tc>
        <w:tc>
          <w:tcPr>
            <w:tcW w:w="4108" w:type="dxa"/>
            <w:hideMark/>
          </w:tcPr>
          <w:p w14:paraId="37ED4392" w14:textId="77777777" w:rsidR="00B111A6" w:rsidRPr="00534795" w:rsidRDefault="00B111A6" w:rsidP="003D3747">
            <w:pPr>
              <w:pStyle w:val="TableText"/>
              <w:rPr>
                <w:lang w:val="en-GB"/>
              </w:rPr>
            </w:pPr>
            <w:r w:rsidRPr="00534795">
              <w:rPr>
                <w:lang w:val="en-GB"/>
              </w:rPr>
              <w:t>Not required</w:t>
            </w:r>
          </w:p>
        </w:tc>
      </w:tr>
      <w:tr w:rsidR="00B111A6" w:rsidRPr="00534795" w14:paraId="01215937"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32" w:type="dxa"/>
            <w:hideMark/>
          </w:tcPr>
          <w:p w14:paraId="2CB052DD" w14:textId="77777777" w:rsidR="00B111A6" w:rsidRPr="00534795" w:rsidRDefault="00B111A6" w:rsidP="003D3747">
            <w:pPr>
              <w:pStyle w:val="TableText"/>
              <w:rPr>
                <w:lang w:val="en-GB"/>
              </w:rPr>
            </w:pPr>
            <w:r w:rsidRPr="00534795">
              <w:t>57a</w:t>
            </w:r>
          </w:p>
        </w:tc>
        <w:tc>
          <w:tcPr>
            <w:tcW w:w="3476" w:type="dxa"/>
            <w:hideMark/>
          </w:tcPr>
          <w:p w14:paraId="0367B398" w14:textId="77777777" w:rsidR="00B111A6" w:rsidRPr="00534795" w:rsidRDefault="00B111A6" w:rsidP="003D3747">
            <w:pPr>
              <w:pStyle w:val="TableText"/>
              <w:rPr>
                <w:lang w:val="en-GB"/>
              </w:rPr>
            </w:pPr>
            <w:r w:rsidRPr="00534795">
              <w:t>Advise through bank </w:t>
            </w:r>
          </w:p>
        </w:tc>
        <w:tc>
          <w:tcPr>
            <w:tcW w:w="4108" w:type="dxa"/>
            <w:hideMark/>
          </w:tcPr>
          <w:p w14:paraId="3C617063" w14:textId="77777777" w:rsidR="00B111A6" w:rsidRPr="00534795" w:rsidRDefault="00B111A6" w:rsidP="003D3747">
            <w:pPr>
              <w:pStyle w:val="TableText"/>
              <w:rPr>
                <w:lang w:val="en-GB"/>
              </w:rPr>
            </w:pPr>
            <w:r w:rsidRPr="00534795">
              <w:rPr>
                <w:lang w:val="en-GB"/>
              </w:rPr>
              <w:t xml:space="preserve">Mapped to Advise through bank party </w:t>
            </w:r>
          </w:p>
        </w:tc>
      </w:tr>
      <w:tr w:rsidR="00B111A6" w:rsidRPr="00534795" w14:paraId="6552EB6F"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32" w:type="dxa"/>
            <w:hideMark/>
          </w:tcPr>
          <w:p w14:paraId="77683EE3" w14:textId="77777777" w:rsidR="00B111A6" w:rsidRPr="00534795" w:rsidRDefault="00B111A6" w:rsidP="003D3747">
            <w:pPr>
              <w:pStyle w:val="TableText"/>
              <w:rPr>
                <w:lang w:val="en-GB"/>
              </w:rPr>
            </w:pPr>
            <w:r w:rsidRPr="00534795">
              <w:t>32B</w:t>
            </w:r>
          </w:p>
        </w:tc>
        <w:tc>
          <w:tcPr>
            <w:tcW w:w="3476" w:type="dxa"/>
            <w:hideMark/>
          </w:tcPr>
          <w:p w14:paraId="7541753C" w14:textId="77777777" w:rsidR="00B111A6" w:rsidRPr="00534795" w:rsidRDefault="00B111A6" w:rsidP="003D3747">
            <w:pPr>
              <w:pStyle w:val="TableText"/>
              <w:rPr>
                <w:lang w:val="en-GB"/>
              </w:rPr>
            </w:pPr>
            <w:r w:rsidRPr="00534795">
              <w:t>Undertaking amount and currency</w:t>
            </w:r>
          </w:p>
        </w:tc>
        <w:tc>
          <w:tcPr>
            <w:tcW w:w="4108" w:type="dxa"/>
            <w:hideMark/>
          </w:tcPr>
          <w:p w14:paraId="6B3B8464" w14:textId="77777777" w:rsidR="00B111A6" w:rsidRPr="00534795" w:rsidRDefault="00B111A6" w:rsidP="003D3747">
            <w:pPr>
              <w:pStyle w:val="TableText"/>
              <w:rPr>
                <w:lang w:val="en-GB"/>
              </w:rPr>
            </w:pPr>
            <w:r w:rsidRPr="00534795">
              <w:t>Counter received - Amount and currency</w:t>
            </w:r>
          </w:p>
        </w:tc>
      </w:tr>
      <w:tr w:rsidR="00B111A6" w:rsidRPr="00534795" w14:paraId="0D6480EB" w14:textId="77777777" w:rsidTr="00637C60">
        <w:trPr>
          <w:cnfStyle w:val="000000100000" w:firstRow="0" w:lastRow="0" w:firstColumn="0" w:lastColumn="0" w:oddVBand="0" w:evenVBand="0" w:oddHBand="1" w:evenHBand="0" w:firstRowFirstColumn="0" w:firstRowLastColumn="0" w:lastRowFirstColumn="0" w:lastRowLastColumn="0"/>
          <w:trHeight w:val="300"/>
        </w:trPr>
        <w:tc>
          <w:tcPr>
            <w:tcW w:w="0" w:type="dxa"/>
          </w:tcPr>
          <w:p w14:paraId="391EEBF3" w14:textId="6271449F" w:rsidR="00B111A6" w:rsidRPr="00534795" w:rsidRDefault="00B111A6" w:rsidP="003D3747">
            <w:pPr>
              <w:pStyle w:val="TableText"/>
              <w:rPr>
                <w:lang w:val="en-GB"/>
              </w:rPr>
            </w:pPr>
          </w:p>
        </w:tc>
        <w:tc>
          <w:tcPr>
            <w:tcW w:w="0" w:type="dxa"/>
          </w:tcPr>
          <w:p w14:paraId="724E8EF5" w14:textId="2E627B74" w:rsidR="00B111A6" w:rsidRPr="00534795" w:rsidRDefault="00B111A6" w:rsidP="003D3747">
            <w:pPr>
              <w:pStyle w:val="TableText"/>
              <w:rPr>
                <w:lang w:val="en-GB"/>
              </w:rPr>
            </w:pPr>
          </w:p>
        </w:tc>
        <w:tc>
          <w:tcPr>
            <w:tcW w:w="0" w:type="dxa"/>
          </w:tcPr>
          <w:p w14:paraId="4ACF4A5C" w14:textId="1326D601" w:rsidR="00B111A6" w:rsidRPr="00534795" w:rsidRDefault="00B111A6" w:rsidP="003D3747">
            <w:pPr>
              <w:pStyle w:val="TableText"/>
              <w:rPr>
                <w:lang w:val="en-GB"/>
              </w:rPr>
            </w:pPr>
          </w:p>
        </w:tc>
      </w:tr>
      <w:tr w:rsidR="00AE5647" w:rsidRPr="00534795" w14:paraId="6C43ED73"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32" w:type="dxa"/>
          </w:tcPr>
          <w:p w14:paraId="50DB5827" w14:textId="735A6369" w:rsidR="00AE5647" w:rsidRPr="00534795" w:rsidRDefault="00AE5647" w:rsidP="00AE5647">
            <w:pPr>
              <w:pStyle w:val="TableText"/>
            </w:pPr>
            <w:r>
              <w:rPr>
                <w:rFonts w:eastAsia="Calibri" w:cs="Times New Roman"/>
              </w:rPr>
              <w:t>39F</w:t>
            </w:r>
          </w:p>
        </w:tc>
        <w:tc>
          <w:tcPr>
            <w:tcW w:w="3476" w:type="dxa"/>
          </w:tcPr>
          <w:p w14:paraId="09D1B866" w14:textId="6DA4AC73" w:rsidR="00AE5647" w:rsidRPr="00534795" w:rsidRDefault="00AE5647" w:rsidP="00AE5647">
            <w:pPr>
              <w:pStyle w:val="TableText"/>
            </w:pPr>
            <w:r w:rsidRPr="006F2121">
              <w:rPr>
                <w:rFonts w:eastAsia="Calibri" w:cs="Times New Roman"/>
              </w:rPr>
              <w:t>Supplementary Information About Amount</w:t>
            </w:r>
          </w:p>
        </w:tc>
        <w:tc>
          <w:tcPr>
            <w:tcW w:w="4108" w:type="dxa"/>
          </w:tcPr>
          <w:p w14:paraId="4D9BC791" w14:textId="361F8990" w:rsidR="00AE5647" w:rsidRPr="00534795" w:rsidRDefault="00F434B3" w:rsidP="00AE5647">
            <w:pPr>
              <w:pStyle w:val="TableText"/>
              <w:rPr>
                <w:lang w:val="en-GB"/>
              </w:rPr>
            </w:pPr>
            <w:r>
              <w:rPr>
                <w:rFonts w:eastAsia="Calibri" w:cs="Times New Roman"/>
              </w:rPr>
              <w:t xml:space="preserve">Counter received - </w:t>
            </w:r>
            <w:r w:rsidR="00AE5647" w:rsidRPr="00E263E6">
              <w:rPr>
                <w:rFonts w:eastAsia="Calibri" w:cs="Times New Roman"/>
              </w:rPr>
              <w:t>Additional/Supplementary amount information</w:t>
            </w:r>
          </w:p>
        </w:tc>
      </w:tr>
      <w:tr w:rsidR="00AE5647" w:rsidRPr="00534795" w14:paraId="12724400" w14:textId="77777777" w:rsidTr="00A25D96">
        <w:trPr>
          <w:cnfStyle w:val="000000100000" w:firstRow="0" w:lastRow="0" w:firstColumn="0" w:lastColumn="0" w:oddVBand="0" w:evenVBand="0" w:oddHBand="1" w:evenHBand="0" w:firstRowFirstColumn="0" w:firstRowLastColumn="0" w:lastRowFirstColumn="0" w:lastRowLastColumn="0"/>
          <w:trHeight w:val="1548"/>
        </w:trPr>
        <w:tc>
          <w:tcPr>
            <w:tcW w:w="1432" w:type="dxa"/>
            <w:hideMark/>
          </w:tcPr>
          <w:p w14:paraId="63B27483" w14:textId="77777777" w:rsidR="00AE5647" w:rsidRPr="00534795" w:rsidRDefault="00AE5647" w:rsidP="00AE5647">
            <w:pPr>
              <w:pStyle w:val="TableText"/>
              <w:rPr>
                <w:lang w:val="en-GB"/>
              </w:rPr>
            </w:pPr>
            <w:r w:rsidRPr="00534795">
              <w:t>41F/G</w:t>
            </w:r>
          </w:p>
        </w:tc>
        <w:tc>
          <w:tcPr>
            <w:tcW w:w="3476" w:type="dxa"/>
            <w:hideMark/>
          </w:tcPr>
          <w:p w14:paraId="502CA7D2" w14:textId="77777777" w:rsidR="00AE5647" w:rsidRPr="00534795" w:rsidRDefault="00AE5647" w:rsidP="00AE5647">
            <w:pPr>
              <w:pStyle w:val="TableText"/>
              <w:rPr>
                <w:lang w:val="en-GB"/>
              </w:rPr>
            </w:pPr>
            <w:r w:rsidRPr="00534795">
              <w:t xml:space="preserve">Available with </w:t>
            </w:r>
          </w:p>
        </w:tc>
        <w:tc>
          <w:tcPr>
            <w:tcW w:w="4108" w:type="dxa"/>
            <w:hideMark/>
          </w:tcPr>
          <w:p w14:paraId="5C2F0226" w14:textId="77777777" w:rsidR="00AE5647" w:rsidRPr="00534795" w:rsidRDefault="00AE5647" w:rsidP="00AE5647">
            <w:pPr>
              <w:pStyle w:val="TableText"/>
              <w:rPr>
                <w:lang w:val="en-GB"/>
              </w:rPr>
            </w:pPr>
            <w:r w:rsidRPr="00534795">
              <w:rPr>
                <w:lang w:val="en-GB"/>
              </w:rPr>
              <w:t>Available with details</w:t>
            </w:r>
            <w:r w:rsidRPr="00534795">
              <w:rPr>
                <w:lang w:val="en-GB"/>
              </w:rPr>
              <w:br/>
              <w:t>• SWIFT BIC or Address of (named bank)</w:t>
            </w:r>
            <w:r w:rsidRPr="00534795">
              <w:rPr>
                <w:lang w:val="en-GB"/>
              </w:rPr>
              <w:br/>
              <w:t xml:space="preserve">• Any bank </w:t>
            </w:r>
            <w:r w:rsidRPr="00534795">
              <w:rPr>
                <w:lang w:val="en-GB"/>
              </w:rPr>
              <w:br/>
              <w:t xml:space="preserve">• Any bank in country </w:t>
            </w:r>
            <w:r w:rsidRPr="00534795">
              <w:rPr>
                <w:lang w:val="en-GB"/>
              </w:rPr>
              <w:br/>
              <w:t xml:space="preserve">• Any bank in city </w:t>
            </w:r>
            <w:r w:rsidRPr="00534795">
              <w:rPr>
                <w:lang w:val="en-GB"/>
              </w:rPr>
              <w:br/>
              <w:t xml:space="preserve">• Counter received from bank </w:t>
            </w:r>
          </w:p>
        </w:tc>
      </w:tr>
      <w:tr w:rsidR="00AE5647" w:rsidRPr="00534795" w14:paraId="16F20B4A" w14:textId="77777777" w:rsidTr="003D3747">
        <w:trPr>
          <w:cnfStyle w:val="000000010000" w:firstRow="0" w:lastRow="0" w:firstColumn="0" w:lastColumn="0" w:oddVBand="0" w:evenVBand="0" w:oddHBand="0" w:evenHBand="1" w:firstRowFirstColumn="0" w:firstRowLastColumn="0" w:lastRowFirstColumn="0" w:lastRowLastColumn="0"/>
          <w:trHeight w:val="600"/>
        </w:trPr>
        <w:tc>
          <w:tcPr>
            <w:tcW w:w="1432" w:type="dxa"/>
            <w:hideMark/>
          </w:tcPr>
          <w:p w14:paraId="44A75F75" w14:textId="77777777" w:rsidR="00AE5647" w:rsidRPr="00534795" w:rsidRDefault="00AE5647" w:rsidP="00AE5647">
            <w:pPr>
              <w:pStyle w:val="TableText"/>
              <w:rPr>
                <w:lang w:val="en-GB"/>
              </w:rPr>
            </w:pPr>
            <w:r w:rsidRPr="00534795">
              <w:t>71D</w:t>
            </w:r>
          </w:p>
        </w:tc>
        <w:tc>
          <w:tcPr>
            <w:tcW w:w="3476" w:type="dxa"/>
            <w:hideMark/>
          </w:tcPr>
          <w:p w14:paraId="6405F2D4" w14:textId="77777777" w:rsidR="00AE5647" w:rsidRPr="00534795" w:rsidRDefault="00AE5647" w:rsidP="00AE5647">
            <w:pPr>
              <w:pStyle w:val="TableText"/>
              <w:rPr>
                <w:lang w:val="en-GB"/>
              </w:rPr>
            </w:pPr>
            <w:r w:rsidRPr="00534795">
              <w:t>Charge text</w:t>
            </w:r>
          </w:p>
        </w:tc>
        <w:tc>
          <w:tcPr>
            <w:tcW w:w="4108" w:type="dxa"/>
            <w:hideMark/>
          </w:tcPr>
          <w:p w14:paraId="53419B5C" w14:textId="77777777" w:rsidR="00AE5647" w:rsidRPr="00534795" w:rsidRDefault="00AE5647" w:rsidP="00AE5647">
            <w:pPr>
              <w:pStyle w:val="TableText"/>
              <w:rPr>
                <w:lang w:val="en-GB"/>
              </w:rPr>
            </w:pPr>
            <w:r w:rsidRPr="00534795">
              <w:rPr>
                <w:lang w:val="en-GB"/>
              </w:rPr>
              <w:t>Mapped to action item with text "Counter received charge details require attention"</w:t>
            </w:r>
          </w:p>
        </w:tc>
      </w:tr>
      <w:tr w:rsidR="00AE5647" w:rsidRPr="00534795" w14:paraId="0C0D09A5"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32" w:type="dxa"/>
            <w:hideMark/>
          </w:tcPr>
          <w:p w14:paraId="5EA7DAD1" w14:textId="77777777" w:rsidR="00AE5647" w:rsidRPr="00534795" w:rsidRDefault="00AE5647" w:rsidP="00AE5647">
            <w:pPr>
              <w:pStyle w:val="TableText"/>
              <w:rPr>
                <w:lang w:val="en-GB"/>
              </w:rPr>
            </w:pPr>
            <w:r w:rsidRPr="00534795">
              <w:t>45C</w:t>
            </w:r>
          </w:p>
        </w:tc>
        <w:tc>
          <w:tcPr>
            <w:tcW w:w="3476" w:type="dxa"/>
            <w:hideMark/>
          </w:tcPr>
          <w:p w14:paraId="688261F5" w14:textId="77777777" w:rsidR="00AE5647" w:rsidRPr="00534795" w:rsidRDefault="00AE5647" w:rsidP="00AE5647">
            <w:pPr>
              <w:pStyle w:val="TableText"/>
              <w:rPr>
                <w:lang w:val="en-GB"/>
              </w:rPr>
            </w:pPr>
            <w:r w:rsidRPr="00534795">
              <w:t>Doc and Presentation instructions</w:t>
            </w:r>
          </w:p>
        </w:tc>
        <w:tc>
          <w:tcPr>
            <w:tcW w:w="4108" w:type="dxa"/>
            <w:hideMark/>
          </w:tcPr>
          <w:p w14:paraId="6CF4F2A1" w14:textId="77777777" w:rsidR="00AE5647" w:rsidRPr="00534795" w:rsidRDefault="00AE5647" w:rsidP="00AE5647">
            <w:pPr>
              <w:pStyle w:val="TableText"/>
              <w:rPr>
                <w:lang w:val="en-GB"/>
              </w:rPr>
            </w:pPr>
            <w:r w:rsidRPr="00534795">
              <w:rPr>
                <w:lang w:val="en-GB"/>
              </w:rPr>
              <w:t xml:space="preserve">Counter received - Doc and Presentation instructions </w:t>
            </w:r>
          </w:p>
        </w:tc>
      </w:tr>
      <w:tr w:rsidR="00AE5647" w:rsidRPr="00534795" w14:paraId="2367C93E"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32" w:type="dxa"/>
            <w:hideMark/>
          </w:tcPr>
          <w:p w14:paraId="6B37BBDB" w14:textId="77777777" w:rsidR="00AE5647" w:rsidRPr="00534795" w:rsidRDefault="00AE5647" w:rsidP="00AE5647">
            <w:pPr>
              <w:pStyle w:val="TableText"/>
              <w:rPr>
                <w:lang w:val="en-GB"/>
              </w:rPr>
            </w:pPr>
            <w:r w:rsidRPr="00534795">
              <w:t>77U</w:t>
            </w:r>
          </w:p>
        </w:tc>
        <w:tc>
          <w:tcPr>
            <w:tcW w:w="3476" w:type="dxa"/>
            <w:hideMark/>
          </w:tcPr>
          <w:p w14:paraId="542EB43F" w14:textId="77777777" w:rsidR="00AE5647" w:rsidRPr="00534795" w:rsidRDefault="00AE5647" w:rsidP="00AE5647">
            <w:pPr>
              <w:pStyle w:val="TableText"/>
              <w:rPr>
                <w:lang w:val="en-GB"/>
              </w:rPr>
            </w:pPr>
            <w:r w:rsidRPr="00534795">
              <w:t>Undertaking terms and conditions</w:t>
            </w:r>
          </w:p>
        </w:tc>
        <w:tc>
          <w:tcPr>
            <w:tcW w:w="4108" w:type="dxa"/>
            <w:hideMark/>
          </w:tcPr>
          <w:p w14:paraId="1EC5C01D" w14:textId="77777777" w:rsidR="00AE5647" w:rsidRPr="00534795" w:rsidRDefault="00AE5647" w:rsidP="00AE5647">
            <w:pPr>
              <w:pStyle w:val="TableText"/>
              <w:rPr>
                <w:lang w:val="en-GB"/>
              </w:rPr>
            </w:pPr>
            <w:r w:rsidRPr="00534795">
              <w:rPr>
                <w:lang w:val="en-GB"/>
              </w:rPr>
              <w:t>Counter received - Undertaking terms and conditions</w:t>
            </w:r>
          </w:p>
        </w:tc>
      </w:tr>
      <w:tr w:rsidR="00AE5647" w:rsidRPr="00534795" w14:paraId="1FC7F17F" w14:textId="77777777" w:rsidTr="003D3747">
        <w:trPr>
          <w:cnfStyle w:val="000000100000" w:firstRow="0" w:lastRow="0" w:firstColumn="0" w:lastColumn="0" w:oddVBand="0" w:evenVBand="0" w:oddHBand="1" w:evenHBand="0" w:firstRowFirstColumn="0" w:firstRowLastColumn="0" w:lastRowFirstColumn="0" w:lastRowLastColumn="0"/>
          <w:trHeight w:val="600"/>
        </w:trPr>
        <w:tc>
          <w:tcPr>
            <w:tcW w:w="1432" w:type="dxa"/>
            <w:hideMark/>
          </w:tcPr>
          <w:p w14:paraId="5FA0058C" w14:textId="77777777" w:rsidR="00AE5647" w:rsidRPr="00534795" w:rsidRDefault="00AE5647" w:rsidP="00AE5647">
            <w:pPr>
              <w:pStyle w:val="TableText"/>
              <w:rPr>
                <w:lang w:val="en-GB"/>
              </w:rPr>
            </w:pPr>
            <w:r w:rsidRPr="00534795">
              <w:t>49</w:t>
            </w:r>
          </w:p>
        </w:tc>
        <w:tc>
          <w:tcPr>
            <w:tcW w:w="3476" w:type="dxa"/>
            <w:hideMark/>
          </w:tcPr>
          <w:p w14:paraId="1901A447" w14:textId="77777777" w:rsidR="00AE5647" w:rsidRPr="00534795" w:rsidRDefault="00AE5647" w:rsidP="00AE5647">
            <w:pPr>
              <w:pStyle w:val="TableText"/>
              <w:rPr>
                <w:lang w:val="en-GB"/>
              </w:rPr>
            </w:pPr>
            <w:r w:rsidRPr="00534795">
              <w:t>Confirmation instructions</w:t>
            </w:r>
          </w:p>
        </w:tc>
        <w:tc>
          <w:tcPr>
            <w:tcW w:w="4108" w:type="dxa"/>
            <w:hideMark/>
          </w:tcPr>
          <w:p w14:paraId="6F07F827" w14:textId="77777777" w:rsidR="00AE5647" w:rsidRPr="00534795" w:rsidRDefault="00AE5647" w:rsidP="00AE5647">
            <w:pPr>
              <w:pStyle w:val="TableText"/>
              <w:rPr>
                <w:lang w:val="en-GB"/>
              </w:rPr>
            </w:pPr>
            <w:r w:rsidRPr="00534795">
              <w:rPr>
                <w:lang w:val="en-GB"/>
              </w:rPr>
              <w:t>Mapped to Confirmation instruction Set to CONFIRM,</w:t>
            </w:r>
            <w:r>
              <w:rPr>
                <w:lang w:val="en-GB"/>
              </w:rPr>
              <w:t xml:space="preserve"> </w:t>
            </w:r>
            <w:r w:rsidRPr="00534795">
              <w:rPr>
                <w:lang w:val="en-GB"/>
              </w:rPr>
              <w:t>MAY ADD,</w:t>
            </w:r>
            <w:r>
              <w:rPr>
                <w:lang w:val="en-GB"/>
              </w:rPr>
              <w:t xml:space="preserve"> </w:t>
            </w:r>
            <w:r w:rsidRPr="00534795">
              <w:rPr>
                <w:lang w:val="en-GB"/>
              </w:rPr>
              <w:t>WITHOUT confirmation</w:t>
            </w:r>
          </w:p>
        </w:tc>
      </w:tr>
      <w:tr w:rsidR="00AE5647" w:rsidRPr="00534795" w14:paraId="11AB0433" w14:textId="77777777" w:rsidTr="003D3747">
        <w:trPr>
          <w:cnfStyle w:val="000000010000" w:firstRow="0" w:lastRow="0" w:firstColumn="0" w:lastColumn="0" w:oddVBand="0" w:evenVBand="0" w:oddHBand="0" w:evenHBand="1" w:firstRowFirstColumn="0" w:firstRowLastColumn="0" w:lastRowFirstColumn="0" w:lastRowLastColumn="0"/>
          <w:trHeight w:val="1200"/>
        </w:trPr>
        <w:tc>
          <w:tcPr>
            <w:tcW w:w="1432" w:type="dxa"/>
            <w:hideMark/>
          </w:tcPr>
          <w:p w14:paraId="54885C65" w14:textId="77777777" w:rsidR="00AE5647" w:rsidRPr="00534795" w:rsidRDefault="00AE5647" w:rsidP="00AE5647">
            <w:pPr>
              <w:pStyle w:val="TableText"/>
              <w:rPr>
                <w:lang w:val="en-GB"/>
              </w:rPr>
            </w:pPr>
            <w:r w:rsidRPr="00534795">
              <w:t>58a</w:t>
            </w:r>
          </w:p>
        </w:tc>
        <w:tc>
          <w:tcPr>
            <w:tcW w:w="3476" w:type="dxa"/>
            <w:hideMark/>
          </w:tcPr>
          <w:p w14:paraId="0E4D5E91" w14:textId="77777777" w:rsidR="00AE5647" w:rsidRPr="00534795" w:rsidRDefault="00AE5647" w:rsidP="00AE5647">
            <w:pPr>
              <w:pStyle w:val="TableText"/>
              <w:rPr>
                <w:lang w:val="en-GB"/>
              </w:rPr>
            </w:pPr>
            <w:r w:rsidRPr="00534795">
              <w:t>Requested confirmation party</w:t>
            </w:r>
          </w:p>
        </w:tc>
        <w:tc>
          <w:tcPr>
            <w:tcW w:w="4108" w:type="dxa"/>
            <w:hideMark/>
          </w:tcPr>
          <w:p w14:paraId="4931AC47" w14:textId="77777777" w:rsidR="00AE5647" w:rsidRPr="00534795" w:rsidRDefault="00AE5647" w:rsidP="00AE5647">
            <w:pPr>
              <w:pStyle w:val="TableText"/>
              <w:rPr>
                <w:lang w:val="en-GB"/>
              </w:rPr>
            </w:pPr>
            <w:r w:rsidRPr="00534795">
              <w:rPr>
                <w:lang w:val="en-GB"/>
              </w:rPr>
              <w:t>Mapped to Requested Confirmation party.</w:t>
            </w:r>
            <w:r w:rsidRPr="00534795">
              <w:rPr>
                <w:lang w:val="en-GB"/>
              </w:rPr>
              <w:br/>
              <w:t xml:space="preserve">Set to either the Advising bank or </w:t>
            </w:r>
            <w:proofErr w:type="gramStart"/>
            <w:r w:rsidRPr="00534795">
              <w:rPr>
                <w:lang w:val="en-GB"/>
              </w:rPr>
              <w:t>Advise</w:t>
            </w:r>
            <w:proofErr w:type="gramEnd"/>
            <w:r w:rsidRPr="00534795">
              <w:rPr>
                <w:lang w:val="en-GB"/>
              </w:rPr>
              <w:t xml:space="preserve"> through bank (based on SWIFT BIC) </w:t>
            </w:r>
            <w:r w:rsidRPr="00534795">
              <w:rPr>
                <w:lang w:val="en-GB"/>
              </w:rPr>
              <w:br/>
              <w:t>Otherwise set to Other addressee and Name &amp; address</w:t>
            </w:r>
          </w:p>
        </w:tc>
      </w:tr>
      <w:tr w:rsidR="00AE5647" w:rsidRPr="00534795" w14:paraId="3330E8FC"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32" w:type="dxa"/>
            <w:hideMark/>
          </w:tcPr>
          <w:p w14:paraId="68CCDB49" w14:textId="3AFEEBA2" w:rsidR="00AE5647" w:rsidRPr="00534795" w:rsidRDefault="00AE5647" w:rsidP="00AE5647">
            <w:pPr>
              <w:pStyle w:val="TableText"/>
              <w:rPr>
                <w:lang w:val="en-GB"/>
              </w:rPr>
            </w:pPr>
            <w:r>
              <w:t>44J</w:t>
            </w:r>
          </w:p>
        </w:tc>
        <w:tc>
          <w:tcPr>
            <w:tcW w:w="3476" w:type="dxa"/>
            <w:hideMark/>
          </w:tcPr>
          <w:p w14:paraId="160579A8" w14:textId="77777777" w:rsidR="00AE5647" w:rsidRPr="00534795" w:rsidRDefault="00AE5647" w:rsidP="00AE5647">
            <w:pPr>
              <w:pStyle w:val="TableText"/>
              <w:rPr>
                <w:lang w:val="en-GB"/>
              </w:rPr>
            </w:pPr>
            <w:r w:rsidRPr="00534795">
              <w:t>Governing law country</w:t>
            </w:r>
          </w:p>
        </w:tc>
        <w:tc>
          <w:tcPr>
            <w:tcW w:w="4108" w:type="dxa"/>
            <w:hideMark/>
          </w:tcPr>
          <w:p w14:paraId="6B18D85A" w14:textId="77777777" w:rsidR="00AE5647" w:rsidRPr="00534795" w:rsidRDefault="00AE5647" w:rsidP="00AE5647">
            <w:pPr>
              <w:pStyle w:val="TableText"/>
              <w:rPr>
                <w:lang w:val="en-GB"/>
              </w:rPr>
            </w:pPr>
            <w:r w:rsidRPr="00534795">
              <w:rPr>
                <w:lang w:val="en-GB"/>
              </w:rPr>
              <w:t>Counter received - Governing law Country code</w:t>
            </w:r>
          </w:p>
        </w:tc>
      </w:tr>
      <w:tr w:rsidR="00AE5647" w:rsidRPr="00534795" w14:paraId="5E3D7DD9"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32" w:type="dxa"/>
          </w:tcPr>
          <w:p w14:paraId="3840374E" w14:textId="3ECA3ED8" w:rsidR="00AE5647" w:rsidRPr="00534795" w:rsidRDefault="00AE5647" w:rsidP="00AE5647">
            <w:pPr>
              <w:pStyle w:val="TableText"/>
            </w:pPr>
            <w:r>
              <w:t>44J</w:t>
            </w:r>
          </w:p>
        </w:tc>
        <w:tc>
          <w:tcPr>
            <w:tcW w:w="3476" w:type="dxa"/>
          </w:tcPr>
          <w:p w14:paraId="12966CC0" w14:textId="6FD9C666" w:rsidR="00AE5647" w:rsidRPr="00534795" w:rsidRDefault="00AE5647" w:rsidP="00AE5647">
            <w:pPr>
              <w:pStyle w:val="TableText"/>
            </w:pPr>
            <w:r>
              <w:t xml:space="preserve">Governing law </w:t>
            </w:r>
            <w:r w:rsidRPr="00854C7A">
              <w:t>Country Sub Division</w:t>
            </w:r>
          </w:p>
        </w:tc>
        <w:tc>
          <w:tcPr>
            <w:tcW w:w="4108" w:type="dxa"/>
          </w:tcPr>
          <w:p w14:paraId="2FD6CB2E" w14:textId="18C50FFB" w:rsidR="00AE5647" w:rsidRPr="00534795" w:rsidRDefault="00AE5647" w:rsidP="00AE5647">
            <w:pPr>
              <w:pStyle w:val="TableText"/>
              <w:rPr>
                <w:lang w:val="en-GB"/>
              </w:rPr>
            </w:pPr>
            <w:r>
              <w:t xml:space="preserve">Counter received - </w:t>
            </w:r>
            <w:r w:rsidRPr="00CF3B80">
              <w:t>Governing law Country Sub Division text</w:t>
            </w:r>
          </w:p>
        </w:tc>
      </w:tr>
      <w:tr w:rsidR="00AE5647" w:rsidRPr="00534795" w14:paraId="1FB4C48B"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32" w:type="dxa"/>
            <w:hideMark/>
          </w:tcPr>
          <w:p w14:paraId="7666E1C9" w14:textId="60A26B02" w:rsidR="00AE5647" w:rsidRPr="00534795" w:rsidRDefault="00AE5647" w:rsidP="00AE5647">
            <w:pPr>
              <w:pStyle w:val="TableText"/>
              <w:rPr>
                <w:lang w:val="en-GB"/>
              </w:rPr>
            </w:pPr>
            <w:r>
              <w:t>44J</w:t>
            </w:r>
          </w:p>
        </w:tc>
        <w:tc>
          <w:tcPr>
            <w:tcW w:w="3476" w:type="dxa"/>
            <w:hideMark/>
          </w:tcPr>
          <w:p w14:paraId="63F0DED8" w14:textId="77777777" w:rsidR="00AE5647" w:rsidRPr="00534795" w:rsidRDefault="00AE5647" w:rsidP="00AE5647">
            <w:pPr>
              <w:pStyle w:val="TableText"/>
              <w:rPr>
                <w:lang w:val="en-GB"/>
              </w:rPr>
            </w:pPr>
            <w:r w:rsidRPr="00534795">
              <w:t>Governing law text </w:t>
            </w:r>
          </w:p>
        </w:tc>
        <w:tc>
          <w:tcPr>
            <w:tcW w:w="4108" w:type="dxa"/>
            <w:hideMark/>
          </w:tcPr>
          <w:p w14:paraId="2AA1E401" w14:textId="77777777" w:rsidR="00AE5647" w:rsidRPr="00534795" w:rsidRDefault="00AE5647" w:rsidP="00AE5647">
            <w:pPr>
              <w:pStyle w:val="TableText"/>
              <w:rPr>
                <w:lang w:val="en-GB"/>
              </w:rPr>
            </w:pPr>
            <w:r w:rsidRPr="00534795">
              <w:rPr>
                <w:lang w:val="en-GB"/>
              </w:rPr>
              <w:t>Counter received - Governing law text</w:t>
            </w:r>
          </w:p>
        </w:tc>
      </w:tr>
      <w:tr w:rsidR="00AE5647" w:rsidRPr="00534795" w14:paraId="5B86A508" w14:textId="77777777" w:rsidTr="003D3747">
        <w:trPr>
          <w:cnfStyle w:val="000000010000" w:firstRow="0" w:lastRow="0" w:firstColumn="0" w:lastColumn="0" w:oddVBand="0" w:evenVBand="0" w:oddHBand="0" w:evenHBand="1" w:firstRowFirstColumn="0" w:firstRowLastColumn="0" w:lastRowFirstColumn="0" w:lastRowLastColumn="0"/>
          <w:trHeight w:val="600"/>
        </w:trPr>
        <w:tc>
          <w:tcPr>
            <w:tcW w:w="1432" w:type="dxa"/>
            <w:hideMark/>
          </w:tcPr>
          <w:p w14:paraId="74E4DB97" w14:textId="77777777" w:rsidR="00AE5647" w:rsidRPr="00534795" w:rsidRDefault="00AE5647" w:rsidP="00AE5647">
            <w:pPr>
              <w:pStyle w:val="TableText"/>
              <w:rPr>
                <w:lang w:val="en-GB"/>
              </w:rPr>
            </w:pPr>
            <w:r w:rsidRPr="00534795">
              <w:t>23F Period</w:t>
            </w:r>
          </w:p>
        </w:tc>
        <w:tc>
          <w:tcPr>
            <w:tcW w:w="3476" w:type="dxa"/>
            <w:hideMark/>
          </w:tcPr>
          <w:p w14:paraId="0AC91A8F" w14:textId="77777777" w:rsidR="00AE5647" w:rsidRPr="00534795" w:rsidRDefault="00AE5647" w:rsidP="00AE5647">
            <w:pPr>
              <w:pStyle w:val="TableText"/>
              <w:rPr>
                <w:lang w:val="en-GB"/>
              </w:rPr>
            </w:pPr>
            <w:r w:rsidRPr="00534795">
              <w:t>Automatic extension period</w:t>
            </w:r>
          </w:p>
        </w:tc>
        <w:tc>
          <w:tcPr>
            <w:tcW w:w="4108" w:type="dxa"/>
            <w:hideMark/>
          </w:tcPr>
          <w:p w14:paraId="600C863C" w14:textId="77777777" w:rsidR="00AE5647" w:rsidRPr="00534795" w:rsidRDefault="00AE5647" w:rsidP="00AE5647">
            <w:pPr>
              <w:pStyle w:val="TableText"/>
              <w:rPr>
                <w:lang w:val="en-GB"/>
              </w:rPr>
            </w:pPr>
            <w:r w:rsidRPr="00534795">
              <w:rPr>
                <w:lang w:val="en-GB"/>
              </w:rPr>
              <w:t>Counter received - Regular renewal details as either DAYS,</w:t>
            </w:r>
            <w:r>
              <w:rPr>
                <w:lang w:val="en-GB"/>
              </w:rPr>
              <w:t xml:space="preserve"> </w:t>
            </w:r>
            <w:r w:rsidRPr="00534795">
              <w:rPr>
                <w:lang w:val="en-GB"/>
              </w:rPr>
              <w:t>ONEY, OTHR</w:t>
            </w:r>
          </w:p>
        </w:tc>
      </w:tr>
      <w:tr w:rsidR="00AE5647" w:rsidRPr="00534795" w14:paraId="200C7D62" w14:textId="77777777" w:rsidTr="003D3747">
        <w:trPr>
          <w:cnfStyle w:val="000000100000" w:firstRow="0" w:lastRow="0" w:firstColumn="0" w:lastColumn="0" w:oddVBand="0" w:evenVBand="0" w:oddHBand="1" w:evenHBand="0" w:firstRowFirstColumn="0" w:firstRowLastColumn="0" w:lastRowFirstColumn="0" w:lastRowLastColumn="0"/>
          <w:trHeight w:val="600"/>
        </w:trPr>
        <w:tc>
          <w:tcPr>
            <w:tcW w:w="1432" w:type="dxa"/>
            <w:hideMark/>
          </w:tcPr>
          <w:p w14:paraId="5775F9B3" w14:textId="77777777" w:rsidR="00AE5647" w:rsidRPr="00534795" w:rsidRDefault="00AE5647" w:rsidP="00AE5647">
            <w:pPr>
              <w:pStyle w:val="TableText"/>
              <w:rPr>
                <w:lang w:val="en-GB"/>
              </w:rPr>
            </w:pPr>
            <w:r w:rsidRPr="00534795">
              <w:t>23F Details</w:t>
            </w:r>
          </w:p>
        </w:tc>
        <w:tc>
          <w:tcPr>
            <w:tcW w:w="3476" w:type="dxa"/>
            <w:hideMark/>
          </w:tcPr>
          <w:p w14:paraId="63F9210A" w14:textId="77777777" w:rsidR="00AE5647" w:rsidRPr="00534795" w:rsidRDefault="00AE5647" w:rsidP="00AE5647">
            <w:pPr>
              <w:pStyle w:val="TableText"/>
              <w:rPr>
                <w:lang w:val="en-GB"/>
              </w:rPr>
            </w:pPr>
            <w:r w:rsidRPr="00534795">
              <w:t>Automatic extension days</w:t>
            </w:r>
          </w:p>
        </w:tc>
        <w:tc>
          <w:tcPr>
            <w:tcW w:w="4108" w:type="dxa"/>
            <w:hideMark/>
          </w:tcPr>
          <w:p w14:paraId="677574BE" w14:textId="77777777" w:rsidR="00AE5647" w:rsidRPr="00534795" w:rsidRDefault="00AE5647" w:rsidP="00AE5647">
            <w:pPr>
              <w:pStyle w:val="TableText"/>
              <w:rPr>
                <w:lang w:val="en-GB"/>
              </w:rPr>
            </w:pPr>
            <w:r w:rsidRPr="00534795">
              <w:rPr>
                <w:lang w:val="en-GB"/>
              </w:rPr>
              <w:t>Counter received - Calendar days entered if Period is DAYS or…</w:t>
            </w:r>
          </w:p>
        </w:tc>
      </w:tr>
      <w:tr w:rsidR="00AE5647" w:rsidRPr="00534795" w14:paraId="111D753B" w14:textId="77777777" w:rsidTr="003D3747">
        <w:trPr>
          <w:cnfStyle w:val="000000010000" w:firstRow="0" w:lastRow="0" w:firstColumn="0" w:lastColumn="0" w:oddVBand="0" w:evenVBand="0" w:oddHBand="0" w:evenHBand="1" w:firstRowFirstColumn="0" w:firstRowLastColumn="0" w:lastRowFirstColumn="0" w:lastRowLastColumn="0"/>
          <w:trHeight w:val="600"/>
        </w:trPr>
        <w:tc>
          <w:tcPr>
            <w:tcW w:w="1432" w:type="dxa"/>
            <w:hideMark/>
          </w:tcPr>
          <w:p w14:paraId="1A32E2B5" w14:textId="77777777" w:rsidR="00AE5647" w:rsidRPr="00534795" w:rsidRDefault="00AE5647" w:rsidP="00AE5647">
            <w:pPr>
              <w:pStyle w:val="TableText"/>
              <w:rPr>
                <w:lang w:val="en-GB"/>
              </w:rPr>
            </w:pPr>
            <w:r w:rsidRPr="00534795">
              <w:t>23F Details</w:t>
            </w:r>
          </w:p>
        </w:tc>
        <w:tc>
          <w:tcPr>
            <w:tcW w:w="3476" w:type="dxa"/>
            <w:hideMark/>
          </w:tcPr>
          <w:p w14:paraId="2D3005E2" w14:textId="77777777" w:rsidR="00AE5647" w:rsidRPr="00534795" w:rsidRDefault="00AE5647" w:rsidP="00AE5647">
            <w:pPr>
              <w:pStyle w:val="TableText"/>
              <w:rPr>
                <w:lang w:val="en-GB"/>
              </w:rPr>
            </w:pPr>
            <w:r w:rsidRPr="00534795">
              <w:t>Automatic extension period details</w:t>
            </w:r>
          </w:p>
        </w:tc>
        <w:tc>
          <w:tcPr>
            <w:tcW w:w="4108" w:type="dxa"/>
            <w:hideMark/>
          </w:tcPr>
          <w:p w14:paraId="265E778F" w14:textId="77777777" w:rsidR="00AE5647" w:rsidRPr="00534795" w:rsidRDefault="00AE5647" w:rsidP="00AE5647">
            <w:pPr>
              <w:pStyle w:val="TableText"/>
              <w:rPr>
                <w:lang w:val="en-GB"/>
              </w:rPr>
            </w:pPr>
            <w:r w:rsidRPr="00534795">
              <w:rPr>
                <w:lang w:val="en-GB"/>
              </w:rPr>
              <w:t>Counter received - Extension details text if Period is OTHR</w:t>
            </w:r>
          </w:p>
        </w:tc>
      </w:tr>
      <w:tr w:rsidR="00AE5647" w:rsidRPr="00534795" w14:paraId="779315D2"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32" w:type="dxa"/>
            <w:hideMark/>
          </w:tcPr>
          <w:p w14:paraId="32270877" w14:textId="77777777" w:rsidR="00AE5647" w:rsidRPr="00534795" w:rsidRDefault="00AE5647" w:rsidP="00AE5647">
            <w:pPr>
              <w:pStyle w:val="TableText"/>
              <w:rPr>
                <w:lang w:val="en-GB"/>
              </w:rPr>
            </w:pPr>
            <w:r w:rsidRPr="00534795">
              <w:t>78</w:t>
            </w:r>
          </w:p>
        </w:tc>
        <w:tc>
          <w:tcPr>
            <w:tcW w:w="3476" w:type="dxa"/>
            <w:hideMark/>
          </w:tcPr>
          <w:p w14:paraId="1E7C8145" w14:textId="77777777" w:rsidR="00AE5647" w:rsidRPr="00534795" w:rsidRDefault="00AE5647" w:rsidP="00AE5647">
            <w:pPr>
              <w:pStyle w:val="TableText"/>
              <w:rPr>
                <w:lang w:val="en-GB"/>
              </w:rPr>
            </w:pPr>
            <w:r w:rsidRPr="00534795">
              <w:t>Automatic extension non-extension notification</w:t>
            </w:r>
          </w:p>
        </w:tc>
        <w:tc>
          <w:tcPr>
            <w:tcW w:w="4108" w:type="dxa"/>
            <w:hideMark/>
          </w:tcPr>
          <w:p w14:paraId="2977E4D9" w14:textId="77777777" w:rsidR="00AE5647" w:rsidRPr="00534795" w:rsidRDefault="00AE5647" w:rsidP="00AE5647">
            <w:pPr>
              <w:pStyle w:val="TableText"/>
              <w:rPr>
                <w:lang w:val="en-GB"/>
              </w:rPr>
            </w:pPr>
            <w:r w:rsidRPr="00534795">
              <w:rPr>
                <w:lang w:val="en-GB"/>
              </w:rPr>
              <w:t xml:space="preserve">Counter received - </w:t>
            </w:r>
            <w:proofErr w:type="gramStart"/>
            <w:r w:rsidRPr="00534795">
              <w:rPr>
                <w:lang w:val="en-GB"/>
              </w:rPr>
              <w:t>Non-extension</w:t>
            </w:r>
            <w:proofErr w:type="gramEnd"/>
            <w:r w:rsidRPr="00534795">
              <w:rPr>
                <w:lang w:val="en-GB"/>
              </w:rPr>
              <w:t xml:space="preserve"> notification details</w:t>
            </w:r>
          </w:p>
        </w:tc>
      </w:tr>
      <w:tr w:rsidR="00AE5647" w:rsidRPr="00534795" w14:paraId="3AC665F3"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32" w:type="dxa"/>
            <w:hideMark/>
          </w:tcPr>
          <w:p w14:paraId="60B913F2" w14:textId="77777777" w:rsidR="00AE5647" w:rsidRPr="00534795" w:rsidRDefault="00AE5647" w:rsidP="00AE5647">
            <w:pPr>
              <w:pStyle w:val="TableText"/>
              <w:rPr>
                <w:lang w:val="en-GB"/>
              </w:rPr>
            </w:pPr>
            <w:r w:rsidRPr="00534795">
              <w:t>26E</w:t>
            </w:r>
          </w:p>
        </w:tc>
        <w:tc>
          <w:tcPr>
            <w:tcW w:w="3476" w:type="dxa"/>
            <w:hideMark/>
          </w:tcPr>
          <w:p w14:paraId="373F1217" w14:textId="77777777" w:rsidR="00AE5647" w:rsidRPr="00534795" w:rsidRDefault="00AE5647" w:rsidP="00AE5647">
            <w:pPr>
              <w:pStyle w:val="TableText"/>
              <w:rPr>
                <w:lang w:val="en-GB"/>
              </w:rPr>
            </w:pPr>
            <w:r w:rsidRPr="00534795">
              <w:t>Automatic extension non-extension notification period</w:t>
            </w:r>
          </w:p>
        </w:tc>
        <w:tc>
          <w:tcPr>
            <w:tcW w:w="4108" w:type="dxa"/>
            <w:hideMark/>
          </w:tcPr>
          <w:p w14:paraId="09A5DAC5" w14:textId="77777777" w:rsidR="00AE5647" w:rsidRPr="00534795" w:rsidRDefault="00AE5647" w:rsidP="00AE5647">
            <w:pPr>
              <w:pStyle w:val="TableText"/>
              <w:rPr>
                <w:lang w:val="en-GB"/>
              </w:rPr>
            </w:pPr>
            <w:r w:rsidRPr="00534795">
              <w:rPr>
                <w:lang w:val="en-GB"/>
              </w:rPr>
              <w:t xml:space="preserve">Counter received - </w:t>
            </w:r>
            <w:proofErr w:type="gramStart"/>
            <w:r w:rsidRPr="00534795">
              <w:rPr>
                <w:lang w:val="en-GB"/>
              </w:rPr>
              <w:t>Non-extension</w:t>
            </w:r>
            <w:proofErr w:type="gramEnd"/>
            <w:r w:rsidRPr="00534795">
              <w:rPr>
                <w:lang w:val="en-GB"/>
              </w:rPr>
              <w:t xml:space="preserve"> notification period</w:t>
            </w:r>
          </w:p>
        </w:tc>
      </w:tr>
      <w:tr w:rsidR="00AE5647" w:rsidRPr="00534795" w14:paraId="1D89EA97"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32" w:type="dxa"/>
            <w:hideMark/>
          </w:tcPr>
          <w:p w14:paraId="6841DF76" w14:textId="77777777" w:rsidR="00AE5647" w:rsidRPr="00534795" w:rsidRDefault="00AE5647" w:rsidP="00AE5647">
            <w:pPr>
              <w:pStyle w:val="TableText"/>
              <w:rPr>
                <w:lang w:val="en-GB"/>
              </w:rPr>
            </w:pPr>
            <w:r w:rsidRPr="00534795">
              <w:t>31S</w:t>
            </w:r>
          </w:p>
        </w:tc>
        <w:tc>
          <w:tcPr>
            <w:tcW w:w="3476" w:type="dxa"/>
            <w:hideMark/>
          </w:tcPr>
          <w:p w14:paraId="422696F2" w14:textId="77777777" w:rsidR="00AE5647" w:rsidRPr="00534795" w:rsidRDefault="00AE5647" w:rsidP="00AE5647">
            <w:pPr>
              <w:pStyle w:val="TableText"/>
              <w:rPr>
                <w:lang w:val="en-GB"/>
              </w:rPr>
            </w:pPr>
            <w:r w:rsidRPr="00534795">
              <w:t>Automatic extension final expiry</w:t>
            </w:r>
          </w:p>
        </w:tc>
        <w:tc>
          <w:tcPr>
            <w:tcW w:w="4108" w:type="dxa"/>
            <w:hideMark/>
          </w:tcPr>
          <w:p w14:paraId="5D799D07" w14:textId="77777777" w:rsidR="00AE5647" w:rsidRPr="00534795" w:rsidRDefault="00AE5647" w:rsidP="00AE5647">
            <w:pPr>
              <w:pStyle w:val="TableText"/>
              <w:rPr>
                <w:lang w:val="en-GB"/>
              </w:rPr>
            </w:pPr>
            <w:r w:rsidRPr="00534795">
              <w:rPr>
                <w:lang w:val="en-GB"/>
              </w:rPr>
              <w:t>Counter received - Final expiry date</w:t>
            </w:r>
          </w:p>
        </w:tc>
      </w:tr>
      <w:tr w:rsidR="00AE5647" w:rsidRPr="00534795" w14:paraId="458FA3E3"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32" w:type="dxa"/>
            <w:hideMark/>
          </w:tcPr>
          <w:p w14:paraId="4EF95C8D" w14:textId="77777777" w:rsidR="00AE5647" w:rsidRPr="00534795" w:rsidRDefault="00AE5647" w:rsidP="00AE5647">
            <w:pPr>
              <w:pStyle w:val="TableText"/>
              <w:rPr>
                <w:lang w:val="en-GB"/>
              </w:rPr>
            </w:pPr>
            <w:r w:rsidRPr="00534795">
              <w:t>48B</w:t>
            </w:r>
          </w:p>
        </w:tc>
        <w:tc>
          <w:tcPr>
            <w:tcW w:w="3476" w:type="dxa"/>
            <w:hideMark/>
          </w:tcPr>
          <w:p w14:paraId="4F6061D1" w14:textId="77777777" w:rsidR="00AE5647" w:rsidRPr="00534795" w:rsidRDefault="00AE5647" w:rsidP="00AE5647">
            <w:pPr>
              <w:pStyle w:val="TableText"/>
              <w:rPr>
                <w:lang w:val="en-GB"/>
              </w:rPr>
            </w:pPr>
            <w:r w:rsidRPr="00534795">
              <w:t>Demand</w:t>
            </w:r>
          </w:p>
        </w:tc>
        <w:tc>
          <w:tcPr>
            <w:tcW w:w="4108" w:type="dxa"/>
            <w:hideMark/>
          </w:tcPr>
          <w:p w14:paraId="3F956B8A" w14:textId="77777777" w:rsidR="00AE5647" w:rsidRPr="0080234E" w:rsidRDefault="00AE5647" w:rsidP="00AE5647">
            <w:pPr>
              <w:pStyle w:val="TableText"/>
              <w:rPr>
                <w:color w:val="333333"/>
              </w:rPr>
            </w:pPr>
            <w:r w:rsidRPr="00534795">
              <w:rPr>
                <w:lang w:val="en-GB"/>
              </w:rPr>
              <w:t xml:space="preserve">Counter received - </w:t>
            </w:r>
            <w:r w:rsidRPr="0080234E">
              <w:t xml:space="preserve">Demand indicator is set as </w:t>
            </w:r>
            <w:proofErr w:type="gramStart"/>
            <w:r w:rsidRPr="0080234E">
              <w:t>follows</w:t>
            </w:r>
            <w:proofErr w:type="gramEnd"/>
          </w:p>
          <w:tbl>
            <w:tblPr>
              <w:tblW w:w="3222" w:type="dxa"/>
              <w:tblCellMar>
                <w:left w:w="0" w:type="dxa"/>
                <w:right w:w="0" w:type="dxa"/>
              </w:tblCellMar>
              <w:tblLook w:val="04A0" w:firstRow="1" w:lastRow="0" w:firstColumn="1" w:lastColumn="0" w:noHBand="0" w:noVBand="1"/>
            </w:tblPr>
            <w:tblGrid>
              <w:gridCol w:w="1821"/>
              <w:gridCol w:w="337"/>
              <w:gridCol w:w="372"/>
              <w:gridCol w:w="346"/>
              <w:gridCol w:w="346"/>
            </w:tblGrid>
            <w:tr w:rsidR="00AE5647" w:rsidRPr="0080234E" w14:paraId="1CA3B2FF" w14:textId="77777777" w:rsidTr="003D3747">
              <w:trPr>
                <w:trHeight w:val="285"/>
              </w:trPr>
              <w:tc>
                <w:tcPr>
                  <w:tcW w:w="182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24B5417" w14:textId="77777777" w:rsidR="00AE5647" w:rsidRPr="00DC280B" w:rsidRDefault="00AE5647" w:rsidP="00AE5647">
                  <w:pPr>
                    <w:pStyle w:val="TableText"/>
                  </w:pPr>
                </w:p>
              </w:tc>
              <w:tc>
                <w:tcPr>
                  <w:tcW w:w="33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EE5D0B7" w14:textId="77777777" w:rsidR="00AE5647" w:rsidRPr="00DC280B" w:rsidRDefault="00AE5647" w:rsidP="00AE5647">
                  <w:pPr>
                    <w:pStyle w:val="TableText"/>
                  </w:pPr>
                  <w:r w:rsidRPr="00DC280B">
                    <w:t>1</w:t>
                  </w:r>
                </w:p>
              </w:tc>
              <w:tc>
                <w:tcPr>
                  <w:tcW w:w="37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5184FEEE" w14:textId="77777777" w:rsidR="00AE5647" w:rsidRPr="00DC280B" w:rsidRDefault="00AE5647" w:rsidP="00AE5647">
                  <w:pPr>
                    <w:pStyle w:val="TableText"/>
                  </w:pPr>
                  <w:r w:rsidRPr="00DC280B">
                    <w:t>2</w:t>
                  </w:r>
                </w:p>
              </w:tc>
              <w:tc>
                <w:tcPr>
                  <w:tcW w:w="34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634D370" w14:textId="77777777" w:rsidR="00AE5647" w:rsidRPr="00DC280B" w:rsidRDefault="00AE5647" w:rsidP="00AE5647">
                  <w:pPr>
                    <w:pStyle w:val="TableText"/>
                  </w:pPr>
                  <w:r>
                    <w:t>3</w:t>
                  </w:r>
                </w:p>
              </w:tc>
              <w:tc>
                <w:tcPr>
                  <w:tcW w:w="34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63A06DDD" w14:textId="77777777" w:rsidR="00AE5647" w:rsidRPr="00DC280B" w:rsidRDefault="00AE5647" w:rsidP="00AE5647">
                  <w:pPr>
                    <w:pStyle w:val="TableText"/>
                  </w:pPr>
                  <w:r w:rsidRPr="00DC280B">
                    <w:t>4</w:t>
                  </w:r>
                </w:p>
              </w:tc>
            </w:tr>
            <w:tr w:rsidR="00AE5647" w:rsidRPr="0080234E" w14:paraId="13F97A30" w14:textId="77777777" w:rsidTr="003D3747">
              <w:trPr>
                <w:trHeight w:val="285"/>
              </w:trPr>
              <w:tc>
                <w:tcPr>
                  <w:tcW w:w="182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F168FD7" w14:textId="77777777" w:rsidR="00AE5647" w:rsidRPr="00DC280B" w:rsidRDefault="00AE5647" w:rsidP="00AE5647">
                  <w:pPr>
                    <w:pStyle w:val="TableText"/>
                  </w:pPr>
                  <w:r w:rsidRPr="00DC280B">
                    <w:t>Partial allowed</w:t>
                  </w:r>
                </w:p>
              </w:tc>
              <w:tc>
                <w:tcPr>
                  <w:tcW w:w="33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F991594" w14:textId="77777777" w:rsidR="00AE5647" w:rsidRPr="00DC280B" w:rsidRDefault="00AE5647" w:rsidP="00AE5647">
                  <w:pPr>
                    <w:pStyle w:val="TableText"/>
                  </w:pPr>
                  <w:r w:rsidRPr="00DC280B">
                    <w:t>Y</w:t>
                  </w:r>
                </w:p>
              </w:tc>
              <w:tc>
                <w:tcPr>
                  <w:tcW w:w="37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1EDDACE1" w14:textId="77777777" w:rsidR="00AE5647" w:rsidRPr="00DC280B" w:rsidRDefault="00AE5647" w:rsidP="00AE5647">
                  <w:pPr>
                    <w:pStyle w:val="TableText"/>
                  </w:pPr>
                  <w:r w:rsidRPr="00DC280B">
                    <w:t>Y</w:t>
                  </w:r>
                </w:p>
              </w:tc>
              <w:tc>
                <w:tcPr>
                  <w:tcW w:w="34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393DEC9C" w14:textId="77777777" w:rsidR="00AE5647" w:rsidRPr="00DC280B" w:rsidRDefault="00AE5647" w:rsidP="00AE5647">
                  <w:pPr>
                    <w:pStyle w:val="TableText"/>
                  </w:pPr>
                  <w:r w:rsidRPr="00DC280B">
                    <w:t>N</w:t>
                  </w:r>
                </w:p>
              </w:tc>
              <w:tc>
                <w:tcPr>
                  <w:tcW w:w="34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17AAF158" w14:textId="77777777" w:rsidR="00AE5647" w:rsidRPr="00DC280B" w:rsidRDefault="00AE5647" w:rsidP="00AE5647">
                  <w:pPr>
                    <w:pStyle w:val="TableText"/>
                  </w:pPr>
                  <w:r w:rsidRPr="00DC280B">
                    <w:t>N</w:t>
                  </w:r>
                </w:p>
              </w:tc>
            </w:tr>
            <w:tr w:rsidR="00AE5647" w:rsidRPr="0080234E" w14:paraId="0E4F3776"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4D14646" w14:textId="77777777" w:rsidR="00AE5647" w:rsidRPr="00DC280B" w:rsidRDefault="00AE5647" w:rsidP="00AE5647">
                  <w:pPr>
                    <w:pStyle w:val="TableText"/>
                  </w:pPr>
                  <w:r w:rsidRPr="00DC280B">
                    <w:lastRenderedPageBreak/>
                    <w:t>Multiple allowed</w:t>
                  </w: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B81C62B" w14:textId="77777777" w:rsidR="00AE5647" w:rsidRPr="00DC280B" w:rsidRDefault="00AE5647" w:rsidP="00AE5647">
                  <w:pPr>
                    <w:pStyle w:val="TableText"/>
                  </w:pPr>
                  <w:r w:rsidRPr="00DC280B">
                    <w:t>Y</w:t>
                  </w: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C9C3830" w14:textId="77777777" w:rsidR="00AE5647" w:rsidRPr="00DC280B" w:rsidRDefault="00AE5647" w:rsidP="00AE5647">
                  <w:pPr>
                    <w:pStyle w:val="TableText"/>
                  </w:pPr>
                  <w:r w:rsidRPr="00DC280B">
                    <w:t>N</w:t>
                  </w: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02457BD" w14:textId="77777777" w:rsidR="00AE5647" w:rsidRPr="00DC280B" w:rsidRDefault="00AE5647" w:rsidP="00AE5647">
                  <w:pPr>
                    <w:pStyle w:val="TableText"/>
                  </w:pPr>
                  <w:r w:rsidRPr="00DC280B">
                    <w:t>Y</w:t>
                  </w: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D46C062" w14:textId="77777777" w:rsidR="00AE5647" w:rsidRPr="00DC280B" w:rsidRDefault="00AE5647" w:rsidP="00AE5647">
                  <w:pPr>
                    <w:pStyle w:val="TableText"/>
                  </w:pPr>
                  <w:r w:rsidRPr="00DC280B">
                    <w:t>N</w:t>
                  </w:r>
                </w:p>
              </w:tc>
            </w:tr>
            <w:tr w:rsidR="00AE5647" w:rsidRPr="0080234E" w14:paraId="4D7DDF5C"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00F64C4" w14:textId="77777777" w:rsidR="00AE5647" w:rsidRPr="00DC280B" w:rsidRDefault="00AE5647" w:rsidP="00AE5647">
                  <w:pPr>
                    <w:pStyle w:val="TableText"/>
                  </w:pP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9995DD7" w14:textId="77777777" w:rsidR="00AE5647" w:rsidRPr="00DC280B" w:rsidRDefault="00AE5647" w:rsidP="00AE5647">
                  <w:pPr>
                    <w:pStyle w:val="TableText"/>
                  </w:pP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BB1C225" w14:textId="77777777" w:rsidR="00AE5647" w:rsidRPr="00DC280B" w:rsidRDefault="00AE5647" w:rsidP="00AE5647">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D71D264" w14:textId="77777777" w:rsidR="00AE5647" w:rsidRPr="00DC280B" w:rsidRDefault="00AE5647" w:rsidP="00AE5647">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2A13513" w14:textId="77777777" w:rsidR="00AE5647" w:rsidRPr="00DC280B" w:rsidRDefault="00AE5647" w:rsidP="00AE5647">
                  <w:pPr>
                    <w:pStyle w:val="TableText"/>
                  </w:pPr>
                </w:p>
              </w:tc>
            </w:tr>
            <w:tr w:rsidR="00AE5647" w:rsidRPr="0080234E" w14:paraId="5A205BFD"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0EEB4DF" w14:textId="77777777" w:rsidR="00AE5647" w:rsidRPr="00DC280B" w:rsidRDefault="00AE5647" w:rsidP="00AE5647">
                  <w:pPr>
                    <w:pStyle w:val="TableText"/>
                  </w:pPr>
                  <w:r w:rsidRPr="00DC280B">
                    <w:t>48B - Not set</w:t>
                  </w: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09DB0CC" w14:textId="77777777" w:rsidR="00AE5647" w:rsidRPr="00DC280B" w:rsidRDefault="00AE5647" w:rsidP="00AE5647">
                  <w:pPr>
                    <w:pStyle w:val="TableText"/>
                  </w:pPr>
                  <w:r w:rsidRPr="00DC280B">
                    <w:t>X</w:t>
                  </w: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C94373D" w14:textId="77777777" w:rsidR="00AE5647" w:rsidRPr="00DC280B" w:rsidRDefault="00AE5647" w:rsidP="00AE5647">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D17CA52" w14:textId="77777777" w:rsidR="00AE5647" w:rsidRPr="00DC280B" w:rsidRDefault="00AE5647" w:rsidP="00AE5647">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4B9773F" w14:textId="77777777" w:rsidR="00AE5647" w:rsidRPr="00DC280B" w:rsidRDefault="00AE5647" w:rsidP="00AE5647">
                  <w:pPr>
                    <w:pStyle w:val="TableText"/>
                  </w:pPr>
                </w:p>
              </w:tc>
            </w:tr>
            <w:tr w:rsidR="00AE5647" w:rsidRPr="0080234E" w14:paraId="4B232160"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675EA47" w14:textId="77777777" w:rsidR="00AE5647" w:rsidRPr="00DC280B" w:rsidRDefault="00AE5647" w:rsidP="00AE5647">
                  <w:pPr>
                    <w:pStyle w:val="TableText"/>
                  </w:pPr>
                  <w:r w:rsidRPr="00DC280B">
                    <w:rPr>
                      <w:bCs/>
                    </w:rPr>
                    <w:t>NMLT</w:t>
                  </w: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4A978D1" w14:textId="77777777" w:rsidR="00AE5647" w:rsidRPr="00DC280B" w:rsidRDefault="00AE5647" w:rsidP="00AE5647">
                  <w:pPr>
                    <w:pStyle w:val="TableText"/>
                  </w:pP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48CA74B" w14:textId="77777777" w:rsidR="00AE5647" w:rsidRPr="00DC280B" w:rsidRDefault="00AE5647" w:rsidP="00AE5647">
                  <w:pPr>
                    <w:pStyle w:val="TableText"/>
                  </w:pPr>
                  <w:r w:rsidRPr="00DC280B">
                    <w:rPr>
                      <w:bCs/>
                    </w:rPr>
                    <w:t>X</w:t>
                  </w: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2FAB904" w14:textId="77777777" w:rsidR="00AE5647" w:rsidRPr="00DC280B" w:rsidRDefault="00AE5647" w:rsidP="00AE5647">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798C750" w14:textId="77777777" w:rsidR="00AE5647" w:rsidRPr="00DC280B" w:rsidRDefault="00AE5647" w:rsidP="00AE5647">
                  <w:pPr>
                    <w:pStyle w:val="TableText"/>
                  </w:pPr>
                </w:p>
              </w:tc>
            </w:tr>
            <w:tr w:rsidR="00AE5647" w:rsidRPr="0080234E" w14:paraId="613EC6B9"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DC44D7F" w14:textId="77777777" w:rsidR="00AE5647" w:rsidRPr="00DC280B" w:rsidRDefault="00AE5647" w:rsidP="00AE5647">
                  <w:pPr>
                    <w:pStyle w:val="TableText"/>
                  </w:pPr>
                  <w:r w:rsidRPr="00DC280B">
                    <w:t>NPRT</w:t>
                  </w: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EDDD103" w14:textId="77777777" w:rsidR="00AE5647" w:rsidRPr="00DC280B" w:rsidRDefault="00AE5647" w:rsidP="00AE5647">
                  <w:pPr>
                    <w:pStyle w:val="TableText"/>
                  </w:pP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EA82BB1" w14:textId="77777777" w:rsidR="00AE5647" w:rsidRPr="00DC280B" w:rsidRDefault="00AE5647" w:rsidP="00AE5647">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4A109B4" w14:textId="77777777" w:rsidR="00AE5647" w:rsidRPr="00DC280B" w:rsidRDefault="00AE5647" w:rsidP="00AE5647">
                  <w:pPr>
                    <w:pStyle w:val="TableText"/>
                  </w:pPr>
                  <w:r w:rsidRPr="00DC280B">
                    <w:t>X</w:t>
                  </w: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0FE2783" w14:textId="77777777" w:rsidR="00AE5647" w:rsidRPr="00DC280B" w:rsidRDefault="00AE5647" w:rsidP="00AE5647">
                  <w:pPr>
                    <w:pStyle w:val="TableText"/>
                  </w:pPr>
                </w:p>
              </w:tc>
            </w:tr>
            <w:tr w:rsidR="00AE5647" w:rsidRPr="0080234E" w14:paraId="6855FB21"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05A840B" w14:textId="77777777" w:rsidR="00AE5647" w:rsidRPr="00DC280B" w:rsidRDefault="00AE5647" w:rsidP="00AE5647">
                  <w:pPr>
                    <w:pStyle w:val="TableText"/>
                  </w:pPr>
                  <w:r w:rsidRPr="00DC280B">
                    <w:rPr>
                      <w:bCs/>
                    </w:rPr>
                    <w:t>NMPT</w:t>
                  </w: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B8875DB" w14:textId="77777777" w:rsidR="00AE5647" w:rsidRPr="00DC280B" w:rsidRDefault="00AE5647" w:rsidP="00AE5647">
                  <w:pPr>
                    <w:pStyle w:val="TableText"/>
                  </w:pP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D1E46EB" w14:textId="77777777" w:rsidR="00AE5647" w:rsidRPr="00DC280B" w:rsidRDefault="00AE5647" w:rsidP="00AE5647">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D93A905" w14:textId="77777777" w:rsidR="00AE5647" w:rsidRPr="00DC280B" w:rsidRDefault="00AE5647" w:rsidP="00AE5647">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4C80433" w14:textId="77777777" w:rsidR="00AE5647" w:rsidRPr="00DC280B" w:rsidRDefault="00AE5647" w:rsidP="00AE5647">
                  <w:pPr>
                    <w:pStyle w:val="TableText"/>
                  </w:pPr>
                  <w:r w:rsidRPr="00DC280B">
                    <w:rPr>
                      <w:bCs/>
                    </w:rPr>
                    <w:t>X</w:t>
                  </w:r>
                </w:p>
              </w:tc>
            </w:tr>
          </w:tbl>
          <w:p w14:paraId="459022B0" w14:textId="77777777" w:rsidR="00AE5647" w:rsidRPr="00534795" w:rsidRDefault="00AE5647" w:rsidP="00AE5647">
            <w:pPr>
              <w:pStyle w:val="TableText"/>
              <w:rPr>
                <w:lang w:val="en-GB"/>
              </w:rPr>
            </w:pPr>
          </w:p>
        </w:tc>
      </w:tr>
    </w:tbl>
    <w:p w14:paraId="7E14B048" w14:textId="77777777" w:rsidR="00372680" w:rsidRDefault="00372680" w:rsidP="00A42190">
      <w:pPr>
        <w:pStyle w:val="NumBulletLevel1"/>
        <w:numPr>
          <w:ilvl w:val="0"/>
          <w:numId w:val="0"/>
        </w:numPr>
        <w:spacing w:after="200" w:line="276" w:lineRule="auto"/>
      </w:pPr>
    </w:p>
    <w:p w14:paraId="2ABB8341" w14:textId="38D5D337" w:rsidR="000D3507" w:rsidRDefault="000D3507" w:rsidP="00EB1F0A">
      <w:pPr>
        <w:pStyle w:val="NumBulletLevel1"/>
        <w:numPr>
          <w:ilvl w:val="0"/>
          <w:numId w:val="0"/>
        </w:numPr>
        <w:spacing w:after="200" w:line="276" w:lineRule="auto"/>
      </w:pPr>
      <w:r>
        <w:t xml:space="preserve">B. Local undertaking details </w:t>
      </w:r>
    </w:p>
    <w:tbl>
      <w:tblPr>
        <w:tblStyle w:val="TableGridHeader17"/>
        <w:tblW w:w="0" w:type="auto"/>
        <w:tblLook w:val="04A0" w:firstRow="1" w:lastRow="0" w:firstColumn="1" w:lastColumn="0" w:noHBand="0" w:noVBand="1"/>
      </w:tblPr>
      <w:tblGrid>
        <w:gridCol w:w="1587"/>
        <w:gridCol w:w="3362"/>
        <w:gridCol w:w="4067"/>
      </w:tblGrid>
      <w:tr w:rsidR="00307D77" w:rsidRPr="00307D77" w14:paraId="7261AC19" w14:textId="77777777" w:rsidTr="00C800B2">
        <w:trPr>
          <w:cnfStyle w:val="100000000000" w:firstRow="1" w:lastRow="0" w:firstColumn="0" w:lastColumn="0" w:oddVBand="0" w:evenVBand="0" w:oddHBand="0" w:evenHBand="0" w:firstRowFirstColumn="0" w:firstRowLastColumn="0" w:lastRowFirstColumn="0" w:lastRowLastColumn="0"/>
          <w:trHeight w:val="300"/>
          <w:tblHeader/>
        </w:trPr>
        <w:tc>
          <w:tcPr>
            <w:tcW w:w="1587" w:type="dxa"/>
          </w:tcPr>
          <w:p w14:paraId="6A96659F" w14:textId="77777777" w:rsidR="00307D77" w:rsidRPr="00307D77" w:rsidRDefault="00307D77" w:rsidP="00307D77">
            <w:pPr>
              <w:spacing w:before="60" w:after="80"/>
              <w:jc w:val="center"/>
              <w:rPr>
                <w:rFonts w:eastAsia="Calibri" w:cs="Times New Roman"/>
                <w:color w:val="FFFFFF"/>
                <w:sz w:val="18"/>
              </w:rPr>
            </w:pPr>
            <w:r w:rsidRPr="00307D77">
              <w:rPr>
                <w:rFonts w:eastAsia="Calibri" w:cs="Times New Roman"/>
                <w:color w:val="FFFFFF"/>
                <w:sz w:val="18"/>
              </w:rPr>
              <w:t>TAG</w:t>
            </w:r>
          </w:p>
        </w:tc>
        <w:tc>
          <w:tcPr>
            <w:tcW w:w="3362" w:type="dxa"/>
          </w:tcPr>
          <w:p w14:paraId="26C579CD" w14:textId="77777777" w:rsidR="00307D77" w:rsidRPr="00307D77" w:rsidRDefault="00307D77" w:rsidP="00307D77">
            <w:pPr>
              <w:spacing w:before="60" w:after="80"/>
              <w:jc w:val="center"/>
              <w:rPr>
                <w:rFonts w:eastAsia="Calibri" w:cs="Times New Roman"/>
                <w:color w:val="FFFFFF"/>
                <w:sz w:val="18"/>
              </w:rPr>
            </w:pPr>
            <w:r w:rsidRPr="00307D77">
              <w:rPr>
                <w:rFonts w:eastAsia="Calibri" w:cs="Times New Roman"/>
                <w:color w:val="FFFFFF"/>
                <w:sz w:val="18"/>
              </w:rPr>
              <w:t>File Name</w:t>
            </w:r>
          </w:p>
        </w:tc>
        <w:tc>
          <w:tcPr>
            <w:tcW w:w="4067" w:type="dxa"/>
          </w:tcPr>
          <w:p w14:paraId="00DE7CAD" w14:textId="77777777" w:rsidR="00307D77" w:rsidRPr="00307D77" w:rsidRDefault="00307D77" w:rsidP="00307D77">
            <w:pPr>
              <w:spacing w:before="60" w:after="80"/>
              <w:jc w:val="center"/>
              <w:rPr>
                <w:rFonts w:eastAsia="Calibri" w:cs="Times New Roman"/>
                <w:color w:val="FFFFFF"/>
                <w:sz w:val="18"/>
                <w:lang w:val="en-GB"/>
              </w:rPr>
            </w:pPr>
            <w:r w:rsidRPr="00307D77">
              <w:rPr>
                <w:rFonts w:eastAsia="Calibri" w:cs="Times New Roman"/>
                <w:color w:val="FFFFFF"/>
                <w:sz w:val="18"/>
                <w:lang w:val="en-GB"/>
              </w:rPr>
              <w:t>Mapped From</w:t>
            </w:r>
          </w:p>
        </w:tc>
      </w:tr>
      <w:tr w:rsidR="00307D77" w:rsidRPr="00307D77" w14:paraId="7B06FA67" w14:textId="77777777" w:rsidTr="00C800B2">
        <w:trPr>
          <w:cnfStyle w:val="000000100000" w:firstRow="0" w:lastRow="0" w:firstColumn="0" w:lastColumn="0" w:oddVBand="0" w:evenVBand="0" w:oddHBand="1" w:evenHBand="0" w:firstRowFirstColumn="0" w:firstRowLastColumn="0" w:lastRowFirstColumn="0" w:lastRowLastColumn="0"/>
          <w:trHeight w:val="300"/>
        </w:trPr>
        <w:tc>
          <w:tcPr>
            <w:tcW w:w="1587" w:type="dxa"/>
            <w:hideMark/>
          </w:tcPr>
          <w:p w14:paraId="28141E37"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rPr>
              <w:t>15C</w:t>
            </w:r>
          </w:p>
        </w:tc>
        <w:tc>
          <w:tcPr>
            <w:tcW w:w="3362" w:type="dxa"/>
            <w:hideMark/>
          </w:tcPr>
          <w:p w14:paraId="26D7EEFC"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rPr>
              <w:t>Empty field</w:t>
            </w:r>
          </w:p>
        </w:tc>
        <w:tc>
          <w:tcPr>
            <w:tcW w:w="4067" w:type="dxa"/>
            <w:hideMark/>
          </w:tcPr>
          <w:p w14:paraId="44F80C91"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lang w:val="en-GB"/>
              </w:rPr>
              <w:t> </w:t>
            </w:r>
          </w:p>
        </w:tc>
      </w:tr>
      <w:tr w:rsidR="00307D77" w:rsidRPr="00307D77" w14:paraId="55BFA71A" w14:textId="77777777" w:rsidTr="00C800B2">
        <w:trPr>
          <w:cnfStyle w:val="000000010000" w:firstRow="0" w:lastRow="0" w:firstColumn="0" w:lastColumn="0" w:oddVBand="0" w:evenVBand="0" w:oddHBand="0" w:evenHBand="1" w:firstRowFirstColumn="0" w:firstRowLastColumn="0" w:lastRowFirstColumn="0" w:lastRowLastColumn="0"/>
          <w:trHeight w:val="300"/>
        </w:trPr>
        <w:tc>
          <w:tcPr>
            <w:tcW w:w="1587" w:type="dxa"/>
            <w:hideMark/>
          </w:tcPr>
          <w:p w14:paraId="55C1388E"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rPr>
              <w:t>31C</w:t>
            </w:r>
          </w:p>
        </w:tc>
        <w:tc>
          <w:tcPr>
            <w:tcW w:w="3362" w:type="dxa"/>
            <w:hideMark/>
          </w:tcPr>
          <w:p w14:paraId="70A3723B"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rPr>
              <w:t>Requested issue date</w:t>
            </w:r>
          </w:p>
        </w:tc>
        <w:tc>
          <w:tcPr>
            <w:tcW w:w="4067" w:type="dxa"/>
            <w:hideMark/>
          </w:tcPr>
          <w:p w14:paraId="496228AF"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lang w:val="en-GB"/>
              </w:rPr>
              <w:t>Local undertaking - Issue date</w:t>
            </w:r>
          </w:p>
        </w:tc>
      </w:tr>
      <w:tr w:rsidR="00307D77" w:rsidRPr="00307D77" w14:paraId="558D13CD" w14:textId="77777777" w:rsidTr="00C800B2">
        <w:trPr>
          <w:cnfStyle w:val="000000100000" w:firstRow="0" w:lastRow="0" w:firstColumn="0" w:lastColumn="0" w:oddVBand="0" w:evenVBand="0" w:oddHBand="1" w:evenHBand="0" w:firstRowFirstColumn="0" w:firstRowLastColumn="0" w:lastRowFirstColumn="0" w:lastRowLastColumn="0"/>
          <w:trHeight w:val="900"/>
        </w:trPr>
        <w:tc>
          <w:tcPr>
            <w:tcW w:w="1587" w:type="dxa"/>
            <w:hideMark/>
          </w:tcPr>
          <w:p w14:paraId="347A6F01"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rPr>
              <w:t>22D</w:t>
            </w:r>
          </w:p>
        </w:tc>
        <w:tc>
          <w:tcPr>
            <w:tcW w:w="3362" w:type="dxa"/>
            <w:hideMark/>
          </w:tcPr>
          <w:p w14:paraId="58015C0B"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rPr>
              <w:t>Form of undertaking</w:t>
            </w:r>
          </w:p>
        </w:tc>
        <w:tc>
          <w:tcPr>
            <w:tcW w:w="4067" w:type="dxa"/>
            <w:hideMark/>
          </w:tcPr>
          <w:p w14:paraId="4734F44D"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lang w:val="en-GB"/>
              </w:rPr>
              <w:t>Local undertaking - Form of undertaking –</w:t>
            </w:r>
            <w:r w:rsidRPr="00307D77">
              <w:rPr>
                <w:rFonts w:eastAsia="Calibri" w:cs="Times New Roman"/>
                <w:sz w:val="18"/>
                <w:lang w:val="en-GB"/>
              </w:rPr>
              <w:br/>
              <w:t xml:space="preserve">DGAR Guarantee or </w:t>
            </w:r>
            <w:r w:rsidRPr="00307D77">
              <w:rPr>
                <w:rFonts w:eastAsia="Calibri" w:cs="Times New Roman"/>
                <w:sz w:val="18"/>
                <w:lang w:val="en-GB"/>
              </w:rPr>
              <w:br/>
              <w:t>STDBY Standby</w:t>
            </w:r>
          </w:p>
        </w:tc>
      </w:tr>
      <w:tr w:rsidR="00307D77" w:rsidRPr="00307D77" w14:paraId="3D22FA8D" w14:textId="77777777" w:rsidTr="00C800B2">
        <w:trPr>
          <w:cnfStyle w:val="000000010000" w:firstRow="0" w:lastRow="0" w:firstColumn="0" w:lastColumn="0" w:oddVBand="0" w:evenVBand="0" w:oddHBand="0" w:evenHBand="1" w:firstRowFirstColumn="0" w:firstRowLastColumn="0" w:lastRowFirstColumn="0" w:lastRowLastColumn="0"/>
          <w:trHeight w:val="600"/>
        </w:trPr>
        <w:tc>
          <w:tcPr>
            <w:tcW w:w="1587" w:type="dxa"/>
            <w:hideMark/>
          </w:tcPr>
          <w:p w14:paraId="203D738B"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rPr>
              <w:t>40C</w:t>
            </w:r>
          </w:p>
        </w:tc>
        <w:tc>
          <w:tcPr>
            <w:tcW w:w="3362" w:type="dxa"/>
            <w:hideMark/>
          </w:tcPr>
          <w:p w14:paraId="70866DB1"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rPr>
              <w:t>Applicable rules</w:t>
            </w:r>
          </w:p>
        </w:tc>
        <w:tc>
          <w:tcPr>
            <w:tcW w:w="4067" w:type="dxa"/>
            <w:hideMark/>
          </w:tcPr>
          <w:p w14:paraId="702B031A"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lang w:val="en-GB"/>
              </w:rPr>
              <w:t>Local undertaking - Applicable rules value of ISPR, UCPR, URDG, NONE, OTHR</w:t>
            </w:r>
          </w:p>
        </w:tc>
      </w:tr>
      <w:tr w:rsidR="00307D77" w:rsidRPr="00307D77" w14:paraId="5F003518" w14:textId="77777777" w:rsidTr="00C800B2">
        <w:trPr>
          <w:cnfStyle w:val="000000100000" w:firstRow="0" w:lastRow="0" w:firstColumn="0" w:lastColumn="0" w:oddVBand="0" w:evenVBand="0" w:oddHBand="1" w:evenHBand="0" w:firstRowFirstColumn="0" w:firstRowLastColumn="0" w:lastRowFirstColumn="0" w:lastRowLastColumn="0"/>
          <w:trHeight w:val="300"/>
        </w:trPr>
        <w:tc>
          <w:tcPr>
            <w:tcW w:w="1587" w:type="dxa"/>
            <w:hideMark/>
          </w:tcPr>
          <w:p w14:paraId="01F2C1AD"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rPr>
              <w:t>40C</w:t>
            </w:r>
          </w:p>
        </w:tc>
        <w:tc>
          <w:tcPr>
            <w:tcW w:w="3362" w:type="dxa"/>
            <w:hideMark/>
          </w:tcPr>
          <w:p w14:paraId="58FCC424"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rPr>
              <w:t>Applicable rule text</w:t>
            </w:r>
          </w:p>
        </w:tc>
        <w:tc>
          <w:tcPr>
            <w:tcW w:w="4067" w:type="dxa"/>
            <w:hideMark/>
          </w:tcPr>
          <w:p w14:paraId="73FD7F0E"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lang w:val="en-GB"/>
              </w:rPr>
              <w:t>Local undertaking - Applicable rules text if OTHER</w:t>
            </w:r>
          </w:p>
        </w:tc>
      </w:tr>
      <w:tr w:rsidR="00307D77" w:rsidRPr="00307D77" w14:paraId="6D02D9E3" w14:textId="77777777" w:rsidTr="00C800B2">
        <w:trPr>
          <w:cnfStyle w:val="000000010000" w:firstRow="0" w:lastRow="0" w:firstColumn="0" w:lastColumn="0" w:oddVBand="0" w:evenVBand="0" w:oddHBand="0" w:evenHBand="1" w:firstRowFirstColumn="0" w:firstRowLastColumn="0" w:lastRowFirstColumn="0" w:lastRowLastColumn="0"/>
          <w:trHeight w:val="600"/>
        </w:trPr>
        <w:tc>
          <w:tcPr>
            <w:tcW w:w="1587" w:type="dxa"/>
            <w:hideMark/>
          </w:tcPr>
          <w:p w14:paraId="2601C10C"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rPr>
              <w:t>22K</w:t>
            </w:r>
          </w:p>
        </w:tc>
        <w:tc>
          <w:tcPr>
            <w:tcW w:w="3362" w:type="dxa"/>
            <w:hideMark/>
          </w:tcPr>
          <w:p w14:paraId="2C57AF58"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rPr>
              <w:t>Type of undertaking</w:t>
            </w:r>
          </w:p>
        </w:tc>
        <w:tc>
          <w:tcPr>
            <w:tcW w:w="4067" w:type="dxa"/>
            <w:hideMark/>
          </w:tcPr>
          <w:p w14:paraId="3AEE8F79"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lang w:val="en-GB"/>
              </w:rPr>
              <w:t>Mapped to Type of local undertaking if the received request type is ICCO or Action item if ISCO</w:t>
            </w:r>
          </w:p>
        </w:tc>
      </w:tr>
      <w:tr w:rsidR="00307D77" w:rsidRPr="00307D77" w14:paraId="6249092F" w14:textId="77777777" w:rsidTr="00C800B2">
        <w:trPr>
          <w:cnfStyle w:val="000000100000" w:firstRow="0" w:lastRow="0" w:firstColumn="0" w:lastColumn="0" w:oddVBand="0" w:evenVBand="0" w:oddHBand="1" w:evenHBand="0" w:firstRowFirstColumn="0" w:firstRowLastColumn="0" w:lastRowFirstColumn="0" w:lastRowLastColumn="0"/>
          <w:trHeight w:val="300"/>
        </w:trPr>
        <w:tc>
          <w:tcPr>
            <w:tcW w:w="1587" w:type="dxa"/>
            <w:hideMark/>
          </w:tcPr>
          <w:p w14:paraId="216DDDDE"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rPr>
              <w:t>23B</w:t>
            </w:r>
          </w:p>
        </w:tc>
        <w:tc>
          <w:tcPr>
            <w:tcW w:w="3362" w:type="dxa"/>
            <w:hideMark/>
          </w:tcPr>
          <w:p w14:paraId="0EE53FA1"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rPr>
              <w:t>Expiry type</w:t>
            </w:r>
          </w:p>
        </w:tc>
        <w:tc>
          <w:tcPr>
            <w:tcW w:w="4067" w:type="dxa"/>
            <w:hideMark/>
          </w:tcPr>
          <w:p w14:paraId="0BC6BCE3"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lang w:val="en-GB"/>
              </w:rPr>
              <w:t>Local undertaking - Expiry type of COND, FIXD, OPEN</w:t>
            </w:r>
          </w:p>
        </w:tc>
      </w:tr>
      <w:tr w:rsidR="00307D77" w:rsidRPr="00307D77" w14:paraId="1D216149" w14:textId="77777777" w:rsidTr="00C800B2">
        <w:trPr>
          <w:cnfStyle w:val="000000010000" w:firstRow="0" w:lastRow="0" w:firstColumn="0" w:lastColumn="0" w:oddVBand="0" w:evenVBand="0" w:oddHBand="0" w:evenHBand="1" w:firstRowFirstColumn="0" w:firstRowLastColumn="0" w:lastRowFirstColumn="0" w:lastRowLastColumn="0"/>
          <w:trHeight w:val="300"/>
        </w:trPr>
        <w:tc>
          <w:tcPr>
            <w:tcW w:w="1587" w:type="dxa"/>
            <w:hideMark/>
          </w:tcPr>
          <w:p w14:paraId="26F23D2C"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rPr>
              <w:t>31E</w:t>
            </w:r>
          </w:p>
        </w:tc>
        <w:tc>
          <w:tcPr>
            <w:tcW w:w="3362" w:type="dxa"/>
            <w:hideMark/>
          </w:tcPr>
          <w:p w14:paraId="36218672"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rPr>
              <w:t>Date of expiry</w:t>
            </w:r>
          </w:p>
        </w:tc>
        <w:tc>
          <w:tcPr>
            <w:tcW w:w="4067" w:type="dxa"/>
            <w:hideMark/>
          </w:tcPr>
          <w:p w14:paraId="3F2F8580"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lang w:val="en-GB"/>
              </w:rPr>
              <w:t>Local undertaking - Expiry date if COND or FIXD</w:t>
            </w:r>
          </w:p>
        </w:tc>
      </w:tr>
      <w:tr w:rsidR="00307D77" w:rsidRPr="00307D77" w14:paraId="10796CD8" w14:textId="77777777" w:rsidTr="00C800B2">
        <w:trPr>
          <w:cnfStyle w:val="000000100000" w:firstRow="0" w:lastRow="0" w:firstColumn="0" w:lastColumn="0" w:oddVBand="0" w:evenVBand="0" w:oddHBand="1" w:evenHBand="0" w:firstRowFirstColumn="0" w:firstRowLastColumn="0" w:lastRowFirstColumn="0" w:lastRowLastColumn="0"/>
          <w:trHeight w:val="300"/>
        </w:trPr>
        <w:tc>
          <w:tcPr>
            <w:tcW w:w="1587" w:type="dxa"/>
            <w:hideMark/>
          </w:tcPr>
          <w:p w14:paraId="249DE292"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rPr>
              <w:t>35G</w:t>
            </w:r>
          </w:p>
        </w:tc>
        <w:tc>
          <w:tcPr>
            <w:tcW w:w="3362" w:type="dxa"/>
            <w:hideMark/>
          </w:tcPr>
          <w:p w14:paraId="5809C597"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rPr>
              <w:t>Expiry condition</w:t>
            </w:r>
          </w:p>
        </w:tc>
        <w:tc>
          <w:tcPr>
            <w:tcW w:w="4067" w:type="dxa"/>
            <w:hideMark/>
          </w:tcPr>
          <w:p w14:paraId="09EE27CC"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lang w:val="en-GB"/>
              </w:rPr>
              <w:t>Local undertaking - Expiry condition where COND</w:t>
            </w:r>
          </w:p>
        </w:tc>
      </w:tr>
      <w:tr w:rsidR="00307D77" w:rsidRPr="00307D77" w14:paraId="121B82B6" w14:textId="77777777" w:rsidTr="00C800B2">
        <w:trPr>
          <w:cnfStyle w:val="000000010000" w:firstRow="0" w:lastRow="0" w:firstColumn="0" w:lastColumn="0" w:oddVBand="0" w:evenVBand="0" w:oddHBand="0" w:evenHBand="1" w:firstRowFirstColumn="0" w:firstRowLastColumn="0" w:lastRowFirstColumn="0" w:lastRowLastColumn="0"/>
          <w:trHeight w:val="300"/>
        </w:trPr>
        <w:tc>
          <w:tcPr>
            <w:tcW w:w="1587" w:type="dxa"/>
            <w:hideMark/>
          </w:tcPr>
          <w:p w14:paraId="1D5142A2"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rPr>
              <w:t>50</w:t>
            </w:r>
          </w:p>
        </w:tc>
        <w:tc>
          <w:tcPr>
            <w:tcW w:w="3362" w:type="dxa"/>
            <w:hideMark/>
          </w:tcPr>
          <w:p w14:paraId="5176021D"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rPr>
              <w:t>Applicant</w:t>
            </w:r>
          </w:p>
        </w:tc>
        <w:tc>
          <w:tcPr>
            <w:tcW w:w="4067" w:type="dxa"/>
            <w:hideMark/>
          </w:tcPr>
          <w:p w14:paraId="373BF464"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lang w:val="en-GB"/>
              </w:rPr>
              <w:t xml:space="preserve">Mapped to Applicant </w:t>
            </w:r>
          </w:p>
        </w:tc>
      </w:tr>
      <w:tr w:rsidR="00307D77" w:rsidRPr="00307D77" w14:paraId="4D6A4105" w14:textId="77777777" w:rsidTr="00C800B2">
        <w:trPr>
          <w:cnfStyle w:val="000000100000" w:firstRow="0" w:lastRow="0" w:firstColumn="0" w:lastColumn="0" w:oddVBand="0" w:evenVBand="0" w:oddHBand="1" w:evenHBand="0" w:firstRowFirstColumn="0" w:firstRowLastColumn="0" w:lastRowFirstColumn="0" w:lastRowLastColumn="0"/>
          <w:trHeight w:val="300"/>
        </w:trPr>
        <w:tc>
          <w:tcPr>
            <w:tcW w:w="1587" w:type="dxa"/>
            <w:hideMark/>
          </w:tcPr>
          <w:p w14:paraId="4472468D"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rPr>
              <w:t>51</w:t>
            </w:r>
          </w:p>
        </w:tc>
        <w:tc>
          <w:tcPr>
            <w:tcW w:w="3362" w:type="dxa"/>
            <w:hideMark/>
          </w:tcPr>
          <w:p w14:paraId="6F095F2B"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rPr>
              <w:t>Obligor/Instructing party</w:t>
            </w:r>
          </w:p>
        </w:tc>
        <w:tc>
          <w:tcPr>
            <w:tcW w:w="4067" w:type="dxa"/>
            <w:hideMark/>
          </w:tcPr>
          <w:p w14:paraId="5594ED8E"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lang w:val="en-GB"/>
              </w:rPr>
              <w:t>Not mapped</w:t>
            </w:r>
          </w:p>
        </w:tc>
      </w:tr>
      <w:tr w:rsidR="00307D77" w:rsidRPr="00307D77" w14:paraId="14F9F38C" w14:textId="77777777" w:rsidTr="00C800B2">
        <w:trPr>
          <w:cnfStyle w:val="000000010000" w:firstRow="0" w:lastRow="0" w:firstColumn="0" w:lastColumn="0" w:oddVBand="0" w:evenVBand="0" w:oddHBand="0" w:evenHBand="1" w:firstRowFirstColumn="0" w:firstRowLastColumn="0" w:lastRowFirstColumn="0" w:lastRowLastColumn="0"/>
          <w:trHeight w:val="300"/>
        </w:trPr>
        <w:tc>
          <w:tcPr>
            <w:tcW w:w="1587" w:type="dxa"/>
            <w:hideMark/>
          </w:tcPr>
          <w:p w14:paraId="004D2DE5"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rPr>
              <w:t>52a</w:t>
            </w:r>
          </w:p>
        </w:tc>
        <w:tc>
          <w:tcPr>
            <w:tcW w:w="3362" w:type="dxa"/>
            <w:hideMark/>
          </w:tcPr>
          <w:p w14:paraId="2BE64BD6"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rPr>
              <w:t>Issuer</w:t>
            </w:r>
          </w:p>
        </w:tc>
        <w:tc>
          <w:tcPr>
            <w:tcW w:w="4067" w:type="dxa"/>
            <w:hideMark/>
          </w:tcPr>
          <w:p w14:paraId="3CF81993"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lang w:val="en-GB"/>
              </w:rPr>
              <w:t xml:space="preserve">Mapped to Final issuing bank </w:t>
            </w:r>
          </w:p>
        </w:tc>
      </w:tr>
      <w:tr w:rsidR="00307D77" w:rsidRPr="00307D77" w14:paraId="1A9B0009" w14:textId="77777777" w:rsidTr="00C800B2">
        <w:trPr>
          <w:cnfStyle w:val="000000100000" w:firstRow="0" w:lastRow="0" w:firstColumn="0" w:lastColumn="0" w:oddVBand="0" w:evenVBand="0" w:oddHBand="1" w:evenHBand="0" w:firstRowFirstColumn="0" w:firstRowLastColumn="0" w:lastRowFirstColumn="0" w:lastRowLastColumn="0"/>
          <w:trHeight w:val="300"/>
        </w:trPr>
        <w:tc>
          <w:tcPr>
            <w:tcW w:w="1587" w:type="dxa"/>
            <w:hideMark/>
          </w:tcPr>
          <w:p w14:paraId="5400FEDA"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rPr>
              <w:t>59</w:t>
            </w:r>
          </w:p>
        </w:tc>
        <w:tc>
          <w:tcPr>
            <w:tcW w:w="3362" w:type="dxa"/>
            <w:hideMark/>
          </w:tcPr>
          <w:p w14:paraId="453DC57D"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rPr>
              <w:t>Beneficiary</w:t>
            </w:r>
          </w:p>
        </w:tc>
        <w:tc>
          <w:tcPr>
            <w:tcW w:w="4067" w:type="dxa"/>
            <w:hideMark/>
          </w:tcPr>
          <w:p w14:paraId="6DCE3382"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lang w:val="en-GB"/>
              </w:rPr>
              <w:t xml:space="preserve">Mapped to beneficiary </w:t>
            </w:r>
          </w:p>
        </w:tc>
      </w:tr>
      <w:tr w:rsidR="00307D77" w:rsidRPr="00307D77" w14:paraId="3ACCF0E6" w14:textId="77777777" w:rsidTr="00C800B2">
        <w:trPr>
          <w:cnfStyle w:val="000000010000" w:firstRow="0" w:lastRow="0" w:firstColumn="0" w:lastColumn="0" w:oddVBand="0" w:evenVBand="0" w:oddHBand="0" w:evenHBand="1" w:firstRowFirstColumn="0" w:firstRowLastColumn="0" w:lastRowFirstColumn="0" w:lastRowLastColumn="0"/>
          <w:trHeight w:val="300"/>
        </w:trPr>
        <w:tc>
          <w:tcPr>
            <w:tcW w:w="1587" w:type="dxa"/>
            <w:hideMark/>
          </w:tcPr>
          <w:p w14:paraId="475D0BD9"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rPr>
              <w:t>32B</w:t>
            </w:r>
          </w:p>
        </w:tc>
        <w:tc>
          <w:tcPr>
            <w:tcW w:w="3362" w:type="dxa"/>
            <w:hideMark/>
          </w:tcPr>
          <w:p w14:paraId="579C4E9C"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rPr>
              <w:t>Undertaking amount and currency</w:t>
            </w:r>
          </w:p>
        </w:tc>
        <w:tc>
          <w:tcPr>
            <w:tcW w:w="4067" w:type="dxa"/>
            <w:hideMark/>
          </w:tcPr>
          <w:p w14:paraId="22809B27"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rPr>
              <w:t>Local undertaking - Amount and currency</w:t>
            </w:r>
          </w:p>
        </w:tc>
      </w:tr>
      <w:tr w:rsidR="00CA5B54" w:rsidRPr="00307D77" w14:paraId="7436C1FD" w14:textId="77777777" w:rsidTr="00C800B2">
        <w:trPr>
          <w:cnfStyle w:val="000000100000" w:firstRow="0" w:lastRow="0" w:firstColumn="0" w:lastColumn="0" w:oddVBand="0" w:evenVBand="0" w:oddHBand="1" w:evenHBand="0" w:firstRowFirstColumn="0" w:firstRowLastColumn="0" w:lastRowFirstColumn="0" w:lastRowLastColumn="0"/>
          <w:trHeight w:val="300"/>
        </w:trPr>
        <w:tc>
          <w:tcPr>
            <w:tcW w:w="1587" w:type="dxa"/>
          </w:tcPr>
          <w:p w14:paraId="4DFCF514" w14:textId="03D83552" w:rsidR="00CA5B54" w:rsidRPr="00307D77" w:rsidRDefault="00B12B29" w:rsidP="00307D77">
            <w:pPr>
              <w:spacing w:before="60" w:after="80"/>
              <w:rPr>
                <w:rFonts w:eastAsia="Calibri" w:cs="Times New Roman"/>
                <w:sz w:val="18"/>
              </w:rPr>
            </w:pPr>
            <w:r>
              <w:rPr>
                <w:rFonts w:eastAsia="Calibri" w:cs="Times New Roman"/>
                <w:sz w:val="18"/>
              </w:rPr>
              <w:t>39F</w:t>
            </w:r>
          </w:p>
        </w:tc>
        <w:tc>
          <w:tcPr>
            <w:tcW w:w="3362" w:type="dxa"/>
          </w:tcPr>
          <w:p w14:paraId="7C52EE08" w14:textId="1BE45E59" w:rsidR="00CA5B54" w:rsidRPr="00307D77" w:rsidRDefault="006F2121" w:rsidP="00307D77">
            <w:pPr>
              <w:spacing w:before="60" w:after="80"/>
              <w:rPr>
                <w:rFonts w:eastAsia="Calibri" w:cs="Times New Roman"/>
                <w:sz w:val="18"/>
              </w:rPr>
            </w:pPr>
            <w:r w:rsidRPr="006F2121">
              <w:rPr>
                <w:rFonts w:eastAsia="Calibri" w:cs="Times New Roman"/>
                <w:sz w:val="18"/>
              </w:rPr>
              <w:t>Supplementary Information About Amount</w:t>
            </w:r>
          </w:p>
        </w:tc>
        <w:tc>
          <w:tcPr>
            <w:tcW w:w="4067" w:type="dxa"/>
          </w:tcPr>
          <w:p w14:paraId="1482AD15" w14:textId="24A8F464" w:rsidR="00CA5B54" w:rsidRPr="00307D77" w:rsidRDefault="00F434B3" w:rsidP="00307D77">
            <w:pPr>
              <w:spacing w:before="60" w:after="80"/>
              <w:rPr>
                <w:rFonts w:eastAsia="Calibri" w:cs="Times New Roman"/>
                <w:sz w:val="18"/>
              </w:rPr>
            </w:pPr>
            <w:r>
              <w:rPr>
                <w:rFonts w:eastAsia="Calibri" w:cs="Times New Roman"/>
                <w:sz w:val="18"/>
              </w:rPr>
              <w:t xml:space="preserve">Local undertaking - </w:t>
            </w:r>
            <w:r w:rsidR="00E263E6" w:rsidRPr="00E263E6">
              <w:rPr>
                <w:rFonts w:eastAsia="Calibri" w:cs="Times New Roman"/>
                <w:sz w:val="18"/>
              </w:rPr>
              <w:t>Additional/Supplementary amount information</w:t>
            </w:r>
          </w:p>
        </w:tc>
      </w:tr>
      <w:tr w:rsidR="00307D77" w:rsidRPr="00307D77" w14:paraId="037F1827" w14:textId="77777777" w:rsidTr="00C800B2">
        <w:trPr>
          <w:cnfStyle w:val="000000010000" w:firstRow="0" w:lastRow="0" w:firstColumn="0" w:lastColumn="0" w:oddVBand="0" w:evenVBand="0" w:oddHBand="0" w:evenHBand="1" w:firstRowFirstColumn="0" w:firstRowLastColumn="0" w:lastRowFirstColumn="0" w:lastRowLastColumn="0"/>
          <w:trHeight w:val="1980"/>
        </w:trPr>
        <w:tc>
          <w:tcPr>
            <w:tcW w:w="1587" w:type="dxa"/>
            <w:hideMark/>
          </w:tcPr>
          <w:p w14:paraId="3D5D2AF9"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rPr>
              <w:t>41F/G</w:t>
            </w:r>
          </w:p>
        </w:tc>
        <w:tc>
          <w:tcPr>
            <w:tcW w:w="3362" w:type="dxa"/>
            <w:hideMark/>
          </w:tcPr>
          <w:p w14:paraId="3A46603C"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rPr>
              <w:t xml:space="preserve">Available with </w:t>
            </w:r>
          </w:p>
        </w:tc>
        <w:tc>
          <w:tcPr>
            <w:tcW w:w="4067" w:type="dxa"/>
            <w:hideMark/>
          </w:tcPr>
          <w:p w14:paraId="38E6A61A"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lang w:val="en-GB"/>
              </w:rPr>
              <w:t>Set to either</w:t>
            </w:r>
            <w:r w:rsidRPr="00307D77">
              <w:rPr>
                <w:rFonts w:eastAsia="Calibri" w:cs="Times New Roman"/>
                <w:sz w:val="18"/>
                <w:lang w:val="en-GB"/>
              </w:rPr>
              <w:br/>
              <w:t xml:space="preserve">• (named bank) - SWIFT BIC or Address of </w:t>
            </w:r>
            <w:r w:rsidRPr="00307D77">
              <w:rPr>
                <w:rFonts w:eastAsia="Calibri" w:cs="Times New Roman"/>
                <w:sz w:val="18"/>
                <w:lang w:val="en-GB"/>
              </w:rPr>
              <w:br/>
              <w:t xml:space="preserve">• Any bank </w:t>
            </w:r>
            <w:r w:rsidRPr="00307D77">
              <w:rPr>
                <w:rFonts w:eastAsia="Calibri" w:cs="Times New Roman"/>
                <w:sz w:val="18"/>
                <w:lang w:val="en-GB"/>
              </w:rPr>
              <w:br/>
              <w:t xml:space="preserve">• Any bank in country </w:t>
            </w:r>
            <w:r w:rsidRPr="00307D77">
              <w:rPr>
                <w:rFonts w:eastAsia="Calibri" w:cs="Times New Roman"/>
                <w:sz w:val="18"/>
                <w:lang w:val="en-GB"/>
              </w:rPr>
              <w:br/>
              <w:t xml:space="preserve">• Any bank in city </w:t>
            </w:r>
            <w:r w:rsidRPr="00307D77">
              <w:rPr>
                <w:rFonts w:eastAsia="Calibri" w:cs="Times New Roman"/>
                <w:sz w:val="18"/>
                <w:lang w:val="en-GB"/>
              </w:rPr>
              <w:br/>
              <w:t>• Advising bank SWIFT BIC or Address</w:t>
            </w:r>
            <w:r w:rsidRPr="00307D77">
              <w:rPr>
                <w:rFonts w:eastAsia="Calibri" w:cs="Times New Roman"/>
                <w:sz w:val="18"/>
                <w:lang w:val="en-GB"/>
              </w:rPr>
              <w:br/>
              <w:t xml:space="preserve">• Advise Through bank SWIFT BIC or Address </w:t>
            </w:r>
            <w:r w:rsidRPr="00307D77">
              <w:rPr>
                <w:rFonts w:eastAsia="Calibri" w:cs="Times New Roman"/>
                <w:sz w:val="18"/>
                <w:lang w:val="en-GB"/>
              </w:rPr>
              <w:br/>
              <w:t>• Issuing bank SWIT BIC or Address</w:t>
            </w:r>
          </w:p>
        </w:tc>
      </w:tr>
      <w:tr w:rsidR="00307D77" w:rsidRPr="00307D77" w14:paraId="002082CE" w14:textId="77777777" w:rsidTr="00C800B2">
        <w:trPr>
          <w:cnfStyle w:val="000000100000" w:firstRow="0" w:lastRow="0" w:firstColumn="0" w:lastColumn="0" w:oddVBand="0" w:evenVBand="0" w:oddHBand="1" w:evenHBand="0" w:firstRowFirstColumn="0" w:firstRowLastColumn="0" w:lastRowFirstColumn="0" w:lastRowLastColumn="0"/>
          <w:trHeight w:val="600"/>
        </w:trPr>
        <w:tc>
          <w:tcPr>
            <w:tcW w:w="1587" w:type="dxa"/>
            <w:hideMark/>
          </w:tcPr>
          <w:p w14:paraId="3DCE4871"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rPr>
              <w:t>71D</w:t>
            </w:r>
          </w:p>
        </w:tc>
        <w:tc>
          <w:tcPr>
            <w:tcW w:w="3362" w:type="dxa"/>
            <w:hideMark/>
          </w:tcPr>
          <w:p w14:paraId="2DBDDA56"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rPr>
              <w:t>Charge text</w:t>
            </w:r>
          </w:p>
        </w:tc>
        <w:tc>
          <w:tcPr>
            <w:tcW w:w="4067" w:type="dxa"/>
            <w:hideMark/>
          </w:tcPr>
          <w:p w14:paraId="676DF36D"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lang w:val="en-GB"/>
              </w:rPr>
              <w:t>Mapped to action item with text "Counter received charge details require attention"</w:t>
            </w:r>
          </w:p>
        </w:tc>
      </w:tr>
      <w:tr w:rsidR="00307D77" w:rsidRPr="00307D77" w14:paraId="184EC731" w14:textId="77777777" w:rsidTr="00C800B2">
        <w:trPr>
          <w:cnfStyle w:val="000000010000" w:firstRow="0" w:lastRow="0" w:firstColumn="0" w:lastColumn="0" w:oddVBand="0" w:evenVBand="0" w:oddHBand="0" w:evenHBand="1" w:firstRowFirstColumn="0" w:firstRowLastColumn="0" w:lastRowFirstColumn="0" w:lastRowLastColumn="0"/>
          <w:trHeight w:val="300"/>
        </w:trPr>
        <w:tc>
          <w:tcPr>
            <w:tcW w:w="1587" w:type="dxa"/>
            <w:hideMark/>
          </w:tcPr>
          <w:p w14:paraId="7A46C304"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rPr>
              <w:t>45C</w:t>
            </w:r>
          </w:p>
        </w:tc>
        <w:tc>
          <w:tcPr>
            <w:tcW w:w="3362" w:type="dxa"/>
            <w:hideMark/>
          </w:tcPr>
          <w:p w14:paraId="07B47AC7"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rPr>
              <w:t>Doc and Presentation instructions</w:t>
            </w:r>
          </w:p>
        </w:tc>
        <w:tc>
          <w:tcPr>
            <w:tcW w:w="4067" w:type="dxa"/>
            <w:hideMark/>
          </w:tcPr>
          <w:p w14:paraId="31D6CBA2"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lang w:val="en-GB"/>
              </w:rPr>
              <w:t xml:space="preserve">Local undertaking - Doc and Presentation instructions </w:t>
            </w:r>
          </w:p>
        </w:tc>
      </w:tr>
      <w:tr w:rsidR="00307D77" w:rsidRPr="00307D77" w14:paraId="23E60B8B" w14:textId="77777777" w:rsidTr="00C800B2">
        <w:trPr>
          <w:cnfStyle w:val="000000100000" w:firstRow="0" w:lastRow="0" w:firstColumn="0" w:lastColumn="0" w:oddVBand="0" w:evenVBand="0" w:oddHBand="1" w:evenHBand="0" w:firstRowFirstColumn="0" w:firstRowLastColumn="0" w:lastRowFirstColumn="0" w:lastRowLastColumn="0"/>
          <w:trHeight w:val="300"/>
        </w:trPr>
        <w:tc>
          <w:tcPr>
            <w:tcW w:w="1587" w:type="dxa"/>
            <w:hideMark/>
          </w:tcPr>
          <w:p w14:paraId="213C6544"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rPr>
              <w:lastRenderedPageBreak/>
              <w:t>77L</w:t>
            </w:r>
          </w:p>
        </w:tc>
        <w:tc>
          <w:tcPr>
            <w:tcW w:w="3362" w:type="dxa"/>
            <w:hideMark/>
          </w:tcPr>
          <w:p w14:paraId="2505999A"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rPr>
              <w:t>Undertaking terms and conditions</w:t>
            </w:r>
          </w:p>
        </w:tc>
        <w:tc>
          <w:tcPr>
            <w:tcW w:w="4067" w:type="dxa"/>
            <w:hideMark/>
          </w:tcPr>
          <w:p w14:paraId="62E26FC0"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lang w:val="en-GB"/>
              </w:rPr>
              <w:t>Local undertaking - Undertaking terms and conditions</w:t>
            </w:r>
          </w:p>
        </w:tc>
      </w:tr>
      <w:tr w:rsidR="00307D77" w:rsidRPr="00307D77" w14:paraId="594242D9" w14:textId="77777777" w:rsidTr="00C800B2">
        <w:trPr>
          <w:cnfStyle w:val="000000010000" w:firstRow="0" w:lastRow="0" w:firstColumn="0" w:lastColumn="0" w:oddVBand="0" w:evenVBand="0" w:oddHBand="0" w:evenHBand="1" w:firstRowFirstColumn="0" w:firstRowLastColumn="0" w:lastRowFirstColumn="0" w:lastRowLastColumn="0"/>
          <w:trHeight w:val="600"/>
        </w:trPr>
        <w:tc>
          <w:tcPr>
            <w:tcW w:w="1587" w:type="dxa"/>
            <w:hideMark/>
          </w:tcPr>
          <w:p w14:paraId="4B559176"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rPr>
              <w:t>22Y</w:t>
            </w:r>
          </w:p>
        </w:tc>
        <w:tc>
          <w:tcPr>
            <w:tcW w:w="3362" w:type="dxa"/>
            <w:hideMark/>
          </w:tcPr>
          <w:p w14:paraId="2CBA3E06"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rPr>
              <w:t>Standard wording required</w:t>
            </w:r>
          </w:p>
        </w:tc>
        <w:tc>
          <w:tcPr>
            <w:tcW w:w="4067" w:type="dxa"/>
            <w:hideMark/>
          </w:tcPr>
          <w:p w14:paraId="7FEA4411"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lang w:val="en-GB"/>
              </w:rPr>
              <w:t>Mapped to Confirmation instruction Set to CONFIRM, MAY ADD, WITHOUT confirmation</w:t>
            </w:r>
          </w:p>
        </w:tc>
      </w:tr>
      <w:tr w:rsidR="00307D77" w:rsidRPr="00307D77" w14:paraId="56ADA824" w14:textId="77777777" w:rsidTr="00C800B2">
        <w:trPr>
          <w:cnfStyle w:val="000000100000" w:firstRow="0" w:lastRow="0" w:firstColumn="0" w:lastColumn="0" w:oddVBand="0" w:evenVBand="0" w:oddHBand="1" w:evenHBand="0" w:firstRowFirstColumn="0" w:firstRowLastColumn="0" w:lastRowFirstColumn="0" w:lastRowLastColumn="0"/>
          <w:trHeight w:val="300"/>
        </w:trPr>
        <w:tc>
          <w:tcPr>
            <w:tcW w:w="1587" w:type="dxa"/>
            <w:hideMark/>
          </w:tcPr>
          <w:p w14:paraId="5E0B76A4"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rPr>
              <w:t>40D</w:t>
            </w:r>
          </w:p>
        </w:tc>
        <w:tc>
          <w:tcPr>
            <w:tcW w:w="3362" w:type="dxa"/>
            <w:hideMark/>
          </w:tcPr>
          <w:p w14:paraId="78D35C6C"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rPr>
              <w:t>Standard wording language</w:t>
            </w:r>
          </w:p>
        </w:tc>
        <w:tc>
          <w:tcPr>
            <w:tcW w:w="4067" w:type="dxa"/>
            <w:hideMark/>
          </w:tcPr>
          <w:p w14:paraId="5F8D9C2F" w14:textId="77777777" w:rsidR="00307D77" w:rsidRPr="00307D77" w:rsidRDefault="00307D77" w:rsidP="00307D77">
            <w:pPr>
              <w:spacing w:before="60" w:after="80"/>
              <w:rPr>
                <w:rFonts w:eastAsia="Calibri" w:cs="Times New Roman"/>
                <w:sz w:val="18"/>
                <w:lang w:val="en-GB"/>
              </w:rPr>
            </w:pPr>
            <w:r w:rsidRPr="00307D77">
              <w:rPr>
                <w:rFonts w:eastAsia="Calibri" w:cs="Times New Roman"/>
                <w:sz w:val="18"/>
                <w:lang w:val="en-GB"/>
              </w:rPr>
              <w:t xml:space="preserve">Set from Language </w:t>
            </w:r>
          </w:p>
        </w:tc>
      </w:tr>
      <w:tr w:rsidR="00307D77" w:rsidRPr="00307D77" w14:paraId="425A9020" w14:textId="77777777" w:rsidTr="00C800B2">
        <w:trPr>
          <w:cnfStyle w:val="000000010000" w:firstRow="0" w:lastRow="0" w:firstColumn="0" w:lastColumn="0" w:oddVBand="0" w:evenVBand="0" w:oddHBand="0" w:evenHBand="1" w:firstRowFirstColumn="0" w:firstRowLastColumn="0" w:lastRowFirstColumn="0" w:lastRowLastColumn="0"/>
          <w:trHeight w:val="300"/>
        </w:trPr>
        <w:tc>
          <w:tcPr>
            <w:tcW w:w="1587" w:type="dxa"/>
            <w:hideMark/>
          </w:tcPr>
          <w:p w14:paraId="5F184A96" w14:textId="6B44510C" w:rsidR="00307D77" w:rsidRPr="00F659F8" w:rsidRDefault="00C800B2" w:rsidP="00307D77">
            <w:pPr>
              <w:spacing w:before="60" w:after="80"/>
              <w:rPr>
                <w:rFonts w:eastAsia="Calibri" w:cs="Times New Roman"/>
                <w:sz w:val="18"/>
                <w:szCs w:val="18"/>
                <w:lang w:val="en-GB"/>
              </w:rPr>
            </w:pPr>
            <w:r w:rsidRPr="00F659F8">
              <w:rPr>
                <w:rFonts w:eastAsia="Calibri" w:cs="Times New Roman"/>
                <w:sz w:val="18"/>
                <w:szCs w:val="18"/>
              </w:rPr>
              <w:t>44J</w:t>
            </w:r>
          </w:p>
        </w:tc>
        <w:tc>
          <w:tcPr>
            <w:tcW w:w="3362" w:type="dxa"/>
            <w:hideMark/>
          </w:tcPr>
          <w:p w14:paraId="41F250B5" w14:textId="77777777" w:rsidR="00307D77" w:rsidRPr="00F659F8" w:rsidRDefault="00307D77" w:rsidP="00307D77">
            <w:pPr>
              <w:spacing w:before="60" w:after="80"/>
              <w:rPr>
                <w:rFonts w:eastAsia="Calibri" w:cs="Times New Roman"/>
                <w:sz w:val="18"/>
                <w:szCs w:val="18"/>
                <w:lang w:val="en-GB"/>
              </w:rPr>
            </w:pPr>
            <w:r w:rsidRPr="00F659F8">
              <w:rPr>
                <w:rFonts w:eastAsia="Calibri" w:cs="Times New Roman"/>
                <w:sz w:val="18"/>
                <w:szCs w:val="18"/>
              </w:rPr>
              <w:t>Governing law country</w:t>
            </w:r>
          </w:p>
        </w:tc>
        <w:tc>
          <w:tcPr>
            <w:tcW w:w="4067" w:type="dxa"/>
            <w:hideMark/>
          </w:tcPr>
          <w:p w14:paraId="080EFF08" w14:textId="77777777" w:rsidR="00307D77" w:rsidRPr="00F659F8" w:rsidRDefault="00307D77" w:rsidP="00307D77">
            <w:pPr>
              <w:spacing w:before="60" w:after="80"/>
              <w:rPr>
                <w:rFonts w:eastAsia="Calibri" w:cs="Times New Roman"/>
                <w:sz w:val="18"/>
                <w:szCs w:val="18"/>
                <w:lang w:val="en-GB"/>
              </w:rPr>
            </w:pPr>
            <w:r w:rsidRPr="00F659F8">
              <w:rPr>
                <w:rFonts w:eastAsia="Calibri" w:cs="Times New Roman"/>
                <w:sz w:val="18"/>
                <w:szCs w:val="18"/>
                <w:lang w:val="en-GB"/>
              </w:rPr>
              <w:t>Local undertaking - Governing law Country code</w:t>
            </w:r>
          </w:p>
        </w:tc>
      </w:tr>
      <w:tr w:rsidR="00C800B2" w:rsidRPr="00307D77" w14:paraId="2CAB8F38" w14:textId="77777777" w:rsidTr="00C800B2">
        <w:trPr>
          <w:cnfStyle w:val="000000100000" w:firstRow="0" w:lastRow="0" w:firstColumn="0" w:lastColumn="0" w:oddVBand="0" w:evenVBand="0" w:oddHBand="1" w:evenHBand="0" w:firstRowFirstColumn="0" w:firstRowLastColumn="0" w:lastRowFirstColumn="0" w:lastRowLastColumn="0"/>
          <w:trHeight w:val="300"/>
        </w:trPr>
        <w:tc>
          <w:tcPr>
            <w:tcW w:w="1587" w:type="dxa"/>
          </w:tcPr>
          <w:p w14:paraId="59B24FC7" w14:textId="2076A4A6" w:rsidR="00C800B2" w:rsidRPr="00F659F8" w:rsidRDefault="00C800B2" w:rsidP="00C800B2">
            <w:pPr>
              <w:spacing w:before="60" w:after="80"/>
              <w:rPr>
                <w:rFonts w:eastAsia="Calibri" w:cs="Times New Roman"/>
                <w:sz w:val="18"/>
                <w:szCs w:val="18"/>
              </w:rPr>
            </w:pPr>
            <w:r w:rsidRPr="00022DA8">
              <w:rPr>
                <w:sz w:val="18"/>
                <w:szCs w:val="18"/>
              </w:rPr>
              <w:t>44J</w:t>
            </w:r>
          </w:p>
        </w:tc>
        <w:tc>
          <w:tcPr>
            <w:tcW w:w="3362" w:type="dxa"/>
          </w:tcPr>
          <w:p w14:paraId="28AB6C65" w14:textId="02973F76" w:rsidR="00C800B2" w:rsidRPr="00F659F8" w:rsidRDefault="00C800B2" w:rsidP="00C800B2">
            <w:pPr>
              <w:spacing w:before="60" w:after="80"/>
              <w:rPr>
                <w:rFonts w:eastAsia="Calibri" w:cs="Times New Roman"/>
                <w:sz w:val="18"/>
                <w:szCs w:val="18"/>
              </w:rPr>
            </w:pPr>
            <w:r w:rsidRPr="00022DA8">
              <w:rPr>
                <w:sz w:val="18"/>
                <w:szCs w:val="18"/>
              </w:rPr>
              <w:t>Governing law Country Sub Division</w:t>
            </w:r>
          </w:p>
        </w:tc>
        <w:tc>
          <w:tcPr>
            <w:tcW w:w="4067" w:type="dxa"/>
          </w:tcPr>
          <w:p w14:paraId="536A3622" w14:textId="24AC1CCB" w:rsidR="00C800B2" w:rsidRPr="00F659F8" w:rsidRDefault="00F659F8" w:rsidP="00C800B2">
            <w:pPr>
              <w:spacing w:before="60" w:after="80"/>
              <w:rPr>
                <w:rFonts w:eastAsia="Calibri" w:cs="Times New Roman"/>
                <w:sz w:val="18"/>
                <w:szCs w:val="18"/>
                <w:lang w:val="en-GB"/>
              </w:rPr>
            </w:pPr>
            <w:r>
              <w:rPr>
                <w:sz w:val="18"/>
                <w:szCs w:val="18"/>
              </w:rPr>
              <w:t xml:space="preserve">Local undertaking - </w:t>
            </w:r>
            <w:r w:rsidR="00C800B2" w:rsidRPr="00022DA8">
              <w:rPr>
                <w:sz w:val="18"/>
                <w:szCs w:val="18"/>
              </w:rPr>
              <w:t>Governing law Country Sub Division text</w:t>
            </w:r>
          </w:p>
        </w:tc>
      </w:tr>
      <w:tr w:rsidR="00C800B2" w:rsidRPr="00307D77" w14:paraId="1B509D11" w14:textId="77777777" w:rsidTr="00C800B2">
        <w:trPr>
          <w:cnfStyle w:val="000000010000" w:firstRow="0" w:lastRow="0" w:firstColumn="0" w:lastColumn="0" w:oddVBand="0" w:evenVBand="0" w:oddHBand="0" w:evenHBand="1" w:firstRowFirstColumn="0" w:firstRowLastColumn="0" w:lastRowFirstColumn="0" w:lastRowLastColumn="0"/>
          <w:trHeight w:val="300"/>
        </w:trPr>
        <w:tc>
          <w:tcPr>
            <w:tcW w:w="1587" w:type="dxa"/>
            <w:hideMark/>
          </w:tcPr>
          <w:p w14:paraId="2757FAA3" w14:textId="36E62ACD" w:rsidR="00C800B2" w:rsidRPr="00307D77" w:rsidRDefault="00C800B2" w:rsidP="00C800B2">
            <w:pPr>
              <w:spacing w:before="60" w:after="80"/>
              <w:rPr>
                <w:rFonts w:eastAsia="Calibri" w:cs="Times New Roman"/>
                <w:sz w:val="18"/>
                <w:lang w:val="en-GB"/>
              </w:rPr>
            </w:pPr>
            <w:r>
              <w:rPr>
                <w:rFonts w:eastAsia="Calibri" w:cs="Times New Roman"/>
                <w:sz w:val="18"/>
              </w:rPr>
              <w:t>44J</w:t>
            </w:r>
          </w:p>
        </w:tc>
        <w:tc>
          <w:tcPr>
            <w:tcW w:w="3362" w:type="dxa"/>
            <w:hideMark/>
          </w:tcPr>
          <w:p w14:paraId="7536FEFA" w14:textId="77777777" w:rsidR="00C800B2" w:rsidRPr="00307D77" w:rsidRDefault="00C800B2" w:rsidP="00C800B2">
            <w:pPr>
              <w:spacing w:before="60" w:after="80"/>
              <w:rPr>
                <w:rFonts w:eastAsia="Calibri" w:cs="Times New Roman"/>
                <w:sz w:val="18"/>
                <w:lang w:val="en-GB"/>
              </w:rPr>
            </w:pPr>
            <w:r w:rsidRPr="00307D77">
              <w:rPr>
                <w:rFonts w:eastAsia="Calibri" w:cs="Times New Roman"/>
                <w:sz w:val="18"/>
              </w:rPr>
              <w:t>Governing law text </w:t>
            </w:r>
          </w:p>
        </w:tc>
        <w:tc>
          <w:tcPr>
            <w:tcW w:w="4067" w:type="dxa"/>
            <w:hideMark/>
          </w:tcPr>
          <w:p w14:paraId="59E0ACC3" w14:textId="77777777" w:rsidR="00C800B2" w:rsidRPr="00307D77" w:rsidRDefault="00C800B2" w:rsidP="00C800B2">
            <w:pPr>
              <w:spacing w:before="60" w:after="80"/>
              <w:rPr>
                <w:rFonts w:eastAsia="Calibri" w:cs="Times New Roman"/>
                <w:sz w:val="18"/>
                <w:lang w:val="en-GB"/>
              </w:rPr>
            </w:pPr>
            <w:r w:rsidRPr="00307D77">
              <w:rPr>
                <w:rFonts w:eastAsia="Calibri" w:cs="Times New Roman"/>
                <w:sz w:val="18"/>
                <w:lang w:val="en-GB"/>
              </w:rPr>
              <w:t>Local undertaking - Governing law text</w:t>
            </w:r>
          </w:p>
        </w:tc>
      </w:tr>
      <w:tr w:rsidR="00C800B2" w:rsidRPr="00307D77" w14:paraId="4BE53378" w14:textId="77777777" w:rsidTr="00C800B2">
        <w:trPr>
          <w:cnfStyle w:val="000000100000" w:firstRow="0" w:lastRow="0" w:firstColumn="0" w:lastColumn="0" w:oddVBand="0" w:evenVBand="0" w:oddHBand="1" w:evenHBand="0" w:firstRowFirstColumn="0" w:firstRowLastColumn="0" w:lastRowFirstColumn="0" w:lastRowLastColumn="0"/>
          <w:trHeight w:val="600"/>
        </w:trPr>
        <w:tc>
          <w:tcPr>
            <w:tcW w:w="1587" w:type="dxa"/>
            <w:hideMark/>
          </w:tcPr>
          <w:p w14:paraId="7EA6620C" w14:textId="77777777" w:rsidR="00C800B2" w:rsidRPr="00307D77" w:rsidRDefault="00C800B2" w:rsidP="00C800B2">
            <w:pPr>
              <w:spacing w:before="60" w:after="80"/>
              <w:rPr>
                <w:rFonts w:eastAsia="Calibri" w:cs="Times New Roman"/>
                <w:sz w:val="18"/>
                <w:lang w:val="en-GB"/>
              </w:rPr>
            </w:pPr>
            <w:r w:rsidRPr="00307D77">
              <w:rPr>
                <w:rFonts w:eastAsia="Calibri" w:cs="Times New Roman"/>
                <w:sz w:val="18"/>
              </w:rPr>
              <w:t>23F Period</w:t>
            </w:r>
          </w:p>
        </w:tc>
        <w:tc>
          <w:tcPr>
            <w:tcW w:w="3362" w:type="dxa"/>
            <w:hideMark/>
          </w:tcPr>
          <w:p w14:paraId="500C747F" w14:textId="77777777" w:rsidR="00C800B2" w:rsidRPr="00307D77" w:rsidRDefault="00C800B2" w:rsidP="00C800B2">
            <w:pPr>
              <w:spacing w:before="60" w:after="80"/>
              <w:rPr>
                <w:rFonts w:eastAsia="Calibri" w:cs="Times New Roman"/>
                <w:sz w:val="18"/>
                <w:lang w:val="en-GB"/>
              </w:rPr>
            </w:pPr>
            <w:r w:rsidRPr="00307D77">
              <w:rPr>
                <w:rFonts w:eastAsia="Calibri" w:cs="Times New Roman"/>
                <w:sz w:val="18"/>
              </w:rPr>
              <w:t>Automatic extension period </w:t>
            </w:r>
          </w:p>
        </w:tc>
        <w:tc>
          <w:tcPr>
            <w:tcW w:w="4067" w:type="dxa"/>
            <w:hideMark/>
          </w:tcPr>
          <w:p w14:paraId="08DE1C02" w14:textId="77777777" w:rsidR="00C800B2" w:rsidRPr="00307D77" w:rsidRDefault="00C800B2" w:rsidP="00C800B2">
            <w:pPr>
              <w:spacing w:before="60" w:after="80"/>
              <w:rPr>
                <w:rFonts w:eastAsia="Calibri" w:cs="Times New Roman"/>
                <w:sz w:val="18"/>
                <w:lang w:val="en-GB"/>
              </w:rPr>
            </w:pPr>
            <w:r w:rsidRPr="00307D77">
              <w:rPr>
                <w:rFonts w:eastAsia="Calibri" w:cs="Times New Roman"/>
                <w:sz w:val="18"/>
                <w:lang w:val="en-GB"/>
              </w:rPr>
              <w:t>Local undertaking - Regular renewal details as either DAYS, ONEY, OTHR</w:t>
            </w:r>
          </w:p>
        </w:tc>
      </w:tr>
      <w:tr w:rsidR="00C800B2" w:rsidRPr="00307D77" w14:paraId="4EA7EBF1" w14:textId="77777777" w:rsidTr="00C800B2">
        <w:trPr>
          <w:cnfStyle w:val="000000010000" w:firstRow="0" w:lastRow="0" w:firstColumn="0" w:lastColumn="0" w:oddVBand="0" w:evenVBand="0" w:oddHBand="0" w:evenHBand="1" w:firstRowFirstColumn="0" w:firstRowLastColumn="0" w:lastRowFirstColumn="0" w:lastRowLastColumn="0"/>
          <w:trHeight w:val="600"/>
        </w:trPr>
        <w:tc>
          <w:tcPr>
            <w:tcW w:w="1587" w:type="dxa"/>
            <w:hideMark/>
          </w:tcPr>
          <w:p w14:paraId="32F46C05" w14:textId="77777777" w:rsidR="00C800B2" w:rsidRPr="00307D77" w:rsidRDefault="00C800B2" w:rsidP="00C800B2">
            <w:pPr>
              <w:spacing w:before="60" w:after="80"/>
              <w:rPr>
                <w:rFonts w:eastAsia="Calibri" w:cs="Times New Roman"/>
                <w:sz w:val="18"/>
                <w:lang w:val="en-GB"/>
              </w:rPr>
            </w:pPr>
            <w:r w:rsidRPr="00307D77">
              <w:rPr>
                <w:rFonts w:eastAsia="Calibri" w:cs="Times New Roman"/>
                <w:sz w:val="18"/>
              </w:rPr>
              <w:t>23F Details</w:t>
            </w:r>
          </w:p>
        </w:tc>
        <w:tc>
          <w:tcPr>
            <w:tcW w:w="3362" w:type="dxa"/>
            <w:hideMark/>
          </w:tcPr>
          <w:p w14:paraId="65E0C518" w14:textId="77777777" w:rsidR="00C800B2" w:rsidRPr="00307D77" w:rsidRDefault="00C800B2" w:rsidP="00C800B2">
            <w:pPr>
              <w:spacing w:before="60" w:after="80"/>
              <w:rPr>
                <w:rFonts w:eastAsia="Calibri" w:cs="Times New Roman"/>
                <w:sz w:val="18"/>
                <w:lang w:val="en-GB"/>
              </w:rPr>
            </w:pPr>
            <w:r w:rsidRPr="00307D77">
              <w:rPr>
                <w:rFonts w:eastAsia="Calibri" w:cs="Times New Roman"/>
                <w:sz w:val="18"/>
              </w:rPr>
              <w:t>Automatic extension days</w:t>
            </w:r>
          </w:p>
        </w:tc>
        <w:tc>
          <w:tcPr>
            <w:tcW w:w="4067" w:type="dxa"/>
            <w:hideMark/>
          </w:tcPr>
          <w:p w14:paraId="7AF61C48" w14:textId="77777777" w:rsidR="00C800B2" w:rsidRPr="00307D77" w:rsidRDefault="00C800B2" w:rsidP="00C800B2">
            <w:pPr>
              <w:spacing w:before="60" w:after="80"/>
              <w:rPr>
                <w:rFonts w:eastAsia="Calibri" w:cs="Times New Roman"/>
                <w:sz w:val="18"/>
                <w:lang w:val="en-GB"/>
              </w:rPr>
            </w:pPr>
            <w:r w:rsidRPr="00307D77">
              <w:rPr>
                <w:rFonts w:eastAsia="Calibri" w:cs="Times New Roman"/>
                <w:sz w:val="18"/>
                <w:lang w:val="en-GB"/>
              </w:rPr>
              <w:t>Local undertaking - Calendar days entered if Period is DAYS or…</w:t>
            </w:r>
          </w:p>
        </w:tc>
      </w:tr>
      <w:tr w:rsidR="00C800B2" w:rsidRPr="00307D77" w14:paraId="6BBE8384" w14:textId="77777777" w:rsidTr="00C800B2">
        <w:trPr>
          <w:cnfStyle w:val="000000100000" w:firstRow="0" w:lastRow="0" w:firstColumn="0" w:lastColumn="0" w:oddVBand="0" w:evenVBand="0" w:oddHBand="1" w:evenHBand="0" w:firstRowFirstColumn="0" w:firstRowLastColumn="0" w:lastRowFirstColumn="0" w:lastRowLastColumn="0"/>
          <w:trHeight w:val="600"/>
        </w:trPr>
        <w:tc>
          <w:tcPr>
            <w:tcW w:w="1587" w:type="dxa"/>
            <w:hideMark/>
          </w:tcPr>
          <w:p w14:paraId="1B136B13" w14:textId="77777777" w:rsidR="00C800B2" w:rsidRPr="00307D77" w:rsidRDefault="00C800B2" w:rsidP="00C800B2">
            <w:pPr>
              <w:spacing w:before="60" w:after="80"/>
              <w:rPr>
                <w:rFonts w:eastAsia="Calibri" w:cs="Times New Roman"/>
                <w:sz w:val="18"/>
                <w:lang w:val="en-GB"/>
              </w:rPr>
            </w:pPr>
            <w:r w:rsidRPr="00307D77">
              <w:rPr>
                <w:rFonts w:eastAsia="Calibri" w:cs="Times New Roman"/>
                <w:sz w:val="18"/>
              </w:rPr>
              <w:t>23F Details</w:t>
            </w:r>
          </w:p>
        </w:tc>
        <w:tc>
          <w:tcPr>
            <w:tcW w:w="3362" w:type="dxa"/>
            <w:hideMark/>
          </w:tcPr>
          <w:p w14:paraId="52FF684E" w14:textId="77777777" w:rsidR="00C800B2" w:rsidRPr="00307D77" w:rsidRDefault="00C800B2" w:rsidP="00C800B2">
            <w:pPr>
              <w:spacing w:before="60" w:after="80"/>
              <w:rPr>
                <w:rFonts w:eastAsia="Calibri" w:cs="Times New Roman"/>
                <w:sz w:val="18"/>
                <w:lang w:val="en-GB"/>
              </w:rPr>
            </w:pPr>
            <w:r w:rsidRPr="00307D77">
              <w:rPr>
                <w:rFonts w:eastAsia="Calibri" w:cs="Times New Roman"/>
                <w:sz w:val="18"/>
              </w:rPr>
              <w:t>Automatic extension period details </w:t>
            </w:r>
          </w:p>
        </w:tc>
        <w:tc>
          <w:tcPr>
            <w:tcW w:w="4067" w:type="dxa"/>
            <w:hideMark/>
          </w:tcPr>
          <w:p w14:paraId="2B515F37" w14:textId="77777777" w:rsidR="00C800B2" w:rsidRPr="00307D77" w:rsidRDefault="00C800B2" w:rsidP="00C800B2">
            <w:pPr>
              <w:spacing w:before="60" w:after="80"/>
              <w:rPr>
                <w:rFonts w:eastAsia="Calibri" w:cs="Times New Roman"/>
                <w:sz w:val="18"/>
                <w:lang w:val="en-GB"/>
              </w:rPr>
            </w:pPr>
            <w:r w:rsidRPr="00307D77">
              <w:rPr>
                <w:rFonts w:eastAsia="Calibri" w:cs="Times New Roman"/>
                <w:sz w:val="18"/>
                <w:lang w:val="en-GB"/>
              </w:rPr>
              <w:t>Local undertaking - Extension details text if Period is OTHR</w:t>
            </w:r>
          </w:p>
        </w:tc>
      </w:tr>
      <w:tr w:rsidR="00C800B2" w:rsidRPr="00307D77" w14:paraId="1B5BF847" w14:textId="77777777" w:rsidTr="00C800B2">
        <w:trPr>
          <w:cnfStyle w:val="000000010000" w:firstRow="0" w:lastRow="0" w:firstColumn="0" w:lastColumn="0" w:oddVBand="0" w:evenVBand="0" w:oddHBand="0" w:evenHBand="1" w:firstRowFirstColumn="0" w:firstRowLastColumn="0" w:lastRowFirstColumn="0" w:lastRowLastColumn="0"/>
          <w:trHeight w:val="300"/>
        </w:trPr>
        <w:tc>
          <w:tcPr>
            <w:tcW w:w="1587" w:type="dxa"/>
            <w:hideMark/>
          </w:tcPr>
          <w:p w14:paraId="06C8442F" w14:textId="77777777" w:rsidR="00C800B2" w:rsidRPr="00307D77" w:rsidRDefault="00C800B2" w:rsidP="00C800B2">
            <w:pPr>
              <w:spacing w:before="60" w:after="80"/>
              <w:rPr>
                <w:rFonts w:eastAsia="Calibri" w:cs="Times New Roman"/>
                <w:sz w:val="18"/>
                <w:lang w:val="en-GB"/>
              </w:rPr>
            </w:pPr>
            <w:r w:rsidRPr="00307D77">
              <w:rPr>
                <w:rFonts w:eastAsia="Calibri" w:cs="Times New Roman"/>
                <w:sz w:val="18"/>
              </w:rPr>
              <w:t>78</w:t>
            </w:r>
          </w:p>
        </w:tc>
        <w:tc>
          <w:tcPr>
            <w:tcW w:w="3362" w:type="dxa"/>
            <w:hideMark/>
          </w:tcPr>
          <w:p w14:paraId="4BEC81D6" w14:textId="77777777" w:rsidR="00C800B2" w:rsidRPr="00307D77" w:rsidRDefault="00C800B2" w:rsidP="00C800B2">
            <w:pPr>
              <w:spacing w:before="60" w:after="80"/>
              <w:rPr>
                <w:rFonts w:eastAsia="Calibri" w:cs="Times New Roman"/>
                <w:sz w:val="18"/>
                <w:lang w:val="en-GB"/>
              </w:rPr>
            </w:pPr>
            <w:r w:rsidRPr="00307D77">
              <w:rPr>
                <w:rFonts w:eastAsia="Calibri" w:cs="Times New Roman"/>
                <w:sz w:val="18"/>
              </w:rPr>
              <w:t>Automatic extension non-extension notification</w:t>
            </w:r>
          </w:p>
        </w:tc>
        <w:tc>
          <w:tcPr>
            <w:tcW w:w="4067" w:type="dxa"/>
            <w:hideMark/>
          </w:tcPr>
          <w:p w14:paraId="4B3DC283" w14:textId="77777777" w:rsidR="00C800B2" w:rsidRPr="00307D77" w:rsidRDefault="00C800B2" w:rsidP="00C800B2">
            <w:pPr>
              <w:spacing w:before="60" w:after="80"/>
              <w:rPr>
                <w:rFonts w:eastAsia="Calibri" w:cs="Times New Roman"/>
                <w:sz w:val="18"/>
                <w:lang w:val="en-GB"/>
              </w:rPr>
            </w:pPr>
            <w:r w:rsidRPr="00307D77">
              <w:rPr>
                <w:rFonts w:eastAsia="Calibri" w:cs="Times New Roman"/>
                <w:sz w:val="18"/>
                <w:lang w:val="en-GB"/>
              </w:rPr>
              <w:t xml:space="preserve">Local undertaking - </w:t>
            </w:r>
            <w:proofErr w:type="gramStart"/>
            <w:r w:rsidRPr="00307D77">
              <w:rPr>
                <w:rFonts w:eastAsia="Calibri" w:cs="Times New Roman"/>
                <w:sz w:val="18"/>
                <w:lang w:val="en-GB"/>
              </w:rPr>
              <w:t>Non-extension</w:t>
            </w:r>
            <w:proofErr w:type="gramEnd"/>
            <w:r w:rsidRPr="00307D77">
              <w:rPr>
                <w:rFonts w:eastAsia="Calibri" w:cs="Times New Roman"/>
                <w:sz w:val="18"/>
                <w:lang w:val="en-GB"/>
              </w:rPr>
              <w:t xml:space="preserve"> notification details</w:t>
            </w:r>
          </w:p>
        </w:tc>
      </w:tr>
      <w:tr w:rsidR="00C800B2" w:rsidRPr="00307D77" w14:paraId="26C6E787" w14:textId="77777777" w:rsidTr="00C800B2">
        <w:trPr>
          <w:cnfStyle w:val="000000100000" w:firstRow="0" w:lastRow="0" w:firstColumn="0" w:lastColumn="0" w:oddVBand="0" w:evenVBand="0" w:oddHBand="1" w:evenHBand="0" w:firstRowFirstColumn="0" w:firstRowLastColumn="0" w:lastRowFirstColumn="0" w:lastRowLastColumn="0"/>
          <w:trHeight w:val="300"/>
        </w:trPr>
        <w:tc>
          <w:tcPr>
            <w:tcW w:w="1587" w:type="dxa"/>
            <w:hideMark/>
          </w:tcPr>
          <w:p w14:paraId="325089B8" w14:textId="77777777" w:rsidR="00C800B2" w:rsidRPr="00307D77" w:rsidRDefault="00C800B2" w:rsidP="00C800B2">
            <w:pPr>
              <w:spacing w:before="60" w:after="80"/>
              <w:rPr>
                <w:rFonts w:eastAsia="Calibri" w:cs="Times New Roman"/>
                <w:sz w:val="18"/>
                <w:lang w:val="en-GB"/>
              </w:rPr>
            </w:pPr>
            <w:r w:rsidRPr="00307D77">
              <w:rPr>
                <w:rFonts w:eastAsia="Calibri" w:cs="Times New Roman"/>
                <w:sz w:val="18"/>
              </w:rPr>
              <w:t>26E</w:t>
            </w:r>
          </w:p>
        </w:tc>
        <w:tc>
          <w:tcPr>
            <w:tcW w:w="3362" w:type="dxa"/>
            <w:hideMark/>
          </w:tcPr>
          <w:p w14:paraId="56C02E16" w14:textId="77777777" w:rsidR="00C800B2" w:rsidRPr="00307D77" w:rsidRDefault="00C800B2" w:rsidP="00C800B2">
            <w:pPr>
              <w:spacing w:before="60" w:after="80"/>
              <w:rPr>
                <w:rFonts w:eastAsia="Calibri" w:cs="Times New Roman"/>
                <w:sz w:val="18"/>
                <w:lang w:val="en-GB"/>
              </w:rPr>
            </w:pPr>
            <w:r w:rsidRPr="00307D77">
              <w:rPr>
                <w:rFonts w:eastAsia="Calibri" w:cs="Times New Roman"/>
                <w:sz w:val="18"/>
              </w:rPr>
              <w:t>Automatic extension non-extension notification period</w:t>
            </w:r>
          </w:p>
        </w:tc>
        <w:tc>
          <w:tcPr>
            <w:tcW w:w="4067" w:type="dxa"/>
            <w:hideMark/>
          </w:tcPr>
          <w:p w14:paraId="25B4DE75" w14:textId="77777777" w:rsidR="00C800B2" w:rsidRPr="00307D77" w:rsidRDefault="00C800B2" w:rsidP="00C800B2">
            <w:pPr>
              <w:spacing w:before="60" w:after="80"/>
              <w:rPr>
                <w:rFonts w:eastAsia="Calibri" w:cs="Times New Roman"/>
                <w:sz w:val="18"/>
                <w:lang w:val="en-GB"/>
              </w:rPr>
            </w:pPr>
            <w:r w:rsidRPr="00307D77">
              <w:rPr>
                <w:rFonts w:eastAsia="Calibri" w:cs="Times New Roman"/>
                <w:sz w:val="18"/>
                <w:lang w:val="en-GB"/>
              </w:rPr>
              <w:t xml:space="preserve">Local undertaking - </w:t>
            </w:r>
            <w:proofErr w:type="gramStart"/>
            <w:r w:rsidRPr="00307D77">
              <w:rPr>
                <w:rFonts w:eastAsia="Calibri" w:cs="Times New Roman"/>
                <w:sz w:val="18"/>
                <w:lang w:val="en-GB"/>
              </w:rPr>
              <w:t>Non-extension</w:t>
            </w:r>
            <w:proofErr w:type="gramEnd"/>
            <w:r w:rsidRPr="00307D77">
              <w:rPr>
                <w:rFonts w:eastAsia="Calibri" w:cs="Times New Roman"/>
                <w:sz w:val="18"/>
                <w:lang w:val="en-GB"/>
              </w:rPr>
              <w:t xml:space="preserve"> notification period</w:t>
            </w:r>
          </w:p>
        </w:tc>
      </w:tr>
      <w:tr w:rsidR="00C800B2" w:rsidRPr="00307D77" w14:paraId="7CFD0B11" w14:textId="77777777" w:rsidTr="00C800B2">
        <w:trPr>
          <w:cnfStyle w:val="000000010000" w:firstRow="0" w:lastRow="0" w:firstColumn="0" w:lastColumn="0" w:oddVBand="0" w:evenVBand="0" w:oddHBand="0" w:evenHBand="1" w:firstRowFirstColumn="0" w:firstRowLastColumn="0" w:lastRowFirstColumn="0" w:lastRowLastColumn="0"/>
          <w:trHeight w:val="300"/>
        </w:trPr>
        <w:tc>
          <w:tcPr>
            <w:tcW w:w="1587" w:type="dxa"/>
            <w:hideMark/>
          </w:tcPr>
          <w:p w14:paraId="37ACE249" w14:textId="77777777" w:rsidR="00C800B2" w:rsidRPr="00307D77" w:rsidRDefault="00C800B2" w:rsidP="00C800B2">
            <w:pPr>
              <w:spacing w:before="60" w:after="80"/>
              <w:rPr>
                <w:rFonts w:eastAsia="Calibri" w:cs="Times New Roman"/>
                <w:sz w:val="18"/>
                <w:lang w:val="en-GB"/>
              </w:rPr>
            </w:pPr>
            <w:r w:rsidRPr="00307D77">
              <w:rPr>
                <w:rFonts w:eastAsia="Calibri" w:cs="Times New Roman"/>
                <w:sz w:val="18"/>
              </w:rPr>
              <w:t>31S</w:t>
            </w:r>
          </w:p>
        </w:tc>
        <w:tc>
          <w:tcPr>
            <w:tcW w:w="3362" w:type="dxa"/>
            <w:hideMark/>
          </w:tcPr>
          <w:p w14:paraId="7E71E5DB" w14:textId="77777777" w:rsidR="00C800B2" w:rsidRPr="00307D77" w:rsidRDefault="00C800B2" w:rsidP="00C800B2">
            <w:pPr>
              <w:spacing w:before="60" w:after="80"/>
              <w:rPr>
                <w:rFonts w:eastAsia="Calibri" w:cs="Times New Roman"/>
                <w:sz w:val="18"/>
                <w:lang w:val="en-GB"/>
              </w:rPr>
            </w:pPr>
            <w:r w:rsidRPr="00307D77">
              <w:rPr>
                <w:rFonts w:eastAsia="Calibri" w:cs="Times New Roman"/>
                <w:sz w:val="18"/>
              </w:rPr>
              <w:t>Automatic extension final expiry </w:t>
            </w:r>
          </w:p>
        </w:tc>
        <w:tc>
          <w:tcPr>
            <w:tcW w:w="4067" w:type="dxa"/>
            <w:hideMark/>
          </w:tcPr>
          <w:p w14:paraId="728BEC81" w14:textId="77777777" w:rsidR="00C800B2" w:rsidRPr="00307D77" w:rsidRDefault="00C800B2" w:rsidP="00C800B2">
            <w:pPr>
              <w:spacing w:before="60" w:after="80"/>
              <w:rPr>
                <w:rFonts w:eastAsia="Calibri" w:cs="Times New Roman"/>
                <w:sz w:val="18"/>
                <w:lang w:val="en-GB"/>
              </w:rPr>
            </w:pPr>
            <w:r w:rsidRPr="00307D77">
              <w:rPr>
                <w:rFonts w:eastAsia="Calibri" w:cs="Times New Roman"/>
                <w:sz w:val="18"/>
                <w:lang w:val="en-GB"/>
              </w:rPr>
              <w:t>Local undertaking - Final expiry date</w:t>
            </w:r>
          </w:p>
        </w:tc>
      </w:tr>
      <w:tr w:rsidR="00C800B2" w:rsidRPr="00307D77" w14:paraId="6237B9A5" w14:textId="77777777" w:rsidTr="00C800B2">
        <w:trPr>
          <w:cnfStyle w:val="000000100000" w:firstRow="0" w:lastRow="0" w:firstColumn="0" w:lastColumn="0" w:oddVBand="0" w:evenVBand="0" w:oddHBand="1" w:evenHBand="0" w:firstRowFirstColumn="0" w:firstRowLastColumn="0" w:lastRowFirstColumn="0" w:lastRowLastColumn="0"/>
          <w:trHeight w:val="300"/>
        </w:trPr>
        <w:tc>
          <w:tcPr>
            <w:tcW w:w="1587" w:type="dxa"/>
            <w:hideMark/>
          </w:tcPr>
          <w:p w14:paraId="129E9546" w14:textId="77777777" w:rsidR="00C800B2" w:rsidRPr="00307D77" w:rsidRDefault="00C800B2" w:rsidP="00C800B2">
            <w:pPr>
              <w:spacing w:before="60" w:after="80"/>
              <w:rPr>
                <w:rFonts w:eastAsia="Calibri" w:cs="Times New Roman"/>
                <w:sz w:val="18"/>
                <w:lang w:val="en-GB"/>
              </w:rPr>
            </w:pPr>
            <w:r w:rsidRPr="00307D77">
              <w:rPr>
                <w:rFonts w:eastAsia="Calibri" w:cs="Times New Roman"/>
                <w:sz w:val="18"/>
              </w:rPr>
              <w:t>48B</w:t>
            </w:r>
          </w:p>
        </w:tc>
        <w:tc>
          <w:tcPr>
            <w:tcW w:w="3362" w:type="dxa"/>
            <w:hideMark/>
          </w:tcPr>
          <w:p w14:paraId="68D148E9" w14:textId="77777777" w:rsidR="00C800B2" w:rsidRPr="00307D77" w:rsidRDefault="00C800B2" w:rsidP="00C800B2">
            <w:pPr>
              <w:spacing w:before="60" w:after="80"/>
              <w:rPr>
                <w:rFonts w:eastAsia="Calibri" w:cs="Times New Roman"/>
                <w:sz w:val="18"/>
                <w:lang w:val="en-GB"/>
              </w:rPr>
            </w:pPr>
            <w:r w:rsidRPr="00307D77">
              <w:rPr>
                <w:rFonts w:eastAsia="Calibri" w:cs="Times New Roman"/>
                <w:sz w:val="18"/>
              </w:rPr>
              <w:t>Demand Indicator</w:t>
            </w:r>
          </w:p>
        </w:tc>
        <w:tc>
          <w:tcPr>
            <w:tcW w:w="4067" w:type="dxa"/>
            <w:hideMark/>
          </w:tcPr>
          <w:p w14:paraId="3FE71279" w14:textId="77777777" w:rsidR="00C800B2" w:rsidRPr="00307D77" w:rsidRDefault="00C800B2" w:rsidP="00C800B2">
            <w:pPr>
              <w:spacing w:before="60" w:after="80"/>
              <w:rPr>
                <w:rFonts w:eastAsia="Calibri" w:cs="Times New Roman"/>
                <w:color w:val="333333"/>
                <w:sz w:val="18"/>
              </w:rPr>
            </w:pPr>
            <w:r w:rsidRPr="00307D77">
              <w:rPr>
                <w:rFonts w:eastAsia="Calibri" w:cs="Times New Roman"/>
                <w:sz w:val="18"/>
                <w:lang w:val="en-GB"/>
              </w:rPr>
              <w:t> </w:t>
            </w:r>
            <w:r w:rsidRPr="00307D77">
              <w:rPr>
                <w:rFonts w:eastAsia="Calibri" w:cs="Times New Roman"/>
                <w:sz w:val="18"/>
              </w:rPr>
              <w:t>Demand indicator is set as follows</w:t>
            </w:r>
          </w:p>
          <w:tbl>
            <w:tblPr>
              <w:tblW w:w="3222" w:type="dxa"/>
              <w:tblCellMar>
                <w:left w:w="0" w:type="dxa"/>
                <w:right w:w="0" w:type="dxa"/>
              </w:tblCellMar>
              <w:tblLook w:val="04A0" w:firstRow="1" w:lastRow="0" w:firstColumn="1" w:lastColumn="0" w:noHBand="0" w:noVBand="1"/>
            </w:tblPr>
            <w:tblGrid>
              <w:gridCol w:w="1821"/>
              <w:gridCol w:w="337"/>
              <w:gridCol w:w="372"/>
              <w:gridCol w:w="346"/>
              <w:gridCol w:w="346"/>
            </w:tblGrid>
            <w:tr w:rsidR="00C800B2" w:rsidRPr="00307D77" w14:paraId="78096EA9" w14:textId="77777777" w:rsidTr="003D3747">
              <w:trPr>
                <w:trHeight w:val="285"/>
              </w:trPr>
              <w:tc>
                <w:tcPr>
                  <w:tcW w:w="182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EBC8127" w14:textId="77777777" w:rsidR="00C800B2" w:rsidRPr="00307D77" w:rsidRDefault="00C800B2" w:rsidP="00C800B2">
                  <w:pPr>
                    <w:spacing w:before="60" w:after="80"/>
                    <w:rPr>
                      <w:rFonts w:eastAsia="Calibri" w:cs="Times New Roman"/>
                      <w:sz w:val="18"/>
                    </w:rPr>
                  </w:pPr>
                </w:p>
              </w:tc>
              <w:tc>
                <w:tcPr>
                  <w:tcW w:w="33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40B37CCD" w14:textId="77777777" w:rsidR="00C800B2" w:rsidRPr="00307D77" w:rsidRDefault="00C800B2" w:rsidP="00C800B2">
                  <w:pPr>
                    <w:spacing w:before="60" w:after="80"/>
                    <w:rPr>
                      <w:rFonts w:eastAsia="Calibri" w:cs="Times New Roman"/>
                      <w:sz w:val="18"/>
                    </w:rPr>
                  </w:pPr>
                  <w:r w:rsidRPr="00307D77">
                    <w:rPr>
                      <w:rFonts w:eastAsia="Calibri" w:cs="Times New Roman"/>
                      <w:sz w:val="18"/>
                    </w:rPr>
                    <w:t>1</w:t>
                  </w:r>
                </w:p>
              </w:tc>
              <w:tc>
                <w:tcPr>
                  <w:tcW w:w="37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40C790D3" w14:textId="77777777" w:rsidR="00C800B2" w:rsidRPr="00307D77" w:rsidRDefault="00C800B2" w:rsidP="00C800B2">
                  <w:pPr>
                    <w:spacing w:before="60" w:after="80"/>
                    <w:rPr>
                      <w:rFonts w:eastAsia="Calibri" w:cs="Times New Roman"/>
                      <w:sz w:val="18"/>
                    </w:rPr>
                  </w:pPr>
                  <w:r w:rsidRPr="00307D77">
                    <w:rPr>
                      <w:rFonts w:eastAsia="Calibri" w:cs="Times New Roman"/>
                      <w:sz w:val="18"/>
                    </w:rPr>
                    <w:t>2</w:t>
                  </w:r>
                </w:p>
              </w:tc>
              <w:tc>
                <w:tcPr>
                  <w:tcW w:w="34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430BCC03" w14:textId="77777777" w:rsidR="00C800B2" w:rsidRPr="00307D77" w:rsidRDefault="00C800B2" w:rsidP="00C800B2">
                  <w:pPr>
                    <w:spacing w:before="60" w:after="80"/>
                    <w:rPr>
                      <w:rFonts w:eastAsia="Calibri" w:cs="Times New Roman"/>
                      <w:sz w:val="18"/>
                    </w:rPr>
                  </w:pPr>
                  <w:r w:rsidRPr="00307D77">
                    <w:rPr>
                      <w:rFonts w:eastAsia="Calibri" w:cs="Times New Roman"/>
                      <w:sz w:val="18"/>
                    </w:rPr>
                    <w:t>3</w:t>
                  </w:r>
                </w:p>
              </w:tc>
              <w:tc>
                <w:tcPr>
                  <w:tcW w:w="34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369E755E" w14:textId="77777777" w:rsidR="00C800B2" w:rsidRPr="00307D77" w:rsidRDefault="00C800B2" w:rsidP="00C800B2">
                  <w:pPr>
                    <w:spacing w:before="60" w:after="80"/>
                    <w:rPr>
                      <w:rFonts w:eastAsia="Calibri" w:cs="Times New Roman"/>
                      <w:sz w:val="18"/>
                    </w:rPr>
                  </w:pPr>
                  <w:r w:rsidRPr="00307D77">
                    <w:rPr>
                      <w:rFonts w:eastAsia="Calibri" w:cs="Times New Roman"/>
                      <w:sz w:val="18"/>
                    </w:rPr>
                    <w:t>4</w:t>
                  </w:r>
                </w:p>
              </w:tc>
            </w:tr>
            <w:tr w:rsidR="00C800B2" w:rsidRPr="00307D77" w14:paraId="5BA80750" w14:textId="77777777" w:rsidTr="003D3747">
              <w:trPr>
                <w:trHeight w:val="285"/>
              </w:trPr>
              <w:tc>
                <w:tcPr>
                  <w:tcW w:w="182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CE74F98" w14:textId="77777777" w:rsidR="00C800B2" w:rsidRPr="00307D77" w:rsidRDefault="00C800B2" w:rsidP="00C800B2">
                  <w:pPr>
                    <w:spacing w:before="60" w:after="80"/>
                    <w:rPr>
                      <w:rFonts w:eastAsia="Calibri" w:cs="Times New Roman"/>
                      <w:sz w:val="18"/>
                    </w:rPr>
                  </w:pPr>
                  <w:r w:rsidRPr="00307D77">
                    <w:rPr>
                      <w:rFonts w:eastAsia="Calibri" w:cs="Times New Roman"/>
                      <w:sz w:val="18"/>
                    </w:rPr>
                    <w:t>Partial allowed</w:t>
                  </w:r>
                </w:p>
              </w:tc>
              <w:tc>
                <w:tcPr>
                  <w:tcW w:w="33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0E539FB" w14:textId="77777777" w:rsidR="00C800B2" w:rsidRPr="00307D77" w:rsidRDefault="00C800B2" w:rsidP="00C800B2">
                  <w:pPr>
                    <w:spacing w:before="60" w:after="80"/>
                    <w:rPr>
                      <w:rFonts w:eastAsia="Calibri" w:cs="Times New Roman"/>
                      <w:sz w:val="18"/>
                    </w:rPr>
                  </w:pPr>
                  <w:r w:rsidRPr="00307D77">
                    <w:rPr>
                      <w:rFonts w:eastAsia="Calibri" w:cs="Times New Roman"/>
                      <w:sz w:val="18"/>
                    </w:rPr>
                    <w:t>Y</w:t>
                  </w:r>
                </w:p>
              </w:tc>
              <w:tc>
                <w:tcPr>
                  <w:tcW w:w="37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4EE4221" w14:textId="77777777" w:rsidR="00C800B2" w:rsidRPr="00307D77" w:rsidRDefault="00C800B2" w:rsidP="00C800B2">
                  <w:pPr>
                    <w:spacing w:before="60" w:after="80"/>
                    <w:rPr>
                      <w:rFonts w:eastAsia="Calibri" w:cs="Times New Roman"/>
                      <w:sz w:val="18"/>
                    </w:rPr>
                  </w:pPr>
                  <w:r w:rsidRPr="00307D77">
                    <w:rPr>
                      <w:rFonts w:eastAsia="Calibri" w:cs="Times New Roman"/>
                      <w:sz w:val="18"/>
                    </w:rPr>
                    <w:t>Y</w:t>
                  </w:r>
                </w:p>
              </w:tc>
              <w:tc>
                <w:tcPr>
                  <w:tcW w:w="34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636BADD9" w14:textId="77777777" w:rsidR="00C800B2" w:rsidRPr="00307D77" w:rsidRDefault="00C800B2" w:rsidP="00C800B2">
                  <w:pPr>
                    <w:spacing w:before="60" w:after="80"/>
                    <w:rPr>
                      <w:rFonts w:eastAsia="Calibri" w:cs="Times New Roman"/>
                      <w:sz w:val="18"/>
                    </w:rPr>
                  </w:pPr>
                  <w:r w:rsidRPr="00307D77">
                    <w:rPr>
                      <w:rFonts w:eastAsia="Calibri" w:cs="Times New Roman"/>
                      <w:sz w:val="18"/>
                    </w:rPr>
                    <w:t>N</w:t>
                  </w:r>
                </w:p>
              </w:tc>
              <w:tc>
                <w:tcPr>
                  <w:tcW w:w="34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34F95113" w14:textId="77777777" w:rsidR="00C800B2" w:rsidRPr="00307D77" w:rsidRDefault="00C800B2" w:rsidP="00C800B2">
                  <w:pPr>
                    <w:spacing w:before="60" w:after="80"/>
                    <w:rPr>
                      <w:rFonts w:eastAsia="Calibri" w:cs="Times New Roman"/>
                      <w:sz w:val="18"/>
                    </w:rPr>
                  </w:pPr>
                  <w:r w:rsidRPr="00307D77">
                    <w:rPr>
                      <w:rFonts w:eastAsia="Calibri" w:cs="Times New Roman"/>
                      <w:sz w:val="18"/>
                    </w:rPr>
                    <w:t>N</w:t>
                  </w:r>
                </w:p>
              </w:tc>
            </w:tr>
            <w:tr w:rsidR="00C800B2" w:rsidRPr="00307D77" w14:paraId="6251CF72"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82D77DB" w14:textId="77777777" w:rsidR="00C800B2" w:rsidRPr="00307D77" w:rsidRDefault="00C800B2" w:rsidP="00C800B2">
                  <w:pPr>
                    <w:spacing w:before="60" w:after="80"/>
                    <w:rPr>
                      <w:rFonts w:eastAsia="Calibri" w:cs="Times New Roman"/>
                      <w:sz w:val="18"/>
                    </w:rPr>
                  </w:pPr>
                  <w:r w:rsidRPr="00307D77">
                    <w:rPr>
                      <w:rFonts w:eastAsia="Calibri" w:cs="Times New Roman"/>
                      <w:sz w:val="18"/>
                    </w:rPr>
                    <w:t>Multiple allowed</w:t>
                  </w: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35BE6B2" w14:textId="77777777" w:rsidR="00C800B2" w:rsidRPr="00307D77" w:rsidRDefault="00C800B2" w:rsidP="00C800B2">
                  <w:pPr>
                    <w:spacing w:before="60" w:after="80"/>
                    <w:rPr>
                      <w:rFonts w:eastAsia="Calibri" w:cs="Times New Roman"/>
                      <w:sz w:val="18"/>
                    </w:rPr>
                  </w:pPr>
                  <w:r w:rsidRPr="00307D77">
                    <w:rPr>
                      <w:rFonts w:eastAsia="Calibri" w:cs="Times New Roman"/>
                      <w:sz w:val="18"/>
                    </w:rPr>
                    <w:t>Y</w:t>
                  </w: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7AE2835" w14:textId="77777777" w:rsidR="00C800B2" w:rsidRPr="00307D77" w:rsidRDefault="00C800B2" w:rsidP="00C800B2">
                  <w:pPr>
                    <w:spacing w:before="60" w:after="80"/>
                    <w:rPr>
                      <w:rFonts w:eastAsia="Calibri" w:cs="Times New Roman"/>
                      <w:sz w:val="18"/>
                    </w:rPr>
                  </w:pPr>
                  <w:r w:rsidRPr="00307D77">
                    <w:rPr>
                      <w:rFonts w:eastAsia="Calibri" w:cs="Times New Roman"/>
                      <w:sz w:val="18"/>
                    </w:rPr>
                    <w:t>N</w:t>
                  </w: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F496886" w14:textId="77777777" w:rsidR="00C800B2" w:rsidRPr="00307D77" w:rsidRDefault="00C800B2" w:rsidP="00C800B2">
                  <w:pPr>
                    <w:spacing w:before="60" w:after="80"/>
                    <w:rPr>
                      <w:rFonts w:eastAsia="Calibri" w:cs="Times New Roman"/>
                      <w:sz w:val="18"/>
                    </w:rPr>
                  </w:pPr>
                  <w:r w:rsidRPr="00307D77">
                    <w:rPr>
                      <w:rFonts w:eastAsia="Calibri" w:cs="Times New Roman"/>
                      <w:sz w:val="18"/>
                    </w:rPr>
                    <w:t>Y</w:t>
                  </w: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E3BAC67" w14:textId="77777777" w:rsidR="00C800B2" w:rsidRPr="00307D77" w:rsidRDefault="00C800B2" w:rsidP="00C800B2">
                  <w:pPr>
                    <w:spacing w:before="60" w:after="80"/>
                    <w:rPr>
                      <w:rFonts w:eastAsia="Calibri" w:cs="Times New Roman"/>
                      <w:sz w:val="18"/>
                    </w:rPr>
                  </w:pPr>
                  <w:r w:rsidRPr="00307D77">
                    <w:rPr>
                      <w:rFonts w:eastAsia="Calibri" w:cs="Times New Roman"/>
                      <w:sz w:val="18"/>
                    </w:rPr>
                    <w:t>N</w:t>
                  </w:r>
                </w:p>
              </w:tc>
            </w:tr>
            <w:tr w:rsidR="00C800B2" w:rsidRPr="00307D77" w14:paraId="1DF7BACB"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790350F" w14:textId="77777777" w:rsidR="00C800B2" w:rsidRPr="00307D77" w:rsidRDefault="00C800B2" w:rsidP="00C800B2">
                  <w:pPr>
                    <w:spacing w:before="60" w:after="80"/>
                    <w:rPr>
                      <w:rFonts w:eastAsia="Calibri" w:cs="Times New Roman"/>
                      <w:sz w:val="18"/>
                    </w:rPr>
                  </w:pP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25068D2" w14:textId="77777777" w:rsidR="00C800B2" w:rsidRPr="00307D77" w:rsidRDefault="00C800B2" w:rsidP="00C800B2">
                  <w:pPr>
                    <w:spacing w:before="60" w:after="80"/>
                    <w:rPr>
                      <w:rFonts w:eastAsia="Calibri" w:cs="Times New Roman"/>
                      <w:sz w:val="18"/>
                    </w:rPr>
                  </w:pP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1D2418B" w14:textId="77777777" w:rsidR="00C800B2" w:rsidRPr="00307D77" w:rsidRDefault="00C800B2" w:rsidP="00C800B2">
                  <w:pPr>
                    <w:spacing w:before="60" w:after="80"/>
                    <w:rPr>
                      <w:rFonts w:eastAsia="Calibri" w:cs="Times New Roman"/>
                      <w:sz w:val="18"/>
                    </w:rPr>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A2931B6" w14:textId="77777777" w:rsidR="00C800B2" w:rsidRPr="00307D77" w:rsidRDefault="00C800B2" w:rsidP="00C800B2">
                  <w:pPr>
                    <w:spacing w:before="60" w:after="80"/>
                    <w:rPr>
                      <w:rFonts w:eastAsia="Calibri" w:cs="Times New Roman"/>
                      <w:sz w:val="18"/>
                    </w:rPr>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964E025" w14:textId="77777777" w:rsidR="00C800B2" w:rsidRPr="00307D77" w:rsidRDefault="00C800B2" w:rsidP="00C800B2">
                  <w:pPr>
                    <w:spacing w:before="60" w:after="80"/>
                    <w:rPr>
                      <w:rFonts w:eastAsia="Calibri" w:cs="Times New Roman"/>
                      <w:sz w:val="18"/>
                    </w:rPr>
                  </w:pPr>
                </w:p>
              </w:tc>
            </w:tr>
            <w:tr w:rsidR="00C800B2" w:rsidRPr="00307D77" w14:paraId="785EB6A6"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3C5BEEF" w14:textId="77777777" w:rsidR="00C800B2" w:rsidRPr="00307D77" w:rsidRDefault="00C800B2" w:rsidP="00C800B2">
                  <w:pPr>
                    <w:spacing w:before="60" w:after="80"/>
                    <w:rPr>
                      <w:rFonts w:eastAsia="Calibri" w:cs="Times New Roman"/>
                      <w:sz w:val="18"/>
                    </w:rPr>
                  </w:pPr>
                  <w:r w:rsidRPr="00307D77">
                    <w:rPr>
                      <w:rFonts w:eastAsia="Calibri" w:cs="Times New Roman"/>
                      <w:sz w:val="18"/>
                    </w:rPr>
                    <w:t>48B - Not set</w:t>
                  </w: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43AB1B7" w14:textId="77777777" w:rsidR="00C800B2" w:rsidRPr="00307D77" w:rsidRDefault="00C800B2" w:rsidP="00C800B2">
                  <w:pPr>
                    <w:spacing w:before="60" w:after="80"/>
                    <w:rPr>
                      <w:rFonts w:eastAsia="Calibri" w:cs="Times New Roman"/>
                      <w:sz w:val="18"/>
                    </w:rPr>
                  </w:pPr>
                  <w:r w:rsidRPr="00307D77">
                    <w:rPr>
                      <w:rFonts w:eastAsia="Calibri" w:cs="Times New Roman"/>
                      <w:sz w:val="18"/>
                    </w:rPr>
                    <w:t>X</w:t>
                  </w: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AC0799F" w14:textId="77777777" w:rsidR="00C800B2" w:rsidRPr="00307D77" w:rsidRDefault="00C800B2" w:rsidP="00C800B2">
                  <w:pPr>
                    <w:spacing w:before="60" w:after="80"/>
                    <w:rPr>
                      <w:rFonts w:eastAsia="Calibri" w:cs="Times New Roman"/>
                      <w:sz w:val="18"/>
                    </w:rPr>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5068ED2" w14:textId="77777777" w:rsidR="00C800B2" w:rsidRPr="00307D77" w:rsidRDefault="00C800B2" w:rsidP="00C800B2">
                  <w:pPr>
                    <w:spacing w:before="60" w:after="80"/>
                    <w:rPr>
                      <w:rFonts w:eastAsia="Calibri" w:cs="Times New Roman"/>
                      <w:sz w:val="18"/>
                    </w:rPr>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7A1E1C2" w14:textId="77777777" w:rsidR="00C800B2" w:rsidRPr="00307D77" w:rsidRDefault="00C800B2" w:rsidP="00C800B2">
                  <w:pPr>
                    <w:spacing w:before="60" w:after="80"/>
                    <w:rPr>
                      <w:rFonts w:eastAsia="Calibri" w:cs="Times New Roman"/>
                      <w:sz w:val="18"/>
                    </w:rPr>
                  </w:pPr>
                </w:p>
              </w:tc>
            </w:tr>
            <w:tr w:rsidR="00C800B2" w:rsidRPr="00307D77" w14:paraId="6E25FCA6"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4920313" w14:textId="77777777" w:rsidR="00C800B2" w:rsidRPr="00307D77" w:rsidRDefault="00C800B2" w:rsidP="00C800B2">
                  <w:pPr>
                    <w:spacing w:before="60" w:after="80"/>
                    <w:rPr>
                      <w:rFonts w:eastAsia="Calibri" w:cs="Times New Roman"/>
                      <w:sz w:val="18"/>
                    </w:rPr>
                  </w:pPr>
                  <w:r w:rsidRPr="00307D77">
                    <w:rPr>
                      <w:rFonts w:eastAsia="Calibri" w:cs="Times New Roman"/>
                      <w:bCs/>
                      <w:sz w:val="18"/>
                    </w:rPr>
                    <w:t>NMLT</w:t>
                  </w: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08CEB02" w14:textId="77777777" w:rsidR="00C800B2" w:rsidRPr="00307D77" w:rsidRDefault="00C800B2" w:rsidP="00C800B2">
                  <w:pPr>
                    <w:spacing w:before="60" w:after="80"/>
                    <w:rPr>
                      <w:rFonts w:eastAsia="Calibri" w:cs="Times New Roman"/>
                      <w:sz w:val="18"/>
                    </w:rPr>
                  </w:pP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9209646" w14:textId="77777777" w:rsidR="00C800B2" w:rsidRPr="00307D77" w:rsidRDefault="00C800B2" w:rsidP="00C800B2">
                  <w:pPr>
                    <w:spacing w:before="60" w:after="80"/>
                    <w:rPr>
                      <w:rFonts w:eastAsia="Calibri" w:cs="Times New Roman"/>
                      <w:sz w:val="18"/>
                    </w:rPr>
                  </w:pPr>
                  <w:r w:rsidRPr="00307D77">
                    <w:rPr>
                      <w:rFonts w:eastAsia="Calibri" w:cs="Times New Roman"/>
                      <w:bCs/>
                      <w:sz w:val="18"/>
                    </w:rPr>
                    <w:t>X</w:t>
                  </w: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231E083" w14:textId="77777777" w:rsidR="00C800B2" w:rsidRPr="00307D77" w:rsidRDefault="00C800B2" w:rsidP="00C800B2">
                  <w:pPr>
                    <w:spacing w:before="60" w:after="80"/>
                    <w:rPr>
                      <w:rFonts w:eastAsia="Calibri" w:cs="Times New Roman"/>
                      <w:sz w:val="18"/>
                    </w:rPr>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E7EB657" w14:textId="77777777" w:rsidR="00C800B2" w:rsidRPr="00307D77" w:rsidRDefault="00C800B2" w:rsidP="00C800B2">
                  <w:pPr>
                    <w:spacing w:before="60" w:after="80"/>
                    <w:rPr>
                      <w:rFonts w:eastAsia="Calibri" w:cs="Times New Roman"/>
                      <w:sz w:val="18"/>
                    </w:rPr>
                  </w:pPr>
                </w:p>
              </w:tc>
            </w:tr>
            <w:tr w:rsidR="00C800B2" w:rsidRPr="00307D77" w14:paraId="7B02D623"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25A635E" w14:textId="77777777" w:rsidR="00C800B2" w:rsidRPr="00307D77" w:rsidRDefault="00C800B2" w:rsidP="00C800B2">
                  <w:pPr>
                    <w:spacing w:before="60" w:after="80"/>
                    <w:rPr>
                      <w:rFonts w:eastAsia="Calibri" w:cs="Times New Roman"/>
                      <w:sz w:val="18"/>
                    </w:rPr>
                  </w:pPr>
                  <w:r w:rsidRPr="00307D77">
                    <w:rPr>
                      <w:rFonts w:eastAsia="Calibri" w:cs="Times New Roman"/>
                      <w:sz w:val="18"/>
                    </w:rPr>
                    <w:t>NPRT</w:t>
                  </w: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0A2D8C1" w14:textId="77777777" w:rsidR="00C800B2" w:rsidRPr="00307D77" w:rsidRDefault="00C800B2" w:rsidP="00C800B2">
                  <w:pPr>
                    <w:spacing w:before="60" w:after="80"/>
                    <w:rPr>
                      <w:rFonts w:eastAsia="Calibri" w:cs="Times New Roman"/>
                      <w:sz w:val="18"/>
                    </w:rPr>
                  </w:pP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2622228" w14:textId="77777777" w:rsidR="00C800B2" w:rsidRPr="00307D77" w:rsidRDefault="00C800B2" w:rsidP="00C800B2">
                  <w:pPr>
                    <w:spacing w:before="60" w:after="80"/>
                    <w:rPr>
                      <w:rFonts w:eastAsia="Calibri" w:cs="Times New Roman"/>
                      <w:sz w:val="18"/>
                    </w:rPr>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9C51B4B" w14:textId="77777777" w:rsidR="00C800B2" w:rsidRPr="00307D77" w:rsidRDefault="00C800B2" w:rsidP="00C800B2">
                  <w:pPr>
                    <w:spacing w:before="60" w:after="80"/>
                    <w:rPr>
                      <w:rFonts w:eastAsia="Calibri" w:cs="Times New Roman"/>
                      <w:sz w:val="18"/>
                    </w:rPr>
                  </w:pPr>
                  <w:r w:rsidRPr="00307D77">
                    <w:rPr>
                      <w:rFonts w:eastAsia="Calibri" w:cs="Times New Roman"/>
                      <w:sz w:val="18"/>
                    </w:rPr>
                    <w:t>X</w:t>
                  </w: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9B4E005" w14:textId="77777777" w:rsidR="00C800B2" w:rsidRPr="00307D77" w:rsidRDefault="00C800B2" w:rsidP="00C800B2">
                  <w:pPr>
                    <w:spacing w:before="60" w:after="80"/>
                    <w:rPr>
                      <w:rFonts w:eastAsia="Calibri" w:cs="Times New Roman"/>
                      <w:sz w:val="18"/>
                    </w:rPr>
                  </w:pPr>
                </w:p>
              </w:tc>
            </w:tr>
            <w:tr w:rsidR="00C800B2" w:rsidRPr="00307D77" w14:paraId="265EF439"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6DDF101" w14:textId="77777777" w:rsidR="00C800B2" w:rsidRPr="00307D77" w:rsidRDefault="00C800B2" w:rsidP="00C800B2">
                  <w:pPr>
                    <w:spacing w:before="60" w:after="80"/>
                    <w:rPr>
                      <w:rFonts w:eastAsia="Calibri" w:cs="Times New Roman"/>
                      <w:sz w:val="18"/>
                    </w:rPr>
                  </w:pPr>
                  <w:r w:rsidRPr="00307D77">
                    <w:rPr>
                      <w:rFonts w:eastAsia="Calibri" w:cs="Times New Roman"/>
                      <w:bCs/>
                      <w:sz w:val="18"/>
                    </w:rPr>
                    <w:t>NMPT</w:t>
                  </w: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B73899A" w14:textId="77777777" w:rsidR="00C800B2" w:rsidRPr="00307D77" w:rsidRDefault="00C800B2" w:rsidP="00C800B2">
                  <w:pPr>
                    <w:spacing w:before="60" w:after="80"/>
                    <w:rPr>
                      <w:rFonts w:eastAsia="Calibri" w:cs="Times New Roman"/>
                      <w:sz w:val="18"/>
                    </w:rPr>
                  </w:pP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A72DBC6" w14:textId="77777777" w:rsidR="00C800B2" w:rsidRPr="00307D77" w:rsidRDefault="00C800B2" w:rsidP="00C800B2">
                  <w:pPr>
                    <w:spacing w:before="60" w:after="80"/>
                    <w:rPr>
                      <w:rFonts w:eastAsia="Calibri" w:cs="Times New Roman"/>
                      <w:sz w:val="18"/>
                    </w:rPr>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365F41A" w14:textId="77777777" w:rsidR="00C800B2" w:rsidRPr="00307D77" w:rsidRDefault="00C800B2" w:rsidP="00C800B2">
                  <w:pPr>
                    <w:spacing w:before="60" w:after="80"/>
                    <w:rPr>
                      <w:rFonts w:eastAsia="Calibri" w:cs="Times New Roman"/>
                      <w:sz w:val="18"/>
                    </w:rPr>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95253A0" w14:textId="77777777" w:rsidR="00C800B2" w:rsidRPr="00307D77" w:rsidRDefault="00C800B2" w:rsidP="00C800B2">
                  <w:pPr>
                    <w:spacing w:before="60" w:after="80"/>
                    <w:rPr>
                      <w:rFonts w:eastAsia="Calibri" w:cs="Times New Roman"/>
                      <w:sz w:val="18"/>
                    </w:rPr>
                  </w:pPr>
                  <w:r w:rsidRPr="00307D77">
                    <w:rPr>
                      <w:rFonts w:eastAsia="Calibri" w:cs="Times New Roman"/>
                      <w:bCs/>
                      <w:sz w:val="18"/>
                    </w:rPr>
                    <w:t>X</w:t>
                  </w:r>
                </w:p>
              </w:tc>
            </w:tr>
          </w:tbl>
          <w:p w14:paraId="23CBF30B" w14:textId="77777777" w:rsidR="00C800B2" w:rsidRPr="00307D77" w:rsidRDefault="00C800B2" w:rsidP="00C800B2">
            <w:pPr>
              <w:spacing w:before="60" w:after="80"/>
              <w:rPr>
                <w:rFonts w:eastAsia="Calibri" w:cs="Times New Roman"/>
                <w:sz w:val="18"/>
                <w:lang w:val="en-GB"/>
              </w:rPr>
            </w:pPr>
          </w:p>
        </w:tc>
      </w:tr>
      <w:tr w:rsidR="00C800B2" w:rsidRPr="00307D77" w14:paraId="0809AC78" w14:textId="77777777" w:rsidTr="00C800B2">
        <w:trPr>
          <w:cnfStyle w:val="000000010000" w:firstRow="0" w:lastRow="0" w:firstColumn="0" w:lastColumn="0" w:oddVBand="0" w:evenVBand="0" w:oddHBand="0" w:evenHBand="1" w:firstRowFirstColumn="0" w:firstRowLastColumn="0" w:lastRowFirstColumn="0" w:lastRowLastColumn="0"/>
          <w:trHeight w:val="300"/>
        </w:trPr>
        <w:tc>
          <w:tcPr>
            <w:tcW w:w="1587" w:type="dxa"/>
            <w:hideMark/>
          </w:tcPr>
          <w:p w14:paraId="0ED9E82E" w14:textId="77777777" w:rsidR="00C800B2" w:rsidRPr="00307D77" w:rsidRDefault="00C800B2" w:rsidP="00C800B2">
            <w:pPr>
              <w:spacing w:before="60" w:after="80"/>
              <w:rPr>
                <w:rFonts w:eastAsia="Calibri" w:cs="Times New Roman"/>
                <w:sz w:val="18"/>
                <w:lang w:val="en-GB"/>
              </w:rPr>
            </w:pPr>
            <w:r w:rsidRPr="00307D77">
              <w:rPr>
                <w:rFonts w:eastAsia="Calibri" w:cs="Times New Roman"/>
                <w:sz w:val="18"/>
              </w:rPr>
              <w:t>48D</w:t>
            </w:r>
          </w:p>
        </w:tc>
        <w:tc>
          <w:tcPr>
            <w:tcW w:w="3362" w:type="dxa"/>
            <w:hideMark/>
          </w:tcPr>
          <w:p w14:paraId="58ACDC24" w14:textId="77777777" w:rsidR="00C800B2" w:rsidRPr="00307D77" w:rsidRDefault="00C800B2" w:rsidP="00C800B2">
            <w:pPr>
              <w:spacing w:before="60" w:after="80"/>
              <w:rPr>
                <w:rFonts w:eastAsia="Calibri" w:cs="Times New Roman"/>
                <w:sz w:val="18"/>
                <w:lang w:val="en-GB"/>
              </w:rPr>
            </w:pPr>
            <w:r w:rsidRPr="00307D77">
              <w:rPr>
                <w:rFonts w:eastAsia="Calibri" w:cs="Times New Roman"/>
                <w:sz w:val="18"/>
              </w:rPr>
              <w:t>Transfer Indicator</w:t>
            </w:r>
          </w:p>
        </w:tc>
        <w:tc>
          <w:tcPr>
            <w:tcW w:w="4067" w:type="dxa"/>
            <w:hideMark/>
          </w:tcPr>
          <w:p w14:paraId="7A862A17" w14:textId="77777777" w:rsidR="00C800B2" w:rsidRPr="00307D77" w:rsidRDefault="00C800B2" w:rsidP="00C800B2">
            <w:pPr>
              <w:spacing w:before="60" w:after="80"/>
              <w:rPr>
                <w:rFonts w:eastAsia="Calibri" w:cs="Times New Roman"/>
                <w:sz w:val="18"/>
                <w:lang w:val="en-GB"/>
              </w:rPr>
            </w:pPr>
            <w:r w:rsidRPr="00307D77">
              <w:rPr>
                <w:rFonts w:eastAsia="Calibri" w:cs="Times New Roman"/>
                <w:sz w:val="18"/>
                <w:lang w:val="en-GB"/>
              </w:rPr>
              <w:t>Local undertaking - Transferable flag</w:t>
            </w:r>
          </w:p>
        </w:tc>
      </w:tr>
      <w:tr w:rsidR="00C800B2" w:rsidRPr="00307D77" w14:paraId="10BD748A" w14:textId="77777777" w:rsidTr="00C800B2">
        <w:trPr>
          <w:cnfStyle w:val="000000100000" w:firstRow="0" w:lastRow="0" w:firstColumn="0" w:lastColumn="0" w:oddVBand="0" w:evenVBand="0" w:oddHBand="1" w:evenHBand="0" w:firstRowFirstColumn="0" w:firstRowLastColumn="0" w:lastRowFirstColumn="0" w:lastRowLastColumn="0"/>
          <w:trHeight w:val="300"/>
        </w:trPr>
        <w:tc>
          <w:tcPr>
            <w:tcW w:w="1587" w:type="dxa"/>
            <w:hideMark/>
          </w:tcPr>
          <w:p w14:paraId="762A31A9" w14:textId="77777777" w:rsidR="00C800B2" w:rsidRPr="00307D77" w:rsidRDefault="00C800B2" w:rsidP="00C800B2">
            <w:pPr>
              <w:spacing w:before="60" w:after="80"/>
              <w:rPr>
                <w:rFonts w:eastAsia="Calibri" w:cs="Times New Roman"/>
                <w:sz w:val="18"/>
                <w:lang w:val="en-GB"/>
              </w:rPr>
            </w:pPr>
            <w:r w:rsidRPr="00307D77">
              <w:rPr>
                <w:rFonts w:eastAsia="Calibri" w:cs="Times New Roman"/>
                <w:sz w:val="18"/>
              </w:rPr>
              <w:t>39E</w:t>
            </w:r>
          </w:p>
        </w:tc>
        <w:tc>
          <w:tcPr>
            <w:tcW w:w="3362" w:type="dxa"/>
            <w:hideMark/>
          </w:tcPr>
          <w:p w14:paraId="4BC017D4" w14:textId="77777777" w:rsidR="00C800B2" w:rsidRPr="00307D77" w:rsidRDefault="00C800B2" w:rsidP="00C800B2">
            <w:pPr>
              <w:spacing w:before="60" w:after="80"/>
              <w:rPr>
                <w:rFonts w:eastAsia="Calibri" w:cs="Times New Roman"/>
                <w:sz w:val="18"/>
                <w:lang w:val="en-GB"/>
              </w:rPr>
            </w:pPr>
            <w:r w:rsidRPr="00307D77">
              <w:rPr>
                <w:rFonts w:eastAsia="Calibri" w:cs="Times New Roman"/>
                <w:sz w:val="18"/>
              </w:rPr>
              <w:t>Transfer conditions</w:t>
            </w:r>
          </w:p>
        </w:tc>
        <w:tc>
          <w:tcPr>
            <w:tcW w:w="4067" w:type="dxa"/>
            <w:hideMark/>
          </w:tcPr>
          <w:p w14:paraId="235F0E89" w14:textId="77777777" w:rsidR="00C800B2" w:rsidRPr="00307D77" w:rsidRDefault="00C800B2" w:rsidP="00C800B2">
            <w:pPr>
              <w:spacing w:before="60" w:after="80"/>
              <w:rPr>
                <w:rFonts w:eastAsia="Calibri" w:cs="Times New Roman"/>
                <w:sz w:val="18"/>
                <w:lang w:val="en-GB"/>
              </w:rPr>
            </w:pPr>
            <w:r w:rsidRPr="00307D77">
              <w:rPr>
                <w:rFonts w:eastAsia="Calibri" w:cs="Times New Roman"/>
                <w:sz w:val="18"/>
                <w:lang w:val="en-GB"/>
              </w:rPr>
              <w:t xml:space="preserve">Transfer conditions </w:t>
            </w:r>
          </w:p>
        </w:tc>
      </w:tr>
      <w:tr w:rsidR="00C800B2" w:rsidRPr="00307D77" w14:paraId="57E03B01" w14:textId="77777777" w:rsidTr="00C800B2">
        <w:trPr>
          <w:cnfStyle w:val="000000010000" w:firstRow="0" w:lastRow="0" w:firstColumn="0" w:lastColumn="0" w:oddVBand="0" w:evenVBand="0" w:oddHBand="0" w:evenHBand="1" w:firstRowFirstColumn="0" w:firstRowLastColumn="0" w:lastRowFirstColumn="0" w:lastRowLastColumn="0"/>
          <w:trHeight w:val="300"/>
        </w:trPr>
        <w:tc>
          <w:tcPr>
            <w:tcW w:w="1587" w:type="dxa"/>
            <w:hideMark/>
          </w:tcPr>
          <w:p w14:paraId="4F2C92A5" w14:textId="77777777" w:rsidR="00C800B2" w:rsidRPr="00307D77" w:rsidRDefault="00C800B2" w:rsidP="00C800B2">
            <w:pPr>
              <w:spacing w:before="60" w:after="80"/>
              <w:rPr>
                <w:rFonts w:eastAsia="Calibri" w:cs="Times New Roman"/>
                <w:sz w:val="18"/>
                <w:lang w:val="en-GB"/>
              </w:rPr>
            </w:pPr>
            <w:r w:rsidRPr="00307D77">
              <w:rPr>
                <w:rFonts w:eastAsia="Calibri" w:cs="Times New Roman"/>
                <w:sz w:val="18"/>
              </w:rPr>
              <w:t>45L</w:t>
            </w:r>
          </w:p>
        </w:tc>
        <w:tc>
          <w:tcPr>
            <w:tcW w:w="3362" w:type="dxa"/>
            <w:hideMark/>
          </w:tcPr>
          <w:p w14:paraId="7C02ACD6" w14:textId="77777777" w:rsidR="00C800B2" w:rsidRPr="00307D77" w:rsidRDefault="00C800B2" w:rsidP="00C800B2">
            <w:pPr>
              <w:spacing w:before="60" w:after="80"/>
              <w:rPr>
                <w:rFonts w:eastAsia="Calibri" w:cs="Times New Roman"/>
                <w:sz w:val="18"/>
                <w:lang w:val="en-GB"/>
              </w:rPr>
            </w:pPr>
            <w:r w:rsidRPr="00307D77">
              <w:rPr>
                <w:rFonts w:eastAsia="Calibri" w:cs="Times New Roman"/>
                <w:sz w:val="18"/>
              </w:rPr>
              <w:t>Underlying Transaction Details</w:t>
            </w:r>
          </w:p>
        </w:tc>
        <w:tc>
          <w:tcPr>
            <w:tcW w:w="4067" w:type="dxa"/>
            <w:hideMark/>
          </w:tcPr>
          <w:p w14:paraId="0DAD9956" w14:textId="77777777" w:rsidR="00C800B2" w:rsidRPr="00307D77" w:rsidRDefault="00C800B2" w:rsidP="00C800B2">
            <w:pPr>
              <w:spacing w:before="60" w:after="80"/>
              <w:rPr>
                <w:rFonts w:eastAsia="Calibri" w:cs="Times New Roman"/>
                <w:sz w:val="18"/>
                <w:lang w:val="en-GB"/>
              </w:rPr>
            </w:pPr>
            <w:r w:rsidRPr="00307D77">
              <w:rPr>
                <w:rFonts w:eastAsia="Calibri" w:cs="Times New Roman"/>
                <w:sz w:val="18"/>
                <w:lang w:val="en-GB"/>
              </w:rPr>
              <w:t>Local undertaking - Underlying Transaction Details</w:t>
            </w:r>
          </w:p>
        </w:tc>
      </w:tr>
      <w:tr w:rsidR="00C800B2" w:rsidRPr="00307D77" w14:paraId="6B1AA730" w14:textId="77777777" w:rsidTr="00C800B2">
        <w:trPr>
          <w:cnfStyle w:val="000000100000" w:firstRow="0" w:lastRow="0" w:firstColumn="0" w:lastColumn="0" w:oddVBand="0" w:evenVBand="0" w:oddHBand="1" w:evenHBand="0" w:firstRowFirstColumn="0" w:firstRowLastColumn="0" w:lastRowFirstColumn="0" w:lastRowLastColumn="0"/>
          <w:trHeight w:val="600"/>
        </w:trPr>
        <w:tc>
          <w:tcPr>
            <w:tcW w:w="1587" w:type="dxa"/>
            <w:hideMark/>
          </w:tcPr>
          <w:p w14:paraId="50446922" w14:textId="77777777" w:rsidR="00C800B2" w:rsidRPr="00307D77" w:rsidRDefault="00C800B2" w:rsidP="00C800B2">
            <w:pPr>
              <w:spacing w:before="60" w:after="80"/>
              <w:rPr>
                <w:rFonts w:eastAsia="Calibri" w:cs="Times New Roman"/>
                <w:sz w:val="18"/>
                <w:lang w:val="en-GB"/>
              </w:rPr>
            </w:pPr>
            <w:r w:rsidRPr="00307D77">
              <w:rPr>
                <w:rFonts w:eastAsia="Calibri" w:cs="Times New Roman"/>
                <w:sz w:val="18"/>
              </w:rPr>
              <w:t>24E Code</w:t>
            </w:r>
          </w:p>
        </w:tc>
        <w:tc>
          <w:tcPr>
            <w:tcW w:w="3362" w:type="dxa"/>
            <w:hideMark/>
          </w:tcPr>
          <w:p w14:paraId="6B821A09" w14:textId="77777777" w:rsidR="00C800B2" w:rsidRPr="00307D77" w:rsidRDefault="00C800B2" w:rsidP="00C800B2">
            <w:pPr>
              <w:spacing w:before="60" w:after="80"/>
              <w:rPr>
                <w:rFonts w:eastAsia="Calibri" w:cs="Times New Roman"/>
                <w:sz w:val="18"/>
                <w:lang w:val="en-GB"/>
              </w:rPr>
            </w:pPr>
            <w:r w:rsidRPr="00307D77">
              <w:rPr>
                <w:rFonts w:eastAsia="Calibri" w:cs="Times New Roman"/>
                <w:sz w:val="18"/>
              </w:rPr>
              <w:t>Delivery of Undertaking</w:t>
            </w:r>
          </w:p>
        </w:tc>
        <w:tc>
          <w:tcPr>
            <w:tcW w:w="4067" w:type="dxa"/>
            <w:hideMark/>
          </w:tcPr>
          <w:p w14:paraId="792DBF8E" w14:textId="77777777" w:rsidR="00C800B2" w:rsidRPr="00307D77" w:rsidRDefault="00C800B2" w:rsidP="00C800B2">
            <w:pPr>
              <w:spacing w:before="60" w:after="80"/>
              <w:rPr>
                <w:rFonts w:eastAsia="Calibri" w:cs="Times New Roman"/>
                <w:sz w:val="18"/>
                <w:lang w:val="en-GB"/>
              </w:rPr>
            </w:pPr>
            <w:r w:rsidRPr="00307D77">
              <w:rPr>
                <w:rFonts w:eastAsia="Calibri" w:cs="Times New Roman"/>
                <w:sz w:val="18"/>
                <w:lang w:val="en-GB"/>
              </w:rPr>
              <w:t>Local undertaking - Delivery of undertaking COLL, COURIER, MAIL, MESS, OTHR, REGM"</w:t>
            </w:r>
          </w:p>
        </w:tc>
      </w:tr>
      <w:tr w:rsidR="00C800B2" w:rsidRPr="00307D77" w14:paraId="2D7E3BDE" w14:textId="77777777" w:rsidTr="00C800B2">
        <w:trPr>
          <w:cnfStyle w:val="000000010000" w:firstRow="0" w:lastRow="0" w:firstColumn="0" w:lastColumn="0" w:oddVBand="0" w:evenVBand="0" w:oddHBand="0" w:evenHBand="1" w:firstRowFirstColumn="0" w:firstRowLastColumn="0" w:lastRowFirstColumn="0" w:lastRowLastColumn="0"/>
          <w:trHeight w:val="600"/>
        </w:trPr>
        <w:tc>
          <w:tcPr>
            <w:tcW w:w="1587" w:type="dxa"/>
            <w:hideMark/>
          </w:tcPr>
          <w:p w14:paraId="788CDF56" w14:textId="77777777" w:rsidR="00C800B2" w:rsidRPr="00307D77" w:rsidRDefault="00C800B2" w:rsidP="00C800B2">
            <w:pPr>
              <w:spacing w:before="60" w:after="80"/>
              <w:rPr>
                <w:rFonts w:eastAsia="Calibri" w:cs="Times New Roman"/>
                <w:sz w:val="18"/>
                <w:lang w:val="en-GB"/>
              </w:rPr>
            </w:pPr>
            <w:r w:rsidRPr="00307D77">
              <w:rPr>
                <w:rFonts w:eastAsia="Calibri" w:cs="Times New Roman"/>
                <w:sz w:val="18"/>
              </w:rPr>
              <w:t>24E Add Info</w:t>
            </w:r>
          </w:p>
        </w:tc>
        <w:tc>
          <w:tcPr>
            <w:tcW w:w="3362" w:type="dxa"/>
            <w:hideMark/>
          </w:tcPr>
          <w:p w14:paraId="4F60CCAB" w14:textId="77777777" w:rsidR="00C800B2" w:rsidRPr="00307D77" w:rsidRDefault="00C800B2" w:rsidP="00C800B2">
            <w:pPr>
              <w:spacing w:before="60" w:after="80"/>
              <w:rPr>
                <w:rFonts w:eastAsia="Calibri" w:cs="Times New Roman"/>
                <w:sz w:val="18"/>
                <w:lang w:val="en-GB"/>
              </w:rPr>
            </w:pPr>
            <w:r w:rsidRPr="00307D77">
              <w:rPr>
                <w:rFonts w:eastAsia="Calibri" w:cs="Times New Roman"/>
                <w:sz w:val="18"/>
              </w:rPr>
              <w:t>Delivery of undertaking add Info</w:t>
            </w:r>
          </w:p>
        </w:tc>
        <w:tc>
          <w:tcPr>
            <w:tcW w:w="4067" w:type="dxa"/>
            <w:hideMark/>
          </w:tcPr>
          <w:p w14:paraId="4F98A1A6" w14:textId="77777777" w:rsidR="00C800B2" w:rsidRPr="00307D77" w:rsidRDefault="00C800B2" w:rsidP="00C800B2">
            <w:pPr>
              <w:spacing w:before="60" w:after="80"/>
              <w:rPr>
                <w:rFonts w:eastAsia="Calibri" w:cs="Times New Roman"/>
                <w:sz w:val="18"/>
                <w:lang w:val="en-GB"/>
              </w:rPr>
            </w:pPr>
            <w:r w:rsidRPr="00307D77">
              <w:rPr>
                <w:rFonts w:eastAsia="Calibri" w:cs="Times New Roman"/>
                <w:sz w:val="18"/>
                <w:lang w:val="en-GB"/>
              </w:rPr>
              <w:t>Local undertaking - Delivery of undertaking extra data entered for COURIER or OTHR</w:t>
            </w:r>
          </w:p>
        </w:tc>
      </w:tr>
      <w:tr w:rsidR="00C800B2" w:rsidRPr="00307D77" w14:paraId="1D443727" w14:textId="77777777" w:rsidTr="00C800B2">
        <w:trPr>
          <w:cnfStyle w:val="000000100000" w:firstRow="0" w:lastRow="0" w:firstColumn="0" w:lastColumn="0" w:oddVBand="0" w:evenVBand="0" w:oddHBand="1" w:evenHBand="0" w:firstRowFirstColumn="0" w:firstRowLastColumn="0" w:lastRowFirstColumn="0" w:lastRowLastColumn="0"/>
          <w:trHeight w:val="600"/>
        </w:trPr>
        <w:tc>
          <w:tcPr>
            <w:tcW w:w="1587" w:type="dxa"/>
            <w:hideMark/>
          </w:tcPr>
          <w:p w14:paraId="5ECB6FF7" w14:textId="77777777" w:rsidR="00C800B2" w:rsidRPr="00307D77" w:rsidRDefault="00C800B2" w:rsidP="00C800B2">
            <w:pPr>
              <w:spacing w:before="60" w:after="80"/>
              <w:rPr>
                <w:rFonts w:eastAsia="Calibri" w:cs="Times New Roman"/>
                <w:sz w:val="18"/>
                <w:lang w:val="en-GB"/>
              </w:rPr>
            </w:pPr>
            <w:r w:rsidRPr="00307D77">
              <w:rPr>
                <w:rFonts w:eastAsia="Calibri" w:cs="Times New Roman"/>
                <w:sz w:val="18"/>
              </w:rPr>
              <w:t>24G Code</w:t>
            </w:r>
          </w:p>
        </w:tc>
        <w:tc>
          <w:tcPr>
            <w:tcW w:w="3362" w:type="dxa"/>
            <w:hideMark/>
          </w:tcPr>
          <w:p w14:paraId="3D933909" w14:textId="77777777" w:rsidR="00C800B2" w:rsidRPr="00307D77" w:rsidRDefault="00C800B2" w:rsidP="00C800B2">
            <w:pPr>
              <w:spacing w:before="60" w:after="80"/>
              <w:rPr>
                <w:rFonts w:eastAsia="Calibri" w:cs="Times New Roman"/>
                <w:sz w:val="18"/>
                <w:lang w:val="en-GB"/>
              </w:rPr>
            </w:pPr>
            <w:r w:rsidRPr="00307D77">
              <w:rPr>
                <w:rFonts w:eastAsia="Calibri" w:cs="Times New Roman"/>
                <w:sz w:val="18"/>
              </w:rPr>
              <w:t>Delivery to/Collection by</w:t>
            </w:r>
          </w:p>
        </w:tc>
        <w:tc>
          <w:tcPr>
            <w:tcW w:w="4067" w:type="dxa"/>
            <w:hideMark/>
          </w:tcPr>
          <w:p w14:paraId="53FFF419" w14:textId="77777777" w:rsidR="00C800B2" w:rsidRPr="00307D77" w:rsidRDefault="00C800B2" w:rsidP="00C800B2">
            <w:pPr>
              <w:spacing w:before="60" w:after="80"/>
              <w:rPr>
                <w:rFonts w:eastAsia="Calibri" w:cs="Times New Roman"/>
                <w:sz w:val="18"/>
                <w:lang w:val="en-GB"/>
              </w:rPr>
            </w:pPr>
            <w:r w:rsidRPr="00307D77">
              <w:rPr>
                <w:rFonts w:eastAsia="Calibri" w:cs="Times New Roman"/>
                <w:sz w:val="18"/>
                <w:lang w:val="en-GB"/>
              </w:rPr>
              <w:t>Local undertaking - Delivery to/Collection by - either Beneficiary or Other</w:t>
            </w:r>
          </w:p>
        </w:tc>
      </w:tr>
      <w:tr w:rsidR="00C800B2" w:rsidRPr="00307D77" w14:paraId="2EAC37F5" w14:textId="77777777" w:rsidTr="00C800B2">
        <w:trPr>
          <w:cnfStyle w:val="000000010000" w:firstRow="0" w:lastRow="0" w:firstColumn="0" w:lastColumn="0" w:oddVBand="0" w:evenVBand="0" w:oddHBand="0" w:evenHBand="1" w:firstRowFirstColumn="0" w:firstRowLastColumn="0" w:lastRowFirstColumn="0" w:lastRowLastColumn="0"/>
          <w:trHeight w:val="615"/>
        </w:trPr>
        <w:tc>
          <w:tcPr>
            <w:tcW w:w="1587" w:type="dxa"/>
            <w:hideMark/>
          </w:tcPr>
          <w:p w14:paraId="5D04A55D" w14:textId="21BA66D2" w:rsidR="00C800B2" w:rsidRPr="00307D77" w:rsidRDefault="00C800B2" w:rsidP="00C800B2">
            <w:pPr>
              <w:spacing w:before="60" w:after="80"/>
              <w:rPr>
                <w:rFonts w:eastAsia="Calibri" w:cs="Times New Roman"/>
                <w:sz w:val="18"/>
                <w:lang w:val="en-GB"/>
              </w:rPr>
            </w:pPr>
            <w:r w:rsidRPr="00307D77">
              <w:rPr>
                <w:rFonts w:eastAsia="Calibri" w:cs="Times New Roman"/>
                <w:sz w:val="18"/>
              </w:rPr>
              <w:t xml:space="preserve">24G </w:t>
            </w:r>
            <w:r>
              <w:rPr>
                <w:rFonts w:eastAsia="Calibri" w:cs="Times New Roman"/>
                <w:sz w:val="18"/>
              </w:rPr>
              <w:t>Narrative</w:t>
            </w:r>
          </w:p>
        </w:tc>
        <w:tc>
          <w:tcPr>
            <w:tcW w:w="3362" w:type="dxa"/>
            <w:hideMark/>
          </w:tcPr>
          <w:p w14:paraId="1648C498" w14:textId="77777777" w:rsidR="00C800B2" w:rsidRPr="00307D77" w:rsidRDefault="00C800B2" w:rsidP="00C800B2">
            <w:pPr>
              <w:spacing w:before="60" w:after="80"/>
              <w:rPr>
                <w:rFonts w:eastAsia="Calibri" w:cs="Times New Roman"/>
                <w:sz w:val="18"/>
                <w:lang w:val="en-GB"/>
              </w:rPr>
            </w:pPr>
            <w:r w:rsidRPr="00307D77">
              <w:rPr>
                <w:rFonts w:eastAsia="Calibri" w:cs="Times New Roman"/>
                <w:sz w:val="18"/>
              </w:rPr>
              <w:t>Delivery to/Collection by</w:t>
            </w:r>
          </w:p>
        </w:tc>
        <w:tc>
          <w:tcPr>
            <w:tcW w:w="4067" w:type="dxa"/>
            <w:hideMark/>
          </w:tcPr>
          <w:p w14:paraId="00AAAC9A" w14:textId="0BE3CB90" w:rsidR="00C800B2" w:rsidRPr="00307D77" w:rsidRDefault="00C800B2" w:rsidP="00253F3B">
            <w:pPr>
              <w:pStyle w:val="TableText"/>
              <w:rPr>
                <w:rFonts w:eastAsia="Calibri" w:cs="Times New Roman"/>
                <w:lang w:val="en-GB"/>
              </w:rPr>
            </w:pPr>
            <w:r w:rsidRPr="00307D77">
              <w:rPr>
                <w:rFonts w:eastAsia="Calibri" w:cs="Times New Roman"/>
                <w:lang w:val="en-GB"/>
              </w:rPr>
              <w:t>Local undertaking - Delivery to party address if OTHR</w:t>
            </w:r>
            <w:r w:rsidR="00765A25">
              <w:rPr>
                <w:rFonts w:eastAsia="Calibri" w:cs="Times New Roman"/>
                <w:lang w:val="en-GB"/>
              </w:rPr>
              <w:t xml:space="preserve"> </w:t>
            </w:r>
            <w:r w:rsidR="005954A1">
              <w:rPr>
                <w:rFonts w:eastAsia="Calibri" w:cs="Times New Roman"/>
                <w:lang w:val="en-GB"/>
              </w:rPr>
              <w:t>or BENE</w:t>
            </w:r>
            <w:r w:rsidR="007D6A4E">
              <w:rPr>
                <w:rFonts w:eastAsia="Calibri" w:cs="Times New Roman"/>
                <w:lang w:val="en-GB"/>
              </w:rPr>
              <w:t xml:space="preserve">. </w:t>
            </w:r>
            <w:r w:rsidR="00C15610" w:rsidRPr="00C15610">
              <w:rPr>
                <w:rFonts w:eastAsia="Calibri" w:cs="Times New Roman"/>
                <w:lang w:val="en-GB"/>
              </w:rPr>
              <w:t>In TI</w:t>
            </w:r>
            <w:r w:rsidR="00705DDB">
              <w:rPr>
                <w:rFonts w:eastAsia="Calibri" w:cs="Times New Roman"/>
                <w:lang w:val="en-GB"/>
              </w:rPr>
              <w:t>,</w:t>
            </w:r>
            <w:r w:rsidR="00C15610" w:rsidRPr="00C15610">
              <w:rPr>
                <w:rFonts w:eastAsia="Calibri" w:cs="Times New Roman"/>
                <w:lang w:val="en-GB"/>
              </w:rPr>
              <w:t xml:space="preserve"> this field is maintained as Narrative Party name and address field but with a validation on the number of lines and characters per line as suggested in the SCORE standards guide. However, if the code is BENE, this field is not mandatory.</w:t>
            </w:r>
          </w:p>
        </w:tc>
      </w:tr>
    </w:tbl>
    <w:p w14:paraId="3642C65C" w14:textId="77777777" w:rsidR="00A05A8C" w:rsidRDefault="00A05A8C" w:rsidP="000D3507">
      <w:pPr>
        <w:spacing w:after="200" w:line="276" w:lineRule="auto"/>
      </w:pPr>
    </w:p>
    <w:p w14:paraId="49219824" w14:textId="77777777" w:rsidR="000D3507" w:rsidRDefault="000D3507" w:rsidP="000D3507">
      <w:pPr>
        <w:spacing w:after="200" w:line="276" w:lineRule="auto"/>
      </w:pPr>
      <w:r>
        <w:t>C. Counter to send details</w:t>
      </w:r>
    </w:p>
    <w:p w14:paraId="28D6769F" w14:textId="6016224E" w:rsidR="000D3507" w:rsidRDefault="000D3507" w:rsidP="000D3507">
      <w:pPr>
        <w:spacing w:after="200" w:line="276" w:lineRule="auto"/>
      </w:pPr>
      <w:r>
        <w:t>Where an ICCO is received the following Counter to Send details are defaulted from the Seq B details</w:t>
      </w:r>
      <w:r w:rsidR="004E6B01">
        <w:t xml:space="preserve">. </w:t>
      </w:r>
    </w:p>
    <w:tbl>
      <w:tblPr>
        <w:tblStyle w:val="TableGrid"/>
        <w:tblW w:w="5000" w:type="pct"/>
        <w:tblLook w:val="04A0" w:firstRow="1" w:lastRow="0" w:firstColumn="1" w:lastColumn="0" w:noHBand="0" w:noVBand="1"/>
      </w:tblPr>
      <w:tblGrid>
        <w:gridCol w:w="1618"/>
        <w:gridCol w:w="3245"/>
        <w:gridCol w:w="5017"/>
      </w:tblGrid>
      <w:tr w:rsidR="004E6B01" w:rsidRPr="00C26171" w14:paraId="4923D968" w14:textId="77777777" w:rsidTr="00807245">
        <w:trPr>
          <w:cnfStyle w:val="100000000000" w:firstRow="1" w:lastRow="0" w:firstColumn="0" w:lastColumn="0" w:oddVBand="0" w:evenVBand="0" w:oddHBand="0" w:evenHBand="0" w:firstRowFirstColumn="0" w:firstRowLastColumn="0" w:lastRowFirstColumn="0" w:lastRowLastColumn="0"/>
          <w:tblHeader/>
        </w:trPr>
        <w:tc>
          <w:tcPr>
            <w:tcW w:w="819" w:type="pct"/>
          </w:tcPr>
          <w:p w14:paraId="6DA46C91" w14:textId="77777777" w:rsidR="004E6B01" w:rsidRPr="00796659" w:rsidRDefault="004E6B01" w:rsidP="003D3747">
            <w:pPr>
              <w:pStyle w:val="TableText"/>
              <w:spacing w:before="31" w:after="42"/>
              <w:rPr>
                <w:rFonts w:cs="Arial"/>
                <w:color w:val="FFFFFF" w:themeColor="background1"/>
                <w:szCs w:val="18"/>
              </w:rPr>
            </w:pPr>
            <w:r w:rsidRPr="00796659">
              <w:rPr>
                <w:rFonts w:cs="Arial"/>
                <w:color w:val="FFFFFF" w:themeColor="background1"/>
                <w:szCs w:val="18"/>
              </w:rPr>
              <w:t>Tag</w:t>
            </w:r>
          </w:p>
        </w:tc>
        <w:tc>
          <w:tcPr>
            <w:tcW w:w="1642" w:type="pct"/>
          </w:tcPr>
          <w:p w14:paraId="57E5FBAC" w14:textId="77777777" w:rsidR="004E6B01" w:rsidRPr="00796659" w:rsidRDefault="004E6B01" w:rsidP="003D3747">
            <w:pPr>
              <w:pStyle w:val="TableText"/>
              <w:spacing w:before="31" w:after="42"/>
              <w:rPr>
                <w:rFonts w:cs="Arial"/>
                <w:color w:val="FFFFFF" w:themeColor="background1"/>
                <w:szCs w:val="18"/>
              </w:rPr>
            </w:pPr>
            <w:r w:rsidRPr="00796659">
              <w:rPr>
                <w:rFonts w:cs="Arial"/>
                <w:color w:val="FFFFFF" w:themeColor="background1"/>
                <w:szCs w:val="18"/>
              </w:rPr>
              <w:t>Details</w:t>
            </w:r>
          </w:p>
        </w:tc>
        <w:tc>
          <w:tcPr>
            <w:tcW w:w="2539" w:type="pct"/>
          </w:tcPr>
          <w:p w14:paraId="2CF4DF36" w14:textId="77777777" w:rsidR="004E6B01" w:rsidRPr="00796659" w:rsidRDefault="004E6B01" w:rsidP="003D3747">
            <w:pPr>
              <w:pStyle w:val="TableText"/>
              <w:spacing w:before="31" w:after="42"/>
              <w:rPr>
                <w:rFonts w:cs="Arial"/>
                <w:color w:val="FFFFFF" w:themeColor="background1"/>
                <w:szCs w:val="18"/>
              </w:rPr>
            </w:pPr>
            <w:r w:rsidRPr="00796659">
              <w:rPr>
                <w:rFonts w:cs="Arial"/>
                <w:color w:val="FFFFFF" w:themeColor="background1"/>
                <w:szCs w:val="18"/>
              </w:rPr>
              <w:t xml:space="preserve">Mapped to </w:t>
            </w:r>
          </w:p>
        </w:tc>
      </w:tr>
      <w:tr w:rsidR="004E6B01" w:rsidRPr="00C26171" w14:paraId="365A4116" w14:textId="77777777" w:rsidTr="004E6B01">
        <w:trPr>
          <w:cnfStyle w:val="000000100000" w:firstRow="0" w:lastRow="0" w:firstColumn="0" w:lastColumn="0" w:oddVBand="0" w:evenVBand="0" w:oddHBand="1" w:evenHBand="0" w:firstRowFirstColumn="0" w:firstRowLastColumn="0" w:lastRowFirstColumn="0" w:lastRowLastColumn="0"/>
        </w:trPr>
        <w:tc>
          <w:tcPr>
            <w:tcW w:w="819" w:type="pct"/>
          </w:tcPr>
          <w:p w14:paraId="7F584CDC" w14:textId="77777777" w:rsidR="004E6B01" w:rsidRPr="00C26171" w:rsidRDefault="004E6B01" w:rsidP="003D3747">
            <w:pPr>
              <w:pStyle w:val="TableText"/>
            </w:pPr>
          </w:p>
        </w:tc>
        <w:tc>
          <w:tcPr>
            <w:tcW w:w="1642" w:type="pct"/>
          </w:tcPr>
          <w:p w14:paraId="79898B34" w14:textId="77777777" w:rsidR="004E6B01" w:rsidRPr="00C26171" w:rsidRDefault="004E6B01" w:rsidP="003D3747">
            <w:pPr>
              <w:pStyle w:val="TableText"/>
            </w:pPr>
            <w:r>
              <w:t>Issue date</w:t>
            </w:r>
          </w:p>
        </w:tc>
        <w:tc>
          <w:tcPr>
            <w:tcW w:w="2539" w:type="pct"/>
          </w:tcPr>
          <w:p w14:paraId="2CAE50B0" w14:textId="77777777" w:rsidR="004E6B01" w:rsidRPr="00603799" w:rsidRDefault="004E6B01" w:rsidP="003D3747">
            <w:pPr>
              <w:pStyle w:val="TableText"/>
            </w:pPr>
            <w:r>
              <w:t>Set to Current processing date</w:t>
            </w:r>
          </w:p>
        </w:tc>
      </w:tr>
      <w:tr w:rsidR="004E6B01" w:rsidRPr="00C26171" w14:paraId="7991DAC2" w14:textId="77777777" w:rsidTr="004E6B01">
        <w:trPr>
          <w:cnfStyle w:val="000000010000" w:firstRow="0" w:lastRow="0" w:firstColumn="0" w:lastColumn="0" w:oddVBand="0" w:evenVBand="0" w:oddHBand="0" w:evenHBand="1" w:firstRowFirstColumn="0" w:firstRowLastColumn="0" w:lastRowFirstColumn="0" w:lastRowLastColumn="0"/>
        </w:trPr>
        <w:tc>
          <w:tcPr>
            <w:tcW w:w="819" w:type="pct"/>
          </w:tcPr>
          <w:p w14:paraId="3F7FB7F8" w14:textId="77777777" w:rsidR="004E6B01" w:rsidRPr="00C26171" w:rsidRDefault="004E6B01" w:rsidP="003D3747">
            <w:pPr>
              <w:pStyle w:val="TableText"/>
            </w:pPr>
            <w:r w:rsidRPr="00C26171">
              <w:t>22D</w:t>
            </w:r>
          </w:p>
        </w:tc>
        <w:tc>
          <w:tcPr>
            <w:tcW w:w="1642" w:type="pct"/>
          </w:tcPr>
          <w:p w14:paraId="21C169CE" w14:textId="77777777" w:rsidR="004E6B01" w:rsidRPr="00C26171" w:rsidRDefault="004E6B01" w:rsidP="003D3747">
            <w:pPr>
              <w:pStyle w:val="TableText"/>
            </w:pPr>
            <w:r w:rsidRPr="00C26171">
              <w:t>Form of undertaking </w:t>
            </w:r>
          </w:p>
        </w:tc>
        <w:tc>
          <w:tcPr>
            <w:tcW w:w="2539" w:type="pct"/>
          </w:tcPr>
          <w:p w14:paraId="1404CCF8" w14:textId="77777777" w:rsidR="004E6B01" w:rsidRPr="00C26171" w:rsidRDefault="004E6B01" w:rsidP="003D3747">
            <w:pPr>
              <w:pStyle w:val="TableText"/>
            </w:pPr>
            <w:r w:rsidRPr="00603799">
              <w:t xml:space="preserve">Counter </w:t>
            </w:r>
            <w:r>
              <w:t xml:space="preserve">to send - </w:t>
            </w:r>
            <w:r w:rsidRPr="00136813">
              <w:t xml:space="preserve">Form of undertaking </w:t>
            </w:r>
            <w:r w:rsidRPr="00C26171">
              <w:t>–</w:t>
            </w:r>
          </w:p>
          <w:p w14:paraId="1738045D" w14:textId="77777777" w:rsidR="004E6B01" w:rsidRPr="00C26171" w:rsidRDefault="004E6B01" w:rsidP="003D3747">
            <w:pPr>
              <w:pStyle w:val="TableText"/>
            </w:pPr>
            <w:r w:rsidRPr="00136813">
              <w:t>DGAR Guarantee or </w:t>
            </w:r>
          </w:p>
          <w:p w14:paraId="5B0C1516" w14:textId="77777777" w:rsidR="004E6B01" w:rsidRPr="00C26171" w:rsidRDefault="004E6B01" w:rsidP="003D3747">
            <w:pPr>
              <w:pStyle w:val="TableText"/>
            </w:pPr>
            <w:r w:rsidRPr="00136813">
              <w:t>STDBY Standby</w:t>
            </w:r>
          </w:p>
        </w:tc>
      </w:tr>
      <w:tr w:rsidR="004E6B01" w:rsidRPr="00C26171" w14:paraId="2799FD9F" w14:textId="77777777" w:rsidTr="004E6B01">
        <w:trPr>
          <w:cnfStyle w:val="000000100000" w:firstRow="0" w:lastRow="0" w:firstColumn="0" w:lastColumn="0" w:oddVBand="0" w:evenVBand="0" w:oddHBand="1" w:evenHBand="0" w:firstRowFirstColumn="0" w:firstRowLastColumn="0" w:lastRowFirstColumn="0" w:lastRowLastColumn="0"/>
        </w:trPr>
        <w:tc>
          <w:tcPr>
            <w:tcW w:w="819" w:type="pct"/>
          </w:tcPr>
          <w:p w14:paraId="6B8248A6" w14:textId="77777777" w:rsidR="004E6B01" w:rsidRPr="00C26171" w:rsidRDefault="004E6B01" w:rsidP="003D3747">
            <w:pPr>
              <w:pStyle w:val="TableText"/>
            </w:pPr>
            <w:r w:rsidRPr="00C26171">
              <w:t>40C</w:t>
            </w:r>
          </w:p>
        </w:tc>
        <w:tc>
          <w:tcPr>
            <w:tcW w:w="1642" w:type="pct"/>
          </w:tcPr>
          <w:p w14:paraId="0029F208" w14:textId="77777777" w:rsidR="004E6B01" w:rsidRPr="00C26171" w:rsidRDefault="004E6B01" w:rsidP="003D3747">
            <w:pPr>
              <w:pStyle w:val="TableText"/>
            </w:pPr>
            <w:r w:rsidRPr="00C26171">
              <w:t>Applicable rules</w:t>
            </w:r>
          </w:p>
        </w:tc>
        <w:tc>
          <w:tcPr>
            <w:tcW w:w="2539" w:type="pct"/>
          </w:tcPr>
          <w:p w14:paraId="6436DBC5" w14:textId="1C27CC09" w:rsidR="004E6B01" w:rsidRPr="00C26171" w:rsidRDefault="004E6B01" w:rsidP="003D3747">
            <w:pPr>
              <w:pStyle w:val="TableText"/>
            </w:pPr>
            <w:r w:rsidRPr="00603799">
              <w:t xml:space="preserve">Counter </w:t>
            </w:r>
            <w:r>
              <w:t xml:space="preserve">to send - </w:t>
            </w:r>
            <w:r w:rsidRPr="00136813">
              <w:rPr>
                <w:color w:val="333333"/>
              </w:rPr>
              <w:t>Applicable rules value of ISPR,</w:t>
            </w:r>
            <w:r w:rsidR="006F3B29">
              <w:rPr>
                <w:color w:val="333333"/>
              </w:rPr>
              <w:t xml:space="preserve"> </w:t>
            </w:r>
            <w:r w:rsidRPr="00136813">
              <w:rPr>
                <w:color w:val="333333"/>
              </w:rPr>
              <w:t>UCPR,</w:t>
            </w:r>
            <w:r w:rsidR="006F3B29">
              <w:rPr>
                <w:color w:val="333333"/>
              </w:rPr>
              <w:t xml:space="preserve"> </w:t>
            </w:r>
            <w:r w:rsidRPr="00136813">
              <w:rPr>
                <w:color w:val="333333"/>
              </w:rPr>
              <w:t>URDG,</w:t>
            </w:r>
            <w:r w:rsidR="006F3B29">
              <w:rPr>
                <w:color w:val="333333"/>
              </w:rPr>
              <w:t xml:space="preserve"> </w:t>
            </w:r>
            <w:r w:rsidRPr="00136813">
              <w:rPr>
                <w:color w:val="333333"/>
              </w:rPr>
              <w:t>NONE,</w:t>
            </w:r>
            <w:r w:rsidR="006F3B29">
              <w:rPr>
                <w:color w:val="333333"/>
              </w:rPr>
              <w:t xml:space="preserve"> </w:t>
            </w:r>
            <w:r w:rsidRPr="00136813">
              <w:rPr>
                <w:color w:val="333333"/>
              </w:rPr>
              <w:t>OTHR</w:t>
            </w:r>
          </w:p>
        </w:tc>
      </w:tr>
      <w:tr w:rsidR="004E6B01" w:rsidRPr="00C26171" w14:paraId="5FB2B884" w14:textId="77777777" w:rsidTr="004E6B01">
        <w:trPr>
          <w:cnfStyle w:val="000000010000" w:firstRow="0" w:lastRow="0" w:firstColumn="0" w:lastColumn="0" w:oddVBand="0" w:evenVBand="0" w:oddHBand="0" w:evenHBand="1" w:firstRowFirstColumn="0" w:firstRowLastColumn="0" w:lastRowFirstColumn="0" w:lastRowLastColumn="0"/>
        </w:trPr>
        <w:tc>
          <w:tcPr>
            <w:tcW w:w="819" w:type="pct"/>
          </w:tcPr>
          <w:p w14:paraId="59A37196" w14:textId="77777777" w:rsidR="004E6B01" w:rsidRPr="00C26171" w:rsidRDefault="004E6B01" w:rsidP="003D3747">
            <w:pPr>
              <w:pStyle w:val="TableText"/>
            </w:pPr>
            <w:r w:rsidRPr="00C26171">
              <w:t>40C</w:t>
            </w:r>
          </w:p>
        </w:tc>
        <w:tc>
          <w:tcPr>
            <w:tcW w:w="1642" w:type="pct"/>
          </w:tcPr>
          <w:p w14:paraId="6E496380" w14:textId="77777777" w:rsidR="004E6B01" w:rsidRPr="00C26171" w:rsidRDefault="004E6B01" w:rsidP="003D3747">
            <w:pPr>
              <w:pStyle w:val="TableText"/>
            </w:pPr>
            <w:r w:rsidRPr="00C26171">
              <w:t>Applicable rule text </w:t>
            </w:r>
          </w:p>
        </w:tc>
        <w:tc>
          <w:tcPr>
            <w:tcW w:w="2539" w:type="pct"/>
          </w:tcPr>
          <w:p w14:paraId="107B27CE" w14:textId="77777777" w:rsidR="004E6B01" w:rsidRPr="00C26171" w:rsidRDefault="004E6B01" w:rsidP="003D3747">
            <w:pPr>
              <w:pStyle w:val="TableText"/>
            </w:pPr>
            <w:r w:rsidRPr="00603799">
              <w:t xml:space="preserve">Counter </w:t>
            </w:r>
            <w:r>
              <w:t xml:space="preserve">to send - </w:t>
            </w:r>
            <w:r w:rsidRPr="00136813">
              <w:t>Applicable rules text if OTHER</w:t>
            </w:r>
          </w:p>
        </w:tc>
      </w:tr>
      <w:tr w:rsidR="004E6B01" w:rsidRPr="00C26171" w14:paraId="55363565" w14:textId="77777777" w:rsidTr="004E6B01">
        <w:trPr>
          <w:cnfStyle w:val="000000100000" w:firstRow="0" w:lastRow="0" w:firstColumn="0" w:lastColumn="0" w:oddVBand="0" w:evenVBand="0" w:oddHBand="1" w:evenHBand="0" w:firstRowFirstColumn="0" w:firstRowLastColumn="0" w:lastRowFirstColumn="0" w:lastRowLastColumn="0"/>
        </w:trPr>
        <w:tc>
          <w:tcPr>
            <w:tcW w:w="819" w:type="pct"/>
          </w:tcPr>
          <w:p w14:paraId="665D8002" w14:textId="77777777" w:rsidR="004E6B01" w:rsidRPr="00C26171" w:rsidRDefault="004E6B01" w:rsidP="003D3747">
            <w:pPr>
              <w:pStyle w:val="TableText"/>
            </w:pPr>
            <w:r w:rsidRPr="00C26171">
              <w:t>23B</w:t>
            </w:r>
          </w:p>
        </w:tc>
        <w:tc>
          <w:tcPr>
            <w:tcW w:w="1642" w:type="pct"/>
          </w:tcPr>
          <w:p w14:paraId="2C04C7AF" w14:textId="77777777" w:rsidR="004E6B01" w:rsidRPr="00C26171" w:rsidRDefault="004E6B01" w:rsidP="003D3747">
            <w:pPr>
              <w:pStyle w:val="TableText"/>
            </w:pPr>
            <w:r w:rsidRPr="00C26171">
              <w:t>Expiry type</w:t>
            </w:r>
          </w:p>
        </w:tc>
        <w:tc>
          <w:tcPr>
            <w:tcW w:w="2539" w:type="pct"/>
          </w:tcPr>
          <w:p w14:paraId="4E6D612F" w14:textId="11E17886" w:rsidR="004E6B01" w:rsidRPr="00C26171" w:rsidRDefault="004E6B01" w:rsidP="003D3747">
            <w:pPr>
              <w:pStyle w:val="TableText"/>
            </w:pPr>
            <w:r w:rsidRPr="00603799">
              <w:t xml:space="preserve">Counter </w:t>
            </w:r>
            <w:r>
              <w:t xml:space="preserve">to send - </w:t>
            </w:r>
            <w:r w:rsidRPr="00136813">
              <w:t>Expiry type of COND,</w:t>
            </w:r>
            <w:r w:rsidR="006F3B29">
              <w:t xml:space="preserve"> </w:t>
            </w:r>
            <w:r w:rsidRPr="00136813">
              <w:t>FIXD, OPEN</w:t>
            </w:r>
          </w:p>
        </w:tc>
      </w:tr>
      <w:tr w:rsidR="004E6B01" w:rsidRPr="00C26171" w14:paraId="56C5E0AD" w14:textId="77777777" w:rsidTr="004E6B01">
        <w:trPr>
          <w:cnfStyle w:val="000000010000" w:firstRow="0" w:lastRow="0" w:firstColumn="0" w:lastColumn="0" w:oddVBand="0" w:evenVBand="0" w:oddHBand="0" w:evenHBand="1" w:firstRowFirstColumn="0" w:firstRowLastColumn="0" w:lastRowFirstColumn="0" w:lastRowLastColumn="0"/>
        </w:trPr>
        <w:tc>
          <w:tcPr>
            <w:tcW w:w="819" w:type="pct"/>
          </w:tcPr>
          <w:p w14:paraId="1BAB3E0F" w14:textId="77777777" w:rsidR="004E6B01" w:rsidRPr="00C26171" w:rsidRDefault="004E6B01" w:rsidP="003D3747">
            <w:pPr>
              <w:pStyle w:val="TableText"/>
            </w:pPr>
            <w:r w:rsidRPr="00C26171">
              <w:t>31E</w:t>
            </w:r>
          </w:p>
        </w:tc>
        <w:tc>
          <w:tcPr>
            <w:tcW w:w="1642" w:type="pct"/>
          </w:tcPr>
          <w:p w14:paraId="13787B2D" w14:textId="77777777" w:rsidR="004E6B01" w:rsidRPr="00C26171" w:rsidRDefault="004E6B01" w:rsidP="003D3747">
            <w:pPr>
              <w:pStyle w:val="TableText"/>
            </w:pPr>
            <w:r w:rsidRPr="00C26171">
              <w:t>Date of expiry </w:t>
            </w:r>
          </w:p>
        </w:tc>
        <w:tc>
          <w:tcPr>
            <w:tcW w:w="2539" w:type="pct"/>
          </w:tcPr>
          <w:p w14:paraId="101A29E5" w14:textId="5BA87605" w:rsidR="004E6B01" w:rsidRPr="00C26171" w:rsidRDefault="004E6B01" w:rsidP="003D3747">
            <w:pPr>
              <w:pStyle w:val="TableText"/>
            </w:pPr>
            <w:r w:rsidRPr="00603799">
              <w:t xml:space="preserve">Counter </w:t>
            </w:r>
            <w:r>
              <w:t xml:space="preserve">to send - </w:t>
            </w:r>
            <w:r w:rsidRPr="00136813">
              <w:t>Expiry date</w:t>
            </w:r>
            <w:r w:rsidR="002E5DAF">
              <w:t xml:space="preserve"> </w:t>
            </w:r>
            <w:r w:rsidRPr="00136813">
              <w:t>if COND or FIXD</w:t>
            </w:r>
          </w:p>
        </w:tc>
      </w:tr>
      <w:tr w:rsidR="004E6B01" w:rsidRPr="00C26171" w14:paraId="1066FA65" w14:textId="77777777" w:rsidTr="004E6B01">
        <w:trPr>
          <w:cnfStyle w:val="000000100000" w:firstRow="0" w:lastRow="0" w:firstColumn="0" w:lastColumn="0" w:oddVBand="0" w:evenVBand="0" w:oddHBand="1" w:evenHBand="0" w:firstRowFirstColumn="0" w:firstRowLastColumn="0" w:lastRowFirstColumn="0" w:lastRowLastColumn="0"/>
        </w:trPr>
        <w:tc>
          <w:tcPr>
            <w:tcW w:w="819" w:type="pct"/>
          </w:tcPr>
          <w:p w14:paraId="00492651" w14:textId="77777777" w:rsidR="004E6B01" w:rsidRPr="00C26171" w:rsidRDefault="004E6B01" w:rsidP="003D3747">
            <w:pPr>
              <w:pStyle w:val="TableText"/>
            </w:pPr>
            <w:r w:rsidRPr="00C26171">
              <w:t>35G</w:t>
            </w:r>
          </w:p>
        </w:tc>
        <w:tc>
          <w:tcPr>
            <w:tcW w:w="1642" w:type="pct"/>
          </w:tcPr>
          <w:p w14:paraId="114FA042" w14:textId="77777777" w:rsidR="004E6B01" w:rsidRPr="00C26171" w:rsidRDefault="004E6B01" w:rsidP="003D3747">
            <w:pPr>
              <w:pStyle w:val="TableText"/>
            </w:pPr>
            <w:r w:rsidRPr="00C26171">
              <w:t>Expiry condition </w:t>
            </w:r>
          </w:p>
        </w:tc>
        <w:tc>
          <w:tcPr>
            <w:tcW w:w="2539" w:type="pct"/>
          </w:tcPr>
          <w:p w14:paraId="36C3CB9C" w14:textId="77777777" w:rsidR="004E6B01" w:rsidRPr="00C26171" w:rsidRDefault="004E6B01" w:rsidP="003D3747">
            <w:pPr>
              <w:pStyle w:val="TableText"/>
            </w:pPr>
            <w:r w:rsidRPr="00603799">
              <w:t xml:space="preserve">Counter </w:t>
            </w:r>
            <w:r>
              <w:t xml:space="preserve">to send - </w:t>
            </w:r>
            <w:r w:rsidRPr="00136813">
              <w:t>Expiry condition where COND</w:t>
            </w:r>
          </w:p>
        </w:tc>
      </w:tr>
      <w:tr w:rsidR="004E6B01" w:rsidRPr="00C26171" w14:paraId="5B5EAE48" w14:textId="77777777" w:rsidTr="004E6B01">
        <w:trPr>
          <w:cnfStyle w:val="000000010000" w:firstRow="0" w:lastRow="0" w:firstColumn="0" w:lastColumn="0" w:oddVBand="0" w:evenVBand="0" w:oddHBand="0" w:evenHBand="1" w:firstRowFirstColumn="0" w:firstRowLastColumn="0" w:lastRowFirstColumn="0" w:lastRowLastColumn="0"/>
        </w:trPr>
        <w:tc>
          <w:tcPr>
            <w:tcW w:w="819" w:type="pct"/>
          </w:tcPr>
          <w:p w14:paraId="59A0AEC2" w14:textId="77777777" w:rsidR="004E6B01" w:rsidRPr="00C26171" w:rsidRDefault="004E6B01" w:rsidP="003D3747">
            <w:pPr>
              <w:pStyle w:val="TableText"/>
            </w:pPr>
            <w:r>
              <w:t>32B</w:t>
            </w:r>
          </w:p>
        </w:tc>
        <w:tc>
          <w:tcPr>
            <w:tcW w:w="1642" w:type="pct"/>
          </w:tcPr>
          <w:p w14:paraId="045D3FEB" w14:textId="23F73FF7" w:rsidR="004E6B01" w:rsidRPr="00C26171" w:rsidRDefault="004E6B01" w:rsidP="003D3747">
            <w:pPr>
              <w:pStyle w:val="TableText"/>
            </w:pPr>
            <w:r w:rsidRPr="00796659">
              <w:t>Undertaking amount and currency</w:t>
            </w:r>
          </w:p>
        </w:tc>
        <w:tc>
          <w:tcPr>
            <w:tcW w:w="2539" w:type="pct"/>
          </w:tcPr>
          <w:p w14:paraId="0869BC05" w14:textId="77777777" w:rsidR="004E6B01" w:rsidRPr="00603799" w:rsidRDefault="004E6B01" w:rsidP="003D3747">
            <w:pPr>
              <w:pStyle w:val="TableText"/>
            </w:pPr>
            <w:r w:rsidRPr="00796659">
              <w:t xml:space="preserve">Counter to send - </w:t>
            </w:r>
            <w:r>
              <w:t>A</w:t>
            </w:r>
            <w:r w:rsidRPr="00796659">
              <w:t>mount and currency</w:t>
            </w:r>
          </w:p>
        </w:tc>
      </w:tr>
      <w:tr w:rsidR="004E6B01" w:rsidRPr="00C26171" w14:paraId="0DE6AF3F" w14:textId="77777777" w:rsidTr="004E6B01">
        <w:trPr>
          <w:cnfStyle w:val="000000100000" w:firstRow="0" w:lastRow="0" w:firstColumn="0" w:lastColumn="0" w:oddVBand="0" w:evenVBand="0" w:oddHBand="1" w:evenHBand="0" w:firstRowFirstColumn="0" w:firstRowLastColumn="0" w:lastRowFirstColumn="0" w:lastRowLastColumn="0"/>
        </w:trPr>
        <w:tc>
          <w:tcPr>
            <w:tcW w:w="819" w:type="pct"/>
          </w:tcPr>
          <w:p w14:paraId="5A50EF46" w14:textId="77777777" w:rsidR="004E6B01" w:rsidRPr="00C26171" w:rsidRDefault="004E6B01" w:rsidP="003D3747">
            <w:pPr>
              <w:pStyle w:val="TableText"/>
            </w:pPr>
            <w:r w:rsidRPr="00C26171">
              <w:t>23F Period</w:t>
            </w:r>
          </w:p>
        </w:tc>
        <w:tc>
          <w:tcPr>
            <w:tcW w:w="1642" w:type="pct"/>
          </w:tcPr>
          <w:p w14:paraId="6DF83894" w14:textId="77777777" w:rsidR="004E6B01" w:rsidRPr="00C26171" w:rsidRDefault="004E6B01" w:rsidP="003D3747">
            <w:pPr>
              <w:pStyle w:val="TableText"/>
            </w:pPr>
            <w:r w:rsidRPr="00C26171">
              <w:t>Automatic extension period </w:t>
            </w:r>
          </w:p>
        </w:tc>
        <w:tc>
          <w:tcPr>
            <w:tcW w:w="2539" w:type="pct"/>
          </w:tcPr>
          <w:p w14:paraId="669F7209" w14:textId="091BA2EC" w:rsidR="004E6B01" w:rsidRPr="00603799" w:rsidRDefault="004E6B01" w:rsidP="003D3747">
            <w:pPr>
              <w:pStyle w:val="TableText"/>
            </w:pPr>
            <w:r w:rsidRPr="00603799">
              <w:t xml:space="preserve">Counter </w:t>
            </w:r>
            <w:r>
              <w:t xml:space="preserve">to send - </w:t>
            </w:r>
            <w:r w:rsidRPr="00136813">
              <w:t>Regular renewal details as either DAYS,</w:t>
            </w:r>
            <w:r w:rsidR="002E5DAF">
              <w:t xml:space="preserve"> </w:t>
            </w:r>
            <w:r w:rsidRPr="00136813">
              <w:t>ONEY, OTHR</w:t>
            </w:r>
          </w:p>
        </w:tc>
      </w:tr>
      <w:tr w:rsidR="004E6B01" w:rsidRPr="00C26171" w14:paraId="585C6DDA" w14:textId="77777777" w:rsidTr="004E6B01">
        <w:trPr>
          <w:cnfStyle w:val="000000010000" w:firstRow="0" w:lastRow="0" w:firstColumn="0" w:lastColumn="0" w:oddVBand="0" w:evenVBand="0" w:oddHBand="0" w:evenHBand="1" w:firstRowFirstColumn="0" w:firstRowLastColumn="0" w:lastRowFirstColumn="0" w:lastRowLastColumn="0"/>
        </w:trPr>
        <w:tc>
          <w:tcPr>
            <w:tcW w:w="819" w:type="pct"/>
          </w:tcPr>
          <w:p w14:paraId="65DDAD8B" w14:textId="77777777" w:rsidR="004E6B01" w:rsidRPr="00C26171" w:rsidRDefault="004E6B01" w:rsidP="003D3747">
            <w:pPr>
              <w:pStyle w:val="TableText"/>
            </w:pPr>
            <w:r w:rsidRPr="00C26171">
              <w:t>23F Details</w:t>
            </w:r>
          </w:p>
        </w:tc>
        <w:tc>
          <w:tcPr>
            <w:tcW w:w="1642" w:type="pct"/>
          </w:tcPr>
          <w:p w14:paraId="0457AD67" w14:textId="77777777" w:rsidR="004E6B01" w:rsidRPr="00C26171" w:rsidRDefault="004E6B01" w:rsidP="003D3747">
            <w:pPr>
              <w:pStyle w:val="TableText"/>
            </w:pPr>
            <w:r w:rsidRPr="00C26171">
              <w:t>Automatic extension days</w:t>
            </w:r>
          </w:p>
        </w:tc>
        <w:tc>
          <w:tcPr>
            <w:tcW w:w="2539" w:type="pct"/>
          </w:tcPr>
          <w:p w14:paraId="32A3FE38" w14:textId="77777777" w:rsidR="004E6B01" w:rsidRPr="00603799" w:rsidRDefault="004E6B01" w:rsidP="003D3747">
            <w:pPr>
              <w:pStyle w:val="TableText"/>
            </w:pPr>
            <w:r w:rsidRPr="00603799">
              <w:t xml:space="preserve">Counter </w:t>
            </w:r>
            <w:r>
              <w:t xml:space="preserve">to send - </w:t>
            </w:r>
            <w:r w:rsidRPr="00136813">
              <w:t>Calendar days entered</w:t>
            </w:r>
            <w:r>
              <w:t xml:space="preserve"> </w:t>
            </w:r>
            <w:r w:rsidRPr="00136813">
              <w:t>if Period is DAYS or...</w:t>
            </w:r>
          </w:p>
        </w:tc>
      </w:tr>
      <w:tr w:rsidR="004E6B01" w:rsidRPr="00C26171" w14:paraId="4B334DFB" w14:textId="77777777" w:rsidTr="004E6B01">
        <w:trPr>
          <w:cnfStyle w:val="000000100000" w:firstRow="0" w:lastRow="0" w:firstColumn="0" w:lastColumn="0" w:oddVBand="0" w:evenVBand="0" w:oddHBand="1" w:evenHBand="0" w:firstRowFirstColumn="0" w:firstRowLastColumn="0" w:lastRowFirstColumn="0" w:lastRowLastColumn="0"/>
        </w:trPr>
        <w:tc>
          <w:tcPr>
            <w:tcW w:w="819" w:type="pct"/>
          </w:tcPr>
          <w:p w14:paraId="6CEF3748" w14:textId="77777777" w:rsidR="004E6B01" w:rsidRPr="00C26171" w:rsidRDefault="004E6B01" w:rsidP="003D3747">
            <w:pPr>
              <w:pStyle w:val="TableText"/>
            </w:pPr>
            <w:r w:rsidRPr="00C26171">
              <w:t>23F Details</w:t>
            </w:r>
          </w:p>
        </w:tc>
        <w:tc>
          <w:tcPr>
            <w:tcW w:w="1642" w:type="pct"/>
          </w:tcPr>
          <w:p w14:paraId="3028C55C" w14:textId="77777777" w:rsidR="004E6B01" w:rsidRPr="00C26171" w:rsidRDefault="004E6B01" w:rsidP="003D3747">
            <w:pPr>
              <w:pStyle w:val="TableText"/>
            </w:pPr>
            <w:r w:rsidRPr="00C26171">
              <w:t>Automatic extension period details </w:t>
            </w:r>
          </w:p>
        </w:tc>
        <w:tc>
          <w:tcPr>
            <w:tcW w:w="2539" w:type="pct"/>
          </w:tcPr>
          <w:p w14:paraId="27282C2C" w14:textId="77777777" w:rsidR="004E6B01" w:rsidRPr="00603799" w:rsidRDefault="004E6B01" w:rsidP="003D3747">
            <w:pPr>
              <w:pStyle w:val="TableText"/>
            </w:pPr>
            <w:r w:rsidRPr="00603799">
              <w:t xml:space="preserve">Counter </w:t>
            </w:r>
            <w:r>
              <w:t xml:space="preserve">to send - </w:t>
            </w:r>
            <w:r w:rsidRPr="00136813">
              <w:t>Extension details text if Period is OTHR</w:t>
            </w:r>
          </w:p>
        </w:tc>
      </w:tr>
      <w:tr w:rsidR="004E6B01" w:rsidRPr="00C26171" w14:paraId="215B5123" w14:textId="77777777" w:rsidTr="004E6B01">
        <w:trPr>
          <w:cnfStyle w:val="000000010000" w:firstRow="0" w:lastRow="0" w:firstColumn="0" w:lastColumn="0" w:oddVBand="0" w:evenVBand="0" w:oddHBand="0" w:evenHBand="1" w:firstRowFirstColumn="0" w:firstRowLastColumn="0" w:lastRowFirstColumn="0" w:lastRowLastColumn="0"/>
        </w:trPr>
        <w:tc>
          <w:tcPr>
            <w:tcW w:w="819" w:type="pct"/>
          </w:tcPr>
          <w:p w14:paraId="0A43604B" w14:textId="77777777" w:rsidR="004E6B01" w:rsidRPr="00C26171" w:rsidRDefault="004E6B01" w:rsidP="003D3747">
            <w:pPr>
              <w:pStyle w:val="TableText"/>
            </w:pPr>
            <w:r w:rsidRPr="00C26171">
              <w:t>78</w:t>
            </w:r>
          </w:p>
        </w:tc>
        <w:tc>
          <w:tcPr>
            <w:tcW w:w="1642" w:type="pct"/>
          </w:tcPr>
          <w:p w14:paraId="55D1C302" w14:textId="77777777" w:rsidR="004E6B01" w:rsidRPr="00C26171" w:rsidRDefault="004E6B01" w:rsidP="003D3747">
            <w:pPr>
              <w:pStyle w:val="TableText"/>
            </w:pPr>
            <w:r w:rsidRPr="00C26171">
              <w:t>Automatic extension non-extension notification</w:t>
            </w:r>
          </w:p>
        </w:tc>
        <w:tc>
          <w:tcPr>
            <w:tcW w:w="2539" w:type="pct"/>
          </w:tcPr>
          <w:p w14:paraId="6B33128B" w14:textId="77777777" w:rsidR="004E6B01" w:rsidRPr="00603799" w:rsidRDefault="004E6B01" w:rsidP="003D3747">
            <w:pPr>
              <w:pStyle w:val="TableText"/>
            </w:pPr>
            <w:r w:rsidRPr="00603799">
              <w:t xml:space="preserve">Counter </w:t>
            </w:r>
            <w:r>
              <w:t xml:space="preserve">to send - </w:t>
            </w:r>
            <w:r w:rsidRPr="00136813">
              <w:t>Non-extension notification details</w:t>
            </w:r>
          </w:p>
        </w:tc>
      </w:tr>
      <w:tr w:rsidR="004E6B01" w:rsidRPr="00C26171" w14:paraId="6DC6FE73" w14:textId="77777777" w:rsidTr="004E6B01">
        <w:trPr>
          <w:cnfStyle w:val="000000100000" w:firstRow="0" w:lastRow="0" w:firstColumn="0" w:lastColumn="0" w:oddVBand="0" w:evenVBand="0" w:oddHBand="1" w:evenHBand="0" w:firstRowFirstColumn="0" w:firstRowLastColumn="0" w:lastRowFirstColumn="0" w:lastRowLastColumn="0"/>
        </w:trPr>
        <w:tc>
          <w:tcPr>
            <w:tcW w:w="819" w:type="pct"/>
          </w:tcPr>
          <w:p w14:paraId="47448242" w14:textId="77777777" w:rsidR="004E6B01" w:rsidRPr="00C26171" w:rsidRDefault="004E6B01" w:rsidP="003D3747">
            <w:pPr>
              <w:pStyle w:val="TableText"/>
            </w:pPr>
            <w:r w:rsidRPr="00C26171">
              <w:t>26E</w:t>
            </w:r>
          </w:p>
        </w:tc>
        <w:tc>
          <w:tcPr>
            <w:tcW w:w="1642" w:type="pct"/>
          </w:tcPr>
          <w:p w14:paraId="2A45EFF3" w14:textId="77777777" w:rsidR="004E6B01" w:rsidRPr="00C26171" w:rsidRDefault="004E6B01" w:rsidP="003D3747">
            <w:pPr>
              <w:pStyle w:val="TableText"/>
            </w:pPr>
            <w:r w:rsidRPr="00C26171">
              <w:t>Automatic extension non-extension notification period</w:t>
            </w:r>
          </w:p>
        </w:tc>
        <w:tc>
          <w:tcPr>
            <w:tcW w:w="2539" w:type="pct"/>
          </w:tcPr>
          <w:p w14:paraId="58130C2D" w14:textId="77777777" w:rsidR="004E6B01" w:rsidRPr="00603799" w:rsidRDefault="004E6B01" w:rsidP="003D3747">
            <w:pPr>
              <w:pStyle w:val="TableText"/>
            </w:pPr>
            <w:r w:rsidRPr="00603799">
              <w:t xml:space="preserve">Counter </w:t>
            </w:r>
            <w:r>
              <w:t xml:space="preserve">to send - </w:t>
            </w:r>
            <w:r w:rsidRPr="00136813">
              <w:t>Non-extension notification period</w:t>
            </w:r>
          </w:p>
        </w:tc>
      </w:tr>
      <w:tr w:rsidR="004E6B01" w:rsidRPr="00C26171" w14:paraId="645AA554" w14:textId="77777777" w:rsidTr="004E6B01">
        <w:trPr>
          <w:cnfStyle w:val="000000010000" w:firstRow="0" w:lastRow="0" w:firstColumn="0" w:lastColumn="0" w:oddVBand="0" w:evenVBand="0" w:oddHBand="0" w:evenHBand="1" w:firstRowFirstColumn="0" w:firstRowLastColumn="0" w:lastRowFirstColumn="0" w:lastRowLastColumn="0"/>
        </w:trPr>
        <w:tc>
          <w:tcPr>
            <w:tcW w:w="819" w:type="pct"/>
          </w:tcPr>
          <w:p w14:paraId="061C7565" w14:textId="77777777" w:rsidR="004E6B01" w:rsidRPr="00C26171" w:rsidRDefault="004E6B01" w:rsidP="003D3747">
            <w:pPr>
              <w:pStyle w:val="TableText"/>
            </w:pPr>
            <w:r w:rsidRPr="00C26171">
              <w:t>31S</w:t>
            </w:r>
          </w:p>
        </w:tc>
        <w:tc>
          <w:tcPr>
            <w:tcW w:w="1642" w:type="pct"/>
          </w:tcPr>
          <w:p w14:paraId="0CD061A9" w14:textId="77777777" w:rsidR="004E6B01" w:rsidRPr="00C26171" w:rsidRDefault="004E6B01" w:rsidP="003D3747">
            <w:pPr>
              <w:pStyle w:val="TableText"/>
            </w:pPr>
            <w:r w:rsidRPr="00C26171">
              <w:t>Automatic extension final expiry </w:t>
            </w:r>
          </w:p>
        </w:tc>
        <w:tc>
          <w:tcPr>
            <w:tcW w:w="2539" w:type="pct"/>
          </w:tcPr>
          <w:p w14:paraId="313F4C30" w14:textId="77777777" w:rsidR="004E6B01" w:rsidRPr="00603799" w:rsidRDefault="004E6B01" w:rsidP="003D3747">
            <w:pPr>
              <w:pStyle w:val="TableText"/>
            </w:pPr>
            <w:r w:rsidRPr="00603799">
              <w:t xml:space="preserve">Counter </w:t>
            </w:r>
            <w:r>
              <w:t xml:space="preserve">to send - </w:t>
            </w:r>
            <w:r w:rsidRPr="00136813">
              <w:t>Final expiry date</w:t>
            </w:r>
          </w:p>
        </w:tc>
      </w:tr>
      <w:tr w:rsidR="004E6B01" w:rsidRPr="00C26171" w14:paraId="6BAD328F" w14:textId="77777777" w:rsidTr="004E6B01">
        <w:trPr>
          <w:cnfStyle w:val="000000100000" w:firstRow="0" w:lastRow="0" w:firstColumn="0" w:lastColumn="0" w:oddVBand="0" w:evenVBand="0" w:oddHBand="1" w:evenHBand="0" w:firstRowFirstColumn="0" w:firstRowLastColumn="0" w:lastRowFirstColumn="0" w:lastRowLastColumn="0"/>
        </w:trPr>
        <w:tc>
          <w:tcPr>
            <w:tcW w:w="819" w:type="pct"/>
          </w:tcPr>
          <w:p w14:paraId="048563D5" w14:textId="77777777" w:rsidR="004E6B01" w:rsidRPr="00C26171" w:rsidRDefault="004E6B01" w:rsidP="003D3747">
            <w:pPr>
              <w:pStyle w:val="TableText"/>
            </w:pPr>
            <w:r w:rsidRPr="00C26171">
              <w:t>48B</w:t>
            </w:r>
          </w:p>
        </w:tc>
        <w:tc>
          <w:tcPr>
            <w:tcW w:w="1642" w:type="pct"/>
          </w:tcPr>
          <w:p w14:paraId="0C538D77" w14:textId="77777777" w:rsidR="004E6B01" w:rsidRPr="00C26171" w:rsidRDefault="004E6B01" w:rsidP="003D3747">
            <w:pPr>
              <w:pStyle w:val="TableText"/>
            </w:pPr>
            <w:r w:rsidRPr="00C26171">
              <w:t>Demand </w:t>
            </w:r>
          </w:p>
        </w:tc>
        <w:tc>
          <w:tcPr>
            <w:tcW w:w="2539" w:type="pct"/>
          </w:tcPr>
          <w:p w14:paraId="7C66D2B6" w14:textId="77777777" w:rsidR="004E6B01" w:rsidRPr="00C26171" w:rsidRDefault="004E6B01" w:rsidP="003D3747">
            <w:pPr>
              <w:pStyle w:val="TableText"/>
              <w:rPr>
                <w:color w:val="333333"/>
              </w:rPr>
            </w:pPr>
            <w:r w:rsidRPr="00603799">
              <w:t xml:space="preserve">Counter </w:t>
            </w:r>
            <w:r>
              <w:t xml:space="preserve">to send - </w:t>
            </w:r>
            <w:r w:rsidRPr="00C26171">
              <w:t>Demand indicator is set as follows</w:t>
            </w:r>
          </w:p>
          <w:tbl>
            <w:tblPr>
              <w:tblW w:w="3225" w:type="dxa"/>
              <w:tblCellMar>
                <w:left w:w="0" w:type="dxa"/>
                <w:right w:w="0" w:type="dxa"/>
              </w:tblCellMar>
              <w:tblLook w:val="04A0" w:firstRow="1" w:lastRow="0" w:firstColumn="1" w:lastColumn="0" w:noHBand="0" w:noVBand="1"/>
            </w:tblPr>
            <w:tblGrid>
              <w:gridCol w:w="1905"/>
              <w:gridCol w:w="323"/>
              <w:gridCol w:w="390"/>
              <w:gridCol w:w="345"/>
              <w:gridCol w:w="345"/>
            </w:tblGrid>
            <w:tr w:rsidR="004E6B01" w:rsidRPr="00C26171" w14:paraId="584F3D5A" w14:textId="77777777" w:rsidTr="003D3747">
              <w:trPr>
                <w:trHeight w:val="285"/>
              </w:trPr>
              <w:tc>
                <w:tcPr>
                  <w:tcW w:w="1905"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FAE9112" w14:textId="77777777" w:rsidR="004E6B01" w:rsidRPr="00AD3C38" w:rsidRDefault="004E6B01" w:rsidP="003D3747">
                  <w:pPr>
                    <w:pStyle w:val="BodyTextIndent1"/>
                    <w:spacing w:after="63"/>
                    <w:ind w:left="190"/>
                    <w:rPr>
                      <w:rFonts w:cs="Arial"/>
                      <w:sz w:val="16"/>
                      <w:szCs w:val="16"/>
                    </w:rPr>
                  </w:pPr>
                </w:p>
              </w:tc>
              <w:tc>
                <w:tcPr>
                  <w:tcW w:w="2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37002A3E" w14:textId="77777777" w:rsidR="004E6B01" w:rsidRPr="00AD3C38" w:rsidRDefault="004E6B01" w:rsidP="003D3747">
                  <w:pPr>
                    <w:pStyle w:val="BodyTextIndent1"/>
                    <w:spacing w:after="63"/>
                    <w:ind w:left="0"/>
                    <w:rPr>
                      <w:rFonts w:cs="Arial"/>
                      <w:sz w:val="16"/>
                      <w:szCs w:val="16"/>
                    </w:rPr>
                  </w:pPr>
                  <w:r w:rsidRPr="00AD3C38">
                    <w:rPr>
                      <w:rFonts w:cs="Arial"/>
                      <w:sz w:val="16"/>
                      <w:szCs w:val="16"/>
                    </w:rPr>
                    <w:t>1</w:t>
                  </w:r>
                </w:p>
              </w:tc>
              <w:tc>
                <w:tcPr>
                  <w:tcW w:w="39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1C616A09" w14:textId="77777777" w:rsidR="004E6B01" w:rsidRPr="00AD3C38" w:rsidRDefault="004E6B01" w:rsidP="003D3747">
                  <w:pPr>
                    <w:pStyle w:val="BodyTextIndent1"/>
                    <w:spacing w:after="63"/>
                    <w:ind w:left="0"/>
                    <w:rPr>
                      <w:rFonts w:cs="Arial"/>
                      <w:sz w:val="16"/>
                      <w:szCs w:val="16"/>
                    </w:rPr>
                  </w:pPr>
                  <w:r w:rsidRPr="00AD3C38">
                    <w:rPr>
                      <w:rFonts w:cs="Arial"/>
                      <w:sz w:val="16"/>
                      <w:szCs w:val="16"/>
                    </w:rPr>
                    <w:t>2</w:t>
                  </w:r>
                </w:p>
              </w:tc>
              <w:tc>
                <w:tcPr>
                  <w:tcW w:w="34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602DA91E" w14:textId="77777777" w:rsidR="004E6B01" w:rsidRPr="00AD3C38" w:rsidRDefault="004E6B01" w:rsidP="003D3747">
                  <w:pPr>
                    <w:pStyle w:val="BodyTextIndent1"/>
                    <w:spacing w:after="63"/>
                    <w:ind w:left="0"/>
                    <w:rPr>
                      <w:rFonts w:cs="Arial"/>
                      <w:sz w:val="16"/>
                      <w:szCs w:val="16"/>
                    </w:rPr>
                  </w:pPr>
                  <w:r w:rsidRPr="00AD3C38">
                    <w:rPr>
                      <w:rFonts w:cs="Arial"/>
                      <w:sz w:val="16"/>
                      <w:szCs w:val="16"/>
                    </w:rPr>
                    <w:t>3</w:t>
                  </w:r>
                </w:p>
              </w:tc>
              <w:tc>
                <w:tcPr>
                  <w:tcW w:w="34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52BDD989" w14:textId="77777777" w:rsidR="004E6B01" w:rsidRPr="00AD3C38" w:rsidRDefault="004E6B01" w:rsidP="003D3747">
                  <w:pPr>
                    <w:pStyle w:val="BodyTextIndent1"/>
                    <w:spacing w:after="63"/>
                    <w:ind w:left="0"/>
                    <w:rPr>
                      <w:rFonts w:cs="Arial"/>
                      <w:sz w:val="16"/>
                      <w:szCs w:val="16"/>
                    </w:rPr>
                  </w:pPr>
                  <w:r w:rsidRPr="00AD3C38">
                    <w:rPr>
                      <w:rFonts w:cs="Arial"/>
                      <w:sz w:val="16"/>
                      <w:szCs w:val="16"/>
                    </w:rPr>
                    <w:t>4</w:t>
                  </w:r>
                </w:p>
              </w:tc>
            </w:tr>
            <w:tr w:rsidR="004E6B01" w:rsidRPr="00C26171" w14:paraId="1F97BB54" w14:textId="77777777" w:rsidTr="003D3747">
              <w:trPr>
                <w:trHeight w:val="285"/>
              </w:trPr>
              <w:tc>
                <w:tcPr>
                  <w:tcW w:w="1905"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2F184B4" w14:textId="77777777" w:rsidR="004E6B01" w:rsidRPr="00AD3C38" w:rsidRDefault="004E6B01" w:rsidP="003D3747">
                  <w:pPr>
                    <w:pStyle w:val="BodyTextIndent1"/>
                    <w:spacing w:after="63"/>
                    <w:ind w:left="0"/>
                    <w:rPr>
                      <w:rFonts w:cs="Arial"/>
                      <w:sz w:val="16"/>
                      <w:szCs w:val="16"/>
                    </w:rPr>
                  </w:pPr>
                  <w:r w:rsidRPr="00AD3C38">
                    <w:rPr>
                      <w:rFonts w:cs="Arial"/>
                      <w:color w:val="000000"/>
                      <w:sz w:val="16"/>
                      <w:szCs w:val="16"/>
                    </w:rPr>
                    <w:t>Partial allowed</w:t>
                  </w:r>
                </w:p>
              </w:tc>
              <w:tc>
                <w:tcPr>
                  <w:tcW w:w="2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367CD385" w14:textId="77777777" w:rsidR="004E6B01" w:rsidRPr="00AD3C38" w:rsidRDefault="004E6B01" w:rsidP="003D3747">
                  <w:pPr>
                    <w:pStyle w:val="BodyTextIndent1"/>
                    <w:spacing w:after="63"/>
                    <w:ind w:left="0"/>
                    <w:rPr>
                      <w:rFonts w:cs="Arial"/>
                      <w:sz w:val="16"/>
                      <w:szCs w:val="16"/>
                    </w:rPr>
                  </w:pPr>
                  <w:r w:rsidRPr="00AD3C38">
                    <w:rPr>
                      <w:rFonts w:cs="Arial"/>
                      <w:color w:val="000000"/>
                      <w:sz w:val="16"/>
                      <w:szCs w:val="16"/>
                    </w:rPr>
                    <w:t>Y</w:t>
                  </w:r>
                </w:p>
              </w:tc>
              <w:tc>
                <w:tcPr>
                  <w:tcW w:w="39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6DCB5EF8" w14:textId="77777777" w:rsidR="004E6B01" w:rsidRPr="00AD3C38" w:rsidRDefault="004E6B01" w:rsidP="003D3747">
                  <w:pPr>
                    <w:pStyle w:val="BodyTextIndent1"/>
                    <w:spacing w:after="63"/>
                    <w:ind w:left="0"/>
                    <w:rPr>
                      <w:rFonts w:cs="Arial"/>
                      <w:sz w:val="16"/>
                      <w:szCs w:val="16"/>
                    </w:rPr>
                  </w:pPr>
                  <w:r w:rsidRPr="00AD3C38">
                    <w:rPr>
                      <w:rFonts w:cs="Arial"/>
                      <w:color w:val="000000"/>
                      <w:sz w:val="16"/>
                      <w:szCs w:val="16"/>
                    </w:rPr>
                    <w:t>Y</w:t>
                  </w:r>
                </w:p>
              </w:tc>
              <w:tc>
                <w:tcPr>
                  <w:tcW w:w="34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E073F24" w14:textId="77777777" w:rsidR="004E6B01" w:rsidRPr="00AD3C38" w:rsidRDefault="004E6B01" w:rsidP="003D3747">
                  <w:pPr>
                    <w:pStyle w:val="BodyTextIndent1"/>
                    <w:spacing w:after="63"/>
                    <w:ind w:left="0"/>
                    <w:rPr>
                      <w:rFonts w:cs="Arial"/>
                      <w:sz w:val="16"/>
                      <w:szCs w:val="16"/>
                    </w:rPr>
                  </w:pPr>
                  <w:r w:rsidRPr="00AD3C38">
                    <w:rPr>
                      <w:rFonts w:cs="Arial"/>
                      <w:color w:val="000000"/>
                      <w:sz w:val="16"/>
                      <w:szCs w:val="16"/>
                    </w:rPr>
                    <w:t>N</w:t>
                  </w:r>
                </w:p>
              </w:tc>
              <w:tc>
                <w:tcPr>
                  <w:tcW w:w="34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670E030B" w14:textId="77777777" w:rsidR="004E6B01" w:rsidRPr="00AD3C38" w:rsidRDefault="004E6B01" w:rsidP="003D3747">
                  <w:pPr>
                    <w:pStyle w:val="BodyTextIndent1"/>
                    <w:spacing w:after="63"/>
                    <w:ind w:left="0"/>
                    <w:rPr>
                      <w:rFonts w:cs="Arial"/>
                      <w:sz w:val="16"/>
                      <w:szCs w:val="16"/>
                    </w:rPr>
                  </w:pPr>
                  <w:r w:rsidRPr="00AD3C38">
                    <w:rPr>
                      <w:rFonts w:cs="Arial"/>
                      <w:color w:val="000000"/>
                      <w:sz w:val="16"/>
                      <w:szCs w:val="16"/>
                    </w:rPr>
                    <w:t>N</w:t>
                  </w:r>
                </w:p>
              </w:tc>
            </w:tr>
            <w:tr w:rsidR="004E6B01" w:rsidRPr="00C26171" w14:paraId="75D6455D" w14:textId="77777777" w:rsidTr="003D3747">
              <w:trPr>
                <w:trHeight w:val="285"/>
              </w:trPr>
              <w:tc>
                <w:tcPr>
                  <w:tcW w:w="190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AFA426F" w14:textId="77777777" w:rsidR="004E6B01" w:rsidRPr="00AD3C38" w:rsidRDefault="004E6B01" w:rsidP="003D3747">
                  <w:pPr>
                    <w:pStyle w:val="BodyTextIndent1"/>
                    <w:spacing w:after="63"/>
                    <w:ind w:left="0"/>
                    <w:rPr>
                      <w:rFonts w:cs="Arial"/>
                      <w:sz w:val="16"/>
                      <w:szCs w:val="16"/>
                    </w:rPr>
                  </w:pPr>
                  <w:r w:rsidRPr="00AD3C38">
                    <w:rPr>
                      <w:rFonts w:cs="Arial"/>
                      <w:color w:val="000000"/>
                      <w:sz w:val="16"/>
                      <w:szCs w:val="16"/>
                    </w:rPr>
                    <w:t>Multiple allowed</w:t>
                  </w:r>
                </w:p>
              </w:tc>
              <w:tc>
                <w:tcPr>
                  <w:tcW w:w="2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DD369A7" w14:textId="77777777" w:rsidR="004E6B01" w:rsidRPr="00AD3C38" w:rsidRDefault="004E6B01" w:rsidP="003D3747">
                  <w:pPr>
                    <w:pStyle w:val="BodyTextIndent1"/>
                    <w:spacing w:after="63"/>
                    <w:ind w:left="0"/>
                    <w:rPr>
                      <w:rFonts w:cs="Arial"/>
                      <w:sz w:val="16"/>
                      <w:szCs w:val="16"/>
                    </w:rPr>
                  </w:pPr>
                  <w:r w:rsidRPr="00AD3C38">
                    <w:rPr>
                      <w:rFonts w:cs="Arial"/>
                      <w:color w:val="000000"/>
                      <w:sz w:val="16"/>
                      <w:szCs w:val="16"/>
                    </w:rPr>
                    <w:t>Y</w:t>
                  </w:r>
                </w:p>
              </w:tc>
              <w:tc>
                <w:tcPr>
                  <w:tcW w:w="39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288F088" w14:textId="77777777" w:rsidR="004E6B01" w:rsidRPr="00AD3C38" w:rsidRDefault="004E6B01" w:rsidP="003D3747">
                  <w:pPr>
                    <w:pStyle w:val="BodyTextIndent1"/>
                    <w:spacing w:after="63"/>
                    <w:ind w:left="0"/>
                    <w:rPr>
                      <w:rFonts w:cs="Arial"/>
                      <w:sz w:val="16"/>
                      <w:szCs w:val="16"/>
                    </w:rPr>
                  </w:pPr>
                  <w:r w:rsidRPr="00AD3C38">
                    <w:rPr>
                      <w:rFonts w:cs="Arial"/>
                      <w:color w:val="000000"/>
                      <w:sz w:val="16"/>
                      <w:szCs w:val="16"/>
                    </w:rPr>
                    <w:t>N</w:t>
                  </w:r>
                </w:p>
              </w:tc>
              <w:tc>
                <w:tcPr>
                  <w:tcW w:w="3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A80421C" w14:textId="77777777" w:rsidR="004E6B01" w:rsidRPr="00AD3C38" w:rsidRDefault="004E6B01" w:rsidP="003D3747">
                  <w:pPr>
                    <w:pStyle w:val="BodyTextIndent1"/>
                    <w:spacing w:after="63"/>
                    <w:ind w:left="0"/>
                    <w:rPr>
                      <w:rFonts w:cs="Arial"/>
                      <w:sz w:val="16"/>
                      <w:szCs w:val="16"/>
                    </w:rPr>
                  </w:pPr>
                  <w:r w:rsidRPr="00AD3C38">
                    <w:rPr>
                      <w:rFonts w:cs="Arial"/>
                      <w:color w:val="000000"/>
                      <w:sz w:val="16"/>
                      <w:szCs w:val="16"/>
                    </w:rPr>
                    <w:t>Y</w:t>
                  </w:r>
                </w:p>
              </w:tc>
              <w:tc>
                <w:tcPr>
                  <w:tcW w:w="3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5750891" w14:textId="77777777" w:rsidR="004E6B01" w:rsidRPr="00AD3C38" w:rsidRDefault="004E6B01" w:rsidP="003D3747">
                  <w:pPr>
                    <w:pStyle w:val="BodyTextIndent1"/>
                    <w:spacing w:after="63"/>
                    <w:ind w:left="0"/>
                    <w:rPr>
                      <w:rFonts w:cs="Arial"/>
                      <w:sz w:val="16"/>
                      <w:szCs w:val="16"/>
                    </w:rPr>
                  </w:pPr>
                  <w:r w:rsidRPr="00AD3C38">
                    <w:rPr>
                      <w:rFonts w:cs="Arial"/>
                      <w:color w:val="000000"/>
                      <w:sz w:val="16"/>
                      <w:szCs w:val="16"/>
                    </w:rPr>
                    <w:t>N</w:t>
                  </w:r>
                </w:p>
              </w:tc>
            </w:tr>
            <w:tr w:rsidR="004E6B01" w:rsidRPr="00C26171" w14:paraId="051DAE33" w14:textId="77777777" w:rsidTr="003D3747">
              <w:trPr>
                <w:trHeight w:val="285"/>
              </w:trPr>
              <w:tc>
                <w:tcPr>
                  <w:tcW w:w="190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83004CF" w14:textId="77777777" w:rsidR="004E6B01" w:rsidRPr="00AD3C38" w:rsidRDefault="004E6B01" w:rsidP="003D3747">
                  <w:pPr>
                    <w:pStyle w:val="BodyTextIndent1"/>
                    <w:spacing w:after="63"/>
                    <w:ind w:left="190"/>
                    <w:rPr>
                      <w:rFonts w:cs="Arial"/>
                      <w:sz w:val="16"/>
                      <w:szCs w:val="16"/>
                    </w:rPr>
                  </w:pPr>
                </w:p>
              </w:tc>
              <w:tc>
                <w:tcPr>
                  <w:tcW w:w="2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5355523" w14:textId="77777777" w:rsidR="004E6B01" w:rsidRPr="00AD3C38" w:rsidRDefault="004E6B01" w:rsidP="003D3747">
                  <w:pPr>
                    <w:pStyle w:val="BodyTextIndent1"/>
                    <w:spacing w:after="63"/>
                    <w:ind w:left="190"/>
                    <w:jc w:val="center"/>
                    <w:rPr>
                      <w:rFonts w:cs="Arial"/>
                      <w:sz w:val="16"/>
                      <w:szCs w:val="16"/>
                    </w:rPr>
                  </w:pPr>
                </w:p>
              </w:tc>
              <w:tc>
                <w:tcPr>
                  <w:tcW w:w="39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A0FF4B0" w14:textId="77777777" w:rsidR="004E6B01" w:rsidRPr="00AD3C38" w:rsidRDefault="004E6B01" w:rsidP="003D3747">
                  <w:pPr>
                    <w:pStyle w:val="BodyTextIndent1"/>
                    <w:spacing w:after="63"/>
                    <w:ind w:left="190"/>
                    <w:jc w:val="center"/>
                    <w:rPr>
                      <w:rFonts w:cs="Arial"/>
                      <w:sz w:val="16"/>
                      <w:szCs w:val="16"/>
                    </w:rPr>
                  </w:pPr>
                </w:p>
              </w:tc>
              <w:tc>
                <w:tcPr>
                  <w:tcW w:w="3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12AB6AB" w14:textId="77777777" w:rsidR="004E6B01" w:rsidRPr="00AD3C38" w:rsidRDefault="004E6B01" w:rsidP="003D3747">
                  <w:pPr>
                    <w:pStyle w:val="BodyTextIndent1"/>
                    <w:spacing w:after="63"/>
                    <w:ind w:left="190"/>
                    <w:jc w:val="center"/>
                    <w:rPr>
                      <w:rFonts w:cs="Arial"/>
                      <w:sz w:val="16"/>
                      <w:szCs w:val="16"/>
                    </w:rPr>
                  </w:pPr>
                </w:p>
              </w:tc>
              <w:tc>
                <w:tcPr>
                  <w:tcW w:w="3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EAE7078" w14:textId="77777777" w:rsidR="004E6B01" w:rsidRPr="00AD3C38" w:rsidRDefault="004E6B01" w:rsidP="003D3747">
                  <w:pPr>
                    <w:pStyle w:val="BodyTextIndent1"/>
                    <w:spacing w:after="63"/>
                    <w:ind w:left="190"/>
                    <w:jc w:val="center"/>
                    <w:rPr>
                      <w:rFonts w:cs="Arial"/>
                      <w:sz w:val="16"/>
                      <w:szCs w:val="16"/>
                    </w:rPr>
                  </w:pPr>
                </w:p>
              </w:tc>
            </w:tr>
            <w:tr w:rsidR="004E6B01" w:rsidRPr="00C26171" w14:paraId="4348D704" w14:textId="77777777" w:rsidTr="003D3747">
              <w:trPr>
                <w:trHeight w:val="285"/>
              </w:trPr>
              <w:tc>
                <w:tcPr>
                  <w:tcW w:w="190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EB07EB7" w14:textId="77777777" w:rsidR="004E6B01" w:rsidRPr="00AD3C38" w:rsidRDefault="004E6B01" w:rsidP="003D3747">
                  <w:pPr>
                    <w:pStyle w:val="BodyTextIndent1"/>
                    <w:spacing w:after="63"/>
                    <w:ind w:left="0"/>
                    <w:rPr>
                      <w:rFonts w:cs="Arial"/>
                      <w:sz w:val="16"/>
                      <w:szCs w:val="16"/>
                    </w:rPr>
                  </w:pPr>
                  <w:r w:rsidRPr="00AD3C38">
                    <w:rPr>
                      <w:rFonts w:cs="Arial"/>
                      <w:color w:val="000000"/>
                      <w:sz w:val="16"/>
                      <w:szCs w:val="16"/>
                    </w:rPr>
                    <w:t>48B - Not set</w:t>
                  </w:r>
                </w:p>
              </w:tc>
              <w:tc>
                <w:tcPr>
                  <w:tcW w:w="2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3FA286B" w14:textId="77777777" w:rsidR="004E6B01" w:rsidRPr="00AD3C38" w:rsidRDefault="004E6B01" w:rsidP="003D3747">
                  <w:pPr>
                    <w:pStyle w:val="BodyTextIndent1"/>
                    <w:spacing w:after="63"/>
                    <w:ind w:left="0"/>
                    <w:rPr>
                      <w:rFonts w:cs="Arial"/>
                      <w:sz w:val="16"/>
                      <w:szCs w:val="16"/>
                    </w:rPr>
                  </w:pPr>
                  <w:r w:rsidRPr="00AD3C38">
                    <w:rPr>
                      <w:rFonts w:cs="Arial"/>
                      <w:color w:val="000000"/>
                      <w:sz w:val="16"/>
                      <w:szCs w:val="16"/>
                    </w:rPr>
                    <w:t>X</w:t>
                  </w:r>
                </w:p>
              </w:tc>
              <w:tc>
                <w:tcPr>
                  <w:tcW w:w="39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EED66F7" w14:textId="77777777" w:rsidR="004E6B01" w:rsidRPr="00AD3C38" w:rsidRDefault="004E6B01" w:rsidP="003D3747">
                  <w:pPr>
                    <w:pStyle w:val="BodyTextIndent1"/>
                    <w:spacing w:after="63"/>
                    <w:ind w:left="190"/>
                    <w:jc w:val="center"/>
                    <w:rPr>
                      <w:rFonts w:cs="Arial"/>
                      <w:sz w:val="16"/>
                      <w:szCs w:val="16"/>
                    </w:rPr>
                  </w:pPr>
                </w:p>
              </w:tc>
              <w:tc>
                <w:tcPr>
                  <w:tcW w:w="3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493E042" w14:textId="77777777" w:rsidR="004E6B01" w:rsidRPr="00AD3C38" w:rsidRDefault="004E6B01" w:rsidP="003D3747">
                  <w:pPr>
                    <w:pStyle w:val="BodyTextIndent1"/>
                    <w:spacing w:after="63"/>
                    <w:ind w:left="0"/>
                    <w:rPr>
                      <w:rFonts w:cs="Arial"/>
                      <w:sz w:val="16"/>
                      <w:szCs w:val="16"/>
                    </w:rPr>
                  </w:pPr>
                </w:p>
              </w:tc>
              <w:tc>
                <w:tcPr>
                  <w:tcW w:w="3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80F053E" w14:textId="77777777" w:rsidR="004E6B01" w:rsidRPr="00AD3C38" w:rsidRDefault="004E6B01" w:rsidP="003D3747">
                  <w:pPr>
                    <w:pStyle w:val="BodyTextIndent1"/>
                    <w:spacing w:after="63"/>
                    <w:ind w:left="190"/>
                    <w:jc w:val="center"/>
                    <w:rPr>
                      <w:rFonts w:cs="Arial"/>
                      <w:sz w:val="16"/>
                      <w:szCs w:val="16"/>
                    </w:rPr>
                  </w:pPr>
                </w:p>
              </w:tc>
            </w:tr>
            <w:tr w:rsidR="004E6B01" w:rsidRPr="00C26171" w14:paraId="5111F9D0" w14:textId="77777777" w:rsidTr="003D3747">
              <w:trPr>
                <w:trHeight w:val="285"/>
              </w:trPr>
              <w:tc>
                <w:tcPr>
                  <w:tcW w:w="190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C6D96D5" w14:textId="77777777" w:rsidR="004E6B01" w:rsidRPr="00AD3C38" w:rsidRDefault="004E6B01" w:rsidP="003D3747">
                  <w:pPr>
                    <w:pStyle w:val="BodyTextIndent1"/>
                    <w:spacing w:after="63"/>
                    <w:ind w:left="0"/>
                    <w:rPr>
                      <w:rFonts w:cs="Arial"/>
                      <w:sz w:val="16"/>
                      <w:szCs w:val="16"/>
                    </w:rPr>
                  </w:pPr>
                  <w:r w:rsidRPr="00AD3C38">
                    <w:rPr>
                      <w:rFonts w:cs="Arial"/>
                      <w:bCs/>
                      <w:color w:val="000000"/>
                      <w:sz w:val="16"/>
                      <w:szCs w:val="16"/>
                    </w:rPr>
                    <w:t>NMLT</w:t>
                  </w:r>
                </w:p>
              </w:tc>
              <w:tc>
                <w:tcPr>
                  <w:tcW w:w="2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340562C" w14:textId="77777777" w:rsidR="004E6B01" w:rsidRPr="00AD3C38" w:rsidRDefault="004E6B01" w:rsidP="003D3747">
                  <w:pPr>
                    <w:pStyle w:val="BodyTextIndent1"/>
                    <w:spacing w:after="63"/>
                    <w:ind w:left="190"/>
                    <w:jc w:val="center"/>
                    <w:rPr>
                      <w:rFonts w:cs="Arial"/>
                      <w:sz w:val="16"/>
                      <w:szCs w:val="16"/>
                    </w:rPr>
                  </w:pPr>
                </w:p>
              </w:tc>
              <w:tc>
                <w:tcPr>
                  <w:tcW w:w="39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636CC4D" w14:textId="77777777" w:rsidR="004E6B01" w:rsidRPr="00AD3C38" w:rsidRDefault="004E6B01" w:rsidP="003D3747">
                  <w:pPr>
                    <w:pStyle w:val="BodyTextIndent1"/>
                    <w:spacing w:after="63"/>
                    <w:ind w:left="0"/>
                    <w:rPr>
                      <w:rFonts w:cs="Arial"/>
                      <w:sz w:val="16"/>
                      <w:szCs w:val="16"/>
                    </w:rPr>
                  </w:pPr>
                  <w:r w:rsidRPr="00AD3C38">
                    <w:rPr>
                      <w:rFonts w:cs="Arial"/>
                      <w:bCs/>
                      <w:color w:val="000000"/>
                      <w:sz w:val="16"/>
                      <w:szCs w:val="16"/>
                    </w:rPr>
                    <w:t>X</w:t>
                  </w:r>
                </w:p>
              </w:tc>
              <w:tc>
                <w:tcPr>
                  <w:tcW w:w="3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F485240" w14:textId="77777777" w:rsidR="004E6B01" w:rsidRPr="00AD3C38" w:rsidRDefault="004E6B01" w:rsidP="003D3747">
                  <w:pPr>
                    <w:pStyle w:val="BodyTextIndent1"/>
                    <w:spacing w:after="63"/>
                    <w:ind w:left="0"/>
                    <w:rPr>
                      <w:rFonts w:cs="Arial"/>
                      <w:sz w:val="16"/>
                      <w:szCs w:val="16"/>
                    </w:rPr>
                  </w:pPr>
                </w:p>
              </w:tc>
              <w:tc>
                <w:tcPr>
                  <w:tcW w:w="3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4886EDE" w14:textId="77777777" w:rsidR="004E6B01" w:rsidRPr="00AD3C38" w:rsidRDefault="004E6B01" w:rsidP="003D3747">
                  <w:pPr>
                    <w:pStyle w:val="BodyTextIndent1"/>
                    <w:spacing w:after="63"/>
                    <w:ind w:left="190"/>
                    <w:jc w:val="center"/>
                    <w:rPr>
                      <w:rFonts w:cs="Arial"/>
                      <w:sz w:val="16"/>
                      <w:szCs w:val="16"/>
                    </w:rPr>
                  </w:pPr>
                </w:p>
              </w:tc>
            </w:tr>
            <w:tr w:rsidR="004E6B01" w:rsidRPr="00C26171" w14:paraId="5F526177" w14:textId="77777777" w:rsidTr="003D3747">
              <w:trPr>
                <w:trHeight w:val="285"/>
              </w:trPr>
              <w:tc>
                <w:tcPr>
                  <w:tcW w:w="190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9A97F1F" w14:textId="77777777" w:rsidR="004E6B01" w:rsidRPr="00AD3C38" w:rsidRDefault="004E6B01" w:rsidP="003D3747">
                  <w:pPr>
                    <w:pStyle w:val="BodyTextIndent1"/>
                    <w:spacing w:after="63"/>
                    <w:ind w:left="0"/>
                    <w:rPr>
                      <w:rFonts w:cs="Arial"/>
                      <w:sz w:val="16"/>
                      <w:szCs w:val="16"/>
                    </w:rPr>
                  </w:pPr>
                  <w:r w:rsidRPr="00AD3C38">
                    <w:rPr>
                      <w:rFonts w:cs="Arial"/>
                      <w:color w:val="000000"/>
                      <w:sz w:val="16"/>
                      <w:szCs w:val="16"/>
                    </w:rPr>
                    <w:t>NPRT</w:t>
                  </w:r>
                </w:p>
              </w:tc>
              <w:tc>
                <w:tcPr>
                  <w:tcW w:w="2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67EAAF1" w14:textId="77777777" w:rsidR="004E6B01" w:rsidRPr="00AD3C38" w:rsidRDefault="004E6B01" w:rsidP="003D3747">
                  <w:pPr>
                    <w:pStyle w:val="BodyTextIndent1"/>
                    <w:spacing w:after="63"/>
                    <w:ind w:left="190"/>
                    <w:jc w:val="center"/>
                    <w:rPr>
                      <w:rFonts w:cs="Arial"/>
                      <w:sz w:val="16"/>
                      <w:szCs w:val="16"/>
                    </w:rPr>
                  </w:pPr>
                </w:p>
              </w:tc>
              <w:tc>
                <w:tcPr>
                  <w:tcW w:w="39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470C1DC" w14:textId="77777777" w:rsidR="004E6B01" w:rsidRPr="00AD3C38" w:rsidRDefault="004E6B01" w:rsidP="003D3747">
                  <w:pPr>
                    <w:pStyle w:val="BodyTextIndent1"/>
                    <w:spacing w:after="63"/>
                    <w:ind w:left="190"/>
                    <w:jc w:val="center"/>
                    <w:rPr>
                      <w:rFonts w:cs="Arial"/>
                      <w:sz w:val="16"/>
                      <w:szCs w:val="16"/>
                    </w:rPr>
                  </w:pPr>
                </w:p>
              </w:tc>
              <w:tc>
                <w:tcPr>
                  <w:tcW w:w="3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4C9D462" w14:textId="77777777" w:rsidR="004E6B01" w:rsidRPr="00AD3C38" w:rsidRDefault="004E6B01" w:rsidP="003D3747">
                  <w:pPr>
                    <w:pStyle w:val="BodyTextIndent1"/>
                    <w:spacing w:after="63"/>
                    <w:ind w:left="0"/>
                    <w:rPr>
                      <w:rFonts w:cs="Arial"/>
                      <w:sz w:val="16"/>
                      <w:szCs w:val="16"/>
                    </w:rPr>
                  </w:pPr>
                  <w:r w:rsidRPr="00AD3C38">
                    <w:rPr>
                      <w:rFonts w:cs="Arial"/>
                      <w:color w:val="000000"/>
                      <w:sz w:val="16"/>
                      <w:szCs w:val="16"/>
                    </w:rPr>
                    <w:t>X</w:t>
                  </w:r>
                </w:p>
              </w:tc>
              <w:tc>
                <w:tcPr>
                  <w:tcW w:w="3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DE5AE09" w14:textId="77777777" w:rsidR="004E6B01" w:rsidRPr="00AD3C38" w:rsidRDefault="004E6B01" w:rsidP="003D3747">
                  <w:pPr>
                    <w:pStyle w:val="BodyTextIndent1"/>
                    <w:spacing w:after="63"/>
                    <w:ind w:left="190"/>
                    <w:jc w:val="center"/>
                    <w:rPr>
                      <w:rFonts w:cs="Arial"/>
                      <w:sz w:val="16"/>
                      <w:szCs w:val="16"/>
                    </w:rPr>
                  </w:pPr>
                </w:p>
              </w:tc>
            </w:tr>
            <w:tr w:rsidR="004E6B01" w:rsidRPr="00C26171" w14:paraId="54D9CC6D" w14:textId="77777777" w:rsidTr="003D3747">
              <w:trPr>
                <w:trHeight w:val="285"/>
              </w:trPr>
              <w:tc>
                <w:tcPr>
                  <w:tcW w:w="190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671F608" w14:textId="77777777" w:rsidR="004E6B01" w:rsidRPr="00AD3C38" w:rsidRDefault="004E6B01" w:rsidP="003D3747">
                  <w:pPr>
                    <w:pStyle w:val="BodyTextIndent1"/>
                    <w:spacing w:after="63"/>
                    <w:ind w:left="0"/>
                    <w:rPr>
                      <w:rFonts w:cs="Arial"/>
                      <w:sz w:val="16"/>
                      <w:szCs w:val="16"/>
                    </w:rPr>
                  </w:pPr>
                  <w:r w:rsidRPr="00AD3C38">
                    <w:rPr>
                      <w:rFonts w:cs="Arial"/>
                      <w:bCs/>
                      <w:color w:val="000000"/>
                      <w:sz w:val="16"/>
                      <w:szCs w:val="16"/>
                    </w:rPr>
                    <w:t>NMPT</w:t>
                  </w:r>
                </w:p>
              </w:tc>
              <w:tc>
                <w:tcPr>
                  <w:tcW w:w="2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CF88F04" w14:textId="77777777" w:rsidR="004E6B01" w:rsidRPr="00AD3C38" w:rsidRDefault="004E6B01" w:rsidP="003D3747">
                  <w:pPr>
                    <w:pStyle w:val="BodyTextIndent1"/>
                    <w:spacing w:after="63"/>
                    <w:ind w:left="190"/>
                    <w:jc w:val="center"/>
                    <w:rPr>
                      <w:rFonts w:cs="Arial"/>
                      <w:sz w:val="16"/>
                      <w:szCs w:val="16"/>
                    </w:rPr>
                  </w:pPr>
                </w:p>
              </w:tc>
              <w:tc>
                <w:tcPr>
                  <w:tcW w:w="39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693348A" w14:textId="77777777" w:rsidR="004E6B01" w:rsidRPr="00AD3C38" w:rsidRDefault="004E6B01" w:rsidP="003D3747">
                  <w:pPr>
                    <w:pStyle w:val="BodyTextIndent1"/>
                    <w:spacing w:after="63"/>
                    <w:ind w:left="190"/>
                    <w:jc w:val="center"/>
                    <w:rPr>
                      <w:rFonts w:cs="Arial"/>
                      <w:sz w:val="16"/>
                      <w:szCs w:val="16"/>
                    </w:rPr>
                  </w:pPr>
                </w:p>
              </w:tc>
              <w:tc>
                <w:tcPr>
                  <w:tcW w:w="3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85372CA" w14:textId="77777777" w:rsidR="004E6B01" w:rsidRPr="00AD3C38" w:rsidRDefault="004E6B01" w:rsidP="003D3747">
                  <w:pPr>
                    <w:pStyle w:val="BodyTextIndent1"/>
                    <w:spacing w:after="63"/>
                    <w:ind w:left="0"/>
                    <w:rPr>
                      <w:rFonts w:cs="Arial"/>
                      <w:sz w:val="16"/>
                      <w:szCs w:val="16"/>
                    </w:rPr>
                  </w:pPr>
                </w:p>
              </w:tc>
              <w:tc>
                <w:tcPr>
                  <w:tcW w:w="3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467955C" w14:textId="77777777" w:rsidR="004E6B01" w:rsidRPr="00AD3C38" w:rsidRDefault="004E6B01" w:rsidP="003D3747">
                  <w:pPr>
                    <w:pStyle w:val="BodyTextIndent1"/>
                    <w:spacing w:after="63"/>
                    <w:ind w:left="0"/>
                    <w:rPr>
                      <w:rFonts w:cs="Arial"/>
                      <w:sz w:val="16"/>
                      <w:szCs w:val="16"/>
                    </w:rPr>
                  </w:pPr>
                  <w:r w:rsidRPr="00AD3C38">
                    <w:rPr>
                      <w:rFonts w:cs="Arial"/>
                      <w:bCs/>
                      <w:color w:val="000000"/>
                      <w:sz w:val="16"/>
                      <w:szCs w:val="16"/>
                    </w:rPr>
                    <w:t>X</w:t>
                  </w:r>
                </w:p>
              </w:tc>
            </w:tr>
          </w:tbl>
          <w:p w14:paraId="428461EA" w14:textId="77777777" w:rsidR="004E6B01" w:rsidRPr="00603799" w:rsidRDefault="004E6B01" w:rsidP="003D3747">
            <w:pPr>
              <w:pStyle w:val="TableText"/>
              <w:spacing w:before="31" w:after="42"/>
              <w:rPr>
                <w:rFonts w:eastAsia="Times New Roman" w:cs="Arial"/>
                <w:color w:val="000000"/>
                <w:szCs w:val="18"/>
              </w:rPr>
            </w:pPr>
          </w:p>
        </w:tc>
      </w:tr>
    </w:tbl>
    <w:p w14:paraId="20244961" w14:textId="77777777" w:rsidR="00F23653" w:rsidRDefault="00F23653" w:rsidP="00F23653">
      <w:pPr>
        <w:pStyle w:val="BodyText"/>
      </w:pPr>
      <w:bookmarkStart w:id="182" w:name="_Toc40607131"/>
      <w:bookmarkStart w:id="183" w:name="_Ref61861860"/>
    </w:p>
    <w:p w14:paraId="5D4B82BA" w14:textId="5CF0E23E" w:rsidR="00F23653" w:rsidRDefault="00F23653" w:rsidP="00F23653">
      <w:pPr>
        <w:pStyle w:val="BodyText"/>
        <w:rPr>
          <w:lang w:val="en-GB" w:eastAsia="en-GB"/>
        </w:rPr>
      </w:pPr>
      <w:r w:rsidRPr="00B57509">
        <w:t xml:space="preserve">Where the </w:t>
      </w:r>
      <w:r>
        <w:t>Issuance</w:t>
      </w:r>
      <w:r w:rsidRPr="00B57509">
        <w:t xml:space="preserve"> details exceed 150 x 65 characters in 77U, </w:t>
      </w:r>
      <w:r>
        <w:rPr>
          <w:lang w:val="en-GB" w:eastAsia="en-GB"/>
        </w:rPr>
        <w:t xml:space="preserve">then </w:t>
      </w:r>
      <w:r w:rsidRPr="00D114B8">
        <w:rPr>
          <w:lang w:val="en-GB" w:eastAsia="en-GB"/>
        </w:rPr>
        <w:t>the continuation messages</w:t>
      </w:r>
      <w:r>
        <w:rPr>
          <w:lang w:val="en-GB" w:eastAsia="en-GB"/>
        </w:rPr>
        <w:t xml:space="preserve"> are</w:t>
      </w:r>
      <w:r w:rsidRPr="00D114B8">
        <w:rPr>
          <w:lang w:val="en-GB" w:eastAsia="en-GB"/>
        </w:rPr>
        <w:t xml:space="preserve"> combined into </w:t>
      </w:r>
      <w:r>
        <w:rPr>
          <w:lang w:val="en-GB" w:eastAsia="en-GB"/>
        </w:rPr>
        <w:t xml:space="preserve">the </w:t>
      </w:r>
      <w:r w:rsidRPr="00D114B8">
        <w:rPr>
          <w:lang w:val="en-GB" w:eastAsia="en-GB"/>
        </w:rPr>
        <w:t>main details</w:t>
      </w:r>
      <w:r>
        <w:rPr>
          <w:lang w:val="en-GB" w:eastAsia="en-GB"/>
        </w:rPr>
        <w:t>.</w:t>
      </w:r>
    </w:p>
    <w:tbl>
      <w:tblPr>
        <w:tblStyle w:val="TableGridHeader18"/>
        <w:tblW w:w="0" w:type="auto"/>
        <w:tblLook w:val="04A0" w:firstRow="1" w:lastRow="0" w:firstColumn="1" w:lastColumn="0" w:noHBand="0" w:noVBand="1"/>
      </w:tblPr>
      <w:tblGrid>
        <w:gridCol w:w="1594"/>
        <w:gridCol w:w="4125"/>
        <w:gridCol w:w="4161"/>
      </w:tblGrid>
      <w:tr w:rsidR="00A80A69" w:rsidRPr="00A80A69" w14:paraId="512D28AC" w14:textId="77777777" w:rsidTr="003D3747">
        <w:trPr>
          <w:cnfStyle w:val="100000000000" w:firstRow="1" w:lastRow="0" w:firstColumn="0" w:lastColumn="0" w:oddVBand="0" w:evenVBand="0" w:oddHBand="0" w:evenHBand="0" w:firstRowFirstColumn="0" w:firstRowLastColumn="0" w:lastRowFirstColumn="0" w:lastRowLastColumn="0"/>
          <w:trHeight w:val="315"/>
        </w:trPr>
        <w:tc>
          <w:tcPr>
            <w:tcW w:w="2040" w:type="dxa"/>
            <w:hideMark/>
          </w:tcPr>
          <w:p w14:paraId="59F442EE" w14:textId="77777777" w:rsidR="00A80A69" w:rsidRPr="00A80A69" w:rsidRDefault="00A80A69" w:rsidP="00807245">
            <w:pPr>
              <w:pStyle w:val="TableHead"/>
              <w:rPr>
                <w:lang w:val="en-GB"/>
              </w:rPr>
            </w:pPr>
            <w:r w:rsidRPr="00A80A69">
              <w:rPr>
                <w:lang w:val="en-GB"/>
              </w:rPr>
              <w:t>Tag</w:t>
            </w:r>
          </w:p>
        </w:tc>
        <w:tc>
          <w:tcPr>
            <w:tcW w:w="5380" w:type="dxa"/>
            <w:hideMark/>
          </w:tcPr>
          <w:p w14:paraId="0AB89ADA" w14:textId="77777777" w:rsidR="00A80A69" w:rsidRPr="00A80A69" w:rsidRDefault="00A80A69" w:rsidP="00807245">
            <w:pPr>
              <w:pStyle w:val="TableHead"/>
              <w:rPr>
                <w:lang w:val="en-GB"/>
              </w:rPr>
            </w:pPr>
            <w:r w:rsidRPr="00A80A69">
              <w:rPr>
                <w:lang w:val="en-GB"/>
              </w:rPr>
              <w:t>Field name</w:t>
            </w:r>
          </w:p>
        </w:tc>
        <w:tc>
          <w:tcPr>
            <w:tcW w:w="5380" w:type="dxa"/>
            <w:hideMark/>
          </w:tcPr>
          <w:p w14:paraId="6719505F" w14:textId="77777777" w:rsidR="00A80A69" w:rsidRPr="00A80A69" w:rsidRDefault="00A80A69" w:rsidP="00807245">
            <w:pPr>
              <w:pStyle w:val="TableHead"/>
              <w:rPr>
                <w:lang w:val="en-GB"/>
              </w:rPr>
            </w:pPr>
            <w:r w:rsidRPr="00A80A69">
              <w:rPr>
                <w:lang w:val="en-GB"/>
              </w:rPr>
              <w:t>Mapped From</w:t>
            </w:r>
          </w:p>
        </w:tc>
      </w:tr>
      <w:tr w:rsidR="00A80A69" w:rsidRPr="00A80A69" w14:paraId="4658E89D"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2040" w:type="dxa"/>
            <w:hideMark/>
          </w:tcPr>
          <w:p w14:paraId="4C7E385C" w14:textId="77777777" w:rsidR="00A80A69" w:rsidRPr="00A80A69" w:rsidRDefault="00A80A69" w:rsidP="00807245">
            <w:pPr>
              <w:pStyle w:val="TableText"/>
              <w:rPr>
                <w:lang w:val="en-GB"/>
              </w:rPr>
            </w:pPr>
            <w:r w:rsidRPr="00A80A69">
              <w:rPr>
                <w:lang w:val="en-GB"/>
              </w:rPr>
              <w:t>27</w:t>
            </w:r>
          </w:p>
        </w:tc>
        <w:tc>
          <w:tcPr>
            <w:tcW w:w="5380" w:type="dxa"/>
            <w:hideMark/>
          </w:tcPr>
          <w:p w14:paraId="2144EE27" w14:textId="57D73802" w:rsidR="00A80A69" w:rsidRPr="00A80A69" w:rsidRDefault="00A80A69" w:rsidP="00807245">
            <w:pPr>
              <w:pStyle w:val="TableText"/>
              <w:rPr>
                <w:lang w:val="en-GB"/>
              </w:rPr>
            </w:pPr>
            <w:r w:rsidRPr="00A80A69">
              <w:rPr>
                <w:lang w:val="en-GB"/>
              </w:rPr>
              <w:t>Sequence of Total</w:t>
            </w:r>
          </w:p>
        </w:tc>
        <w:tc>
          <w:tcPr>
            <w:tcW w:w="5380" w:type="dxa"/>
            <w:hideMark/>
          </w:tcPr>
          <w:p w14:paraId="6C7101A4" w14:textId="77777777" w:rsidR="00A80A69" w:rsidRPr="00A80A69" w:rsidRDefault="00A80A69" w:rsidP="00807245">
            <w:pPr>
              <w:pStyle w:val="TableText"/>
              <w:rPr>
                <w:lang w:val="en-GB"/>
              </w:rPr>
            </w:pPr>
            <w:r w:rsidRPr="00A80A69">
              <w:t>Not mapped</w:t>
            </w:r>
          </w:p>
        </w:tc>
      </w:tr>
      <w:tr w:rsidR="00A80A69" w:rsidRPr="00A80A69" w14:paraId="48EE472A"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2040" w:type="dxa"/>
            <w:hideMark/>
          </w:tcPr>
          <w:p w14:paraId="5BE0A893" w14:textId="77777777" w:rsidR="00A80A69" w:rsidRPr="00A80A69" w:rsidRDefault="00A80A69" w:rsidP="00807245">
            <w:pPr>
              <w:pStyle w:val="TableText"/>
              <w:rPr>
                <w:lang w:val="en-GB"/>
              </w:rPr>
            </w:pPr>
            <w:r w:rsidRPr="00A80A69">
              <w:rPr>
                <w:lang w:val="en-GB"/>
              </w:rPr>
              <w:t>20</w:t>
            </w:r>
          </w:p>
        </w:tc>
        <w:tc>
          <w:tcPr>
            <w:tcW w:w="5380" w:type="dxa"/>
            <w:hideMark/>
          </w:tcPr>
          <w:p w14:paraId="54AFEB90" w14:textId="5EE9ED40" w:rsidR="00A80A69" w:rsidRPr="00A80A69" w:rsidRDefault="00A80A69" w:rsidP="00807245">
            <w:pPr>
              <w:pStyle w:val="TableText"/>
              <w:rPr>
                <w:lang w:val="en-GB"/>
              </w:rPr>
            </w:pPr>
            <w:r w:rsidRPr="00A80A69">
              <w:rPr>
                <w:lang w:val="en-GB"/>
              </w:rPr>
              <w:t>Undertaking Number</w:t>
            </w:r>
          </w:p>
        </w:tc>
        <w:tc>
          <w:tcPr>
            <w:tcW w:w="5380" w:type="dxa"/>
            <w:hideMark/>
          </w:tcPr>
          <w:p w14:paraId="7BECDD2F" w14:textId="77777777" w:rsidR="00A80A69" w:rsidRPr="00A80A69" w:rsidRDefault="00A80A69" w:rsidP="00807245">
            <w:pPr>
              <w:pStyle w:val="TableText"/>
              <w:rPr>
                <w:lang w:val="en-GB"/>
              </w:rPr>
            </w:pPr>
            <w:r w:rsidRPr="00A80A69">
              <w:rPr>
                <w:lang w:val="en-GB"/>
              </w:rPr>
              <w:t>Counter received from bank party reference</w:t>
            </w:r>
          </w:p>
        </w:tc>
      </w:tr>
      <w:tr w:rsidR="00A80A69" w:rsidRPr="00A80A69" w14:paraId="5B4233E7"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2040" w:type="dxa"/>
            <w:hideMark/>
          </w:tcPr>
          <w:p w14:paraId="782CF018" w14:textId="77777777" w:rsidR="00A80A69" w:rsidRPr="00A80A69" w:rsidRDefault="00A80A69" w:rsidP="00807245">
            <w:pPr>
              <w:pStyle w:val="TableText"/>
              <w:rPr>
                <w:lang w:val="en-GB"/>
              </w:rPr>
            </w:pPr>
            <w:r w:rsidRPr="00A80A69">
              <w:rPr>
                <w:lang w:val="en-GB"/>
              </w:rPr>
              <w:t>52a</w:t>
            </w:r>
          </w:p>
        </w:tc>
        <w:tc>
          <w:tcPr>
            <w:tcW w:w="5380" w:type="dxa"/>
            <w:hideMark/>
          </w:tcPr>
          <w:p w14:paraId="6F03C0C0" w14:textId="77777777" w:rsidR="00A80A69" w:rsidRPr="00A80A69" w:rsidRDefault="00A80A69" w:rsidP="00807245">
            <w:pPr>
              <w:pStyle w:val="TableText"/>
              <w:rPr>
                <w:lang w:val="en-GB"/>
              </w:rPr>
            </w:pPr>
            <w:r w:rsidRPr="00A80A69">
              <w:rPr>
                <w:lang w:val="en-GB"/>
              </w:rPr>
              <w:t>Issuer</w:t>
            </w:r>
          </w:p>
        </w:tc>
        <w:tc>
          <w:tcPr>
            <w:tcW w:w="5380" w:type="dxa"/>
            <w:hideMark/>
          </w:tcPr>
          <w:p w14:paraId="7E0685A6" w14:textId="77777777" w:rsidR="00A80A69" w:rsidRPr="00A80A69" w:rsidRDefault="00A80A69" w:rsidP="00807245">
            <w:pPr>
              <w:pStyle w:val="TableText"/>
              <w:rPr>
                <w:lang w:val="en-GB"/>
              </w:rPr>
            </w:pPr>
            <w:r w:rsidRPr="00A80A69">
              <w:rPr>
                <w:lang w:val="en-GB"/>
              </w:rPr>
              <w:t>Not mapped</w:t>
            </w:r>
          </w:p>
        </w:tc>
      </w:tr>
      <w:tr w:rsidR="00A80A69" w:rsidRPr="00A80A69" w14:paraId="3BF143D8" w14:textId="77777777" w:rsidTr="003D3747">
        <w:trPr>
          <w:cnfStyle w:val="000000010000" w:firstRow="0" w:lastRow="0" w:firstColumn="0" w:lastColumn="0" w:oddVBand="0" w:evenVBand="0" w:oddHBand="0" w:evenHBand="1" w:firstRowFirstColumn="0" w:firstRowLastColumn="0" w:lastRowFirstColumn="0" w:lastRowLastColumn="0"/>
          <w:trHeight w:val="600"/>
        </w:trPr>
        <w:tc>
          <w:tcPr>
            <w:tcW w:w="2040" w:type="dxa"/>
            <w:hideMark/>
          </w:tcPr>
          <w:p w14:paraId="15CE15D6" w14:textId="77777777" w:rsidR="00A80A69" w:rsidRPr="00A80A69" w:rsidRDefault="00A80A69" w:rsidP="00807245">
            <w:pPr>
              <w:pStyle w:val="TableText"/>
              <w:rPr>
                <w:lang w:val="en-GB"/>
              </w:rPr>
            </w:pPr>
            <w:r w:rsidRPr="00A80A69">
              <w:rPr>
                <w:lang w:val="en-GB"/>
              </w:rPr>
              <w:t>77U</w:t>
            </w:r>
          </w:p>
        </w:tc>
        <w:tc>
          <w:tcPr>
            <w:tcW w:w="5380" w:type="dxa"/>
            <w:hideMark/>
          </w:tcPr>
          <w:p w14:paraId="1E288252" w14:textId="1645594D" w:rsidR="00A80A69" w:rsidRPr="00A80A69" w:rsidRDefault="00A80A69" w:rsidP="00807245">
            <w:pPr>
              <w:pStyle w:val="TableText"/>
              <w:rPr>
                <w:lang w:val="en-GB"/>
              </w:rPr>
            </w:pPr>
            <w:r w:rsidRPr="00A80A69">
              <w:rPr>
                <w:lang w:val="en-GB"/>
              </w:rPr>
              <w:t>Undertaking Terms and Conditions</w:t>
            </w:r>
          </w:p>
        </w:tc>
        <w:tc>
          <w:tcPr>
            <w:tcW w:w="5380" w:type="dxa"/>
            <w:hideMark/>
          </w:tcPr>
          <w:p w14:paraId="131C3385" w14:textId="77777777" w:rsidR="00A80A69" w:rsidRPr="00A80A69" w:rsidRDefault="00A80A69" w:rsidP="00807245">
            <w:pPr>
              <w:pStyle w:val="TableText"/>
              <w:rPr>
                <w:lang w:val="en-GB"/>
              </w:rPr>
            </w:pPr>
            <w:r w:rsidRPr="00A80A69">
              <w:rPr>
                <w:lang w:val="en-GB"/>
              </w:rPr>
              <w:t>Counter received - Undertaking terms and conditions (continuation)</w:t>
            </w:r>
          </w:p>
        </w:tc>
      </w:tr>
      <w:tr w:rsidR="00A80A69" w:rsidRPr="00A80A69" w14:paraId="774FFDA2" w14:textId="77777777" w:rsidTr="003D3747">
        <w:trPr>
          <w:cnfStyle w:val="000000100000" w:firstRow="0" w:lastRow="0" w:firstColumn="0" w:lastColumn="0" w:oddVBand="0" w:evenVBand="0" w:oddHBand="1" w:evenHBand="0" w:firstRowFirstColumn="0" w:firstRowLastColumn="0" w:lastRowFirstColumn="0" w:lastRowLastColumn="0"/>
          <w:trHeight w:val="615"/>
        </w:trPr>
        <w:tc>
          <w:tcPr>
            <w:tcW w:w="2040" w:type="dxa"/>
            <w:hideMark/>
          </w:tcPr>
          <w:p w14:paraId="31C476BC" w14:textId="77777777" w:rsidR="00A80A69" w:rsidRPr="00A80A69" w:rsidRDefault="00A80A69" w:rsidP="00807245">
            <w:pPr>
              <w:pStyle w:val="TableText"/>
              <w:rPr>
                <w:lang w:val="en-GB"/>
              </w:rPr>
            </w:pPr>
            <w:r w:rsidRPr="00A80A69">
              <w:rPr>
                <w:lang w:val="en-GB"/>
              </w:rPr>
              <w:t>77L</w:t>
            </w:r>
          </w:p>
        </w:tc>
        <w:tc>
          <w:tcPr>
            <w:tcW w:w="5380" w:type="dxa"/>
            <w:hideMark/>
          </w:tcPr>
          <w:p w14:paraId="590BC5CA" w14:textId="2DC9600B" w:rsidR="00A80A69" w:rsidRPr="00A80A69" w:rsidRDefault="00A80A69" w:rsidP="00807245">
            <w:pPr>
              <w:pStyle w:val="TableText"/>
              <w:rPr>
                <w:lang w:val="en-GB"/>
              </w:rPr>
            </w:pPr>
            <w:r w:rsidRPr="00A80A69">
              <w:rPr>
                <w:lang w:val="en-GB"/>
              </w:rPr>
              <w:t>Requested Local Undertaking Terms and</w:t>
            </w:r>
            <w:r w:rsidRPr="00A80A69">
              <w:rPr>
                <w:lang w:val="en-GB"/>
              </w:rPr>
              <w:br/>
              <w:t>Conditions</w:t>
            </w:r>
          </w:p>
        </w:tc>
        <w:tc>
          <w:tcPr>
            <w:tcW w:w="5380" w:type="dxa"/>
            <w:hideMark/>
          </w:tcPr>
          <w:p w14:paraId="33AFB8C4" w14:textId="77777777" w:rsidR="00A80A69" w:rsidRPr="00A80A69" w:rsidRDefault="00A80A69" w:rsidP="00807245">
            <w:pPr>
              <w:pStyle w:val="TableText"/>
              <w:rPr>
                <w:lang w:val="en-GB"/>
              </w:rPr>
            </w:pPr>
            <w:r w:rsidRPr="00A80A69">
              <w:rPr>
                <w:lang w:val="en-GB"/>
              </w:rPr>
              <w:t>Local undertaking - Undertaking terms and conditions (continuation)</w:t>
            </w:r>
          </w:p>
        </w:tc>
      </w:tr>
    </w:tbl>
    <w:p w14:paraId="6A836EDA" w14:textId="30D75FC9" w:rsidR="000D3507" w:rsidRDefault="000D3507" w:rsidP="000D3507">
      <w:pPr>
        <w:pStyle w:val="Heading3"/>
      </w:pPr>
      <w:bookmarkStart w:id="184" w:name="_Toc160048716"/>
      <w:r>
        <w:lastRenderedPageBreak/>
        <w:t>MT765 - Guarantee/Standby LC Demand</w:t>
      </w:r>
      <w:bookmarkEnd w:id="182"/>
      <w:bookmarkEnd w:id="183"/>
      <w:bookmarkEnd w:id="184"/>
    </w:p>
    <w:p w14:paraId="4F4097E2" w14:textId="5A342575" w:rsidR="000D3507" w:rsidRDefault="000D3507" w:rsidP="008F1B4F">
      <w:pPr>
        <w:pStyle w:val="BodyText"/>
      </w:pPr>
      <w:r>
        <w:t>The MT765 – Guarantee/Standby LC demand is sent by the Advising bank to the Issuing bank and processed by the Issued Undertaking – Claim received event</w:t>
      </w:r>
      <w:r w:rsidR="00AE2E59">
        <w:t>.</w:t>
      </w:r>
    </w:p>
    <w:tbl>
      <w:tblPr>
        <w:tblStyle w:val="TableGridHeader115"/>
        <w:tblW w:w="0" w:type="auto"/>
        <w:tblLook w:val="04A0" w:firstRow="1" w:lastRow="0" w:firstColumn="1" w:lastColumn="0" w:noHBand="0" w:noVBand="1"/>
      </w:tblPr>
      <w:tblGrid>
        <w:gridCol w:w="1094"/>
        <w:gridCol w:w="3958"/>
        <w:gridCol w:w="3964"/>
      </w:tblGrid>
      <w:tr w:rsidR="008A4D33" w:rsidRPr="005B7A40" w14:paraId="4EC27199" w14:textId="77777777" w:rsidTr="00807245">
        <w:trPr>
          <w:cnfStyle w:val="100000000000" w:firstRow="1" w:lastRow="0" w:firstColumn="0" w:lastColumn="0" w:oddVBand="0" w:evenVBand="0" w:oddHBand="0" w:evenHBand="0" w:firstRowFirstColumn="0" w:firstRowLastColumn="0" w:lastRowFirstColumn="0" w:lastRowLastColumn="0"/>
          <w:trHeight w:val="315"/>
          <w:tblHeader/>
        </w:trPr>
        <w:tc>
          <w:tcPr>
            <w:tcW w:w="1094" w:type="dxa"/>
            <w:hideMark/>
          </w:tcPr>
          <w:p w14:paraId="68264A8F" w14:textId="77777777" w:rsidR="008A4D33" w:rsidRPr="005B7A40" w:rsidRDefault="008A4D33" w:rsidP="00807245">
            <w:pPr>
              <w:pStyle w:val="TableHead"/>
              <w:rPr>
                <w:lang w:val="en-GB"/>
              </w:rPr>
            </w:pPr>
            <w:r w:rsidRPr="005B7A40">
              <w:rPr>
                <w:lang w:val="en-GB"/>
              </w:rPr>
              <w:t>Tag</w:t>
            </w:r>
          </w:p>
        </w:tc>
        <w:tc>
          <w:tcPr>
            <w:tcW w:w="3958" w:type="dxa"/>
            <w:hideMark/>
          </w:tcPr>
          <w:p w14:paraId="200741B1" w14:textId="77777777" w:rsidR="008A4D33" w:rsidRPr="005B7A40" w:rsidRDefault="008A4D33" w:rsidP="00807245">
            <w:pPr>
              <w:pStyle w:val="TableHead"/>
              <w:rPr>
                <w:lang w:val="en-GB"/>
              </w:rPr>
            </w:pPr>
            <w:r w:rsidRPr="005B7A40">
              <w:rPr>
                <w:lang w:val="en-GB"/>
              </w:rPr>
              <w:t>Field name</w:t>
            </w:r>
          </w:p>
        </w:tc>
        <w:tc>
          <w:tcPr>
            <w:tcW w:w="3964" w:type="dxa"/>
            <w:hideMark/>
          </w:tcPr>
          <w:p w14:paraId="516FF2CD" w14:textId="77777777" w:rsidR="008A4D33" w:rsidRPr="005B7A40" w:rsidRDefault="008A4D33" w:rsidP="00807245">
            <w:pPr>
              <w:pStyle w:val="TableHead"/>
              <w:rPr>
                <w:lang w:val="en-GB"/>
              </w:rPr>
            </w:pPr>
            <w:r w:rsidRPr="005B7A40">
              <w:rPr>
                <w:lang w:val="en-GB"/>
              </w:rPr>
              <w:t>Mapped From</w:t>
            </w:r>
          </w:p>
        </w:tc>
      </w:tr>
      <w:tr w:rsidR="008A4D33" w:rsidRPr="005B7A40" w14:paraId="2B47AE52" w14:textId="77777777" w:rsidTr="00A25D96">
        <w:trPr>
          <w:cnfStyle w:val="000000100000" w:firstRow="0" w:lastRow="0" w:firstColumn="0" w:lastColumn="0" w:oddVBand="0" w:evenVBand="0" w:oddHBand="1" w:evenHBand="0" w:firstRowFirstColumn="0" w:firstRowLastColumn="0" w:lastRowFirstColumn="0" w:lastRowLastColumn="0"/>
          <w:trHeight w:val="2196"/>
        </w:trPr>
        <w:tc>
          <w:tcPr>
            <w:tcW w:w="1094" w:type="dxa"/>
            <w:hideMark/>
          </w:tcPr>
          <w:p w14:paraId="148CCD3B" w14:textId="77777777" w:rsidR="008A4D33" w:rsidRPr="005B7A40" w:rsidRDefault="008A4D33" w:rsidP="00807245">
            <w:pPr>
              <w:pStyle w:val="TableText"/>
              <w:rPr>
                <w:lang w:val="en-GB"/>
              </w:rPr>
            </w:pPr>
            <w:r w:rsidRPr="005B7A40">
              <w:rPr>
                <w:lang w:val="en-GB"/>
              </w:rPr>
              <w:t> </w:t>
            </w:r>
          </w:p>
        </w:tc>
        <w:tc>
          <w:tcPr>
            <w:tcW w:w="3958" w:type="dxa"/>
            <w:hideMark/>
          </w:tcPr>
          <w:p w14:paraId="78AA1152" w14:textId="77777777" w:rsidR="008A4D33" w:rsidRPr="005B7A40" w:rsidRDefault="008A4D33" w:rsidP="00807245">
            <w:pPr>
              <w:pStyle w:val="TableText"/>
              <w:rPr>
                <w:lang w:val="en-GB"/>
              </w:rPr>
            </w:pPr>
            <w:r w:rsidRPr="005B7A40">
              <w:t>Sender</w:t>
            </w:r>
          </w:p>
        </w:tc>
        <w:tc>
          <w:tcPr>
            <w:tcW w:w="3964" w:type="dxa"/>
            <w:hideMark/>
          </w:tcPr>
          <w:p w14:paraId="2F675C2B" w14:textId="77777777" w:rsidR="008A4D33" w:rsidRPr="005B7A40" w:rsidRDefault="008A4D33" w:rsidP="00807245">
            <w:pPr>
              <w:pStyle w:val="TableText"/>
              <w:rPr>
                <w:lang w:val="en-GB"/>
              </w:rPr>
            </w:pPr>
            <w:r w:rsidRPr="005B7A40">
              <w:rPr>
                <w:lang w:val="en-GB"/>
              </w:rPr>
              <w:t>Sender BIC used to set the presenting party in the event</w:t>
            </w:r>
            <w:r w:rsidRPr="005B7A40">
              <w:rPr>
                <w:lang w:val="en-GB"/>
              </w:rPr>
              <w:br/>
            </w:r>
            <w:r w:rsidRPr="005B7A40">
              <w:rPr>
                <w:lang w:val="en-GB"/>
              </w:rPr>
              <w:br/>
              <w:t>Matching is as follows: -</w:t>
            </w:r>
            <w:r w:rsidRPr="005B7A40">
              <w:rPr>
                <w:lang w:val="en-GB"/>
              </w:rPr>
              <w:br/>
              <w:t xml:space="preserve">• If ISSU then match to </w:t>
            </w:r>
            <w:proofErr w:type="gramStart"/>
            <w:r w:rsidRPr="005B7A40">
              <w:rPr>
                <w:lang w:val="en-GB"/>
              </w:rPr>
              <w:t>Non-principal</w:t>
            </w:r>
            <w:proofErr w:type="gramEnd"/>
            <w:r w:rsidRPr="005B7A40">
              <w:rPr>
                <w:lang w:val="en-GB"/>
              </w:rPr>
              <w:t xml:space="preserve"> party of Advising bank or Advise through bank, otherwise set to Other presenting party</w:t>
            </w:r>
            <w:r w:rsidRPr="005B7A40">
              <w:rPr>
                <w:lang w:val="en-GB"/>
              </w:rPr>
              <w:br/>
              <w:t>• If ISCO or ICCO then match to Next issuing bank otherwise set to Other presenting party</w:t>
            </w:r>
          </w:p>
        </w:tc>
      </w:tr>
      <w:tr w:rsidR="008A4D33" w:rsidRPr="005B7A40" w14:paraId="61CDCCE3" w14:textId="77777777" w:rsidTr="008A4D33">
        <w:trPr>
          <w:cnfStyle w:val="000000010000" w:firstRow="0" w:lastRow="0" w:firstColumn="0" w:lastColumn="0" w:oddVBand="0" w:evenVBand="0" w:oddHBand="0" w:evenHBand="1" w:firstRowFirstColumn="0" w:firstRowLastColumn="0" w:lastRowFirstColumn="0" w:lastRowLastColumn="0"/>
          <w:trHeight w:val="300"/>
        </w:trPr>
        <w:tc>
          <w:tcPr>
            <w:tcW w:w="1094" w:type="dxa"/>
            <w:hideMark/>
          </w:tcPr>
          <w:p w14:paraId="77F74B50" w14:textId="77777777" w:rsidR="008A4D33" w:rsidRPr="005B7A40" w:rsidRDefault="008A4D33" w:rsidP="00807245">
            <w:pPr>
              <w:pStyle w:val="TableText"/>
              <w:rPr>
                <w:lang w:val="en-GB"/>
              </w:rPr>
            </w:pPr>
            <w:r w:rsidRPr="005B7A40">
              <w:rPr>
                <w:lang w:val="en-GB"/>
              </w:rPr>
              <w:t> </w:t>
            </w:r>
          </w:p>
        </w:tc>
        <w:tc>
          <w:tcPr>
            <w:tcW w:w="3958" w:type="dxa"/>
            <w:hideMark/>
          </w:tcPr>
          <w:p w14:paraId="65113FDC" w14:textId="77777777" w:rsidR="008A4D33" w:rsidRPr="005B7A40" w:rsidRDefault="008A4D33" w:rsidP="00807245">
            <w:pPr>
              <w:pStyle w:val="TableText"/>
              <w:rPr>
                <w:lang w:val="en-GB"/>
              </w:rPr>
            </w:pPr>
            <w:r w:rsidRPr="005B7A40">
              <w:rPr>
                <w:lang w:val="en-GB"/>
              </w:rPr>
              <w:t>Receiver</w:t>
            </w:r>
          </w:p>
        </w:tc>
        <w:tc>
          <w:tcPr>
            <w:tcW w:w="3964" w:type="dxa"/>
            <w:hideMark/>
          </w:tcPr>
          <w:p w14:paraId="61CBC83E" w14:textId="77777777" w:rsidR="008A4D33" w:rsidRPr="005B7A40" w:rsidRDefault="008A4D33" w:rsidP="00807245">
            <w:pPr>
              <w:pStyle w:val="TableText"/>
              <w:rPr>
                <w:lang w:val="en-GB"/>
              </w:rPr>
            </w:pPr>
            <w:r w:rsidRPr="005B7A40">
              <w:rPr>
                <w:lang w:val="en-GB"/>
              </w:rPr>
              <w:t> </w:t>
            </w:r>
          </w:p>
        </w:tc>
      </w:tr>
      <w:tr w:rsidR="008A4D33" w:rsidRPr="005B7A40" w14:paraId="67177534" w14:textId="77777777" w:rsidTr="008A4D33">
        <w:trPr>
          <w:cnfStyle w:val="000000100000" w:firstRow="0" w:lastRow="0" w:firstColumn="0" w:lastColumn="0" w:oddVBand="0" w:evenVBand="0" w:oddHBand="1" w:evenHBand="0" w:firstRowFirstColumn="0" w:firstRowLastColumn="0" w:lastRowFirstColumn="0" w:lastRowLastColumn="0"/>
          <w:trHeight w:val="300"/>
        </w:trPr>
        <w:tc>
          <w:tcPr>
            <w:tcW w:w="1094" w:type="dxa"/>
            <w:hideMark/>
          </w:tcPr>
          <w:p w14:paraId="2F39FC8E" w14:textId="77777777" w:rsidR="008A4D33" w:rsidRPr="005B7A40" w:rsidRDefault="008A4D33" w:rsidP="00807245">
            <w:pPr>
              <w:pStyle w:val="TableText"/>
              <w:rPr>
                <w:lang w:val="en-GB"/>
              </w:rPr>
            </w:pPr>
            <w:r w:rsidRPr="005B7A40">
              <w:t>20</w:t>
            </w:r>
          </w:p>
        </w:tc>
        <w:tc>
          <w:tcPr>
            <w:tcW w:w="3958" w:type="dxa"/>
            <w:hideMark/>
          </w:tcPr>
          <w:p w14:paraId="5E9A9020" w14:textId="77777777" w:rsidR="008A4D33" w:rsidRPr="005B7A40" w:rsidRDefault="008A4D33" w:rsidP="00807245">
            <w:pPr>
              <w:pStyle w:val="TableText"/>
              <w:rPr>
                <w:lang w:val="en-GB"/>
              </w:rPr>
            </w:pPr>
            <w:r w:rsidRPr="005B7A40">
              <w:t>Transaction reference number</w:t>
            </w:r>
          </w:p>
        </w:tc>
        <w:tc>
          <w:tcPr>
            <w:tcW w:w="3964" w:type="dxa"/>
            <w:hideMark/>
          </w:tcPr>
          <w:p w14:paraId="6A9812D5" w14:textId="77777777" w:rsidR="008A4D33" w:rsidRPr="005B7A40" w:rsidRDefault="008A4D33" w:rsidP="00807245">
            <w:pPr>
              <w:pStyle w:val="TableText"/>
              <w:rPr>
                <w:lang w:val="en-GB"/>
              </w:rPr>
            </w:pPr>
            <w:r w:rsidRPr="005B7A40">
              <w:rPr>
                <w:lang w:val="en-GB"/>
              </w:rPr>
              <w:t>Presenter's reference</w:t>
            </w:r>
          </w:p>
        </w:tc>
      </w:tr>
      <w:tr w:rsidR="008A4D33" w:rsidRPr="005B7A40" w14:paraId="0EC60B80" w14:textId="77777777" w:rsidTr="008A4D33">
        <w:trPr>
          <w:cnfStyle w:val="000000010000" w:firstRow="0" w:lastRow="0" w:firstColumn="0" w:lastColumn="0" w:oddVBand="0" w:evenVBand="0" w:oddHBand="0" w:evenHBand="1" w:firstRowFirstColumn="0" w:firstRowLastColumn="0" w:lastRowFirstColumn="0" w:lastRowLastColumn="0"/>
          <w:trHeight w:val="300"/>
        </w:trPr>
        <w:tc>
          <w:tcPr>
            <w:tcW w:w="1094" w:type="dxa"/>
            <w:hideMark/>
          </w:tcPr>
          <w:p w14:paraId="09F84773" w14:textId="77777777" w:rsidR="008A4D33" w:rsidRPr="005B7A40" w:rsidRDefault="008A4D33" w:rsidP="00807245">
            <w:pPr>
              <w:pStyle w:val="TableText"/>
              <w:rPr>
                <w:lang w:val="en-GB"/>
              </w:rPr>
            </w:pPr>
            <w:r w:rsidRPr="005B7A40">
              <w:t>21</w:t>
            </w:r>
          </w:p>
        </w:tc>
        <w:tc>
          <w:tcPr>
            <w:tcW w:w="3958" w:type="dxa"/>
            <w:hideMark/>
          </w:tcPr>
          <w:p w14:paraId="14D9CE69" w14:textId="77777777" w:rsidR="008A4D33" w:rsidRPr="005B7A40" w:rsidRDefault="008A4D33" w:rsidP="00807245">
            <w:pPr>
              <w:pStyle w:val="TableText"/>
              <w:rPr>
                <w:lang w:val="en-GB"/>
              </w:rPr>
            </w:pPr>
            <w:r w:rsidRPr="005B7A40">
              <w:t>Related reference</w:t>
            </w:r>
          </w:p>
        </w:tc>
        <w:tc>
          <w:tcPr>
            <w:tcW w:w="3964" w:type="dxa"/>
            <w:hideMark/>
          </w:tcPr>
          <w:p w14:paraId="02D05E80" w14:textId="77777777" w:rsidR="008A4D33" w:rsidRPr="005B7A40" w:rsidRDefault="008A4D33" w:rsidP="00807245">
            <w:pPr>
              <w:pStyle w:val="TableText"/>
              <w:rPr>
                <w:lang w:val="en-GB"/>
              </w:rPr>
            </w:pPr>
            <w:r w:rsidRPr="005B7A40">
              <w:t>Used to match existing Master transaction</w:t>
            </w:r>
          </w:p>
        </w:tc>
      </w:tr>
      <w:tr w:rsidR="008A4D33" w:rsidRPr="005B7A40" w14:paraId="3F6EEE93" w14:textId="77777777" w:rsidTr="008A4D33">
        <w:trPr>
          <w:cnfStyle w:val="000000100000" w:firstRow="0" w:lastRow="0" w:firstColumn="0" w:lastColumn="0" w:oddVBand="0" w:evenVBand="0" w:oddHBand="1" w:evenHBand="0" w:firstRowFirstColumn="0" w:firstRowLastColumn="0" w:lastRowFirstColumn="0" w:lastRowLastColumn="0"/>
          <w:trHeight w:val="300"/>
        </w:trPr>
        <w:tc>
          <w:tcPr>
            <w:tcW w:w="1094" w:type="dxa"/>
            <w:hideMark/>
          </w:tcPr>
          <w:p w14:paraId="5EB3ED6A" w14:textId="77777777" w:rsidR="008A4D33" w:rsidRPr="005B7A40" w:rsidRDefault="008A4D33" w:rsidP="00807245">
            <w:pPr>
              <w:pStyle w:val="TableText"/>
              <w:rPr>
                <w:lang w:val="en-GB"/>
              </w:rPr>
            </w:pPr>
            <w:r w:rsidRPr="005B7A40">
              <w:t>23</w:t>
            </w:r>
          </w:p>
        </w:tc>
        <w:tc>
          <w:tcPr>
            <w:tcW w:w="3958" w:type="dxa"/>
            <w:hideMark/>
          </w:tcPr>
          <w:p w14:paraId="37A7EA07" w14:textId="77777777" w:rsidR="008A4D33" w:rsidRPr="005B7A40" w:rsidRDefault="008A4D33" w:rsidP="00807245">
            <w:pPr>
              <w:pStyle w:val="TableText"/>
              <w:rPr>
                <w:lang w:val="en-GB"/>
              </w:rPr>
            </w:pPr>
            <w:r w:rsidRPr="005B7A40">
              <w:t>Beneficiary reference number</w:t>
            </w:r>
          </w:p>
        </w:tc>
        <w:tc>
          <w:tcPr>
            <w:tcW w:w="3964" w:type="dxa"/>
            <w:hideMark/>
          </w:tcPr>
          <w:p w14:paraId="3FC9E54F" w14:textId="77777777" w:rsidR="008A4D33" w:rsidRPr="005B7A40" w:rsidRDefault="008A4D33" w:rsidP="00807245">
            <w:pPr>
              <w:pStyle w:val="TableText"/>
              <w:rPr>
                <w:lang w:val="en-GB"/>
              </w:rPr>
            </w:pPr>
            <w:r w:rsidRPr="005B7A40">
              <w:t>Mapped to Beneficiary's demand reference</w:t>
            </w:r>
          </w:p>
        </w:tc>
      </w:tr>
      <w:tr w:rsidR="008A4D33" w:rsidRPr="005B7A40" w14:paraId="6E2B58B7" w14:textId="77777777" w:rsidTr="008A4D33">
        <w:trPr>
          <w:cnfStyle w:val="000000010000" w:firstRow="0" w:lastRow="0" w:firstColumn="0" w:lastColumn="0" w:oddVBand="0" w:evenVBand="0" w:oddHBand="0" w:evenHBand="1" w:firstRowFirstColumn="0" w:firstRowLastColumn="0" w:lastRowFirstColumn="0" w:lastRowLastColumn="0"/>
          <w:trHeight w:val="300"/>
        </w:trPr>
        <w:tc>
          <w:tcPr>
            <w:tcW w:w="1094" w:type="dxa"/>
            <w:hideMark/>
          </w:tcPr>
          <w:p w14:paraId="1DC3664E" w14:textId="77777777" w:rsidR="008A4D33" w:rsidRPr="005B7A40" w:rsidRDefault="008A4D33" w:rsidP="00807245">
            <w:pPr>
              <w:pStyle w:val="TableText"/>
              <w:rPr>
                <w:lang w:val="en-GB"/>
              </w:rPr>
            </w:pPr>
            <w:r w:rsidRPr="005B7A40">
              <w:t>52a (A or D)</w:t>
            </w:r>
          </w:p>
        </w:tc>
        <w:tc>
          <w:tcPr>
            <w:tcW w:w="3958" w:type="dxa"/>
            <w:hideMark/>
          </w:tcPr>
          <w:p w14:paraId="6C387D33" w14:textId="77777777" w:rsidR="008A4D33" w:rsidRPr="005B7A40" w:rsidRDefault="008A4D33" w:rsidP="00807245">
            <w:pPr>
              <w:pStyle w:val="TableText"/>
              <w:rPr>
                <w:lang w:val="en-GB"/>
              </w:rPr>
            </w:pPr>
            <w:r w:rsidRPr="005B7A40">
              <w:t>Issuer</w:t>
            </w:r>
          </w:p>
        </w:tc>
        <w:tc>
          <w:tcPr>
            <w:tcW w:w="3964" w:type="dxa"/>
            <w:hideMark/>
          </w:tcPr>
          <w:p w14:paraId="4E27F694" w14:textId="77777777" w:rsidR="008A4D33" w:rsidRPr="005B7A40" w:rsidRDefault="008A4D33" w:rsidP="00807245">
            <w:pPr>
              <w:pStyle w:val="TableText"/>
              <w:rPr>
                <w:lang w:val="en-GB"/>
              </w:rPr>
            </w:pPr>
            <w:r w:rsidRPr="005B7A40">
              <w:t>Not mapped</w:t>
            </w:r>
          </w:p>
        </w:tc>
      </w:tr>
      <w:tr w:rsidR="008A4D33" w:rsidRPr="005B7A40" w14:paraId="78FFBF8D" w14:textId="77777777" w:rsidTr="008A4D33">
        <w:trPr>
          <w:cnfStyle w:val="000000100000" w:firstRow="0" w:lastRow="0" w:firstColumn="0" w:lastColumn="0" w:oddVBand="0" w:evenVBand="0" w:oddHBand="1" w:evenHBand="0" w:firstRowFirstColumn="0" w:firstRowLastColumn="0" w:lastRowFirstColumn="0" w:lastRowLastColumn="0"/>
          <w:trHeight w:val="300"/>
        </w:trPr>
        <w:tc>
          <w:tcPr>
            <w:tcW w:w="1094" w:type="dxa"/>
            <w:hideMark/>
          </w:tcPr>
          <w:p w14:paraId="0FF7533A" w14:textId="77777777" w:rsidR="008A4D33" w:rsidRPr="005B7A40" w:rsidRDefault="008A4D33" w:rsidP="00807245">
            <w:pPr>
              <w:pStyle w:val="TableText"/>
              <w:rPr>
                <w:lang w:val="en-GB"/>
              </w:rPr>
            </w:pPr>
            <w:r w:rsidRPr="005B7A40">
              <w:t>59</w:t>
            </w:r>
          </w:p>
        </w:tc>
        <w:tc>
          <w:tcPr>
            <w:tcW w:w="3958" w:type="dxa"/>
            <w:hideMark/>
          </w:tcPr>
          <w:p w14:paraId="1E409D88" w14:textId="77777777" w:rsidR="008A4D33" w:rsidRPr="005B7A40" w:rsidRDefault="008A4D33" w:rsidP="00807245">
            <w:pPr>
              <w:pStyle w:val="TableText"/>
              <w:rPr>
                <w:lang w:val="en-GB"/>
              </w:rPr>
            </w:pPr>
            <w:r w:rsidRPr="005B7A40">
              <w:t>Beneficiary</w:t>
            </w:r>
          </w:p>
        </w:tc>
        <w:tc>
          <w:tcPr>
            <w:tcW w:w="3964" w:type="dxa"/>
            <w:hideMark/>
          </w:tcPr>
          <w:p w14:paraId="2FE82C7F" w14:textId="77777777" w:rsidR="008A4D33" w:rsidRPr="005B7A40" w:rsidRDefault="008A4D33" w:rsidP="00807245">
            <w:pPr>
              <w:pStyle w:val="TableText"/>
              <w:rPr>
                <w:lang w:val="en-GB"/>
              </w:rPr>
            </w:pPr>
            <w:r w:rsidRPr="005B7A40">
              <w:t>Not mapped</w:t>
            </w:r>
          </w:p>
        </w:tc>
      </w:tr>
      <w:tr w:rsidR="008A4D33" w:rsidRPr="005B7A40" w14:paraId="04B28DFE" w14:textId="77777777" w:rsidTr="008A4D33">
        <w:trPr>
          <w:cnfStyle w:val="000000010000" w:firstRow="0" w:lastRow="0" w:firstColumn="0" w:lastColumn="0" w:oddVBand="0" w:evenVBand="0" w:oddHBand="0" w:evenHBand="1" w:firstRowFirstColumn="0" w:firstRowLastColumn="0" w:lastRowFirstColumn="0" w:lastRowLastColumn="0"/>
          <w:trHeight w:val="300"/>
        </w:trPr>
        <w:tc>
          <w:tcPr>
            <w:tcW w:w="1094" w:type="dxa"/>
            <w:hideMark/>
          </w:tcPr>
          <w:p w14:paraId="06648601" w14:textId="77777777" w:rsidR="008A4D33" w:rsidRPr="005B7A40" w:rsidRDefault="008A4D33" w:rsidP="00807245">
            <w:pPr>
              <w:pStyle w:val="TableText"/>
              <w:rPr>
                <w:lang w:val="en-GB"/>
              </w:rPr>
            </w:pPr>
            <w:r w:rsidRPr="005B7A40">
              <w:t>31L</w:t>
            </w:r>
          </w:p>
        </w:tc>
        <w:tc>
          <w:tcPr>
            <w:tcW w:w="3958" w:type="dxa"/>
            <w:hideMark/>
          </w:tcPr>
          <w:p w14:paraId="5975788D" w14:textId="77777777" w:rsidR="008A4D33" w:rsidRPr="005B7A40" w:rsidRDefault="008A4D33" w:rsidP="00807245">
            <w:pPr>
              <w:pStyle w:val="TableText"/>
              <w:rPr>
                <w:lang w:val="en-GB"/>
              </w:rPr>
            </w:pPr>
            <w:r w:rsidRPr="005B7A40">
              <w:t>Date of demand</w:t>
            </w:r>
          </w:p>
        </w:tc>
        <w:tc>
          <w:tcPr>
            <w:tcW w:w="3964" w:type="dxa"/>
            <w:hideMark/>
          </w:tcPr>
          <w:p w14:paraId="0A9EAF2A" w14:textId="77777777" w:rsidR="008A4D33" w:rsidRPr="005B7A40" w:rsidRDefault="008A4D33" w:rsidP="00807245">
            <w:pPr>
              <w:pStyle w:val="TableText"/>
              <w:rPr>
                <w:lang w:val="en-GB"/>
              </w:rPr>
            </w:pPr>
            <w:r w:rsidRPr="005B7A40">
              <w:t>Mapped to Date of demand</w:t>
            </w:r>
          </w:p>
        </w:tc>
      </w:tr>
      <w:tr w:rsidR="008A4D33" w:rsidRPr="005B7A40" w14:paraId="38D5DCBC" w14:textId="77777777" w:rsidTr="00A25D96">
        <w:trPr>
          <w:cnfStyle w:val="000000100000" w:firstRow="0" w:lastRow="0" w:firstColumn="0" w:lastColumn="0" w:oddVBand="0" w:evenVBand="0" w:oddHBand="1" w:evenHBand="0" w:firstRowFirstColumn="0" w:firstRowLastColumn="0" w:lastRowFirstColumn="0" w:lastRowLastColumn="0"/>
          <w:trHeight w:val="2700"/>
        </w:trPr>
        <w:tc>
          <w:tcPr>
            <w:tcW w:w="1094" w:type="dxa"/>
            <w:hideMark/>
          </w:tcPr>
          <w:p w14:paraId="50FDF16F" w14:textId="77777777" w:rsidR="008A4D33" w:rsidRPr="005B7A40" w:rsidRDefault="008A4D33" w:rsidP="00807245">
            <w:pPr>
              <w:pStyle w:val="TableText"/>
              <w:rPr>
                <w:lang w:val="en-GB"/>
              </w:rPr>
            </w:pPr>
            <w:r w:rsidRPr="005B7A40">
              <w:t>22G</w:t>
            </w:r>
          </w:p>
        </w:tc>
        <w:tc>
          <w:tcPr>
            <w:tcW w:w="3958" w:type="dxa"/>
            <w:hideMark/>
          </w:tcPr>
          <w:p w14:paraId="392416F3" w14:textId="77777777" w:rsidR="008A4D33" w:rsidRPr="005B7A40" w:rsidRDefault="008A4D33" w:rsidP="00807245">
            <w:pPr>
              <w:pStyle w:val="TableText"/>
              <w:rPr>
                <w:lang w:val="en-GB"/>
              </w:rPr>
            </w:pPr>
            <w:r w:rsidRPr="005B7A40">
              <w:t>Demand type</w:t>
            </w:r>
          </w:p>
        </w:tc>
        <w:tc>
          <w:tcPr>
            <w:tcW w:w="3964" w:type="dxa"/>
            <w:hideMark/>
          </w:tcPr>
          <w:p w14:paraId="38914A22" w14:textId="77777777" w:rsidR="008A4D33" w:rsidRPr="005B7A40" w:rsidRDefault="008A4D33" w:rsidP="00807245">
            <w:pPr>
              <w:pStyle w:val="TableText"/>
              <w:rPr>
                <w:lang w:val="en-GB"/>
              </w:rPr>
            </w:pPr>
            <w:r w:rsidRPr="005B7A40">
              <w:rPr>
                <w:lang w:val="en-GB"/>
              </w:rPr>
              <w:t>Mapped to Presenter's action</w:t>
            </w:r>
            <w:r w:rsidRPr="005B7A40">
              <w:rPr>
                <w:lang w:val="en-GB"/>
              </w:rPr>
              <w:br/>
            </w:r>
            <w:r w:rsidRPr="005B7A40">
              <w:rPr>
                <w:lang w:val="en-GB"/>
              </w:rPr>
              <w:br/>
              <w:t>If PAEX - Set presenter's action to 'Request pay or extend' i.e.</w:t>
            </w:r>
            <w:r>
              <w:rPr>
                <w:lang w:val="en-GB"/>
              </w:rPr>
              <w:t>,</w:t>
            </w:r>
            <w:r w:rsidRPr="005B7A40">
              <w:rPr>
                <w:lang w:val="en-GB"/>
              </w:rPr>
              <w:t xml:space="preserve"> the system retrieves the presenter's action associated with the default underlying behaviour of 'Request pay or extend'</w:t>
            </w:r>
            <w:r w:rsidRPr="005B7A40">
              <w:rPr>
                <w:lang w:val="en-GB"/>
              </w:rPr>
              <w:br/>
            </w:r>
            <w:r w:rsidRPr="005B7A40">
              <w:rPr>
                <w:lang w:val="en-GB"/>
              </w:rPr>
              <w:br/>
              <w:t>If PAYM - Set presenter's action to 'Request pay only' i.e.</w:t>
            </w:r>
            <w:r>
              <w:rPr>
                <w:lang w:val="en-GB"/>
              </w:rPr>
              <w:t>,</w:t>
            </w:r>
            <w:r w:rsidRPr="005B7A40">
              <w:rPr>
                <w:lang w:val="en-GB"/>
              </w:rPr>
              <w:t xml:space="preserve"> the system retrieves the presenter's action associated with the default underlying behaviour of 'Request pay'</w:t>
            </w:r>
          </w:p>
        </w:tc>
      </w:tr>
      <w:tr w:rsidR="008A4D33" w:rsidRPr="005B7A40" w14:paraId="398909A3" w14:textId="77777777" w:rsidTr="008A4D33">
        <w:trPr>
          <w:cnfStyle w:val="000000010000" w:firstRow="0" w:lastRow="0" w:firstColumn="0" w:lastColumn="0" w:oddVBand="0" w:evenVBand="0" w:oddHBand="0" w:evenHBand="1" w:firstRowFirstColumn="0" w:firstRowLastColumn="0" w:lastRowFirstColumn="0" w:lastRowLastColumn="0"/>
          <w:trHeight w:val="300"/>
        </w:trPr>
        <w:tc>
          <w:tcPr>
            <w:tcW w:w="1094" w:type="dxa"/>
            <w:hideMark/>
          </w:tcPr>
          <w:p w14:paraId="7F81DEBA" w14:textId="77777777" w:rsidR="008A4D33" w:rsidRPr="005B7A40" w:rsidRDefault="008A4D33" w:rsidP="00807245">
            <w:pPr>
              <w:pStyle w:val="TableText"/>
              <w:rPr>
                <w:lang w:val="en-GB"/>
              </w:rPr>
            </w:pPr>
            <w:r w:rsidRPr="005B7A40">
              <w:t>32B</w:t>
            </w:r>
          </w:p>
        </w:tc>
        <w:tc>
          <w:tcPr>
            <w:tcW w:w="3958" w:type="dxa"/>
            <w:hideMark/>
          </w:tcPr>
          <w:p w14:paraId="344A7BE2" w14:textId="77777777" w:rsidR="008A4D33" w:rsidRPr="005B7A40" w:rsidRDefault="008A4D33" w:rsidP="00807245">
            <w:pPr>
              <w:pStyle w:val="TableText"/>
              <w:rPr>
                <w:lang w:val="en-GB"/>
              </w:rPr>
            </w:pPr>
            <w:r w:rsidRPr="005B7A40">
              <w:t>Demand amount</w:t>
            </w:r>
          </w:p>
        </w:tc>
        <w:tc>
          <w:tcPr>
            <w:tcW w:w="3964" w:type="dxa"/>
            <w:hideMark/>
          </w:tcPr>
          <w:p w14:paraId="287F5FC0" w14:textId="77777777" w:rsidR="008A4D33" w:rsidRPr="005B7A40" w:rsidRDefault="008A4D33" w:rsidP="00807245">
            <w:pPr>
              <w:pStyle w:val="TableText"/>
              <w:rPr>
                <w:lang w:val="en-GB"/>
              </w:rPr>
            </w:pPr>
            <w:r w:rsidRPr="005B7A40">
              <w:t>Mapped to Demand amount </w:t>
            </w:r>
          </w:p>
        </w:tc>
      </w:tr>
      <w:tr w:rsidR="008A4D33" w:rsidRPr="005B7A40" w14:paraId="6D5C2719" w14:textId="77777777" w:rsidTr="008A4D33">
        <w:trPr>
          <w:cnfStyle w:val="000000100000" w:firstRow="0" w:lastRow="0" w:firstColumn="0" w:lastColumn="0" w:oddVBand="0" w:evenVBand="0" w:oddHBand="1" w:evenHBand="0" w:firstRowFirstColumn="0" w:firstRowLastColumn="0" w:lastRowFirstColumn="0" w:lastRowLastColumn="0"/>
          <w:trHeight w:val="300"/>
        </w:trPr>
        <w:tc>
          <w:tcPr>
            <w:tcW w:w="1094" w:type="dxa"/>
            <w:hideMark/>
          </w:tcPr>
          <w:p w14:paraId="59439797" w14:textId="77777777" w:rsidR="008A4D33" w:rsidRPr="005B7A40" w:rsidRDefault="008A4D33" w:rsidP="00807245">
            <w:pPr>
              <w:pStyle w:val="TableText"/>
              <w:rPr>
                <w:lang w:val="en-GB"/>
              </w:rPr>
            </w:pPr>
            <w:r w:rsidRPr="005B7A40">
              <w:t>78</w:t>
            </w:r>
          </w:p>
        </w:tc>
        <w:tc>
          <w:tcPr>
            <w:tcW w:w="3958" w:type="dxa"/>
            <w:hideMark/>
          </w:tcPr>
          <w:p w14:paraId="111B72D8" w14:textId="77777777" w:rsidR="008A4D33" w:rsidRPr="005B7A40" w:rsidRDefault="008A4D33" w:rsidP="00807245">
            <w:pPr>
              <w:pStyle w:val="TableText"/>
              <w:rPr>
                <w:lang w:val="en-GB"/>
              </w:rPr>
            </w:pPr>
            <w:r w:rsidRPr="005B7A40">
              <w:t>Additional amount information</w:t>
            </w:r>
          </w:p>
        </w:tc>
        <w:tc>
          <w:tcPr>
            <w:tcW w:w="3964" w:type="dxa"/>
            <w:hideMark/>
          </w:tcPr>
          <w:p w14:paraId="65118D07" w14:textId="77777777" w:rsidR="008A4D33" w:rsidRPr="005B7A40" w:rsidRDefault="008A4D33" w:rsidP="00807245">
            <w:pPr>
              <w:pStyle w:val="TableText"/>
              <w:rPr>
                <w:lang w:val="en-GB"/>
              </w:rPr>
            </w:pPr>
            <w:r w:rsidRPr="005B7A40">
              <w:t>Mapped to Additional amount information</w:t>
            </w:r>
          </w:p>
        </w:tc>
      </w:tr>
      <w:tr w:rsidR="008A4D33" w:rsidRPr="005B7A40" w14:paraId="5F67839B" w14:textId="77777777" w:rsidTr="008A4D33">
        <w:trPr>
          <w:cnfStyle w:val="000000010000" w:firstRow="0" w:lastRow="0" w:firstColumn="0" w:lastColumn="0" w:oddVBand="0" w:evenVBand="0" w:oddHBand="0" w:evenHBand="1" w:firstRowFirstColumn="0" w:firstRowLastColumn="0" w:lastRowFirstColumn="0" w:lastRowLastColumn="0"/>
          <w:trHeight w:val="900"/>
        </w:trPr>
        <w:tc>
          <w:tcPr>
            <w:tcW w:w="1094" w:type="dxa"/>
            <w:hideMark/>
          </w:tcPr>
          <w:p w14:paraId="0354D6F5" w14:textId="77777777" w:rsidR="008A4D33" w:rsidRPr="005B7A40" w:rsidRDefault="008A4D33" w:rsidP="00807245">
            <w:pPr>
              <w:pStyle w:val="TableText"/>
              <w:rPr>
                <w:lang w:val="en-GB"/>
              </w:rPr>
            </w:pPr>
            <w:r w:rsidRPr="005B7A40">
              <w:t>49A</w:t>
            </w:r>
          </w:p>
        </w:tc>
        <w:tc>
          <w:tcPr>
            <w:tcW w:w="3958" w:type="dxa"/>
            <w:hideMark/>
          </w:tcPr>
          <w:p w14:paraId="68C725A1" w14:textId="77777777" w:rsidR="008A4D33" w:rsidRPr="005B7A40" w:rsidRDefault="008A4D33" w:rsidP="00807245">
            <w:pPr>
              <w:pStyle w:val="TableText"/>
              <w:rPr>
                <w:lang w:val="en-GB"/>
              </w:rPr>
            </w:pPr>
            <w:r w:rsidRPr="005B7A40">
              <w:t>Demand statement</w:t>
            </w:r>
          </w:p>
        </w:tc>
        <w:tc>
          <w:tcPr>
            <w:tcW w:w="3964" w:type="dxa"/>
            <w:hideMark/>
          </w:tcPr>
          <w:p w14:paraId="3AFB8D46" w14:textId="77777777" w:rsidR="008A4D33" w:rsidRPr="005B7A40" w:rsidRDefault="008A4D33" w:rsidP="00807245">
            <w:pPr>
              <w:pStyle w:val="TableText"/>
              <w:rPr>
                <w:lang w:val="en-GB"/>
              </w:rPr>
            </w:pPr>
            <w:r w:rsidRPr="005B7A40">
              <w:t>Map to Demand statement code</w:t>
            </w:r>
            <w:r w:rsidRPr="005B7A40">
              <w:br/>
              <w:t>·         If COMP - set to 'Complete presentation'</w:t>
            </w:r>
            <w:r w:rsidRPr="005B7A40">
              <w:br/>
              <w:t>·         If INCP - set to 'Incomplete presentation'</w:t>
            </w:r>
          </w:p>
        </w:tc>
      </w:tr>
      <w:tr w:rsidR="008A4D33" w:rsidRPr="005B7A40" w14:paraId="71DEACAB" w14:textId="77777777" w:rsidTr="008A4D33">
        <w:trPr>
          <w:cnfStyle w:val="000000100000" w:firstRow="0" w:lastRow="0" w:firstColumn="0" w:lastColumn="0" w:oddVBand="0" w:evenVBand="0" w:oddHBand="1" w:evenHBand="0" w:firstRowFirstColumn="0" w:firstRowLastColumn="0" w:lastRowFirstColumn="0" w:lastRowLastColumn="0"/>
          <w:trHeight w:val="300"/>
        </w:trPr>
        <w:tc>
          <w:tcPr>
            <w:tcW w:w="1094" w:type="dxa"/>
            <w:hideMark/>
          </w:tcPr>
          <w:p w14:paraId="2130AE99" w14:textId="77777777" w:rsidR="008A4D33" w:rsidRPr="005B7A40" w:rsidRDefault="008A4D33" w:rsidP="00807245">
            <w:pPr>
              <w:pStyle w:val="TableText"/>
              <w:rPr>
                <w:lang w:val="en-GB"/>
              </w:rPr>
            </w:pPr>
            <w:r w:rsidRPr="005B7A40">
              <w:t>77</w:t>
            </w:r>
          </w:p>
        </w:tc>
        <w:tc>
          <w:tcPr>
            <w:tcW w:w="3958" w:type="dxa"/>
            <w:hideMark/>
          </w:tcPr>
          <w:p w14:paraId="63A6DC87" w14:textId="77777777" w:rsidR="008A4D33" w:rsidRPr="005B7A40" w:rsidRDefault="008A4D33" w:rsidP="00807245">
            <w:pPr>
              <w:pStyle w:val="TableText"/>
              <w:rPr>
                <w:lang w:val="en-GB"/>
              </w:rPr>
            </w:pPr>
            <w:r w:rsidRPr="005B7A40">
              <w:t>Presentation completion details</w:t>
            </w:r>
          </w:p>
        </w:tc>
        <w:tc>
          <w:tcPr>
            <w:tcW w:w="3964" w:type="dxa"/>
            <w:hideMark/>
          </w:tcPr>
          <w:p w14:paraId="136702AF" w14:textId="77777777" w:rsidR="008A4D33" w:rsidRPr="005B7A40" w:rsidRDefault="008A4D33" w:rsidP="00807245">
            <w:pPr>
              <w:pStyle w:val="TableText"/>
              <w:rPr>
                <w:lang w:val="en-GB"/>
              </w:rPr>
            </w:pPr>
            <w:r w:rsidRPr="005B7A40">
              <w:t>Mapped to Presentation completion details</w:t>
            </w:r>
          </w:p>
        </w:tc>
      </w:tr>
      <w:tr w:rsidR="008A4D33" w:rsidRPr="005B7A40" w14:paraId="2BD66DE1" w14:textId="77777777" w:rsidTr="008A4D33">
        <w:trPr>
          <w:cnfStyle w:val="000000010000" w:firstRow="0" w:lastRow="0" w:firstColumn="0" w:lastColumn="0" w:oddVBand="0" w:evenVBand="0" w:oddHBand="0" w:evenHBand="1" w:firstRowFirstColumn="0" w:firstRowLastColumn="0" w:lastRowFirstColumn="0" w:lastRowLastColumn="0"/>
          <w:trHeight w:val="300"/>
        </w:trPr>
        <w:tc>
          <w:tcPr>
            <w:tcW w:w="1094" w:type="dxa"/>
            <w:hideMark/>
          </w:tcPr>
          <w:p w14:paraId="069305B3" w14:textId="77777777" w:rsidR="008A4D33" w:rsidRPr="005B7A40" w:rsidRDefault="008A4D33" w:rsidP="00807245">
            <w:pPr>
              <w:pStyle w:val="TableText"/>
              <w:rPr>
                <w:lang w:val="en-GB"/>
              </w:rPr>
            </w:pPr>
            <w:r w:rsidRPr="005B7A40">
              <w:t>31E</w:t>
            </w:r>
          </w:p>
        </w:tc>
        <w:tc>
          <w:tcPr>
            <w:tcW w:w="3958" w:type="dxa"/>
            <w:hideMark/>
          </w:tcPr>
          <w:p w14:paraId="514E54F4" w14:textId="77777777" w:rsidR="008A4D33" w:rsidRPr="005B7A40" w:rsidRDefault="008A4D33" w:rsidP="00807245">
            <w:pPr>
              <w:pStyle w:val="TableText"/>
              <w:rPr>
                <w:lang w:val="en-GB"/>
              </w:rPr>
            </w:pPr>
            <w:r w:rsidRPr="005B7A40">
              <w:t>Requested new expiry date</w:t>
            </w:r>
          </w:p>
        </w:tc>
        <w:tc>
          <w:tcPr>
            <w:tcW w:w="3964" w:type="dxa"/>
            <w:hideMark/>
          </w:tcPr>
          <w:p w14:paraId="451E05EF" w14:textId="77777777" w:rsidR="008A4D33" w:rsidRPr="005B7A40" w:rsidRDefault="008A4D33" w:rsidP="00807245">
            <w:pPr>
              <w:pStyle w:val="TableText"/>
              <w:rPr>
                <w:lang w:val="en-GB"/>
              </w:rPr>
            </w:pPr>
            <w:r w:rsidRPr="005B7A40">
              <w:t>Payment action - expiry date</w:t>
            </w:r>
          </w:p>
        </w:tc>
      </w:tr>
      <w:tr w:rsidR="00864059" w:rsidRPr="005B7A40" w14:paraId="156AD76B" w14:textId="77777777" w:rsidTr="008A4D33">
        <w:trPr>
          <w:cnfStyle w:val="000000100000" w:firstRow="0" w:lastRow="0" w:firstColumn="0" w:lastColumn="0" w:oddVBand="0" w:evenVBand="0" w:oddHBand="1" w:evenHBand="0" w:firstRowFirstColumn="0" w:firstRowLastColumn="0" w:lastRowFirstColumn="0" w:lastRowLastColumn="0"/>
          <w:trHeight w:val="300"/>
        </w:trPr>
        <w:tc>
          <w:tcPr>
            <w:tcW w:w="1094" w:type="dxa"/>
          </w:tcPr>
          <w:p w14:paraId="7AA2E6C8" w14:textId="246960D2" w:rsidR="00864059" w:rsidRPr="005B7A40" w:rsidRDefault="00864059" w:rsidP="00864059">
            <w:pPr>
              <w:pStyle w:val="TableText"/>
            </w:pPr>
            <w:r>
              <w:t>31R</w:t>
            </w:r>
          </w:p>
        </w:tc>
        <w:tc>
          <w:tcPr>
            <w:tcW w:w="3958" w:type="dxa"/>
          </w:tcPr>
          <w:p w14:paraId="79B42DB4" w14:textId="77777777" w:rsidR="00864059" w:rsidRDefault="00864059" w:rsidP="00864059">
            <w:pPr>
              <w:pStyle w:val="TableText"/>
            </w:pPr>
            <w:r>
              <w:t>Requested New Date of Expiry of Local</w:t>
            </w:r>
          </w:p>
          <w:p w14:paraId="567C8429" w14:textId="104A554B" w:rsidR="00864059" w:rsidRPr="005B7A40" w:rsidRDefault="00864059" w:rsidP="00864059">
            <w:pPr>
              <w:pStyle w:val="TableText"/>
            </w:pPr>
            <w:r>
              <w:t>Undertaking</w:t>
            </w:r>
          </w:p>
        </w:tc>
        <w:tc>
          <w:tcPr>
            <w:tcW w:w="3964" w:type="dxa"/>
          </w:tcPr>
          <w:p w14:paraId="187B6228" w14:textId="6CCF27EF" w:rsidR="00864059" w:rsidRDefault="00864059" w:rsidP="00864059">
            <w:pPr>
              <w:pStyle w:val="TableText"/>
            </w:pPr>
            <w:r>
              <w:t>Presenters action –</w:t>
            </w:r>
            <w:r w:rsidR="00D37206">
              <w:t>Requested new e</w:t>
            </w:r>
            <w:r>
              <w:t>xpiry date local</w:t>
            </w:r>
          </w:p>
          <w:p w14:paraId="01E6FC54" w14:textId="507149C2" w:rsidR="00864059" w:rsidRPr="005B7A40" w:rsidRDefault="00864059" w:rsidP="00864059">
            <w:pPr>
              <w:pStyle w:val="TableText"/>
            </w:pPr>
            <w:r>
              <w:t>Relevant Purpose of the message is ICCO or ISCO and Demand type-22G is PAEX</w:t>
            </w:r>
          </w:p>
        </w:tc>
      </w:tr>
      <w:tr w:rsidR="00864059" w:rsidRPr="005B7A40" w14:paraId="2CD5DE98" w14:textId="77777777" w:rsidTr="008A4D33">
        <w:trPr>
          <w:cnfStyle w:val="000000010000" w:firstRow="0" w:lastRow="0" w:firstColumn="0" w:lastColumn="0" w:oddVBand="0" w:evenVBand="0" w:oddHBand="0" w:evenHBand="1" w:firstRowFirstColumn="0" w:firstRowLastColumn="0" w:lastRowFirstColumn="0" w:lastRowLastColumn="0"/>
          <w:trHeight w:val="300"/>
        </w:trPr>
        <w:tc>
          <w:tcPr>
            <w:tcW w:w="1094" w:type="dxa"/>
            <w:hideMark/>
          </w:tcPr>
          <w:p w14:paraId="5C421239" w14:textId="77777777" w:rsidR="00864059" w:rsidRPr="005B7A40" w:rsidRDefault="00864059" w:rsidP="00864059">
            <w:pPr>
              <w:pStyle w:val="TableText"/>
              <w:rPr>
                <w:lang w:val="en-GB"/>
              </w:rPr>
            </w:pPr>
            <w:r w:rsidRPr="005B7A40">
              <w:t>56a (A,B or D)</w:t>
            </w:r>
          </w:p>
        </w:tc>
        <w:tc>
          <w:tcPr>
            <w:tcW w:w="3958" w:type="dxa"/>
            <w:hideMark/>
          </w:tcPr>
          <w:p w14:paraId="6DC20B77" w14:textId="77777777" w:rsidR="00864059" w:rsidRPr="005B7A40" w:rsidRDefault="00864059" w:rsidP="00864059">
            <w:pPr>
              <w:pStyle w:val="TableText"/>
              <w:rPr>
                <w:lang w:val="en-GB"/>
              </w:rPr>
            </w:pPr>
            <w:r w:rsidRPr="005B7A40">
              <w:t>Intermediary</w:t>
            </w:r>
          </w:p>
        </w:tc>
        <w:tc>
          <w:tcPr>
            <w:tcW w:w="3964" w:type="dxa"/>
            <w:hideMark/>
          </w:tcPr>
          <w:p w14:paraId="483ED09C" w14:textId="77777777" w:rsidR="00864059" w:rsidRPr="005B7A40" w:rsidRDefault="00864059" w:rsidP="00864059">
            <w:pPr>
              <w:pStyle w:val="TableText"/>
              <w:rPr>
                <w:lang w:val="en-GB"/>
              </w:rPr>
            </w:pPr>
            <w:r w:rsidRPr="005B7A40">
              <w:t>Mapped to Action item</w:t>
            </w:r>
          </w:p>
        </w:tc>
      </w:tr>
      <w:tr w:rsidR="00864059" w:rsidRPr="005B7A40" w14:paraId="099ACF8B" w14:textId="77777777" w:rsidTr="008A4D33">
        <w:trPr>
          <w:cnfStyle w:val="000000100000" w:firstRow="0" w:lastRow="0" w:firstColumn="0" w:lastColumn="0" w:oddVBand="0" w:evenVBand="0" w:oddHBand="1" w:evenHBand="0" w:firstRowFirstColumn="0" w:firstRowLastColumn="0" w:lastRowFirstColumn="0" w:lastRowLastColumn="0"/>
          <w:trHeight w:val="300"/>
        </w:trPr>
        <w:tc>
          <w:tcPr>
            <w:tcW w:w="1094" w:type="dxa"/>
            <w:hideMark/>
          </w:tcPr>
          <w:p w14:paraId="23C9329B" w14:textId="77777777" w:rsidR="00864059" w:rsidRPr="005B7A40" w:rsidRDefault="00864059" w:rsidP="00864059">
            <w:pPr>
              <w:pStyle w:val="TableText"/>
              <w:rPr>
                <w:lang w:val="en-GB"/>
              </w:rPr>
            </w:pPr>
            <w:r w:rsidRPr="005B7A40">
              <w:t>57a (A,B or D)</w:t>
            </w:r>
          </w:p>
        </w:tc>
        <w:tc>
          <w:tcPr>
            <w:tcW w:w="3958" w:type="dxa"/>
            <w:hideMark/>
          </w:tcPr>
          <w:p w14:paraId="78A71F6D" w14:textId="77777777" w:rsidR="00864059" w:rsidRPr="005B7A40" w:rsidRDefault="00864059" w:rsidP="00864059">
            <w:pPr>
              <w:pStyle w:val="TableText"/>
              <w:rPr>
                <w:lang w:val="en-GB"/>
              </w:rPr>
            </w:pPr>
            <w:r w:rsidRPr="005B7A40">
              <w:t>Account with institution</w:t>
            </w:r>
          </w:p>
        </w:tc>
        <w:tc>
          <w:tcPr>
            <w:tcW w:w="3964" w:type="dxa"/>
            <w:hideMark/>
          </w:tcPr>
          <w:p w14:paraId="3E6D7E80" w14:textId="77777777" w:rsidR="00864059" w:rsidRPr="005B7A40" w:rsidRDefault="00864059" w:rsidP="00864059">
            <w:pPr>
              <w:pStyle w:val="TableText"/>
              <w:rPr>
                <w:lang w:val="en-GB"/>
              </w:rPr>
            </w:pPr>
            <w:r w:rsidRPr="005B7A40">
              <w:t>Mapped to Action item</w:t>
            </w:r>
          </w:p>
        </w:tc>
      </w:tr>
      <w:tr w:rsidR="00864059" w:rsidRPr="005B7A40" w14:paraId="49293AA1" w14:textId="77777777" w:rsidTr="008A4D33">
        <w:trPr>
          <w:cnfStyle w:val="000000010000" w:firstRow="0" w:lastRow="0" w:firstColumn="0" w:lastColumn="0" w:oddVBand="0" w:evenVBand="0" w:oddHBand="0" w:evenHBand="1" w:firstRowFirstColumn="0" w:firstRowLastColumn="0" w:lastRowFirstColumn="0" w:lastRowLastColumn="0"/>
          <w:trHeight w:val="300"/>
        </w:trPr>
        <w:tc>
          <w:tcPr>
            <w:tcW w:w="1094" w:type="dxa"/>
            <w:hideMark/>
          </w:tcPr>
          <w:p w14:paraId="1318AF36" w14:textId="77777777" w:rsidR="00864059" w:rsidRPr="005B7A40" w:rsidRDefault="00864059" w:rsidP="00864059">
            <w:pPr>
              <w:pStyle w:val="TableText"/>
              <w:rPr>
                <w:lang w:val="en-GB"/>
              </w:rPr>
            </w:pPr>
            <w:r w:rsidRPr="005B7A40">
              <w:t>72Z</w:t>
            </w:r>
          </w:p>
        </w:tc>
        <w:tc>
          <w:tcPr>
            <w:tcW w:w="3958" w:type="dxa"/>
            <w:hideMark/>
          </w:tcPr>
          <w:p w14:paraId="3506686F" w14:textId="77777777" w:rsidR="00864059" w:rsidRPr="005B7A40" w:rsidRDefault="00864059" w:rsidP="00864059">
            <w:pPr>
              <w:pStyle w:val="TableText"/>
              <w:rPr>
                <w:lang w:val="en-GB"/>
              </w:rPr>
            </w:pPr>
            <w:r w:rsidRPr="005B7A40">
              <w:t>Sender to receiver details</w:t>
            </w:r>
          </w:p>
        </w:tc>
        <w:tc>
          <w:tcPr>
            <w:tcW w:w="3964" w:type="dxa"/>
            <w:hideMark/>
          </w:tcPr>
          <w:p w14:paraId="51E13E8B" w14:textId="77777777" w:rsidR="00864059" w:rsidRPr="005B7A40" w:rsidRDefault="00864059" w:rsidP="00864059">
            <w:pPr>
              <w:pStyle w:val="TableText"/>
              <w:rPr>
                <w:lang w:val="en-GB"/>
              </w:rPr>
            </w:pPr>
            <w:r w:rsidRPr="005B7A40">
              <w:t>'Notes from presenter' narrative</w:t>
            </w:r>
          </w:p>
        </w:tc>
      </w:tr>
      <w:tr w:rsidR="00864059" w:rsidRPr="005B7A40" w14:paraId="618D4DE7" w14:textId="77777777" w:rsidTr="008A4D33">
        <w:trPr>
          <w:cnfStyle w:val="000000100000" w:firstRow="0" w:lastRow="0" w:firstColumn="0" w:lastColumn="0" w:oddVBand="0" w:evenVBand="0" w:oddHBand="1" w:evenHBand="0" w:firstRowFirstColumn="0" w:firstRowLastColumn="0" w:lastRowFirstColumn="0" w:lastRowLastColumn="0"/>
          <w:trHeight w:val="600"/>
        </w:trPr>
        <w:tc>
          <w:tcPr>
            <w:tcW w:w="1094" w:type="dxa"/>
            <w:hideMark/>
          </w:tcPr>
          <w:p w14:paraId="4DBB0E0D" w14:textId="77777777" w:rsidR="00864059" w:rsidRPr="005B7A40" w:rsidRDefault="00864059" w:rsidP="00864059">
            <w:pPr>
              <w:pStyle w:val="TableText"/>
              <w:rPr>
                <w:lang w:val="en-GB"/>
              </w:rPr>
            </w:pPr>
            <w:r w:rsidRPr="005B7A40">
              <w:t>23X</w:t>
            </w:r>
          </w:p>
        </w:tc>
        <w:tc>
          <w:tcPr>
            <w:tcW w:w="3958" w:type="dxa"/>
            <w:hideMark/>
          </w:tcPr>
          <w:p w14:paraId="1C16E137" w14:textId="77777777" w:rsidR="00864059" w:rsidRPr="005B7A40" w:rsidRDefault="00864059" w:rsidP="00864059">
            <w:pPr>
              <w:pStyle w:val="TableText"/>
              <w:rPr>
                <w:lang w:val="en-GB"/>
              </w:rPr>
            </w:pPr>
            <w:r w:rsidRPr="005B7A40">
              <w:t>File identification</w:t>
            </w:r>
          </w:p>
        </w:tc>
        <w:tc>
          <w:tcPr>
            <w:tcW w:w="3964" w:type="dxa"/>
            <w:hideMark/>
          </w:tcPr>
          <w:p w14:paraId="34CAC250" w14:textId="77777777" w:rsidR="00864059" w:rsidRPr="005B7A40" w:rsidRDefault="00864059" w:rsidP="00864059">
            <w:pPr>
              <w:pStyle w:val="TableText"/>
              <w:rPr>
                <w:lang w:val="en-GB"/>
              </w:rPr>
            </w:pPr>
            <w:r w:rsidRPr="005B7A40">
              <w:t>Mapped to Attached documents and Mapped to Action item</w:t>
            </w:r>
          </w:p>
        </w:tc>
      </w:tr>
    </w:tbl>
    <w:p w14:paraId="5FE35849" w14:textId="7D619A0C" w:rsidR="000D3507" w:rsidRDefault="000D3507" w:rsidP="000D3507">
      <w:pPr>
        <w:pStyle w:val="Heading3"/>
      </w:pPr>
      <w:bookmarkStart w:id="185" w:name="_Toc40607132"/>
      <w:bookmarkStart w:id="186" w:name="_Toc160048717"/>
      <w:r>
        <w:lastRenderedPageBreak/>
        <w:t>MT767/775 - Issued Undertaking</w:t>
      </w:r>
      <w:r w:rsidRPr="009A3BA0">
        <w:t xml:space="preserve"> </w:t>
      </w:r>
      <w:r>
        <w:t>Amendment -</w:t>
      </w:r>
      <w:r w:rsidR="00A64159">
        <w:t xml:space="preserve"> </w:t>
      </w:r>
      <w:r>
        <w:t>AMEND -</w:t>
      </w:r>
      <w:r w:rsidR="00A64159">
        <w:t xml:space="preserve"> </w:t>
      </w:r>
      <w:r>
        <w:t>ISCA or ICCA</w:t>
      </w:r>
      <w:bookmarkEnd w:id="185"/>
      <w:bookmarkEnd w:id="186"/>
    </w:p>
    <w:p w14:paraId="2FBEC2E2" w14:textId="77777777" w:rsidR="000D3507" w:rsidRDefault="000D3507" w:rsidP="000D3507">
      <w:pPr>
        <w:pStyle w:val="BodyText"/>
      </w:pPr>
      <w:r>
        <w:t xml:space="preserve">The MT767/775 - </w:t>
      </w:r>
      <w:r w:rsidRPr="004F1E50">
        <w:t>Amendment to a Demand Guarantee/Standby Letter of Credit</w:t>
      </w:r>
      <w:r>
        <w:t xml:space="preserve"> received from a Counter issuing bank is processed by Issued Undertaking Amend event.</w:t>
      </w:r>
    </w:p>
    <w:p w14:paraId="44473430" w14:textId="77777777" w:rsidR="000D3507" w:rsidRDefault="000D3507" w:rsidP="000D3507">
      <w:pPr>
        <w:pStyle w:val="BodyText"/>
      </w:pPr>
      <w:r>
        <w:t>This allows the following requests to be received</w:t>
      </w:r>
    </w:p>
    <w:p w14:paraId="7AA9F857" w14:textId="77777777" w:rsidR="000D3507" w:rsidRDefault="000D3507" w:rsidP="000D3507">
      <w:pPr>
        <w:pStyle w:val="BulletLevel1"/>
      </w:pPr>
      <w:r>
        <w:t>ISCA – Amendment to previous ISCO - Counter received- request issue</w:t>
      </w:r>
    </w:p>
    <w:p w14:paraId="65A918D0" w14:textId="44C9C915" w:rsidR="000D3507" w:rsidRDefault="000D3507" w:rsidP="000D3507">
      <w:pPr>
        <w:pStyle w:val="BulletLevel1"/>
      </w:pPr>
      <w:r>
        <w:t xml:space="preserve">ICCA </w:t>
      </w:r>
      <w:r w:rsidR="00AE2E59">
        <w:t xml:space="preserve">– </w:t>
      </w:r>
      <w:r>
        <w:t>Amendment to a previous ICCO -</w:t>
      </w:r>
      <w:r w:rsidR="00AE2E59">
        <w:t xml:space="preserve"> </w:t>
      </w:r>
      <w:r>
        <w:t xml:space="preserve">Counter received- request counter </w:t>
      </w:r>
    </w:p>
    <w:p w14:paraId="2329E378" w14:textId="01F3DC4A" w:rsidR="000D3507" w:rsidRDefault="000D3507" w:rsidP="000D3507">
      <w:pPr>
        <w:pStyle w:val="BodyText"/>
      </w:pPr>
      <w:r>
        <w:t>and the resulting amendments passed to the associated issuing bank or advising bank</w:t>
      </w:r>
      <w:r w:rsidR="00AE2E59">
        <w:t>.</w:t>
      </w:r>
      <w:r>
        <w:t xml:space="preserve"> </w:t>
      </w:r>
    </w:p>
    <w:p w14:paraId="19082865" w14:textId="77777777" w:rsidR="000D3507" w:rsidRDefault="000D3507" w:rsidP="000D3507">
      <w:pPr>
        <w:pStyle w:val="BodyText"/>
      </w:pPr>
      <w:r>
        <w:t>Where the MT767 has associated MT775 messages, these are merged and the details are merged in tag 77U/L.</w:t>
      </w:r>
    </w:p>
    <w:p w14:paraId="69026E33" w14:textId="77777777" w:rsidR="000D3507" w:rsidRDefault="000D3507" w:rsidP="000D3507">
      <w:pPr>
        <w:pStyle w:val="BodyText"/>
      </w:pPr>
      <w:r w:rsidRPr="002E0B61">
        <w:t>The received MT767/775 – Amendment consists of Sequence A, B and C.</w:t>
      </w:r>
    </w:p>
    <w:p w14:paraId="1D4A8D9F" w14:textId="1E206B39" w:rsidR="000D3507" w:rsidRDefault="000D3507" w:rsidP="000D3507">
      <w:pPr>
        <w:pStyle w:val="BodyText"/>
      </w:pPr>
      <w:r w:rsidRPr="002E0B61">
        <w:t>The SWIFT message details are mapped to the event as follows:</w:t>
      </w:r>
    </w:p>
    <w:p w14:paraId="5027C03D" w14:textId="77777777" w:rsidR="000D3507" w:rsidRDefault="000D3507" w:rsidP="009710C0">
      <w:pPr>
        <w:pStyle w:val="BodyText"/>
      </w:pPr>
      <w:r>
        <w:t>Seq A and B – COUNTER RECEIVED DETAILS</w:t>
      </w:r>
    </w:p>
    <w:tbl>
      <w:tblPr>
        <w:tblStyle w:val="TableGridHeader130"/>
        <w:tblW w:w="0" w:type="auto"/>
        <w:tblLook w:val="04A0" w:firstRow="1" w:lastRow="0" w:firstColumn="1" w:lastColumn="0" w:noHBand="0" w:noVBand="1"/>
      </w:tblPr>
      <w:tblGrid>
        <w:gridCol w:w="1429"/>
        <w:gridCol w:w="3650"/>
        <w:gridCol w:w="3937"/>
      </w:tblGrid>
      <w:tr w:rsidR="00376C60" w:rsidRPr="009C28CC" w14:paraId="587414ED" w14:textId="77777777" w:rsidTr="00807245">
        <w:trPr>
          <w:cnfStyle w:val="100000000000" w:firstRow="1" w:lastRow="0" w:firstColumn="0" w:lastColumn="0" w:oddVBand="0" w:evenVBand="0" w:oddHBand="0" w:evenHBand="0" w:firstRowFirstColumn="0" w:firstRowLastColumn="0" w:lastRowFirstColumn="0" w:lastRowLastColumn="0"/>
          <w:trHeight w:val="315"/>
          <w:tblHeader/>
        </w:trPr>
        <w:tc>
          <w:tcPr>
            <w:tcW w:w="1429" w:type="dxa"/>
            <w:noWrap/>
            <w:hideMark/>
          </w:tcPr>
          <w:p w14:paraId="33A872FA" w14:textId="77777777" w:rsidR="00376C60" w:rsidRPr="009C28CC" w:rsidRDefault="00376C60" w:rsidP="00807245">
            <w:pPr>
              <w:pStyle w:val="TableHead"/>
            </w:pPr>
            <w:r w:rsidRPr="009C28CC">
              <w:t>Tag</w:t>
            </w:r>
          </w:p>
        </w:tc>
        <w:tc>
          <w:tcPr>
            <w:tcW w:w="3650" w:type="dxa"/>
            <w:noWrap/>
            <w:hideMark/>
          </w:tcPr>
          <w:p w14:paraId="604FBBC8" w14:textId="77777777" w:rsidR="00376C60" w:rsidRPr="009C28CC" w:rsidRDefault="00376C60" w:rsidP="00807245">
            <w:pPr>
              <w:pStyle w:val="TableHead"/>
            </w:pPr>
            <w:r w:rsidRPr="009C28CC">
              <w:t>Field name</w:t>
            </w:r>
          </w:p>
        </w:tc>
        <w:tc>
          <w:tcPr>
            <w:tcW w:w="3937" w:type="dxa"/>
            <w:noWrap/>
            <w:hideMark/>
          </w:tcPr>
          <w:p w14:paraId="6DE3D520" w14:textId="77777777" w:rsidR="00376C60" w:rsidRPr="009C28CC" w:rsidRDefault="00376C60" w:rsidP="00807245">
            <w:pPr>
              <w:pStyle w:val="TableHead"/>
            </w:pPr>
            <w:r w:rsidRPr="009C28CC">
              <w:t>Mapped From</w:t>
            </w:r>
          </w:p>
        </w:tc>
      </w:tr>
      <w:tr w:rsidR="00376C60" w:rsidRPr="009C28CC" w14:paraId="374F94CF"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29" w:type="dxa"/>
            <w:noWrap/>
            <w:hideMark/>
          </w:tcPr>
          <w:p w14:paraId="78539BF0" w14:textId="77777777" w:rsidR="00376C60" w:rsidRPr="009C28CC" w:rsidRDefault="00376C60" w:rsidP="00807245">
            <w:pPr>
              <w:pStyle w:val="TableText"/>
            </w:pPr>
            <w:r w:rsidRPr="009C28CC">
              <w:t> </w:t>
            </w:r>
          </w:p>
        </w:tc>
        <w:tc>
          <w:tcPr>
            <w:tcW w:w="3650" w:type="dxa"/>
            <w:noWrap/>
            <w:hideMark/>
          </w:tcPr>
          <w:p w14:paraId="3A925035" w14:textId="77777777" w:rsidR="00376C60" w:rsidRPr="009C28CC" w:rsidRDefault="00376C60" w:rsidP="00807245">
            <w:pPr>
              <w:pStyle w:val="TableText"/>
            </w:pPr>
            <w:r w:rsidRPr="009C28CC">
              <w:t>Sender</w:t>
            </w:r>
          </w:p>
        </w:tc>
        <w:tc>
          <w:tcPr>
            <w:tcW w:w="3937" w:type="dxa"/>
            <w:hideMark/>
          </w:tcPr>
          <w:p w14:paraId="1A1BCB36" w14:textId="77777777" w:rsidR="00376C60" w:rsidRPr="009C28CC" w:rsidRDefault="00376C60" w:rsidP="00807245">
            <w:pPr>
              <w:pStyle w:val="TableText"/>
            </w:pPr>
            <w:r w:rsidRPr="009C28CC">
              <w:t>Used to match existing Master transaction</w:t>
            </w:r>
          </w:p>
        </w:tc>
      </w:tr>
      <w:tr w:rsidR="00376C60" w:rsidRPr="009C28CC" w14:paraId="0BAC1910"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29" w:type="dxa"/>
            <w:noWrap/>
            <w:hideMark/>
          </w:tcPr>
          <w:p w14:paraId="030C99E7" w14:textId="77777777" w:rsidR="00376C60" w:rsidRPr="009C28CC" w:rsidRDefault="00376C60" w:rsidP="00807245">
            <w:pPr>
              <w:pStyle w:val="TableText"/>
            </w:pPr>
            <w:r w:rsidRPr="009C28CC">
              <w:t> </w:t>
            </w:r>
          </w:p>
        </w:tc>
        <w:tc>
          <w:tcPr>
            <w:tcW w:w="3650" w:type="dxa"/>
            <w:noWrap/>
            <w:hideMark/>
          </w:tcPr>
          <w:p w14:paraId="1578D816" w14:textId="77777777" w:rsidR="00376C60" w:rsidRPr="009C28CC" w:rsidRDefault="00376C60" w:rsidP="00807245">
            <w:pPr>
              <w:pStyle w:val="TableText"/>
            </w:pPr>
            <w:r w:rsidRPr="009C28CC">
              <w:t>Receiver</w:t>
            </w:r>
          </w:p>
        </w:tc>
        <w:tc>
          <w:tcPr>
            <w:tcW w:w="3937" w:type="dxa"/>
            <w:hideMark/>
          </w:tcPr>
          <w:p w14:paraId="58067B11" w14:textId="77777777" w:rsidR="00376C60" w:rsidRPr="009C28CC" w:rsidRDefault="00376C60" w:rsidP="00807245">
            <w:pPr>
              <w:pStyle w:val="TableText"/>
            </w:pPr>
            <w:r w:rsidRPr="009C28CC">
              <w:t>Receiver BIC</w:t>
            </w:r>
          </w:p>
        </w:tc>
      </w:tr>
      <w:tr w:rsidR="00376C60" w:rsidRPr="009C28CC" w14:paraId="4CB380E4"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29" w:type="dxa"/>
            <w:noWrap/>
            <w:hideMark/>
          </w:tcPr>
          <w:p w14:paraId="644A4524" w14:textId="77777777" w:rsidR="00376C60" w:rsidRPr="009C28CC" w:rsidRDefault="00376C60" w:rsidP="00807245">
            <w:pPr>
              <w:pStyle w:val="TableText"/>
            </w:pPr>
            <w:r w:rsidRPr="009C28CC">
              <w:t>15A</w:t>
            </w:r>
          </w:p>
        </w:tc>
        <w:tc>
          <w:tcPr>
            <w:tcW w:w="3650" w:type="dxa"/>
            <w:noWrap/>
            <w:hideMark/>
          </w:tcPr>
          <w:p w14:paraId="104B571D" w14:textId="77777777" w:rsidR="00376C60" w:rsidRPr="009C28CC" w:rsidRDefault="00376C60" w:rsidP="00807245">
            <w:pPr>
              <w:pStyle w:val="TableText"/>
            </w:pPr>
            <w:r w:rsidRPr="009C28CC">
              <w:t>New sequence</w:t>
            </w:r>
          </w:p>
        </w:tc>
        <w:tc>
          <w:tcPr>
            <w:tcW w:w="3937" w:type="dxa"/>
            <w:noWrap/>
            <w:hideMark/>
          </w:tcPr>
          <w:p w14:paraId="3559AFA1" w14:textId="77777777" w:rsidR="00376C60" w:rsidRPr="009C28CC" w:rsidRDefault="00376C60" w:rsidP="00807245">
            <w:pPr>
              <w:pStyle w:val="TableText"/>
            </w:pPr>
            <w:r w:rsidRPr="009C28CC">
              <w:t>Empty field</w:t>
            </w:r>
          </w:p>
        </w:tc>
      </w:tr>
      <w:tr w:rsidR="00376C60" w:rsidRPr="009C28CC" w14:paraId="64FBD505"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29" w:type="dxa"/>
            <w:noWrap/>
            <w:hideMark/>
          </w:tcPr>
          <w:p w14:paraId="1D6476A8" w14:textId="77777777" w:rsidR="00376C60" w:rsidRPr="009C28CC" w:rsidRDefault="00376C60" w:rsidP="00807245">
            <w:pPr>
              <w:pStyle w:val="TableText"/>
            </w:pPr>
            <w:r w:rsidRPr="009C28CC">
              <w:t>27</w:t>
            </w:r>
          </w:p>
        </w:tc>
        <w:tc>
          <w:tcPr>
            <w:tcW w:w="3650" w:type="dxa"/>
            <w:noWrap/>
            <w:hideMark/>
          </w:tcPr>
          <w:p w14:paraId="3228DDFA" w14:textId="77777777" w:rsidR="00376C60" w:rsidRPr="009C28CC" w:rsidRDefault="00376C60" w:rsidP="00807245">
            <w:pPr>
              <w:pStyle w:val="TableText"/>
            </w:pPr>
            <w:r w:rsidRPr="009C28CC">
              <w:t>Sequence of total</w:t>
            </w:r>
          </w:p>
        </w:tc>
        <w:tc>
          <w:tcPr>
            <w:tcW w:w="3937" w:type="dxa"/>
            <w:hideMark/>
          </w:tcPr>
          <w:p w14:paraId="64D89C94" w14:textId="77777777" w:rsidR="00376C60" w:rsidRPr="009C28CC" w:rsidRDefault="00376C60" w:rsidP="00807245">
            <w:pPr>
              <w:pStyle w:val="TableText"/>
            </w:pPr>
            <w:r w:rsidRPr="009C28CC">
              <w:t>Not mapped</w:t>
            </w:r>
          </w:p>
        </w:tc>
      </w:tr>
      <w:tr w:rsidR="00376C60" w:rsidRPr="009C28CC" w14:paraId="2C2C83D0"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29" w:type="dxa"/>
            <w:noWrap/>
            <w:hideMark/>
          </w:tcPr>
          <w:p w14:paraId="2C28194D" w14:textId="77777777" w:rsidR="00376C60" w:rsidRPr="009C28CC" w:rsidRDefault="00376C60" w:rsidP="00807245">
            <w:pPr>
              <w:pStyle w:val="TableText"/>
            </w:pPr>
            <w:r w:rsidRPr="009C28CC">
              <w:t>21</w:t>
            </w:r>
          </w:p>
        </w:tc>
        <w:tc>
          <w:tcPr>
            <w:tcW w:w="3650" w:type="dxa"/>
            <w:noWrap/>
            <w:hideMark/>
          </w:tcPr>
          <w:p w14:paraId="195F7BD0" w14:textId="77777777" w:rsidR="00376C60" w:rsidRPr="009C28CC" w:rsidRDefault="00376C60" w:rsidP="00807245">
            <w:pPr>
              <w:pStyle w:val="TableText"/>
            </w:pPr>
            <w:r w:rsidRPr="009C28CC">
              <w:t>Related reference</w:t>
            </w:r>
          </w:p>
        </w:tc>
        <w:tc>
          <w:tcPr>
            <w:tcW w:w="3937" w:type="dxa"/>
            <w:hideMark/>
          </w:tcPr>
          <w:p w14:paraId="7F1D900F" w14:textId="77777777" w:rsidR="00376C60" w:rsidRPr="009C28CC" w:rsidRDefault="00376C60" w:rsidP="00807245">
            <w:pPr>
              <w:pStyle w:val="TableText"/>
            </w:pPr>
            <w:r w:rsidRPr="009C28CC">
              <w:t>Used to match existing Master transaction</w:t>
            </w:r>
          </w:p>
        </w:tc>
      </w:tr>
      <w:tr w:rsidR="00376C60" w:rsidRPr="009C28CC" w14:paraId="7AE92AF0" w14:textId="77777777" w:rsidTr="003D3747">
        <w:trPr>
          <w:cnfStyle w:val="000000010000" w:firstRow="0" w:lastRow="0" w:firstColumn="0" w:lastColumn="0" w:oddVBand="0" w:evenVBand="0" w:oddHBand="0" w:evenHBand="1" w:firstRowFirstColumn="0" w:firstRowLastColumn="0" w:lastRowFirstColumn="0" w:lastRowLastColumn="0"/>
          <w:trHeight w:val="1800"/>
        </w:trPr>
        <w:tc>
          <w:tcPr>
            <w:tcW w:w="1429" w:type="dxa"/>
            <w:noWrap/>
            <w:hideMark/>
          </w:tcPr>
          <w:p w14:paraId="42C99FD9" w14:textId="77777777" w:rsidR="00376C60" w:rsidRPr="009C28CC" w:rsidRDefault="00376C60" w:rsidP="00807245">
            <w:pPr>
              <w:pStyle w:val="TableText"/>
            </w:pPr>
            <w:r w:rsidRPr="009C28CC">
              <w:t>22A</w:t>
            </w:r>
          </w:p>
        </w:tc>
        <w:tc>
          <w:tcPr>
            <w:tcW w:w="3650" w:type="dxa"/>
            <w:noWrap/>
            <w:hideMark/>
          </w:tcPr>
          <w:p w14:paraId="4C062724" w14:textId="77777777" w:rsidR="00376C60" w:rsidRPr="009C28CC" w:rsidRDefault="00376C60" w:rsidP="00807245">
            <w:pPr>
              <w:pStyle w:val="TableText"/>
            </w:pPr>
            <w:r w:rsidRPr="009C28CC">
              <w:t>Purpose of message</w:t>
            </w:r>
          </w:p>
        </w:tc>
        <w:tc>
          <w:tcPr>
            <w:tcW w:w="3937" w:type="dxa"/>
            <w:hideMark/>
          </w:tcPr>
          <w:p w14:paraId="23186BB8" w14:textId="77777777" w:rsidR="00376C60" w:rsidRPr="009C28CC" w:rsidRDefault="00376C60" w:rsidP="00807245">
            <w:pPr>
              <w:pStyle w:val="TableText"/>
            </w:pPr>
            <w:r w:rsidRPr="009C28CC">
              <w:t xml:space="preserve">The system checks for a valid purpose </w:t>
            </w:r>
            <w:r w:rsidRPr="009C28CC">
              <w:br/>
              <w:t xml:space="preserve">An action item is created if </w:t>
            </w:r>
            <w:r w:rsidRPr="009C28CC">
              <w:br/>
              <w:t>·         ISCA and original master request type is not ISCO</w:t>
            </w:r>
            <w:r w:rsidRPr="009C28CC">
              <w:br/>
              <w:t>·         ICCA and original master request type is not ICCO</w:t>
            </w:r>
            <w:r w:rsidRPr="009C28CC">
              <w:br/>
              <w:t>with text ‘Purpose of message does not match original issuance type – Review message details’</w:t>
            </w:r>
          </w:p>
        </w:tc>
      </w:tr>
      <w:tr w:rsidR="00376C60" w:rsidRPr="009C28CC" w14:paraId="29554736"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29" w:type="dxa"/>
            <w:noWrap/>
            <w:hideMark/>
          </w:tcPr>
          <w:p w14:paraId="5E2122C3" w14:textId="77777777" w:rsidR="00376C60" w:rsidRPr="009C28CC" w:rsidRDefault="00376C60" w:rsidP="00807245">
            <w:pPr>
              <w:pStyle w:val="TableText"/>
            </w:pPr>
            <w:r w:rsidRPr="009C28CC">
              <w:t>23S</w:t>
            </w:r>
          </w:p>
        </w:tc>
        <w:tc>
          <w:tcPr>
            <w:tcW w:w="3650" w:type="dxa"/>
            <w:noWrap/>
            <w:hideMark/>
          </w:tcPr>
          <w:p w14:paraId="383F6A22" w14:textId="77777777" w:rsidR="00376C60" w:rsidRPr="009C28CC" w:rsidRDefault="00376C60" w:rsidP="00807245">
            <w:pPr>
              <w:pStyle w:val="TableText"/>
            </w:pPr>
            <w:r w:rsidRPr="009C28CC">
              <w:t>Cancellation request </w:t>
            </w:r>
          </w:p>
        </w:tc>
        <w:tc>
          <w:tcPr>
            <w:tcW w:w="3937" w:type="dxa"/>
            <w:noWrap/>
            <w:hideMark/>
          </w:tcPr>
          <w:p w14:paraId="73D76547" w14:textId="77777777" w:rsidR="00376C60" w:rsidRPr="009C28CC" w:rsidRDefault="00376C60" w:rsidP="00807245">
            <w:pPr>
              <w:pStyle w:val="TableText"/>
            </w:pPr>
            <w:r w:rsidRPr="009C28CC">
              <w:t>Not set </w:t>
            </w:r>
          </w:p>
        </w:tc>
      </w:tr>
      <w:tr w:rsidR="00376C60" w:rsidRPr="009C28CC" w14:paraId="7B42D043"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29" w:type="dxa"/>
            <w:noWrap/>
            <w:hideMark/>
          </w:tcPr>
          <w:p w14:paraId="4799A42E" w14:textId="77777777" w:rsidR="00376C60" w:rsidRPr="009C28CC" w:rsidRDefault="00376C60" w:rsidP="00807245">
            <w:pPr>
              <w:pStyle w:val="TableText"/>
            </w:pPr>
            <w:r w:rsidRPr="009C28CC">
              <w:t>72Z</w:t>
            </w:r>
          </w:p>
        </w:tc>
        <w:tc>
          <w:tcPr>
            <w:tcW w:w="3650" w:type="dxa"/>
            <w:noWrap/>
            <w:hideMark/>
          </w:tcPr>
          <w:p w14:paraId="6C3C5013" w14:textId="77777777" w:rsidR="00376C60" w:rsidRPr="009C28CC" w:rsidRDefault="00376C60" w:rsidP="00807245">
            <w:pPr>
              <w:pStyle w:val="TableText"/>
            </w:pPr>
            <w:r w:rsidRPr="009C28CC">
              <w:t>Sender to receiver info </w:t>
            </w:r>
          </w:p>
        </w:tc>
        <w:tc>
          <w:tcPr>
            <w:tcW w:w="3937" w:type="dxa"/>
            <w:noWrap/>
            <w:hideMark/>
          </w:tcPr>
          <w:p w14:paraId="60D8E129" w14:textId="77777777" w:rsidR="00376C60" w:rsidRPr="009C28CC" w:rsidRDefault="00376C60" w:rsidP="00807245">
            <w:pPr>
              <w:pStyle w:val="TableText"/>
            </w:pPr>
            <w:r w:rsidRPr="009C28CC">
              <w:t>Instructions from instructing party</w:t>
            </w:r>
          </w:p>
        </w:tc>
      </w:tr>
      <w:tr w:rsidR="00376C60" w:rsidRPr="009C28CC" w14:paraId="28FEBA4A"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29" w:type="dxa"/>
            <w:noWrap/>
            <w:hideMark/>
          </w:tcPr>
          <w:p w14:paraId="4D3C8988" w14:textId="77777777" w:rsidR="00376C60" w:rsidRPr="009C28CC" w:rsidRDefault="00376C60" w:rsidP="00807245">
            <w:pPr>
              <w:pStyle w:val="TableText"/>
            </w:pPr>
            <w:r w:rsidRPr="009C28CC">
              <w:t>23X</w:t>
            </w:r>
          </w:p>
        </w:tc>
        <w:tc>
          <w:tcPr>
            <w:tcW w:w="3650" w:type="dxa"/>
            <w:noWrap/>
            <w:hideMark/>
          </w:tcPr>
          <w:p w14:paraId="26751587" w14:textId="77777777" w:rsidR="00376C60" w:rsidRPr="009C28CC" w:rsidRDefault="00376C60" w:rsidP="00807245">
            <w:pPr>
              <w:pStyle w:val="TableText"/>
            </w:pPr>
            <w:r w:rsidRPr="009C28CC">
              <w:t>File identification</w:t>
            </w:r>
          </w:p>
        </w:tc>
        <w:tc>
          <w:tcPr>
            <w:tcW w:w="3937" w:type="dxa"/>
            <w:hideMark/>
          </w:tcPr>
          <w:p w14:paraId="74C79DD4" w14:textId="77777777" w:rsidR="00376C60" w:rsidRPr="009C28CC" w:rsidRDefault="00376C60" w:rsidP="00807245">
            <w:pPr>
              <w:pStyle w:val="TableText"/>
            </w:pPr>
            <w:r w:rsidRPr="009C28CC">
              <w:t>Mapped to Attached documents</w:t>
            </w:r>
          </w:p>
        </w:tc>
      </w:tr>
      <w:tr w:rsidR="00376C60" w:rsidRPr="009C28CC" w14:paraId="607FBA78"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29" w:type="dxa"/>
            <w:noWrap/>
            <w:hideMark/>
          </w:tcPr>
          <w:p w14:paraId="4F3D6E7E" w14:textId="77777777" w:rsidR="00376C60" w:rsidRPr="009C28CC" w:rsidRDefault="00376C60" w:rsidP="00807245">
            <w:pPr>
              <w:pStyle w:val="TableText"/>
            </w:pPr>
            <w:r w:rsidRPr="009C28CC">
              <w:t>15B</w:t>
            </w:r>
          </w:p>
        </w:tc>
        <w:tc>
          <w:tcPr>
            <w:tcW w:w="3650" w:type="dxa"/>
            <w:hideMark/>
          </w:tcPr>
          <w:p w14:paraId="02C4A7CD" w14:textId="77777777" w:rsidR="00376C60" w:rsidRPr="009C28CC" w:rsidRDefault="00376C60" w:rsidP="00807245">
            <w:pPr>
              <w:pStyle w:val="TableText"/>
            </w:pPr>
            <w:r w:rsidRPr="009C28CC">
              <w:t>New sequence</w:t>
            </w:r>
          </w:p>
        </w:tc>
        <w:tc>
          <w:tcPr>
            <w:tcW w:w="3937" w:type="dxa"/>
            <w:noWrap/>
            <w:hideMark/>
          </w:tcPr>
          <w:p w14:paraId="4D6616A6" w14:textId="77777777" w:rsidR="00376C60" w:rsidRPr="009C28CC" w:rsidRDefault="00376C60" w:rsidP="00807245">
            <w:pPr>
              <w:pStyle w:val="TableText"/>
            </w:pPr>
            <w:r w:rsidRPr="009C28CC">
              <w:t>Empty field</w:t>
            </w:r>
          </w:p>
        </w:tc>
      </w:tr>
      <w:tr w:rsidR="00376C60" w:rsidRPr="009C28CC" w14:paraId="1CCECA98"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29" w:type="dxa"/>
            <w:noWrap/>
            <w:hideMark/>
          </w:tcPr>
          <w:p w14:paraId="1F21681C" w14:textId="77777777" w:rsidR="00376C60" w:rsidRPr="009C28CC" w:rsidRDefault="00376C60" w:rsidP="00807245">
            <w:pPr>
              <w:pStyle w:val="TableText"/>
            </w:pPr>
            <w:r w:rsidRPr="009C28CC">
              <w:t>20</w:t>
            </w:r>
          </w:p>
        </w:tc>
        <w:tc>
          <w:tcPr>
            <w:tcW w:w="3650" w:type="dxa"/>
            <w:noWrap/>
            <w:hideMark/>
          </w:tcPr>
          <w:p w14:paraId="5FA3BDD5" w14:textId="77777777" w:rsidR="00376C60" w:rsidRPr="009C28CC" w:rsidRDefault="00376C60" w:rsidP="00807245">
            <w:pPr>
              <w:pStyle w:val="TableText"/>
            </w:pPr>
            <w:r w:rsidRPr="009C28CC">
              <w:t>Undertaking reference number</w:t>
            </w:r>
          </w:p>
        </w:tc>
        <w:tc>
          <w:tcPr>
            <w:tcW w:w="3937" w:type="dxa"/>
            <w:hideMark/>
          </w:tcPr>
          <w:p w14:paraId="27B66F0B" w14:textId="77777777" w:rsidR="00376C60" w:rsidRPr="009C28CC" w:rsidRDefault="00376C60" w:rsidP="00807245">
            <w:pPr>
              <w:pStyle w:val="TableText"/>
            </w:pPr>
            <w:r w:rsidRPr="009C28CC">
              <w:t>Counter received from bank - Reference</w:t>
            </w:r>
          </w:p>
        </w:tc>
      </w:tr>
      <w:tr w:rsidR="00376C60" w:rsidRPr="009C28CC" w14:paraId="58A5FED1"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29" w:type="dxa"/>
            <w:noWrap/>
            <w:hideMark/>
          </w:tcPr>
          <w:p w14:paraId="443EFBA4" w14:textId="77777777" w:rsidR="00376C60" w:rsidRPr="009C28CC" w:rsidRDefault="00376C60" w:rsidP="00807245">
            <w:pPr>
              <w:pStyle w:val="TableText"/>
            </w:pPr>
            <w:r w:rsidRPr="009C28CC">
              <w:t>26E</w:t>
            </w:r>
          </w:p>
        </w:tc>
        <w:tc>
          <w:tcPr>
            <w:tcW w:w="3650" w:type="dxa"/>
            <w:noWrap/>
            <w:hideMark/>
          </w:tcPr>
          <w:p w14:paraId="3F4894ED" w14:textId="77777777" w:rsidR="00376C60" w:rsidRPr="009C28CC" w:rsidRDefault="00376C60" w:rsidP="00807245">
            <w:pPr>
              <w:pStyle w:val="TableText"/>
            </w:pPr>
            <w:r w:rsidRPr="009C28CC">
              <w:t>Number of Amendment</w:t>
            </w:r>
          </w:p>
        </w:tc>
        <w:tc>
          <w:tcPr>
            <w:tcW w:w="3937" w:type="dxa"/>
            <w:noWrap/>
            <w:hideMark/>
          </w:tcPr>
          <w:p w14:paraId="5E861379" w14:textId="77777777" w:rsidR="00376C60" w:rsidRPr="009C28CC" w:rsidRDefault="00376C60" w:rsidP="00807245">
            <w:pPr>
              <w:pStyle w:val="TableText"/>
            </w:pPr>
            <w:r w:rsidRPr="009C28CC">
              <w:t>Amendment number</w:t>
            </w:r>
          </w:p>
        </w:tc>
      </w:tr>
      <w:tr w:rsidR="00376C60" w:rsidRPr="009C28CC" w14:paraId="4C800F1F"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29" w:type="dxa"/>
            <w:noWrap/>
            <w:hideMark/>
          </w:tcPr>
          <w:p w14:paraId="732D8D69" w14:textId="77777777" w:rsidR="00376C60" w:rsidRPr="009C28CC" w:rsidRDefault="00376C60" w:rsidP="00807245">
            <w:pPr>
              <w:pStyle w:val="TableText"/>
            </w:pPr>
            <w:r w:rsidRPr="009C28CC">
              <w:t>30</w:t>
            </w:r>
          </w:p>
        </w:tc>
        <w:tc>
          <w:tcPr>
            <w:tcW w:w="3650" w:type="dxa"/>
            <w:noWrap/>
            <w:hideMark/>
          </w:tcPr>
          <w:p w14:paraId="3596EE28" w14:textId="77777777" w:rsidR="00376C60" w:rsidRPr="009C28CC" w:rsidRDefault="00376C60" w:rsidP="00807245">
            <w:pPr>
              <w:pStyle w:val="TableText"/>
            </w:pPr>
            <w:r w:rsidRPr="009C28CC">
              <w:t>Date of Amendment</w:t>
            </w:r>
          </w:p>
        </w:tc>
        <w:tc>
          <w:tcPr>
            <w:tcW w:w="3937" w:type="dxa"/>
            <w:noWrap/>
            <w:hideMark/>
          </w:tcPr>
          <w:p w14:paraId="7A3B357E" w14:textId="77777777" w:rsidR="00376C60" w:rsidRPr="009C28CC" w:rsidRDefault="00376C60" w:rsidP="00807245">
            <w:pPr>
              <w:pStyle w:val="TableText"/>
            </w:pPr>
            <w:r w:rsidRPr="009C28CC">
              <w:t>Amendment date</w:t>
            </w:r>
          </w:p>
        </w:tc>
      </w:tr>
      <w:tr w:rsidR="00376C60" w:rsidRPr="009C28CC" w14:paraId="195D226C"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29" w:type="dxa"/>
            <w:noWrap/>
            <w:hideMark/>
          </w:tcPr>
          <w:p w14:paraId="67D0E4E9" w14:textId="77777777" w:rsidR="00376C60" w:rsidRPr="009C28CC" w:rsidRDefault="00376C60" w:rsidP="00807245">
            <w:pPr>
              <w:pStyle w:val="TableText"/>
            </w:pPr>
            <w:r w:rsidRPr="009C28CC">
              <w:t>52a</w:t>
            </w:r>
          </w:p>
        </w:tc>
        <w:tc>
          <w:tcPr>
            <w:tcW w:w="3650" w:type="dxa"/>
            <w:noWrap/>
            <w:hideMark/>
          </w:tcPr>
          <w:p w14:paraId="53EAB7E1" w14:textId="77777777" w:rsidR="00376C60" w:rsidRPr="009C28CC" w:rsidRDefault="00376C60" w:rsidP="00807245">
            <w:pPr>
              <w:pStyle w:val="TableText"/>
            </w:pPr>
            <w:r w:rsidRPr="009C28CC">
              <w:t>Issuer A or D</w:t>
            </w:r>
          </w:p>
        </w:tc>
        <w:tc>
          <w:tcPr>
            <w:tcW w:w="3937" w:type="dxa"/>
            <w:noWrap/>
            <w:hideMark/>
          </w:tcPr>
          <w:p w14:paraId="6E9D0887" w14:textId="77777777" w:rsidR="00376C60" w:rsidRPr="009C28CC" w:rsidRDefault="00376C60" w:rsidP="00807245">
            <w:pPr>
              <w:pStyle w:val="TableText"/>
            </w:pPr>
            <w:r w:rsidRPr="009C28CC">
              <w:t>Counter received from bank</w:t>
            </w:r>
          </w:p>
        </w:tc>
      </w:tr>
      <w:tr w:rsidR="00376C60" w:rsidRPr="009C28CC" w14:paraId="75032D12"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29" w:type="dxa"/>
            <w:noWrap/>
            <w:hideMark/>
          </w:tcPr>
          <w:p w14:paraId="24FE5AFC" w14:textId="77777777" w:rsidR="00376C60" w:rsidRPr="009C28CC" w:rsidRDefault="00376C60" w:rsidP="00807245">
            <w:pPr>
              <w:pStyle w:val="TableText"/>
            </w:pPr>
            <w:r w:rsidRPr="009C28CC">
              <w:t>32B</w:t>
            </w:r>
          </w:p>
        </w:tc>
        <w:tc>
          <w:tcPr>
            <w:tcW w:w="3650" w:type="dxa"/>
            <w:noWrap/>
            <w:hideMark/>
          </w:tcPr>
          <w:p w14:paraId="4CF52F8A" w14:textId="77777777" w:rsidR="00376C60" w:rsidRPr="009C28CC" w:rsidRDefault="00376C60" w:rsidP="00807245">
            <w:pPr>
              <w:pStyle w:val="TableText"/>
            </w:pPr>
            <w:r w:rsidRPr="009C28CC">
              <w:t>Increase of Undertaking Amount </w:t>
            </w:r>
          </w:p>
        </w:tc>
        <w:tc>
          <w:tcPr>
            <w:tcW w:w="3937" w:type="dxa"/>
            <w:noWrap/>
            <w:hideMark/>
          </w:tcPr>
          <w:p w14:paraId="752DB199" w14:textId="77777777" w:rsidR="00376C60" w:rsidRPr="009C28CC" w:rsidRDefault="00376C60" w:rsidP="00807245">
            <w:pPr>
              <w:pStyle w:val="TableText"/>
            </w:pPr>
            <w:r w:rsidRPr="009C28CC">
              <w:t>Counter received - Increase in amount (if changed)</w:t>
            </w:r>
          </w:p>
        </w:tc>
      </w:tr>
      <w:tr w:rsidR="00376C60" w:rsidRPr="009C28CC" w14:paraId="3B8AA129"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29" w:type="dxa"/>
            <w:noWrap/>
            <w:hideMark/>
          </w:tcPr>
          <w:p w14:paraId="15E4FA5C" w14:textId="77777777" w:rsidR="00376C60" w:rsidRPr="009C28CC" w:rsidRDefault="00376C60" w:rsidP="00807245">
            <w:pPr>
              <w:pStyle w:val="TableText"/>
            </w:pPr>
            <w:r w:rsidRPr="009C28CC">
              <w:t>33B</w:t>
            </w:r>
          </w:p>
        </w:tc>
        <w:tc>
          <w:tcPr>
            <w:tcW w:w="3650" w:type="dxa"/>
            <w:noWrap/>
            <w:hideMark/>
          </w:tcPr>
          <w:p w14:paraId="0C6567C7" w14:textId="77777777" w:rsidR="00376C60" w:rsidRPr="009C28CC" w:rsidRDefault="00376C60" w:rsidP="00807245">
            <w:pPr>
              <w:pStyle w:val="TableText"/>
            </w:pPr>
            <w:r w:rsidRPr="009C28CC">
              <w:t>Decrease of Undertaking Amount </w:t>
            </w:r>
          </w:p>
        </w:tc>
        <w:tc>
          <w:tcPr>
            <w:tcW w:w="3937" w:type="dxa"/>
            <w:noWrap/>
            <w:hideMark/>
          </w:tcPr>
          <w:p w14:paraId="294AF44B" w14:textId="77777777" w:rsidR="00376C60" w:rsidRPr="009C28CC" w:rsidRDefault="00376C60" w:rsidP="00807245">
            <w:pPr>
              <w:pStyle w:val="TableText"/>
            </w:pPr>
            <w:r w:rsidRPr="009C28CC">
              <w:t>Counter received - Decrease in amount (if changed)</w:t>
            </w:r>
          </w:p>
        </w:tc>
      </w:tr>
      <w:tr w:rsidR="00376C60" w:rsidRPr="009C28CC" w14:paraId="1639D024"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29" w:type="dxa"/>
            <w:noWrap/>
            <w:hideMark/>
          </w:tcPr>
          <w:p w14:paraId="50557969" w14:textId="77777777" w:rsidR="00376C60" w:rsidRPr="009C28CC" w:rsidRDefault="00376C60" w:rsidP="00807245">
            <w:pPr>
              <w:pStyle w:val="TableText"/>
            </w:pPr>
            <w:r w:rsidRPr="009C28CC">
              <w:t>23B</w:t>
            </w:r>
          </w:p>
        </w:tc>
        <w:tc>
          <w:tcPr>
            <w:tcW w:w="3650" w:type="dxa"/>
            <w:noWrap/>
            <w:hideMark/>
          </w:tcPr>
          <w:p w14:paraId="7A1F90F9" w14:textId="77777777" w:rsidR="00376C60" w:rsidRPr="009C28CC" w:rsidRDefault="00376C60" w:rsidP="00807245">
            <w:pPr>
              <w:pStyle w:val="TableText"/>
            </w:pPr>
            <w:r w:rsidRPr="009C28CC">
              <w:t>Expiry type</w:t>
            </w:r>
          </w:p>
        </w:tc>
        <w:tc>
          <w:tcPr>
            <w:tcW w:w="3937" w:type="dxa"/>
            <w:hideMark/>
          </w:tcPr>
          <w:p w14:paraId="2809ACE0" w14:textId="77777777" w:rsidR="00376C60" w:rsidRPr="009C28CC" w:rsidRDefault="00376C60" w:rsidP="00807245">
            <w:pPr>
              <w:pStyle w:val="TableText"/>
            </w:pPr>
            <w:r w:rsidRPr="009C28CC">
              <w:t>Counter received - COND, FIXD, OPEN (if changed)</w:t>
            </w:r>
          </w:p>
        </w:tc>
      </w:tr>
      <w:tr w:rsidR="00376C60" w:rsidRPr="009C28CC" w14:paraId="427E15F3"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29" w:type="dxa"/>
            <w:noWrap/>
            <w:hideMark/>
          </w:tcPr>
          <w:p w14:paraId="42F2A27C" w14:textId="77777777" w:rsidR="00376C60" w:rsidRPr="009C28CC" w:rsidRDefault="00376C60" w:rsidP="00807245">
            <w:pPr>
              <w:pStyle w:val="TableText"/>
            </w:pPr>
            <w:r w:rsidRPr="009C28CC">
              <w:t>31E</w:t>
            </w:r>
          </w:p>
        </w:tc>
        <w:tc>
          <w:tcPr>
            <w:tcW w:w="3650" w:type="dxa"/>
            <w:noWrap/>
            <w:hideMark/>
          </w:tcPr>
          <w:p w14:paraId="71504BBB" w14:textId="77777777" w:rsidR="00376C60" w:rsidRPr="009C28CC" w:rsidRDefault="00376C60" w:rsidP="00807245">
            <w:pPr>
              <w:pStyle w:val="TableText"/>
            </w:pPr>
            <w:r w:rsidRPr="009C28CC">
              <w:t>Date of expiry </w:t>
            </w:r>
          </w:p>
        </w:tc>
        <w:tc>
          <w:tcPr>
            <w:tcW w:w="3937" w:type="dxa"/>
            <w:hideMark/>
          </w:tcPr>
          <w:p w14:paraId="30763939" w14:textId="77777777" w:rsidR="00376C60" w:rsidRPr="009C28CC" w:rsidRDefault="00376C60" w:rsidP="00807245">
            <w:pPr>
              <w:pStyle w:val="TableText"/>
            </w:pPr>
            <w:r w:rsidRPr="009C28CC">
              <w:t>Counter received - Set if COND or FIXD (if changed)</w:t>
            </w:r>
          </w:p>
        </w:tc>
      </w:tr>
      <w:tr w:rsidR="00376C60" w:rsidRPr="009C28CC" w14:paraId="7EE8FC26"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29" w:type="dxa"/>
            <w:noWrap/>
            <w:hideMark/>
          </w:tcPr>
          <w:p w14:paraId="7A1CE7BC" w14:textId="77777777" w:rsidR="00376C60" w:rsidRPr="009C28CC" w:rsidRDefault="00376C60" w:rsidP="00807245">
            <w:pPr>
              <w:pStyle w:val="TableText"/>
            </w:pPr>
            <w:r w:rsidRPr="009C28CC">
              <w:t>35G</w:t>
            </w:r>
          </w:p>
        </w:tc>
        <w:tc>
          <w:tcPr>
            <w:tcW w:w="3650" w:type="dxa"/>
            <w:noWrap/>
            <w:hideMark/>
          </w:tcPr>
          <w:p w14:paraId="41F31D0B" w14:textId="77777777" w:rsidR="00376C60" w:rsidRPr="009C28CC" w:rsidRDefault="00376C60" w:rsidP="00807245">
            <w:pPr>
              <w:pStyle w:val="TableText"/>
            </w:pPr>
            <w:r w:rsidRPr="009C28CC">
              <w:t>Expiry condition </w:t>
            </w:r>
          </w:p>
        </w:tc>
        <w:tc>
          <w:tcPr>
            <w:tcW w:w="3937" w:type="dxa"/>
            <w:noWrap/>
            <w:hideMark/>
          </w:tcPr>
          <w:p w14:paraId="26AE11AE" w14:textId="77777777" w:rsidR="00376C60" w:rsidRPr="009C28CC" w:rsidRDefault="00376C60" w:rsidP="00807245">
            <w:pPr>
              <w:pStyle w:val="TableText"/>
            </w:pPr>
            <w:r w:rsidRPr="009C28CC">
              <w:t>Counter received - Set if COND (if changed)</w:t>
            </w:r>
          </w:p>
        </w:tc>
      </w:tr>
      <w:tr w:rsidR="00376C60" w:rsidRPr="009C28CC" w14:paraId="1FD48BFA"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29" w:type="dxa"/>
            <w:noWrap/>
            <w:hideMark/>
          </w:tcPr>
          <w:p w14:paraId="4B1E49FF" w14:textId="77777777" w:rsidR="00376C60" w:rsidRPr="009C28CC" w:rsidRDefault="00376C60" w:rsidP="00807245">
            <w:pPr>
              <w:pStyle w:val="TableText"/>
            </w:pPr>
            <w:r w:rsidRPr="009C28CC">
              <w:t>59a</w:t>
            </w:r>
          </w:p>
        </w:tc>
        <w:tc>
          <w:tcPr>
            <w:tcW w:w="3650" w:type="dxa"/>
            <w:noWrap/>
            <w:hideMark/>
          </w:tcPr>
          <w:p w14:paraId="64098FC8" w14:textId="77777777" w:rsidR="00376C60" w:rsidRPr="009C28CC" w:rsidRDefault="00376C60" w:rsidP="00807245">
            <w:pPr>
              <w:pStyle w:val="TableText"/>
            </w:pPr>
            <w:r w:rsidRPr="009C28CC">
              <w:t>Beneficiary (A or blank)</w:t>
            </w:r>
          </w:p>
        </w:tc>
        <w:tc>
          <w:tcPr>
            <w:tcW w:w="3937" w:type="dxa"/>
            <w:noWrap/>
            <w:hideMark/>
          </w:tcPr>
          <w:p w14:paraId="5DDDC4D2" w14:textId="77777777" w:rsidR="00376C60" w:rsidRPr="009C28CC" w:rsidRDefault="00376C60" w:rsidP="00807245">
            <w:pPr>
              <w:pStyle w:val="TableText"/>
            </w:pPr>
            <w:r w:rsidRPr="009C28CC">
              <w:t>Not mapped (see seq C)</w:t>
            </w:r>
          </w:p>
        </w:tc>
      </w:tr>
      <w:tr w:rsidR="00376C60" w:rsidRPr="009C28CC" w14:paraId="106EB56D"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29" w:type="dxa"/>
            <w:noWrap/>
            <w:hideMark/>
          </w:tcPr>
          <w:p w14:paraId="380AA793" w14:textId="77777777" w:rsidR="00376C60" w:rsidRPr="009C28CC" w:rsidRDefault="00376C60" w:rsidP="00807245">
            <w:pPr>
              <w:pStyle w:val="TableText"/>
            </w:pPr>
            <w:r w:rsidRPr="009C28CC">
              <w:t>77U</w:t>
            </w:r>
          </w:p>
        </w:tc>
        <w:tc>
          <w:tcPr>
            <w:tcW w:w="3650" w:type="dxa"/>
            <w:noWrap/>
            <w:hideMark/>
          </w:tcPr>
          <w:p w14:paraId="0BCB7D42" w14:textId="77777777" w:rsidR="00376C60" w:rsidRPr="009C28CC" w:rsidRDefault="00376C60" w:rsidP="00807245">
            <w:pPr>
              <w:pStyle w:val="TableText"/>
            </w:pPr>
            <w:r w:rsidRPr="009C28CC">
              <w:t>Other amendments to undertaking</w:t>
            </w:r>
          </w:p>
        </w:tc>
        <w:tc>
          <w:tcPr>
            <w:tcW w:w="3937" w:type="dxa"/>
            <w:noWrap/>
            <w:hideMark/>
          </w:tcPr>
          <w:p w14:paraId="18911210" w14:textId="77777777" w:rsidR="00376C60" w:rsidRPr="009C28CC" w:rsidRDefault="00376C60" w:rsidP="00807245">
            <w:pPr>
              <w:pStyle w:val="TableText"/>
            </w:pPr>
            <w:r w:rsidRPr="009C28CC">
              <w:t>Amendment narrative</w:t>
            </w:r>
          </w:p>
        </w:tc>
      </w:tr>
      <w:tr w:rsidR="00376C60" w:rsidRPr="009C28CC" w14:paraId="50A6127C"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29" w:type="dxa"/>
            <w:noWrap/>
            <w:hideMark/>
          </w:tcPr>
          <w:p w14:paraId="0232C043" w14:textId="77777777" w:rsidR="00376C60" w:rsidRPr="009C28CC" w:rsidRDefault="00376C60" w:rsidP="00807245">
            <w:pPr>
              <w:pStyle w:val="TableText"/>
            </w:pPr>
            <w:r w:rsidRPr="009C28CC">
              <w:lastRenderedPageBreak/>
              <w:t>24E Code</w:t>
            </w:r>
          </w:p>
        </w:tc>
        <w:tc>
          <w:tcPr>
            <w:tcW w:w="3650" w:type="dxa"/>
            <w:noWrap/>
            <w:hideMark/>
          </w:tcPr>
          <w:p w14:paraId="70067D83" w14:textId="77777777" w:rsidR="00376C60" w:rsidRPr="009C28CC" w:rsidRDefault="00376C60" w:rsidP="00807245">
            <w:pPr>
              <w:pStyle w:val="TableText"/>
            </w:pPr>
            <w:r w:rsidRPr="009C28CC">
              <w:t xml:space="preserve">Delivery of Original Undertaking </w:t>
            </w:r>
          </w:p>
        </w:tc>
        <w:tc>
          <w:tcPr>
            <w:tcW w:w="3937" w:type="dxa"/>
            <w:hideMark/>
          </w:tcPr>
          <w:p w14:paraId="440A0D1E" w14:textId="77777777" w:rsidR="00376C60" w:rsidRPr="009C28CC" w:rsidRDefault="00376C60" w:rsidP="00807245">
            <w:pPr>
              <w:pStyle w:val="TableText"/>
            </w:pPr>
            <w:r w:rsidRPr="009C28CC">
              <w:t>Not set </w:t>
            </w:r>
          </w:p>
        </w:tc>
      </w:tr>
      <w:tr w:rsidR="00376C60" w:rsidRPr="009C28CC" w14:paraId="59743ED6"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29" w:type="dxa"/>
            <w:noWrap/>
            <w:hideMark/>
          </w:tcPr>
          <w:p w14:paraId="0E20100B" w14:textId="77777777" w:rsidR="00376C60" w:rsidRPr="009C28CC" w:rsidRDefault="00376C60" w:rsidP="00807245">
            <w:pPr>
              <w:pStyle w:val="TableText"/>
            </w:pPr>
            <w:r w:rsidRPr="009C28CC">
              <w:t>24E Add info</w:t>
            </w:r>
          </w:p>
        </w:tc>
        <w:tc>
          <w:tcPr>
            <w:tcW w:w="3650" w:type="dxa"/>
            <w:noWrap/>
            <w:hideMark/>
          </w:tcPr>
          <w:p w14:paraId="7F14262C" w14:textId="77777777" w:rsidR="00376C60" w:rsidRPr="009C28CC" w:rsidRDefault="00376C60" w:rsidP="00807245">
            <w:pPr>
              <w:pStyle w:val="TableText"/>
            </w:pPr>
            <w:r w:rsidRPr="009C28CC">
              <w:t>Delivery of Original Undertaking add info</w:t>
            </w:r>
          </w:p>
        </w:tc>
        <w:tc>
          <w:tcPr>
            <w:tcW w:w="3937" w:type="dxa"/>
            <w:hideMark/>
          </w:tcPr>
          <w:p w14:paraId="43095E52" w14:textId="77777777" w:rsidR="00376C60" w:rsidRPr="009C28CC" w:rsidRDefault="00376C60" w:rsidP="00807245">
            <w:pPr>
              <w:pStyle w:val="TableText"/>
            </w:pPr>
            <w:r w:rsidRPr="009C28CC">
              <w:t>Not set </w:t>
            </w:r>
          </w:p>
        </w:tc>
      </w:tr>
      <w:tr w:rsidR="00376C60" w:rsidRPr="009C28CC" w14:paraId="540B0D01"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29" w:type="dxa"/>
            <w:noWrap/>
            <w:hideMark/>
          </w:tcPr>
          <w:p w14:paraId="5B9B89C8" w14:textId="77777777" w:rsidR="00376C60" w:rsidRPr="009C28CC" w:rsidRDefault="00376C60" w:rsidP="00807245">
            <w:pPr>
              <w:pStyle w:val="TableText"/>
            </w:pPr>
            <w:r w:rsidRPr="009C28CC">
              <w:t>24G Code</w:t>
            </w:r>
          </w:p>
        </w:tc>
        <w:tc>
          <w:tcPr>
            <w:tcW w:w="3650" w:type="dxa"/>
            <w:noWrap/>
            <w:hideMark/>
          </w:tcPr>
          <w:p w14:paraId="7901A906" w14:textId="77777777" w:rsidR="00376C60" w:rsidRPr="009C28CC" w:rsidRDefault="00376C60" w:rsidP="00807245">
            <w:pPr>
              <w:pStyle w:val="TableText"/>
            </w:pPr>
            <w:r w:rsidRPr="009C28CC">
              <w:t>Delivery To/Collection By</w:t>
            </w:r>
          </w:p>
        </w:tc>
        <w:tc>
          <w:tcPr>
            <w:tcW w:w="3937" w:type="dxa"/>
            <w:hideMark/>
          </w:tcPr>
          <w:p w14:paraId="4FBE568C" w14:textId="77777777" w:rsidR="00376C60" w:rsidRPr="009C28CC" w:rsidRDefault="00376C60" w:rsidP="00807245">
            <w:pPr>
              <w:pStyle w:val="TableText"/>
            </w:pPr>
            <w:r w:rsidRPr="009C28CC">
              <w:t>Not set </w:t>
            </w:r>
          </w:p>
        </w:tc>
      </w:tr>
      <w:tr w:rsidR="00376C60" w:rsidRPr="009C28CC" w14:paraId="3204A7CB"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29" w:type="dxa"/>
            <w:noWrap/>
            <w:hideMark/>
          </w:tcPr>
          <w:p w14:paraId="46FEB887" w14:textId="200B0015" w:rsidR="00376C60" w:rsidRPr="009C28CC" w:rsidRDefault="00376C60" w:rsidP="00807245">
            <w:pPr>
              <w:pStyle w:val="TableText"/>
            </w:pPr>
            <w:r w:rsidRPr="009C28CC">
              <w:t xml:space="preserve">24G </w:t>
            </w:r>
            <w:r w:rsidR="00480897">
              <w:t>Narrative</w:t>
            </w:r>
          </w:p>
        </w:tc>
        <w:tc>
          <w:tcPr>
            <w:tcW w:w="3650" w:type="dxa"/>
            <w:noWrap/>
            <w:hideMark/>
          </w:tcPr>
          <w:p w14:paraId="34F9F2BA" w14:textId="77777777" w:rsidR="00376C60" w:rsidRPr="009C28CC" w:rsidRDefault="00376C60" w:rsidP="00807245">
            <w:pPr>
              <w:pStyle w:val="TableText"/>
            </w:pPr>
            <w:r w:rsidRPr="009C28CC">
              <w:t>Delivery To/Collection By - Details</w:t>
            </w:r>
          </w:p>
        </w:tc>
        <w:tc>
          <w:tcPr>
            <w:tcW w:w="3937" w:type="dxa"/>
            <w:hideMark/>
          </w:tcPr>
          <w:p w14:paraId="73E1A1AF" w14:textId="77777777" w:rsidR="00376C60" w:rsidRPr="009C28CC" w:rsidRDefault="00376C60" w:rsidP="00807245">
            <w:pPr>
              <w:pStyle w:val="TableText"/>
            </w:pPr>
            <w:r w:rsidRPr="009C28CC">
              <w:t>Not set </w:t>
            </w:r>
          </w:p>
        </w:tc>
      </w:tr>
    </w:tbl>
    <w:p w14:paraId="0E1154E1" w14:textId="77777777" w:rsidR="00AE2E59" w:rsidRDefault="00AE2E59" w:rsidP="00AE2E59">
      <w:pPr>
        <w:pStyle w:val="BodyText"/>
        <w:rPr>
          <w:shd w:val="clear" w:color="auto" w:fill="FFFFFF"/>
        </w:rPr>
      </w:pPr>
    </w:p>
    <w:p w14:paraId="30FF8184" w14:textId="6D0FB14A" w:rsidR="000D3507" w:rsidRDefault="000D3507" w:rsidP="00600F52">
      <w:pPr>
        <w:pStyle w:val="BodyText"/>
      </w:pPr>
      <w:r w:rsidRPr="00247FAF">
        <w:rPr>
          <w:shd w:val="clear" w:color="auto" w:fill="FFFFFF"/>
        </w:rPr>
        <w:t xml:space="preserve">Seq </w:t>
      </w:r>
      <w:r>
        <w:rPr>
          <w:shd w:val="clear" w:color="auto" w:fill="FFFFFF"/>
        </w:rPr>
        <w:t>C –LOCAL UNDERTAKING details</w:t>
      </w:r>
    </w:p>
    <w:tbl>
      <w:tblPr>
        <w:tblStyle w:val="TableGridHeader131"/>
        <w:tblW w:w="0" w:type="auto"/>
        <w:tblLook w:val="04A0" w:firstRow="1" w:lastRow="0" w:firstColumn="1" w:lastColumn="0" w:noHBand="0" w:noVBand="1"/>
      </w:tblPr>
      <w:tblGrid>
        <w:gridCol w:w="1429"/>
        <w:gridCol w:w="3650"/>
        <w:gridCol w:w="3937"/>
      </w:tblGrid>
      <w:tr w:rsidR="00CC469A" w:rsidRPr="009C28CC" w14:paraId="166DF61B" w14:textId="77777777" w:rsidTr="00807245">
        <w:trPr>
          <w:cnfStyle w:val="100000000000" w:firstRow="1" w:lastRow="0" w:firstColumn="0" w:lastColumn="0" w:oddVBand="0" w:evenVBand="0" w:oddHBand="0" w:evenHBand="0" w:firstRowFirstColumn="0" w:firstRowLastColumn="0" w:lastRowFirstColumn="0" w:lastRowLastColumn="0"/>
          <w:trHeight w:val="315"/>
          <w:tblHeader/>
        </w:trPr>
        <w:tc>
          <w:tcPr>
            <w:tcW w:w="1429" w:type="dxa"/>
            <w:noWrap/>
          </w:tcPr>
          <w:p w14:paraId="5A2B05FB" w14:textId="77777777" w:rsidR="00CC469A" w:rsidRPr="009C28CC" w:rsidRDefault="00CC469A" w:rsidP="00807245">
            <w:pPr>
              <w:pStyle w:val="TableHead"/>
            </w:pPr>
            <w:r w:rsidRPr="009C28CC">
              <w:t>Tag</w:t>
            </w:r>
          </w:p>
        </w:tc>
        <w:tc>
          <w:tcPr>
            <w:tcW w:w="3650" w:type="dxa"/>
            <w:noWrap/>
          </w:tcPr>
          <w:p w14:paraId="3F914FE4" w14:textId="77777777" w:rsidR="00CC469A" w:rsidRPr="009C28CC" w:rsidRDefault="00CC469A" w:rsidP="00807245">
            <w:pPr>
              <w:pStyle w:val="TableHead"/>
            </w:pPr>
            <w:r w:rsidRPr="009C28CC">
              <w:t>Field name</w:t>
            </w:r>
          </w:p>
        </w:tc>
        <w:tc>
          <w:tcPr>
            <w:tcW w:w="3937" w:type="dxa"/>
            <w:noWrap/>
          </w:tcPr>
          <w:p w14:paraId="44B2B246" w14:textId="77777777" w:rsidR="00CC469A" w:rsidRPr="009C28CC" w:rsidRDefault="00CC469A" w:rsidP="00807245">
            <w:pPr>
              <w:pStyle w:val="TableHead"/>
            </w:pPr>
            <w:r w:rsidRPr="009C28CC">
              <w:t>Mapped From</w:t>
            </w:r>
          </w:p>
        </w:tc>
      </w:tr>
      <w:tr w:rsidR="00CC469A" w:rsidRPr="009C28CC" w14:paraId="1A28C10D"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29" w:type="dxa"/>
            <w:noWrap/>
            <w:hideMark/>
          </w:tcPr>
          <w:p w14:paraId="13873903" w14:textId="77777777" w:rsidR="00CC469A" w:rsidRPr="009C28CC" w:rsidRDefault="00CC469A" w:rsidP="00807245">
            <w:pPr>
              <w:pStyle w:val="TableText"/>
            </w:pPr>
            <w:r w:rsidRPr="009C28CC">
              <w:t>15C</w:t>
            </w:r>
          </w:p>
        </w:tc>
        <w:tc>
          <w:tcPr>
            <w:tcW w:w="3650" w:type="dxa"/>
            <w:noWrap/>
            <w:hideMark/>
          </w:tcPr>
          <w:p w14:paraId="45A2DB57" w14:textId="77777777" w:rsidR="00CC469A" w:rsidRPr="009C28CC" w:rsidRDefault="00CC469A" w:rsidP="00807245">
            <w:pPr>
              <w:pStyle w:val="TableText"/>
            </w:pPr>
            <w:r w:rsidRPr="009C28CC">
              <w:t>New Sequence</w:t>
            </w:r>
          </w:p>
        </w:tc>
        <w:tc>
          <w:tcPr>
            <w:tcW w:w="3937" w:type="dxa"/>
            <w:hideMark/>
          </w:tcPr>
          <w:p w14:paraId="13C57BBD" w14:textId="77777777" w:rsidR="00CC469A" w:rsidRPr="009C28CC" w:rsidRDefault="00CC469A" w:rsidP="00807245">
            <w:pPr>
              <w:pStyle w:val="TableText"/>
            </w:pPr>
            <w:r w:rsidRPr="009C28CC">
              <w:t>Empty field</w:t>
            </w:r>
          </w:p>
        </w:tc>
      </w:tr>
      <w:tr w:rsidR="00CC469A" w:rsidRPr="009C28CC" w14:paraId="783708F0"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29" w:type="dxa"/>
            <w:noWrap/>
            <w:hideMark/>
          </w:tcPr>
          <w:p w14:paraId="2882DCD3" w14:textId="77777777" w:rsidR="00CC469A" w:rsidRPr="009C28CC" w:rsidRDefault="00CC469A" w:rsidP="00807245">
            <w:pPr>
              <w:pStyle w:val="TableText"/>
            </w:pPr>
            <w:r w:rsidRPr="009C28CC">
              <w:t>32B</w:t>
            </w:r>
          </w:p>
        </w:tc>
        <w:tc>
          <w:tcPr>
            <w:tcW w:w="3650" w:type="dxa"/>
            <w:noWrap/>
            <w:hideMark/>
          </w:tcPr>
          <w:p w14:paraId="3F5E60F8" w14:textId="77777777" w:rsidR="00CC469A" w:rsidRPr="009C28CC" w:rsidRDefault="00CC469A" w:rsidP="00807245">
            <w:pPr>
              <w:pStyle w:val="TableText"/>
            </w:pPr>
            <w:r w:rsidRPr="009C28CC">
              <w:t>Increase of Local Undertaking Amount</w:t>
            </w:r>
          </w:p>
        </w:tc>
        <w:tc>
          <w:tcPr>
            <w:tcW w:w="3937" w:type="dxa"/>
            <w:noWrap/>
            <w:hideMark/>
          </w:tcPr>
          <w:p w14:paraId="22BAED87" w14:textId="77777777" w:rsidR="00CC469A" w:rsidRPr="009C28CC" w:rsidRDefault="00CC469A" w:rsidP="00807245">
            <w:pPr>
              <w:pStyle w:val="TableText"/>
            </w:pPr>
            <w:r w:rsidRPr="009C28CC">
              <w:t>Local undertaking - Increase in amount (if changed)</w:t>
            </w:r>
          </w:p>
        </w:tc>
      </w:tr>
      <w:tr w:rsidR="00CC469A" w:rsidRPr="009C28CC" w14:paraId="00A13B0E"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29" w:type="dxa"/>
            <w:noWrap/>
            <w:hideMark/>
          </w:tcPr>
          <w:p w14:paraId="725EE887" w14:textId="77777777" w:rsidR="00CC469A" w:rsidRPr="009C28CC" w:rsidRDefault="00CC469A" w:rsidP="00807245">
            <w:pPr>
              <w:pStyle w:val="TableText"/>
            </w:pPr>
            <w:r w:rsidRPr="009C28CC">
              <w:t>33B</w:t>
            </w:r>
          </w:p>
        </w:tc>
        <w:tc>
          <w:tcPr>
            <w:tcW w:w="3650" w:type="dxa"/>
            <w:noWrap/>
            <w:hideMark/>
          </w:tcPr>
          <w:p w14:paraId="3E0B814C" w14:textId="77777777" w:rsidR="00CC469A" w:rsidRPr="009C28CC" w:rsidRDefault="00CC469A" w:rsidP="00807245">
            <w:pPr>
              <w:pStyle w:val="TableText"/>
            </w:pPr>
            <w:r w:rsidRPr="009C28CC">
              <w:t>Decrease of Local Undertaking Amount</w:t>
            </w:r>
          </w:p>
        </w:tc>
        <w:tc>
          <w:tcPr>
            <w:tcW w:w="3937" w:type="dxa"/>
            <w:hideMark/>
          </w:tcPr>
          <w:p w14:paraId="5A6C1CFF" w14:textId="77777777" w:rsidR="00CC469A" w:rsidRPr="009C28CC" w:rsidRDefault="00CC469A" w:rsidP="00807245">
            <w:pPr>
              <w:pStyle w:val="TableText"/>
            </w:pPr>
            <w:r w:rsidRPr="009C28CC">
              <w:t>Local undertaking - Decrease in amount (if changed)</w:t>
            </w:r>
          </w:p>
        </w:tc>
      </w:tr>
      <w:tr w:rsidR="00CC469A" w:rsidRPr="009C28CC" w14:paraId="43539480"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29" w:type="dxa"/>
            <w:noWrap/>
            <w:hideMark/>
          </w:tcPr>
          <w:p w14:paraId="44634873" w14:textId="77777777" w:rsidR="00CC469A" w:rsidRPr="009C28CC" w:rsidRDefault="00CC469A" w:rsidP="00807245">
            <w:pPr>
              <w:pStyle w:val="TableText"/>
            </w:pPr>
            <w:r w:rsidRPr="009C28CC">
              <w:t>23B</w:t>
            </w:r>
          </w:p>
        </w:tc>
        <w:tc>
          <w:tcPr>
            <w:tcW w:w="3650" w:type="dxa"/>
            <w:noWrap/>
            <w:hideMark/>
          </w:tcPr>
          <w:p w14:paraId="2FDF3EBE" w14:textId="77777777" w:rsidR="00CC469A" w:rsidRPr="009C28CC" w:rsidRDefault="00CC469A" w:rsidP="00807245">
            <w:pPr>
              <w:pStyle w:val="TableText"/>
            </w:pPr>
            <w:r w:rsidRPr="009C28CC">
              <w:t>Expiry Type</w:t>
            </w:r>
          </w:p>
        </w:tc>
        <w:tc>
          <w:tcPr>
            <w:tcW w:w="3937" w:type="dxa"/>
            <w:hideMark/>
          </w:tcPr>
          <w:p w14:paraId="2276D199" w14:textId="77777777" w:rsidR="00CC469A" w:rsidRPr="009C28CC" w:rsidRDefault="00CC469A" w:rsidP="00807245">
            <w:pPr>
              <w:pStyle w:val="TableText"/>
            </w:pPr>
            <w:r w:rsidRPr="009C28CC">
              <w:t>Local undertaking - COND, FIXD, OPEN (if changed)</w:t>
            </w:r>
          </w:p>
        </w:tc>
      </w:tr>
      <w:tr w:rsidR="00CC469A" w:rsidRPr="009C28CC" w14:paraId="211E8B8D"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29" w:type="dxa"/>
            <w:noWrap/>
            <w:hideMark/>
          </w:tcPr>
          <w:p w14:paraId="7874DBFF" w14:textId="77777777" w:rsidR="00CC469A" w:rsidRPr="009C28CC" w:rsidRDefault="00CC469A" w:rsidP="00807245">
            <w:pPr>
              <w:pStyle w:val="TableText"/>
            </w:pPr>
            <w:r w:rsidRPr="009C28CC">
              <w:t>31E</w:t>
            </w:r>
          </w:p>
        </w:tc>
        <w:tc>
          <w:tcPr>
            <w:tcW w:w="3650" w:type="dxa"/>
            <w:noWrap/>
            <w:hideMark/>
          </w:tcPr>
          <w:p w14:paraId="3628BC40" w14:textId="77777777" w:rsidR="00CC469A" w:rsidRPr="009C28CC" w:rsidRDefault="00CC469A" w:rsidP="00807245">
            <w:pPr>
              <w:pStyle w:val="TableText"/>
            </w:pPr>
            <w:r w:rsidRPr="009C28CC">
              <w:t xml:space="preserve">Date of Expiry </w:t>
            </w:r>
          </w:p>
        </w:tc>
        <w:tc>
          <w:tcPr>
            <w:tcW w:w="3937" w:type="dxa"/>
            <w:hideMark/>
          </w:tcPr>
          <w:p w14:paraId="53CAAB68" w14:textId="77777777" w:rsidR="00CC469A" w:rsidRPr="009C28CC" w:rsidRDefault="00CC469A" w:rsidP="00807245">
            <w:pPr>
              <w:pStyle w:val="TableText"/>
            </w:pPr>
            <w:r w:rsidRPr="009C28CC">
              <w:t>Local undertaking - Set if COND or FIXD (if changed)</w:t>
            </w:r>
          </w:p>
        </w:tc>
      </w:tr>
      <w:tr w:rsidR="00CC469A" w:rsidRPr="009C28CC" w14:paraId="71463960"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29" w:type="dxa"/>
            <w:noWrap/>
            <w:hideMark/>
          </w:tcPr>
          <w:p w14:paraId="2BDC60BD" w14:textId="77777777" w:rsidR="00CC469A" w:rsidRPr="009C28CC" w:rsidRDefault="00CC469A" w:rsidP="00807245">
            <w:pPr>
              <w:pStyle w:val="TableText"/>
            </w:pPr>
            <w:r w:rsidRPr="009C28CC">
              <w:t>35G</w:t>
            </w:r>
          </w:p>
        </w:tc>
        <w:tc>
          <w:tcPr>
            <w:tcW w:w="3650" w:type="dxa"/>
            <w:noWrap/>
            <w:hideMark/>
          </w:tcPr>
          <w:p w14:paraId="4077F532" w14:textId="77777777" w:rsidR="00CC469A" w:rsidRPr="009C28CC" w:rsidRDefault="00CC469A" w:rsidP="00807245">
            <w:pPr>
              <w:pStyle w:val="TableText"/>
            </w:pPr>
            <w:r w:rsidRPr="009C28CC">
              <w:t>Expiry Condition/Event</w:t>
            </w:r>
          </w:p>
        </w:tc>
        <w:tc>
          <w:tcPr>
            <w:tcW w:w="3937" w:type="dxa"/>
            <w:noWrap/>
            <w:hideMark/>
          </w:tcPr>
          <w:p w14:paraId="55066464" w14:textId="77777777" w:rsidR="00CC469A" w:rsidRPr="009C28CC" w:rsidRDefault="00CC469A" w:rsidP="00807245">
            <w:pPr>
              <w:pStyle w:val="TableText"/>
            </w:pPr>
            <w:r w:rsidRPr="009C28CC">
              <w:t>Local undertaking - Set if COND (if changed)</w:t>
            </w:r>
          </w:p>
        </w:tc>
      </w:tr>
      <w:tr w:rsidR="00CC469A" w:rsidRPr="009C28CC" w14:paraId="68453A99"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29" w:type="dxa"/>
            <w:noWrap/>
            <w:hideMark/>
          </w:tcPr>
          <w:p w14:paraId="2E140B0B" w14:textId="77777777" w:rsidR="00CC469A" w:rsidRPr="009C28CC" w:rsidRDefault="00CC469A" w:rsidP="00807245">
            <w:pPr>
              <w:pStyle w:val="TableText"/>
            </w:pPr>
            <w:r w:rsidRPr="009C28CC">
              <w:t>59</w:t>
            </w:r>
          </w:p>
        </w:tc>
        <w:tc>
          <w:tcPr>
            <w:tcW w:w="3650" w:type="dxa"/>
            <w:noWrap/>
            <w:hideMark/>
          </w:tcPr>
          <w:p w14:paraId="51F85F84" w14:textId="77777777" w:rsidR="00CC469A" w:rsidRPr="009C28CC" w:rsidRDefault="00CC469A" w:rsidP="00807245">
            <w:pPr>
              <w:pStyle w:val="TableText"/>
            </w:pPr>
            <w:r w:rsidRPr="009C28CC">
              <w:t>Beneficiary</w:t>
            </w:r>
          </w:p>
        </w:tc>
        <w:tc>
          <w:tcPr>
            <w:tcW w:w="3937" w:type="dxa"/>
            <w:noWrap/>
            <w:hideMark/>
          </w:tcPr>
          <w:p w14:paraId="40751F79" w14:textId="77777777" w:rsidR="00CC469A" w:rsidRPr="009C28CC" w:rsidRDefault="00CC469A" w:rsidP="00807245">
            <w:pPr>
              <w:pStyle w:val="TableText"/>
            </w:pPr>
            <w:r w:rsidRPr="009C28CC">
              <w:t>SWIFT BIC or name and address of Beneficiary (if changed)</w:t>
            </w:r>
          </w:p>
        </w:tc>
      </w:tr>
      <w:tr w:rsidR="00CC469A" w:rsidRPr="009C28CC" w14:paraId="09718A96"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29" w:type="dxa"/>
            <w:noWrap/>
            <w:hideMark/>
          </w:tcPr>
          <w:p w14:paraId="42E5F106" w14:textId="77777777" w:rsidR="00CC469A" w:rsidRPr="009C28CC" w:rsidRDefault="00CC469A" w:rsidP="00807245">
            <w:pPr>
              <w:pStyle w:val="TableText"/>
            </w:pPr>
            <w:r w:rsidRPr="009C28CC">
              <w:t>77L</w:t>
            </w:r>
          </w:p>
        </w:tc>
        <w:tc>
          <w:tcPr>
            <w:tcW w:w="3650" w:type="dxa"/>
            <w:noWrap/>
            <w:hideMark/>
          </w:tcPr>
          <w:p w14:paraId="0A5C4D2C" w14:textId="77777777" w:rsidR="00CC469A" w:rsidRPr="009C28CC" w:rsidRDefault="00CC469A" w:rsidP="00807245">
            <w:pPr>
              <w:pStyle w:val="TableText"/>
            </w:pPr>
            <w:r w:rsidRPr="009C28CC">
              <w:t>Other Amendments to Local Undertaking</w:t>
            </w:r>
          </w:p>
        </w:tc>
        <w:tc>
          <w:tcPr>
            <w:tcW w:w="3937" w:type="dxa"/>
            <w:noWrap/>
            <w:hideMark/>
          </w:tcPr>
          <w:p w14:paraId="12094A3C" w14:textId="77777777" w:rsidR="00CC469A" w:rsidRPr="009C28CC" w:rsidRDefault="00CC469A" w:rsidP="00807245">
            <w:pPr>
              <w:pStyle w:val="TableText"/>
            </w:pPr>
            <w:r w:rsidRPr="009C28CC">
              <w:t>Local undertaking - Amendment instructions to send</w:t>
            </w:r>
          </w:p>
        </w:tc>
      </w:tr>
      <w:tr w:rsidR="00CC469A" w:rsidRPr="009C28CC" w14:paraId="232D1E0B"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29" w:type="dxa"/>
            <w:noWrap/>
            <w:hideMark/>
          </w:tcPr>
          <w:p w14:paraId="63DE451A" w14:textId="77777777" w:rsidR="00CC469A" w:rsidRPr="009C28CC" w:rsidRDefault="00CC469A" w:rsidP="00807245">
            <w:pPr>
              <w:pStyle w:val="TableText"/>
            </w:pPr>
            <w:r w:rsidRPr="009C28CC">
              <w:t>24E Code</w:t>
            </w:r>
          </w:p>
        </w:tc>
        <w:tc>
          <w:tcPr>
            <w:tcW w:w="3650" w:type="dxa"/>
            <w:noWrap/>
            <w:hideMark/>
          </w:tcPr>
          <w:p w14:paraId="610DE184" w14:textId="77777777" w:rsidR="00CC469A" w:rsidRPr="009C28CC" w:rsidRDefault="00CC469A" w:rsidP="00807245">
            <w:pPr>
              <w:pStyle w:val="TableText"/>
            </w:pPr>
            <w:r w:rsidRPr="009C28CC">
              <w:t>Delivery of Amendment to Local Undertaking</w:t>
            </w:r>
          </w:p>
        </w:tc>
        <w:tc>
          <w:tcPr>
            <w:tcW w:w="3937" w:type="dxa"/>
            <w:noWrap/>
            <w:hideMark/>
          </w:tcPr>
          <w:p w14:paraId="6C917472" w14:textId="77777777" w:rsidR="00CC469A" w:rsidRPr="009C28CC" w:rsidRDefault="00CC469A" w:rsidP="00807245">
            <w:pPr>
              <w:pStyle w:val="TableText"/>
            </w:pPr>
            <w:r w:rsidRPr="009C28CC">
              <w:t>Delivery of undertaking COLL, COURIER, MAIL, MESS, OTHR, REGM</w:t>
            </w:r>
          </w:p>
        </w:tc>
      </w:tr>
      <w:tr w:rsidR="00CC469A" w:rsidRPr="009C28CC" w14:paraId="5945A31A"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29" w:type="dxa"/>
            <w:noWrap/>
            <w:hideMark/>
          </w:tcPr>
          <w:p w14:paraId="14E663BD" w14:textId="77777777" w:rsidR="00CC469A" w:rsidRPr="009C28CC" w:rsidRDefault="00CC469A" w:rsidP="00807245">
            <w:pPr>
              <w:pStyle w:val="TableText"/>
            </w:pPr>
            <w:r w:rsidRPr="009C28CC">
              <w:t>24E Add Info</w:t>
            </w:r>
          </w:p>
        </w:tc>
        <w:tc>
          <w:tcPr>
            <w:tcW w:w="3650" w:type="dxa"/>
            <w:noWrap/>
            <w:hideMark/>
          </w:tcPr>
          <w:p w14:paraId="658D1808" w14:textId="77777777" w:rsidR="00CC469A" w:rsidRPr="009C28CC" w:rsidRDefault="00CC469A" w:rsidP="00807245">
            <w:pPr>
              <w:pStyle w:val="TableText"/>
            </w:pPr>
            <w:r w:rsidRPr="009C28CC">
              <w:t>Delivery of undertaking add Info</w:t>
            </w:r>
          </w:p>
        </w:tc>
        <w:tc>
          <w:tcPr>
            <w:tcW w:w="3937" w:type="dxa"/>
            <w:noWrap/>
            <w:hideMark/>
          </w:tcPr>
          <w:p w14:paraId="70DFEAF5" w14:textId="77777777" w:rsidR="00CC469A" w:rsidRPr="009C28CC" w:rsidRDefault="00CC469A" w:rsidP="00807245">
            <w:pPr>
              <w:pStyle w:val="TableText"/>
            </w:pPr>
            <w:r w:rsidRPr="009C28CC">
              <w:t>Delivery of undertaking extra data entered for COURIER or OTHR</w:t>
            </w:r>
          </w:p>
        </w:tc>
      </w:tr>
      <w:tr w:rsidR="00CC469A" w:rsidRPr="009C28CC" w14:paraId="258CA81E"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29" w:type="dxa"/>
            <w:noWrap/>
            <w:hideMark/>
          </w:tcPr>
          <w:p w14:paraId="5F8EFE13" w14:textId="77777777" w:rsidR="00CC469A" w:rsidRPr="009C28CC" w:rsidRDefault="00CC469A" w:rsidP="00807245">
            <w:pPr>
              <w:pStyle w:val="TableText"/>
            </w:pPr>
            <w:r w:rsidRPr="009C28CC">
              <w:t>24G Code</w:t>
            </w:r>
          </w:p>
        </w:tc>
        <w:tc>
          <w:tcPr>
            <w:tcW w:w="3650" w:type="dxa"/>
            <w:noWrap/>
            <w:hideMark/>
          </w:tcPr>
          <w:p w14:paraId="0BB612BF" w14:textId="77777777" w:rsidR="00CC469A" w:rsidRPr="009C28CC" w:rsidRDefault="00CC469A" w:rsidP="00807245">
            <w:pPr>
              <w:pStyle w:val="TableText"/>
            </w:pPr>
            <w:r w:rsidRPr="009C28CC">
              <w:t>Delivery To/Collection By</w:t>
            </w:r>
          </w:p>
        </w:tc>
        <w:tc>
          <w:tcPr>
            <w:tcW w:w="3937" w:type="dxa"/>
            <w:noWrap/>
            <w:hideMark/>
          </w:tcPr>
          <w:p w14:paraId="62F9D5D1" w14:textId="77777777" w:rsidR="00CC469A" w:rsidRPr="009C28CC" w:rsidRDefault="00CC469A" w:rsidP="00807245">
            <w:pPr>
              <w:pStyle w:val="TableText"/>
            </w:pPr>
            <w:r w:rsidRPr="009C28CC">
              <w:t>Delivery to/Collection by - either Beneficiary or Other </w:t>
            </w:r>
          </w:p>
        </w:tc>
      </w:tr>
      <w:tr w:rsidR="00CC469A" w:rsidRPr="009C28CC" w14:paraId="22892866" w14:textId="77777777" w:rsidTr="003D3747">
        <w:trPr>
          <w:cnfStyle w:val="000000010000" w:firstRow="0" w:lastRow="0" w:firstColumn="0" w:lastColumn="0" w:oddVBand="0" w:evenVBand="0" w:oddHBand="0" w:evenHBand="1" w:firstRowFirstColumn="0" w:firstRowLastColumn="0" w:lastRowFirstColumn="0" w:lastRowLastColumn="0"/>
          <w:trHeight w:val="315"/>
        </w:trPr>
        <w:tc>
          <w:tcPr>
            <w:tcW w:w="1429" w:type="dxa"/>
            <w:noWrap/>
            <w:hideMark/>
          </w:tcPr>
          <w:p w14:paraId="201A3DAC" w14:textId="1554C50A" w:rsidR="00CC469A" w:rsidRPr="009C28CC" w:rsidRDefault="00CC469A" w:rsidP="00807245">
            <w:pPr>
              <w:pStyle w:val="TableText"/>
            </w:pPr>
            <w:r w:rsidRPr="009C28CC">
              <w:t xml:space="preserve">24G </w:t>
            </w:r>
            <w:r w:rsidR="00480897">
              <w:t>Narrative</w:t>
            </w:r>
          </w:p>
        </w:tc>
        <w:tc>
          <w:tcPr>
            <w:tcW w:w="3650" w:type="dxa"/>
            <w:noWrap/>
            <w:hideMark/>
          </w:tcPr>
          <w:p w14:paraId="29BCC0DC" w14:textId="77777777" w:rsidR="00CC469A" w:rsidRPr="009C28CC" w:rsidRDefault="00CC469A" w:rsidP="00807245">
            <w:pPr>
              <w:pStyle w:val="TableText"/>
            </w:pPr>
            <w:r w:rsidRPr="009C28CC">
              <w:t>Delivery To/Collection By - Details</w:t>
            </w:r>
          </w:p>
        </w:tc>
        <w:tc>
          <w:tcPr>
            <w:tcW w:w="3937" w:type="dxa"/>
            <w:noWrap/>
            <w:hideMark/>
          </w:tcPr>
          <w:p w14:paraId="493F7570" w14:textId="43BC2166" w:rsidR="00CC469A" w:rsidRPr="009C28CC" w:rsidRDefault="00CC469A" w:rsidP="00807245">
            <w:pPr>
              <w:pStyle w:val="TableText"/>
            </w:pPr>
            <w:r w:rsidRPr="009C28CC">
              <w:t xml:space="preserve">Delivery to party address if OTHR </w:t>
            </w:r>
            <w:r w:rsidR="00B95C77">
              <w:t>or BENE</w:t>
            </w:r>
            <w:r w:rsidRPr="009C28CC">
              <w:t> </w:t>
            </w:r>
            <w:r w:rsidR="001755A2">
              <w:t>.</w:t>
            </w:r>
            <w:r w:rsidR="00B95C77">
              <w:t xml:space="preserve"> </w:t>
            </w:r>
            <w:r w:rsidR="00B95C77" w:rsidRPr="00B95C77">
              <w:t>In TI</w:t>
            </w:r>
            <w:r w:rsidR="00631DEE">
              <w:t>,</w:t>
            </w:r>
            <w:r w:rsidR="00B95C77" w:rsidRPr="00B95C77">
              <w:t xml:space="preserve"> this field is maintained as Narrative Party name and address field but with a validation on the number of lines and characters per line as suggested in the SCORE standards guide. However, if the code is BENE, this field is not mandatory.</w:t>
            </w:r>
          </w:p>
        </w:tc>
      </w:tr>
    </w:tbl>
    <w:p w14:paraId="6A8E42FD" w14:textId="77777777" w:rsidR="000D3507" w:rsidRDefault="000D3507" w:rsidP="000D3507">
      <w:pPr>
        <w:pStyle w:val="BodyText"/>
      </w:pPr>
    </w:p>
    <w:p w14:paraId="6EACC9E3" w14:textId="46B22ACB" w:rsidR="000D3507" w:rsidRDefault="000D3507" w:rsidP="000D3507">
      <w:pPr>
        <w:pStyle w:val="Heading3"/>
      </w:pPr>
      <w:bookmarkStart w:id="187" w:name="_Toc40607133"/>
      <w:bookmarkStart w:id="188" w:name="_Toc160048718"/>
      <w:r>
        <w:t>MT767/775 - Issued Undertaking</w:t>
      </w:r>
      <w:r w:rsidRPr="009A3BA0">
        <w:t xml:space="preserve"> </w:t>
      </w:r>
      <w:r>
        <w:t>Amendment - CANCEL -</w:t>
      </w:r>
      <w:r w:rsidR="00A64159">
        <w:t xml:space="preserve"> </w:t>
      </w:r>
      <w:r>
        <w:t>ISCA or ICCA</w:t>
      </w:r>
      <w:bookmarkEnd w:id="187"/>
      <w:bookmarkEnd w:id="188"/>
    </w:p>
    <w:p w14:paraId="75C9EB78" w14:textId="77777777" w:rsidR="000D3507" w:rsidRDefault="000D3507" w:rsidP="000D3507">
      <w:pPr>
        <w:pStyle w:val="BodyText"/>
      </w:pPr>
      <w:r>
        <w:t xml:space="preserve">The MT767/775 - </w:t>
      </w:r>
      <w:r w:rsidRPr="004F1E50">
        <w:t>Amendment to a Demand Guarantee/Standby Letter of Credit</w:t>
      </w:r>
      <w:r>
        <w:t xml:space="preserve"> received from a Counter issuing bank is processed by Issued Undertaking Cancel event.</w:t>
      </w:r>
    </w:p>
    <w:p w14:paraId="5E5B4AE9" w14:textId="77777777" w:rsidR="000D3507" w:rsidRDefault="000D3507" w:rsidP="000D3507">
      <w:pPr>
        <w:pStyle w:val="BodyText"/>
      </w:pPr>
      <w:r>
        <w:t>This allows the following requests to be received</w:t>
      </w:r>
    </w:p>
    <w:p w14:paraId="6F55B145" w14:textId="77777777" w:rsidR="000D3507" w:rsidRDefault="000D3507" w:rsidP="000D3507">
      <w:pPr>
        <w:pStyle w:val="BulletLevel1"/>
      </w:pPr>
      <w:r>
        <w:t>ISCA – Amendment to previous ISCO - Counter received- request issue</w:t>
      </w:r>
    </w:p>
    <w:p w14:paraId="457EA219" w14:textId="77777777" w:rsidR="000D3507" w:rsidRDefault="000D3507" w:rsidP="000D3507">
      <w:pPr>
        <w:pStyle w:val="BulletLevel1"/>
      </w:pPr>
      <w:r>
        <w:t xml:space="preserve">ICCA -Amendment to a previous ICCO -Counter received- request counter </w:t>
      </w:r>
    </w:p>
    <w:p w14:paraId="261D60A4" w14:textId="7AB373C6" w:rsidR="000D3507" w:rsidRDefault="000D3507" w:rsidP="000D3507">
      <w:pPr>
        <w:pStyle w:val="BodyText"/>
      </w:pPr>
      <w:r>
        <w:t>and the resulting cancellation passed to the associated issuing bank or advising bank</w:t>
      </w:r>
      <w:r w:rsidR="00AE2E59">
        <w:t>.</w:t>
      </w:r>
      <w:r>
        <w:t xml:space="preserve"> </w:t>
      </w:r>
    </w:p>
    <w:p w14:paraId="501138F6" w14:textId="77777777" w:rsidR="000D3507" w:rsidRDefault="000D3507" w:rsidP="000D3507">
      <w:pPr>
        <w:pStyle w:val="BodyText"/>
      </w:pPr>
      <w:r>
        <w:t>Where the MT767 has associated MT775 messages, these are merged and the details are merged in tag 77U/L.</w:t>
      </w:r>
    </w:p>
    <w:p w14:paraId="3FC316D9" w14:textId="77777777" w:rsidR="000D3507" w:rsidRDefault="000D3507" w:rsidP="000D3507">
      <w:pPr>
        <w:pStyle w:val="BodyText"/>
      </w:pPr>
      <w:r w:rsidRPr="002E0B61">
        <w:t>The received MT767/775 – Amendment consists of Sequence A, B and C.</w:t>
      </w:r>
    </w:p>
    <w:p w14:paraId="3A5068BC" w14:textId="1BA0592B" w:rsidR="000D3507" w:rsidRDefault="000D3507" w:rsidP="000D3507">
      <w:pPr>
        <w:pStyle w:val="BodyText"/>
      </w:pPr>
      <w:r w:rsidRPr="002E0B61">
        <w:t>The SWIFT message details are mapped to the event as follows:</w:t>
      </w:r>
    </w:p>
    <w:p w14:paraId="39CECF56" w14:textId="77777777" w:rsidR="000D3507" w:rsidRDefault="000D3507" w:rsidP="007A0B2C">
      <w:pPr>
        <w:pStyle w:val="BodyText"/>
      </w:pPr>
      <w:r>
        <w:t>Seq A and B – COUNTER RECEIVED DETAILS</w:t>
      </w:r>
    </w:p>
    <w:tbl>
      <w:tblPr>
        <w:tblStyle w:val="TableGridHeader132"/>
        <w:tblW w:w="0" w:type="auto"/>
        <w:tblLook w:val="04A0" w:firstRow="1" w:lastRow="0" w:firstColumn="1" w:lastColumn="0" w:noHBand="0" w:noVBand="1"/>
      </w:tblPr>
      <w:tblGrid>
        <w:gridCol w:w="1349"/>
        <w:gridCol w:w="3424"/>
        <w:gridCol w:w="4243"/>
      </w:tblGrid>
      <w:tr w:rsidR="003C52CC" w:rsidRPr="0050229A" w14:paraId="14E183EC" w14:textId="77777777" w:rsidTr="00807245">
        <w:trPr>
          <w:cnfStyle w:val="100000000000" w:firstRow="1" w:lastRow="0" w:firstColumn="0" w:lastColumn="0" w:oddVBand="0" w:evenVBand="0" w:oddHBand="0" w:evenHBand="0" w:firstRowFirstColumn="0" w:firstRowLastColumn="0" w:lastRowFirstColumn="0" w:lastRowLastColumn="0"/>
          <w:trHeight w:val="315"/>
          <w:tblHeader/>
        </w:trPr>
        <w:tc>
          <w:tcPr>
            <w:tcW w:w="1349" w:type="dxa"/>
            <w:noWrap/>
            <w:hideMark/>
          </w:tcPr>
          <w:p w14:paraId="16ECD0F6" w14:textId="77777777" w:rsidR="003C52CC" w:rsidRPr="0050229A" w:rsidRDefault="003C52CC" w:rsidP="00807245">
            <w:pPr>
              <w:pStyle w:val="TableHead"/>
              <w:rPr>
                <w:lang w:val="en-GB"/>
              </w:rPr>
            </w:pPr>
            <w:r w:rsidRPr="0050229A">
              <w:rPr>
                <w:lang w:val="en-GB"/>
              </w:rPr>
              <w:lastRenderedPageBreak/>
              <w:t>Tag</w:t>
            </w:r>
          </w:p>
        </w:tc>
        <w:tc>
          <w:tcPr>
            <w:tcW w:w="3424" w:type="dxa"/>
            <w:noWrap/>
            <w:hideMark/>
          </w:tcPr>
          <w:p w14:paraId="16193886" w14:textId="77777777" w:rsidR="003C52CC" w:rsidRPr="0050229A" w:rsidRDefault="003C52CC" w:rsidP="00807245">
            <w:pPr>
              <w:pStyle w:val="TableHead"/>
              <w:rPr>
                <w:lang w:val="en-GB"/>
              </w:rPr>
            </w:pPr>
            <w:r w:rsidRPr="0050229A">
              <w:rPr>
                <w:lang w:val="en-GB"/>
              </w:rPr>
              <w:t>Field name</w:t>
            </w:r>
          </w:p>
        </w:tc>
        <w:tc>
          <w:tcPr>
            <w:tcW w:w="4243" w:type="dxa"/>
            <w:noWrap/>
            <w:hideMark/>
          </w:tcPr>
          <w:p w14:paraId="609A2746" w14:textId="77777777" w:rsidR="003C52CC" w:rsidRPr="0050229A" w:rsidRDefault="003C52CC" w:rsidP="00807245">
            <w:pPr>
              <w:pStyle w:val="TableHead"/>
              <w:rPr>
                <w:lang w:val="en-GB"/>
              </w:rPr>
            </w:pPr>
            <w:r w:rsidRPr="0050229A">
              <w:rPr>
                <w:lang w:val="en-GB"/>
              </w:rPr>
              <w:t>Mapped From</w:t>
            </w:r>
          </w:p>
        </w:tc>
      </w:tr>
      <w:tr w:rsidR="003C52CC" w:rsidRPr="0050229A" w14:paraId="5CCBEE25" w14:textId="77777777" w:rsidTr="003C52CC">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2A8E9FE5" w14:textId="77777777" w:rsidR="003C52CC" w:rsidRPr="0050229A" w:rsidRDefault="003C52CC" w:rsidP="00807245">
            <w:pPr>
              <w:pStyle w:val="TableText"/>
              <w:rPr>
                <w:lang w:val="en-GB"/>
              </w:rPr>
            </w:pPr>
            <w:r w:rsidRPr="0050229A">
              <w:rPr>
                <w:lang w:val="en-GB"/>
              </w:rPr>
              <w:t> </w:t>
            </w:r>
          </w:p>
        </w:tc>
        <w:tc>
          <w:tcPr>
            <w:tcW w:w="3424" w:type="dxa"/>
            <w:noWrap/>
            <w:hideMark/>
          </w:tcPr>
          <w:p w14:paraId="3C98DFA5" w14:textId="77777777" w:rsidR="003C52CC" w:rsidRPr="0050229A" w:rsidRDefault="003C52CC" w:rsidP="00807245">
            <w:pPr>
              <w:pStyle w:val="TableText"/>
              <w:rPr>
                <w:lang w:val="en-GB"/>
              </w:rPr>
            </w:pPr>
            <w:r w:rsidRPr="0050229A">
              <w:t>Sender</w:t>
            </w:r>
          </w:p>
        </w:tc>
        <w:tc>
          <w:tcPr>
            <w:tcW w:w="4243" w:type="dxa"/>
            <w:hideMark/>
          </w:tcPr>
          <w:p w14:paraId="4FC89368" w14:textId="77777777" w:rsidR="003C52CC" w:rsidRPr="0050229A" w:rsidRDefault="003C52CC" w:rsidP="00807245">
            <w:pPr>
              <w:pStyle w:val="TableText"/>
              <w:rPr>
                <w:lang w:val="en-GB"/>
              </w:rPr>
            </w:pPr>
            <w:r w:rsidRPr="0050229A">
              <w:t>Used in SWIFT matching rules</w:t>
            </w:r>
          </w:p>
        </w:tc>
      </w:tr>
      <w:tr w:rsidR="003C52CC" w:rsidRPr="0050229A" w14:paraId="12C0A960" w14:textId="77777777" w:rsidTr="003C52CC">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167BFAD4" w14:textId="77777777" w:rsidR="003C52CC" w:rsidRPr="0050229A" w:rsidRDefault="003C52CC" w:rsidP="00807245">
            <w:pPr>
              <w:pStyle w:val="TableText"/>
              <w:rPr>
                <w:lang w:val="en-GB"/>
              </w:rPr>
            </w:pPr>
            <w:r w:rsidRPr="0050229A">
              <w:t> </w:t>
            </w:r>
          </w:p>
        </w:tc>
        <w:tc>
          <w:tcPr>
            <w:tcW w:w="3424" w:type="dxa"/>
            <w:noWrap/>
            <w:hideMark/>
          </w:tcPr>
          <w:p w14:paraId="2D525462" w14:textId="77777777" w:rsidR="003C52CC" w:rsidRPr="0050229A" w:rsidRDefault="003C52CC" w:rsidP="00807245">
            <w:pPr>
              <w:pStyle w:val="TableText"/>
              <w:rPr>
                <w:lang w:val="en-GB"/>
              </w:rPr>
            </w:pPr>
            <w:r w:rsidRPr="0050229A">
              <w:t>Receiver</w:t>
            </w:r>
          </w:p>
        </w:tc>
        <w:tc>
          <w:tcPr>
            <w:tcW w:w="4243" w:type="dxa"/>
            <w:hideMark/>
          </w:tcPr>
          <w:p w14:paraId="4A7C0460" w14:textId="77777777" w:rsidR="003C52CC" w:rsidRPr="0050229A" w:rsidRDefault="003C52CC" w:rsidP="00807245">
            <w:pPr>
              <w:pStyle w:val="TableText"/>
              <w:rPr>
                <w:lang w:val="en-GB"/>
              </w:rPr>
            </w:pPr>
            <w:r w:rsidRPr="0050229A">
              <w:t>Not mapped</w:t>
            </w:r>
          </w:p>
        </w:tc>
      </w:tr>
      <w:tr w:rsidR="003C52CC" w:rsidRPr="0050229A" w14:paraId="078BC2F1" w14:textId="77777777" w:rsidTr="003C52CC">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042E7AD5" w14:textId="77777777" w:rsidR="003C52CC" w:rsidRPr="0050229A" w:rsidRDefault="003C52CC" w:rsidP="00807245">
            <w:pPr>
              <w:pStyle w:val="TableText"/>
              <w:rPr>
                <w:lang w:val="en-GB"/>
              </w:rPr>
            </w:pPr>
            <w:r w:rsidRPr="0050229A">
              <w:t>15A</w:t>
            </w:r>
          </w:p>
        </w:tc>
        <w:tc>
          <w:tcPr>
            <w:tcW w:w="3424" w:type="dxa"/>
            <w:noWrap/>
            <w:hideMark/>
          </w:tcPr>
          <w:p w14:paraId="062ADE47" w14:textId="77777777" w:rsidR="003C52CC" w:rsidRPr="0050229A" w:rsidRDefault="003C52CC" w:rsidP="00807245">
            <w:pPr>
              <w:pStyle w:val="TableText"/>
              <w:rPr>
                <w:lang w:val="en-GB"/>
              </w:rPr>
            </w:pPr>
            <w:r w:rsidRPr="0050229A">
              <w:t>New sequence</w:t>
            </w:r>
          </w:p>
        </w:tc>
        <w:tc>
          <w:tcPr>
            <w:tcW w:w="4243" w:type="dxa"/>
            <w:hideMark/>
          </w:tcPr>
          <w:p w14:paraId="359DF34E" w14:textId="77777777" w:rsidR="003C52CC" w:rsidRPr="0050229A" w:rsidRDefault="003C52CC" w:rsidP="00807245">
            <w:pPr>
              <w:pStyle w:val="TableText"/>
              <w:rPr>
                <w:lang w:val="en-GB"/>
              </w:rPr>
            </w:pPr>
            <w:r w:rsidRPr="0050229A">
              <w:t>Empty field</w:t>
            </w:r>
          </w:p>
        </w:tc>
      </w:tr>
      <w:tr w:rsidR="003C52CC" w:rsidRPr="0050229A" w14:paraId="13635754" w14:textId="77777777" w:rsidTr="003C52CC">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17C25598" w14:textId="77777777" w:rsidR="003C52CC" w:rsidRPr="0050229A" w:rsidRDefault="003C52CC" w:rsidP="00807245">
            <w:pPr>
              <w:pStyle w:val="TableText"/>
              <w:rPr>
                <w:lang w:val="en-GB"/>
              </w:rPr>
            </w:pPr>
            <w:r w:rsidRPr="0050229A">
              <w:t>27</w:t>
            </w:r>
          </w:p>
        </w:tc>
        <w:tc>
          <w:tcPr>
            <w:tcW w:w="3424" w:type="dxa"/>
            <w:noWrap/>
            <w:hideMark/>
          </w:tcPr>
          <w:p w14:paraId="155A6AFC" w14:textId="77777777" w:rsidR="003C52CC" w:rsidRPr="0050229A" w:rsidRDefault="003C52CC" w:rsidP="00807245">
            <w:pPr>
              <w:pStyle w:val="TableText"/>
              <w:rPr>
                <w:lang w:val="en-GB"/>
              </w:rPr>
            </w:pPr>
            <w:r w:rsidRPr="0050229A">
              <w:t>Sequence of total</w:t>
            </w:r>
          </w:p>
        </w:tc>
        <w:tc>
          <w:tcPr>
            <w:tcW w:w="4243" w:type="dxa"/>
            <w:hideMark/>
          </w:tcPr>
          <w:p w14:paraId="48C6F2F4" w14:textId="77777777" w:rsidR="003C52CC" w:rsidRPr="0050229A" w:rsidRDefault="003C52CC" w:rsidP="00807245">
            <w:pPr>
              <w:pStyle w:val="TableText"/>
              <w:rPr>
                <w:lang w:val="en-GB"/>
              </w:rPr>
            </w:pPr>
            <w:r w:rsidRPr="0050229A">
              <w:t>Set according to the number of messages by Tools</w:t>
            </w:r>
          </w:p>
        </w:tc>
      </w:tr>
      <w:tr w:rsidR="003C52CC" w:rsidRPr="0050229A" w14:paraId="3C29BC23" w14:textId="77777777" w:rsidTr="003C52CC">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6519FF70" w14:textId="77777777" w:rsidR="003C52CC" w:rsidRPr="0050229A" w:rsidRDefault="003C52CC" w:rsidP="00807245">
            <w:pPr>
              <w:pStyle w:val="TableText"/>
              <w:rPr>
                <w:lang w:val="en-GB"/>
              </w:rPr>
            </w:pPr>
            <w:r w:rsidRPr="0050229A">
              <w:t>21</w:t>
            </w:r>
          </w:p>
        </w:tc>
        <w:tc>
          <w:tcPr>
            <w:tcW w:w="3424" w:type="dxa"/>
            <w:noWrap/>
            <w:hideMark/>
          </w:tcPr>
          <w:p w14:paraId="3169684B" w14:textId="77777777" w:rsidR="003C52CC" w:rsidRPr="0050229A" w:rsidRDefault="003C52CC" w:rsidP="00807245">
            <w:pPr>
              <w:pStyle w:val="TableText"/>
              <w:rPr>
                <w:lang w:val="en-GB"/>
              </w:rPr>
            </w:pPr>
            <w:r w:rsidRPr="0050229A">
              <w:t>Related reference</w:t>
            </w:r>
          </w:p>
        </w:tc>
        <w:tc>
          <w:tcPr>
            <w:tcW w:w="4243" w:type="dxa"/>
            <w:hideMark/>
          </w:tcPr>
          <w:p w14:paraId="33D2E1B5" w14:textId="77777777" w:rsidR="003C52CC" w:rsidRPr="0050229A" w:rsidRDefault="003C52CC" w:rsidP="00807245">
            <w:pPr>
              <w:pStyle w:val="TableText"/>
              <w:rPr>
                <w:lang w:val="en-GB"/>
              </w:rPr>
            </w:pPr>
            <w:r w:rsidRPr="0050229A">
              <w:t>Matched to master reference</w:t>
            </w:r>
          </w:p>
        </w:tc>
      </w:tr>
      <w:tr w:rsidR="003C52CC" w:rsidRPr="0050229A" w14:paraId="5057CA3F" w14:textId="77777777" w:rsidTr="00807245">
        <w:trPr>
          <w:cnfStyle w:val="000000010000" w:firstRow="0" w:lastRow="0" w:firstColumn="0" w:lastColumn="0" w:oddVBand="0" w:evenVBand="0" w:oddHBand="0" w:evenHBand="1" w:firstRowFirstColumn="0" w:firstRowLastColumn="0" w:lastRowFirstColumn="0" w:lastRowLastColumn="0"/>
          <w:trHeight w:val="540"/>
        </w:trPr>
        <w:tc>
          <w:tcPr>
            <w:tcW w:w="1349" w:type="dxa"/>
            <w:noWrap/>
            <w:hideMark/>
          </w:tcPr>
          <w:p w14:paraId="28236D52" w14:textId="77777777" w:rsidR="003C52CC" w:rsidRPr="0050229A" w:rsidRDefault="003C52CC" w:rsidP="00807245">
            <w:pPr>
              <w:pStyle w:val="TableText"/>
              <w:rPr>
                <w:lang w:val="en-GB"/>
              </w:rPr>
            </w:pPr>
            <w:r w:rsidRPr="0050229A">
              <w:t>22A</w:t>
            </w:r>
          </w:p>
        </w:tc>
        <w:tc>
          <w:tcPr>
            <w:tcW w:w="3424" w:type="dxa"/>
            <w:noWrap/>
            <w:hideMark/>
          </w:tcPr>
          <w:p w14:paraId="7225BE20" w14:textId="77777777" w:rsidR="003C52CC" w:rsidRPr="0050229A" w:rsidRDefault="003C52CC" w:rsidP="00807245">
            <w:pPr>
              <w:pStyle w:val="TableText"/>
              <w:rPr>
                <w:lang w:val="en-GB"/>
              </w:rPr>
            </w:pPr>
            <w:r w:rsidRPr="0050229A">
              <w:t>Purpose of message</w:t>
            </w:r>
          </w:p>
        </w:tc>
        <w:tc>
          <w:tcPr>
            <w:tcW w:w="4243" w:type="dxa"/>
            <w:hideMark/>
          </w:tcPr>
          <w:p w14:paraId="2CFBBB93" w14:textId="77777777" w:rsidR="003C52CC" w:rsidRPr="0050229A" w:rsidRDefault="003C52CC" w:rsidP="00807245">
            <w:pPr>
              <w:pStyle w:val="TableText"/>
              <w:rPr>
                <w:lang w:val="en-GB"/>
              </w:rPr>
            </w:pPr>
            <w:r w:rsidRPr="0050229A">
              <w:t>Used to set Received cancellation request type to either</w:t>
            </w:r>
            <w:r w:rsidRPr="0050229A">
              <w:br/>
              <w:t>·         Cancel – Counter received/request issue (if ISCA)</w:t>
            </w:r>
            <w:r w:rsidRPr="0050229A">
              <w:br/>
              <w:t>·         Cancel – Counter received /request counter (if ICCA)</w:t>
            </w:r>
          </w:p>
        </w:tc>
      </w:tr>
      <w:tr w:rsidR="003C52CC" w:rsidRPr="0050229A" w14:paraId="714AF5CB" w14:textId="77777777" w:rsidTr="003C52CC">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52F6B68A" w14:textId="77777777" w:rsidR="003C52CC" w:rsidRPr="0050229A" w:rsidRDefault="003C52CC" w:rsidP="00807245">
            <w:pPr>
              <w:pStyle w:val="TableText"/>
              <w:rPr>
                <w:lang w:val="en-GB"/>
              </w:rPr>
            </w:pPr>
            <w:r w:rsidRPr="0050229A">
              <w:t>23S</w:t>
            </w:r>
          </w:p>
        </w:tc>
        <w:tc>
          <w:tcPr>
            <w:tcW w:w="3424" w:type="dxa"/>
            <w:noWrap/>
            <w:hideMark/>
          </w:tcPr>
          <w:p w14:paraId="5DC5BC4D" w14:textId="77777777" w:rsidR="003C52CC" w:rsidRPr="0050229A" w:rsidRDefault="003C52CC" w:rsidP="00807245">
            <w:pPr>
              <w:pStyle w:val="TableText"/>
              <w:rPr>
                <w:lang w:val="en-GB"/>
              </w:rPr>
            </w:pPr>
            <w:r w:rsidRPr="0050229A">
              <w:t>Cancellation request </w:t>
            </w:r>
          </w:p>
        </w:tc>
        <w:tc>
          <w:tcPr>
            <w:tcW w:w="4243" w:type="dxa"/>
            <w:hideMark/>
          </w:tcPr>
          <w:p w14:paraId="05D5AC98" w14:textId="77777777" w:rsidR="003C52CC" w:rsidRPr="0050229A" w:rsidRDefault="003C52CC" w:rsidP="00807245">
            <w:pPr>
              <w:pStyle w:val="TableText"/>
              <w:rPr>
                <w:lang w:val="en-GB"/>
              </w:rPr>
            </w:pPr>
            <w:r w:rsidRPr="0050229A">
              <w:t>CANCEL</w:t>
            </w:r>
          </w:p>
        </w:tc>
      </w:tr>
      <w:tr w:rsidR="003C52CC" w:rsidRPr="0050229A" w14:paraId="340C0F86" w14:textId="77777777" w:rsidTr="003C52CC">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63C45DE3" w14:textId="77777777" w:rsidR="003C52CC" w:rsidRPr="0050229A" w:rsidRDefault="003C52CC" w:rsidP="00807245">
            <w:pPr>
              <w:pStyle w:val="TableText"/>
              <w:rPr>
                <w:lang w:val="en-GB"/>
              </w:rPr>
            </w:pPr>
            <w:r w:rsidRPr="0050229A">
              <w:t>72Z</w:t>
            </w:r>
          </w:p>
        </w:tc>
        <w:tc>
          <w:tcPr>
            <w:tcW w:w="3424" w:type="dxa"/>
            <w:noWrap/>
            <w:hideMark/>
          </w:tcPr>
          <w:p w14:paraId="7F52B217" w14:textId="77777777" w:rsidR="003C52CC" w:rsidRPr="0050229A" w:rsidRDefault="003C52CC" w:rsidP="00807245">
            <w:pPr>
              <w:pStyle w:val="TableText"/>
              <w:rPr>
                <w:lang w:val="en-GB"/>
              </w:rPr>
            </w:pPr>
            <w:r w:rsidRPr="0050229A">
              <w:t>Sender to receiver info </w:t>
            </w:r>
          </w:p>
        </w:tc>
        <w:tc>
          <w:tcPr>
            <w:tcW w:w="4243" w:type="dxa"/>
            <w:hideMark/>
          </w:tcPr>
          <w:p w14:paraId="22871A63" w14:textId="77777777" w:rsidR="003C52CC" w:rsidRPr="0050229A" w:rsidRDefault="003C52CC" w:rsidP="00807245">
            <w:pPr>
              <w:pStyle w:val="TableText"/>
              <w:rPr>
                <w:lang w:val="en-GB"/>
              </w:rPr>
            </w:pPr>
            <w:r w:rsidRPr="0050229A">
              <w:t>Notes from instructing party</w:t>
            </w:r>
          </w:p>
        </w:tc>
      </w:tr>
      <w:tr w:rsidR="003C52CC" w:rsidRPr="0050229A" w14:paraId="1F4883D8" w14:textId="77777777" w:rsidTr="003C52CC">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4DBC4D10" w14:textId="77777777" w:rsidR="003C52CC" w:rsidRPr="0050229A" w:rsidRDefault="003C52CC" w:rsidP="00807245">
            <w:pPr>
              <w:pStyle w:val="TableText"/>
              <w:rPr>
                <w:lang w:val="en-GB"/>
              </w:rPr>
            </w:pPr>
            <w:r w:rsidRPr="0050229A">
              <w:t>23X</w:t>
            </w:r>
          </w:p>
        </w:tc>
        <w:tc>
          <w:tcPr>
            <w:tcW w:w="3424" w:type="dxa"/>
            <w:noWrap/>
            <w:hideMark/>
          </w:tcPr>
          <w:p w14:paraId="4BE5404B" w14:textId="77777777" w:rsidR="003C52CC" w:rsidRPr="0050229A" w:rsidRDefault="003C52CC" w:rsidP="00807245">
            <w:pPr>
              <w:pStyle w:val="TableText"/>
              <w:rPr>
                <w:lang w:val="en-GB"/>
              </w:rPr>
            </w:pPr>
            <w:r w:rsidRPr="0050229A">
              <w:t>File identification</w:t>
            </w:r>
          </w:p>
        </w:tc>
        <w:tc>
          <w:tcPr>
            <w:tcW w:w="4243" w:type="dxa"/>
            <w:hideMark/>
          </w:tcPr>
          <w:p w14:paraId="34E06326" w14:textId="77777777" w:rsidR="003C52CC" w:rsidRPr="0050229A" w:rsidRDefault="003C52CC" w:rsidP="00807245">
            <w:pPr>
              <w:pStyle w:val="TableText"/>
              <w:rPr>
                <w:lang w:val="en-GB"/>
              </w:rPr>
            </w:pPr>
            <w:r w:rsidRPr="0050229A">
              <w:t>Mapped to Attached documents</w:t>
            </w:r>
          </w:p>
        </w:tc>
      </w:tr>
      <w:tr w:rsidR="003C52CC" w:rsidRPr="0050229A" w14:paraId="6044D04F" w14:textId="77777777" w:rsidTr="003C52CC">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3BF6C38B" w14:textId="77777777" w:rsidR="003C52CC" w:rsidRPr="0050229A" w:rsidRDefault="003C52CC" w:rsidP="00807245">
            <w:pPr>
              <w:pStyle w:val="TableText"/>
              <w:rPr>
                <w:lang w:val="en-GB"/>
              </w:rPr>
            </w:pPr>
            <w:r w:rsidRPr="0050229A">
              <w:t>15B</w:t>
            </w:r>
          </w:p>
        </w:tc>
        <w:tc>
          <w:tcPr>
            <w:tcW w:w="3424" w:type="dxa"/>
            <w:hideMark/>
          </w:tcPr>
          <w:p w14:paraId="04B88FAE" w14:textId="77777777" w:rsidR="003C52CC" w:rsidRPr="0050229A" w:rsidRDefault="003C52CC" w:rsidP="00807245">
            <w:pPr>
              <w:pStyle w:val="TableText"/>
              <w:rPr>
                <w:lang w:val="en-GB"/>
              </w:rPr>
            </w:pPr>
            <w:r w:rsidRPr="0050229A">
              <w:t>New sequence</w:t>
            </w:r>
          </w:p>
        </w:tc>
        <w:tc>
          <w:tcPr>
            <w:tcW w:w="4243" w:type="dxa"/>
            <w:noWrap/>
            <w:hideMark/>
          </w:tcPr>
          <w:p w14:paraId="376CB411" w14:textId="77777777" w:rsidR="003C52CC" w:rsidRPr="0050229A" w:rsidRDefault="003C52CC" w:rsidP="00807245">
            <w:pPr>
              <w:pStyle w:val="TableText"/>
              <w:rPr>
                <w:lang w:val="en-GB"/>
              </w:rPr>
            </w:pPr>
          </w:p>
        </w:tc>
      </w:tr>
      <w:tr w:rsidR="003C52CC" w:rsidRPr="0050229A" w14:paraId="350B82F6" w14:textId="77777777" w:rsidTr="003C52CC">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4AF84243" w14:textId="77777777" w:rsidR="003C52CC" w:rsidRPr="0050229A" w:rsidRDefault="003C52CC" w:rsidP="00807245">
            <w:pPr>
              <w:pStyle w:val="TableText"/>
              <w:rPr>
                <w:lang w:val="en-GB"/>
              </w:rPr>
            </w:pPr>
            <w:r w:rsidRPr="0050229A">
              <w:t>20</w:t>
            </w:r>
          </w:p>
        </w:tc>
        <w:tc>
          <w:tcPr>
            <w:tcW w:w="3424" w:type="dxa"/>
            <w:noWrap/>
            <w:hideMark/>
          </w:tcPr>
          <w:p w14:paraId="3112DCD5" w14:textId="77777777" w:rsidR="003C52CC" w:rsidRPr="0050229A" w:rsidRDefault="003C52CC" w:rsidP="00807245">
            <w:pPr>
              <w:pStyle w:val="TableText"/>
              <w:rPr>
                <w:lang w:val="en-GB"/>
              </w:rPr>
            </w:pPr>
            <w:r w:rsidRPr="0050229A">
              <w:t>Undertaking reference number</w:t>
            </w:r>
          </w:p>
        </w:tc>
        <w:tc>
          <w:tcPr>
            <w:tcW w:w="4243" w:type="dxa"/>
            <w:hideMark/>
          </w:tcPr>
          <w:p w14:paraId="3BAE9EB6" w14:textId="77777777" w:rsidR="003C52CC" w:rsidRPr="0050229A" w:rsidRDefault="003C52CC" w:rsidP="00807245">
            <w:pPr>
              <w:pStyle w:val="TableText"/>
              <w:rPr>
                <w:lang w:val="en-GB"/>
              </w:rPr>
            </w:pPr>
            <w:r w:rsidRPr="0050229A">
              <w:t>Used to Match to sender's reference</w:t>
            </w:r>
          </w:p>
        </w:tc>
      </w:tr>
      <w:tr w:rsidR="003C52CC" w:rsidRPr="0050229A" w14:paraId="39A097F5" w14:textId="77777777" w:rsidTr="003C52CC">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15ABDEDA" w14:textId="77777777" w:rsidR="003C52CC" w:rsidRPr="0050229A" w:rsidRDefault="003C52CC" w:rsidP="00807245">
            <w:pPr>
              <w:pStyle w:val="TableText"/>
              <w:rPr>
                <w:lang w:val="en-GB"/>
              </w:rPr>
            </w:pPr>
            <w:r w:rsidRPr="0050229A">
              <w:t>26E</w:t>
            </w:r>
          </w:p>
        </w:tc>
        <w:tc>
          <w:tcPr>
            <w:tcW w:w="3424" w:type="dxa"/>
            <w:noWrap/>
            <w:hideMark/>
          </w:tcPr>
          <w:p w14:paraId="7D910F9B" w14:textId="77777777" w:rsidR="003C52CC" w:rsidRPr="0050229A" w:rsidRDefault="003C52CC" w:rsidP="00807245">
            <w:pPr>
              <w:pStyle w:val="TableText"/>
              <w:rPr>
                <w:lang w:val="en-GB"/>
              </w:rPr>
            </w:pPr>
            <w:r w:rsidRPr="0050229A">
              <w:t>Number of Amendment</w:t>
            </w:r>
          </w:p>
        </w:tc>
        <w:tc>
          <w:tcPr>
            <w:tcW w:w="4243" w:type="dxa"/>
            <w:hideMark/>
          </w:tcPr>
          <w:p w14:paraId="4110B946" w14:textId="77777777" w:rsidR="003C52CC" w:rsidRPr="0050229A" w:rsidRDefault="003C52CC" w:rsidP="00807245">
            <w:pPr>
              <w:pStyle w:val="TableText"/>
              <w:rPr>
                <w:lang w:val="en-GB"/>
              </w:rPr>
            </w:pPr>
            <w:r w:rsidRPr="0050229A">
              <w:t>Amendment number</w:t>
            </w:r>
          </w:p>
        </w:tc>
      </w:tr>
      <w:tr w:rsidR="003C52CC" w:rsidRPr="0050229A" w14:paraId="71F9D397" w14:textId="77777777" w:rsidTr="003C52CC">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60F27090" w14:textId="77777777" w:rsidR="003C52CC" w:rsidRPr="0050229A" w:rsidRDefault="003C52CC" w:rsidP="00807245">
            <w:pPr>
              <w:pStyle w:val="TableText"/>
              <w:rPr>
                <w:lang w:val="en-GB"/>
              </w:rPr>
            </w:pPr>
            <w:r w:rsidRPr="0050229A">
              <w:t>30</w:t>
            </w:r>
          </w:p>
        </w:tc>
        <w:tc>
          <w:tcPr>
            <w:tcW w:w="3424" w:type="dxa"/>
            <w:noWrap/>
            <w:hideMark/>
          </w:tcPr>
          <w:p w14:paraId="4FD526FE" w14:textId="77777777" w:rsidR="003C52CC" w:rsidRPr="0050229A" w:rsidRDefault="003C52CC" w:rsidP="00807245">
            <w:pPr>
              <w:pStyle w:val="TableText"/>
              <w:rPr>
                <w:lang w:val="en-GB"/>
              </w:rPr>
            </w:pPr>
            <w:r w:rsidRPr="0050229A">
              <w:t>Date of Amendment</w:t>
            </w:r>
          </w:p>
        </w:tc>
        <w:tc>
          <w:tcPr>
            <w:tcW w:w="4243" w:type="dxa"/>
            <w:hideMark/>
          </w:tcPr>
          <w:p w14:paraId="3F45C094" w14:textId="77777777" w:rsidR="003C52CC" w:rsidRPr="0050229A" w:rsidRDefault="003C52CC" w:rsidP="00807245">
            <w:pPr>
              <w:pStyle w:val="TableText"/>
              <w:rPr>
                <w:lang w:val="en-GB"/>
              </w:rPr>
            </w:pPr>
            <w:r w:rsidRPr="0050229A">
              <w:t>Amend/adjust date</w:t>
            </w:r>
          </w:p>
        </w:tc>
      </w:tr>
      <w:tr w:rsidR="003C52CC" w:rsidRPr="0050229A" w14:paraId="7683100F" w14:textId="77777777" w:rsidTr="003C52CC">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1837424B" w14:textId="77777777" w:rsidR="003C52CC" w:rsidRPr="0050229A" w:rsidRDefault="003C52CC" w:rsidP="00807245">
            <w:pPr>
              <w:pStyle w:val="TableText"/>
              <w:rPr>
                <w:lang w:val="en-GB"/>
              </w:rPr>
            </w:pPr>
            <w:r w:rsidRPr="0050229A">
              <w:t>52a</w:t>
            </w:r>
          </w:p>
        </w:tc>
        <w:tc>
          <w:tcPr>
            <w:tcW w:w="3424" w:type="dxa"/>
            <w:noWrap/>
            <w:hideMark/>
          </w:tcPr>
          <w:p w14:paraId="1AF6E33B" w14:textId="77777777" w:rsidR="003C52CC" w:rsidRPr="0050229A" w:rsidRDefault="003C52CC" w:rsidP="00807245">
            <w:pPr>
              <w:pStyle w:val="TableText"/>
              <w:rPr>
                <w:lang w:val="en-GB"/>
              </w:rPr>
            </w:pPr>
            <w:r w:rsidRPr="0050229A">
              <w:t>Issuer A or D</w:t>
            </w:r>
          </w:p>
        </w:tc>
        <w:tc>
          <w:tcPr>
            <w:tcW w:w="4243" w:type="dxa"/>
            <w:hideMark/>
          </w:tcPr>
          <w:p w14:paraId="0C7819D1" w14:textId="77777777" w:rsidR="003C52CC" w:rsidRPr="0050229A" w:rsidRDefault="003C52CC" w:rsidP="00807245">
            <w:pPr>
              <w:pStyle w:val="TableText"/>
              <w:rPr>
                <w:lang w:val="en-GB"/>
              </w:rPr>
            </w:pPr>
            <w:r w:rsidRPr="0050229A">
              <w:t>Not mapped</w:t>
            </w:r>
          </w:p>
        </w:tc>
      </w:tr>
      <w:tr w:rsidR="003C52CC" w:rsidRPr="0050229A" w14:paraId="36A83504" w14:textId="77777777" w:rsidTr="003C52CC">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1D0C04F0" w14:textId="77777777" w:rsidR="003C52CC" w:rsidRPr="0050229A" w:rsidRDefault="003C52CC" w:rsidP="00807245">
            <w:pPr>
              <w:pStyle w:val="TableText"/>
              <w:rPr>
                <w:lang w:val="en-GB"/>
              </w:rPr>
            </w:pPr>
            <w:r w:rsidRPr="0050229A">
              <w:t>32B</w:t>
            </w:r>
          </w:p>
        </w:tc>
        <w:tc>
          <w:tcPr>
            <w:tcW w:w="3424" w:type="dxa"/>
            <w:noWrap/>
            <w:hideMark/>
          </w:tcPr>
          <w:p w14:paraId="71263DD5" w14:textId="77777777" w:rsidR="003C52CC" w:rsidRPr="0050229A" w:rsidRDefault="003C52CC" w:rsidP="00807245">
            <w:pPr>
              <w:pStyle w:val="TableText"/>
              <w:rPr>
                <w:lang w:val="en-GB"/>
              </w:rPr>
            </w:pPr>
            <w:r w:rsidRPr="0050229A">
              <w:t>Increase of Undertaking Amount </w:t>
            </w:r>
          </w:p>
        </w:tc>
        <w:tc>
          <w:tcPr>
            <w:tcW w:w="4243" w:type="dxa"/>
            <w:hideMark/>
          </w:tcPr>
          <w:p w14:paraId="631EFBA1" w14:textId="77777777" w:rsidR="003C52CC" w:rsidRPr="0050229A" w:rsidRDefault="003C52CC" w:rsidP="00807245">
            <w:pPr>
              <w:pStyle w:val="TableText"/>
              <w:rPr>
                <w:lang w:val="en-GB"/>
              </w:rPr>
            </w:pPr>
            <w:r w:rsidRPr="0050229A">
              <w:t>Not mapped</w:t>
            </w:r>
          </w:p>
        </w:tc>
      </w:tr>
      <w:tr w:rsidR="003C52CC" w:rsidRPr="0050229A" w14:paraId="26C4F5B6" w14:textId="77777777" w:rsidTr="003C52CC">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6E06B903" w14:textId="77777777" w:rsidR="003C52CC" w:rsidRPr="0050229A" w:rsidRDefault="003C52CC" w:rsidP="00807245">
            <w:pPr>
              <w:pStyle w:val="TableText"/>
              <w:rPr>
                <w:lang w:val="en-GB"/>
              </w:rPr>
            </w:pPr>
            <w:r w:rsidRPr="0050229A">
              <w:t>33B</w:t>
            </w:r>
          </w:p>
        </w:tc>
        <w:tc>
          <w:tcPr>
            <w:tcW w:w="3424" w:type="dxa"/>
            <w:noWrap/>
            <w:hideMark/>
          </w:tcPr>
          <w:p w14:paraId="12F48AC6" w14:textId="77777777" w:rsidR="003C52CC" w:rsidRPr="0050229A" w:rsidRDefault="003C52CC" w:rsidP="00807245">
            <w:pPr>
              <w:pStyle w:val="TableText"/>
              <w:rPr>
                <w:lang w:val="en-GB"/>
              </w:rPr>
            </w:pPr>
            <w:r w:rsidRPr="0050229A">
              <w:t>Decrease of Undertaking Amount </w:t>
            </w:r>
          </w:p>
        </w:tc>
        <w:tc>
          <w:tcPr>
            <w:tcW w:w="4243" w:type="dxa"/>
            <w:hideMark/>
          </w:tcPr>
          <w:p w14:paraId="4A7C89F2" w14:textId="77777777" w:rsidR="003C52CC" w:rsidRPr="0050229A" w:rsidRDefault="003C52CC" w:rsidP="00807245">
            <w:pPr>
              <w:pStyle w:val="TableText"/>
              <w:rPr>
                <w:lang w:val="en-GB"/>
              </w:rPr>
            </w:pPr>
            <w:r w:rsidRPr="0050229A">
              <w:t>Not mapped</w:t>
            </w:r>
          </w:p>
        </w:tc>
      </w:tr>
      <w:tr w:rsidR="003C52CC" w:rsidRPr="0050229A" w14:paraId="5BE7AD5C" w14:textId="77777777" w:rsidTr="003C52CC">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6D131710" w14:textId="77777777" w:rsidR="003C52CC" w:rsidRPr="0050229A" w:rsidRDefault="003C52CC" w:rsidP="00807245">
            <w:pPr>
              <w:pStyle w:val="TableText"/>
              <w:rPr>
                <w:lang w:val="en-GB"/>
              </w:rPr>
            </w:pPr>
            <w:r w:rsidRPr="0050229A">
              <w:t>23B</w:t>
            </w:r>
          </w:p>
        </w:tc>
        <w:tc>
          <w:tcPr>
            <w:tcW w:w="3424" w:type="dxa"/>
            <w:noWrap/>
            <w:hideMark/>
          </w:tcPr>
          <w:p w14:paraId="1068B9C0" w14:textId="77777777" w:rsidR="003C52CC" w:rsidRPr="0050229A" w:rsidRDefault="003C52CC" w:rsidP="00807245">
            <w:pPr>
              <w:pStyle w:val="TableText"/>
              <w:rPr>
                <w:lang w:val="en-GB"/>
              </w:rPr>
            </w:pPr>
            <w:r w:rsidRPr="0050229A">
              <w:t>Expiry type</w:t>
            </w:r>
          </w:p>
        </w:tc>
        <w:tc>
          <w:tcPr>
            <w:tcW w:w="4243" w:type="dxa"/>
            <w:hideMark/>
          </w:tcPr>
          <w:p w14:paraId="1CAAB4D2" w14:textId="77777777" w:rsidR="003C52CC" w:rsidRPr="0050229A" w:rsidRDefault="003C52CC" w:rsidP="00807245">
            <w:pPr>
              <w:pStyle w:val="TableText"/>
              <w:rPr>
                <w:lang w:val="en-GB"/>
              </w:rPr>
            </w:pPr>
            <w:r w:rsidRPr="0050229A">
              <w:t>Not mapped</w:t>
            </w:r>
          </w:p>
        </w:tc>
      </w:tr>
      <w:tr w:rsidR="003C52CC" w:rsidRPr="0050229A" w14:paraId="47E4D877" w14:textId="77777777" w:rsidTr="003C52CC">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61F290CA" w14:textId="77777777" w:rsidR="003C52CC" w:rsidRPr="0050229A" w:rsidRDefault="003C52CC" w:rsidP="00807245">
            <w:pPr>
              <w:pStyle w:val="TableText"/>
              <w:rPr>
                <w:lang w:val="en-GB"/>
              </w:rPr>
            </w:pPr>
            <w:r w:rsidRPr="0050229A">
              <w:t>31E</w:t>
            </w:r>
          </w:p>
        </w:tc>
        <w:tc>
          <w:tcPr>
            <w:tcW w:w="3424" w:type="dxa"/>
            <w:noWrap/>
            <w:hideMark/>
          </w:tcPr>
          <w:p w14:paraId="31A98494" w14:textId="77777777" w:rsidR="003C52CC" w:rsidRPr="0050229A" w:rsidRDefault="003C52CC" w:rsidP="00807245">
            <w:pPr>
              <w:pStyle w:val="TableText"/>
              <w:rPr>
                <w:lang w:val="en-GB"/>
              </w:rPr>
            </w:pPr>
            <w:r w:rsidRPr="0050229A">
              <w:t>Date of expiry </w:t>
            </w:r>
          </w:p>
        </w:tc>
        <w:tc>
          <w:tcPr>
            <w:tcW w:w="4243" w:type="dxa"/>
            <w:hideMark/>
          </w:tcPr>
          <w:p w14:paraId="4F4FEA85" w14:textId="77777777" w:rsidR="003C52CC" w:rsidRPr="0050229A" w:rsidRDefault="003C52CC" w:rsidP="00807245">
            <w:pPr>
              <w:pStyle w:val="TableText"/>
              <w:rPr>
                <w:lang w:val="en-GB"/>
              </w:rPr>
            </w:pPr>
            <w:r w:rsidRPr="0050229A">
              <w:t>Not mapped</w:t>
            </w:r>
          </w:p>
        </w:tc>
      </w:tr>
      <w:tr w:rsidR="003C52CC" w:rsidRPr="0050229A" w14:paraId="6A7420D4" w14:textId="77777777" w:rsidTr="003C52CC">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31513981" w14:textId="77777777" w:rsidR="003C52CC" w:rsidRPr="0050229A" w:rsidRDefault="003C52CC" w:rsidP="00807245">
            <w:pPr>
              <w:pStyle w:val="TableText"/>
              <w:rPr>
                <w:lang w:val="en-GB"/>
              </w:rPr>
            </w:pPr>
            <w:r w:rsidRPr="0050229A">
              <w:t>35G</w:t>
            </w:r>
          </w:p>
        </w:tc>
        <w:tc>
          <w:tcPr>
            <w:tcW w:w="3424" w:type="dxa"/>
            <w:noWrap/>
            <w:hideMark/>
          </w:tcPr>
          <w:p w14:paraId="1417CF66" w14:textId="77777777" w:rsidR="003C52CC" w:rsidRPr="0050229A" w:rsidRDefault="003C52CC" w:rsidP="00807245">
            <w:pPr>
              <w:pStyle w:val="TableText"/>
              <w:rPr>
                <w:lang w:val="en-GB"/>
              </w:rPr>
            </w:pPr>
            <w:r w:rsidRPr="0050229A">
              <w:t>Expiry condition </w:t>
            </w:r>
          </w:p>
        </w:tc>
        <w:tc>
          <w:tcPr>
            <w:tcW w:w="4243" w:type="dxa"/>
            <w:hideMark/>
          </w:tcPr>
          <w:p w14:paraId="707C451B" w14:textId="77777777" w:rsidR="003C52CC" w:rsidRPr="0050229A" w:rsidRDefault="003C52CC" w:rsidP="00807245">
            <w:pPr>
              <w:pStyle w:val="TableText"/>
              <w:rPr>
                <w:lang w:val="en-GB"/>
              </w:rPr>
            </w:pPr>
            <w:r w:rsidRPr="0050229A">
              <w:t>Not mapped</w:t>
            </w:r>
          </w:p>
        </w:tc>
      </w:tr>
      <w:tr w:rsidR="003C52CC" w:rsidRPr="0050229A" w14:paraId="034FBB60" w14:textId="77777777" w:rsidTr="003C52CC">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041C6752" w14:textId="77777777" w:rsidR="003C52CC" w:rsidRPr="0050229A" w:rsidRDefault="003C52CC" w:rsidP="00807245">
            <w:pPr>
              <w:pStyle w:val="TableText"/>
              <w:rPr>
                <w:lang w:val="en-GB"/>
              </w:rPr>
            </w:pPr>
            <w:r w:rsidRPr="0050229A">
              <w:t>59a</w:t>
            </w:r>
          </w:p>
        </w:tc>
        <w:tc>
          <w:tcPr>
            <w:tcW w:w="3424" w:type="dxa"/>
            <w:noWrap/>
            <w:hideMark/>
          </w:tcPr>
          <w:p w14:paraId="50B46365" w14:textId="77777777" w:rsidR="003C52CC" w:rsidRPr="0050229A" w:rsidRDefault="003C52CC" w:rsidP="00807245">
            <w:pPr>
              <w:pStyle w:val="TableText"/>
              <w:rPr>
                <w:lang w:val="en-GB"/>
              </w:rPr>
            </w:pPr>
            <w:r w:rsidRPr="0050229A">
              <w:t>Beneficiary (A or blank)</w:t>
            </w:r>
          </w:p>
        </w:tc>
        <w:tc>
          <w:tcPr>
            <w:tcW w:w="4243" w:type="dxa"/>
            <w:hideMark/>
          </w:tcPr>
          <w:p w14:paraId="3355F2C8" w14:textId="77777777" w:rsidR="003C52CC" w:rsidRPr="0050229A" w:rsidRDefault="003C52CC" w:rsidP="00807245">
            <w:pPr>
              <w:pStyle w:val="TableText"/>
              <w:rPr>
                <w:lang w:val="en-GB"/>
              </w:rPr>
            </w:pPr>
            <w:r w:rsidRPr="0050229A">
              <w:t>Not mapped</w:t>
            </w:r>
          </w:p>
        </w:tc>
      </w:tr>
      <w:tr w:rsidR="003C52CC" w:rsidRPr="0050229A" w14:paraId="40AA2525" w14:textId="77777777" w:rsidTr="003C52CC">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24D407C0" w14:textId="77777777" w:rsidR="003C52CC" w:rsidRPr="0050229A" w:rsidRDefault="003C52CC" w:rsidP="00807245">
            <w:pPr>
              <w:pStyle w:val="TableText"/>
              <w:rPr>
                <w:lang w:val="en-GB"/>
              </w:rPr>
            </w:pPr>
            <w:r w:rsidRPr="0050229A">
              <w:t>77U</w:t>
            </w:r>
          </w:p>
        </w:tc>
        <w:tc>
          <w:tcPr>
            <w:tcW w:w="3424" w:type="dxa"/>
            <w:noWrap/>
            <w:hideMark/>
          </w:tcPr>
          <w:p w14:paraId="753A1B3A" w14:textId="77777777" w:rsidR="003C52CC" w:rsidRPr="0050229A" w:rsidRDefault="003C52CC" w:rsidP="00807245">
            <w:pPr>
              <w:pStyle w:val="TableText"/>
              <w:rPr>
                <w:lang w:val="en-GB"/>
              </w:rPr>
            </w:pPr>
            <w:r w:rsidRPr="0050229A">
              <w:t>Other amendments to undertaking</w:t>
            </w:r>
          </w:p>
        </w:tc>
        <w:tc>
          <w:tcPr>
            <w:tcW w:w="4243" w:type="dxa"/>
            <w:hideMark/>
          </w:tcPr>
          <w:p w14:paraId="5133860B" w14:textId="77777777" w:rsidR="003C52CC" w:rsidRPr="0050229A" w:rsidRDefault="003C52CC" w:rsidP="00807245">
            <w:pPr>
              <w:pStyle w:val="TableText"/>
              <w:rPr>
                <w:lang w:val="en-GB"/>
              </w:rPr>
            </w:pPr>
            <w:r w:rsidRPr="0050229A">
              <w:t>Received Cancellation details for Counter undertaking </w:t>
            </w:r>
          </w:p>
        </w:tc>
      </w:tr>
      <w:tr w:rsidR="003C52CC" w:rsidRPr="0050229A" w14:paraId="18933D9C" w14:textId="77777777" w:rsidTr="003C52CC">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5A5FCB6A" w14:textId="77777777" w:rsidR="003C52CC" w:rsidRPr="0050229A" w:rsidRDefault="003C52CC" w:rsidP="00807245">
            <w:pPr>
              <w:pStyle w:val="TableText"/>
              <w:rPr>
                <w:lang w:val="en-GB"/>
              </w:rPr>
            </w:pPr>
            <w:r w:rsidRPr="0050229A">
              <w:rPr>
                <w:lang w:val="en-GB"/>
              </w:rPr>
              <w:t>24E Code</w:t>
            </w:r>
          </w:p>
        </w:tc>
        <w:tc>
          <w:tcPr>
            <w:tcW w:w="3424" w:type="dxa"/>
            <w:noWrap/>
            <w:hideMark/>
          </w:tcPr>
          <w:p w14:paraId="280B8C95" w14:textId="77777777" w:rsidR="003C52CC" w:rsidRPr="0050229A" w:rsidRDefault="003C52CC" w:rsidP="00807245">
            <w:pPr>
              <w:pStyle w:val="TableText"/>
              <w:rPr>
                <w:lang w:val="en-GB"/>
              </w:rPr>
            </w:pPr>
            <w:r w:rsidRPr="0050229A">
              <w:rPr>
                <w:lang w:val="en-GB"/>
              </w:rPr>
              <w:t xml:space="preserve">Delivery of Original Undertaking </w:t>
            </w:r>
          </w:p>
        </w:tc>
        <w:tc>
          <w:tcPr>
            <w:tcW w:w="4243" w:type="dxa"/>
            <w:hideMark/>
          </w:tcPr>
          <w:p w14:paraId="5E1CF942" w14:textId="30DFE4AD" w:rsidR="003C52CC" w:rsidRPr="0050229A" w:rsidRDefault="003C52CC" w:rsidP="00807245">
            <w:pPr>
              <w:pStyle w:val="TableText"/>
              <w:rPr>
                <w:lang w:val="en-GB"/>
              </w:rPr>
            </w:pPr>
            <w:r w:rsidRPr="0050229A">
              <w:rPr>
                <w:lang w:val="en-GB"/>
              </w:rPr>
              <w:t> </w:t>
            </w:r>
            <w:r w:rsidR="001F602B" w:rsidRPr="0050229A">
              <w:t>Not mapped</w:t>
            </w:r>
          </w:p>
        </w:tc>
      </w:tr>
      <w:tr w:rsidR="003C52CC" w:rsidRPr="0050229A" w14:paraId="7F0C0775" w14:textId="77777777" w:rsidTr="003C52CC">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63AF3AF9" w14:textId="77777777" w:rsidR="003C52CC" w:rsidRPr="0050229A" w:rsidRDefault="003C52CC" w:rsidP="00807245">
            <w:pPr>
              <w:pStyle w:val="TableText"/>
              <w:rPr>
                <w:lang w:val="en-GB"/>
              </w:rPr>
            </w:pPr>
            <w:r w:rsidRPr="0050229A">
              <w:rPr>
                <w:lang w:val="en-GB"/>
              </w:rPr>
              <w:t>24E Add info</w:t>
            </w:r>
          </w:p>
        </w:tc>
        <w:tc>
          <w:tcPr>
            <w:tcW w:w="3424" w:type="dxa"/>
            <w:noWrap/>
            <w:hideMark/>
          </w:tcPr>
          <w:p w14:paraId="5476503A" w14:textId="77777777" w:rsidR="003C52CC" w:rsidRPr="0050229A" w:rsidRDefault="003C52CC" w:rsidP="00807245">
            <w:pPr>
              <w:pStyle w:val="TableText"/>
              <w:rPr>
                <w:lang w:val="en-GB"/>
              </w:rPr>
            </w:pPr>
            <w:r w:rsidRPr="0050229A">
              <w:rPr>
                <w:lang w:val="en-GB"/>
              </w:rPr>
              <w:t>Delivery of Original Undertaking add info</w:t>
            </w:r>
          </w:p>
        </w:tc>
        <w:tc>
          <w:tcPr>
            <w:tcW w:w="4243" w:type="dxa"/>
            <w:hideMark/>
          </w:tcPr>
          <w:p w14:paraId="59F09EE1" w14:textId="5A4E067C" w:rsidR="003C52CC" w:rsidRPr="0050229A" w:rsidRDefault="003C52CC" w:rsidP="00807245">
            <w:pPr>
              <w:pStyle w:val="TableText"/>
              <w:rPr>
                <w:lang w:val="en-GB"/>
              </w:rPr>
            </w:pPr>
            <w:r w:rsidRPr="0050229A">
              <w:rPr>
                <w:lang w:val="en-GB"/>
              </w:rPr>
              <w:t> </w:t>
            </w:r>
            <w:r w:rsidR="001F602B" w:rsidRPr="0050229A">
              <w:t>Not mapped</w:t>
            </w:r>
          </w:p>
        </w:tc>
      </w:tr>
      <w:tr w:rsidR="003C52CC" w:rsidRPr="0050229A" w14:paraId="1FF52889" w14:textId="77777777" w:rsidTr="003C52CC">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0B871F06" w14:textId="77777777" w:rsidR="003C52CC" w:rsidRPr="0050229A" w:rsidRDefault="003C52CC" w:rsidP="00807245">
            <w:pPr>
              <w:pStyle w:val="TableText"/>
              <w:rPr>
                <w:lang w:val="en-GB"/>
              </w:rPr>
            </w:pPr>
            <w:r w:rsidRPr="0050229A">
              <w:t>24G Code</w:t>
            </w:r>
          </w:p>
        </w:tc>
        <w:tc>
          <w:tcPr>
            <w:tcW w:w="3424" w:type="dxa"/>
            <w:noWrap/>
            <w:hideMark/>
          </w:tcPr>
          <w:p w14:paraId="59BDE50C" w14:textId="77777777" w:rsidR="003C52CC" w:rsidRPr="0050229A" w:rsidRDefault="003C52CC" w:rsidP="00807245">
            <w:pPr>
              <w:pStyle w:val="TableText"/>
              <w:rPr>
                <w:lang w:val="en-GB"/>
              </w:rPr>
            </w:pPr>
            <w:r w:rsidRPr="0050229A">
              <w:rPr>
                <w:lang w:val="en-GB"/>
              </w:rPr>
              <w:t>Delivery To/Collection By</w:t>
            </w:r>
          </w:p>
        </w:tc>
        <w:tc>
          <w:tcPr>
            <w:tcW w:w="4243" w:type="dxa"/>
            <w:hideMark/>
          </w:tcPr>
          <w:p w14:paraId="6508DC37" w14:textId="6E25B878" w:rsidR="003C52CC" w:rsidRPr="0050229A" w:rsidRDefault="003C52CC" w:rsidP="00807245">
            <w:pPr>
              <w:pStyle w:val="TableText"/>
              <w:rPr>
                <w:lang w:val="en-GB"/>
              </w:rPr>
            </w:pPr>
            <w:r w:rsidRPr="0050229A">
              <w:rPr>
                <w:lang w:val="en-GB"/>
              </w:rPr>
              <w:t> </w:t>
            </w:r>
            <w:r w:rsidR="001F602B" w:rsidRPr="0050229A">
              <w:t>Not mapped</w:t>
            </w:r>
          </w:p>
        </w:tc>
      </w:tr>
      <w:tr w:rsidR="003C52CC" w:rsidRPr="0050229A" w14:paraId="0F0225F4" w14:textId="77777777" w:rsidTr="003C52CC">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1B20E198" w14:textId="140A4ADC" w:rsidR="003C52CC" w:rsidRPr="0050229A" w:rsidRDefault="003C52CC" w:rsidP="00807245">
            <w:pPr>
              <w:pStyle w:val="TableText"/>
              <w:rPr>
                <w:lang w:val="en-GB"/>
              </w:rPr>
            </w:pPr>
            <w:r w:rsidRPr="0050229A">
              <w:t xml:space="preserve">24G </w:t>
            </w:r>
            <w:r w:rsidR="00480897">
              <w:t>Narrative</w:t>
            </w:r>
          </w:p>
        </w:tc>
        <w:tc>
          <w:tcPr>
            <w:tcW w:w="3424" w:type="dxa"/>
            <w:noWrap/>
            <w:hideMark/>
          </w:tcPr>
          <w:p w14:paraId="577B452E" w14:textId="77777777" w:rsidR="003C52CC" w:rsidRPr="0050229A" w:rsidRDefault="003C52CC" w:rsidP="00807245">
            <w:pPr>
              <w:pStyle w:val="TableText"/>
              <w:rPr>
                <w:lang w:val="en-GB"/>
              </w:rPr>
            </w:pPr>
            <w:r w:rsidRPr="0050229A">
              <w:t>Delivery To/Collection By - Details</w:t>
            </w:r>
          </w:p>
        </w:tc>
        <w:tc>
          <w:tcPr>
            <w:tcW w:w="4243" w:type="dxa"/>
            <w:hideMark/>
          </w:tcPr>
          <w:p w14:paraId="2F19E20F" w14:textId="1B139129" w:rsidR="003C52CC" w:rsidRPr="0050229A" w:rsidRDefault="003C52CC" w:rsidP="00807245">
            <w:pPr>
              <w:pStyle w:val="TableText"/>
              <w:rPr>
                <w:lang w:val="en-GB"/>
              </w:rPr>
            </w:pPr>
            <w:r w:rsidRPr="0050229A">
              <w:rPr>
                <w:lang w:val="en-GB"/>
              </w:rPr>
              <w:t> </w:t>
            </w:r>
            <w:r w:rsidR="001F602B" w:rsidRPr="0050229A">
              <w:t xml:space="preserve"> Not mapped</w:t>
            </w:r>
          </w:p>
        </w:tc>
      </w:tr>
    </w:tbl>
    <w:p w14:paraId="3CBB4962" w14:textId="2413398B" w:rsidR="00524551" w:rsidRDefault="00524551" w:rsidP="000D3507">
      <w:pPr>
        <w:shd w:val="clear" w:color="auto" w:fill="FFFFFF"/>
        <w:spacing w:before="150" w:after="0"/>
        <w:rPr>
          <w:rFonts w:eastAsia="Times New Roman" w:cs="Arial"/>
          <w:color w:val="172B4D"/>
          <w:sz w:val="21"/>
          <w:szCs w:val="21"/>
          <w:lang w:val="en-GB" w:eastAsia="en-GB"/>
        </w:rPr>
      </w:pPr>
    </w:p>
    <w:p w14:paraId="4B406F64" w14:textId="3DE793C1" w:rsidR="000D3507" w:rsidRPr="00012DA4" w:rsidRDefault="000D3507" w:rsidP="00563716">
      <w:pPr>
        <w:pStyle w:val="BodyText"/>
        <w:rPr>
          <w:lang w:val="en-GB" w:eastAsia="en-GB"/>
        </w:rPr>
      </w:pPr>
      <w:proofErr w:type="spellStart"/>
      <w:r w:rsidRPr="00012DA4">
        <w:rPr>
          <w:lang w:val="en-GB" w:eastAsia="en-GB"/>
        </w:rPr>
        <w:t>Seq</w:t>
      </w:r>
      <w:proofErr w:type="spellEnd"/>
      <w:r w:rsidRPr="00012DA4">
        <w:rPr>
          <w:lang w:val="en-GB" w:eastAsia="en-GB"/>
        </w:rPr>
        <w:t xml:space="preserve"> C </w:t>
      </w:r>
      <w:r>
        <w:rPr>
          <w:lang w:val="en-GB" w:eastAsia="en-GB"/>
        </w:rPr>
        <w:t>– Local undertaking</w:t>
      </w:r>
    </w:p>
    <w:tbl>
      <w:tblPr>
        <w:tblStyle w:val="TableGridHeader133"/>
        <w:tblW w:w="0" w:type="auto"/>
        <w:tblLook w:val="04A0" w:firstRow="1" w:lastRow="0" w:firstColumn="1" w:lastColumn="0" w:noHBand="0" w:noVBand="1"/>
      </w:tblPr>
      <w:tblGrid>
        <w:gridCol w:w="1349"/>
        <w:gridCol w:w="3424"/>
        <w:gridCol w:w="4243"/>
      </w:tblGrid>
      <w:tr w:rsidR="00BC7261" w:rsidRPr="0050229A" w14:paraId="418200B9" w14:textId="77777777" w:rsidTr="00807245">
        <w:trPr>
          <w:cnfStyle w:val="100000000000" w:firstRow="1" w:lastRow="0" w:firstColumn="0" w:lastColumn="0" w:oddVBand="0" w:evenVBand="0" w:oddHBand="0" w:evenHBand="0" w:firstRowFirstColumn="0" w:firstRowLastColumn="0" w:lastRowFirstColumn="0" w:lastRowLastColumn="0"/>
          <w:trHeight w:val="315"/>
          <w:tblHeader/>
        </w:trPr>
        <w:tc>
          <w:tcPr>
            <w:tcW w:w="1349" w:type="dxa"/>
            <w:noWrap/>
          </w:tcPr>
          <w:p w14:paraId="037ADCF9" w14:textId="77777777" w:rsidR="00BC7261" w:rsidRPr="0050229A" w:rsidRDefault="00BC7261" w:rsidP="00807245">
            <w:pPr>
              <w:pStyle w:val="TableHead"/>
              <w:rPr>
                <w:lang w:val="en-GB"/>
              </w:rPr>
            </w:pPr>
            <w:r w:rsidRPr="0050229A">
              <w:rPr>
                <w:lang w:val="en-GB"/>
              </w:rPr>
              <w:t>Tag</w:t>
            </w:r>
          </w:p>
        </w:tc>
        <w:tc>
          <w:tcPr>
            <w:tcW w:w="3424" w:type="dxa"/>
            <w:noWrap/>
          </w:tcPr>
          <w:p w14:paraId="1B7C019E" w14:textId="77777777" w:rsidR="00BC7261" w:rsidRPr="0050229A" w:rsidRDefault="00BC7261" w:rsidP="00807245">
            <w:pPr>
              <w:pStyle w:val="TableHead"/>
              <w:rPr>
                <w:lang w:val="en-GB"/>
              </w:rPr>
            </w:pPr>
            <w:r w:rsidRPr="0050229A">
              <w:rPr>
                <w:lang w:val="en-GB"/>
              </w:rPr>
              <w:t>Field name</w:t>
            </w:r>
          </w:p>
        </w:tc>
        <w:tc>
          <w:tcPr>
            <w:tcW w:w="4243" w:type="dxa"/>
            <w:noWrap/>
          </w:tcPr>
          <w:p w14:paraId="7F56D6F9" w14:textId="77777777" w:rsidR="00BC7261" w:rsidRPr="0050229A" w:rsidRDefault="00BC7261" w:rsidP="00807245">
            <w:pPr>
              <w:pStyle w:val="TableHead"/>
              <w:rPr>
                <w:lang w:val="en-GB"/>
              </w:rPr>
            </w:pPr>
            <w:r w:rsidRPr="0050229A">
              <w:rPr>
                <w:lang w:val="en-GB"/>
              </w:rPr>
              <w:t>Mapped From</w:t>
            </w:r>
          </w:p>
        </w:tc>
      </w:tr>
      <w:tr w:rsidR="00BC7261" w:rsidRPr="0050229A" w14:paraId="23781B3E"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33629332" w14:textId="77777777" w:rsidR="00BC7261" w:rsidRPr="0050229A" w:rsidRDefault="00BC7261" w:rsidP="00807245">
            <w:pPr>
              <w:pStyle w:val="TableText"/>
              <w:rPr>
                <w:lang w:val="en-GB"/>
              </w:rPr>
            </w:pPr>
            <w:r w:rsidRPr="0050229A">
              <w:rPr>
                <w:lang w:val="en-GB"/>
              </w:rPr>
              <w:t>15C</w:t>
            </w:r>
          </w:p>
        </w:tc>
        <w:tc>
          <w:tcPr>
            <w:tcW w:w="3424" w:type="dxa"/>
            <w:noWrap/>
            <w:hideMark/>
          </w:tcPr>
          <w:p w14:paraId="67B5C4C5" w14:textId="77777777" w:rsidR="00BC7261" w:rsidRPr="0050229A" w:rsidRDefault="00BC7261" w:rsidP="00807245">
            <w:pPr>
              <w:pStyle w:val="TableText"/>
              <w:rPr>
                <w:lang w:val="en-GB"/>
              </w:rPr>
            </w:pPr>
            <w:r w:rsidRPr="0050229A">
              <w:rPr>
                <w:lang w:val="en-GB"/>
              </w:rPr>
              <w:t>New Sequence</w:t>
            </w:r>
          </w:p>
        </w:tc>
        <w:tc>
          <w:tcPr>
            <w:tcW w:w="4243" w:type="dxa"/>
            <w:hideMark/>
          </w:tcPr>
          <w:p w14:paraId="434AB114" w14:textId="77777777" w:rsidR="00BC7261" w:rsidRPr="0050229A" w:rsidRDefault="00BC7261" w:rsidP="00807245">
            <w:pPr>
              <w:pStyle w:val="TableText"/>
              <w:rPr>
                <w:lang w:val="en-GB"/>
              </w:rPr>
            </w:pPr>
            <w:r w:rsidRPr="0050229A">
              <w:rPr>
                <w:lang w:val="en-GB"/>
              </w:rPr>
              <w:t> </w:t>
            </w:r>
          </w:p>
        </w:tc>
      </w:tr>
      <w:tr w:rsidR="00BC7261" w:rsidRPr="0050229A" w14:paraId="04864B3E"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51B9DE3B" w14:textId="77777777" w:rsidR="00BC7261" w:rsidRPr="0050229A" w:rsidRDefault="00BC7261" w:rsidP="00807245">
            <w:pPr>
              <w:pStyle w:val="TableText"/>
              <w:rPr>
                <w:lang w:val="en-GB"/>
              </w:rPr>
            </w:pPr>
            <w:r w:rsidRPr="0050229A">
              <w:rPr>
                <w:lang w:val="en-GB"/>
              </w:rPr>
              <w:t>32B</w:t>
            </w:r>
          </w:p>
        </w:tc>
        <w:tc>
          <w:tcPr>
            <w:tcW w:w="3424" w:type="dxa"/>
            <w:noWrap/>
            <w:hideMark/>
          </w:tcPr>
          <w:p w14:paraId="628F6CED" w14:textId="77777777" w:rsidR="00BC7261" w:rsidRPr="0050229A" w:rsidRDefault="00BC7261" w:rsidP="00807245">
            <w:pPr>
              <w:pStyle w:val="TableText"/>
              <w:rPr>
                <w:lang w:val="en-GB"/>
              </w:rPr>
            </w:pPr>
            <w:r w:rsidRPr="0050229A">
              <w:rPr>
                <w:lang w:val="en-GB"/>
              </w:rPr>
              <w:t>Increase of Local Undertaking Amount</w:t>
            </w:r>
          </w:p>
        </w:tc>
        <w:tc>
          <w:tcPr>
            <w:tcW w:w="4243" w:type="dxa"/>
            <w:hideMark/>
          </w:tcPr>
          <w:p w14:paraId="3352A4BA" w14:textId="77777777" w:rsidR="00BC7261" w:rsidRPr="0050229A" w:rsidRDefault="00BC7261" w:rsidP="00807245">
            <w:pPr>
              <w:pStyle w:val="TableText"/>
              <w:rPr>
                <w:lang w:val="en-GB"/>
              </w:rPr>
            </w:pPr>
            <w:r w:rsidRPr="0050229A">
              <w:t>Not mapped</w:t>
            </w:r>
          </w:p>
        </w:tc>
      </w:tr>
      <w:tr w:rsidR="00BC7261" w:rsidRPr="0050229A" w14:paraId="54865AB8"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2F012A91" w14:textId="77777777" w:rsidR="00BC7261" w:rsidRPr="0050229A" w:rsidRDefault="00BC7261" w:rsidP="00807245">
            <w:pPr>
              <w:pStyle w:val="TableText"/>
              <w:rPr>
                <w:lang w:val="en-GB"/>
              </w:rPr>
            </w:pPr>
            <w:r w:rsidRPr="0050229A">
              <w:rPr>
                <w:lang w:val="en-GB"/>
              </w:rPr>
              <w:t>33B</w:t>
            </w:r>
          </w:p>
        </w:tc>
        <w:tc>
          <w:tcPr>
            <w:tcW w:w="3424" w:type="dxa"/>
            <w:noWrap/>
            <w:hideMark/>
          </w:tcPr>
          <w:p w14:paraId="5ACADA7C" w14:textId="77777777" w:rsidR="00BC7261" w:rsidRPr="0050229A" w:rsidRDefault="00BC7261" w:rsidP="00807245">
            <w:pPr>
              <w:pStyle w:val="TableText"/>
              <w:rPr>
                <w:lang w:val="en-GB"/>
              </w:rPr>
            </w:pPr>
            <w:r w:rsidRPr="0050229A">
              <w:rPr>
                <w:lang w:val="en-GB"/>
              </w:rPr>
              <w:t>Decrease of Local Undertaking Amount</w:t>
            </w:r>
          </w:p>
        </w:tc>
        <w:tc>
          <w:tcPr>
            <w:tcW w:w="4243" w:type="dxa"/>
            <w:noWrap/>
            <w:hideMark/>
          </w:tcPr>
          <w:p w14:paraId="332CB0C6" w14:textId="77777777" w:rsidR="00BC7261" w:rsidRPr="0050229A" w:rsidRDefault="00BC7261" w:rsidP="00807245">
            <w:pPr>
              <w:pStyle w:val="TableText"/>
              <w:rPr>
                <w:lang w:val="en-GB"/>
              </w:rPr>
            </w:pPr>
            <w:r w:rsidRPr="0050229A">
              <w:t>Not mapped</w:t>
            </w:r>
          </w:p>
        </w:tc>
      </w:tr>
      <w:tr w:rsidR="00BC7261" w:rsidRPr="0050229A" w14:paraId="75CD0352"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415326ED" w14:textId="77777777" w:rsidR="00BC7261" w:rsidRPr="0050229A" w:rsidRDefault="00BC7261" w:rsidP="00807245">
            <w:pPr>
              <w:pStyle w:val="TableText"/>
              <w:rPr>
                <w:lang w:val="en-GB"/>
              </w:rPr>
            </w:pPr>
            <w:r w:rsidRPr="0050229A">
              <w:rPr>
                <w:lang w:val="en-GB"/>
              </w:rPr>
              <w:t>23B</w:t>
            </w:r>
          </w:p>
        </w:tc>
        <w:tc>
          <w:tcPr>
            <w:tcW w:w="3424" w:type="dxa"/>
            <w:noWrap/>
            <w:hideMark/>
          </w:tcPr>
          <w:p w14:paraId="2E092306" w14:textId="77777777" w:rsidR="00BC7261" w:rsidRPr="0050229A" w:rsidRDefault="00BC7261" w:rsidP="00807245">
            <w:pPr>
              <w:pStyle w:val="TableText"/>
              <w:rPr>
                <w:lang w:val="en-GB"/>
              </w:rPr>
            </w:pPr>
            <w:r w:rsidRPr="0050229A">
              <w:rPr>
                <w:lang w:val="en-GB"/>
              </w:rPr>
              <w:t>Expiry Type</w:t>
            </w:r>
          </w:p>
        </w:tc>
        <w:tc>
          <w:tcPr>
            <w:tcW w:w="4243" w:type="dxa"/>
            <w:noWrap/>
            <w:hideMark/>
          </w:tcPr>
          <w:p w14:paraId="2F915740" w14:textId="77777777" w:rsidR="00BC7261" w:rsidRPr="0050229A" w:rsidRDefault="00BC7261" w:rsidP="00807245">
            <w:pPr>
              <w:pStyle w:val="TableText"/>
              <w:rPr>
                <w:lang w:val="en-GB"/>
              </w:rPr>
            </w:pPr>
            <w:r w:rsidRPr="0050229A">
              <w:t>Not mapped</w:t>
            </w:r>
          </w:p>
        </w:tc>
      </w:tr>
      <w:tr w:rsidR="00BC7261" w:rsidRPr="0050229A" w14:paraId="69BC6A31"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55054F28" w14:textId="77777777" w:rsidR="00BC7261" w:rsidRPr="0050229A" w:rsidRDefault="00BC7261" w:rsidP="00807245">
            <w:pPr>
              <w:pStyle w:val="TableText"/>
              <w:rPr>
                <w:lang w:val="en-GB"/>
              </w:rPr>
            </w:pPr>
            <w:r w:rsidRPr="0050229A">
              <w:rPr>
                <w:lang w:val="en-GB"/>
              </w:rPr>
              <w:t>31E</w:t>
            </w:r>
          </w:p>
        </w:tc>
        <w:tc>
          <w:tcPr>
            <w:tcW w:w="3424" w:type="dxa"/>
            <w:noWrap/>
            <w:hideMark/>
          </w:tcPr>
          <w:p w14:paraId="47BAA0CD" w14:textId="77777777" w:rsidR="00BC7261" w:rsidRPr="0050229A" w:rsidRDefault="00BC7261" w:rsidP="00807245">
            <w:pPr>
              <w:pStyle w:val="TableText"/>
              <w:rPr>
                <w:lang w:val="en-GB"/>
              </w:rPr>
            </w:pPr>
            <w:r w:rsidRPr="0050229A">
              <w:rPr>
                <w:lang w:val="en-GB"/>
              </w:rPr>
              <w:t xml:space="preserve">Date of Expiry </w:t>
            </w:r>
          </w:p>
        </w:tc>
        <w:tc>
          <w:tcPr>
            <w:tcW w:w="4243" w:type="dxa"/>
            <w:hideMark/>
          </w:tcPr>
          <w:p w14:paraId="5DB7A832" w14:textId="77777777" w:rsidR="00BC7261" w:rsidRPr="0050229A" w:rsidRDefault="00BC7261" w:rsidP="00807245">
            <w:pPr>
              <w:pStyle w:val="TableText"/>
              <w:rPr>
                <w:lang w:val="en-GB"/>
              </w:rPr>
            </w:pPr>
            <w:r w:rsidRPr="0050229A">
              <w:t>Not mapped</w:t>
            </w:r>
          </w:p>
        </w:tc>
      </w:tr>
      <w:tr w:rsidR="00BC7261" w:rsidRPr="0050229A" w14:paraId="5BD46091"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7C42C672" w14:textId="77777777" w:rsidR="00BC7261" w:rsidRPr="0050229A" w:rsidRDefault="00BC7261" w:rsidP="00807245">
            <w:pPr>
              <w:pStyle w:val="TableText"/>
              <w:rPr>
                <w:lang w:val="en-GB"/>
              </w:rPr>
            </w:pPr>
            <w:r w:rsidRPr="0050229A">
              <w:rPr>
                <w:lang w:val="en-GB"/>
              </w:rPr>
              <w:t>35G</w:t>
            </w:r>
          </w:p>
        </w:tc>
        <w:tc>
          <w:tcPr>
            <w:tcW w:w="3424" w:type="dxa"/>
            <w:noWrap/>
            <w:hideMark/>
          </w:tcPr>
          <w:p w14:paraId="28C3EBCA" w14:textId="77777777" w:rsidR="00BC7261" w:rsidRPr="0050229A" w:rsidRDefault="00BC7261" w:rsidP="00807245">
            <w:pPr>
              <w:pStyle w:val="TableText"/>
              <w:rPr>
                <w:lang w:val="en-GB"/>
              </w:rPr>
            </w:pPr>
            <w:r w:rsidRPr="0050229A">
              <w:rPr>
                <w:lang w:val="en-GB"/>
              </w:rPr>
              <w:t>Expiry Condition/Event</w:t>
            </w:r>
          </w:p>
        </w:tc>
        <w:tc>
          <w:tcPr>
            <w:tcW w:w="4243" w:type="dxa"/>
            <w:hideMark/>
          </w:tcPr>
          <w:p w14:paraId="7F397F44" w14:textId="77777777" w:rsidR="00BC7261" w:rsidRPr="0050229A" w:rsidRDefault="00BC7261" w:rsidP="00807245">
            <w:pPr>
              <w:pStyle w:val="TableText"/>
              <w:rPr>
                <w:lang w:val="en-GB"/>
              </w:rPr>
            </w:pPr>
            <w:r w:rsidRPr="0050229A">
              <w:t>Not mapped</w:t>
            </w:r>
          </w:p>
        </w:tc>
      </w:tr>
      <w:tr w:rsidR="00BC7261" w:rsidRPr="0050229A" w14:paraId="17A31435"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7D898718" w14:textId="77777777" w:rsidR="00BC7261" w:rsidRPr="0050229A" w:rsidRDefault="00BC7261" w:rsidP="00807245">
            <w:pPr>
              <w:pStyle w:val="TableText"/>
              <w:rPr>
                <w:lang w:val="en-GB"/>
              </w:rPr>
            </w:pPr>
            <w:r w:rsidRPr="0050229A">
              <w:rPr>
                <w:lang w:val="en-GB"/>
              </w:rPr>
              <w:t>59</w:t>
            </w:r>
          </w:p>
        </w:tc>
        <w:tc>
          <w:tcPr>
            <w:tcW w:w="3424" w:type="dxa"/>
            <w:noWrap/>
            <w:hideMark/>
          </w:tcPr>
          <w:p w14:paraId="20109D8E" w14:textId="77777777" w:rsidR="00BC7261" w:rsidRPr="0050229A" w:rsidRDefault="00BC7261" w:rsidP="00807245">
            <w:pPr>
              <w:pStyle w:val="TableText"/>
              <w:rPr>
                <w:lang w:val="en-GB"/>
              </w:rPr>
            </w:pPr>
            <w:r w:rsidRPr="0050229A">
              <w:rPr>
                <w:lang w:val="en-GB"/>
              </w:rPr>
              <w:t>Beneficiary</w:t>
            </w:r>
          </w:p>
        </w:tc>
        <w:tc>
          <w:tcPr>
            <w:tcW w:w="4243" w:type="dxa"/>
            <w:hideMark/>
          </w:tcPr>
          <w:p w14:paraId="3879118D" w14:textId="77777777" w:rsidR="00BC7261" w:rsidRPr="0050229A" w:rsidRDefault="00BC7261" w:rsidP="00807245">
            <w:pPr>
              <w:pStyle w:val="TableText"/>
              <w:rPr>
                <w:lang w:val="en-GB"/>
              </w:rPr>
            </w:pPr>
            <w:r w:rsidRPr="0050229A">
              <w:t>Not mapped</w:t>
            </w:r>
          </w:p>
        </w:tc>
      </w:tr>
      <w:tr w:rsidR="00BC7261" w:rsidRPr="0050229A" w14:paraId="3F2782FA"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664B01C1" w14:textId="77777777" w:rsidR="00BC7261" w:rsidRPr="0050229A" w:rsidRDefault="00BC7261" w:rsidP="00807245">
            <w:pPr>
              <w:pStyle w:val="TableText"/>
              <w:rPr>
                <w:lang w:val="en-GB"/>
              </w:rPr>
            </w:pPr>
            <w:r w:rsidRPr="0050229A">
              <w:rPr>
                <w:lang w:val="en-GB"/>
              </w:rPr>
              <w:lastRenderedPageBreak/>
              <w:t>77L</w:t>
            </w:r>
          </w:p>
        </w:tc>
        <w:tc>
          <w:tcPr>
            <w:tcW w:w="3424" w:type="dxa"/>
            <w:noWrap/>
            <w:hideMark/>
          </w:tcPr>
          <w:p w14:paraId="668F3469" w14:textId="77777777" w:rsidR="00BC7261" w:rsidRPr="0050229A" w:rsidRDefault="00BC7261" w:rsidP="00807245">
            <w:pPr>
              <w:pStyle w:val="TableText"/>
              <w:rPr>
                <w:lang w:val="en-GB"/>
              </w:rPr>
            </w:pPr>
            <w:r w:rsidRPr="0050229A">
              <w:rPr>
                <w:lang w:val="en-GB"/>
              </w:rPr>
              <w:t>Other Amendments to Local Undertaking</w:t>
            </w:r>
          </w:p>
        </w:tc>
        <w:tc>
          <w:tcPr>
            <w:tcW w:w="4243" w:type="dxa"/>
            <w:hideMark/>
          </w:tcPr>
          <w:p w14:paraId="1EDA7E2F" w14:textId="77777777" w:rsidR="00BC7261" w:rsidRPr="0050229A" w:rsidRDefault="00BC7261" w:rsidP="00807245">
            <w:pPr>
              <w:pStyle w:val="TableText"/>
              <w:rPr>
                <w:lang w:val="en-GB"/>
              </w:rPr>
            </w:pPr>
            <w:r w:rsidRPr="0050229A">
              <w:t>Cancellation details for Local Undertaking</w:t>
            </w:r>
          </w:p>
        </w:tc>
      </w:tr>
      <w:tr w:rsidR="00BC7261" w:rsidRPr="0050229A" w14:paraId="1ADA9611"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69D8899C" w14:textId="77777777" w:rsidR="00BC7261" w:rsidRPr="0050229A" w:rsidRDefault="00BC7261" w:rsidP="00807245">
            <w:pPr>
              <w:pStyle w:val="TableText"/>
              <w:rPr>
                <w:lang w:val="en-GB"/>
              </w:rPr>
            </w:pPr>
            <w:r w:rsidRPr="0050229A">
              <w:t>24E Code</w:t>
            </w:r>
          </w:p>
        </w:tc>
        <w:tc>
          <w:tcPr>
            <w:tcW w:w="3424" w:type="dxa"/>
            <w:noWrap/>
            <w:hideMark/>
          </w:tcPr>
          <w:p w14:paraId="332408E1" w14:textId="77777777" w:rsidR="00BC7261" w:rsidRPr="0050229A" w:rsidRDefault="00BC7261" w:rsidP="00807245">
            <w:pPr>
              <w:pStyle w:val="TableText"/>
              <w:rPr>
                <w:lang w:val="en-GB"/>
              </w:rPr>
            </w:pPr>
            <w:r w:rsidRPr="0050229A">
              <w:rPr>
                <w:lang w:val="en-GB"/>
              </w:rPr>
              <w:t>Delivery of Amendment to Local Undertaking</w:t>
            </w:r>
          </w:p>
        </w:tc>
        <w:tc>
          <w:tcPr>
            <w:tcW w:w="4243" w:type="dxa"/>
            <w:hideMark/>
          </w:tcPr>
          <w:p w14:paraId="0875661A" w14:textId="77777777" w:rsidR="00BC7261" w:rsidRPr="0050229A" w:rsidRDefault="00BC7261" w:rsidP="00807245">
            <w:pPr>
              <w:pStyle w:val="TableText"/>
              <w:rPr>
                <w:lang w:val="en-GB"/>
              </w:rPr>
            </w:pPr>
            <w:r w:rsidRPr="0050229A">
              <w:t>Not mapped</w:t>
            </w:r>
          </w:p>
        </w:tc>
      </w:tr>
      <w:tr w:rsidR="00BC7261" w:rsidRPr="0050229A" w14:paraId="26223F59"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4EBBBA81" w14:textId="77777777" w:rsidR="00BC7261" w:rsidRPr="0050229A" w:rsidRDefault="00BC7261" w:rsidP="00807245">
            <w:pPr>
              <w:pStyle w:val="TableText"/>
              <w:rPr>
                <w:lang w:val="en-GB"/>
              </w:rPr>
            </w:pPr>
            <w:r w:rsidRPr="0050229A">
              <w:t>24E Add Info</w:t>
            </w:r>
          </w:p>
        </w:tc>
        <w:tc>
          <w:tcPr>
            <w:tcW w:w="3424" w:type="dxa"/>
            <w:noWrap/>
            <w:hideMark/>
          </w:tcPr>
          <w:p w14:paraId="12EEC6C6" w14:textId="77777777" w:rsidR="00BC7261" w:rsidRPr="0050229A" w:rsidRDefault="00BC7261" w:rsidP="00807245">
            <w:pPr>
              <w:pStyle w:val="TableText"/>
              <w:rPr>
                <w:lang w:val="en-GB"/>
              </w:rPr>
            </w:pPr>
            <w:r w:rsidRPr="0050229A">
              <w:rPr>
                <w:lang w:val="en-GB"/>
              </w:rPr>
              <w:t>Delivery of undertaking add Info</w:t>
            </w:r>
          </w:p>
        </w:tc>
        <w:tc>
          <w:tcPr>
            <w:tcW w:w="4243" w:type="dxa"/>
            <w:hideMark/>
          </w:tcPr>
          <w:p w14:paraId="6D4C6096" w14:textId="77777777" w:rsidR="00BC7261" w:rsidRPr="0050229A" w:rsidRDefault="00BC7261" w:rsidP="00807245">
            <w:pPr>
              <w:pStyle w:val="TableText"/>
              <w:rPr>
                <w:lang w:val="en-GB"/>
              </w:rPr>
            </w:pPr>
            <w:r w:rsidRPr="0050229A">
              <w:t>Not mapped</w:t>
            </w:r>
          </w:p>
        </w:tc>
      </w:tr>
      <w:tr w:rsidR="00BC7261" w:rsidRPr="0050229A" w14:paraId="076386BE"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0AE4FFB1" w14:textId="77777777" w:rsidR="00BC7261" w:rsidRPr="0050229A" w:rsidRDefault="00BC7261" w:rsidP="00807245">
            <w:pPr>
              <w:pStyle w:val="TableText"/>
              <w:rPr>
                <w:lang w:val="en-GB"/>
              </w:rPr>
            </w:pPr>
            <w:r w:rsidRPr="0050229A">
              <w:t>24G Code</w:t>
            </w:r>
          </w:p>
        </w:tc>
        <w:tc>
          <w:tcPr>
            <w:tcW w:w="3424" w:type="dxa"/>
            <w:noWrap/>
            <w:hideMark/>
          </w:tcPr>
          <w:p w14:paraId="0E31F249" w14:textId="77777777" w:rsidR="00BC7261" w:rsidRPr="0050229A" w:rsidRDefault="00BC7261" w:rsidP="00807245">
            <w:pPr>
              <w:pStyle w:val="TableText"/>
              <w:rPr>
                <w:lang w:val="en-GB"/>
              </w:rPr>
            </w:pPr>
            <w:r w:rsidRPr="0050229A">
              <w:rPr>
                <w:lang w:val="en-GB"/>
              </w:rPr>
              <w:t>Delivery To/Collection By</w:t>
            </w:r>
          </w:p>
        </w:tc>
        <w:tc>
          <w:tcPr>
            <w:tcW w:w="4243" w:type="dxa"/>
            <w:hideMark/>
          </w:tcPr>
          <w:p w14:paraId="2D288ADA" w14:textId="77777777" w:rsidR="00BC7261" w:rsidRPr="0050229A" w:rsidRDefault="00BC7261" w:rsidP="00807245">
            <w:pPr>
              <w:pStyle w:val="TableText"/>
              <w:rPr>
                <w:lang w:val="en-GB"/>
              </w:rPr>
            </w:pPr>
            <w:r w:rsidRPr="0050229A">
              <w:t>Not mapped</w:t>
            </w:r>
          </w:p>
        </w:tc>
      </w:tr>
      <w:tr w:rsidR="00BC7261" w:rsidRPr="0050229A" w14:paraId="55B9B402" w14:textId="77777777" w:rsidTr="003D3747">
        <w:trPr>
          <w:cnfStyle w:val="000000010000" w:firstRow="0" w:lastRow="0" w:firstColumn="0" w:lastColumn="0" w:oddVBand="0" w:evenVBand="0" w:oddHBand="0" w:evenHBand="1" w:firstRowFirstColumn="0" w:firstRowLastColumn="0" w:lastRowFirstColumn="0" w:lastRowLastColumn="0"/>
          <w:trHeight w:val="315"/>
        </w:trPr>
        <w:tc>
          <w:tcPr>
            <w:tcW w:w="1349" w:type="dxa"/>
            <w:noWrap/>
            <w:hideMark/>
          </w:tcPr>
          <w:p w14:paraId="1034EDAF" w14:textId="581E2CD8" w:rsidR="00BC7261" w:rsidRPr="0050229A" w:rsidRDefault="00BC7261" w:rsidP="00807245">
            <w:pPr>
              <w:pStyle w:val="TableText"/>
              <w:rPr>
                <w:lang w:val="en-GB"/>
              </w:rPr>
            </w:pPr>
            <w:r w:rsidRPr="0050229A">
              <w:t xml:space="preserve">24G </w:t>
            </w:r>
            <w:proofErr w:type="spellStart"/>
            <w:r w:rsidR="00480897">
              <w:t>Narrartive</w:t>
            </w:r>
            <w:proofErr w:type="spellEnd"/>
          </w:p>
        </w:tc>
        <w:tc>
          <w:tcPr>
            <w:tcW w:w="3424" w:type="dxa"/>
            <w:noWrap/>
            <w:hideMark/>
          </w:tcPr>
          <w:p w14:paraId="598F1110" w14:textId="77777777" w:rsidR="00BC7261" w:rsidRPr="0050229A" w:rsidRDefault="00BC7261" w:rsidP="00807245">
            <w:pPr>
              <w:pStyle w:val="TableText"/>
              <w:rPr>
                <w:lang w:val="en-GB"/>
              </w:rPr>
            </w:pPr>
            <w:r w:rsidRPr="0050229A">
              <w:t>Delivery To/Collection By - Details</w:t>
            </w:r>
          </w:p>
        </w:tc>
        <w:tc>
          <w:tcPr>
            <w:tcW w:w="4243" w:type="dxa"/>
            <w:hideMark/>
          </w:tcPr>
          <w:p w14:paraId="608E7F62" w14:textId="77777777" w:rsidR="00BC7261" w:rsidRPr="0050229A" w:rsidRDefault="00BC7261" w:rsidP="00807245">
            <w:pPr>
              <w:pStyle w:val="TableText"/>
              <w:rPr>
                <w:lang w:val="en-GB"/>
              </w:rPr>
            </w:pPr>
            <w:r w:rsidRPr="0050229A">
              <w:t>Not mapped</w:t>
            </w:r>
          </w:p>
        </w:tc>
      </w:tr>
    </w:tbl>
    <w:p w14:paraId="089EF137" w14:textId="77777777" w:rsidR="008632F4" w:rsidRDefault="008632F4" w:rsidP="008632F4">
      <w:pPr>
        <w:pStyle w:val="BodyText"/>
        <w:rPr>
          <w:lang w:val="en-GB" w:eastAsia="en-GB"/>
        </w:rPr>
      </w:pPr>
    </w:p>
    <w:p w14:paraId="2038FE08" w14:textId="5AFF732C" w:rsidR="008632F4" w:rsidRDefault="000D3507" w:rsidP="008632F4">
      <w:pPr>
        <w:pStyle w:val="BodyText"/>
        <w:rPr>
          <w:lang w:val="en-GB" w:eastAsia="en-GB"/>
        </w:rPr>
      </w:pPr>
      <w:r w:rsidRPr="00D114B8">
        <w:rPr>
          <w:lang w:val="en-GB" w:eastAsia="en-GB"/>
        </w:rPr>
        <w:t>Where the</w:t>
      </w:r>
      <w:r w:rsidR="00563716">
        <w:rPr>
          <w:lang w:val="en-GB" w:eastAsia="en-GB"/>
        </w:rPr>
        <w:t xml:space="preserve"> </w:t>
      </w:r>
      <w:r w:rsidRPr="00D114B8">
        <w:rPr>
          <w:lang w:val="en-GB" w:eastAsia="en-GB"/>
        </w:rPr>
        <w:t xml:space="preserve">Amendment details exceeds 150 x 65 characters in 77U </w:t>
      </w:r>
      <w:r w:rsidR="00A92426">
        <w:rPr>
          <w:lang w:val="en-GB" w:eastAsia="en-GB"/>
        </w:rPr>
        <w:t>or</w:t>
      </w:r>
      <w:r w:rsidRPr="00D114B8">
        <w:rPr>
          <w:lang w:val="en-GB" w:eastAsia="en-GB"/>
        </w:rPr>
        <w:t xml:space="preserve"> 77L</w:t>
      </w:r>
      <w:r w:rsidR="00A92426">
        <w:rPr>
          <w:lang w:val="en-GB" w:eastAsia="en-GB"/>
        </w:rPr>
        <w:t>,</w:t>
      </w:r>
      <w:r w:rsidRPr="00D114B8">
        <w:rPr>
          <w:lang w:val="en-GB" w:eastAsia="en-GB"/>
        </w:rPr>
        <w:t xml:space="preserve"> </w:t>
      </w:r>
      <w:r w:rsidR="00B10457">
        <w:rPr>
          <w:lang w:val="en-GB" w:eastAsia="en-GB"/>
        </w:rPr>
        <w:t xml:space="preserve">then </w:t>
      </w:r>
      <w:r w:rsidRPr="00D114B8">
        <w:rPr>
          <w:lang w:val="en-GB" w:eastAsia="en-GB"/>
        </w:rPr>
        <w:t>the continuation messages</w:t>
      </w:r>
      <w:r w:rsidR="00395D68">
        <w:rPr>
          <w:lang w:val="en-GB" w:eastAsia="en-GB"/>
        </w:rPr>
        <w:t xml:space="preserve"> are</w:t>
      </w:r>
      <w:r w:rsidRPr="00D114B8">
        <w:rPr>
          <w:lang w:val="en-GB" w:eastAsia="en-GB"/>
        </w:rPr>
        <w:t xml:space="preserve"> combined into </w:t>
      </w:r>
      <w:r w:rsidR="00A92426">
        <w:rPr>
          <w:lang w:val="en-GB" w:eastAsia="en-GB"/>
        </w:rPr>
        <w:t xml:space="preserve">the </w:t>
      </w:r>
      <w:r w:rsidRPr="00D114B8">
        <w:rPr>
          <w:lang w:val="en-GB" w:eastAsia="en-GB"/>
        </w:rPr>
        <w:t>main details</w:t>
      </w:r>
      <w:r w:rsidR="00563716">
        <w:rPr>
          <w:lang w:val="en-GB" w:eastAsia="en-GB"/>
        </w:rPr>
        <w:t>.</w:t>
      </w:r>
    </w:p>
    <w:tbl>
      <w:tblPr>
        <w:tblStyle w:val="TableGridHeader134"/>
        <w:tblW w:w="0" w:type="auto"/>
        <w:tblLook w:val="04A0" w:firstRow="1" w:lastRow="0" w:firstColumn="1" w:lastColumn="0" w:noHBand="0" w:noVBand="1"/>
      </w:tblPr>
      <w:tblGrid>
        <w:gridCol w:w="1349"/>
        <w:gridCol w:w="3424"/>
        <w:gridCol w:w="4243"/>
      </w:tblGrid>
      <w:tr w:rsidR="001C2E10" w:rsidRPr="00B36D65" w14:paraId="638CECC6" w14:textId="77777777" w:rsidTr="001C2E10">
        <w:trPr>
          <w:cnfStyle w:val="100000000000" w:firstRow="1" w:lastRow="0" w:firstColumn="0" w:lastColumn="0" w:oddVBand="0" w:evenVBand="0" w:oddHBand="0" w:evenHBand="0" w:firstRowFirstColumn="0" w:firstRowLastColumn="0" w:lastRowFirstColumn="0" w:lastRowLastColumn="0"/>
          <w:trHeight w:val="300"/>
        </w:trPr>
        <w:tc>
          <w:tcPr>
            <w:tcW w:w="1349" w:type="dxa"/>
            <w:noWrap/>
            <w:hideMark/>
          </w:tcPr>
          <w:p w14:paraId="1C5228DE" w14:textId="77777777" w:rsidR="001C2E10" w:rsidRPr="00B36D65" w:rsidRDefault="001C2E10" w:rsidP="00807245">
            <w:pPr>
              <w:pStyle w:val="TableHead"/>
              <w:rPr>
                <w:lang w:val="en-GB"/>
              </w:rPr>
            </w:pPr>
            <w:r w:rsidRPr="00B36D65">
              <w:rPr>
                <w:lang w:val="en-GB"/>
              </w:rPr>
              <w:t>Tag</w:t>
            </w:r>
          </w:p>
        </w:tc>
        <w:tc>
          <w:tcPr>
            <w:tcW w:w="3424" w:type="dxa"/>
            <w:noWrap/>
            <w:hideMark/>
          </w:tcPr>
          <w:p w14:paraId="16F6945C" w14:textId="77777777" w:rsidR="001C2E10" w:rsidRPr="00B36D65" w:rsidRDefault="001C2E10" w:rsidP="00807245">
            <w:pPr>
              <w:pStyle w:val="TableHead"/>
              <w:rPr>
                <w:lang w:val="en-GB"/>
              </w:rPr>
            </w:pPr>
            <w:r w:rsidRPr="00B36D65">
              <w:rPr>
                <w:lang w:val="en-GB"/>
              </w:rPr>
              <w:t>Field name</w:t>
            </w:r>
          </w:p>
        </w:tc>
        <w:tc>
          <w:tcPr>
            <w:tcW w:w="4243" w:type="dxa"/>
            <w:noWrap/>
            <w:hideMark/>
          </w:tcPr>
          <w:p w14:paraId="0CA65163" w14:textId="77777777" w:rsidR="001C2E10" w:rsidRPr="00B36D65" w:rsidRDefault="001C2E10" w:rsidP="00807245">
            <w:pPr>
              <w:pStyle w:val="TableHead"/>
              <w:rPr>
                <w:lang w:val="en-GB"/>
              </w:rPr>
            </w:pPr>
            <w:r w:rsidRPr="00B36D65">
              <w:rPr>
                <w:lang w:val="en-GB"/>
              </w:rPr>
              <w:t>Mapped From</w:t>
            </w:r>
          </w:p>
        </w:tc>
      </w:tr>
      <w:tr w:rsidR="001C2E10" w:rsidRPr="00B36D65" w14:paraId="65247159" w14:textId="77777777" w:rsidTr="001C2E10">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30644F68" w14:textId="77777777" w:rsidR="001C2E10" w:rsidRPr="00B36D65" w:rsidRDefault="001C2E10" w:rsidP="00807245">
            <w:pPr>
              <w:pStyle w:val="TableText"/>
              <w:rPr>
                <w:lang w:val="en-GB"/>
              </w:rPr>
            </w:pPr>
            <w:r w:rsidRPr="00B36D65">
              <w:t>27</w:t>
            </w:r>
          </w:p>
        </w:tc>
        <w:tc>
          <w:tcPr>
            <w:tcW w:w="3424" w:type="dxa"/>
            <w:noWrap/>
            <w:hideMark/>
          </w:tcPr>
          <w:p w14:paraId="13471CB4" w14:textId="77777777" w:rsidR="001C2E10" w:rsidRPr="00B36D65" w:rsidRDefault="001C2E10" w:rsidP="00807245">
            <w:pPr>
              <w:pStyle w:val="TableText"/>
              <w:rPr>
                <w:lang w:val="en-GB"/>
              </w:rPr>
            </w:pPr>
            <w:r w:rsidRPr="00B36D65">
              <w:t>Sequence of total</w:t>
            </w:r>
          </w:p>
        </w:tc>
        <w:tc>
          <w:tcPr>
            <w:tcW w:w="4243" w:type="dxa"/>
            <w:hideMark/>
          </w:tcPr>
          <w:p w14:paraId="2A24E9A7" w14:textId="77777777" w:rsidR="001C2E10" w:rsidRPr="00B36D65" w:rsidRDefault="001C2E10" w:rsidP="00807245">
            <w:pPr>
              <w:pStyle w:val="TableText"/>
              <w:rPr>
                <w:lang w:val="en-GB"/>
              </w:rPr>
            </w:pPr>
            <w:r w:rsidRPr="00B36D65">
              <w:t>Set according to the number of messages by Tool</w:t>
            </w:r>
          </w:p>
        </w:tc>
      </w:tr>
      <w:tr w:rsidR="001C2E10" w:rsidRPr="00B36D65" w14:paraId="0F1A4DA6" w14:textId="77777777" w:rsidTr="001C2E10">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421D60B0" w14:textId="77777777" w:rsidR="001C2E10" w:rsidRPr="00B36D65" w:rsidRDefault="001C2E10" w:rsidP="00807245">
            <w:pPr>
              <w:pStyle w:val="TableText"/>
              <w:rPr>
                <w:lang w:val="en-GB"/>
              </w:rPr>
            </w:pPr>
            <w:r w:rsidRPr="00B36D65">
              <w:t>20</w:t>
            </w:r>
          </w:p>
        </w:tc>
        <w:tc>
          <w:tcPr>
            <w:tcW w:w="3424" w:type="dxa"/>
            <w:noWrap/>
            <w:hideMark/>
          </w:tcPr>
          <w:p w14:paraId="7C13155A" w14:textId="77777777" w:rsidR="001C2E10" w:rsidRPr="00B36D65" w:rsidRDefault="001C2E10" w:rsidP="00807245">
            <w:pPr>
              <w:pStyle w:val="TableText"/>
              <w:rPr>
                <w:lang w:val="en-GB"/>
              </w:rPr>
            </w:pPr>
            <w:r w:rsidRPr="00B36D65">
              <w:t>Undertaking number</w:t>
            </w:r>
          </w:p>
        </w:tc>
        <w:tc>
          <w:tcPr>
            <w:tcW w:w="4243" w:type="dxa"/>
            <w:hideMark/>
          </w:tcPr>
          <w:p w14:paraId="03272099" w14:textId="77777777" w:rsidR="001C2E10" w:rsidRPr="00B36D65" w:rsidRDefault="001C2E10" w:rsidP="00807245">
            <w:pPr>
              <w:pStyle w:val="TableText"/>
              <w:rPr>
                <w:lang w:val="en-GB"/>
              </w:rPr>
            </w:pPr>
            <w:r w:rsidRPr="00B36D65">
              <w:t>Used to Match to sender's reference</w:t>
            </w:r>
          </w:p>
        </w:tc>
      </w:tr>
      <w:tr w:rsidR="001C2E10" w:rsidRPr="00B36D65" w14:paraId="2E4EC75F" w14:textId="77777777" w:rsidTr="001C2E10">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7F219865" w14:textId="77777777" w:rsidR="001C2E10" w:rsidRPr="00B36D65" w:rsidRDefault="001C2E10" w:rsidP="00807245">
            <w:pPr>
              <w:pStyle w:val="TableText"/>
              <w:rPr>
                <w:lang w:val="en-GB"/>
              </w:rPr>
            </w:pPr>
            <w:r w:rsidRPr="00B36D65">
              <w:t>21</w:t>
            </w:r>
          </w:p>
        </w:tc>
        <w:tc>
          <w:tcPr>
            <w:tcW w:w="3424" w:type="dxa"/>
            <w:noWrap/>
            <w:hideMark/>
          </w:tcPr>
          <w:p w14:paraId="46E04949" w14:textId="77777777" w:rsidR="001C2E10" w:rsidRPr="00B36D65" w:rsidRDefault="001C2E10" w:rsidP="00807245">
            <w:pPr>
              <w:pStyle w:val="TableText"/>
              <w:rPr>
                <w:lang w:val="en-GB"/>
              </w:rPr>
            </w:pPr>
            <w:r w:rsidRPr="00B36D65">
              <w:t>Related Reference</w:t>
            </w:r>
          </w:p>
        </w:tc>
        <w:tc>
          <w:tcPr>
            <w:tcW w:w="4243" w:type="dxa"/>
            <w:hideMark/>
          </w:tcPr>
          <w:p w14:paraId="25685342" w14:textId="77777777" w:rsidR="001C2E10" w:rsidRPr="00B36D65" w:rsidRDefault="001C2E10" w:rsidP="00807245">
            <w:pPr>
              <w:pStyle w:val="TableText"/>
              <w:rPr>
                <w:lang w:val="en-GB"/>
              </w:rPr>
            </w:pPr>
            <w:r w:rsidRPr="00B36D65">
              <w:t>Addressee's Party reference</w:t>
            </w:r>
          </w:p>
        </w:tc>
      </w:tr>
      <w:tr w:rsidR="001C2E10" w:rsidRPr="00B36D65" w14:paraId="1A829464" w14:textId="77777777" w:rsidTr="001C2E10">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1F434A6D" w14:textId="77777777" w:rsidR="001C2E10" w:rsidRPr="00B36D65" w:rsidRDefault="001C2E10" w:rsidP="00807245">
            <w:pPr>
              <w:pStyle w:val="TableText"/>
              <w:rPr>
                <w:lang w:val="en-GB"/>
              </w:rPr>
            </w:pPr>
            <w:r w:rsidRPr="00B36D65">
              <w:t>26E</w:t>
            </w:r>
          </w:p>
        </w:tc>
        <w:tc>
          <w:tcPr>
            <w:tcW w:w="3424" w:type="dxa"/>
            <w:noWrap/>
            <w:hideMark/>
          </w:tcPr>
          <w:p w14:paraId="738AF2F0" w14:textId="77777777" w:rsidR="001C2E10" w:rsidRPr="00B36D65" w:rsidRDefault="001C2E10" w:rsidP="00807245">
            <w:pPr>
              <w:pStyle w:val="TableText"/>
              <w:rPr>
                <w:lang w:val="en-GB"/>
              </w:rPr>
            </w:pPr>
            <w:r w:rsidRPr="00B36D65">
              <w:t>Number of Amendment</w:t>
            </w:r>
          </w:p>
        </w:tc>
        <w:tc>
          <w:tcPr>
            <w:tcW w:w="4243" w:type="dxa"/>
            <w:hideMark/>
          </w:tcPr>
          <w:p w14:paraId="3496DBFF" w14:textId="77777777" w:rsidR="001C2E10" w:rsidRPr="00B36D65" w:rsidRDefault="001C2E10" w:rsidP="00807245">
            <w:pPr>
              <w:pStyle w:val="TableText"/>
              <w:rPr>
                <w:lang w:val="en-GB"/>
              </w:rPr>
            </w:pPr>
            <w:r w:rsidRPr="00B36D65">
              <w:t>Amendment number</w:t>
            </w:r>
          </w:p>
        </w:tc>
      </w:tr>
      <w:tr w:rsidR="001C2E10" w:rsidRPr="00B36D65" w14:paraId="1A6614B1" w14:textId="77777777" w:rsidTr="001C2E10">
        <w:trPr>
          <w:cnfStyle w:val="000000100000" w:firstRow="0" w:lastRow="0" w:firstColumn="0" w:lastColumn="0" w:oddVBand="0" w:evenVBand="0" w:oddHBand="1" w:evenHBand="0" w:firstRowFirstColumn="0" w:firstRowLastColumn="0" w:lastRowFirstColumn="0" w:lastRowLastColumn="0"/>
          <w:trHeight w:val="600"/>
        </w:trPr>
        <w:tc>
          <w:tcPr>
            <w:tcW w:w="1349" w:type="dxa"/>
            <w:noWrap/>
            <w:hideMark/>
          </w:tcPr>
          <w:p w14:paraId="1E837022" w14:textId="77777777" w:rsidR="001C2E10" w:rsidRPr="00B36D65" w:rsidRDefault="001C2E10" w:rsidP="00807245">
            <w:pPr>
              <w:pStyle w:val="TableText"/>
              <w:rPr>
                <w:lang w:val="en-GB"/>
              </w:rPr>
            </w:pPr>
            <w:r w:rsidRPr="00B36D65">
              <w:t>52a</w:t>
            </w:r>
          </w:p>
        </w:tc>
        <w:tc>
          <w:tcPr>
            <w:tcW w:w="3424" w:type="dxa"/>
            <w:noWrap/>
            <w:hideMark/>
          </w:tcPr>
          <w:p w14:paraId="33719DD9" w14:textId="77777777" w:rsidR="001C2E10" w:rsidRPr="00B36D65" w:rsidRDefault="001C2E10" w:rsidP="00807245">
            <w:pPr>
              <w:pStyle w:val="TableText"/>
              <w:rPr>
                <w:lang w:val="en-GB"/>
              </w:rPr>
            </w:pPr>
            <w:r w:rsidRPr="00B36D65">
              <w:t>Issuer A or D</w:t>
            </w:r>
          </w:p>
        </w:tc>
        <w:tc>
          <w:tcPr>
            <w:tcW w:w="4243" w:type="dxa"/>
            <w:hideMark/>
          </w:tcPr>
          <w:p w14:paraId="28C14AFA" w14:textId="77777777" w:rsidR="001C2E10" w:rsidRPr="00B36D65" w:rsidRDefault="001C2E10" w:rsidP="00807245">
            <w:pPr>
              <w:pStyle w:val="TableText"/>
              <w:rPr>
                <w:lang w:val="en-GB"/>
              </w:rPr>
            </w:pPr>
            <w:r w:rsidRPr="00B36D65">
              <w:t>SWIFT BIC or name and address from the behalf of branch (BOB)</w:t>
            </w:r>
          </w:p>
        </w:tc>
      </w:tr>
      <w:tr w:rsidR="001C2E10" w:rsidRPr="00B36D65" w14:paraId="72752612" w14:textId="77777777" w:rsidTr="001C2E10">
        <w:trPr>
          <w:cnfStyle w:val="000000010000" w:firstRow="0" w:lastRow="0" w:firstColumn="0" w:lastColumn="0" w:oddVBand="0" w:evenVBand="0" w:oddHBand="0" w:evenHBand="1" w:firstRowFirstColumn="0" w:firstRowLastColumn="0" w:lastRowFirstColumn="0" w:lastRowLastColumn="0"/>
          <w:trHeight w:val="600"/>
        </w:trPr>
        <w:tc>
          <w:tcPr>
            <w:tcW w:w="1349" w:type="dxa"/>
            <w:noWrap/>
            <w:hideMark/>
          </w:tcPr>
          <w:p w14:paraId="593482CC" w14:textId="77777777" w:rsidR="001C2E10" w:rsidRPr="00B36D65" w:rsidRDefault="001C2E10" w:rsidP="00807245">
            <w:pPr>
              <w:pStyle w:val="TableText"/>
              <w:rPr>
                <w:lang w:val="en-GB"/>
              </w:rPr>
            </w:pPr>
            <w:r w:rsidRPr="00B36D65">
              <w:t>77U</w:t>
            </w:r>
          </w:p>
        </w:tc>
        <w:tc>
          <w:tcPr>
            <w:tcW w:w="3424" w:type="dxa"/>
            <w:noWrap/>
            <w:hideMark/>
          </w:tcPr>
          <w:p w14:paraId="4E8AA44D" w14:textId="77777777" w:rsidR="001C2E10" w:rsidRPr="00B36D65" w:rsidRDefault="001C2E10" w:rsidP="00807245">
            <w:pPr>
              <w:pStyle w:val="TableText"/>
              <w:rPr>
                <w:lang w:val="en-GB"/>
              </w:rPr>
            </w:pPr>
            <w:r w:rsidRPr="00B36D65">
              <w:t>Other Amendments to Undertaking</w:t>
            </w:r>
          </w:p>
        </w:tc>
        <w:tc>
          <w:tcPr>
            <w:tcW w:w="4243" w:type="dxa"/>
            <w:hideMark/>
          </w:tcPr>
          <w:p w14:paraId="37CDEFCC" w14:textId="77777777" w:rsidR="001C2E10" w:rsidRPr="00B36D65" w:rsidRDefault="001C2E10" w:rsidP="00807245">
            <w:pPr>
              <w:pStyle w:val="TableText"/>
              <w:rPr>
                <w:lang w:val="en-GB"/>
              </w:rPr>
            </w:pPr>
            <w:r w:rsidRPr="00B36D65">
              <w:t>Received Cancellation details for Counter undertaking (continuation)</w:t>
            </w:r>
          </w:p>
        </w:tc>
      </w:tr>
      <w:tr w:rsidR="001C2E10" w:rsidRPr="00B36D65" w14:paraId="2235FD83" w14:textId="77777777" w:rsidTr="001C2E10">
        <w:trPr>
          <w:cnfStyle w:val="000000100000" w:firstRow="0" w:lastRow="0" w:firstColumn="0" w:lastColumn="0" w:oddVBand="0" w:evenVBand="0" w:oddHBand="1" w:evenHBand="0" w:firstRowFirstColumn="0" w:firstRowLastColumn="0" w:lastRowFirstColumn="0" w:lastRowLastColumn="0"/>
          <w:trHeight w:val="315"/>
        </w:trPr>
        <w:tc>
          <w:tcPr>
            <w:tcW w:w="1349" w:type="dxa"/>
            <w:noWrap/>
            <w:hideMark/>
          </w:tcPr>
          <w:p w14:paraId="13426CE3" w14:textId="77777777" w:rsidR="001C2E10" w:rsidRPr="00B36D65" w:rsidRDefault="001C2E10" w:rsidP="00807245">
            <w:pPr>
              <w:pStyle w:val="TableText"/>
              <w:rPr>
                <w:lang w:val="en-GB"/>
              </w:rPr>
            </w:pPr>
            <w:r w:rsidRPr="00B36D65">
              <w:rPr>
                <w:lang w:val="en-GB"/>
              </w:rPr>
              <w:t>77L</w:t>
            </w:r>
          </w:p>
        </w:tc>
        <w:tc>
          <w:tcPr>
            <w:tcW w:w="3424" w:type="dxa"/>
            <w:noWrap/>
            <w:hideMark/>
          </w:tcPr>
          <w:p w14:paraId="76580D1D" w14:textId="77777777" w:rsidR="001C2E10" w:rsidRPr="00B36D65" w:rsidRDefault="001C2E10" w:rsidP="00807245">
            <w:pPr>
              <w:pStyle w:val="TableText"/>
              <w:rPr>
                <w:lang w:val="en-GB"/>
              </w:rPr>
            </w:pPr>
            <w:r w:rsidRPr="00B36D65">
              <w:rPr>
                <w:lang w:val="en-GB"/>
              </w:rPr>
              <w:t>Other Amendments to Local Undertaking</w:t>
            </w:r>
          </w:p>
        </w:tc>
        <w:tc>
          <w:tcPr>
            <w:tcW w:w="4243" w:type="dxa"/>
            <w:hideMark/>
          </w:tcPr>
          <w:p w14:paraId="2AFC0AC5" w14:textId="77777777" w:rsidR="001C2E10" w:rsidRPr="00B36D65" w:rsidRDefault="001C2E10" w:rsidP="00807245">
            <w:pPr>
              <w:pStyle w:val="TableText"/>
              <w:rPr>
                <w:lang w:val="en-GB"/>
              </w:rPr>
            </w:pPr>
            <w:r w:rsidRPr="00B36D65">
              <w:t>Cancellation details for Local Undertaking (continuation)</w:t>
            </w:r>
          </w:p>
        </w:tc>
      </w:tr>
    </w:tbl>
    <w:p w14:paraId="15415F21" w14:textId="77777777" w:rsidR="000D3507" w:rsidRDefault="000D3507" w:rsidP="000D3507">
      <w:pPr>
        <w:pStyle w:val="Heading3"/>
      </w:pPr>
      <w:bookmarkStart w:id="189" w:name="_Toc40607134"/>
      <w:bookmarkStart w:id="190" w:name="_Toc160048719"/>
      <w:r>
        <w:t>MT768 – Acknowledgement of a Guarantee/Standby message</w:t>
      </w:r>
      <w:bookmarkEnd w:id="189"/>
      <w:bookmarkEnd w:id="190"/>
    </w:p>
    <w:p w14:paraId="07EB35F4" w14:textId="3117B424" w:rsidR="000D3507" w:rsidRDefault="000D3507" w:rsidP="000D3507">
      <w:r>
        <w:t>The MT768 Acknowledgement message creates an Issued Undertaking -Receive acknowledgement event</w:t>
      </w:r>
      <w:r w:rsidR="00563716">
        <w:t>.</w:t>
      </w:r>
      <w:r>
        <w:t xml:space="preserve"> </w:t>
      </w:r>
    </w:p>
    <w:tbl>
      <w:tblPr>
        <w:tblStyle w:val="TableGrid"/>
        <w:tblW w:w="9067" w:type="dxa"/>
        <w:tblLook w:val="04A0" w:firstRow="1" w:lastRow="0" w:firstColumn="1" w:lastColumn="0" w:noHBand="0" w:noVBand="1"/>
      </w:tblPr>
      <w:tblGrid>
        <w:gridCol w:w="805"/>
        <w:gridCol w:w="3690"/>
        <w:gridCol w:w="4572"/>
      </w:tblGrid>
      <w:tr w:rsidR="001F6A22" w:rsidRPr="008675BD" w14:paraId="00CF44B6" w14:textId="77777777" w:rsidTr="001F6A22">
        <w:trPr>
          <w:cnfStyle w:val="100000000000" w:firstRow="1" w:lastRow="0" w:firstColumn="0" w:lastColumn="0" w:oddVBand="0" w:evenVBand="0" w:oddHBand="0" w:evenHBand="0" w:firstRowFirstColumn="0" w:firstRowLastColumn="0" w:lastRowFirstColumn="0" w:lastRowLastColumn="0"/>
          <w:trHeight w:val="315"/>
        </w:trPr>
        <w:tc>
          <w:tcPr>
            <w:tcW w:w="805" w:type="dxa"/>
            <w:noWrap/>
            <w:hideMark/>
          </w:tcPr>
          <w:p w14:paraId="1EBDF931" w14:textId="77777777" w:rsidR="001F6A22" w:rsidRPr="008675BD" w:rsidRDefault="001F6A22" w:rsidP="00A0715D">
            <w:pPr>
              <w:pStyle w:val="TableHead"/>
              <w:rPr>
                <w:lang w:val="en-GB"/>
              </w:rPr>
            </w:pPr>
            <w:r w:rsidRPr="008675BD">
              <w:rPr>
                <w:lang w:val="en-GB"/>
              </w:rPr>
              <w:t>Tag</w:t>
            </w:r>
          </w:p>
        </w:tc>
        <w:tc>
          <w:tcPr>
            <w:tcW w:w="3690" w:type="dxa"/>
            <w:noWrap/>
            <w:hideMark/>
          </w:tcPr>
          <w:p w14:paraId="790D825F" w14:textId="77777777" w:rsidR="001F6A22" w:rsidRPr="008675BD" w:rsidRDefault="001F6A22" w:rsidP="00A0715D">
            <w:pPr>
              <w:pStyle w:val="TableHead"/>
              <w:rPr>
                <w:lang w:val="en-GB"/>
              </w:rPr>
            </w:pPr>
            <w:r w:rsidRPr="008675BD">
              <w:rPr>
                <w:lang w:val="en-GB"/>
              </w:rPr>
              <w:t>Field name</w:t>
            </w:r>
          </w:p>
        </w:tc>
        <w:tc>
          <w:tcPr>
            <w:tcW w:w="4572" w:type="dxa"/>
            <w:hideMark/>
          </w:tcPr>
          <w:p w14:paraId="164F71D9" w14:textId="77777777" w:rsidR="001F6A22" w:rsidRPr="008675BD" w:rsidRDefault="001F6A22" w:rsidP="00A0715D">
            <w:pPr>
              <w:pStyle w:val="TableHead"/>
              <w:rPr>
                <w:lang w:val="en-GB"/>
              </w:rPr>
            </w:pPr>
            <w:r w:rsidRPr="008675BD">
              <w:rPr>
                <w:lang w:val="en-GB"/>
              </w:rPr>
              <w:t>Mapped From</w:t>
            </w:r>
          </w:p>
        </w:tc>
      </w:tr>
      <w:tr w:rsidR="001F6A22" w:rsidRPr="008675BD" w14:paraId="34812E5B" w14:textId="77777777" w:rsidTr="001F6A22">
        <w:trPr>
          <w:cnfStyle w:val="000000100000" w:firstRow="0" w:lastRow="0" w:firstColumn="0" w:lastColumn="0" w:oddVBand="0" w:evenVBand="0" w:oddHBand="1" w:evenHBand="0" w:firstRowFirstColumn="0" w:firstRowLastColumn="0" w:lastRowFirstColumn="0" w:lastRowLastColumn="0"/>
          <w:trHeight w:val="300"/>
        </w:trPr>
        <w:tc>
          <w:tcPr>
            <w:tcW w:w="805" w:type="dxa"/>
            <w:noWrap/>
            <w:hideMark/>
          </w:tcPr>
          <w:p w14:paraId="2A8BBA68" w14:textId="77777777" w:rsidR="001F6A22" w:rsidRPr="008675BD" w:rsidRDefault="001F6A22" w:rsidP="00807245">
            <w:pPr>
              <w:pStyle w:val="TableText"/>
              <w:rPr>
                <w:lang w:val="en-GB"/>
              </w:rPr>
            </w:pPr>
            <w:r w:rsidRPr="008675BD">
              <w:rPr>
                <w:lang w:val="en-GB"/>
              </w:rPr>
              <w:t> </w:t>
            </w:r>
          </w:p>
        </w:tc>
        <w:tc>
          <w:tcPr>
            <w:tcW w:w="3690" w:type="dxa"/>
            <w:noWrap/>
            <w:hideMark/>
          </w:tcPr>
          <w:p w14:paraId="4D7AFBC7" w14:textId="77777777" w:rsidR="001F6A22" w:rsidRPr="008675BD" w:rsidRDefault="001F6A22" w:rsidP="00807245">
            <w:pPr>
              <w:pStyle w:val="TableText"/>
              <w:rPr>
                <w:lang w:val="en-GB"/>
              </w:rPr>
            </w:pPr>
            <w:r w:rsidRPr="008675BD">
              <w:t>Sender</w:t>
            </w:r>
          </w:p>
        </w:tc>
        <w:tc>
          <w:tcPr>
            <w:tcW w:w="4572" w:type="dxa"/>
            <w:hideMark/>
          </w:tcPr>
          <w:p w14:paraId="0219D807" w14:textId="77777777" w:rsidR="001F6A22" w:rsidRPr="008675BD" w:rsidRDefault="001F6A22" w:rsidP="00807245">
            <w:pPr>
              <w:pStyle w:val="TableText"/>
              <w:rPr>
                <w:lang w:val="en-GB"/>
              </w:rPr>
            </w:pPr>
            <w:r w:rsidRPr="008675BD">
              <w:t xml:space="preserve">Used to determine associated master </w:t>
            </w:r>
          </w:p>
        </w:tc>
      </w:tr>
      <w:tr w:rsidR="001F6A22" w:rsidRPr="008675BD" w14:paraId="5DE1839D" w14:textId="77777777" w:rsidTr="001F6A22">
        <w:trPr>
          <w:cnfStyle w:val="000000010000" w:firstRow="0" w:lastRow="0" w:firstColumn="0" w:lastColumn="0" w:oddVBand="0" w:evenVBand="0" w:oddHBand="0" w:evenHBand="1" w:firstRowFirstColumn="0" w:firstRowLastColumn="0" w:lastRowFirstColumn="0" w:lastRowLastColumn="0"/>
          <w:trHeight w:val="300"/>
        </w:trPr>
        <w:tc>
          <w:tcPr>
            <w:tcW w:w="805" w:type="dxa"/>
            <w:noWrap/>
            <w:hideMark/>
          </w:tcPr>
          <w:p w14:paraId="5ADC1A2C" w14:textId="77777777" w:rsidR="001F6A22" w:rsidRPr="008675BD" w:rsidRDefault="001F6A22" w:rsidP="00807245">
            <w:pPr>
              <w:pStyle w:val="TableText"/>
              <w:rPr>
                <w:lang w:val="en-GB"/>
              </w:rPr>
            </w:pPr>
            <w:r w:rsidRPr="008675BD">
              <w:rPr>
                <w:lang w:val="en-GB"/>
              </w:rPr>
              <w:t> </w:t>
            </w:r>
          </w:p>
        </w:tc>
        <w:tc>
          <w:tcPr>
            <w:tcW w:w="3690" w:type="dxa"/>
            <w:noWrap/>
            <w:hideMark/>
          </w:tcPr>
          <w:p w14:paraId="48E4F4E8" w14:textId="77777777" w:rsidR="001F6A22" w:rsidRPr="008675BD" w:rsidRDefault="001F6A22" w:rsidP="00807245">
            <w:pPr>
              <w:pStyle w:val="TableText"/>
              <w:rPr>
                <w:lang w:val="en-GB"/>
              </w:rPr>
            </w:pPr>
            <w:r w:rsidRPr="008675BD">
              <w:t>Receiver</w:t>
            </w:r>
          </w:p>
        </w:tc>
        <w:tc>
          <w:tcPr>
            <w:tcW w:w="4572" w:type="dxa"/>
            <w:hideMark/>
          </w:tcPr>
          <w:p w14:paraId="129449D7" w14:textId="77777777" w:rsidR="001F6A22" w:rsidRPr="008675BD" w:rsidRDefault="001F6A22" w:rsidP="00807245">
            <w:pPr>
              <w:pStyle w:val="TableText"/>
              <w:rPr>
                <w:lang w:val="en-GB"/>
              </w:rPr>
            </w:pPr>
            <w:r w:rsidRPr="008675BD">
              <w:t>Used to determine receiver behalf of branch</w:t>
            </w:r>
          </w:p>
        </w:tc>
      </w:tr>
      <w:tr w:rsidR="001F6A22" w:rsidRPr="008675BD" w14:paraId="6262DB11" w14:textId="77777777" w:rsidTr="001F6A22">
        <w:trPr>
          <w:cnfStyle w:val="000000100000" w:firstRow="0" w:lastRow="0" w:firstColumn="0" w:lastColumn="0" w:oddVBand="0" w:evenVBand="0" w:oddHBand="1" w:evenHBand="0" w:firstRowFirstColumn="0" w:firstRowLastColumn="0" w:lastRowFirstColumn="0" w:lastRowLastColumn="0"/>
          <w:trHeight w:val="300"/>
        </w:trPr>
        <w:tc>
          <w:tcPr>
            <w:tcW w:w="805" w:type="dxa"/>
            <w:noWrap/>
            <w:hideMark/>
          </w:tcPr>
          <w:p w14:paraId="2F82F4F4" w14:textId="77777777" w:rsidR="001F6A22" w:rsidRPr="008675BD" w:rsidRDefault="001F6A22" w:rsidP="00807245">
            <w:pPr>
              <w:pStyle w:val="TableText"/>
              <w:rPr>
                <w:lang w:val="en-GB"/>
              </w:rPr>
            </w:pPr>
            <w:r w:rsidRPr="008675BD">
              <w:t>20</w:t>
            </w:r>
          </w:p>
        </w:tc>
        <w:tc>
          <w:tcPr>
            <w:tcW w:w="3690" w:type="dxa"/>
            <w:noWrap/>
            <w:hideMark/>
          </w:tcPr>
          <w:p w14:paraId="4DFC0317" w14:textId="77777777" w:rsidR="001F6A22" w:rsidRPr="008675BD" w:rsidRDefault="001F6A22" w:rsidP="00807245">
            <w:pPr>
              <w:pStyle w:val="TableText"/>
              <w:rPr>
                <w:lang w:val="en-GB"/>
              </w:rPr>
            </w:pPr>
            <w:r w:rsidRPr="008675BD">
              <w:t>Transaction reference</w:t>
            </w:r>
          </w:p>
        </w:tc>
        <w:tc>
          <w:tcPr>
            <w:tcW w:w="4572" w:type="dxa"/>
            <w:hideMark/>
          </w:tcPr>
          <w:p w14:paraId="580F6A03" w14:textId="77777777" w:rsidR="001F6A22" w:rsidRPr="008675BD" w:rsidRDefault="001F6A22" w:rsidP="00807245">
            <w:pPr>
              <w:pStyle w:val="TableText"/>
              <w:rPr>
                <w:lang w:val="en-GB"/>
              </w:rPr>
            </w:pPr>
            <w:r w:rsidRPr="008675BD">
              <w:t>Used to find matching master by sender’s reference</w:t>
            </w:r>
          </w:p>
        </w:tc>
      </w:tr>
      <w:tr w:rsidR="001F6A22" w:rsidRPr="008675BD" w14:paraId="0AC94AC9" w14:textId="77777777" w:rsidTr="001F6A22">
        <w:trPr>
          <w:cnfStyle w:val="000000010000" w:firstRow="0" w:lastRow="0" w:firstColumn="0" w:lastColumn="0" w:oddVBand="0" w:evenVBand="0" w:oddHBand="0" w:evenHBand="1" w:firstRowFirstColumn="0" w:firstRowLastColumn="0" w:lastRowFirstColumn="0" w:lastRowLastColumn="0"/>
          <w:trHeight w:val="600"/>
        </w:trPr>
        <w:tc>
          <w:tcPr>
            <w:tcW w:w="805" w:type="dxa"/>
            <w:noWrap/>
            <w:hideMark/>
          </w:tcPr>
          <w:p w14:paraId="057AFD30" w14:textId="77777777" w:rsidR="001F6A22" w:rsidRPr="008675BD" w:rsidRDefault="001F6A22" w:rsidP="00807245">
            <w:pPr>
              <w:pStyle w:val="TableText"/>
              <w:rPr>
                <w:lang w:val="en-GB"/>
              </w:rPr>
            </w:pPr>
            <w:r w:rsidRPr="008675BD">
              <w:t>21</w:t>
            </w:r>
          </w:p>
        </w:tc>
        <w:tc>
          <w:tcPr>
            <w:tcW w:w="3690" w:type="dxa"/>
            <w:noWrap/>
            <w:hideMark/>
          </w:tcPr>
          <w:p w14:paraId="5A4FBE07" w14:textId="77777777" w:rsidR="001F6A22" w:rsidRPr="008675BD" w:rsidRDefault="001F6A22" w:rsidP="00807245">
            <w:pPr>
              <w:pStyle w:val="TableText"/>
              <w:rPr>
                <w:lang w:val="en-GB"/>
              </w:rPr>
            </w:pPr>
            <w:r w:rsidRPr="008675BD">
              <w:t>Related reference</w:t>
            </w:r>
          </w:p>
        </w:tc>
        <w:tc>
          <w:tcPr>
            <w:tcW w:w="4572" w:type="dxa"/>
            <w:hideMark/>
          </w:tcPr>
          <w:p w14:paraId="4039F719" w14:textId="77777777" w:rsidR="001F6A22" w:rsidRPr="008675BD" w:rsidRDefault="001F6A22" w:rsidP="00807245">
            <w:pPr>
              <w:pStyle w:val="TableText"/>
              <w:rPr>
                <w:lang w:val="en-GB"/>
              </w:rPr>
            </w:pPr>
            <w:r w:rsidRPr="008675BD">
              <w:t>Used to find matching associated master, Our master reference</w:t>
            </w:r>
          </w:p>
        </w:tc>
      </w:tr>
      <w:tr w:rsidR="001F6A22" w:rsidRPr="008675BD" w14:paraId="5A4F235A" w14:textId="77777777" w:rsidTr="001F6A22">
        <w:trPr>
          <w:cnfStyle w:val="000000100000" w:firstRow="0" w:lastRow="0" w:firstColumn="0" w:lastColumn="0" w:oddVBand="0" w:evenVBand="0" w:oddHBand="1" w:evenHBand="0" w:firstRowFirstColumn="0" w:firstRowLastColumn="0" w:lastRowFirstColumn="0" w:lastRowLastColumn="0"/>
          <w:trHeight w:val="300"/>
        </w:trPr>
        <w:tc>
          <w:tcPr>
            <w:tcW w:w="805" w:type="dxa"/>
            <w:noWrap/>
            <w:hideMark/>
          </w:tcPr>
          <w:p w14:paraId="6746A62F" w14:textId="77777777" w:rsidR="001F6A22" w:rsidRPr="008675BD" w:rsidRDefault="001F6A22" w:rsidP="00807245">
            <w:pPr>
              <w:pStyle w:val="TableText"/>
              <w:rPr>
                <w:lang w:val="en-GB"/>
              </w:rPr>
            </w:pPr>
            <w:r w:rsidRPr="008675BD">
              <w:t>25</w:t>
            </w:r>
          </w:p>
        </w:tc>
        <w:tc>
          <w:tcPr>
            <w:tcW w:w="3690" w:type="dxa"/>
            <w:noWrap/>
            <w:hideMark/>
          </w:tcPr>
          <w:p w14:paraId="1C623683" w14:textId="77777777" w:rsidR="001F6A22" w:rsidRPr="008675BD" w:rsidRDefault="001F6A22" w:rsidP="00807245">
            <w:pPr>
              <w:pStyle w:val="TableText"/>
              <w:rPr>
                <w:lang w:val="en-GB"/>
              </w:rPr>
            </w:pPr>
            <w:r w:rsidRPr="008675BD">
              <w:t>Account identification</w:t>
            </w:r>
          </w:p>
        </w:tc>
        <w:tc>
          <w:tcPr>
            <w:tcW w:w="4572" w:type="dxa"/>
            <w:hideMark/>
          </w:tcPr>
          <w:p w14:paraId="7ED20678" w14:textId="77777777" w:rsidR="001F6A22" w:rsidRPr="008675BD" w:rsidRDefault="001F6A22" w:rsidP="00807245">
            <w:pPr>
              <w:pStyle w:val="TableText"/>
              <w:rPr>
                <w:lang w:val="en-GB"/>
              </w:rPr>
            </w:pPr>
            <w:r w:rsidRPr="008675BD">
              <w:t>Mapped to Action item </w:t>
            </w:r>
          </w:p>
        </w:tc>
      </w:tr>
      <w:tr w:rsidR="001F6A22" w:rsidRPr="008675BD" w14:paraId="3D8A78B7" w14:textId="77777777" w:rsidTr="001F6A22">
        <w:trPr>
          <w:cnfStyle w:val="000000010000" w:firstRow="0" w:lastRow="0" w:firstColumn="0" w:lastColumn="0" w:oddVBand="0" w:evenVBand="0" w:oddHBand="0" w:evenHBand="1" w:firstRowFirstColumn="0" w:firstRowLastColumn="0" w:lastRowFirstColumn="0" w:lastRowLastColumn="0"/>
          <w:trHeight w:val="300"/>
        </w:trPr>
        <w:tc>
          <w:tcPr>
            <w:tcW w:w="805" w:type="dxa"/>
            <w:noWrap/>
            <w:hideMark/>
          </w:tcPr>
          <w:p w14:paraId="290C13FB" w14:textId="77777777" w:rsidR="001F6A22" w:rsidRPr="008675BD" w:rsidRDefault="001F6A22" w:rsidP="00807245">
            <w:pPr>
              <w:pStyle w:val="TableText"/>
              <w:rPr>
                <w:lang w:val="en-GB"/>
              </w:rPr>
            </w:pPr>
            <w:r w:rsidRPr="008675BD">
              <w:t>30</w:t>
            </w:r>
          </w:p>
        </w:tc>
        <w:tc>
          <w:tcPr>
            <w:tcW w:w="3690" w:type="dxa"/>
            <w:noWrap/>
            <w:hideMark/>
          </w:tcPr>
          <w:p w14:paraId="4F674752" w14:textId="77777777" w:rsidR="001F6A22" w:rsidRPr="008675BD" w:rsidRDefault="001F6A22" w:rsidP="00807245">
            <w:pPr>
              <w:pStyle w:val="TableText"/>
              <w:rPr>
                <w:lang w:val="en-GB"/>
              </w:rPr>
            </w:pPr>
            <w:r w:rsidRPr="008675BD">
              <w:t>Date of message being acknowledged</w:t>
            </w:r>
          </w:p>
        </w:tc>
        <w:tc>
          <w:tcPr>
            <w:tcW w:w="4572" w:type="dxa"/>
            <w:hideMark/>
          </w:tcPr>
          <w:p w14:paraId="4827E509" w14:textId="77777777" w:rsidR="001F6A22" w:rsidRPr="008675BD" w:rsidRDefault="001F6A22" w:rsidP="00807245">
            <w:pPr>
              <w:pStyle w:val="TableText"/>
              <w:rPr>
                <w:lang w:val="en-GB"/>
              </w:rPr>
            </w:pPr>
            <w:r w:rsidRPr="008675BD">
              <w:t>Mapped to Date of message being acknowledged </w:t>
            </w:r>
          </w:p>
        </w:tc>
      </w:tr>
      <w:tr w:rsidR="001F6A22" w:rsidRPr="008675BD" w14:paraId="5CDEA808" w14:textId="77777777" w:rsidTr="001F6A22">
        <w:trPr>
          <w:cnfStyle w:val="000000100000" w:firstRow="0" w:lastRow="0" w:firstColumn="0" w:lastColumn="0" w:oddVBand="0" w:evenVBand="0" w:oddHBand="1" w:evenHBand="0" w:firstRowFirstColumn="0" w:firstRowLastColumn="0" w:lastRowFirstColumn="0" w:lastRowLastColumn="0"/>
          <w:trHeight w:val="1500"/>
        </w:trPr>
        <w:tc>
          <w:tcPr>
            <w:tcW w:w="805" w:type="dxa"/>
            <w:noWrap/>
            <w:hideMark/>
          </w:tcPr>
          <w:p w14:paraId="0445D448" w14:textId="77777777" w:rsidR="001F6A22" w:rsidRPr="008675BD" w:rsidRDefault="001F6A22" w:rsidP="00807245">
            <w:pPr>
              <w:pStyle w:val="TableText"/>
              <w:rPr>
                <w:lang w:val="en-GB"/>
              </w:rPr>
            </w:pPr>
            <w:r w:rsidRPr="008675BD">
              <w:t>32a</w:t>
            </w:r>
          </w:p>
        </w:tc>
        <w:tc>
          <w:tcPr>
            <w:tcW w:w="3690" w:type="dxa"/>
            <w:noWrap/>
            <w:hideMark/>
          </w:tcPr>
          <w:p w14:paraId="05ED92CB" w14:textId="77777777" w:rsidR="001F6A22" w:rsidRPr="008675BD" w:rsidRDefault="001F6A22" w:rsidP="00807245">
            <w:pPr>
              <w:pStyle w:val="TableText"/>
              <w:rPr>
                <w:lang w:val="en-GB"/>
              </w:rPr>
            </w:pPr>
            <w:r w:rsidRPr="008675BD">
              <w:t>Amount of charges (B or D)</w:t>
            </w:r>
          </w:p>
        </w:tc>
        <w:tc>
          <w:tcPr>
            <w:tcW w:w="4572" w:type="dxa"/>
            <w:hideMark/>
          </w:tcPr>
          <w:p w14:paraId="062537E9" w14:textId="77777777" w:rsidR="001F6A22" w:rsidRPr="008675BD" w:rsidRDefault="001F6A22" w:rsidP="00807245">
            <w:pPr>
              <w:pStyle w:val="TableText"/>
              <w:rPr>
                <w:lang w:val="en-GB"/>
              </w:rPr>
            </w:pPr>
            <w:r w:rsidRPr="008675BD">
              <w:rPr>
                <w:lang w:val="en-GB"/>
              </w:rPr>
              <w:t>If 32D –</w:t>
            </w:r>
            <w:r w:rsidRPr="008675BD">
              <w:rPr>
                <w:lang w:val="en-GB"/>
              </w:rPr>
              <w:br/>
              <w:t>Date is mapped to charge date</w:t>
            </w:r>
            <w:r w:rsidRPr="008675BD">
              <w:rPr>
                <w:lang w:val="en-GB"/>
              </w:rPr>
              <w:br/>
              <w:t xml:space="preserve">Amount is mapped to charge amount </w:t>
            </w:r>
            <w:r w:rsidRPr="008675BD">
              <w:rPr>
                <w:lang w:val="en-GB"/>
              </w:rPr>
              <w:br/>
              <w:t xml:space="preserve">If 32B – </w:t>
            </w:r>
            <w:r w:rsidRPr="008675BD">
              <w:rPr>
                <w:lang w:val="en-GB"/>
              </w:rPr>
              <w:br/>
              <w:t xml:space="preserve">Amount is mapped to charge amount </w:t>
            </w:r>
          </w:p>
        </w:tc>
      </w:tr>
      <w:tr w:rsidR="001F6A22" w:rsidRPr="008675BD" w14:paraId="44123470" w14:textId="77777777" w:rsidTr="001F6A22">
        <w:trPr>
          <w:cnfStyle w:val="000000010000" w:firstRow="0" w:lastRow="0" w:firstColumn="0" w:lastColumn="0" w:oddVBand="0" w:evenVBand="0" w:oddHBand="0" w:evenHBand="1" w:firstRowFirstColumn="0" w:firstRowLastColumn="0" w:lastRowFirstColumn="0" w:lastRowLastColumn="0"/>
          <w:trHeight w:val="600"/>
        </w:trPr>
        <w:tc>
          <w:tcPr>
            <w:tcW w:w="805" w:type="dxa"/>
            <w:noWrap/>
            <w:hideMark/>
          </w:tcPr>
          <w:p w14:paraId="64E11232" w14:textId="77777777" w:rsidR="001F6A22" w:rsidRPr="008675BD" w:rsidRDefault="001F6A22" w:rsidP="00807245">
            <w:pPr>
              <w:pStyle w:val="TableText"/>
              <w:rPr>
                <w:lang w:val="en-GB"/>
              </w:rPr>
            </w:pPr>
            <w:r w:rsidRPr="008675BD">
              <w:t>57a</w:t>
            </w:r>
          </w:p>
        </w:tc>
        <w:tc>
          <w:tcPr>
            <w:tcW w:w="3690" w:type="dxa"/>
            <w:noWrap/>
            <w:hideMark/>
          </w:tcPr>
          <w:p w14:paraId="2983F975" w14:textId="77777777" w:rsidR="001F6A22" w:rsidRPr="008675BD" w:rsidRDefault="001F6A22" w:rsidP="00807245">
            <w:pPr>
              <w:pStyle w:val="TableText"/>
              <w:rPr>
                <w:lang w:val="en-GB"/>
              </w:rPr>
            </w:pPr>
            <w:r w:rsidRPr="008675BD">
              <w:t>Account with (A, B or D) </w:t>
            </w:r>
          </w:p>
        </w:tc>
        <w:tc>
          <w:tcPr>
            <w:tcW w:w="4572" w:type="dxa"/>
            <w:hideMark/>
          </w:tcPr>
          <w:p w14:paraId="4705C98E" w14:textId="77777777" w:rsidR="001F6A22" w:rsidRPr="008675BD" w:rsidRDefault="001F6A22" w:rsidP="00807245">
            <w:pPr>
              <w:pStyle w:val="TableText"/>
              <w:rPr>
                <w:lang w:val="en-GB"/>
              </w:rPr>
            </w:pPr>
            <w:r w:rsidRPr="008675BD">
              <w:t>If present an Action item is created with message 'Review Pay settlement instructions'</w:t>
            </w:r>
          </w:p>
        </w:tc>
      </w:tr>
      <w:tr w:rsidR="001F6A22" w:rsidRPr="008675BD" w14:paraId="1438DAB1" w14:textId="77777777" w:rsidTr="001F6A22">
        <w:trPr>
          <w:cnfStyle w:val="000000100000" w:firstRow="0" w:lastRow="0" w:firstColumn="0" w:lastColumn="0" w:oddVBand="0" w:evenVBand="0" w:oddHBand="1" w:evenHBand="0" w:firstRowFirstColumn="0" w:firstRowLastColumn="0" w:lastRowFirstColumn="0" w:lastRowLastColumn="0"/>
          <w:trHeight w:val="300"/>
        </w:trPr>
        <w:tc>
          <w:tcPr>
            <w:tcW w:w="805" w:type="dxa"/>
            <w:noWrap/>
            <w:hideMark/>
          </w:tcPr>
          <w:p w14:paraId="09727D17" w14:textId="77777777" w:rsidR="001F6A22" w:rsidRPr="008675BD" w:rsidRDefault="001F6A22" w:rsidP="00807245">
            <w:pPr>
              <w:pStyle w:val="TableText"/>
              <w:rPr>
                <w:lang w:val="en-GB"/>
              </w:rPr>
            </w:pPr>
            <w:r w:rsidRPr="008675BD">
              <w:t>71D</w:t>
            </w:r>
          </w:p>
        </w:tc>
        <w:tc>
          <w:tcPr>
            <w:tcW w:w="3690" w:type="dxa"/>
            <w:noWrap/>
            <w:hideMark/>
          </w:tcPr>
          <w:p w14:paraId="08358B03" w14:textId="77777777" w:rsidR="001F6A22" w:rsidRPr="008675BD" w:rsidRDefault="001F6A22" w:rsidP="00807245">
            <w:pPr>
              <w:pStyle w:val="TableText"/>
              <w:rPr>
                <w:lang w:val="en-GB"/>
              </w:rPr>
            </w:pPr>
            <w:r w:rsidRPr="008675BD">
              <w:t>Details of charges </w:t>
            </w:r>
          </w:p>
        </w:tc>
        <w:tc>
          <w:tcPr>
            <w:tcW w:w="4572" w:type="dxa"/>
            <w:hideMark/>
          </w:tcPr>
          <w:p w14:paraId="0922B9A6" w14:textId="77777777" w:rsidR="001F6A22" w:rsidRPr="008675BD" w:rsidRDefault="001F6A22" w:rsidP="00807245">
            <w:pPr>
              <w:pStyle w:val="TableText"/>
              <w:rPr>
                <w:lang w:val="en-GB"/>
              </w:rPr>
            </w:pPr>
            <w:r w:rsidRPr="008675BD">
              <w:t>Action item created – listing the charges</w:t>
            </w:r>
          </w:p>
        </w:tc>
      </w:tr>
      <w:tr w:rsidR="001F6A22" w:rsidRPr="008675BD" w14:paraId="68A1C32B" w14:textId="77777777" w:rsidTr="001F6A22">
        <w:trPr>
          <w:cnfStyle w:val="000000010000" w:firstRow="0" w:lastRow="0" w:firstColumn="0" w:lastColumn="0" w:oddVBand="0" w:evenVBand="0" w:oddHBand="0" w:evenHBand="1" w:firstRowFirstColumn="0" w:firstRowLastColumn="0" w:lastRowFirstColumn="0" w:lastRowLastColumn="0"/>
          <w:trHeight w:val="300"/>
        </w:trPr>
        <w:tc>
          <w:tcPr>
            <w:tcW w:w="805" w:type="dxa"/>
            <w:noWrap/>
            <w:hideMark/>
          </w:tcPr>
          <w:p w14:paraId="642A736B" w14:textId="77777777" w:rsidR="001F6A22" w:rsidRPr="008675BD" w:rsidRDefault="001F6A22" w:rsidP="00807245">
            <w:pPr>
              <w:pStyle w:val="TableText"/>
              <w:rPr>
                <w:lang w:val="en-GB"/>
              </w:rPr>
            </w:pPr>
            <w:r w:rsidRPr="008675BD">
              <w:t>72Z</w:t>
            </w:r>
          </w:p>
        </w:tc>
        <w:tc>
          <w:tcPr>
            <w:tcW w:w="3690" w:type="dxa"/>
            <w:noWrap/>
            <w:hideMark/>
          </w:tcPr>
          <w:p w14:paraId="4B9AB5C6" w14:textId="77777777" w:rsidR="001F6A22" w:rsidRPr="008675BD" w:rsidRDefault="001F6A22" w:rsidP="00807245">
            <w:pPr>
              <w:pStyle w:val="TableText"/>
              <w:rPr>
                <w:lang w:val="en-GB"/>
              </w:rPr>
            </w:pPr>
            <w:r w:rsidRPr="008675BD">
              <w:t>Sender to receiver details</w:t>
            </w:r>
          </w:p>
        </w:tc>
        <w:tc>
          <w:tcPr>
            <w:tcW w:w="4572" w:type="dxa"/>
            <w:hideMark/>
          </w:tcPr>
          <w:p w14:paraId="093C47F9" w14:textId="77777777" w:rsidR="001F6A22" w:rsidRPr="008675BD" w:rsidRDefault="001F6A22" w:rsidP="00807245">
            <w:pPr>
              <w:pStyle w:val="TableText"/>
              <w:rPr>
                <w:lang w:val="en-GB"/>
              </w:rPr>
            </w:pPr>
            <w:r w:rsidRPr="008675BD">
              <w:t>Notes from Sender</w:t>
            </w:r>
          </w:p>
        </w:tc>
      </w:tr>
      <w:tr w:rsidR="001F6A22" w:rsidRPr="008675BD" w14:paraId="536C53E3" w14:textId="77777777" w:rsidTr="001F6A22">
        <w:trPr>
          <w:cnfStyle w:val="000000100000" w:firstRow="0" w:lastRow="0" w:firstColumn="0" w:lastColumn="0" w:oddVBand="0" w:evenVBand="0" w:oddHBand="1" w:evenHBand="0" w:firstRowFirstColumn="0" w:firstRowLastColumn="0" w:lastRowFirstColumn="0" w:lastRowLastColumn="0"/>
          <w:trHeight w:val="300"/>
        </w:trPr>
        <w:tc>
          <w:tcPr>
            <w:tcW w:w="805" w:type="dxa"/>
            <w:noWrap/>
            <w:hideMark/>
          </w:tcPr>
          <w:p w14:paraId="20C92CCD" w14:textId="77777777" w:rsidR="001F6A22" w:rsidRPr="008675BD" w:rsidRDefault="001F6A22" w:rsidP="00807245">
            <w:pPr>
              <w:pStyle w:val="TableText"/>
              <w:rPr>
                <w:lang w:val="en-GB"/>
              </w:rPr>
            </w:pPr>
            <w:r w:rsidRPr="008675BD">
              <w:t>23X</w:t>
            </w:r>
          </w:p>
        </w:tc>
        <w:tc>
          <w:tcPr>
            <w:tcW w:w="3690" w:type="dxa"/>
            <w:hideMark/>
          </w:tcPr>
          <w:p w14:paraId="60C888B1" w14:textId="77777777" w:rsidR="001F6A22" w:rsidRPr="008675BD" w:rsidRDefault="001F6A22" w:rsidP="00807245">
            <w:pPr>
              <w:pStyle w:val="TableText"/>
              <w:rPr>
                <w:lang w:val="en-GB"/>
              </w:rPr>
            </w:pPr>
            <w:r w:rsidRPr="008675BD">
              <w:t>File identification</w:t>
            </w:r>
          </w:p>
        </w:tc>
        <w:tc>
          <w:tcPr>
            <w:tcW w:w="4572" w:type="dxa"/>
            <w:hideMark/>
          </w:tcPr>
          <w:p w14:paraId="0830CE70" w14:textId="77777777" w:rsidR="001F6A22" w:rsidRPr="008675BD" w:rsidRDefault="001F6A22" w:rsidP="00807245">
            <w:pPr>
              <w:pStyle w:val="TableText"/>
              <w:rPr>
                <w:lang w:val="en-GB"/>
              </w:rPr>
            </w:pPr>
            <w:r w:rsidRPr="008675BD">
              <w:t>Mapped to Attached documents</w:t>
            </w:r>
          </w:p>
        </w:tc>
      </w:tr>
    </w:tbl>
    <w:p w14:paraId="152C8658" w14:textId="77777777" w:rsidR="000D3507" w:rsidRDefault="000D3507" w:rsidP="009330F8">
      <w:pPr>
        <w:pStyle w:val="Heading3"/>
      </w:pPr>
      <w:bookmarkStart w:id="191" w:name="_Toc40607135"/>
      <w:bookmarkStart w:id="192" w:name="_Toc160048720"/>
      <w:r>
        <w:lastRenderedPageBreak/>
        <w:t>MT769 – Advice of Reduction or Release</w:t>
      </w:r>
      <w:bookmarkEnd w:id="191"/>
      <w:bookmarkEnd w:id="192"/>
    </w:p>
    <w:p w14:paraId="682A933E" w14:textId="583B4E9F" w:rsidR="000D3507" w:rsidRDefault="000D3507" w:rsidP="000D3507">
      <w:pPr>
        <w:pStyle w:val="BodyText"/>
      </w:pPr>
      <w:r>
        <w:t>The MT769 – Advice of Reduction or Release message creates an Issued undertaking - Reduction event or Cancel event or Correspondence event.</w:t>
      </w:r>
    </w:p>
    <w:tbl>
      <w:tblPr>
        <w:tblStyle w:val="TableGridHeader150"/>
        <w:tblW w:w="0" w:type="auto"/>
        <w:tblLook w:val="04A0" w:firstRow="1" w:lastRow="0" w:firstColumn="1" w:lastColumn="0" w:noHBand="0" w:noVBand="1"/>
      </w:tblPr>
      <w:tblGrid>
        <w:gridCol w:w="722"/>
        <w:gridCol w:w="4147"/>
        <w:gridCol w:w="4147"/>
      </w:tblGrid>
      <w:tr w:rsidR="0079757E" w:rsidRPr="004E69C6" w14:paraId="31EF076E" w14:textId="77777777" w:rsidTr="00A25D96">
        <w:trPr>
          <w:cnfStyle w:val="100000000000" w:firstRow="1" w:lastRow="0" w:firstColumn="0" w:lastColumn="0" w:oddVBand="0" w:evenVBand="0" w:oddHBand="0" w:evenHBand="0" w:firstRowFirstColumn="0" w:firstRowLastColumn="0" w:lastRowFirstColumn="0" w:lastRowLastColumn="0"/>
          <w:trHeight w:val="300"/>
          <w:tblHeader/>
        </w:trPr>
        <w:tc>
          <w:tcPr>
            <w:tcW w:w="722" w:type="dxa"/>
            <w:noWrap/>
            <w:hideMark/>
          </w:tcPr>
          <w:p w14:paraId="28A4723E" w14:textId="77777777" w:rsidR="0079757E" w:rsidRPr="00585F74" w:rsidRDefault="0079757E" w:rsidP="00807245">
            <w:pPr>
              <w:pStyle w:val="TableHead"/>
              <w:rPr>
                <w:lang w:val="en-GB"/>
              </w:rPr>
            </w:pPr>
            <w:r w:rsidRPr="00585F74">
              <w:rPr>
                <w:lang w:val="en-GB"/>
              </w:rPr>
              <w:t>Tag</w:t>
            </w:r>
          </w:p>
        </w:tc>
        <w:tc>
          <w:tcPr>
            <w:tcW w:w="4147" w:type="dxa"/>
            <w:noWrap/>
            <w:hideMark/>
          </w:tcPr>
          <w:p w14:paraId="47BF7ACE" w14:textId="77777777" w:rsidR="0079757E" w:rsidRPr="00585F74" w:rsidRDefault="0079757E" w:rsidP="00807245">
            <w:pPr>
              <w:pStyle w:val="TableHead"/>
              <w:rPr>
                <w:lang w:val="en-GB"/>
              </w:rPr>
            </w:pPr>
            <w:r w:rsidRPr="00585F74">
              <w:rPr>
                <w:lang w:val="en-GB"/>
              </w:rPr>
              <w:t>Field name</w:t>
            </w:r>
          </w:p>
        </w:tc>
        <w:tc>
          <w:tcPr>
            <w:tcW w:w="4147" w:type="dxa"/>
            <w:hideMark/>
          </w:tcPr>
          <w:p w14:paraId="17D71937" w14:textId="77777777" w:rsidR="0079757E" w:rsidRPr="00585F74" w:rsidRDefault="0079757E" w:rsidP="00807245">
            <w:pPr>
              <w:pStyle w:val="TableHead"/>
              <w:rPr>
                <w:lang w:val="en-GB"/>
              </w:rPr>
            </w:pPr>
            <w:r w:rsidRPr="00585F74">
              <w:rPr>
                <w:lang w:val="en-GB"/>
              </w:rPr>
              <w:t>Mapped From</w:t>
            </w:r>
          </w:p>
        </w:tc>
      </w:tr>
      <w:tr w:rsidR="0079757E" w:rsidRPr="004E69C6" w14:paraId="675C9703"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39FCE67F" w14:textId="77777777" w:rsidR="0079757E" w:rsidRPr="004E69C6" w:rsidRDefault="0079757E" w:rsidP="00807245">
            <w:pPr>
              <w:pStyle w:val="TableText"/>
              <w:rPr>
                <w:lang w:val="en-GB"/>
              </w:rPr>
            </w:pPr>
            <w:r w:rsidRPr="004E69C6">
              <w:rPr>
                <w:lang w:val="en-GB"/>
              </w:rPr>
              <w:t> </w:t>
            </w:r>
          </w:p>
        </w:tc>
        <w:tc>
          <w:tcPr>
            <w:tcW w:w="4147" w:type="dxa"/>
            <w:noWrap/>
            <w:hideMark/>
          </w:tcPr>
          <w:p w14:paraId="36236051" w14:textId="77777777" w:rsidR="0079757E" w:rsidRPr="004E69C6" w:rsidRDefault="0079757E" w:rsidP="00807245">
            <w:pPr>
              <w:pStyle w:val="TableText"/>
              <w:rPr>
                <w:lang w:val="en-GB"/>
              </w:rPr>
            </w:pPr>
            <w:r w:rsidRPr="004E69C6">
              <w:t>Sender</w:t>
            </w:r>
          </w:p>
        </w:tc>
        <w:tc>
          <w:tcPr>
            <w:tcW w:w="4147" w:type="dxa"/>
            <w:hideMark/>
          </w:tcPr>
          <w:p w14:paraId="0632D686" w14:textId="77777777" w:rsidR="0079757E" w:rsidRPr="004E69C6" w:rsidRDefault="0079757E" w:rsidP="00807245">
            <w:pPr>
              <w:pStyle w:val="TableText"/>
              <w:rPr>
                <w:lang w:val="en-GB"/>
              </w:rPr>
            </w:pPr>
            <w:r w:rsidRPr="004E69C6">
              <w:t xml:space="preserve">Used to determine associated master </w:t>
            </w:r>
          </w:p>
        </w:tc>
      </w:tr>
      <w:tr w:rsidR="0079757E" w:rsidRPr="004E69C6" w14:paraId="29353761"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661A411A" w14:textId="77777777" w:rsidR="0079757E" w:rsidRPr="004E69C6" w:rsidRDefault="0079757E" w:rsidP="00807245">
            <w:pPr>
              <w:pStyle w:val="TableText"/>
              <w:rPr>
                <w:lang w:val="en-GB"/>
              </w:rPr>
            </w:pPr>
            <w:r w:rsidRPr="004E69C6">
              <w:rPr>
                <w:lang w:val="en-GB"/>
              </w:rPr>
              <w:t> </w:t>
            </w:r>
          </w:p>
        </w:tc>
        <w:tc>
          <w:tcPr>
            <w:tcW w:w="4147" w:type="dxa"/>
            <w:noWrap/>
            <w:hideMark/>
          </w:tcPr>
          <w:p w14:paraId="18407BAF" w14:textId="77777777" w:rsidR="0079757E" w:rsidRPr="004E69C6" w:rsidRDefault="0079757E" w:rsidP="00807245">
            <w:pPr>
              <w:pStyle w:val="TableText"/>
              <w:rPr>
                <w:lang w:val="en-GB"/>
              </w:rPr>
            </w:pPr>
            <w:r w:rsidRPr="004E69C6">
              <w:t>Receiver</w:t>
            </w:r>
          </w:p>
        </w:tc>
        <w:tc>
          <w:tcPr>
            <w:tcW w:w="4147" w:type="dxa"/>
            <w:hideMark/>
          </w:tcPr>
          <w:p w14:paraId="7CD59800" w14:textId="77777777" w:rsidR="0079757E" w:rsidRPr="004E69C6" w:rsidRDefault="0079757E" w:rsidP="00807245">
            <w:pPr>
              <w:pStyle w:val="TableText"/>
              <w:rPr>
                <w:lang w:val="en-GB"/>
              </w:rPr>
            </w:pPr>
            <w:r w:rsidRPr="004E69C6">
              <w:t>Used to determine receiver behalf of branch</w:t>
            </w:r>
          </w:p>
        </w:tc>
      </w:tr>
      <w:tr w:rsidR="0079757E" w:rsidRPr="004E69C6" w14:paraId="66009BD5" w14:textId="77777777" w:rsidTr="003D3747">
        <w:trPr>
          <w:cnfStyle w:val="000000100000" w:firstRow="0" w:lastRow="0" w:firstColumn="0" w:lastColumn="0" w:oddVBand="0" w:evenVBand="0" w:oddHBand="1" w:evenHBand="0" w:firstRowFirstColumn="0" w:firstRowLastColumn="0" w:lastRowFirstColumn="0" w:lastRowLastColumn="0"/>
          <w:trHeight w:val="600"/>
        </w:trPr>
        <w:tc>
          <w:tcPr>
            <w:tcW w:w="722" w:type="dxa"/>
            <w:noWrap/>
            <w:hideMark/>
          </w:tcPr>
          <w:p w14:paraId="799A55FB" w14:textId="77777777" w:rsidR="0079757E" w:rsidRPr="004E69C6" w:rsidRDefault="0079757E" w:rsidP="00807245">
            <w:pPr>
              <w:pStyle w:val="TableText"/>
              <w:rPr>
                <w:lang w:val="en-GB"/>
              </w:rPr>
            </w:pPr>
            <w:r w:rsidRPr="004E69C6">
              <w:t>20</w:t>
            </w:r>
          </w:p>
        </w:tc>
        <w:tc>
          <w:tcPr>
            <w:tcW w:w="4147" w:type="dxa"/>
            <w:noWrap/>
            <w:hideMark/>
          </w:tcPr>
          <w:p w14:paraId="30E184E8" w14:textId="77777777" w:rsidR="0079757E" w:rsidRPr="004E69C6" w:rsidRDefault="0079757E" w:rsidP="00807245">
            <w:pPr>
              <w:pStyle w:val="TableText"/>
              <w:rPr>
                <w:lang w:val="en-GB"/>
              </w:rPr>
            </w:pPr>
            <w:r w:rsidRPr="004E69C6">
              <w:t>Transaction Reference Number</w:t>
            </w:r>
          </w:p>
        </w:tc>
        <w:tc>
          <w:tcPr>
            <w:tcW w:w="4147" w:type="dxa"/>
            <w:hideMark/>
          </w:tcPr>
          <w:p w14:paraId="56B48289" w14:textId="77777777" w:rsidR="0079757E" w:rsidRPr="004E69C6" w:rsidRDefault="0079757E" w:rsidP="00807245">
            <w:pPr>
              <w:pStyle w:val="TableText"/>
              <w:rPr>
                <w:lang w:val="en-GB"/>
              </w:rPr>
            </w:pPr>
            <w:r w:rsidRPr="004E69C6">
              <w:t>Used to find matching master by sender’s reference, Principal's reference</w:t>
            </w:r>
          </w:p>
        </w:tc>
      </w:tr>
      <w:tr w:rsidR="0079757E" w:rsidRPr="004E69C6" w14:paraId="1AD1A32B" w14:textId="77777777" w:rsidTr="003D3747">
        <w:trPr>
          <w:cnfStyle w:val="000000010000" w:firstRow="0" w:lastRow="0" w:firstColumn="0" w:lastColumn="0" w:oddVBand="0" w:evenVBand="0" w:oddHBand="0" w:evenHBand="1" w:firstRowFirstColumn="0" w:firstRowLastColumn="0" w:lastRowFirstColumn="0" w:lastRowLastColumn="0"/>
          <w:trHeight w:val="600"/>
        </w:trPr>
        <w:tc>
          <w:tcPr>
            <w:tcW w:w="722" w:type="dxa"/>
            <w:noWrap/>
            <w:hideMark/>
          </w:tcPr>
          <w:p w14:paraId="406720F5" w14:textId="77777777" w:rsidR="0079757E" w:rsidRPr="004E69C6" w:rsidRDefault="0079757E" w:rsidP="00807245">
            <w:pPr>
              <w:pStyle w:val="TableText"/>
              <w:rPr>
                <w:lang w:val="en-GB"/>
              </w:rPr>
            </w:pPr>
            <w:r w:rsidRPr="004E69C6">
              <w:t>21</w:t>
            </w:r>
          </w:p>
        </w:tc>
        <w:tc>
          <w:tcPr>
            <w:tcW w:w="4147" w:type="dxa"/>
            <w:noWrap/>
            <w:hideMark/>
          </w:tcPr>
          <w:p w14:paraId="4F682408" w14:textId="77777777" w:rsidR="0079757E" w:rsidRPr="004E69C6" w:rsidRDefault="0079757E" w:rsidP="00807245">
            <w:pPr>
              <w:pStyle w:val="TableText"/>
              <w:rPr>
                <w:lang w:val="en-GB"/>
              </w:rPr>
            </w:pPr>
            <w:r w:rsidRPr="004E69C6">
              <w:t>Related reference</w:t>
            </w:r>
          </w:p>
        </w:tc>
        <w:tc>
          <w:tcPr>
            <w:tcW w:w="4147" w:type="dxa"/>
            <w:hideMark/>
          </w:tcPr>
          <w:p w14:paraId="693B1641" w14:textId="77777777" w:rsidR="0079757E" w:rsidRPr="004E69C6" w:rsidRDefault="0079757E" w:rsidP="00807245">
            <w:pPr>
              <w:pStyle w:val="TableText"/>
              <w:rPr>
                <w:lang w:val="en-GB"/>
              </w:rPr>
            </w:pPr>
            <w:r w:rsidRPr="004E69C6">
              <w:t>Used to find matching associated master, Our master reference</w:t>
            </w:r>
          </w:p>
        </w:tc>
      </w:tr>
      <w:tr w:rsidR="0079757E" w:rsidRPr="004E69C6" w14:paraId="5E0AF2ED"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776D5D25" w14:textId="77777777" w:rsidR="0079757E" w:rsidRPr="004E69C6" w:rsidRDefault="0079757E" w:rsidP="00807245">
            <w:pPr>
              <w:pStyle w:val="TableText"/>
              <w:rPr>
                <w:lang w:val="en-GB"/>
              </w:rPr>
            </w:pPr>
            <w:r w:rsidRPr="004E69C6">
              <w:t>25</w:t>
            </w:r>
          </w:p>
        </w:tc>
        <w:tc>
          <w:tcPr>
            <w:tcW w:w="4147" w:type="dxa"/>
            <w:noWrap/>
            <w:hideMark/>
          </w:tcPr>
          <w:p w14:paraId="399B3AF2" w14:textId="77777777" w:rsidR="0079757E" w:rsidRPr="004E69C6" w:rsidRDefault="0079757E" w:rsidP="00807245">
            <w:pPr>
              <w:pStyle w:val="TableText"/>
              <w:rPr>
                <w:lang w:val="en-GB"/>
              </w:rPr>
            </w:pPr>
            <w:r w:rsidRPr="004E69C6">
              <w:t>Account Identification</w:t>
            </w:r>
          </w:p>
        </w:tc>
        <w:tc>
          <w:tcPr>
            <w:tcW w:w="4147" w:type="dxa"/>
            <w:hideMark/>
          </w:tcPr>
          <w:p w14:paraId="13311BFA" w14:textId="77777777" w:rsidR="0079757E" w:rsidRPr="004E69C6" w:rsidRDefault="0079757E" w:rsidP="00807245">
            <w:pPr>
              <w:pStyle w:val="TableText"/>
              <w:rPr>
                <w:lang w:val="en-GB"/>
              </w:rPr>
            </w:pPr>
            <w:r w:rsidRPr="004E69C6">
              <w:t>Mapped to Action item</w:t>
            </w:r>
          </w:p>
        </w:tc>
      </w:tr>
      <w:tr w:rsidR="0079757E" w:rsidRPr="004E69C6" w14:paraId="0DAFE762"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65165546" w14:textId="77777777" w:rsidR="0079757E" w:rsidRPr="004E69C6" w:rsidRDefault="0079757E" w:rsidP="00807245">
            <w:pPr>
              <w:pStyle w:val="TableText"/>
              <w:rPr>
                <w:lang w:val="en-GB"/>
              </w:rPr>
            </w:pPr>
            <w:r w:rsidRPr="004E69C6">
              <w:t>30</w:t>
            </w:r>
          </w:p>
        </w:tc>
        <w:tc>
          <w:tcPr>
            <w:tcW w:w="4147" w:type="dxa"/>
            <w:noWrap/>
            <w:hideMark/>
          </w:tcPr>
          <w:p w14:paraId="24D23CD7" w14:textId="77777777" w:rsidR="0079757E" w:rsidRPr="004E69C6" w:rsidRDefault="0079757E" w:rsidP="00807245">
            <w:pPr>
              <w:pStyle w:val="TableText"/>
              <w:rPr>
                <w:lang w:val="en-GB"/>
              </w:rPr>
            </w:pPr>
            <w:r w:rsidRPr="004E69C6">
              <w:t>Date of Reduction or Release</w:t>
            </w:r>
          </w:p>
        </w:tc>
        <w:tc>
          <w:tcPr>
            <w:tcW w:w="4147" w:type="dxa"/>
            <w:hideMark/>
          </w:tcPr>
          <w:p w14:paraId="3074D8DA" w14:textId="77777777" w:rsidR="0079757E" w:rsidRPr="004E69C6" w:rsidRDefault="0079757E" w:rsidP="00807245">
            <w:pPr>
              <w:pStyle w:val="TableText"/>
              <w:rPr>
                <w:lang w:val="en-GB"/>
              </w:rPr>
            </w:pPr>
            <w:r w:rsidRPr="004E69C6">
              <w:t>Mapped to reduction date and Action item </w:t>
            </w:r>
          </w:p>
        </w:tc>
      </w:tr>
      <w:tr w:rsidR="0079757E" w:rsidRPr="004E69C6" w14:paraId="1DDD607C" w14:textId="77777777" w:rsidTr="00A25D96">
        <w:trPr>
          <w:cnfStyle w:val="000000100000" w:firstRow="0" w:lastRow="0" w:firstColumn="0" w:lastColumn="0" w:oddVBand="0" w:evenVBand="0" w:oddHBand="1" w:evenHBand="0" w:firstRowFirstColumn="0" w:firstRowLastColumn="0" w:lastRowFirstColumn="0" w:lastRowLastColumn="0"/>
          <w:trHeight w:val="1485"/>
        </w:trPr>
        <w:tc>
          <w:tcPr>
            <w:tcW w:w="722" w:type="dxa"/>
            <w:noWrap/>
            <w:hideMark/>
          </w:tcPr>
          <w:p w14:paraId="304C5951" w14:textId="77777777" w:rsidR="0079757E" w:rsidRPr="004E69C6" w:rsidRDefault="0079757E" w:rsidP="00807245">
            <w:pPr>
              <w:pStyle w:val="TableText"/>
              <w:rPr>
                <w:lang w:val="en-GB"/>
              </w:rPr>
            </w:pPr>
            <w:r w:rsidRPr="004E69C6">
              <w:t>32a</w:t>
            </w:r>
          </w:p>
        </w:tc>
        <w:tc>
          <w:tcPr>
            <w:tcW w:w="4147" w:type="dxa"/>
            <w:noWrap/>
            <w:hideMark/>
          </w:tcPr>
          <w:p w14:paraId="7C0B5389" w14:textId="77777777" w:rsidR="0079757E" w:rsidRPr="004E69C6" w:rsidRDefault="0079757E" w:rsidP="00807245">
            <w:pPr>
              <w:pStyle w:val="TableText"/>
              <w:rPr>
                <w:lang w:val="en-GB"/>
              </w:rPr>
            </w:pPr>
            <w:r w:rsidRPr="004E69C6">
              <w:t>Amount of Charges (B or D)</w:t>
            </w:r>
          </w:p>
        </w:tc>
        <w:tc>
          <w:tcPr>
            <w:tcW w:w="4147" w:type="dxa"/>
            <w:hideMark/>
          </w:tcPr>
          <w:p w14:paraId="291B7F80" w14:textId="77777777" w:rsidR="00EF1DE8" w:rsidRDefault="00EF1DE8" w:rsidP="00EF1DE8">
            <w:pPr>
              <w:pStyle w:val="TableText"/>
            </w:pPr>
            <w:r>
              <w:t>If 32D –</w:t>
            </w:r>
          </w:p>
          <w:p w14:paraId="1EF70B92" w14:textId="77777777" w:rsidR="00EF1DE8" w:rsidRDefault="00EF1DE8" w:rsidP="00EF1DE8">
            <w:pPr>
              <w:pStyle w:val="TableText"/>
            </w:pPr>
            <w:r>
              <w:t>Date and Amount is mapped to Action item</w:t>
            </w:r>
          </w:p>
          <w:p w14:paraId="0683B11E" w14:textId="77777777" w:rsidR="00EF1DE8" w:rsidRDefault="00EF1DE8" w:rsidP="00EF1DE8">
            <w:pPr>
              <w:pStyle w:val="TableText"/>
            </w:pPr>
          </w:p>
          <w:p w14:paraId="052E6D8C" w14:textId="77777777" w:rsidR="00EF1DE8" w:rsidRDefault="00EF1DE8" w:rsidP="00EF1DE8">
            <w:pPr>
              <w:pStyle w:val="TableText"/>
            </w:pPr>
            <w:r>
              <w:t>If 32B –</w:t>
            </w:r>
          </w:p>
          <w:p w14:paraId="5990AA2D" w14:textId="612D3653" w:rsidR="0079757E" w:rsidRPr="004E69C6" w:rsidRDefault="00EF1DE8" w:rsidP="00EF1DE8">
            <w:pPr>
              <w:pStyle w:val="TableText"/>
              <w:rPr>
                <w:lang w:val="en-GB"/>
              </w:rPr>
            </w:pPr>
            <w:r>
              <w:t>Amount is mapped to Action item</w:t>
            </w:r>
          </w:p>
        </w:tc>
      </w:tr>
      <w:tr w:rsidR="0079757E" w:rsidRPr="004E69C6" w14:paraId="1C1AEAE2"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50CB2A3F" w14:textId="77777777" w:rsidR="0079757E" w:rsidRPr="004E69C6" w:rsidRDefault="0079757E" w:rsidP="00807245">
            <w:pPr>
              <w:pStyle w:val="TableText"/>
              <w:rPr>
                <w:lang w:val="en-GB"/>
              </w:rPr>
            </w:pPr>
            <w:r w:rsidRPr="004E69C6">
              <w:t>33B</w:t>
            </w:r>
          </w:p>
        </w:tc>
        <w:tc>
          <w:tcPr>
            <w:tcW w:w="4147" w:type="dxa"/>
            <w:noWrap/>
            <w:hideMark/>
          </w:tcPr>
          <w:p w14:paraId="1D208B61" w14:textId="77777777" w:rsidR="0079757E" w:rsidRPr="004E69C6" w:rsidRDefault="0079757E" w:rsidP="00807245">
            <w:pPr>
              <w:pStyle w:val="TableText"/>
              <w:rPr>
                <w:lang w:val="en-GB"/>
              </w:rPr>
            </w:pPr>
            <w:r w:rsidRPr="004E69C6">
              <w:t>Amount Reduced or Released</w:t>
            </w:r>
          </w:p>
        </w:tc>
        <w:tc>
          <w:tcPr>
            <w:tcW w:w="4147" w:type="dxa"/>
            <w:noWrap/>
            <w:hideMark/>
          </w:tcPr>
          <w:p w14:paraId="048FCF93" w14:textId="77777777" w:rsidR="0079757E" w:rsidRPr="004E69C6" w:rsidRDefault="0079757E" w:rsidP="00807245">
            <w:pPr>
              <w:pStyle w:val="TableText"/>
              <w:rPr>
                <w:lang w:val="en-GB"/>
              </w:rPr>
            </w:pPr>
            <w:r w:rsidRPr="004E69C6">
              <w:t>Mapped to Reduction Amount and Action item</w:t>
            </w:r>
          </w:p>
        </w:tc>
      </w:tr>
      <w:tr w:rsidR="0079757E" w:rsidRPr="004E69C6" w14:paraId="238463A2"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4FB1A795" w14:textId="77777777" w:rsidR="0079757E" w:rsidRPr="004E69C6" w:rsidRDefault="0079757E" w:rsidP="00807245">
            <w:pPr>
              <w:pStyle w:val="TableText"/>
              <w:rPr>
                <w:lang w:val="en-GB"/>
              </w:rPr>
            </w:pPr>
            <w:r w:rsidRPr="004E69C6">
              <w:t>34B</w:t>
            </w:r>
          </w:p>
        </w:tc>
        <w:tc>
          <w:tcPr>
            <w:tcW w:w="4147" w:type="dxa"/>
            <w:noWrap/>
            <w:hideMark/>
          </w:tcPr>
          <w:p w14:paraId="6D76E3E8" w14:textId="77777777" w:rsidR="0079757E" w:rsidRPr="004E69C6" w:rsidRDefault="0079757E" w:rsidP="00807245">
            <w:pPr>
              <w:pStyle w:val="TableText"/>
              <w:rPr>
                <w:lang w:val="en-GB"/>
              </w:rPr>
            </w:pPr>
            <w:r w:rsidRPr="004E69C6">
              <w:t>Amount Outstanding</w:t>
            </w:r>
          </w:p>
        </w:tc>
        <w:tc>
          <w:tcPr>
            <w:tcW w:w="4147" w:type="dxa"/>
            <w:noWrap/>
            <w:hideMark/>
          </w:tcPr>
          <w:p w14:paraId="051220E3" w14:textId="77777777" w:rsidR="0079757E" w:rsidRPr="004E69C6" w:rsidRDefault="0079757E" w:rsidP="00807245">
            <w:pPr>
              <w:pStyle w:val="TableText"/>
              <w:rPr>
                <w:lang w:val="en-GB"/>
              </w:rPr>
            </w:pPr>
            <w:r w:rsidRPr="004E69C6">
              <w:t>Mapped as Action item</w:t>
            </w:r>
          </w:p>
        </w:tc>
      </w:tr>
      <w:tr w:rsidR="0079757E" w:rsidRPr="004E69C6" w14:paraId="77654F03"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28EEF60D" w14:textId="77777777" w:rsidR="0079757E" w:rsidRPr="004E69C6" w:rsidRDefault="0079757E" w:rsidP="00807245">
            <w:pPr>
              <w:pStyle w:val="TableText"/>
              <w:rPr>
                <w:lang w:val="en-GB"/>
              </w:rPr>
            </w:pPr>
            <w:r w:rsidRPr="004E69C6">
              <w:t>39C</w:t>
            </w:r>
          </w:p>
        </w:tc>
        <w:tc>
          <w:tcPr>
            <w:tcW w:w="4147" w:type="dxa"/>
            <w:noWrap/>
            <w:hideMark/>
          </w:tcPr>
          <w:p w14:paraId="72620D0A" w14:textId="77777777" w:rsidR="0079757E" w:rsidRPr="004E69C6" w:rsidRDefault="0079757E" w:rsidP="00807245">
            <w:pPr>
              <w:pStyle w:val="TableText"/>
              <w:rPr>
                <w:lang w:val="en-GB"/>
              </w:rPr>
            </w:pPr>
            <w:r w:rsidRPr="004E69C6">
              <w:t>Amount Specification</w:t>
            </w:r>
          </w:p>
        </w:tc>
        <w:tc>
          <w:tcPr>
            <w:tcW w:w="4147" w:type="dxa"/>
            <w:noWrap/>
            <w:hideMark/>
          </w:tcPr>
          <w:p w14:paraId="369B1AF1" w14:textId="77777777" w:rsidR="0079757E" w:rsidRPr="004E69C6" w:rsidRDefault="0079757E" w:rsidP="00807245">
            <w:pPr>
              <w:pStyle w:val="TableText"/>
              <w:rPr>
                <w:lang w:val="en-GB"/>
              </w:rPr>
            </w:pPr>
            <w:r w:rsidRPr="004E69C6">
              <w:t>Mapped to Action item</w:t>
            </w:r>
          </w:p>
        </w:tc>
      </w:tr>
      <w:tr w:rsidR="0079757E" w:rsidRPr="004E69C6" w14:paraId="656B473B"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04952087" w14:textId="77777777" w:rsidR="0079757E" w:rsidRPr="004E69C6" w:rsidRDefault="0079757E" w:rsidP="00807245">
            <w:pPr>
              <w:pStyle w:val="TableText"/>
              <w:rPr>
                <w:lang w:val="en-GB"/>
              </w:rPr>
            </w:pPr>
            <w:r w:rsidRPr="004E69C6">
              <w:t>57a</w:t>
            </w:r>
          </w:p>
        </w:tc>
        <w:tc>
          <w:tcPr>
            <w:tcW w:w="4147" w:type="dxa"/>
            <w:hideMark/>
          </w:tcPr>
          <w:p w14:paraId="680D8706" w14:textId="77777777" w:rsidR="0079757E" w:rsidRPr="004E69C6" w:rsidRDefault="0079757E" w:rsidP="00807245">
            <w:pPr>
              <w:pStyle w:val="TableText"/>
              <w:rPr>
                <w:lang w:val="en-GB"/>
              </w:rPr>
            </w:pPr>
            <w:r w:rsidRPr="004E69C6">
              <w:t>Account with Bank (A, B or D) </w:t>
            </w:r>
          </w:p>
        </w:tc>
        <w:tc>
          <w:tcPr>
            <w:tcW w:w="4147" w:type="dxa"/>
            <w:noWrap/>
            <w:hideMark/>
          </w:tcPr>
          <w:p w14:paraId="6A01E2EB" w14:textId="77777777" w:rsidR="0079757E" w:rsidRPr="004E69C6" w:rsidRDefault="0079757E" w:rsidP="00807245">
            <w:pPr>
              <w:pStyle w:val="TableText"/>
              <w:rPr>
                <w:lang w:val="en-GB"/>
              </w:rPr>
            </w:pPr>
            <w:r w:rsidRPr="004E69C6">
              <w:t>Mapped to Action item</w:t>
            </w:r>
          </w:p>
        </w:tc>
      </w:tr>
      <w:tr w:rsidR="0079757E" w:rsidRPr="004E69C6" w14:paraId="4BEFF3F0"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5F9897EB" w14:textId="77777777" w:rsidR="0079757E" w:rsidRPr="004E69C6" w:rsidRDefault="0079757E" w:rsidP="00807245">
            <w:pPr>
              <w:pStyle w:val="TableText"/>
              <w:rPr>
                <w:lang w:val="en-GB"/>
              </w:rPr>
            </w:pPr>
            <w:r w:rsidRPr="004E69C6">
              <w:t>71D</w:t>
            </w:r>
          </w:p>
        </w:tc>
        <w:tc>
          <w:tcPr>
            <w:tcW w:w="4147" w:type="dxa"/>
            <w:noWrap/>
            <w:hideMark/>
          </w:tcPr>
          <w:p w14:paraId="7C090B60" w14:textId="77777777" w:rsidR="0079757E" w:rsidRPr="004E69C6" w:rsidRDefault="0079757E" w:rsidP="00807245">
            <w:pPr>
              <w:pStyle w:val="TableText"/>
              <w:rPr>
                <w:lang w:val="en-GB"/>
              </w:rPr>
            </w:pPr>
            <w:r w:rsidRPr="004E69C6">
              <w:t>Details of charges </w:t>
            </w:r>
          </w:p>
        </w:tc>
        <w:tc>
          <w:tcPr>
            <w:tcW w:w="4147" w:type="dxa"/>
            <w:noWrap/>
            <w:hideMark/>
          </w:tcPr>
          <w:p w14:paraId="02066F7E" w14:textId="77777777" w:rsidR="0079757E" w:rsidRPr="004E69C6" w:rsidRDefault="0079757E" w:rsidP="00807245">
            <w:pPr>
              <w:pStyle w:val="TableText"/>
              <w:rPr>
                <w:lang w:val="en-GB"/>
              </w:rPr>
            </w:pPr>
            <w:r w:rsidRPr="004E69C6">
              <w:t>Mapped to Action item</w:t>
            </w:r>
          </w:p>
        </w:tc>
      </w:tr>
      <w:tr w:rsidR="0079757E" w:rsidRPr="004E69C6" w14:paraId="1616E4F3"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4F6E1CC0" w14:textId="77777777" w:rsidR="0079757E" w:rsidRPr="004E69C6" w:rsidRDefault="0079757E" w:rsidP="00807245">
            <w:pPr>
              <w:pStyle w:val="TableText"/>
              <w:rPr>
                <w:lang w:val="en-GB"/>
              </w:rPr>
            </w:pPr>
            <w:r w:rsidRPr="004E69C6">
              <w:t>72Z</w:t>
            </w:r>
          </w:p>
        </w:tc>
        <w:tc>
          <w:tcPr>
            <w:tcW w:w="4147" w:type="dxa"/>
            <w:noWrap/>
            <w:hideMark/>
          </w:tcPr>
          <w:p w14:paraId="4E51C512" w14:textId="77777777" w:rsidR="0079757E" w:rsidRPr="004E69C6" w:rsidRDefault="0079757E" w:rsidP="00807245">
            <w:pPr>
              <w:pStyle w:val="TableText"/>
              <w:rPr>
                <w:lang w:val="en-GB"/>
              </w:rPr>
            </w:pPr>
            <w:r w:rsidRPr="004E69C6">
              <w:t>Sender to receiver information</w:t>
            </w:r>
          </w:p>
        </w:tc>
        <w:tc>
          <w:tcPr>
            <w:tcW w:w="4147" w:type="dxa"/>
            <w:noWrap/>
            <w:hideMark/>
          </w:tcPr>
          <w:p w14:paraId="32021CC8" w14:textId="77777777" w:rsidR="0079757E" w:rsidRPr="004E69C6" w:rsidRDefault="0079757E" w:rsidP="00807245">
            <w:pPr>
              <w:pStyle w:val="TableText"/>
              <w:rPr>
                <w:lang w:val="en-GB"/>
              </w:rPr>
            </w:pPr>
            <w:r w:rsidRPr="004E69C6">
              <w:t>Mapped to Action item</w:t>
            </w:r>
          </w:p>
        </w:tc>
      </w:tr>
      <w:tr w:rsidR="0079757E" w:rsidRPr="004E69C6" w14:paraId="0CA04C8F"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0759EBEA" w14:textId="77777777" w:rsidR="0079757E" w:rsidRPr="004E69C6" w:rsidRDefault="0079757E" w:rsidP="00807245">
            <w:pPr>
              <w:pStyle w:val="TableText"/>
              <w:rPr>
                <w:lang w:val="en-GB"/>
              </w:rPr>
            </w:pPr>
            <w:r w:rsidRPr="004E69C6">
              <w:t>23X</w:t>
            </w:r>
          </w:p>
        </w:tc>
        <w:tc>
          <w:tcPr>
            <w:tcW w:w="4147" w:type="dxa"/>
            <w:noWrap/>
            <w:hideMark/>
          </w:tcPr>
          <w:p w14:paraId="1FBC14E0" w14:textId="77777777" w:rsidR="0079757E" w:rsidRPr="004E69C6" w:rsidRDefault="0079757E" w:rsidP="00807245">
            <w:pPr>
              <w:pStyle w:val="TableText"/>
              <w:rPr>
                <w:lang w:val="en-GB"/>
              </w:rPr>
            </w:pPr>
            <w:r w:rsidRPr="004E69C6">
              <w:t>File Identification</w:t>
            </w:r>
          </w:p>
        </w:tc>
        <w:tc>
          <w:tcPr>
            <w:tcW w:w="4147" w:type="dxa"/>
            <w:noWrap/>
            <w:hideMark/>
          </w:tcPr>
          <w:p w14:paraId="0D7996F1" w14:textId="77777777" w:rsidR="0079757E" w:rsidRPr="004E69C6" w:rsidRDefault="0079757E" w:rsidP="00807245">
            <w:pPr>
              <w:pStyle w:val="TableText"/>
              <w:rPr>
                <w:lang w:val="en-GB"/>
              </w:rPr>
            </w:pPr>
            <w:r w:rsidRPr="004E69C6">
              <w:t>Mapped to Attached documents</w:t>
            </w:r>
          </w:p>
        </w:tc>
      </w:tr>
    </w:tbl>
    <w:p w14:paraId="3E03C114" w14:textId="77777777" w:rsidR="000D3507" w:rsidRDefault="000D3507" w:rsidP="000D3507">
      <w:pPr>
        <w:pStyle w:val="Heading3"/>
      </w:pPr>
      <w:bookmarkStart w:id="193" w:name="_Toc40607136"/>
      <w:bookmarkStart w:id="194" w:name="_Toc160048721"/>
      <w:r>
        <w:t>MT785 - Guarantee/Standby LC Non-extension</w:t>
      </w:r>
      <w:bookmarkEnd w:id="193"/>
      <w:bookmarkEnd w:id="194"/>
    </w:p>
    <w:p w14:paraId="3CFFD7EF" w14:textId="4AB2C3A7" w:rsidR="000D3507" w:rsidRDefault="000D3507" w:rsidP="005964BA">
      <w:pPr>
        <w:pStyle w:val="BodyText"/>
      </w:pPr>
      <w:r>
        <w:rPr>
          <w:rFonts w:ascii="Segoe UI" w:eastAsia="Times New Roman" w:hAnsi="Segoe UI" w:cs="Segoe UI"/>
          <w:color w:val="172B4D"/>
          <w:sz w:val="21"/>
          <w:szCs w:val="21"/>
          <w:lang w:val="en-GB" w:eastAsia="en-GB"/>
        </w:rPr>
        <w:t xml:space="preserve">The </w:t>
      </w:r>
      <w:r>
        <w:t xml:space="preserve">MT785 - Guarantee/Standby LC Non-extension is mapped to the Issue Undertaking – Amend event </w:t>
      </w:r>
      <w:r w:rsidR="00807250">
        <w:t>were</w:t>
      </w:r>
      <w:r>
        <w:t xml:space="preserve"> received from the Counter received from bank</w:t>
      </w:r>
      <w:r w:rsidR="005964BA">
        <w:t>.</w:t>
      </w:r>
    </w:p>
    <w:tbl>
      <w:tblPr>
        <w:tblStyle w:val="TableGridHeader155"/>
        <w:tblW w:w="0" w:type="auto"/>
        <w:tblLook w:val="04A0" w:firstRow="1" w:lastRow="0" w:firstColumn="1" w:lastColumn="0" w:noHBand="0" w:noVBand="1"/>
      </w:tblPr>
      <w:tblGrid>
        <w:gridCol w:w="787"/>
        <w:gridCol w:w="4109"/>
        <w:gridCol w:w="4120"/>
      </w:tblGrid>
      <w:tr w:rsidR="006C086F" w:rsidRPr="00DB2ECC" w14:paraId="1A683623" w14:textId="77777777" w:rsidTr="00807245">
        <w:trPr>
          <w:cnfStyle w:val="100000000000" w:firstRow="1" w:lastRow="0" w:firstColumn="0" w:lastColumn="0" w:oddVBand="0" w:evenVBand="0" w:oddHBand="0" w:evenHBand="0" w:firstRowFirstColumn="0" w:firstRowLastColumn="0" w:lastRowFirstColumn="0" w:lastRowLastColumn="0"/>
          <w:trHeight w:val="300"/>
          <w:tblHeader/>
        </w:trPr>
        <w:tc>
          <w:tcPr>
            <w:tcW w:w="787" w:type="dxa"/>
            <w:hideMark/>
          </w:tcPr>
          <w:p w14:paraId="313BD9E8" w14:textId="77777777" w:rsidR="006C086F" w:rsidRPr="00DB2ECC" w:rsidRDefault="006C086F" w:rsidP="00807245">
            <w:pPr>
              <w:pStyle w:val="TableHead"/>
              <w:rPr>
                <w:lang w:val="en-IN"/>
              </w:rPr>
            </w:pPr>
            <w:r w:rsidRPr="00DB2ECC">
              <w:rPr>
                <w:lang w:val="en-IN"/>
              </w:rPr>
              <w:t>Tag</w:t>
            </w:r>
          </w:p>
        </w:tc>
        <w:tc>
          <w:tcPr>
            <w:tcW w:w="4109" w:type="dxa"/>
            <w:hideMark/>
          </w:tcPr>
          <w:p w14:paraId="60236FBF" w14:textId="77777777" w:rsidR="006C086F" w:rsidRPr="00DB2ECC" w:rsidRDefault="006C086F" w:rsidP="00807245">
            <w:pPr>
              <w:pStyle w:val="TableHead"/>
              <w:rPr>
                <w:lang w:val="en-IN"/>
              </w:rPr>
            </w:pPr>
            <w:r w:rsidRPr="00DB2ECC">
              <w:rPr>
                <w:lang w:val="en-IN"/>
              </w:rPr>
              <w:t>Field name</w:t>
            </w:r>
          </w:p>
        </w:tc>
        <w:tc>
          <w:tcPr>
            <w:tcW w:w="4120" w:type="dxa"/>
            <w:hideMark/>
          </w:tcPr>
          <w:p w14:paraId="4A82E3C1" w14:textId="77777777" w:rsidR="006C086F" w:rsidRPr="00DB2ECC" w:rsidRDefault="006C086F" w:rsidP="00807245">
            <w:pPr>
              <w:pStyle w:val="TableHead"/>
              <w:rPr>
                <w:lang w:val="en-IN"/>
              </w:rPr>
            </w:pPr>
            <w:r w:rsidRPr="00DB2ECC">
              <w:rPr>
                <w:lang w:val="en-IN"/>
              </w:rPr>
              <w:t>Mapped From</w:t>
            </w:r>
          </w:p>
        </w:tc>
      </w:tr>
      <w:tr w:rsidR="006C086F" w:rsidRPr="00DB2ECC" w14:paraId="3D47AF53"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7" w:type="dxa"/>
            <w:hideMark/>
          </w:tcPr>
          <w:p w14:paraId="2AF19A15" w14:textId="77777777" w:rsidR="006C086F" w:rsidRPr="00DB2ECC" w:rsidRDefault="006C086F" w:rsidP="00807245">
            <w:pPr>
              <w:pStyle w:val="TableText"/>
              <w:rPr>
                <w:lang w:val="en-IN"/>
              </w:rPr>
            </w:pPr>
            <w:r w:rsidRPr="00DB2ECC">
              <w:rPr>
                <w:lang w:val="en-IN"/>
              </w:rPr>
              <w:t> </w:t>
            </w:r>
          </w:p>
        </w:tc>
        <w:tc>
          <w:tcPr>
            <w:tcW w:w="4109" w:type="dxa"/>
            <w:hideMark/>
          </w:tcPr>
          <w:p w14:paraId="11B0E868" w14:textId="77777777" w:rsidR="006C086F" w:rsidRPr="00DB2ECC" w:rsidRDefault="006C086F" w:rsidP="00807245">
            <w:pPr>
              <w:pStyle w:val="TableText"/>
              <w:rPr>
                <w:lang w:val="en-IN"/>
              </w:rPr>
            </w:pPr>
            <w:r w:rsidRPr="00DB2ECC">
              <w:rPr>
                <w:lang w:val="en-IN"/>
              </w:rPr>
              <w:t>Sender</w:t>
            </w:r>
          </w:p>
        </w:tc>
        <w:tc>
          <w:tcPr>
            <w:tcW w:w="4120" w:type="dxa"/>
            <w:hideMark/>
          </w:tcPr>
          <w:p w14:paraId="4AD089EA" w14:textId="77777777" w:rsidR="006C086F" w:rsidRPr="00DB2ECC" w:rsidRDefault="006C086F" w:rsidP="00807245">
            <w:pPr>
              <w:pStyle w:val="TableText"/>
              <w:rPr>
                <w:lang w:val="en-IN"/>
              </w:rPr>
            </w:pPr>
            <w:r w:rsidRPr="00DB2ECC">
              <w:rPr>
                <w:lang w:val="en-IN"/>
              </w:rPr>
              <w:t xml:space="preserve">Used to determine associated master </w:t>
            </w:r>
          </w:p>
        </w:tc>
      </w:tr>
      <w:tr w:rsidR="006C086F" w:rsidRPr="00DB2ECC" w14:paraId="10D56148"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87" w:type="dxa"/>
            <w:hideMark/>
          </w:tcPr>
          <w:p w14:paraId="021DCA6A" w14:textId="77777777" w:rsidR="006C086F" w:rsidRPr="00DB2ECC" w:rsidRDefault="006C086F" w:rsidP="00807245">
            <w:pPr>
              <w:pStyle w:val="TableText"/>
              <w:rPr>
                <w:lang w:val="en-IN"/>
              </w:rPr>
            </w:pPr>
            <w:r w:rsidRPr="00DB2ECC">
              <w:rPr>
                <w:lang w:val="en-IN"/>
              </w:rPr>
              <w:t> </w:t>
            </w:r>
          </w:p>
        </w:tc>
        <w:tc>
          <w:tcPr>
            <w:tcW w:w="4109" w:type="dxa"/>
            <w:hideMark/>
          </w:tcPr>
          <w:p w14:paraId="4BEAEE05" w14:textId="77777777" w:rsidR="006C086F" w:rsidRPr="00DB2ECC" w:rsidRDefault="006C086F" w:rsidP="00807245">
            <w:pPr>
              <w:pStyle w:val="TableText"/>
              <w:rPr>
                <w:lang w:val="en-IN"/>
              </w:rPr>
            </w:pPr>
            <w:r w:rsidRPr="00DB2ECC">
              <w:rPr>
                <w:lang w:val="en-IN"/>
              </w:rPr>
              <w:t>Receiver</w:t>
            </w:r>
          </w:p>
        </w:tc>
        <w:tc>
          <w:tcPr>
            <w:tcW w:w="4120" w:type="dxa"/>
            <w:hideMark/>
          </w:tcPr>
          <w:p w14:paraId="0EBA016D" w14:textId="77777777" w:rsidR="006C086F" w:rsidRPr="00DB2ECC" w:rsidRDefault="006C086F" w:rsidP="00807245">
            <w:pPr>
              <w:pStyle w:val="TableText"/>
              <w:rPr>
                <w:lang w:val="en-IN"/>
              </w:rPr>
            </w:pPr>
            <w:r w:rsidRPr="00DB2ECC">
              <w:rPr>
                <w:lang w:val="en-IN"/>
              </w:rPr>
              <w:t>Used to determine receiver behalf of branch</w:t>
            </w:r>
          </w:p>
        </w:tc>
      </w:tr>
      <w:tr w:rsidR="006C086F" w:rsidRPr="00DB2ECC" w14:paraId="26487199"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7" w:type="dxa"/>
            <w:hideMark/>
          </w:tcPr>
          <w:p w14:paraId="6501C0D9" w14:textId="77777777" w:rsidR="006C086F" w:rsidRPr="00DB2ECC" w:rsidRDefault="006C086F" w:rsidP="00807245">
            <w:pPr>
              <w:pStyle w:val="TableText"/>
              <w:rPr>
                <w:lang w:val="en-IN"/>
              </w:rPr>
            </w:pPr>
            <w:r w:rsidRPr="00DB2ECC">
              <w:rPr>
                <w:lang w:val="en-IN"/>
              </w:rPr>
              <w:t>20</w:t>
            </w:r>
          </w:p>
        </w:tc>
        <w:tc>
          <w:tcPr>
            <w:tcW w:w="4109" w:type="dxa"/>
            <w:hideMark/>
          </w:tcPr>
          <w:p w14:paraId="0F503FCB" w14:textId="77777777" w:rsidR="006C086F" w:rsidRPr="00DB2ECC" w:rsidRDefault="006C086F" w:rsidP="00807245">
            <w:pPr>
              <w:pStyle w:val="TableText"/>
              <w:rPr>
                <w:lang w:val="en-IN"/>
              </w:rPr>
            </w:pPr>
            <w:r w:rsidRPr="00DB2ECC">
              <w:rPr>
                <w:lang w:val="en-IN"/>
              </w:rPr>
              <w:t>Undertaking number</w:t>
            </w:r>
          </w:p>
        </w:tc>
        <w:tc>
          <w:tcPr>
            <w:tcW w:w="4120" w:type="dxa"/>
            <w:hideMark/>
          </w:tcPr>
          <w:p w14:paraId="14AC04FF" w14:textId="77777777" w:rsidR="006C086F" w:rsidRPr="00DB2ECC" w:rsidRDefault="006C086F" w:rsidP="00807245">
            <w:pPr>
              <w:pStyle w:val="TableText"/>
              <w:rPr>
                <w:lang w:val="en-IN"/>
              </w:rPr>
            </w:pPr>
            <w:r w:rsidRPr="00DB2ECC">
              <w:rPr>
                <w:lang w:val="en-IN"/>
              </w:rPr>
              <w:t>Used to find matching master by sender’s reference</w:t>
            </w:r>
          </w:p>
        </w:tc>
      </w:tr>
      <w:tr w:rsidR="006C086F" w:rsidRPr="00DB2ECC" w14:paraId="44C18B50"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87" w:type="dxa"/>
            <w:hideMark/>
          </w:tcPr>
          <w:p w14:paraId="443AAE95" w14:textId="77777777" w:rsidR="006C086F" w:rsidRPr="00DB2ECC" w:rsidRDefault="006C086F" w:rsidP="00807245">
            <w:pPr>
              <w:pStyle w:val="TableText"/>
              <w:rPr>
                <w:lang w:val="en-IN"/>
              </w:rPr>
            </w:pPr>
            <w:r w:rsidRPr="00DB2ECC">
              <w:rPr>
                <w:lang w:val="en-IN"/>
              </w:rPr>
              <w:t>21</w:t>
            </w:r>
          </w:p>
        </w:tc>
        <w:tc>
          <w:tcPr>
            <w:tcW w:w="4109" w:type="dxa"/>
            <w:hideMark/>
          </w:tcPr>
          <w:p w14:paraId="1A486638" w14:textId="77777777" w:rsidR="006C086F" w:rsidRPr="00DB2ECC" w:rsidRDefault="006C086F" w:rsidP="00807245">
            <w:pPr>
              <w:pStyle w:val="TableText"/>
              <w:rPr>
                <w:lang w:val="en-IN"/>
              </w:rPr>
            </w:pPr>
            <w:r w:rsidRPr="00DB2ECC">
              <w:rPr>
                <w:lang w:val="en-IN"/>
              </w:rPr>
              <w:t>Related reference</w:t>
            </w:r>
          </w:p>
        </w:tc>
        <w:tc>
          <w:tcPr>
            <w:tcW w:w="4120" w:type="dxa"/>
            <w:hideMark/>
          </w:tcPr>
          <w:p w14:paraId="66862EE2" w14:textId="77777777" w:rsidR="006C086F" w:rsidRPr="00DB2ECC" w:rsidRDefault="006C086F" w:rsidP="00807245">
            <w:pPr>
              <w:pStyle w:val="TableText"/>
              <w:rPr>
                <w:lang w:val="en-IN"/>
              </w:rPr>
            </w:pPr>
            <w:r w:rsidRPr="00DB2ECC">
              <w:rPr>
                <w:lang w:val="en-IN"/>
              </w:rPr>
              <w:t>Used to find matching associated master</w:t>
            </w:r>
          </w:p>
        </w:tc>
      </w:tr>
      <w:tr w:rsidR="006C086F" w:rsidRPr="00DB2ECC" w14:paraId="0A64D01A"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7" w:type="dxa"/>
            <w:hideMark/>
          </w:tcPr>
          <w:p w14:paraId="500A5587" w14:textId="77777777" w:rsidR="006C086F" w:rsidRPr="00DB2ECC" w:rsidRDefault="006C086F" w:rsidP="00807245">
            <w:pPr>
              <w:pStyle w:val="TableText"/>
              <w:rPr>
                <w:lang w:val="en-IN"/>
              </w:rPr>
            </w:pPr>
            <w:r w:rsidRPr="00DB2ECC">
              <w:rPr>
                <w:lang w:val="en-IN"/>
              </w:rPr>
              <w:t>52a</w:t>
            </w:r>
          </w:p>
        </w:tc>
        <w:tc>
          <w:tcPr>
            <w:tcW w:w="4109" w:type="dxa"/>
            <w:hideMark/>
          </w:tcPr>
          <w:p w14:paraId="377FF13D" w14:textId="77777777" w:rsidR="006C086F" w:rsidRPr="00DB2ECC" w:rsidRDefault="006C086F" w:rsidP="00807245">
            <w:pPr>
              <w:pStyle w:val="TableText"/>
              <w:rPr>
                <w:lang w:val="en-IN"/>
              </w:rPr>
            </w:pPr>
            <w:r w:rsidRPr="00DB2ECC">
              <w:rPr>
                <w:lang w:val="en-IN"/>
              </w:rPr>
              <w:t>Issuer</w:t>
            </w:r>
          </w:p>
        </w:tc>
        <w:tc>
          <w:tcPr>
            <w:tcW w:w="4120" w:type="dxa"/>
            <w:hideMark/>
          </w:tcPr>
          <w:p w14:paraId="425678CB" w14:textId="77777777" w:rsidR="006C086F" w:rsidRPr="00DB2ECC" w:rsidRDefault="006C086F" w:rsidP="00807245">
            <w:pPr>
              <w:pStyle w:val="TableText"/>
              <w:rPr>
                <w:lang w:val="en-IN"/>
              </w:rPr>
            </w:pPr>
            <w:r w:rsidRPr="00DB2ECC">
              <w:rPr>
                <w:lang w:val="en-IN"/>
              </w:rPr>
              <w:t>Not mapped</w:t>
            </w:r>
          </w:p>
        </w:tc>
      </w:tr>
      <w:tr w:rsidR="006C086F" w:rsidRPr="00DB2ECC" w14:paraId="167D21BE"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87" w:type="dxa"/>
            <w:hideMark/>
          </w:tcPr>
          <w:p w14:paraId="58902C71" w14:textId="77777777" w:rsidR="006C086F" w:rsidRPr="00DB2ECC" w:rsidRDefault="006C086F" w:rsidP="00807245">
            <w:pPr>
              <w:pStyle w:val="TableText"/>
              <w:rPr>
                <w:lang w:val="en-IN"/>
              </w:rPr>
            </w:pPr>
            <w:r w:rsidRPr="00DB2ECC">
              <w:rPr>
                <w:lang w:val="en-IN"/>
              </w:rPr>
              <w:t>31C</w:t>
            </w:r>
          </w:p>
        </w:tc>
        <w:tc>
          <w:tcPr>
            <w:tcW w:w="4109" w:type="dxa"/>
            <w:hideMark/>
          </w:tcPr>
          <w:p w14:paraId="2E05D154" w14:textId="77777777" w:rsidR="006C086F" w:rsidRPr="00DB2ECC" w:rsidRDefault="006C086F" w:rsidP="00807245">
            <w:pPr>
              <w:pStyle w:val="TableText"/>
              <w:rPr>
                <w:lang w:val="en-IN"/>
              </w:rPr>
            </w:pPr>
            <w:r w:rsidRPr="00DB2ECC">
              <w:rPr>
                <w:lang w:val="en-IN"/>
              </w:rPr>
              <w:t>Date of issue</w:t>
            </w:r>
          </w:p>
        </w:tc>
        <w:tc>
          <w:tcPr>
            <w:tcW w:w="4120" w:type="dxa"/>
            <w:hideMark/>
          </w:tcPr>
          <w:p w14:paraId="303C5B08" w14:textId="77777777" w:rsidR="006C086F" w:rsidRPr="00DB2ECC" w:rsidRDefault="006C086F" w:rsidP="00807245">
            <w:pPr>
              <w:pStyle w:val="TableText"/>
              <w:rPr>
                <w:lang w:val="en-IN"/>
              </w:rPr>
            </w:pPr>
            <w:r w:rsidRPr="00DB2ECC">
              <w:rPr>
                <w:lang w:val="en-IN"/>
              </w:rPr>
              <w:t>Not mapped</w:t>
            </w:r>
          </w:p>
        </w:tc>
      </w:tr>
      <w:tr w:rsidR="006C086F" w:rsidRPr="00DB2ECC" w14:paraId="24451C27"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7" w:type="dxa"/>
            <w:hideMark/>
          </w:tcPr>
          <w:p w14:paraId="598435B6" w14:textId="77777777" w:rsidR="006C086F" w:rsidRPr="00DB2ECC" w:rsidRDefault="006C086F" w:rsidP="00807245">
            <w:pPr>
              <w:pStyle w:val="TableText"/>
              <w:rPr>
                <w:lang w:val="en-IN"/>
              </w:rPr>
            </w:pPr>
            <w:r w:rsidRPr="00DB2ECC">
              <w:rPr>
                <w:lang w:val="en-IN"/>
              </w:rPr>
              <w:t>59</w:t>
            </w:r>
          </w:p>
        </w:tc>
        <w:tc>
          <w:tcPr>
            <w:tcW w:w="4109" w:type="dxa"/>
            <w:hideMark/>
          </w:tcPr>
          <w:p w14:paraId="400D7018" w14:textId="77777777" w:rsidR="006C086F" w:rsidRPr="00DB2ECC" w:rsidRDefault="006C086F" w:rsidP="00807245">
            <w:pPr>
              <w:pStyle w:val="TableText"/>
              <w:rPr>
                <w:lang w:val="en-IN"/>
              </w:rPr>
            </w:pPr>
            <w:r w:rsidRPr="00DB2ECC">
              <w:rPr>
                <w:lang w:val="en-IN"/>
              </w:rPr>
              <w:t>Beneficiary</w:t>
            </w:r>
          </w:p>
        </w:tc>
        <w:tc>
          <w:tcPr>
            <w:tcW w:w="4120" w:type="dxa"/>
            <w:hideMark/>
          </w:tcPr>
          <w:p w14:paraId="5E920E8D" w14:textId="77777777" w:rsidR="006C086F" w:rsidRPr="00DB2ECC" w:rsidRDefault="006C086F" w:rsidP="00807245">
            <w:pPr>
              <w:pStyle w:val="TableText"/>
              <w:rPr>
                <w:lang w:val="en-IN"/>
              </w:rPr>
            </w:pPr>
            <w:r w:rsidRPr="00DB2ECC">
              <w:rPr>
                <w:lang w:val="en-IN"/>
              </w:rPr>
              <w:t>Not mapped</w:t>
            </w:r>
          </w:p>
        </w:tc>
      </w:tr>
      <w:tr w:rsidR="006C086F" w:rsidRPr="00DB2ECC" w14:paraId="05912F60"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87" w:type="dxa"/>
            <w:hideMark/>
          </w:tcPr>
          <w:p w14:paraId="0A55D159" w14:textId="77777777" w:rsidR="006C086F" w:rsidRPr="00DB2ECC" w:rsidRDefault="006C086F" w:rsidP="00807245">
            <w:pPr>
              <w:pStyle w:val="TableText"/>
              <w:rPr>
                <w:lang w:val="en-IN"/>
              </w:rPr>
            </w:pPr>
            <w:r w:rsidRPr="00DB2ECC">
              <w:rPr>
                <w:lang w:val="en-IN"/>
              </w:rPr>
              <w:t>56a</w:t>
            </w:r>
          </w:p>
        </w:tc>
        <w:tc>
          <w:tcPr>
            <w:tcW w:w="4109" w:type="dxa"/>
            <w:hideMark/>
          </w:tcPr>
          <w:p w14:paraId="194CFA42" w14:textId="77777777" w:rsidR="006C086F" w:rsidRPr="00DB2ECC" w:rsidRDefault="006C086F" w:rsidP="00807245">
            <w:pPr>
              <w:pStyle w:val="TableText"/>
              <w:rPr>
                <w:lang w:val="en-IN"/>
              </w:rPr>
            </w:pPr>
            <w:r w:rsidRPr="00DB2ECC">
              <w:rPr>
                <w:lang w:val="en-IN"/>
              </w:rPr>
              <w:t>Advising bank </w:t>
            </w:r>
          </w:p>
        </w:tc>
        <w:tc>
          <w:tcPr>
            <w:tcW w:w="4120" w:type="dxa"/>
            <w:hideMark/>
          </w:tcPr>
          <w:p w14:paraId="39296EEC" w14:textId="77777777" w:rsidR="006C086F" w:rsidRPr="00DB2ECC" w:rsidRDefault="006C086F" w:rsidP="00807245">
            <w:pPr>
              <w:pStyle w:val="TableText"/>
              <w:rPr>
                <w:lang w:val="en-IN"/>
              </w:rPr>
            </w:pPr>
            <w:r w:rsidRPr="00DB2ECC">
              <w:rPr>
                <w:lang w:val="en-IN"/>
              </w:rPr>
              <w:t>Not mapped</w:t>
            </w:r>
          </w:p>
        </w:tc>
      </w:tr>
      <w:tr w:rsidR="006C086F" w:rsidRPr="00DB2ECC" w14:paraId="7824D990"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7" w:type="dxa"/>
            <w:hideMark/>
          </w:tcPr>
          <w:p w14:paraId="2DD32EF9" w14:textId="77777777" w:rsidR="006C086F" w:rsidRPr="00DB2ECC" w:rsidRDefault="006C086F" w:rsidP="00807245">
            <w:pPr>
              <w:pStyle w:val="TableText"/>
              <w:rPr>
                <w:lang w:val="en-IN"/>
              </w:rPr>
            </w:pPr>
            <w:r w:rsidRPr="00DB2ECC">
              <w:rPr>
                <w:lang w:val="en-IN"/>
              </w:rPr>
              <w:t>57a</w:t>
            </w:r>
          </w:p>
        </w:tc>
        <w:tc>
          <w:tcPr>
            <w:tcW w:w="4109" w:type="dxa"/>
            <w:hideMark/>
          </w:tcPr>
          <w:p w14:paraId="19BDC9AC" w14:textId="77777777" w:rsidR="006C086F" w:rsidRPr="00DB2ECC" w:rsidRDefault="006C086F" w:rsidP="00807245">
            <w:pPr>
              <w:pStyle w:val="TableText"/>
              <w:rPr>
                <w:lang w:val="en-IN"/>
              </w:rPr>
            </w:pPr>
            <w:r w:rsidRPr="00DB2ECC">
              <w:rPr>
                <w:lang w:val="en-IN"/>
              </w:rPr>
              <w:t>Advise through bank</w:t>
            </w:r>
          </w:p>
        </w:tc>
        <w:tc>
          <w:tcPr>
            <w:tcW w:w="4120" w:type="dxa"/>
            <w:hideMark/>
          </w:tcPr>
          <w:p w14:paraId="20EE7C57" w14:textId="77777777" w:rsidR="006C086F" w:rsidRPr="00DB2ECC" w:rsidRDefault="006C086F" w:rsidP="00807245">
            <w:pPr>
              <w:pStyle w:val="TableText"/>
              <w:rPr>
                <w:lang w:val="en-IN"/>
              </w:rPr>
            </w:pPr>
            <w:r w:rsidRPr="00DB2ECC">
              <w:rPr>
                <w:lang w:val="en-IN"/>
              </w:rPr>
              <w:t>Not mapped</w:t>
            </w:r>
          </w:p>
        </w:tc>
      </w:tr>
      <w:tr w:rsidR="006C086F" w:rsidRPr="00DB2ECC" w14:paraId="3729D4CE" w14:textId="77777777" w:rsidTr="003D3747">
        <w:trPr>
          <w:cnfStyle w:val="000000010000" w:firstRow="0" w:lastRow="0" w:firstColumn="0" w:lastColumn="0" w:oddVBand="0" w:evenVBand="0" w:oddHBand="0" w:evenHBand="1" w:firstRowFirstColumn="0" w:firstRowLastColumn="0" w:lastRowFirstColumn="0" w:lastRowLastColumn="0"/>
          <w:trHeight w:val="900"/>
        </w:trPr>
        <w:tc>
          <w:tcPr>
            <w:tcW w:w="787" w:type="dxa"/>
            <w:hideMark/>
          </w:tcPr>
          <w:p w14:paraId="38BB5FDA" w14:textId="77777777" w:rsidR="006C086F" w:rsidRPr="00DB2ECC" w:rsidRDefault="006C086F" w:rsidP="00807245">
            <w:pPr>
              <w:pStyle w:val="TableText"/>
              <w:rPr>
                <w:lang w:val="en-IN"/>
              </w:rPr>
            </w:pPr>
            <w:r w:rsidRPr="00DB2ECC">
              <w:rPr>
                <w:lang w:val="en-IN"/>
              </w:rPr>
              <w:t>31E</w:t>
            </w:r>
          </w:p>
        </w:tc>
        <w:tc>
          <w:tcPr>
            <w:tcW w:w="4109" w:type="dxa"/>
            <w:hideMark/>
          </w:tcPr>
          <w:p w14:paraId="0758EF76" w14:textId="77777777" w:rsidR="006C086F" w:rsidRPr="00DB2ECC" w:rsidRDefault="006C086F" w:rsidP="00807245">
            <w:pPr>
              <w:pStyle w:val="TableText"/>
              <w:rPr>
                <w:lang w:val="en-IN"/>
              </w:rPr>
            </w:pPr>
            <w:r w:rsidRPr="00DB2ECC">
              <w:rPr>
                <w:lang w:val="en-IN"/>
              </w:rPr>
              <w:t>Final date of expiry </w:t>
            </w:r>
          </w:p>
        </w:tc>
        <w:tc>
          <w:tcPr>
            <w:tcW w:w="4120" w:type="dxa"/>
            <w:hideMark/>
          </w:tcPr>
          <w:p w14:paraId="79E73D5B" w14:textId="77777777" w:rsidR="006C086F" w:rsidRPr="00DB2ECC" w:rsidRDefault="006C086F" w:rsidP="00807245">
            <w:pPr>
              <w:pStyle w:val="TableText"/>
              <w:rPr>
                <w:lang w:val="en-IN"/>
              </w:rPr>
            </w:pPr>
            <w:r w:rsidRPr="00DB2ECC">
              <w:rPr>
                <w:lang w:val="en-IN"/>
              </w:rPr>
              <w:t>If present in the message - Mapped to an action item with text 'Notification that this master will not be extended beyond the current expiry date'</w:t>
            </w:r>
          </w:p>
        </w:tc>
      </w:tr>
      <w:tr w:rsidR="006C086F" w:rsidRPr="00DB2ECC" w14:paraId="636F3EAA" w14:textId="77777777" w:rsidTr="003D3747">
        <w:trPr>
          <w:cnfStyle w:val="000000100000" w:firstRow="0" w:lastRow="0" w:firstColumn="0" w:lastColumn="0" w:oddVBand="0" w:evenVBand="0" w:oddHBand="1" w:evenHBand="0" w:firstRowFirstColumn="0" w:firstRowLastColumn="0" w:lastRowFirstColumn="0" w:lastRowLastColumn="0"/>
          <w:trHeight w:val="600"/>
        </w:trPr>
        <w:tc>
          <w:tcPr>
            <w:tcW w:w="787" w:type="dxa"/>
            <w:hideMark/>
          </w:tcPr>
          <w:p w14:paraId="5AD5A958" w14:textId="77777777" w:rsidR="006C086F" w:rsidRPr="00DB2ECC" w:rsidRDefault="006C086F" w:rsidP="00807245">
            <w:pPr>
              <w:pStyle w:val="TableText"/>
              <w:rPr>
                <w:lang w:val="en-IN"/>
              </w:rPr>
            </w:pPr>
            <w:r w:rsidRPr="00DB2ECC">
              <w:rPr>
                <w:lang w:val="en-IN"/>
              </w:rPr>
              <w:lastRenderedPageBreak/>
              <w:t>72Z</w:t>
            </w:r>
          </w:p>
        </w:tc>
        <w:tc>
          <w:tcPr>
            <w:tcW w:w="4109" w:type="dxa"/>
            <w:hideMark/>
          </w:tcPr>
          <w:p w14:paraId="51CE6BE3" w14:textId="77777777" w:rsidR="006C086F" w:rsidRPr="00DB2ECC" w:rsidRDefault="006C086F" w:rsidP="00807245">
            <w:pPr>
              <w:pStyle w:val="TableText"/>
              <w:rPr>
                <w:lang w:val="en-IN"/>
              </w:rPr>
            </w:pPr>
            <w:r w:rsidRPr="00DB2ECC">
              <w:rPr>
                <w:lang w:val="en-IN"/>
              </w:rPr>
              <w:t>Sender to receiver information</w:t>
            </w:r>
          </w:p>
        </w:tc>
        <w:tc>
          <w:tcPr>
            <w:tcW w:w="4120" w:type="dxa"/>
            <w:hideMark/>
          </w:tcPr>
          <w:p w14:paraId="770DB1E9" w14:textId="77777777" w:rsidR="006C086F" w:rsidRPr="00DB2ECC" w:rsidRDefault="006C086F" w:rsidP="00807245">
            <w:pPr>
              <w:pStyle w:val="TableText"/>
              <w:rPr>
                <w:lang w:val="en-IN"/>
              </w:rPr>
            </w:pPr>
            <w:r w:rsidRPr="00DB2ECC">
              <w:rPr>
                <w:lang w:val="en-IN"/>
              </w:rPr>
              <w:t>If present in the message - Mapped to an action item with text 'Requires attention'</w:t>
            </w:r>
          </w:p>
        </w:tc>
      </w:tr>
      <w:tr w:rsidR="006C086F" w:rsidRPr="00DB2ECC" w14:paraId="2EFE64D8"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87" w:type="dxa"/>
            <w:hideMark/>
          </w:tcPr>
          <w:p w14:paraId="3DC3E5E3" w14:textId="77777777" w:rsidR="006C086F" w:rsidRPr="00DB2ECC" w:rsidRDefault="006C086F" w:rsidP="00807245">
            <w:pPr>
              <w:pStyle w:val="TableText"/>
              <w:rPr>
                <w:lang w:val="en-IN"/>
              </w:rPr>
            </w:pPr>
            <w:r w:rsidRPr="00DB2ECC">
              <w:rPr>
                <w:lang w:val="en-IN"/>
              </w:rPr>
              <w:t>23X</w:t>
            </w:r>
          </w:p>
        </w:tc>
        <w:tc>
          <w:tcPr>
            <w:tcW w:w="4109" w:type="dxa"/>
            <w:hideMark/>
          </w:tcPr>
          <w:p w14:paraId="1F56FF0C" w14:textId="77777777" w:rsidR="006C086F" w:rsidRPr="00DB2ECC" w:rsidRDefault="006C086F" w:rsidP="00807245">
            <w:pPr>
              <w:pStyle w:val="TableText"/>
              <w:rPr>
                <w:lang w:val="en-IN"/>
              </w:rPr>
            </w:pPr>
            <w:r w:rsidRPr="00DB2ECC">
              <w:rPr>
                <w:lang w:val="en-IN"/>
              </w:rPr>
              <w:t>File identification</w:t>
            </w:r>
          </w:p>
        </w:tc>
        <w:tc>
          <w:tcPr>
            <w:tcW w:w="4120" w:type="dxa"/>
            <w:hideMark/>
          </w:tcPr>
          <w:p w14:paraId="67833112" w14:textId="77777777" w:rsidR="006C086F" w:rsidRPr="00DB2ECC" w:rsidRDefault="006C086F" w:rsidP="00807245">
            <w:pPr>
              <w:pStyle w:val="TableText"/>
              <w:rPr>
                <w:lang w:val="en-IN"/>
              </w:rPr>
            </w:pPr>
            <w:r w:rsidRPr="00DB2ECC">
              <w:rPr>
                <w:lang w:val="en-IN"/>
              </w:rPr>
              <w:t>Mapped to Attached documents</w:t>
            </w:r>
          </w:p>
        </w:tc>
      </w:tr>
    </w:tbl>
    <w:p w14:paraId="20D7F903" w14:textId="77777777" w:rsidR="000D3507" w:rsidRDefault="000D3507" w:rsidP="000D3507">
      <w:pPr>
        <w:pStyle w:val="Heading3"/>
      </w:pPr>
      <w:bookmarkStart w:id="195" w:name="_Toc40607137"/>
      <w:bookmarkStart w:id="196" w:name="_Toc160048722"/>
      <w:r>
        <w:t>MT786 - Guarantee/Standby LC Demand Refusal</w:t>
      </w:r>
      <w:bookmarkEnd w:id="195"/>
      <w:bookmarkEnd w:id="196"/>
    </w:p>
    <w:p w14:paraId="1878BD70" w14:textId="68ABB439" w:rsidR="000D3507" w:rsidRDefault="000D3507" w:rsidP="000D3507">
      <w:pPr>
        <w:pStyle w:val="BodyText"/>
      </w:pPr>
      <w:r>
        <w:rPr>
          <w:rFonts w:ascii="Segoe UI" w:eastAsia="Times New Roman" w:hAnsi="Segoe UI" w:cs="Segoe UI"/>
          <w:color w:val="172B4D"/>
          <w:sz w:val="21"/>
          <w:szCs w:val="21"/>
          <w:lang w:val="en-GB" w:eastAsia="en-GB"/>
        </w:rPr>
        <w:t xml:space="preserve">The </w:t>
      </w:r>
      <w:r>
        <w:t>MT78</w:t>
      </w:r>
      <w:r w:rsidR="00395D68">
        <w:t>6</w:t>
      </w:r>
      <w:r>
        <w:t xml:space="preserve"> - Guarantee/Standby LC Demand refusal is received from the Issuing or Advising bank from bank and mapped to the Issued undertaking – O/S Claim event.</w:t>
      </w:r>
    </w:p>
    <w:tbl>
      <w:tblPr>
        <w:tblStyle w:val="TableGridHeader161"/>
        <w:tblW w:w="0" w:type="auto"/>
        <w:tblLook w:val="04A0" w:firstRow="1" w:lastRow="0" w:firstColumn="1" w:lastColumn="0" w:noHBand="0" w:noVBand="1"/>
      </w:tblPr>
      <w:tblGrid>
        <w:gridCol w:w="1054"/>
        <w:gridCol w:w="3975"/>
        <w:gridCol w:w="3987"/>
      </w:tblGrid>
      <w:tr w:rsidR="002A470B" w:rsidRPr="009F1671" w14:paraId="3D1EDD4E" w14:textId="77777777" w:rsidTr="00EC1A02">
        <w:trPr>
          <w:cnfStyle w:val="100000000000" w:firstRow="1" w:lastRow="0" w:firstColumn="0" w:lastColumn="0" w:oddVBand="0" w:evenVBand="0" w:oddHBand="0" w:evenHBand="0" w:firstRowFirstColumn="0" w:firstRowLastColumn="0" w:lastRowFirstColumn="0" w:lastRowLastColumn="0"/>
          <w:trHeight w:val="300"/>
          <w:tblHeader/>
        </w:trPr>
        <w:tc>
          <w:tcPr>
            <w:tcW w:w="1054" w:type="dxa"/>
            <w:hideMark/>
          </w:tcPr>
          <w:p w14:paraId="43C8C7E8" w14:textId="77777777" w:rsidR="002A470B" w:rsidRPr="004A4CE7" w:rsidRDefault="002A470B" w:rsidP="00EC1A02">
            <w:pPr>
              <w:pStyle w:val="TableHead"/>
              <w:rPr>
                <w:lang w:val="en-GB"/>
              </w:rPr>
            </w:pPr>
            <w:r w:rsidRPr="004A4CE7">
              <w:rPr>
                <w:lang w:val="en-GB"/>
              </w:rPr>
              <w:t>Tag</w:t>
            </w:r>
          </w:p>
        </w:tc>
        <w:tc>
          <w:tcPr>
            <w:tcW w:w="3975" w:type="dxa"/>
            <w:hideMark/>
          </w:tcPr>
          <w:p w14:paraId="08A9E394" w14:textId="77777777" w:rsidR="002A470B" w:rsidRPr="004A4CE7" w:rsidRDefault="002A470B" w:rsidP="00EC1A02">
            <w:pPr>
              <w:pStyle w:val="TableHead"/>
              <w:rPr>
                <w:lang w:val="en-GB"/>
              </w:rPr>
            </w:pPr>
            <w:r w:rsidRPr="004A4CE7">
              <w:rPr>
                <w:lang w:val="en-GB"/>
              </w:rPr>
              <w:t>Field name</w:t>
            </w:r>
          </w:p>
        </w:tc>
        <w:tc>
          <w:tcPr>
            <w:tcW w:w="3987" w:type="dxa"/>
            <w:hideMark/>
          </w:tcPr>
          <w:p w14:paraId="788C6580" w14:textId="77777777" w:rsidR="002A470B" w:rsidRPr="004A4CE7" w:rsidRDefault="002A470B" w:rsidP="00EC1A02">
            <w:pPr>
              <w:pStyle w:val="TableHead"/>
              <w:rPr>
                <w:lang w:val="en-GB"/>
              </w:rPr>
            </w:pPr>
            <w:r w:rsidRPr="004A4CE7">
              <w:rPr>
                <w:lang w:val="en-GB"/>
              </w:rPr>
              <w:t>Mapped From</w:t>
            </w:r>
          </w:p>
        </w:tc>
      </w:tr>
      <w:tr w:rsidR="002A470B" w:rsidRPr="009F1671" w14:paraId="523BC10C"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054" w:type="dxa"/>
            <w:hideMark/>
          </w:tcPr>
          <w:p w14:paraId="641CD246" w14:textId="77777777" w:rsidR="002A470B" w:rsidRPr="009F1671" w:rsidRDefault="002A470B" w:rsidP="00EC1A02">
            <w:pPr>
              <w:pStyle w:val="TableText"/>
              <w:rPr>
                <w:lang w:val="en-GB"/>
              </w:rPr>
            </w:pPr>
            <w:r w:rsidRPr="009F1671">
              <w:rPr>
                <w:lang w:val="en-GB"/>
              </w:rPr>
              <w:t> </w:t>
            </w:r>
          </w:p>
        </w:tc>
        <w:tc>
          <w:tcPr>
            <w:tcW w:w="3975" w:type="dxa"/>
            <w:hideMark/>
          </w:tcPr>
          <w:p w14:paraId="40BBB892" w14:textId="77777777" w:rsidR="002A470B" w:rsidRPr="009F1671" w:rsidRDefault="002A470B" w:rsidP="00EC1A02">
            <w:pPr>
              <w:pStyle w:val="TableText"/>
              <w:rPr>
                <w:lang w:val="en-GB"/>
              </w:rPr>
            </w:pPr>
            <w:r w:rsidRPr="009F1671">
              <w:t>Sender</w:t>
            </w:r>
          </w:p>
        </w:tc>
        <w:tc>
          <w:tcPr>
            <w:tcW w:w="3987" w:type="dxa"/>
            <w:hideMark/>
          </w:tcPr>
          <w:p w14:paraId="7CA49D84" w14:textId="77777777" w:rsidR="002A470B" w:rsidRPr="009F1671" w:rsidRDefault="002A470B" w:rsidP="00EC1A02">
            <w:pPr>
              <w:pStyle w:val="TableText"/>
              <w:rPr>
                <w:lang w:val="en-GB"/>
              </w:rPr>
            </w:pPr>
            <w:r w:rsidRPr="009F1671">
              <w:t xml:space="preserve">Used to determine associated master </w:t>
            </w:r>
          </w:p>
        </w:tc>
      </w:tr>
      <w:tr w:rsidR="002A470B" w:rsidRPr="009F1671" w14:paraId="3C3C4805"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054" w:type="dxa"/>
            <w:hideMark/>
          </w:tcPr>
          <w:p w14:paraId="5969B902" w14:textId="77777777" w:rsidR="002A470B" w:rsidRPr="009F1671" w:rsidRDefault="002A470B" w:rsidP="00EC1A02">
            <w:pPr>
              <w:pStyle w:val="TableText"/>
              <w:rPr>
                <w:lang w:val="en-GB"/>
              </w:rPr>
            </w:pPr>
            <w:r w:rsidRPr="009F1671">
              <w:rPr>
                <w:lang w:val="en-GB"/>
              </w:rPr>
              <w:t> </w:t>
            </w:r>
          </w:p>
        </w:tc>
        <w:tc>
          <w:tcPr>
            <w:tcW w:w="3975" w:type="dxa"/>
            <w:hideMark/>
          </w:tcPr>
          <w:p w14:paraId="47EB5ECA" w14:textId="77777777" w:rsidR="002A470B" w:rsidRPr="009F1671" w:rsidRDefault="002A470B" w:rsidP="00EC1A02">
            <w:pPr>
              <w:pStyle w:val="TableText"/>
              <w:rPr>
                <w:lang w:val="en-GB"/>
              </w:rPr>
            </w:pPr>
            <w:r w:rsidRPr="009F1671">
              <w:t>Receiver</w:t>
            </w:r>
          </w:p>
        </w:tc>
        <w:tc>
          <w:tcPr>
            <w:tcW w:w="3987" w:type="dxa"/>
            <w:hideMark/>
          </w:tcPr>
          <w:p w14:paraId="2BA035CA" w14:textId="77777777" w:rsidR="002A470B" w:rsidRPr="009F1671" w:rsidRDefault="002A470B" w:rsidP="00EC1A02">
            <w:pPr>
              <w:pStyle w:val="TableText"/>
              <w:rPr>
                <w:lang w:val="en-GB"/>
              </w:rPr>
            </w:pPr>
            <w:r w:rsidRPr="009F1671">
              <w:t>Used to determine receiver behalf of branch</w:t>
            </w:r>
          </w:p>
        </w:tc>
      </w:tr>
      <w:tr w:rsidR="002A470B" w:rsidRPr="009F1671" w14:paraId="370BCFDD"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054" w:type="dxa"/>
            <w:hideMark/>
          </w:tcPr>
          <w:p w14:paraId="6FA3C626" w14:textId="77777777" w:rsidR="002A470B" w:rsidRPr="009F1671" w:rsidRDefault="002A470B" w:rsidP="00EC1A02">
            <w:pPr>
              <w:pStyle w:val="TableText"/>
              <w:rPr>
                <w:lang w:val="en-GB"/>
              </w:rPr>
            </w:pPr>
            <w:r w:rsidRPr="009F1671">
              <w:t>20</w:t>
            </w:r>
          </w:p>
        </w:tc>
        <w:tc>
          <w:tcPr>
            <w:tcW w:w="3975" w:type="dxa"/>
            <w:hideMark/>
          </w:tcPr>
          <w:p w14:paraId="78F593F1" w14:textId="77777777" w:rsidR="002A470B" w:rsidRPr="009F1671" w:rsidRDefault="002A470B" w:rsidP="00EC1A02">
            <w:pPr>
              <w:pStyle w:val="TableText"/>
              <w:rPr>
                <w:lang w:val="en-GB"/>
              </w:rPr>
            </w:pPr>
            <w:r w:rsidRPr="009F1671">
              <w:t>Undertaking number</w:t>
            </w:r>
          </w:p>
        </w:tc>
        <w:tc>
          <w:tcPr>
            <w:tcW w:w="3987" w:type="dxa"/>
            <w:hideMark/>
          </w:tcPr>
          <w:p w14:paraId="00397360" w14:textId="77777777" w:rsidR="002A470B" w:rsidRPr="009F1671" w:rsidRDefault="002A470B" w:rsidP="00EC1A02">
            <w:pPr>
              <w:pStyle w:val="TableText"/>
              <w:rPr>
                <w:lang w:val="en-GB"/>
              </w:rPr>
            </w:pPr>
            <w:r w:rsidRPr="009F1671">
              <w:t>Used to find matching master record</w:t>
            </w:r>
          </w:p>
        </w:tc>
      </w:tr>
      <w:tr w:rsidR="002A470B" w:rsidRPr="009F1671" w14:paraId="2B0B37C4"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054" w:type="dxa"/>
            <w:hideMark/>
          </w:tcPr>
          <w:p w14:paraId="5B322EA5" w14:textId="77777777" w:rsidR="002A470B" w:rsidRPr="009F1671" w:rsidRDefault="002A470B" w:rsidP="00EC1A02">
            <w:pPr>
              <w:pStyle w:val="TableText"/>
              <w:rPr>
                <w:lang w:val="en-GB"/>
              </w:rPr>
            </w:pPr>
            <w:r w:rsidRPr="009F1671">
              <w:t>21</w:t>
            </w:r>
          </w:p>
        </w:tc>
        <w:tc>
          <w:tcPr>
            <w:tcW w:w="3975" w:type="dxa"/>
            <w:hideMark/>
          </w:tcPr>
          <w:p w14:paraId="2F34649B" w14:textId="77777777" w:rsidR="002A470B" w:rsidRPr="009F1671" w:rsidRDefault="002A470B" w:rsidP="00EC1A02">
            <w:pPr>
              <w:pStyle w:val="TableText"/>
              <w:rPr>
                <w:lang w:val="en-GB"/>
              </w:rPr>
            </w:pPr>
            <w:r w:rsidRPr="009F1671">
              <w:t>Beneficiary reference number</w:t>
            </w:r>
          </w:p>
        </w:tc>
        <w:tc>
          <w:tcPr>
            <w:tcW w:w="3987" w:type="dxa"/>
            <w:hideMark/>
          </w:tcPr>
          <w:p w14:paraId="08046108" w14:textId="77777777" w:rsidR="002A470B" w:rsidRPr="009F1671" w:rsidRDefault="002A470B" w:rsidP="00EC1A02">
            <w:pPr>
              <w:pStyle w:val="TableText"/>
              <w:rPr>
                <w:lang w:val="en-GB"/>
              </w:rPr>
            </w:pPr>
            <w:r w:rsidRPr="009F1671">
              <w:t>Used to determine associated master</w:t>
            </w:r>
          </w:p>
        </w:tc>
      </w:tr>
      <w:tr w:rsidR="002A470B" w:rsidRPr="009F1671" w14:paraId="17CD7413"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054" w:type="dxa"/>
            <w:hideMark/>
          </w:tcPr>
          <w:p w14:paraId="68671518" w14:textId="77777777" w:rsidR="002A470B" w:rsidRPr="009F1671" w:rsidRDefault="002A470B" w:rsidP="00EC1A02">
            <w:pPr>
              <w:pStyle w:val="TableText"/>
              <w:rPr>
                <w:lang w:val="en-GB"/>
              </w:rPr>
            </w:pPr>
            <w:r w:rsidRPr="009F1671">
              <w:t>52a (A or D)</w:t>
            </w:r>
          </w:p>
        </w:tc>
        <w:tc>
          <w:tcPr>
            <w:tcW w:w="3975" w:type="dxa"/>
            <w:hideMark/>
          </w:tcPr>
          <w:p w14:paraId="55A13114" w14:textId="77777777" w:rsidR="002A470B" w:rsidRPr="009F1671" w:rsidRDefault="002A470B" w:rsidP="00EC1A02">
            <w:pPr>
              <w:pStyle w:val="TableText"/>
              <w:rPr>
                <w:lang w:val="en-GB"/>
              </w:rPr>
            </w:pPr>
            <w:r w:rsidRPr="009F1671">
              <w:t>Issuer</w:t>
            </w:r>
          </w:p>
        </w:tc>
        <w:tc>
          <w:tcPr>
            <w:tcW w:w="3987" w:type="dxa"/>
            <w:hideMark/>
          </w:tcPr>
          <w:p w14:paraId="23E4B3AB" w14:textId="77777777" w:rsidR="002A470B" w:rsidRPr="009F1671" w:rsidRDefault="002A470B" w:rsidP="00EC1A02">
            <w:pPr>
              <w:pStyle w:val="TableText"/>
              <w:rPr>
                <w:lang w:val="en-GB"/>
              </w:rPr>
            </w:pPr>
            <w:r w:rsidRPr="009F1671">
              <w:t>Not mapped</w:t>
            </w:r>
          </w:p>
        </w:tc>
      </w:tr>
      <w:tr w:rsidR="002A470B" w:rsidRPr="009F1671" w14:paraId="73ACDE10"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054" w:type="dxa"/>
            <w:hideMark/>
          </w:tcPr>
          <w:p w14:paraId="3FEAC549" w14:textId="77777777" w:rsidR="002A470B" w:rsidRPr="009F1671" w:rsidRDefault="002A470B" w:rsidP="00EC1A02">
            <w:pPr>
              <w:pStyle w:val="TableText"/>
              <w:rPr>
                <w:lang w:val="en-GB"/>
              </w:rPr>
            </w:pPr>
            <w:r w:rsidRPr="009F1671">
              <w:t>30</w:t>
            </w:r>
          </w:p>
        </w:tc>
        <w:tc>
          <w:tcPr>
            <w:tcW w:w="3975" w:type="dxa"/>
            <w:hideMark/>
          </w:tcPr>
          <w:p w14:paraId="2C9F46D4" w14:textId="77777777" w:rsidR="002A470B" w:rsidRPr="009F1671" w:rsidRDefault="002A470B" w:rsidP="00EC1A02">
            <w:pPr>
              <w:pStyle w:val="TableText"/>
              <w:rPr>
                <w:lang w:val="en-GB"/>
              </w:rPr>
            </w:pPr>
            <w:r w:rsidRPr="009F1671">
              <w:t>Demand submission date</w:t>
            </w:r>
          </w:p>
        </w:tc>
        <w:tc>
          <w:tcPr>
            <w:tcW w:w="3987" w:type="dxa"/>
            <w:hideMark/>
          </w:tcPr>
          <w:p w14:paraId="756D0D87" w14:textId="77777777" w:rsidR="002A470B" w:rsidRPr="009F1671" w:rsidRDefault="002A470B" w:rsidP="00EC1A02">
            <w:pPr>
              <w:pStyle w:val="TableText"/>
              <w:rPr>
                <w:lang w:val="en-GB"/>
              </w:rPr>
            </w:pPr>
            <w:r w:rsidRPr="009F1671">
              <w:t>Original submission date </w:t>
            </w:r>
          </w:p>
        </w:tc>
      </w:tr>
      <w:tr w:rsidR="002A470B" w:rsidRPr="009F1671" w14:paraId="7DC6C400"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054" w:type="dxa"/>
            <w:hideMark/>
          </w:tcPr>
          <w:p w14:paraId="49D00CEA" w14:textId="77777777" w:rsidR="002A470B" w:rsidRPr="009F1671" w:rsidRDefault="002A470B" w:rsidP="00EC1A02">
            <w:pPr>
              <w:pStyle w:val="TableText"/>
              <w:rPr>
                <w:lang w:val="en-GB"/>
              </w:rPr>
            </w:pPr>
            <w:r w:rsidRPr="009F1671">
              <w:t>32B</w:t>
            </w:r>
          </w:p>
        </w:tc>
        <w:tc>
          <w:tcPr>
            <w:tcW w:w="3975" w:type="dxa"/>
            <w:hideMark/>
          </w:tcPr>
          <w:p w14:paraId="4D8C45A6" w14:textId="77777777" w:rsidR="002A470B" w:rsidRPr="009F1671" w:rsidRDefault="002A470B" w:rsidP="00EC1A02">
            <w:pPr>
              <w:pStyle w:val="TableText"/>
              <w:rPr>
                <w:lang w:val="en-GB"/>
              </w:rPr>
            </w:pPr>
            <w:r w:rsidRPr="009F1671">
              <w:t>Demand amount</w:t>
            </w:r>
          </w:p>
        </w:tc>
        <w:tc>
          <w:tcPr>
            <w:tcW w:w="3987" w:type="dxa"/>
            <w:hideMark/>
          </w:tcPr>
          <w:p w14:paraId="1958C693" w14:textId="77777777" w:rsidR="002A470B" w:rsidRPr="009F1671" w:rsidRDefault="002A470B" w:rsidP="00EC1A02">
            <w:pPr>
              <w:pStyle w:val="TableText"/>
              <w:rPr>
                <w:lang w:val="en-GB"/>
              </w:rPr>
            </w:pPr>
            <w:r w:rsidRPr="009F1671">
              <w:t>The Original demand amount</w:t>
            </w:r>
          </w:p>
        </w:tc>
      </w:tr>
      <w:tr w:rsidR="002A470B" w:rsidRPr="009F1671" w14:paraId="418740F7"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054" w:type="dxa"/>
            <w:hideMark/>
          </w:tcPr>
          <w:p w14:paraId="4D5A2298" w14:textId="77777777" w:rsidR="002A470B" w:rsidRPr="009F1671" w:rsidRDefault="002A470B" w:rsidP="00EC1A02">
            <w:pPr>
              <w:pStyle w:val="TableText"/>
              <w:rPr>
                <w:lang w:val="en-GB"/>
              </w:rPr>
            </w:pPr>
            <w:r w:rsidRPr="009F1671">
              <w:t>77J</w:t>
            </w:r>
          </w:p>
        </w:tc>
        <w:tc>
          <w:tcPr>
            <w:tcW w:w="3975" w:type="dxa"/>
            <w:hideMark/>
          </w:tcPr>
          <w:p w14:paraId="15EDFEF5" w14:textId="77777777" w:rsidR="002A470B" w:rsidRPr="009F1671" w:rsidRDefault="002A470B" w:rsidP="00EC1A02">
            <w:pPr>
              <w:pStyle w:val="TableText"/>
              <w:rPr>
                <w:lang w:val="en-GB"/>
              </w:rPr>
            </w:pPr>
            <w:r w:rsidRPr="009F1671">
              <w:t>Reason for refusal (70x50z)</w:t>
            </w:r>
          </w:p>
        </w:tc>
        <w:tc>
          <w:tcPr>
            <w:tcW w:w="3987" w:type="dxa"/>
            <w:hideMark/>
          </w:tcPr>
          <w:p w14:paraId="665AB965" w14:textId="77777777" w:rsidR="002A470B" w:rsidRPr="009F1671" w:rsidRDefault="002A470B" w:rsidP="00EC1A02">
            <w:pPr>
              <w:pStyle w:val="TableText"/>
              <w:rPr>
                <w:lang w:val="en-GB"/>
              </w:rPr>
            </w:pPr>
            <w:r w:rsidRPr="009F1671">
              <w:t>Reasons for refusal</w:t>
            </w:r>
          </w:p>
        </w:tc>
      </w:tr>
      <w:tr w:rsidR="002A470B" w:rsidRPr="009F1671" w14:paraId="0F11A4B1" w14:textId="77777777" w:rsidTr="00A25D96">
        <w:trPr>
          <w:cnfStyle w:val="000000100000" w:firstRow="0" w:lastRow="0" w:firstColumn="0" w:lastColumn="0" w:oddVBand="0" w:evenVBand="0" w:oddHBand="1" w:evenHBand="0" w:firstRowFirstColumn="0" w:firstRowLastColumn="0" w:lastRowFirstColumn="0" w:lastRowLastColumn="0"/>
          <w:trHeight w:val="2628"/>
        </w:trPr>
        <w:tc>
          <w:tcPr>
            <w:tcW w:w="1054" w:type="dxa"/>
            <w:hideMark/>
          </w:tcPr>
          <w:p w14:paraId="7CD4256F" w14:textId="77777777" w:rsidR="002A470B" w:rsidRPr="009F1671" w:rsidRDefault="002A470B" w:rsidP="00EC1A02">
            <w:pPr>
              <w:pStyle w:val="TableText"/>
              <w:rPr>
                <w:lang w:val="en-GB"/>
              </w:rPr>
            </w:pPr>
            <w:r w:rsidRPr="009F1671">
              <w:t>77B </w:t>
            </w:r>
          </w:p>
        </w:tc>
        <w:tc>
          <w:tcPr>
            <w:tcW w:w="3975" w:type="dxa"/>
            <w:hideMark/>
          </w:tcPr>
          <w:p w14:paraId="71AD0E21" w14:textId="77777777" w:rsidR="002A470B" w:rsidRPr="009F1671" w:rsidRDefault="002A470B" w:rsidP="00EC1A02">
            <w:pPr>
              <w:pStyle w:val="TableText"/>
              <w:rPr>
                <w:lang w:val="en-GB"/>
              </w:rPr>
            </w:pPr>
            <w:r w:rsidRPr="009F1671">
              <w:t>Disposal of documents (3x35)</w:t>
            </w:r>
          </w:p>
        </w:tc>
        <w:tc>
          <w:tcPr>
            <w:tcW w:w="3987" w:type="dxa"/>
            <w:hideMark/>
          </w:tcPr>
          <w:p w14:paraId="1703FD1B" w14:textId="77777777" w:rsidR="002A470B" w:rsidRPr="009F1671" w:rsidRDefault="002A470B" w:rsidP="00EC1A02">
            <w:pPr>
              <w:pStyle w:val="TableText"/>
              <w:rPr>
                <w:lang w:val="en-GB"/>
              </w:rPr>
            </w:pPr>
            <w:r w:rsidRPr="009F1671">
              <w:rPr>
                <w:lang w:val="en-GB"/>
              </w:rPr>
              <w:t>Disposal of documents dropdown and narrative</w:t>
            </w:r>
            <w:r w:rsidRPr="009F1671">
              <w:rPr>
                <w:lang w:val="en-GB"/>
              </w:rPr>
              <w:br/>
              <w:t xml:space="preserve">If the disposal is structured as /Codeword/ text the value should be used to set the dropdown as </w:t>
            </w:r>
            <w:r w:rsidRPr="009F1671">
              <w:rPr>
                <w:lang w:val="en-GB"/>
              </w:rPr>
              <w:br/>
              <w:t>• HOLD - Hold</w:t>
            </w:r>
            <w:r w:rsidRPr="009F1671">
              <w:rPr>
                <w:lang w:val="en-GB"/>
              </w:rPr>
              <w:br/>
              <w:t>• NOTIFY - Notify</w:t>
            </w:r>
            <w:r w:rsidRPr="009F1671">
              <w:rPr>
                <w:lang w:val="en-GB"/>
              </w:rPr>
              <w:br/>
              <w:t>• PREVINST – Previous instructions</w:t>
            </w:r>
            <w:r w:rsidRPr="009F1671">
              <w:rPr>
                <w:lang w:val="en-GB"/>
              </w:rPr>
              <w:br/>
              <w:t>• RETURN - Return</w:t>
            </w:r>
            <w:r w:rsidRPr="009F1671">
              <w:rPr>
                <w:lang w:val="en-GB"/>
              </w:rPr>
              <w:br/>
              <w:t>If there is no code word or the code word does not match, the entire text is mapped to the disposal of documents text field</w:t>
            </w:r>
          </w:p>
        </w:tc>
      </w:tr>
      <w:tr w:rsidR="002A470B" w:rsidRPr="009F1671" w14:paraId="4FEBAF96"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054" w:type="dxa"/>
            <w:hideMark/>
          </w:tcPr>
          <w:p w14:paraId="32E7D066" w14:textId="77777777" w:rsidR="002A470B" w:rsidRPr="009F1671" w:rsidRDefault="002A470B" w:rsidP="00EC1A02">
            <w:pPr>
              <w:pStyle w:val="TableText"/>
              <w:rPr>
                <w:lang w:val="en-GB"/>
              </w:rPr>
            </w:pPr>
            <w:r w:rsidRPr="009F1671">
              <w:t>72Z</w:t>
            </w:r>
          </w:p>
        </w:tc>
        <w:tc>
          <w:tcPr>
            <w:tcW w:w="3975" w:type="dxa"/>
            <w:hideMark/>
          </w:tcPr>
          <w:p w14:paraId="0232B871" w14:textId="77777777" w:rsidR="002A470B" w:rsidRPr="009F1671" w:rsidRDefault="002A470B" w:rsidP="00EC1A02">
            <w:pPr>
              <w:pStyle w:val="TableText"/>
              <w:rPr>
                <w:lang w:val="en-GB"/>
              </w:rPr>
            </w:pPr>
            <w:r w:rsidRPr="009F1671">
              <w:t>Sender to receiver details</w:t>
            </w:r>
          </w:p>
        </w:tc>
        <w:tc>
          <w:tcPr>
            <w:tcW w:w="3987" w:type="dxa"/>
            <w:hideMark/>
          </w:tcPr>
          <w:p w14:paraId="6EDA834A" w14:textId="77777777" w:rsidR="002A470B" w:rsidRPr="009F1671" w:rsidRDefault="002A470B" w:rsidP="00EC1A02">
            <w:pPr>
              <w:pStyle w:val="TableText"/>
              <w:rPr>
                <w:lang w:val="en-GB"/>
              </w:rPr>
            </w:pPr>
            <w:r w:rsidRPr="009F1671">
              <w:rPr>
                <w:lang w:val="en-GB"/>
              </w:rPr>
              <w:t>Notes from presenter</w:t>
            </w:r>
          </w:p>
        </w:tc>
      </w:tr>
      <w:tr w:rsidR="002A470B" w:rsidRPr="009F1671" w14:paraId="099D4A4B"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054" w:type="dxa"/>
            <w:hideMark/>
          </w:tcPr>
          <w:p w14:paraId="1FBBE815" w14:textId="77777777" w:rsidR="002A470B" w:rsidRPr="009F1671" w:rsidRDefault="002A470B" w:rsidP="00EC1A02">
            <w:pPr>
              <w:pStyle w:val="TableText"/>
              <w:rPr>
                <w:lang w:val="en-GB"/>
              </w:rPr>
            </w:pPr>
            <w:r w:rsidRPr="009F1671">
              <w:t>23X</w:t>
            </w:r>
          </w:p>
        </w:tc>
        <w:tc>
          <w:tcPr>
            <w:tcW w:w="3975" w:type="dxa"/>
            <w:hideMark/>
          </w:tcPr>
          <w:p w14:paraId="06C33843" w14:textId="77777777" w:rsidR="002A470B" w:rsidRPr="009F1671" w:rsidRDefault="002A470B" w:rsidP="00EC1A02">
            <w:pPr>
              <w:pStyle w:val="TableText"/>
              <w:rPr>
                <w:lang w:val="en-GB"/>
              </w:rPr>
            </w:pPr>
            <w:r w:rsidRPr="009F1671">
              <w:t>File identification</w:t>
            </w:r>
          </w:p>
        </w:tc>
        <w:tc>
          <w:tcPr>
            <w:tcW w:w="3987" w:type="dxa"/>
            <w:hideMark/>
          </w:tcPr>
          <w:p w14:paraId="0A521286" w14:textId="77777777" w:rsidR="002A470B" w:rsidRPr="009F1671" w:rsidRDefault="002A470B" w:rsidP="00EC1A02">
            <w:pPr>
              <w:pStyle w:val="TableText"/>
              <w:rPr>
                <w:lang w:val="en-GB"/>
              </w:rPr>
            </w:pPr>
            <w:r w:rsidRPr="009F1671">
              <w:t> Mapped to Attached documents</w:t>
            </w:r>
          </w:p>
        </w:tc>
      </w:tr>
    </w:tbl>
    <w:p w14:paraId="5383B9A4" w14:textId="77777777" w:rsidR="000D3507" w:rsidRDefault="000D3507" w:rsidP="000D3507">
      <w:pPr>
        <w:pStyle w:val="Heading3"/>
      </w:pPr>
      <w:bookmarkStart w:id="197" w:name="_Toc40607138"/>
      <w:bookmarkStart w:id="198" w:name="_Toc160048723"/>
      <w:r>
        <w:t>MT787 – Guarantee/Standby LC Amendment response -AMEND</w:t>
      </w:r>
      <w:bookmarkEnd w:id="197"/>
      <w:bookmarkEnd w:id="198"/>
    </w:p>
    <w:p w14:paraId="5FCAAA32" w14:textId="2A8305F9" w:rsidR="000D3507" w:rsidRPr="00046240" w:rsidRDefault="000D3507" w:rsidP="00046240">
      <w:pPr>
        <w:pStyle w:val="BodyText"/>
        <w:rPr>
          <w:lang w:eastAsia="en-GB"/>
        </w:rPr>
      </w:pPr>
      <w:r w:rsidRPr="00175A81">
        <w:rPr>
          <w:lang w:eastAsia="en-GB"/>
        </w:rPr>
        <w:t>This message is received in response to a</w:t>
      </w:r>
      <w:r>
        <w:rPr>
          <w:lang w:eastAsia="en-GB"/>
        </w:rPr>
        <w:t>n</w:t>
      </w:r>
      <w:r w:rsidRPr="00175A81">
        <w:rPr>
          <w:lang w:eastAsia="en-GB"/>
        </w:rPr>
        <w:t xml:space="preserve"> Issued Undertaking </w:t>
      </w:r>
      <w:r>
        <w:rPr>
          <w:lang w:eastAsia="en-GB"/>
        </w:rPr>
        <w:t xml:space="preserve">Amend </w:t>
      </w:r>
      <w:r w:rsidRPr="00175A81">
        <w:rPr>
          <w:lang w:eastAsia="en-GB"/>
        </w:rPr>
        <w:t>request</w:t>
      </w:r>
      <w:r>
        <w:rPr>
          <w:lang w:eastAsia="en-GB"/>
        </w:rPr>
        <w:t xml:space="preserve"> and </w:t>
      </w:r>
      <w:r w:rsidRPr="00175A81">
        <w:rPr>
          <w:lang w:eastAsia="en-GB"/>
        </w:rPr>
        <w:t xml:space="preserve">creates a Beneficiary Response to </w:t>
      </w:r>
      <w:r>
        <w:rPr>
          <w:lang w:eastAsia="en-GB"/>
        </w:rPr>
        <w:t>Amend</w:t>
      </w:r>
      <w:r w:rsidR="00046240">
        <w:rPr>
          <w:lang w:eastAsia="en-GB"/>
        </w:rPr>
        <w:t>.</w:t>
      </w:r>
    </w:p>
    <w:tbl>
      <w:tblPr>
        <w:tblStyle w:val="TableGridHeader168"/>
        <w:tblW w:w="0" w:type="auto"/>
        <w:tblLook w:val="04A0" w:firstRow="1" w:lastRow="0" w:firstColumn="1" w:lastColumn="0" w:noHBand="0" w:noVBand="1"/>
      </w:tblPr>
      <w:tblGrid>
        <w:gridCol w:w="784"/>
        <w:gridCol w:w="3351"/>
        <w:gridCol w:w="4881"/>
      </w:tblGrid>
      <w:tr w:rsidR="00812C27" w:rsidRPr="00D53FA3" w14:paraId="4D5F3E43" w14:textId="77777777" w:rsidTr="00CD060D">
        <w:trPr>
          <w:cnfStyle w:val="100000000000" w:firstRow="1" w:lastRow="0" w:firstColumn="0" w:lastColumn="0" w:oddVBand="0" w:evenVBand="0" w:oddHBand="0" w:evenHBand="0" w:firstRowFirstColumn="0" w:firstRowLastColumn="0" w:lastRowFirstColumn="0" w:lastRowLastColumn="0"/>
          <w:trHeight w:val="300"/>
          <w:tblHeader/>
        </w:trPr>
        <w:tc>
          <w:tcPr>
            <w:tcW w:w="784" w:type="dxa"/>
            <w:hideMark/>
          </w:tcPr>
          <w:p w14:paraId="46C86E03" w14:textId="77777777" w:rsidR="00812C27" w:rsidRPr="00175B8E" w:rsidRDefault="00812C27" w:rsidP="00CD060D">
            <w:pPr>
              <w:pStyle w:val="TableHead"/>
            </w:pPr>
            <w:r w:rsidRPr="00175B8E">
              <w:t>Tag</w:t>
            </w:r>
          </w:p>
        </w:tc>
        <w:tc>
          <w:tcPr>
            <w:tcW w:w="3351" w:type="dxa"/>
            <w:hideMark/>
          </w:tcPr>
          <w:p w14:paraId="12314ACD" w14:textId="77777777" w:rsidR="00812C27" w:rsidRPr="00175B8E" w:rsidRDefault="00812C27" w:rsidP="00CD060D">
            <w:pPr>
              <w:pStyle w:val="TableHead"/>
            </w:pPr>
            <w:r w:rsidRPr="00175B8E">
              <w:t>Field name</w:t>
            </w:r>
          </w:p>
        </w:tc>
        <w:tc>
          <w:tcPr>
            <w:tcW w:w="4881" w:type="dxa"/>
            <w:hideMark/>
          </w:tcPr>
          <w:p w14:paraId="080F488F" w14:textId="77777777" w:rsidR="00812C27" w:rsidRPr="00175B8E" w:rsidRDefault="00812C27" w:rsidP="00CD060D">
            <w:pPr>
              <w:pStyle w:val="TableHead"/>
            </w:pPr>
            <w:r w:rsidRPr="00175B8E">
              <w:t>Mapped From</w:t>
            </w:r>
          </w:p>
        </w:tc>
      </w:tr>
      <w:tr w:rsidR="00812C27" w:rsidRPr="00D53FA3" w14:paraId="622CC1B4" w14:textId="77777777" w:rsidTr="00CD060D">
        <w:trPr>
          <w:cnfStyle w:val="000000100000" w:firstRow="0" w:lastRow="0" w:firstColumn="0" w:lastColumn="0" w:oddVBand="0" w:evenVBand="0" w:oddHBand="1" w:evenHBand="0" w:firstRowFirstColumn="0" w:firstRowLastColumn="0" w:lastRowFirstColumn="0" w:lastRowLastColumn="0"/>
          <w:trHeight w:val="300"/>
        </w:trPr>
        <w:tc>
          <w:tcPr>
            <w:tcW w:w="784" w:type="dxa"/>
            <w:hideMark/>
          </w:tcPr>
          <w:p w14:paraId="59E45F8A" w14:textId="77777777" w:rsidR="00812C27" w:rsidRPr="00D53FA3" w:rsidRDefault="00812C27" w:rsidP="00CD060D">
            <w:pPr>
              <w:pStyle w:val="TableText"/>
            </w:pPr>
            <w:r w:rsidRPr="00D53FA3">
              <w:t> </w:t>
            </w:r>
          </w:p>
        </w:tc>
        <w:tc>
          <w:tcPr>
            <w:tcW w:w="3351" w:type="dxa"/>
            <w:hideMark/>
          </w:tcPr>
          <w:p w14:paraId="29320AC0" w14:textId="77777777" w:rsidR="00812C27" w:rsidRPr="00D53FA3" w:rsidRDefault="00812C27" w:rsidP="00CD060D">
            <w:pPr>
              <w:pStyle w:val="TableText"/>
            </w:pPr>
            <w:r w:rsidRPr="00D53FA3">
              <w:t>Sender</w:t>
            </w:r>
          </w:p>
        </w:tc>
        <w:tc>
          <w:tcPr>
            <w:tcW w:w="4881" w:type="dxa"/>
            <w:hideMark/>
          </w:tcPr>
          <w:p w14:paraId="7FD32483" w14:textId="77777777" w:rsidR="00812C27" w:rsidRPr="00D53FA3" w:rsidRDefault="00812C27" w:rsidP="00CD060D">
            <w:pPr>
              <w:pStyle w:val="TableText"/>
            </w:pPr>
            <w:r w:rsidRPr="00D53FA3">
              <w:t>Sender BIC</w:t>
            </w:r>
          </w:p>
        </w:tc>
      </w:tr>
      <w:tr w:rsidR="00812C27" w:rsidRPr="00D53FA3" w14:paraId="0F57CA82" w14:textId="77777777" w:rsidTr="00CD060D">
        <w:trPr>
          <w:cnfStyle w:val="000000010000" w:firstRow="0" w:lastRow="0" w:firstColumn="0" w:lastColumn="0" w:oddVBand="0" w:evenVBand="0" w:oddHBand="0" w:evenHBand="1" w:firstRowFirstColumn="0" w:firstRowLastColumn="0" w:lastRowFirstColumn="0" w:lastRowLastColumn="0"/>
          <w:trHeight w:val="300"/>
        </w:trPr>
        <w:tc>
          <w:tcPr>
            <w:tcW w:w="784" w:type="dxa"/>
            <w:hideMark/>
          </w:tcPr>
          <w:p w14:paraId="6A100A01" w14:textId="77777777" w:rsidR="00812C27" w:rsidRPr="00D53FA3" w:rsidRDefault="00812C27" w:rsidP="00CD060D">
            <w:pPr>
              <w:pStyle w:val="TableText"/>
            </w:pPr>
            <w:r w:rsidRPr="00D53FA3">
              <w:t> </w:t>
            </w:r>
          </w:p>
        </w:tc>
        <w:tc>
          <w:tcPr>
            <w:tcW w:w="3351" w:type="dxa"/>
            <w:hideMark/>
          </w:tcPr>
          <w:p w14:paraId="045CAC9F" w14:textId="77777777" w:rsidR="00812C27" w:rsidRPr="00D53FA3" w:rsidRDefault="00812C27" w:rsidP="00CD060D">
            <w:pPr>
              <w:pStyle w:val="TableText"/>
            </w:pPr>
            <w:r w:rsidRPr="00D53FA3">
              <w:t>Receiver</w:t>
            </w:r>
          </w:p>
        </w:tc>
        <w:tc>
          <w:tcPr>
            <w:tcW w:w="4881" w:type="dxa"/>
            <w:hideMark/>
          </w:tcPr>
          <w:p w14:paraId="72570495" w14:textId="77777777" w:rsidR="00812C27" w:rsidRPr="00D53FA3" w:rsidRDefault="00812C27" w:rsidP="00CD060D">
            <w:pPr>
              <w:pStyle w:val="TableText"/>
            </w:pPr>
            <w:r w:rsidRPr="00D53FA3">
              <w:t>SWIFT BIC of receiver</w:t>
            </w:r>
          </w:p>
        </w:tc>
      </w:tr>
      <w:tr w:rsidR="00812C27" w:rsidRPr="00D53FA3" w14:paraId="65F174CB" w14:textId="77777777" w:rsidTr="00CD060D">
        <w:trPr>
          <w:cnfStyle w:val="000000100000" w:firstRow="0" w:lastRow="0" w:firstColumn="0" w:lastColumn="0" w:oddVBand="0" w:evenVBand="0" w:oddHBand="1" w:evenHBand="0" w:firstRowFirstColumn="0" w:firstRowLastColumn="0" w:lastRowFirstColumn="0" w:lastRowLastColumn="0"/>
          <w:trHeight w:val="300"/>
        </w:trPr>
        <w:tc>
          <w:tcPr>
            <w:tcW w:w="784" w:type="dxa"/>
            <w:hideMark/>
          </w:tcPr>
          <w:p w14:paraId="360092CD" w14:textId="77777777" w:rsidR="00812C27" w:rsidRPr="00D53FA3" w:rsidRDefault="00812C27" w:rsidP="00CD060D">
            <w:pPr>
              <w:pStyle w:val="TableText"/>
            </w:pPr>
            <w:r w:rsidRPr="00D53FA3">
              <w:t>20</w:t>
            </w:r>
          </w:p>
        </w:tc>
        <w:tc>
          <w:tcPr>
            <w:tcW w:w="3351" w:type="dxa"/>
            <w:hideMark/>
          </w:tcPr>
          <w:p w14:paraId="4F0C9771" w14:textId="77777777" w:rsidR="00812C27" w:rsidRPr="00D53FA3" w:rsidRDefault="00812C27" w:rsidP="00CD060D">
            <w:pPr>
              <w:pStyle w:val="TableText"/>
            </w:pPr>
            <w:r w:rsidRPr="00D53FA3">
              <w:t>Transaction reference number</w:t>
            </w:r>
          </w:p>
        </w:tc>
        <w:tc>
          <w:tcPr>
            <w:tcW w:w="4881" w:type="dxa"/>
            <w:hideMark/>
          </w:tcPr>
          <w:p w14:paraId="311AA324" w14:textId="77777777" w:rsidR="00812C27" w:rsidRPr="00D53FA3" w:rsidRDefault="00812C27" w:rsidP="00CD060D">
            <w:pPr>
              <w:pStyle w:val="TableText"/>
            </w:pPr>
            <w:r w:rsidRPr="00D53FA3">
              <w:t>Master reference</w:t>
            </w:r>
          </w:p>
        </w:tc>
      </w:tr>
      <w:tr w:rsidR="00812C27" w:rsidRPr="00D53FA3" w14:paraId="586041C2" w14:textId="77777777" w:rsidTr="00CD060D">
        <w:trPr>
          <w:cnfStyle w:val="000000010000" w:firstRow="0" w:lastRow="0" w:firstColumn="0" w:lastColumn="0" w:oddVBand="0" w:evenVBand="0" w:oddHBand="0" w:evenHBand="1" w:firstRowFirstColumn="0" w:firstRowLastColumn="0" w:lastRowFirstColumn="0" w:lastRowLastColumn="0"/>
          <w:trHeight w:val="600"/>
        </w:trPr>
        <w:tc>
          <w:tcPr>
            <w:tcW w:w="784" w:type="dxa"/>
            <w:hideMark/>
          </w:tcPr>
          <w:p w14:paraId="7B1A6BFB" w14:textId="77777777" w:rsidR="00812C27" w:rsidRPr="00D53FA3" w:rsidRDefault="00812C27" w:rsidP="00CD060D">
            <w:pPr>
              <w:pStyle w:val="TableText"/>
            </w:pPr>
            <w:r w:rsidRPr="00D53FA3">
              <w:t>21</w:t>
            </w:r>
          </w:p>
        </w:tc>
        <w:tc>
          <w:tcPr>
            <w:tcW w:w="3351" w:type="dxa"/>
            <w:hideMark/>
          </w:tcPr>
          <w:p w14:paraId="3FAD6D07" w14:textId="77777777" w:rsidR="00812C27" w:rsidRPr="00D53FA3" w:rsidRDefault="00812C27" w:rsidP="00CD060D">
            <w:pPr>
              <w:pStyle w:val="TableText"/>
            </w:pPr>
            <w:r w:rsidRPr="00D53FA3">
              <w:t>Related reference </w:t>
            </w:r>
          </w:p>
        </w:tc>
        <w:tc>
          <w:tcPr>
            <w:tcW w:w="4881" w:type="dxa"/>
            <w:hideMark/>
          </w:tcPr>
          <w:p w14:paraId="7B3C6E4C" w14:textId="77777777" w:rsidR="00812C27" w:rsidRPr="00D53FA3" w:rsidRDefault="00812C27" w:rsidP="00CD060D">
            <w:pPr>
              <w:pStyle w:val="TableText"/>
            </w:pPr>
            <w:r w:rsidRPr="00D53FA3">
              <w:t xml:space="preserve">Counter received from bank’s </w:t>
            </w:r>
            <w:proofErr w:type="gramStart"/>
            <w:r w:rsidRPr="00D53FA3">
              <w:t>reference, If</w:t>
            </w:r>
            <w:proofErr w:type="gramEnd"/>
            <w:r w:rsidRPr="00D53FA3">
              <w:t xml:space="preserve"> reference do not exist then NOREF will be populated. </w:t>
            </w:r>
          </w:p>
        </w:tc>
      </w:tr>
      <w:tr w:rsidR="00812C27" w:rsidRPr="00D53FA3" w14:paraId="6410A435" w14:textId="77777777" w:rsidTr="00CD060D">
        <w:trPr>
          <w:cnfStyle w:val="000000100000" w:firstRow="0" w:lastRow="0" w:firstColumn="0" w:lastColumn="0" w:oddVBand="0" w:evenVBand="0" w:oddHBand="1" w:evenHBand="0" w:firstRowFirstColumn="0" w:firstRowLastColumn="0" w:lastRowFirstColumn="0" w:lastRowLastColumn="0"/>
          <w:trHeight w:val="300"/>
        </w:trPr>
        <w:tc>
          <w:tcPr>
            <w:tcW w:w="784" w:type="dxa"/>
            <w:hideMark/>
          </w:tcPr>
          <w:p w14:paraId="7FC79BE5" w14:textId="77777777" w:rsidR="00812C27" w:rsidRPr="00D53FA3" w:rsidRDefault="00812C27" w:rsidP="00CD060D">
            <w:pPr>
              <w:pStyle w:val="TableText"/>
            </w:pPr>
            <w:r w:rsidRPr="00D53FA3">
              <w:t>52a</w:t>
            </w:r>
          </w:p>
        </w:tc>
        <w:tc>
          <w:tcPr>
            <w:tcW w:w="3351" w:type="dxa"/>
            <w:hideMark/>
          </w:tcPr>
          <w:p w14:paraId="27B49A07" w14:textId="77777777" w:rsidR="00812C27" w:rsidRPr="00D53FA3" w:rsidRDefault="00812C27" w:rsidP="00CD060D">
            <w:pPr>
              <w:pStyle w:val="TableText"/>
            </w:pPr>
            <w:r w:rsidRPr="00D53FA3">
              <w:t>Issuer</w:t>
            </w:r>
          </w:p>
        </w:tc>
        <w:tc>
          <w:tcPr>
            <w:tcW w:w="4881" w:type="dxa"/>
            <w:hideMark/>
          </w:tcPr>
          <w:p w14:paraId="5685BF81" w14:textId="77777777" w:rsidR="00812C27" w:rsidRPr="00D53FA3" w:rsidRDefault="00812C27" w:rsidP="00CD060D">
            <w:pPr>
              <w:pStyle w:val="TableText"/>
            </w:pPr>
            <w:r w:rsidRPr="00D53FA3">
              <w:t>Counter received from SWIFT BIC</w:t>
            </w:r>
          </w:p>
        </w:tc>
      </w:tr>
      <w:tr w:rsidR="00812C27" w:rsidRPr="00D53FA3" w14:paraId="522A7ACB" w14:textId="77777777" w:rsidTr="00CD060D">
        <w:trPr>
          <w:cnfStyle w:val="000000010000" w:firstRow="0" w:lastRow="0" w:firstColumn="0" w:lastColumn="0" w:oddVBand="0" w:evenVBand="0" w:oddHBand="0" w:evenHBand="1" w:firstRowFirstColumn="0" w:firstRowLastColumn="0" w:lastRowFirstColumn="0" w:lastRowLastColumn="0"/>
          <w:trHeight w:val="300"/>
        </w:trPr>
        <w:tc>
          <w:tcPr>
            <w:tcW w:w="784" w:type="dxa"/>
            <w:hideMark/>
          </w:tcPr>
          <w:p w14:paraId="6D78781E" w14:textId="77777777" w:rsidR="00812C27" w:rsidRPr="00D53FA3" w:rsidRDefault="00812C27" w:rsidP="00CD060D">
            <w:pPr>
              <w:pStyle w:val="TableText"/>
            </w:pPr>
            <w:r w:rsidRPr="00D53FA3">
              <w:t>26E</w:t>
            </w:r>
          </w:p>
        </w:tc>
        <w:tc>
          <w:tcPr>
            <w:tcW w:w="3351" w:type="dxa"/>
            <w:hideMark/>
          </w:tcPr>
          <w:p w14:paraId="41A50232" w14:textId="77777777" w:rsidR="00812C27" w:rsidRPr="00D53FA3" w:rsidRDefault="00812C27" w:rsidP="00CD060D">
            <w:pPr>
              <w:pStyle w:val="TableText"/>
            </w:pPr>
            <w:r w:rsidRPr="00D53FA3">
              <w:t>Number of Amendment</w:t>
            </w:r>
          </w:p>
        </w:tc>
        <w:tc>
          <w:tcPr>
            <w:tcW w:w="4881" w:type="dxa"/>
            <w:hideMark/>
          </w:tcPr>
          <w:p w14:paraId="72521632" w14:textId="77777777" w:rsidR="00812C27" w:rsidRPr="00D53FA3" w:rsidRDefault="00812C27" w:rsidP="00CD060D">
            <w:pPr>
              <w:pStyle w:val="TableText"/>
            </w:pPr>
            <w:r w:rsidRPr="00D53FA3">
              <w:t>Original amendment number (Instructions received)</w:t>
            </w:r>
          </w:p>
        </w:tc>
      </w:tr>
      <w:tr w:rsidR="00812C27" w:rsidRPr="00D53FA3" w14:paraId="53349F19" w14:textId="77777777" w:rsidTr="00CD060D">
        <w:trPr>
          <w:cnfStyle w:val="000000100000" w:firstRow="0" w:lastRow="0" w:firstColumn="0" w:lastColumn="0" w:oddVBand="0" w:evenVBand="0" w:oddHBand="1" w:evenHBand="0" w:firstRowFirstColumn="0" w:firstRowLastColumn="0" w:lastRowFirstColumn="0" w:lastRowLastColumn="0"/>
          <w:trHeight w:val="900"/>
        </w:trPr>
        <w:tc>
          <w:tcPr>
            <w:tcW w:w="784" w:type="dxa"/>
            <w:hideMark/>
          </w:tcPr>
          <w:p w14:paraId="42B596B0" w14:textId="77777777" w:rsidR="00812C27" w:rsidRPr="00D53FA3" w:rsidRDefault="00812C27" w:rsidP="00CD060D">
            <w:pPr>
              <w:pStyle w:val="TableText"/>
            </w:pPr>
            <w:r w:rsidRPr="00D53FA3">
              <w:t>23R</w:t>
            </w:r>
          </w:p>
        </w:tc>
        <w:tc>
          <w:tcPr>
            <w:tcW w:w="3351" w:type="dxa"/>
            <w:hideMark/>
          </w:tcPr>
          <w:p w14:paraId="4B62A8B7" w14:textId="77777777" w:rsidR="00812C27" w:rsidRPr="00D53FA3" w:rsidRDefault="00812C27" w:rsidP="00CD060D">
            <w:pPr>
              <w:pStyle w:val="TableText"/>
            </w:pPr>
            <w:r w:rsidRPr="00D53FA3">
              <w:t>Amendment status </w:t>
            </w:r>
          </w:p>
        </w:tc>
        <w:tc>
          <w:tcPr>
            <w:tcW w:w="4881" w:type="dxa"/>
            <w:hideMark/>
          </w:tcPr>
          <w:p w14:paraId="22EF58F6" w14:textId="77777777" w:rsidR="00812C27" w:rsidRPr="00D53FA3" w:rsidRDefault="00812C27" w:rsidP="00CD060D">
            <w:pPr>
              <w:pStyle w:val="TableText"/>
            </w:pPr>
            <w:r w:rsidRPr="00D53FA3">
              <w:t>If Approved - ACCP</w:t>
            </w:r>
            <w:r w:rsidRPr="00D53FA3">
              <w:br/>
              <w:t xml:space="preserve">If Rejected - REJT </w:t>
            </w:r>
            <w:r w:rsidRPr="00D53FA3">
              <w:br/>
              <w:t xml:space="preserve">Plus Rejection details </w:t>
            </w:r>
          </w:p>
        </w:tc>
      </w:tr>
      <w:tr w:rsidR="00812C27" w:rsidRPr="00D53FA3" w14:paraId="28E0CBA3" w14:textId="77777777" w:rsidTr="00CD060D">
        <w:trPr>
          <w:cnfStyle w:val="000000010000" w:firstRow="0" w:lastRow="0" w:firstColumn="0" w:lastColumn="0" w:oddVBand="0" w:evenVBand="0" w:oddHBand="0" w:evenHBand="1" w:firstRowFirstColumn="0" w:firstRowLastColumn="0" w:lastRowFirstColumn="0" w:lastRowLastColumn="0"/>
          <w:trHeight w:val="300"/>
        </w:trPr>
        <w:tc>
          <w:tcPr>
            <w:tcW w:w="784" w:type="dxa"/>
            <w:hideMark/>
          </w:tcPr>
          <w:p w14:paraId="24C851BC" w14:textId="77777777" w:rsidR="00812C27" w:rsidRPr="00D53FA3" w:rsidRDefault="00812C27" w:rsidP="00CD060D">
            <w:pPr>
              <w:pStyle w:val="TableText"/>
            </w:pPr>
            <w:r w:rsidRPr="00D53FA3">
              <w:lastRenderedPageBreak/>
              <w:t>72Z</w:t>
            </w:r>
          </w:p>
        </w:tc>
        <w:tc>
          <w:tcPr>
            <w:tcW w:w="3351" w:type="dxa"/>
            <w:hideMark/>
          </w:tcPr>
          <w:p w14:paraId="33F44FFF" w14:textId="77777777" w:rsidR="00812C27" w:rsidRPr="00D53FA3" w:rsidRDefault="00812C27" w:rsidP="00CD060D">
            <w:pPr>
              <w:pStyle w:val="TableText"/>
            </w:pPr>
            <w:r w:rsidRPr="00D53FA3">
              <w:t>Sender to receiver information</w:t>
            </w:r>
          </w:p>
        </w:tc>
        <w:tc>
          <w:tcPr>
            <w:tcW w:w="4881" w:type="dxa"/>
            <w:hideMark/>
          </w:tcPr>
          <w:p w14:paraId="3EADB40A" w14:textId="77777777" w:rsidR="00812C27" w:rsidRPr="00D53FA3" w:rsidRDefault="00812C27" w:rsidP="00CD060D">
            <w:pPr>
              <w:pStyle w:val="TableText"/>
            </w:pPr>
            <w:r w:rsidRPr="00D53FA3">
              <w:t xml:space="preserve">Notes to instructing party </w:t>
            </w:r>
          </w:p>
        </w:tc>
      </w:tr>
      <w:tr w:rsidR="00812C27" w:rsidRPr="00D53FA3" w14:paraId="1469AE4D" w14:textId="77777777" w:rsidTr="00CD060D">
        <w:trPr>
          <w:cnfStyle w:val="000000100000" w:firstRow="0" w:lastRow="0" w:firstColumn="0" w:lastColumn="0" w:oddVBand="0" w:evenVBand="0" w:oddHBand="1" w:evenHBand="0" w:firstRowFirstColumn="0" w:firstRowLastColumn="0" w:lastRowFirstColumn="0" w:lastRowLastColumn="0"/>
          <w:trHeight w:val="600"/>
        </w:trPr>
        <w:tc>
          <w:tcPr>
            <w:tcW w:w="784" w:type="dxa"/>
            <w:hideMark/>
          </w:tcPr>
          <w:p w14:paraId="52F0E42F" w14:textId="77777777" w:rsidR="00812C27" w:rsidRPr="00D53FA3" w:rsidRDefault="00812C27" w:rsidP="00CD060D">
            <w:pPr>
              <w:pStyle w:val="TableText"/>
            </w:pPr>
            <w:r w:rsidRPr="00D53FA3">
              <w:t>23X</w:t>
            </w:r>
          </w:p>
        </w:tc>
        <w:tc>
          <w:tcPr>
            <w:tcW w:w="3351" w:type="dxa"/>
            <w:hideMark/>
          </w:tcPr>
          <w:p w14:paraId="7E6ED336" w14:textId="77777777" w:rsidR="00812C27" w:rsidRPr="00D53FA3" w:rsidRDefault="00812C27" w:rsidP="00CD060D">
            <w:pPr>
              <w:pStyle w:val="TableText"/>
            </w:pPr>
            <w:r w:rsidRPr="00D53FA3">
              <w:t>File identification</w:t>
            </w:r>
          </w:p>
        </w:tc>
        <w:tc>
          <w:tcPr>
            <w:tcW w:w="4881" w:type="dxa"/>
            <w:hideMark/>
          </w:tcPr>
          <w:p w14:paraId="7CA9AD48" w14:textId="77777777" w:rsidR="00812C27" w:rsidRPr="00D53FA3" w:rsidRDefault="00812C27" w:rsidP="00CD060D">
            <w:pPr>
              <w:pStyle w:val="TableText"/>
            </w:pPr>
            <w:r w:rsidRPr="00D53FA3">
              <w:t>Delivery channel and associated file name/reference for attached documents</w:t>
            </w:r>
          </w:p>
        </w:tc>
      </w:tr>
    </w:tbl>
    <w:p w14:paraId="26A08EFA" w14:textId="77777777" w:rsidR="000D3507" w:rsidRDefault="000D3507" w:rsidP="000D3507">
      <w:pPr>
        <w:spacing w:after="200" w:line="276" w:lineRule="auto"/>
      </w:pPr>
    </w:p>
    <w:p w14:paraId="7899E3A9" w14:textId="796B32B6" w:rsidR="000D3507" w:rsidRDefault="000D3507" w:rsidP="000D3507">
      <w:pPr>
        <w:pStyle w:val="Heading3"/>
      </w:pPr>
      <w:bookmarkStart w:id="199" w:name="_Toc40607139"/>
      <w:bookmarkStart w:id="200" w:name="_Toc160048724"/>
      <w:r>
        <w:t>MT787 - Guarantee/Standby LC Amendment response -CANCEL</w:t>
      </w:r>
      <w:bookmarkEnd w:id="199"/>
      <w:bookmarkEnd w:id="200"/>
    </w:p>
    <w:p w14:paraId="500BE117" w14:textId="140D8912" w:rsidR="000D3507" w:rsidRPr="00175A81" w:rsidRDefault="000D3507" w:rsidP="00A326C3">
      <w:pPr>
        <w:pStyle w:val="BodyText"/>
        <w:rPr>
          <w:lang w:eastAsia="en-GB"/>
        </w:rPr>
      </w:pPr>
      <w:r w:rsidRPr="00175A81">
        <w:rPr>
          <w:lang w:eastAsia="en-GB"/>
        </w:rPr>
        <w:t>This message is received in response to a</w:t>
      </w:r>
      <w:r>
        <w:rPr>
          <w:lang w:eastAsia="en-GB"/>
        </w:rPr>
        <w:t>n</w:t>
      </w:r>
      <w:r w:rsidRPr="00175A81">
        <w:rPr>
          <w:lang w:eastAsia="en-GB"/>
        </w:rPr>
        <w:t xml:space="preserve"> Issued Undertaking Cancellation request</w:t>
      </w:r>
      <w:r>
        <w:rPr>
          <w:lang w:eastAsia="en-GB"/>
        </w:rPr>
        <w:t xml:space="preserve"> and </w:t>
      </w:r>
      <w:r w:rsidRPr="00175A81">
        <w:rPr>
          <w:lang w:eastAsia="en-GB"/>
        </w:rPr>
        <w:t>creates a Beneficiary Response to Cancel</w:t>
      </w:r>
      <w:r w:rsidR="00A4437F">
        <w:rPr>
          <w:lang w:eastAsia="en-GB"/>
        </w:rPr>
        <w:t>.</w:t>
      </w:r>
    </w:p>
    <w:tbl>
      <w:tblPr>
        <w:tblStyle w:val="TableGridHeader169"/>
        <w:tblW w:w="0" w:type="auto"/>
        <w:tblLook w:val="04A0" w:firstRow="1" w:lastRow="0" w:firstColumn="1" w:lastColumn="0" w:noHBand="0" w:noVBand="1"/>
      </w:tblPr>
      <w:tblGrid>
        <w:gridCol w:w="784"/>
        <w:gridCol w:w="3351"/>
        <w:gridCol w:w="4881"/>
      </w:tblGrid>
      <w:tr w:rsidR="00812C27" w:rsidRPr="00D53FA3" w14:paraId="7EAFACDD" w14:textId="77777777" w:rsidTr="00CD060D">
        <w:trPr>
          <w:cnfStyle w:val="100000000000" w:firstRow="1" w:lastRow="0" w:firstColumn="0" w:lastColumn="0" w:oddVBand="0" w:evenVBand="0" w:oddHBand="0" w:evenHBand="0" w:firstRowFirstColumn="0" w:firstRowLastColumn="0" w:lastRowFirstColumn="0" w:lastRowLastColumn="0"/>
          <w:trHeight w:val="300"/>
          <w:tblHeader/>
        </w:trPr>
        <w:tc>
          <w:tcPr>
            <w:tcW w:w="784" w:type="dxa"/>
            <w:hideMark/>
          </w:tcPr>
          <w:p w14:paraId="3BD2DBF6" w14:textId="77777777" w:rsidR="00812C27" w:rsidRPr="00175B8E" w:rsidRDefault="00812C27" w:rsidP="00CD060D">
            <w:pPr>
              <w:pStyle w:val="TableHead"/>
            </w:pPr>
            <w:r w:rsidRPr="00175B8E">
              <w:t>Tag</w:t>
            </w:r>
          </w:p>
        </w:tc>
        <w:tc>
          <w:tcPr>
            <w:tcW w:w="3351" w:type="dxa"/>
            <w:hideMark/>
          </w:tcPr>
          <w:p w14:paraId="234D5199" w14:textId="77777777" w:rsidR="00812C27" w:rsidRPr="00175B8E" w:rsidRDefault="00812C27" w:rsidP="00CD060D">
            <w:pPr>
              <w:pStyle w:val="TableHead"/>
            </w:pPr>
            <w:r w:rsidRPr="00175B8E">
              <w:t>Field name</w:t>
            </w:r>
          </w:p>
        </w:tc>
        <w:tc>
          <w:tcPr>
            <w:tcW w:w="4881" w:type="dxa"/>
            <w:hideMark/>
          </w:tcPr>
          <w:p w14:paraId="68401D44" w14:textId="77777777" w:rsidR="00812C27" w:rsidRPr="00175B8E" w:rsidRDefault="00812C27" w:rsidP="00CD060D">
            <w:pPr>
              <w:pStyle w:val="TableHead"/>
            </w:pPr>
            <w:r w:rsidRPr="00175B8E">
              <w:t>Mapped From</w:t>
            </w:r>
          </w:p>
        </w:tc>
      </w:tr>
      <w:tr w:rsidR="00812C27" w:rsidRPr="00D53FA3" w14:paraId="31450AE6" w14:textId="77777777" w:rsidTr="00CD060D">
        <w:trPr>
          <w:cnfStyle w:val="000000100000" w:firstRow="0" w:lastRow="0" w:firstColumn="0" w:lastColumn="0" w:oddVBand="0" w:evenVBand="0" w:oddHBand="1" w:evenHBand="0" w:firstRowFirstColumn="0" w:firstRowLastColumn="0" w:lastRowFirstColumn="0" w:lastRowLastColumn="0"/>
          <w:trHeight w:val="300"/>
        </w:trPr>
        <w:tc>
          <w:tcPr>
            <w:tcW w:w="784" w:type="dxa"/>
            <w:hideMark/>
          </w:tcPr>
          <w:p w14:paraId="3487A175" w14:textId="77777777" w:rsidR="00812C27" w:rsidRPr="00D53FA3" w:rsidRDefault="00812C27" w:rsidP="00CD060D">
            <w:pPr>
              <w:pStyle w:val="TableText"/>
            </w:pPr>
            <w:r w:rsidRPr="00D53FA3">
              <w:t> </w:t>
            </w:r>
          </w:p>
        </w:tc>
        <w:tc>
          <w:tcPr>
            <w:tcW w:w="3351" w:type="dxa"/>
            <w:hideMark/>
          </w:tcPr>
          <w:p w14:paraId="5249D30E" w14:textId="77777777" w:rsidR="00812C27" w:rsidRPr="00D53FA3" w:rsidRDefault="00812C27" w:rsidP="00CD060D">
            <w:pPr>
              <w:pStyle w:val="TableText"/>
            </w:pPr>
            <w:r w:rsidRPr="00D53FA3">
              <w:t>Sender</w:t>
            </w:r>
          </w:p>
        </w:tc>
        <w:tc>
          <w:tcPr>
            <w:tcW w:w="4881" w:type="dxa"/>
            <w:hideMark/>
          </w:tcPr>
          <w:p w14:paraId="753299D9" w14:textId="77777777" w:rsidR="00812C27" w:rsidRPr="00D53FA3" w:rsidRDefault="00812C27" w:rsidP="00CD060D">
            <w:pPr>
              <w:pStyle w:val="TableText"/>
            </w:pPr>
            <w:r w:rsidRPr="00D53FA3">
              <w:t>Sender BIC</w:t>
            </w:r>
          </w:p>
        </w:tc>
      </w:tr>
      <w:tr w:rsidR="00812C27" w:rsidRPr="00D53FA3" w14:paraId="0D3A8EB7" w14:textId="77777777" w:rsidTr="00CD060D">
        <w:trPr>
          <w:cnfStyle w:val="000000010000" w:firstRow="0" w:lastRow="0" w:firstColumn="0" w:lastColumn="0" w:oddVBand="0" w:evenVBand="0" w:oddHBand="0" w:evenHBand="1" w:firstRowFirstColumn="0" w:firstRowLastColumn="0" w:lastRowFirstColumn="0" w:lastRowLastColumn="0"/>
          <w:trHeight w:val="300"/>
        </w:trPr>
        <w:tc>
          <w:tcPr>
            <w:tcW w:w="784" w:type="dxa"/>
            <w:hideMark/>
          </w:tcPr>
          <w:p w14:paraId="40BFF724" w14:textId="77777777" w:rsidR="00812C27" w:rsidRPr="00D53FA3" w:rsidRDefault="00812C27" w:rsidP="00CD060D">
            <w:pPr>
              <w:pStyle w:val="TableText"/>
            </w:pPr>
            <w:r w:rsidRPr="00D53FA3">
              <w:t> </w:t>
            </w:r>
          </w:p>
        </w:tc>
        <w:tc>
          <w:tcPr>
            <w:tcW w:w="3351" w:type="dxa"/>
            <w:hideMark/>
          </w:tcPr>
          <w:p w14:paraId="1F78F4E6" w14:textId="77777777" w:rsidR="00812C27" w:rsidRPr="00D53FA3" w:rsidRDefault="00812C27" w:rsidP="00CD060D">
            <w:pPr>
              <w:pStyle w:val="TableText"/>
            </w:pPr>
            <w:r w:rsidRPr="00D53FA3">
              <w:t>Receiver</w:t>
            </w:r>
          </w:p>
        </w:tc>
        <w:tc>
          <w:tcPr>
            <w:tcW w:w="4881" w:type="dxa"/>
            <w:hideMark/>
          </w:tcPr>
          <w:p w14:paraId="7E57E6B4" w14:textId="77777777" w:rsidR="00812C27" w:rsidRPr="00D53FA3" w:rsidRDefault="00812C27" w:rsidP="00CD060D">
            <w:pPr>
              <w:pStyle w:val="TableText"/>
            </w:pPr>
            <w:r w:rsidRPr="00D53FA3">
              <w:t>SWIFT BIC of receiver</w:t>
            </w:r>
          </w:p>
        </w:tc>
      </w:tr>
      <w:tr w:rsidR="00812C27" w:rsidRPr="00D53FA3" w14:paraId="74F3B653" w14:textId="77777777" w:rsidTr="00CD060D">
        <w:trPr>
          <w:cnfStyle w:val="000000100000" w:firstRow="0" w:lastRow="0" w:firstColumn="0" w:lastColumn="0" w:oddVBand="0" w:evenVBand="0" w:oddHBand="1" w:evenHBand="0" w:firstRowFirstColumn="0" w:firstRowLastColumn="0" w:lastRowFirstColumn="0" w:lastRowLastColumn="0"/>
          <w:trHeight w:val="300"/>
        </w:trPr>
        <w:tc>
          <w:tcPr>
            <w:tcW w:w="784" w:type="dxa"/>
            <w:hideMark/>
          </w:tcPr>
          <w:p w14:paraId="1A81B7C2" w14:textId="77777777" w:rsidR="00812C27" w:rsidRPr="00D53FA3" w:rsidRDefault="00812C27" w:rsidP="00CD060D">
            <w:pPr>
              <w:pStyle w:val="TableText"/>
            </w:pPr>
            <w:r w:rsidRPr="00D53FA3">
              <w:t>20</w:t>
            </w:r>
          </w:p>
        </w:tc>
        <w:tc>
          <w:tcPr>
            <w:tcW w:w="3351" w:type="dxa"/>
            <w:hideMark/>
          </w:tcPr>
          <w:p w14:paraId="7D734692" w14:textId="77777777" w:rsidR="00812C27" w:rsidRPr="00D53FA3" w:rsidRDefault="00812C27" w:rsidP="00CD060D">
            <w:pPr>
              <w:pStyle w:val="TableText"/>
            </w:pPr>
            <w:r w:rsidRPr="00D53FA3">
              <w:t>Transaction reference number</w:t>
            </w:r>
          </w:p>
        </w:tc>
        <w:tc>
          <w:tcPr>
            <w:tcW w:w="4881" w:type="dxa"/>
            <w:hideMark/>
          </w:tcPr>
          <w:p w14:paraId="4A67389D" w14:textId="77777777" w:rsidR="00812C27" w:rsidRPr="00D53FA3" w:rsidRDefault="00812C27" w:rsidP="00CD060D">
            <w:pPr>
              <w:pStyle w:val="TableText"/>
            </w:pPr>
            <w:r w:rsidRPr="00D53FA3">
              <w:t>Master reference</w:t>
            </w:r>
          </w:p>
        </w:tc>
      </w:tr>
      <w:tr w:rsidR="00812C27" w:rsidRPr="00D53FA3" w14:paraId="5553C307" w14:textId="77777777" w:rsidTr="00CD060D">
        <w:trPr>
          <w:cnfStyle w:val="000000010000" w:firstRow="0" w:lastRow="0" w:firstColumn="0" w:lastColumn="0" w:oddVBand="0" w:evenVBand="0" w:oddHBand="0" w:evenHBand="1" w:firstRowFirstColumn="0" w:firstRowLastColumn="0" w:lastRowFirstColumn="0" w:lastRowLastColumn="0"/>
          <w:trHeight w:val="600"/>
        </w:trPr>
        <w:tc>
          <w:tcPr>
            <w:tcW w:w="784" w:type="dxa"/>
            <w:hideMark/>
          </w:tcPr>
          <w:p w14:paraId="44A67F72" w14:textId="77777777" w:rsidR="00812C27" w:rsidRPr="00D53FA3" w:rsidRDefault="00812C27" w:rsidP="00CD060D">
            <w:pPr>
              <w:pStyle w:val="TableText"/>
            </w:pPr>
            <w:r w:rsidRPr="00D53FA3">
              <w:t>21</w:t>
            </w:r>
          </w:p>
        </w:tc>
        <w:tc>
          <w:tcPr>
            <w:tcW w:w="3351" w:type="dxa"/>
            <w:hideMark/>
          </w:tcPr>
          <w:p w14:paraId="42740477" w14:textId="77777777" w:rsidR="00812C27" w:rsidRPr="00D53FA3" w:rsidRDefault="00812C27" w:rsidP="00CD060D">
            <w:pPr>
              <w:pStyle w:val="TableText"/>
            </w:pPr>
            <w:r w:rsidRPr="00D53FA3">
              <w:t>Related reference </w:t>
            </w:r>
          </w:p>
        </w:tc>
        <w:tc>
          <w:tcPr>
            <w:tcW w:w="4881" w:type="dxa"/>
            <w:hideMark/>
          </w:tcPr>
          <w:p w14:paraId="77DC3114" w14:textId="77777777" w:rsidR="00812C27" w:rsidRPr="00D53FA3" w:rsidRDefault="00812C27" w:rsidP="00CD060D">
            <w:pPr>
              <w:pStyle w:val="TableText"/>
            </w:pPr>
            <w:r w:rsidRPr="00D53FA3">
              <w:t xml:space="preserve">Counter received from bank’s </w:t>
            </w:r>
            <w:proofErr w:type="gramStart"/>
            <w:r w:rsidRPr="00D53FA3">
              <w:t>reference, If</w:t>
            </w:r>
            <w:proofErr w:type="gramEnd"/>
            <w:r w:rsidRPr="00D53FA3">
              <w:t xml:space="preserve"> reference do not exist then NOREF will be populated. </w:t>
            </w:r>
          </w:p>
        </w:tc>
      </w:tr>
      <w:tr w:rsidR="00812C27" w:rsidRPr="00D53FA3" w14:paraId="4C24D460" w14:textId="77777777" w:rsidTr="00CD060D">
        <w:trPr>
          <w:cnfStyle w:val="000000100000" w:firstRow="0" w:lastRow="0" w:firstColumn="0" w:lastColumn="0" w:oddVBand="0" w:evenVBand="0" w:oddHBand="1" w:evenHBand="0" w:firstRowFirstColumn="0" w:firstRowLastColumn="0" w:lastRowFirstColumn="0" w:lastRowLastColumn="0"/>
          <w:trHeight w:val="300"/>
        </w:trPr>
        <w:tc>
          <w:tcPr>
            <w:tcW w:w="784" w:type="dxa"/>
            <w:hideMark/>
          </w:tcPr>
          <w:p w14:paraId="096DB9A4" w14:textId="77777777" w:rsidR="00812C27" w:rsidRPr="00D53FA3" w:rsidRDefault="00812C27" w:rsidP="00CD060D">
            <w:pPr>
              <w:pStyle w:val="TableText"/>
            </w:pPr>
            <w:r w:rsidRPr="00D53FA3">
              <w:t>52a</w:t>
            </w:r>
          </w:p>
        </w:tc>
        <w:tc>
          <w:tcPr>
            <w:tcW w:w="3351" w:type="dxa"/>
            <w:hideMark/>
          </w:tcPr>
          <w:p w14:paraId="517770BD" w14:textId="77777777" w:rsidR="00812C27" w:rsidRPr="00D53FA3" w:rsidRDefault="00812C27" w:rsidP="00CD060D">
            <w:pPr>
              <w:pStyle w:val="TableText"/>
            </w:pPr>
            <w:r w:rsidRPr="00D53FA3">
              <w:t>Issuer</w:t>
            </w:r>
          </w:p>
        </w:tc>
        <w:tc>
          <w:tcPr>
            <w:tcW w:w="4881" w:type="dxa"/>
            <w:hideMark/>
          </w:tcPr>
          <w:p w14:paraId="6E2CEA49" w14:textId="77777777" w:rsidR="00812C27" w:rsidRPr="00D53FA3" w:rsidRDefault="00812C27" w:rsidP="00CD060D">
            <w:pPr>
              <w:pStyle w:val="TableText"/>
            </w:pPr>
            <w:r w:rsidRPr="00D53FA3">
              <w:t>Counter received from SWIFT BIC</w:t>
            </w:r>
          </w:p>
        </w:tc>
      </w:tr>
      <w:tr w:rsidR="00812C27" w:rsidRPr="00D53FA3" w14:paraId="3DEACEB2" w14:textId="77777777" w:rsidTr="00CD060D">
        <w:trPr>
          <w:cnfStyle w:val="000000010000" w:firstRow="0" w:lastRow="0" w:firstColumn="0" w:lastColumn="0" w:oddVBand="0" w:evenVBand="0" w:oddHBand="0" w:evenHBand="1" w:firstRowFirstColumn="0" w:firstRowLastColumn="0" w:lastRowFirstColumn="0" w:lastRowLastColumn="0"/>
          <w:trHeight w:val="300"/>
        </w:trPr>
        <w:tc>
          <w:tcPr>
            <w:tcW w:w="784" w:type="dxa"/>
            <w:hideMark/>
          </w:tcPr>
          <w:p w14:paraId="3BF44968" w14:textId="77777777" w:rsidR="00812C27" w:rsidRPr="00D53FA3" w:rsidRDefault="00812C27" w:rsidP="00CD060D">
            <w:pPr>
              <w:pStyle w:val="TableText"/>
            </w:pPr>
            <w:r w:rsidRPr="00D53FA3">
              <w:t>26E</w:t>
            </w:r>
          </w:p>
        </w:tc>
        <w:tc>
          <w:tcPr>
            <w:tcW w:w="3351" w:type="dxa"/>
            <w:hideMark/>
          </w:tcPr>
          <w:p w14:paraId="25B0EF27" w14:textId="77777777" w:rsidR="00812C27" w:rsidRPr="00D53FA3" w:rsidRDefault="00812C27" w:rsidP="00CD060D">
            <w:pPr>
              <w:pStyle w:val="TableText"/>
            </w:pPr>
            <w:r w:rsidRPr="00D53FA3">
              <w:t>Number of Amendment</w:t>
            </w:r>
          </w:p>
        </w:tc>
        <w:tc>
          <w:tcPr>
            <w:tcW w:w="4881" w:type="dxa"/>
            <w:hideMark/>
          </w:tcPr>
          <w:p w14:paraId="0FD372E1" w14:textId="77777777" w:rsidR="00812C27" w:rsidRPr="00D53FA3" w:rsidRDefault="00812C27" w:rsidP="00CD060D">
            <w:pPr>
              <w:pStyle w:val="TableText"/>
            </w:pPr>
            <w:r w:rsidRPr="00D53FA3">
              <w:t>Original amendment number (Instructions received)</w:t>
            </w:r>
          </w:p>
        </w:tc>
      </w:tr>
      <w:tr w:rsidR="00812C27" w:rsidRPr="00D53FA3" w14:paraId="52921050" w14:textId="77777777" w:rsidTr="00CD060D">
        <w:trPr>
          <w:cnfStyle w:val="000000100000" w:firstRow="0" w:lastRow="0" w:firstColumn="0" w:lastColumn="0" w:oddVBand="0" w:evenVBand="0" w:oddHBand="1" w:evenHBand="0" w:firstRowFirstColumn="0" w:firstRowLastColumn="0" w:lastRowFirstColumn="0" w:lastRowLastColumn="0"/>
          <w:trHeight w:val="900"/>
        </w:trPr>
        <w:tc>
          <w:tcPr>
            <w:tcW w:w="784" w:type="dxa"/>
            <w:hideMark/>
          </w:tcPr>
          <w:p w14:paraId="74085BE7" w14:textId="77777777" w:rsidR="00812C27" w:rsidRPr="00D53FA3" w:rsidRDefault="00812C27" w:rsidP="00CD060D">
            <w:pPr>
              <w:pStyle w:val="TableText"/>
            </w:pPr>
            <w:r w:rsidRPr="00D53FA3">
              <w:t>23R</w:t>
            </w:r>
          </w:p>
        </w:tc>
        <w:tc>
          <w:tcPr>
            <w:tcW w:w="3351" w:type="dxa"/>
            <w:hideMark/>
          </w:tcPr>
          <w:p w14:paraId="7FBA9391" w14:textId="77777777" w:rsidR="00812C27" w:rsidRPr="00D53FA3" w:rsidRDefault="00812C27" w:rsidP="00CD060D">
            <w:pPr>
              <w:pStyle w:val="TableText"/>
            </w:pPr>
            <w:r w:rsidRPr="00D53FA3">
              <w:t>Amendment status </w:t>
            </w:r>
          </w:p>
        </w:tc>
        <w:tc>
          <w:tcPr>
            <w:tcW w:w="4881" w:type="dxa"/>
            <w:hideMark/>
          </w:tcPr>
          <w:p w14:paraId="33BC1C2F" w14:textId="77777777" w:rsidR="00812C27" w:rsidRPr="00D53FA3" w:rsidRDefault="00812C27" w:rsidP="00CD060D">
            <w:pPr>
              <w:pStyle w:val="TableText"/>
            </w:pPr>
            <w:r w:rsidRPr="00D53FA3">
              <w:t>If Approved - ACCP</w:t>
            </w:r>
            <w:r w:rsidRPr="00D53FA3">
              <w:br/>
              <w:t xml:space="preserve">If Rejected - REJT </w:t>
            </w:r>
            <w:r w:rsidRPr="00D53FA3">
              <w:br/>
              <w:t xml:space="preserve">Plus Rejection details </w:t>
            </w:r>
          </w:p>
        </w:tc>
      </w:tr>
      <w:tr w:rsidR="00812C27" w:rsidRPr="00D53FA3" w14:paraId="1B9B88CA" w14:textId="77777777" w:rsidTr="00CD060D">
        <w:trPr>
          <w:cnfStyle w:val="000000010000" w:firstRow="0" w:lastRow="0" w:firstColumn="0" w:lastColumn="0" w:oddVBand="0" w:evenVBand="0" w:oddHBand="0" w:evenHBand="1" w:firstRowFirstColumn="0" w:firstRowLastColumn="0" w:lastRowFirstColumn="0" w:lastRowLastColumn="0"/>
          <w:trHeight w:val="300"/>
        </w:trPr>
        <w:tc>
          <w:tcPr>
            <w:tcW w:w="784" w:type="dxa"/>
            <w:hideMark/>
          </w:tcPr>
          <w:p w14:paraId="4888B3B7" w14:textId="77777777" w:rsidR="00812C27" w:rsidRPr="00D53FA3" w:rsidRDefault="00812C27" w:rsidP="00CD060D">
            <w:pPr>
              <w:pStyle w:val="TableText"/>
            </w:pPr>
            <w:r w:rsidRPr="00D53FA3">
              <w:t>72Z</w:t>
            </w:r>
          </w:p>
        </w:tc>
        <w:tc>
          <w:tcPr>
            <w:tcW w:w="3351" w:type="dxa"/>
            <w:hideMark/>
          </w:tcPr>
          <w:p w14:paraId="3F63477A" w14:textId="77777777" w:rsidR="00812C27" w:rsidRPr="00D53FA3" w:rsidRDefault="00812C27" w:rsidP="00CD060D">
            <w:pPr>
              <w:pStyle w:val="TableText"/>
            </w:pPr>
            <w:r w:rsidRPr="00D53FA3">
              <w:t>Sender to receiver information</w:t>
            </w:r>
          </w:p>
        </w:tc>
        <w:tc>
          <w:tcPr>
            <w:tcW w:w="4881" w:type="dxa"/>
            <w:hideMark/>
          </w:tcPr>
          <w:p w14:paraId="5EB9DE8C" w14:textId="77777777" w:rsidR="00812C27" w:rsidRPr="00D53FA3" w:rsidRDefault="00812C27" w:rsidP="00CD060D">
            <w:pPr>
              <w:pStyle w:val="TableText"/>
            </w:pPr>
            <w:r w:rsidRPr="00D53FA3">
              <w:t xml:space="preserve">Notes to instructing party </w:t>
            </w:r>
          </w:p>
        </w:tc>
      </w:tr>
      <w:tr w:rsidR="00812C27" w:rsidRPr="00D53FA3" w14:paraId="0E9FA936" w14:textId="77777777" w:rsidTr="00CD060D">
        <w:trPr>
          <w:cnfStyle w:val="000000100000" w:firstRow="0" w:lastRow="0" w:firstColumn="0" w:lastColumn="0" w:oddVBand="0" w:evenVBand="0" w:oddHBand="1" w:evenHBand="0" w:firstRowFirstColumn="0" w:firstRowLastColumn="0" w:lastRowFirstColumn="0" w:lastRowLastColumn="0"/>
          <w:trHeight w:val="600"/>
        </w:trPr>
        <w:tc>
          <w:tcPr>
            <w:tcW w:w="784" w:type="dxa"/>
            <w:hideMark/>
          </w:tcPr>
          <w:p w14:paraId="38DB5E63" w14:textId="77777777" w:rsidR="00812C27" w:rsidRPr="00D53FA3" w:rsidRDefault="00812C27" w:rsidP="00CD060D">
            <w:pPr>
              <w:pStyle w:val="TableText"/>
            </w:pPr>
            <w:r w:rsidRPr="00D53FA3">
              <w:t>23X</w:t>
            </w:r>
          </w:p>
        </w:tc>
        <w:tc>
          <w:tcPr>
            <w:tcW w:w="3351" w:type="dxa"/>
            <w:hideMark/>
          </w:tcPr>
          <w:p w14:paraId="52C0CDDC" w14:textId="77777777" w:rsidR="00812C27" w:rsidRPr="00D53FA3" w:rsidRDefault="00812C27" w:rsidP="00CD060D">
            <w:pPr>
              <w:pStyle w:val="TableText"/>
            </w:pPr>
            <w:r w:rsidRPr="00D53FA3">
              <w:t>File identification</w:t>
            </w:r>
          </w:p>
        </w:tc>
        <w:tc>
          <w:tcPr>
            <w:tcW w:w="4881" w:type="dxa"/>
            <w:hideMark/>
          </w:tcPr>
          <w:p w14:paraId="49A65F37" w14:textId="77777777" w:rsidR="00812C27" w:rsidRPr="00D53FA3" w:rsidRDefault="00812C27" w:rsidP="00CD060D">
            <w:pPr>
              <w:pStyle w:val="TableText"/>
            </w:pPr>
            <w:r w:rsidRPr="00D53FA3">
              <w:t>Delivery channel and associated file name/reference for attached documents</w:t>
            </w:r>
          </w:p>
        </w:tc>
      </w:tr>
    </w:tbl>
    <w:p w14:paraId="7DACBBD0" w14:textId="2D71148C" w:rsidR="000D3507" w:rsidRDefault="000D3507" w:rsidP="000D3507">
      <w:pPr>
        <w:shd w:val="clear" w:color="auto" w:fill="FFFFFF"/>
        <w:spacing w:after="0"/>
        <w:rPr>
          <w:rFonts w:ascii="Segoe UI" w:eastAsia="Times New Roman" w:hAnsi="Segoe UI" w:cs="Segoe UI"/>
          <w:color w:val="172B4D"/>
          <w:sz w:val="21"/>
          <w:szCs w:val="21"/>
          <w:lang w:eastAsia="en-GB"/>
        </w:rPr>
      </w:pPr>
    </w:p>
    <w:p w14:paraId="27E0980F" w14:textId="77777777" w:rsidR="00574E2C" w:rsidRPr="006F7329" w:rsidRDefault="00574E2C" w:rsidP="00574E2C">
      <w:pPr>
        <w:pStyle w:val="Heading3"/>
      </w:pPr>
      <w:bookmarkStart w:id="201" w:name="_Toc40607153"/>
      <w:bookmarkStart w:id="202" w:name="_Toc160048725"/>
      <w:bookmarkStart w:id="203" w:name="_Toc40607140"/>
      <w:bookmarkStart w:id="204" w:name="_Ref40698331"/>
      <w:r>
        <w:t>MT759 – Ancillary Trade Structured message – ‘REQISSUE’</w:t>
      </w:r>
      <w:bookmarkEnd w:id="201"/>
      <w:bookmarkEnd w:id="202"/>
    </w:p>
    <w:p w14:paraId="6E363137" w14:textId="7D10ADBA" w:rsidR="00574E2C" w:rsidRDefault="00E764C0" w:rsidP="00574E2C">
      <w:pPr>
        <w:pStyle w:val="BodyText"/>
      </w:pPr>
      <w:r>
        <w:t>The</w:t>
      </w:r>
      <w:r w:rsidR="00574E2C">
        <w:t xml:space="preserve"> incoming MT759 – Ancillary Trade Structured message – ‘REQISSUE’ </w:t>
      </w:r>
      <w:r>
        <w:t xml:space="preserve">is mapped to the </w:t>
      </w:r>
      <w:r w:rsidR="00574E2C">
        <w:t>Issued Undertaking – Issue event.</w:t>
      </w:r>
    </w:p>
    <w:p w14:paraId="300B0CE8" w14:textId="77777777" w:rsidR="00574E2C" w:rsidRDefault="00574E2C" w:rsidP="00574E2C">
      <w:pPr>
        <w:pStyle w:val="BodyText"/>
      </w:pPr>
      <w:r>
        <w:t>This allows the bank to process the incoming details and issue their own local undertaking.</w:t>
      </w:r>
    </w:p>
    <w:tbl>
      <w:tblPr>
        <w:tblStyle w:val="TableGridHeader4"/>
        <w:tblW w:w="5000" w:type="pct"/>
        <w:tblLook w:val="04A0" w:firstRow="1" w:lastRow="0" w:firstColumn="1" w:lastColumn="0" w:noHBand="0" w:noVBand="1"/>
      </w:tblPr>
      <w:tblGrid>
        <w:gridCol w:w="1471"/>
        <w:gridCol w:w="3098"/>
        <w:gridCol w:w="5311"/>
      </w:tblGrid>
      <w:tr w:rsidR="00867E51" w:rsidRPr="004E7563" w14:paraId="4A4B7858" w14:textId="77777777" w:rsidTr="00CD060D">
        <w:trPr>
          <w:cnfStyle w:val="100000000000" w:firstRow="1" w:lastRow="0" w:firstColumn="0" w:lastColumn="0" w:oddVBand="0" w:evenVBand="0" w:oddHBand="0" w:evenHBand="0" w:firstRowFirstColumn="0" w:firstRowLastColumn="0" w:lastRowFirstColumn="0" w:lastRowLastColumn="0"/>
          <w:tblHeader/>
        </w:trPr>
        <w:tc>
          <w:tcPr>
            <w:tcW w:w="744" w:type="pct"/>
            <w:hideMark/>
          </w:tcPr>
          <w:p w14:paraId="317A0B01" w14:textId="77777777" w:rsidR="00867E51" w:rsidRPr="004E7563" w:rsidRDefault="00867E51" w:rsidP="00CD060D">
            <w:pPr>
              <w:pStyle w:val="TableHead"/>
            </w:pPr>
            <w:r w:rsidRPr="004E7563">
              <w:t>Tag</w:t>
            </w:r>
          </w:p>
        </w:tc>
        <w:tc>
          <w:tcPr>
            <w:tcW w:w="1568" w:type="pct"/>
            <w:hideMark/>
          </w:tcPr>
          <w:p w14:paraId="3204E6C7" w14:textId="77777777" w:rsidR="00867E51" w:rsidRPr="004E7563" w:rsidRDefault="00867E51" w:rsidP="00CD060D">
            <w:pPr>
              <w:pStyle w:val="TableHead"/>
            </w:pPr>
            <w:r>
              <w:t>Field name</w:t>
            </w:r>
          </w:p>
        </w:tc>
        <w:tc>
          <w:tcPr>
            <w:tcW w:w="2688" w:type="pct"/>
            <w:hideMark/>
          </w:tcPr>
          <w:p w14:paraId="011629BA" w14:textId="77777777" w:rsidR="00867E51" w:rsidRPr="004E7563" w:rsidRDefault="00867E51" w:rsidP="00CD060D">
            <w:pPr>
              <w:pStyle w:val="TableHead"/>
            </w:pPr>
            <w:r w:rsidRPr="004E7563">
              <w:t xml:space="preserve">Mapped to </w:t>
            </w:r>
          </w:p>
        </w:tc>
      </w:tr>
      <w:tr w:rsidR="00867E51" w:rsidRPr="004E7563" w14:paraId="4F56CB3E" w14:textId="77777777" w:rsidTr="003D3747">
        <w:trPr>
          <w:cnfStyle w:val="000000100000" w:firstRow="0" w:lastRow="0" w:firstColumn="0" w:lastColumn="0" w:oddVBand="0" w:evenVBand="0" w:oddHBand="1" w:evenHBand="0" w:firstRowFirstColumn="0" w:firstRowLastColumn="0" w:lastRowFirstColumn="0" w:lastRowLastColumn="0"/>
        </w:trPr>
        <w:tc>
          <w:tcPr>
            <w:tcW w:w="744" w:type="pct"/>
            <w:hideMark/>
          </w:tcPr>
          <w:p w14:paraId="4C54B584" w14:textId="77777777" w:rsidR="00867E51" w:rsidRPr="004E7563" w:rsidRDefault="00867E51" w:rsidP="00CD060D">
            <w:pPr>
              <w:pStyle w:val="TableText"/>
            </w:pPr>
          </w:p>
        </w:tc>
        <w:tc>
          <w:tcPr>
            <w:tcW w:w="1568" w:type="pct"/>
            <w:hideMark/>
          </w:tcPr>
          <w:p w14:paraId="68C45D52" w14:textId="77777777" w:rsidR="00867E51" w:rsidRPr="004E7563" w:rsidRDefault="00867E51" w:rsidP="00CD060D">
            <w:pPr>
              <w:pStyle w:val="TableText"/>
            </w:pPr>
            <w:r w:rsidRPr="004E7563">
              <w:t>Sender</w:t>
            </w:r>
          </w:p>
        </w:tc>
        <w:tc>
          <w:tcPr>
            <w:tcW w:w="2688" w:type="pct"/>
            <w:hideMark/>
          </w:tcPr>
          <w:p w14:paraId="503D00DC" w14:textId="77777777" w:rsidR="00867E51" w:rsidRPr="004E7563" w:rsidRDefault="00867E51" w:rsidP="00CD060D">
            <w:pPr>
              <w:pStyle w:val="TableText"/>
            </w:pPr>
            <w:r w:rsidRPr="008F4424">
              <w:rPr>
                <w:color w:val="333333"/>
              </w:rPr>
              <w:t xml:space="preserve">Mapped to the Instructing party as the </w:t>
            </w:r>
            <w:r w:rsidRPr="00911389">
              <w:rPr>
                <w:color w:val="333333"/>
              </w:rPr>
              <w:t xml:space="preserve">Counter received from bank </w:t>
            </w:r>
          </w:p>
        </w:tc>
      </w:tr>
      <w:tr w:rsidR="00867E51" w:rsidRPr="004E7563" w14:paraId="75D1D2CB" w14:textId="77777777" w:rsidTr="003D3747">
        <w:trPr>
          <w:cnfStyle w:val="000000010000" w:firstRow="0" w:lastRow="0" w:firstColumn="0" w:lastColumn="0" w:oddVBand="0" w:evenVBand="0" w:oddHBand="0" w:evenHBand="1" w:firstRowFirstColumn="0" w:firstRowLastColumn="0" w:lastRowFirstColumn="0" w:lastRowLastColumn="0"/>
        </w:trPr>
        <w:tc>
          <w:tcPr>
            <w:tcW w:w="744" w:type="pct"/>
          </w:tcPr>
          <w:p w14:paraId="4FBFE2C3" w14:textId="77777777" w:rsidR="00867E51" w:rsidRPr="004E7563" w:rsidRDefault="00867E51" w:rsidP="00CD060D">
            <w:pPr>
              <w:pStyle w:val="TableText"/>
            </w:pPr>
          </w:p>
        </w:tc>
        <w:tc>
          <w:tcPr>
            <w:tcW w:w="1568" w:type="pct"/>
          </w:tcPr>
          <w:p w14:paraId="0F6B397F" w14:textId="77777777" w:rsidR="00867E51" w:rsidRPr="004E7563" w:rsidRDefault="00867E51" w:rsidP="00CD060D">
            <w:pPr>
              <w:pStyle w:val="TableText"/>
            </w:pPr>
            <w:r w:rsidRPr="004E7563">
              <w:t>Receiver</w:t>
            </w:r>
          </w:p>
        </w:tc>
        <w:tc>
          <w:tcPr>
            <w:tcW w:w="2688" w:type="pct"/>
          </w:tcPr>
          <w:p w14:paraId="1F896AC5" w14:textId="77777777" w:rsidR="00867E51" w:rsidRPr="004E7563" w:rsidRDefault="00867E51" w:rsidP="00CD060D">
            <w:pPr>
              <w:pStyle w:val="TableText"/>
              <w:rPr>
                <w:color w:val="333333"/>
              </w:rPr>
            </w:pPr>
            <w:r w:rsidRPr="004E7563">
              <w:rPr>
                <w:color w:val="333333"/>
              </w:rPr>
              <w:t>Receiver of message</w:t>
            </w:r>
          </w:p>
        </w:tc>
      </w:tr>
      <w:tr w:rsidR="00867E51" w:rsidRPr="004E7563" w14:paraId="452089B1" w14:textId="77777777" w:rsidTr="003D3747">
        <w:trPr>
          <w:cnfStyle w:val="000000100000" w:firstRow="0" w:lastRow="0" w:firstColumn="0" w:lastColumn="0" w:oddVBand="0" w:evenVBand="0" w:oddHBand="1" w:evenHBand="0" w:firstRowFirstColumn="0" w:firstRowLastColumn="0" w:lastRowFirstColumn="0" w:lastRowLastColumn="0"/>
        </w:trPr>
        <w:tc>
          <w:tcPr>
            <w:tcW w:w="744" w:type="pct"/>
          </w:tcPr>
          <w:p w14:paraId="0D909DAD" w14:textId="77777777" w:rsidR="00867E51" w:rsidRPr="004E7563" w:rsidRDefault="00867E51" w:rsidP="00CD060D">
            <w:pPr>
              <w:pStyle w:val="TableText"/>
            </w:pPr>
            <w:r w:rsidRPr="004E7563">
              <w:t>27</w:t>
            </w:r>
          </w:p>
        </w:tc>
        <w:tc>
          <w:tcPr>
            <w:tcW w:w="1568" w:type="pct"/>
          </w:tcPr>
          <w:p w14:paraId="7FFDA6EC" w14:textId="77777777" w:rsidR="00867E51" w:rsidRPr="004E7563" w:rsidRDefault="00867E51" w:rsidP="00CD060D">
            <w:pPr>
              <w:pStyle w:val="TableText"/>
            </w:pPr>
            <w:r w:rsidRPr="004E7563">
              <w:t>Sequence of total</w:t>
            </w:r>
          </w:p>
        </w:tc>
        <w:tc>
          <w:tcPr>
            <w:tcW w:w="2688" w:type="pct"/>
          </w:tcPr>
          <w:p w14:paraId="40F9AAF7" w14:textId="77777777" w:rsidR="00867E51" w:rsidRPr="004E7563" w:rsidRDefault="00867E51" w:rsidP="00CD060D">
            <w:pPr>
              <w:pStyle w:val="TableText"/>
            </w:pPr>
            <w:r w:rsidRPr="004E7563">
              <w:t>Not mapped</w:t>
            </w:r>
          </w:p>
        </w:tc>
      </w:tr>
      <w:tr w:rsidR="00867E51" w:rsidRPr="004E7563" w14:paraId="0BF4AB26" w14:textId="77777777" w:rsidTr="003D3747">
        <w:trPr>
          <w:cnfStyle w:val="000000010000" w:firstRow="0" w:lastRow="0" w:firstColumn="0" w:lastColumn="0" w:oddVBand="0" w:evenVBand="0" w:oddHBand="0" w:evenHBand="1" w:firstRowFirstColumn="0" w:firstRowLastColumn="0" w:lastRowFirstColumn="0" w:lastRowLastColumn="0"/>
        </w:trPr>
        <w:tc>
          <w:tcPr>
            <w:tcW w:w="744" w:type="pct"/>
          </w:tcPr>
          <w:p w14:paraId="0C4F1B7A" w14:textId="77777777" w:rsidR="00867E51" w:rsidRPr="004E7563" w:rsidRDefault="00867E51" w:rsidP="00CD060D">
            <w:pPr>
              <w:pStyle w:val="TableText"/>
            </w:pPr>
            <w:r w:rsidRPr="004E7563">
              <w:rPr>
                <w:color w:val="333333"/>
              </w:rPr>
              <w:t>20</w:t>
            </w:r>
          </w:p>
        </w:tc>
        <w:tc>
          <w:tcPr>
            <w:tcW w:w="1568" w:type="pct"/>
          </w:tcPr>
          <w:p w14:paraId="51DDD86F" w14:textId="77777777" w:rsidR="00867E51" w:rsidRPr="004E7563" w:rsidRDefault="00867E51" w:rsidP="00CD060D">
            <w:pPr>
              <w:pStyle w:val="TableText"/>
            </w:pPr>
            <w:r w:rsidRPr="004E7563">
              <w:rPr>
                <w:color w:val="333333"/>
              </w:rPr>
              <w:t>Transaction reference number</w:t>
            </w:r>
          </w:p>
        </w:tc>
        <w:tc>
          <w:tcPr>
            <w:tcW w:w="2688" w:type="pct"/>
          </w:tcPr>
          <w:p w14:paraId="46C4EE3E" w14:textId="77777777" w:rsidR="00867E51" w:rsidRPr="004E7563" w:rsidRDefault="00867E51" w:rsidP="00CD060D">
            <w:pPr>
              <w:pStyle w:val="TableText"/>
            </w:pPr>
            <w:r>
              <w:rPr>
                <w:color w:val="333333"/>
              </w:rPr>
              <w:t>Instructing party reference</w:t>
            </w:r>
          </w:p>
        </w:tc>
      </w:tr>
      <w:tr w:rsidR="00867E51" w:rsidRPr="004E7563" w14:paraId="4BFE3247" w14:textId="77777777" w:rsidTr="003D3747">
        <w:trPr>
          <w:cnfStyle w:val="000000100000" w:firstRow="0" w:lastRow="0" w:firstColumn="0" w:lastColumn="0" w:oddVBand="0" w:evenVBand="0" w:oddHBand="1" w:evenHBand="0" w:firstRowFirstColumn="0" w:firstRowLastColumn="0" w:lastRowFirstColumn="0" w:lastRowLastColumn="0"/>
        </w:trPr>
        <w:tc>
          <w:tcPr>
            <w:tcW w:w="744" w:type="pct"/>
          </w:tcPr>
          <w:p w14:paraId="4456967D" w14:textId="77777777" w:rsidR="00867E51" w:rsidRPr="004E7563" w:rsidRDefault="00867E51" w:rsidP="00CD060D">
            <w:pPr>
              <w:pStyle w:val="TableText"/>
            </w:pPr>
            <w:r w:rsidRPr="004E7563">
              <w:t>21</w:t>
            </w:r>
          </w:p>
        </w:tc>
        <w:tc>
          <w:tcPr>
            <w:tcW w:w="1568" w:type="pct"/>
          </w:tcPr>
          <w:p w14:paraId="48D81067" w14:textId="77777777" w:rsidR="00867E51" w:rsidRPr="004E7563" w:rsidRDefault="00867E51" w:rsidP="00CD060D">
            <w:pPr>
              <w:pStyle w:val="TableText"/>
            </w:pPr>
            <w:r w:rsidRPr="004E7563">
              <w:t>Related reference number </w:t>
            </w:r>
          </w:p>
        </w:tc>
        <w:tc>
          <w:tcPr>
            <w:tcW w:w="2688" w:type="pct"/>
          </w:tcPr>
          <w:p w14:paraId="23FA14D7" w14:textId="77777777" w:rsidR="00867E51" w:rsidRPr="004E7563" w:rsidRDefault="00867E51" w:rsidP="00CD060D">
            <w:pPr>
              <w:pStyle w:val="TableText"/>
            </w:pPr>
            <w:r>
              <w:t xml:space="preserve">Mapped as an ‘Information’ Action item </w:t>
            </w:r>
          </w:p>
        </w:tc>
      </w:tr>
      <w:tr w:rsidR="00867E51" w:rsidRPr="004E7563" w14:paraId="23A089B3" w14:textId="77777777" w:rsidTr="003D3747">
        <w:trPr>
          <w:cnfStyle w:val="000000010000" w:firstRow="0" w:lastRow="0" w:firstColumn="0" w:lastColumn="0" w:oddVBand="0" w:evenVBand="0" w:oddHBand="0" w:evenHBand="1" w:firstRowFirstColumn="0" w:firstRowLastColumn="0" w:lastRowFirstColumn="0" w:lastRowLastColumn="0"/>
        </w:trPr>
        <w:tc>
          <w:tcPr>
            <w:tcW w:w="744" w:type="pct"/>
          </w:tcPr>
          <w:p w14:paraId="71DBB424" w14:textId="77777777" w:rsidR="00867E51" w:rsidRPr="004E7563" w:rsidRDefault="00867E51" w:rsidP="00CD060D">
            <w:pPr>
              <w:pStyle w:val="TableText"/>
            </w:pPr>
            <w:r w:rsidRPr="004E7563">
              <w:t>22D</w:t>
            </w:r>
          </w:p>
        </w:tc>
        <w:tc>
          <w:tcPr>
            <w:tcW w:w="1568" w:type="pct"/>
          </w:tcPr>
          <w:p w14:paraId="149ACDEE" w14:textId="77777777" w:rsidR="00867E51" w:rsidRPr="004E7563" w:rsidRDefault="00867E51" w:rsidP="00CD060D">
            <w:pPr>
              <w:pStyle w:val="TableText"/>
            </w:pPr>
            <w:r w:rsidRPr="004E7563">
              <w:t>Form of undertaking </w:t>
            </w:r>
          </w:p>
        </w:tc>
        <w:tc>
          <w:tcPr>
            <w:tcW w:w="2688" w:type="pct"/>
          </w:tcPr>
          <w:p w14:paraId="11DAD8E3" w14:textId="77777777" w:rsidR="00867E51" w:rsidRDefault="00867E51" w:rsidP="00CD060D">
            <w:pPr>
              <w:pStyle w:val="TableText"/>
            </w:pPr>
            <w:r>
              <w:t xml:space="preserve">If Form of undertaking is set to UNDK then </w:t>
            </w:r>
          </w:p>
          <w:p w14:paraId="13BF4380" w14:textId="77777777" w:rsidR="00867E51" w:rsidRDefault="00867E51" w:rsidP="00CD060D">
            <w:pPr>
              <w:pStyle w:val="TableText"/>
            </w:pPr>
            <w:r>
              <w:t>Counter received Form of undertaking is set to &lt;-&gt;</w:t>
            </w:r>
          </w:p>
          <w:p w14:paraId="2B8D4078" w14:textId="77777777" w:rsidR="00867E51" w:rsidRDefault="00867E51" w:rsidP="00CD060D">
            <w:pPr>
              <w:pStyle w:val="TableText"/>
            </w:pPr>
            <w:r>
              <w:t>and Local undertaking set to 'DEPU'</w:t>
            </w:r>
          </w:p>
          <w:p w14:paraId="64EF138F" w14:textId="6241F0DB" w:rsidR="00867E51" w:rsidRDefault="00867E51" w:rsidP="00CD060D">
            <w:pPr>
              <w:pStyle w:val="TableText"/>
            </w:pPr>
            <w:r>
              <w:t>If Form of undertaking is DGAR or STBY then both the Counter received, and local undertaking are set to DGAR or STBY</w:t>
            </w:r>
          </w:p>
          <w:p w14:paraId="42CE383B" w14:textId="0E154CCA" w:rsidR="00867E51" w:rsidRDefault="00867E51" w:rsidP="00CD060D">
            <w:pPr>
              <w:pStyle w:val="TableText"/>
            </w:pPr>
            <w:r>
              <w:t>Otherwise, an Action item added e.g., if DOCR</w:t>
            </w:r>
          </w:p>
          <w:p w14:paraId="7C4FFCC2" w14:textId="1EA7A867" w:rsidR="00867E51" w:rsidRPr="004E7563" w:rsidRDefault="00867E51" w:rsidP="00CD060D">
            <w:pPr>
              <w:pStyle w:val="TableText"/>
            </w:pPr>
            <w:r>
              <w:t>‘22D - Form or undertaking - Invalid form of undertaking’</w:t>
            </w:r>
          </w:p>
        </w:tc>
      </w:tr>
      <w:tr w:rsidR="00867E51" w:rsidRPr="004E7563" w14:paraId="166E9DA4" w14:textId="77777777" w:rsidTr="003D3747">
        <w:trPr>
          <w:cnfStyle w:val="000000100000" w:firstRow="0" w:lastRow="0" w:firstColumn="0" w:lastColumn="0" w:oddVBand="0" w:evenVBand="0" w:oddHBand="1" w:evenHBand="0" w:firstRowFirstColumn="0" w:firstRowLastColumn="0" w:lastRowFirstColumn="0" w:lastRowLastColumn="0"/>
        </w:trPr>
        <w:tc>
          <w:tcPr>
            <w:tcW w:w="744" w:type="pct"/>
          </w:tcPr>
          <w:p w14:paraId="60CF6F2B" w14:textId="77777777" w:rsidR="00867E51" w:rsidRPr="004E7563" w:rsidRDefault="00867E51" w:rsidP="00CD060D">
            <w:pPr>
              <w:pStyle w:val="TableText"/>
            </w:pPr>
            <w:r w:rsidRPr="004E7563">
              <w:t>23</w:t>
            </w:r>
          </w:p>
        </w:tc>
        <w:tc>
          <w:tcPr>
            <w:tcW w:w="1568" w:type="pct"/>
          </w:tcPr>
          <w:p w14:paraId="10E8A7FB" w14:textId="77777777" w:rsidR="00867E51" w:rsidRPr="004E7563" w:rsidRDefault="00867E51" w:rsidP="00CD060D">
            <w:pPr>
              <w:pStyle w:val="TableText"/>
            </w:pPr>
            <w:r w:rsidRPr="004E7563">
              <w:t>Undertaking number</w:t>
            </w:r>
          </w:p>
        </w:tc>
        <w:tc>
          <w:tcPr>
            <w:tcW w:w="2688" w:type="pct"/>
          </w:tcPr>
          <w:p w14:paraId="4880F61D" w14:textId="77777777" w:rsidR="00867E51" w:rsidRPr="004E7563" w:rsidRDefault="00867E51" w:rsidP="00CD060D">
            <w:pPr>
              <w:pStyle w:val="TableText"/>
              <w:rPr>
                <w:color w:val="333333"/>
              </w:rPr>
            </w:pPr>
            <w:r>
              <w:t>Mapped as an ‘Information’ Action item</w:t>
            </w:r>
          </w:p>
        </w:tc>
      </w:tr>
      <w:tr w:rsidR="00867E51" w:rsidRPr="004E7563" w14:paraId="63B26051" w14:textId="77777777" w:rsidTr="003D3747">
        <w:trPr>
          <w:cnfStyle w:val="000000010000" w:firstRow="0" w:lastRow="0" w:firstColumn="0" w:lastColumn="0" w:oddVBand="0" w:evenVBand="0" w:oddHBand="0" w:evenHBand="1" w:firstRowFirstColumn="0" w:firstRowLastColumn="0" w:lastRowFirstColumn="0" w:lastRowLastColumn="0"/>
        </w:trPr>
        <w:tc>
          <w:tcPr>
            <w:tcW w:w="744" w:type="pct"/>
          </w:tcPr>
          <w:p w14:paraId="2CA24DA8" w14:textId="77777777" w:rsidR="00867E51" w:rsidRPr="004E7563" w:rsidRDefault="00867E51" w:rsidP="00CD060D">
            <w:pPr>
              <w:pStyle w:val="TableText"/>
              <w:rPr>
                <w:rFonts w:eastAsia="Times New Roman" w:cs="Arial"/>
                <w:color w:val="000000"/>
              </w:rPr>
            </w:pPr>
            <w:r w:rsidRPr="004E7563">
              <w:rPr>
                <w:rFonts w:cs="Arial"/>
                <w:color w:val="333333"/>
              </w:rPr>
              <w:lastRenderedPageBreak/>
              <w:t>52a</w:t>
            </w:r>
          </w:p>
        </w:tc>
        <w:tc>
          <w:tcPr>
            <w:tcW w:w="1568" w:type="pct"/>
          </w:tcPr>
          <w:p w14:paraId="6989FEE5" w14:textId="77777777" w:rsidR="00867E51" w:rsidRPr="004E7563" w:rsidRDefault="00867E51" w:rsidP="00CD060D">
            <w:pPr>
              <w:pStyle w:val="TableText"/>
              <w:rPr>
                <w:rFonts w:eastAsia="Times New Roman" w:cs="Arial"/>
                <w:color w:val="000000"/>
              </w:rPr>
            </w:pPr>
            <w:r w:rsidRPr="004E7563">
              <w:rPr>
                <w:rFonts w:cs="Arial"/>
                <w:color w:val="333333"/>
              </w:rPr>
              <w:t>Issuer</w:t>
            </w:r>
          </w:p>
        </w:tc>
        <w:tc>
          <w:tcPr>
            <w:tcW w:w="2688" w:type="pct"/>
          </w:tcPr>
          <w:p w14:paraId="6E04815D" w14:textId="77777777" w:rsidR="00867E51" w:rsidRPr="008F4424" w:rsidRDefault="00867E51" w:rsidP="00CD060D">
            <w:pPr>
              <w:pStyle w:val="TableText"/>
              <w:rPr>
                <w:rFonts w:cs="Arial"/>
                <w:color w:val="333333"/>
              </w:rPr>
            </w:pPr>
            <w:r w:rsidRPr="008F4424">
              <w:rPr>
                <w:rFonts w:cs="Arial"/>
                <w:color w:val="333333"/>
              </w:rPr>
              <w:t xml:space="preserve">If the SWIFT BIC does not match the received from BIC or tag is 52D then action item is added </w:t>
            </w:r>
            <w:r>
              <w:rPr>
                <w:rFonts w:cs="Arial"/>
                <w:color w:val="333333"/>
              </w:rPr>
              <w:t>as follows</w:t>
            </w:r>
          </w:p>
          <w:p w14:paraId="3DE3B563" w14:textId="77777777" w:rsidR="00867E51" w:rsidRPr="004E7563" w:rsidRDefault="00867E51" w:rsidP="00CD060D">
            <w:pPr>
              <w:pStyle w:val="TableText"/>
              <w:rPr>
                <w:rFonts w:cs="Arial"/>
              </w:rPr>
            </w:pPr>
            <w:r>
              <w:rPr>
                <w:rFonts w:cs="Arial"/>
                <w:color w:val="333333"/>
              </w:rPr>
              <w:t>‘</w:t>
            </w:r>
            <w:r w:rsidRPr="008F4424">
              <w:rPr>
                <w:rFonts w:cs="Arial"/>
                <w:color w:val="333333"/>
              </w:rPr>
              <w:t xml:space="preserve">52a- Issuer </w:t>
            </w:r>
            <w:r>
              <w:rPr>
                <w:rFonts w:cs="Arial"/>
                <w:color w:val="333333"/>
              </w:rPr>
              <w:t>–</w:t>
            </w:r>
            <w:r w:rsidRPr="008F4424">
              <w:rPr>
                <w:rFonts w:cs="Arial"/>
                <w:color w:val="333333"/>
              </w:rPr>
              <w:t xml:space="preserve"> </w:t>
            </w:r>
            <w:r>
              <w:rPr>
                <w:rFonts w:cs="Arial"/>
                <w:color w:val="333333"/>
              </w:rPr>
              <w:t>Review request issuer</w:t>
            </w:r>
          </w:p>
        </w:tc>
      </w:tr>
      <w:tr w:rsidR="00867E51" w:rsidRPr="004E7563" w14:paraId="5BCFA46B" w14:textId="77777777" w:rsidTr="003D3747">
        <w:trPr>
          <w:cnfStyle w:val="000000100000" w:firstRow="0" w:lastRow="0" w:firstColumn="0" w:lastColumn="0" w:oddVBand="0" w:evenVBand="0" w:oddHBand="1" w:evenHBand="0" w:firstRowFirstColumn="0" w:firstRowLastColumn="0" w:lastRowFirstColumn="0" w:lastRowLastColumn="0"/>
        </w:trPr>
        <w:tc>
          <w:tcPr>
            <w:tcW w:w="744" w:type="pct"/>
          </w:tcPr>
          <w:p w14:paraId="4D25FCF6" w14:textId="77777777" w:rsidR="00867E51" w:rsidRPr="004E7563" w:rsidRDefault="00867E51" w:rsidP="00CD060D">
            <w:pPr>
              <w:pStyle w:val="TableText"/>
            </w:pPr>
            <w:r w:rsidRPr="004E7563">
              <w:t>23H</w:t>
            </w:r>
          </w:p>
        </w:tc>
        <w:tc>
          <w:tcPr>
            <w:tcW w:w="1568" w:type="pct"/>
          </w:tcPr>
          <w:p w14:paraId="456634AC" w14:textId="77777777" w:rsidR="00867E51" w:rsidRPr="004E7563" w:rsidRDefault="00867E51" w:rsidP="00CD060D">
            <w:pPr>
              <w:pStyle w:val="TableText"/>
            </w:pPr>
            <w:r w:rsidRPr="004E7563">
              <w:t>Function of message</w:t>
            </w:r>
          </w:p>
        </w:tc>
        <w:tc>
          <w:tcPr>
            <w:tcW w:w="2688" w:type="pct"/>
          </w:tcPr>
          <w:p w14:paraId="7CFF7303" w14:textId="77777777" w:rsidR="00867E51" w:rsidRDefault="00867E51" w:rsidP="00CD060D">
            <w:pPr>
              <w:pStyle w:val="TableText"/>
            </w:pPr>
            <w:r>
              <w:t>Request types are set as follows:</w:t>
            </w:r>
          </w:p>
          <w:p w14:paraId="6EEC33B2" w14:textId="77777777" w:rsidR="00867E51" w:rsidRPr="00911389" w:rsidRDefault="00867E51" w:rsidP="00CD060D">
            <w:pPr>
              <w:pStyle w:val="TableText"/>
            </w:pPr>
            <w:r w:rsidRPr="00871761">
              <w:t xml:space="preserve">The received request type is set to </w:t>
            </w:r>
            <w:r w:rsidRPr="00911389">
              <w:t xml:space="preserve">Counter received - Request issue </w:t>
            </w:r>
          </w:p>
          <w:p w14:paraId="76882C5F" w14:textId="77777777" w:rsidR="00867E51" w:rsidRPr="00C4486E" w:rsidRDefault="00867E51" w:rsidP="00CD060D">
            <w:pPr>
              <w:pStyle w:val="TableText"/>
            </w:pPr>
            <w:r w:rsidRPr="00871761">
              <w:t xml:space="preserve">Our request type is set to </w:t>
            </w:r>
            <w:r w:rsidRPr="00911389">
              <w:t>Issue</w:t>
            </w:r>
          </w:p>
          <w:p w14:paraId="611B2A53" w14:textId="77777777" w:rsidR="00867E51" w:rsidRDefault="00867E51" w:rsidP="00CD060D">
            <w:pPr>
              <w:pStyle w:val="TableText"/>
            </w:pPr>
            <w:r>
              <w:t>Where the received function is other than REQISSUE an Action item is added as follows:</w:t>
            </w:r>
          </w:p>
          <w:p w14:paraId="6A33AF0E" w14:textId="42B42E00" w:rsidR="00867E51" w:rsidRPr="004E7563" w:rsidRDefault="00867E51" w:rsidP="00CD060D">
            <w:pPr>
              <w:pStyle w:val="TableText"/>
            </w:pPr>
            <w:r>
              <w:t>‘2</w:t>
            </w:r>
            <w:r w:rsidRPr="008F4424">
              <w:t xml:space="preserve">3H - Function of message - Expected Function type </w:t>
            </w:r>
            <w:r>
              <w:t>REQISSUE’</w:t>
            </w:r>
          </w:p>
        </w:tc>
      </w:tr>
      <w:tr w:rsidR="00867E51" w:rsidRPr="004E7563" w14:paraId="0979675F" w14:textId="77777777" w:rsidTr="003D3747">
        <w:trPr>
          <w:cnfStyle w:val="000000010000" w:firstRow="0" w:lastRow="0" w:firstColumn="0" w:lastColumn="0" w:oddVBand="0" w:evenVBand="0" w:oddHBand="0" w:evenHBand="1" w:firstRowFirstColumn="0" w:firstRowLastColumn="0" w:lastRowFirstColumn="0" w:lastRowLastColumn="0"/>
        </w:trPr>
        <w:tc>
          <w:tcPr>
            <w:tcW w:w="744" w:type="pct"/>
          </w:tcPr>
          <w:p w14:paraId="47E39222" w14:textId="77777777" w:rsidR="00867E51" w:rsidRPr="004E7563" w:rsidRDefault="00867E51" w:rsidP="00CD060D">
            <w:pPr>
              <w:pStyle w:val="TableText"/>
              <w:rPr>
                <w:rFonts w:eastAsia="Times New Roman"/>
              </w:rPr>
            </w:pPr>
            <w:r w:rsidRPr="004E7563">
              <w:t>45D</w:t>
            </w:r>
          </w:p>
        </w:tc>
        <w:tc>
          <w:tcPr>
            <w:tcW w:w="1568" w:type="pct"/>
          </w:tcPr>
          <w:p w14:paraId="006A0676" w14:textId="77777777" w:rsidR="00867E51" w:rsidRPr="004E7563" w:rsidRDefault="00867E51" w:rsidP="00CD060D">
            <w:pPr>
              <w:pStyle w:val="TableText"/>
              <w:rPr>
                <w:rFonts w:eastAsia="Times New Roman"/>
              </w:rPr>
            </w:pPr>
            <w:r w:rsidRPr="004E7563">
              <w:t>Narrative</w:t>
            </w:r>
          </w:p>
        </w:tc>
        <w:tc>
          <w:tcPr>
            <w:tcW w:w="2688" w:type="pct"/>
          </w:tcPr>
          <w:p w14:paraId="7E8683C0" w14:textId="77777777" w:rsidR="00867E51" w:rsidRPr="00911389" w:rsidRDefault="00867E51" w:rsidP="00CD060D">
            <w:pPr>
              <w:pStyle w:val="TableText"/>
            </w:pPr>
            <w:r w:rsidRPr="00911389">
              <w:t>Mapped to Counter received Undertaking terms and conditions</w:t>
            </w:r>
          </w:p>
        </w:tc>
      </w:tr>
      <w:tr w:rsidR="00867E51" w:rsidRPr="004E7563" w14:paraId="3BE07520" w14:textId="77777777" w:rsidTr="003D3747">
        <w:trPr>
          <w:cnfStyle w:val="000000100000" w:firstRow="0" w:lastRow="0" w:firstColumn="0" w:lastColumn="0" w:oddVBand="0" w:evenVBand="0" w:oddHBand="1" w:evenHBand="0" w:firstRowFirstColumn="0" w:firstRowLastColumn="0" w:lastRowFirstColumn="0" w:lastRowLastColumn="0"/>
        </w:trPr>
        <w:tc>
          <w:tcPr>
            <w:tcW w:w="744" w:type="pct"/>
          </w:tcPr>
          <w:p w14:paraId="117F6ABA" w14:textId="77777777" w:rsidR="00867E51" w:rsidRPr="004E7563" w:rsidRDefault="00867E51" w:rsidP="00CD060D">
            <w:pPr>
              <w:pStyle w:val="TableText"/>
            </w:pPr>
            <w:r w:rsidRPr="004E7563">
              <w:t>23X</w:t>
            </w:r>
          </w:p>
        </w:tc>
        <w:tc>
          <w:tcPr>
            <w:tcW w:w="1568" w:type="pct"/>
          </w:tcPr>
          <w:p w14:paraId="602E126C" w14:textId="77777777" w:rsidR="00867E51" w:rsidRPr="004E7563" w:rsidRDefault="00867E51" w:rsidP="00CD060D">
            <w:pPr>
              <w:pStyle w:val="TableText"/>
            </w:pPr>
            <w:r w:rsidRPr="004E7563">
              <w:t>File identification</w:t>
            </w:r>
          </w:p>
        </w:tc>
        <w:tc>
          <w:tcPr>
            <w:tcW w:w="2688" w:type="pct"/>
          </w:tcPr>
          <w:p w14:paraId="6285A38E" w14:textId="77777777" w:rsidR="00867E51" w:rsidRPr="004E7563" w:rsidRDefault="00867E51" w:rsidP="00CD060D">
            <w:pPr>
              <w:pStyle w:val="TableText"/>
            </w:pPr>
            <w:r w:rsidRPr="00FE2C2B">
              <w:t>Mapped to Attached documents</w:t>
            </w:r>
          </w:p>
        </w:tc>
      </w:tr>
    </w:tbl>
    <w:p w14:paraId="380CAC14" w14:textId="1803196D" w:rsidR="00574E2C" w:rsidRDefault="00574E2C" w:rsidP="00574E2C">
      <w:pPr>
        <w:spacing w:after="200" w:line="276" w:lineRule="auto"/>
      </w:pPr>
    </w:p>
    <w:p w14:paraId="6AD27805" w14:textId="3436F011" w:rsidR="00E764C0" w:rsidRPr="006F7329" w:rsidRDefault="00E764C0" w:rsidP="00E764C0">
      <w:pPr>
        <w:pStyle w:val="Heading3"/>
      </w:pPr>
      <w:bookmarkStart w:id="205" w:name="_Toc160048726"/>
      <w:r>
        <w:t>MT759 – Ancillary Trade Structured message – ‘REQAMEND’</w:t>
      </w:r>
      <w:bookmarkEnd w:id="205"/>
    </w:p>
    <w:p w14:paraId="27534969" w14:textId="408F47D6" w:rsidR="00E764C0" w:rsidRDefault="00E764C0" w:rsidP="00E764C0">
      <w:pPr>
        <w:pStyle w:val="BodyText"/>
      </w:pPr>
      <w:r>
        <w:t>The incoming MT759 – Ancillary Trade Structured message – ‘REQAMEND’ is mapped to the Issued Undertaking – Amend event to allow details of the free format amendment details to be processed against an existing master created from a previous REQUEST message</w:t>
      </w:r>
    </w:p>
    <w:tbl>
      <w:tblPr>
        <w:tblStyle w:val="TableGridHeader5"/>
        <w:tblW w:w="5000" w:type="pct"/>
        <w:tblLook w:val="04A0" w:firstRow="1" w:lastRow="0" w:firstColumn="1" w:lastColumn="0" w:noHBand="0" w:noVBand="1"/>
      </w:tblPr>
      <w:tblGrid>
        <w:gridCol w:w="1471"/>
        <w:gridCol w:w="3098"/>
        <w:gridCol w:w="5311"/>
      </w:tblGrid>
      <w:tr w:rsidR="00A83466" w:rsidRPr="004E7563" w14:paraId="6BFC0D9B" w14:textId="77777777" w:rsidTr="003D3747">
        <w:trPr>
          <w:cnfStyle w:val="100000000000" w:firstRow="1" w:lastRow="0" w:firstColumn="0" w:lastColumn="0" w:oddVBand="0" w:evenVBand="0" w:oddHBand="0" w:evenHBand="0" w:firstRowFirstColumn="0" w:firstRowLastColumn="0" w:lastRowFirstColumn="0" w:lastRowLastColumn="0"/>
        </w:trPr>
        <w:tc>
          <w:tcPr>
            <w:tcW w:w="744" w:type="pct"/>
            <w:hideMark/>
          </w:tcPr>
          <w:p w14:paraId="7CCB5B6D" w14:textId="77777777" w:rsidR="00A83466" w:rsidRPr="004E7563" w:rsidRDefault="00A83466" w:rsidP="003D3747">
            <w:pPr>
              <w:pStyle w:val="TableHead"/>
              <w:spacing w:before="31" w:after="42"/>
              <w:rPr>
                <w:szCs w:val="18"/>
              </w:rPr>
            </w:pPr>
            <w:r w:rsidRPr="004E7563">
              <w:rPr>
                <w:szCs w:val="18"/>
              </w:rPr>
              <w:t>Tag</w:t>
            </w:r>
          </w:p>
        </w:tc>
        <w:tc>
          <w:tcPr>
            <w:tcW w:w="1568" w:type="pct"/>
            <w:hideMark/>
          </w:tcPr>
          <w:p w14:paraId="207F658D" w14:textId="77777777" w:rsidR="00A83466" w:rsidRPr="004E7563" w:rsidRDefault="00A83466" w:rsidP="003D3747">
            <w:pPr>
              <w:pStyle w:val="TableHead"/>
              <w:spacing w:before="31" w:after="42"/>
              <w:rPr>
                <w:szCs w:val="18"/>
              </w:rPr>
            </w:pPr>
            <w:r>
              <w:rPr>
                <w:szCs w:val="18"/>
              </w:rPr>
              <w:t>Field name</w:t>
            </w:r>
          </w:p>
        </w:tc>
        <w:tc>
          <w:tcPr>
            <w:tcW w:w="2688" w:type="pct"/>
            <w:hideMark/>
          </w:tcPr>
          <w:p w14:paraId="52679CED" w14:textId="77777777" w:rsidR="00A83466" w:rsidRPr="004E7563" w:rsidRDefault="00A83466" w:rsidP="003D3747">
            <w:pPr>
              <w:pStyle w:val="TableHead"/>
              <w:spacing w:before="31" w:after="42"/>
              <w:rPr>
                <w:szCs w:val="18"/>
              </w:rPr>
            </w:pPr>
            <w:r w:rsidRPr="004E7563">
              <w:rPr>
                <w:szCs w:val="18"/>
              </w:rPr>
              <w:t xml:space="preserve">Mapped to </w:t>
            </w:r>
          </w:p>
        </w:tc>
      </w:tr>
      <w:tr w:rsidR="00A83466" w:rsidRPr="004E7563" w14:paraId="1A279E9C" w14:textId="77777777" w:rsidTr="003D3747">
        <w:trPr>
          <w:cnfStyle w:val="000000100000" w:firstRow="0" w:lastRow="0" w:firstColumn="0" w:lastColumn="0" w:oddVBand="0" w:evenVBand="0" w:oddHBand="1" w:evenHBand="0" w:firstRowFirstColumn="0" w:firstRowLastColumn="0" w:lastRowFirstColumn="0" w:lastRowLastColumn="0"/>
        </w:trPr>
        <w:tc>
          <w:tcPr>
            <w:tcW w:w="744" w:type="pct"/>
            <w:hideMark/>
          </w:tcPr>
          <w:p w14:paraId="3FA2E786" w14:textId="77777777" w:rsidR="00A83466" w:rsidRPr="004E7563" w:rsidRDefault="00A83466" w:rsidP="003D3747">
            <w:pPr>
              <w:pStyle w:val="TableText"/>
            </w:pPr>
          </w:p>
        </w:tc>
        <w:tc>
          <w:tcPr>
            <w:tcW w:w="1568" w:type="pct"/>
            <w:hideMark/>
          </w:tcPr>
          <w:p w14:paraId="6798CF07" w14:textId="77777777" w:rsidR="00A83466" w:rsidRPr="004E7563" w:rsidRDefault="00A83466" w:rsidP="003D3747">
            <w:pPr>
              <w:pStyle w:val="TableText"/>
            </w:pPr>
            <w:r w:rsidRPr="004E7563">
              <w:t>Sender</w:t>
            </w:r>
          </w:p>
        </w:tc>
        <w:tc>
          <w:tcPr>
            <w:tcW w:w="2688" w:type="pct"/>
            <w:hideMark/>
          </w:tcPr>
          <w:p w14:paraId="6C4B2717" w14:textId="77777777" w:rsidR="00A83466" w:rsidRPr="004E7563" w:rsidRDefault="00A83466" w:rsidP="003D3747">
            <w:pPr>
              <w:pStyle w:val="TableText"/>
            </w:pPr>
            <w:r w:rsidRPr="008F4424">
              <w:rPr>
                <w:color w:val="333333"/>
              </w:rPr>
              <w:t xml:space="preserve">Mapped to the Instructing party as the </w:t>
            </w:r>
            <w:r w:rsidRPr="00911389">
              <w:rPr>
                <w:b/>
                <w:color w:val="333333"/>
              </w:rPr>
              <w:t xml:space="preserve">Counter received from bank </w:t>
            </w:r>
          </w:p>
        </w:tc>
      </w:tr>
      <w:tr w:rsidR="00A83466" w:rsidRPr="004E7563" w14:paraId="2C8890E4" w14:textId="77777777" w:rsidTr="003D3747">
        <w:trPr>
          <w:cnfStyle w:val="000000010000" w:firstRow="0" w:lastRow="0" w:firstColumn="0" w:lastColumn="0" w:oddVBand="0" w:evenVBand="0" w:oddHBand="0" w:evenHBand="1" w:firstRowFirstColumn="0" w:firstRowLastColumn="0" w:lastRowFirstColumn="0" w:lastRowLastColumn="0"/>
        </w:trPr>
        <w:tc>
          <w:tcPr>
            <w:tcW w:w="744" w:type="pct"/>
          </w:tcPr>
          <w:p w14:paraId="7CFC86E2" w14:textId="77777777" w:rsidR="00A83466" w:rsidRPr="004E7563" w:rsidRDefault="00A83466" w:rsidP="003D3747">
            <w:pPr>
              <w:pStyle w:val="TableText"/>
            </w:pPr>
          </w:p>
        </w:tc>
        <w:tc>
          <w:tcPr>
            <w:tcW w:w="1568" w:type="pct"/>
          </w:tcPr>
          <w:p w14:paraId="7ECF7F7D" w14:textId="77777777" w:rsidR="00A83466" w:rsidRPr="004E7563" w:rsidRDefault="00A83466" w:rsidP="003D3747">
            <w:pPr>
              <w:pStyle w:val="TableText"/>
            </w:pPr>
            <w:r w:rsidRPr="004E7563">
              <w:t>Receiver</w:t>
            </w:r>
          </w:p>
        </w:tc>
        <w:tc>
          <w:tcPr>
            <w:tcW w:w="2688" w:type="pct"/>
          </w:tcPr>
          <w:p w14:paraId="795AD41F" w14:textId="77777777" w:rsidR="00A83466" w:rsidRPr="004E7563" w:rsidRDefault="00A83466" w:rsidP="003D3747">
            <w:pPr>
              <w:pStyle w:val="TableText"/>
              <w:rPr>
                <w:color w:val="333333"/>
              </w:rPr>
            </w:pPr>
            <w:r w:rsidRPr="004E7563">
              <w:rPr>
                <w:color w:val="333333"/>
              </w:rPr>
              <w:t>Receiver of message</w:t>
            </w:r>
          </w:p>
        </w:tc>
      </w:tr>
      <w:tr w:rsidR="00A83466" w:rsidRPr="004E7563" w14:paraId="0FADE907" w14:textId="77777777" w:rsidTr="003D3747">
        <w:trPr>
          <w:cnfStyle w:val="000000100000" w:firstRow="0" w:lastRow="0" w:firstColumn="0" w:lastColumn="0" w:oddVBand="0" w:evenVBand="0" w:oddHBand="1" w:evenHBand="0" w:firstRowFirstColumn="0" w:firstRowLastColumn="0" w:lastRowFirstColumn="0" w:lastRowLastColumn="0"/>
        </w:trPr>
        <w:tc>
          <w:tcPr>
            <w:tcW w:w="744" w:type="pct"/>
          </w:tcPr>
          <w:p w14:paraId="0E2B3666" w14:textId="77777777" w:rsidR="00A83466" w:rsidRPr="004E7563" w:rsidRDefault="00A83466" w:rsidP="003D3747">
            <w:pPr>
              <w:pStyle w:val="TableText"/>
            </w:pPr>
            <w:r w:rsidRPr="004E7563">
              <w:t>27</w:t>
            </w:r>
          </w:p>
        </w:tc>
        <w:tc>
          <w:tcPr>
            <w:tcW w:w="1568" w:type="pct"/>
          </w:tcPr>
          <w:p w14:paraId="2AD2AA0B" w14:textId="77777777" w:rsidR="00A83466" w:rsidRPr="004E7563" w:rsidRDefault="00A83466" w:rsidP="003D3747">
            <w:pPr>
              <w:pStyle w:val="TableText"/>
            </w:pPr>
            <w:r w:rsidRPr="004E7563">
              <w:t>Sequence of total</w:t>
            </w:r>
          </w:p>
        </w:tc>
        <w:tc>
          <w:tcPr>
            <w:tcW w:w="2688" w:type="pct"/>
          </w:tcPr>
          <w:p w14:paraId="6ED22A4E" w14:textId="77777777" w:rsidR="00A83466" w:rsidRPr="004E7563" w:rsidRDefault="00A83466" w:rsidP="003D3747">
            <w:pPr>
              <w:pStyle w:val="TableText"/>
            </w:pPr>
            <w:r w:rsidRPr="004E7563">
              <w:t>Not mapped</w:t>
            </w:r>
          </w:p>
        </w:tc>
      </w:tr>
      <w:tr w:rsidR="00A83466" w:rsidRPr="004E7563" w14:paraId="2661FF80" w14:textId="77777777" w:rsidTr="003D3747">
        <w:trPr>
          <w:cnfStyle w:val="000000010000" w:firstRow="0" w:lastRow="0" w:firstColumn="0" w:lastColumn="0" w:oddVBand="0" w:evenVBand="0" w:oddHBand="0" w:evenHBand="1" w:firstRowFirstColumn="0" w:firstRowLastColumn="0" w:lastRowFirstColumn="0" w:lastRowLastColumn="0"/>
        </w:trPr>
        <w:tc>
          <w:tcPr>
            <w:tcW w:w="744" w:type="pct"/>
          </w:tcPr>
          <w:p w14:paraId="1DD15A3B" w14:textId="77777777" w:rsidR="00A83466" w:rsidRPr="004E7563" w:rsidRDefault="00A83466" w:rsidP="003D3747">
            <w:pPr>
              <w:pStyle w:val="TableText"/>
            </w:pPr>
            <w:r w:rsidRPr="004E7563">
              <w:rPr>
                <w:color w:val="333333"/>
              </w:rPr>
              <w:t>20</w:t>
            </w:r>
          </w:p>
        </w:tc>
        <w:tc>
          <w:tcPr>
            <w:tcW w:w="1568" w:type="pct"/>
          </w:tcPr>
          <w:p w14:paraId="037F551D" w14:textId="77777777" w:rsidR="00A83466" w:rsidRPr="004E7563" w:rsidRDefault="00A83466" w:rsidP="003D3747">
            <w:pPr>
              <w:pStyle w:val="TableText"/>
            </w:pPr>
            <w:r w:rsidRPr="004E7563">
              <w:rPr>
                <w:color w:val="333333"/>
              </w:rPr>
              <w:t>Transaction reference number</w:t>
            </w:r>
          </w:p>
        </w:tc>
        <w:tc>
          <w:tcPr>
            <w:tcW w:w="2688" w:type="pct"/>
            <w:vAlign w:val="center"/>
          </w:tcPr>
          <w:p w14:paraId="46F0FE8B" w14:textId="77777777" w:rsidR="00A83466" w:rsidRPr="004E7563" w:rsidRDefault="00A83466" w:rsidP="003D3747">
            <w:pPr>
              <w:pStyle w:val="TableText"/>
            </w:pPr>
            <w:r w:rsidRPr="00CB428E">
              <w:rPr>
                <w:rFonts w:cs="Arial"/>
                <w:szCs w:val="18"/>
              </w:rPr>
              <w:t>Match to sender's reference</w:t>
            </w:r>
          </w:p>
        </w:tc>
      </w:tr>
      <w:tr w:rsidR="00A83466" w:rsidRPr="004E7563" w14:paraId="00F8BCF8" w14:textId="77777777" w:rsidTr="003D3747">
        <w:trPr>
          <w:cnfStyle w:val="000000100000" w:firstRow="0" w:lastRow="0" w:firstColumn="0" w:lastColumn="0" w:oddVBand="0" w:evenVBand="0" w:oddHBand="1" w:evenHBand="0" w:firstRowFirstColumn="0" w:firstRowLastColumn="0" w:lastRowFirstColumn="0" w:lastRowLastColumn="0"/>
        </w:trPr>
        <w:tc>
          <w:tcPr>
            <w:tcW w:w="744" w:type="pct"/>
          </w:tcPr>
          <w:p w14:paraId="1893A5A6" w14:textId="77777777" w:rsidR="00A83466" w:rsidRPr="004E7563" w:rsidRDefault="00A83466" w:rsidP="003D3747">
            <w:pPr>
              <w:pStyle w:val="TableText"/>
            </w:pPr>
            <w:r w:rsidRPr="004E7563">
              <w:t>21</w:t>
            </w:r>
          </w:p>
        </w:tc>
        <w:tc>
          <w:tcPr>
            <w:tcW w:w="1568" w:type="pct"/>
          </w:tcPr>
          <w:p w14:paraId="7346841A" w14:textId="77777777" w:rsidR="00A83466" w:rsidRPr="004E7563" w:rsidRDefault="00A83466" w:rsidP="003D3747">
            <w:pPr>
              <w:pStyle w:val="TableText"/>
            </w:pPr>
            <w:r w:rsidRPr="004E7563">
              <w:t>Related reference number </w:t>
            </w:r>
          </w:p>
        </w:tc>
        <w:tc>
          <w:tcPr>
            <w:tcW w:w="2688" w:type="pct"/>
            <w:vAlign w:val="center"/>
          </w:tcPr>
          <w:p w14:paraId="7346DF7D" w14:textId="77777777" w:rsidR="00A83466" w:rsidRPr="004E7563" w:rsidRDefault="00A83466" w:rsidP="003D3747">
            <w:pPr>
              <w:pStyle w:val="TableText"/>
            </w:pPr>
            <w:r w:rsidRPr="00CB428E">
              <w:rPr>
                <w:rFonts w:cs="Arial"/>
                <w:szCs w:val="18"/>
              </w:rPr>
              <w:t>Used in matching to Master </w:t>
            </w:r>
          </w:p>
        </w:tc>
      </w:tr>
      <w:tr w:rsidR="00A83466" w:rsidRPr="004E7563" w14:paraId="4D6AB22C" w14:textId="77777777" w:rsidTr="003D3747">
        <w:trPr>
          <w:cnfStyle w:val="000000010000" w:firstRow="0" w:lastRow="0" w:firstColumn="0" w:lastColumn="0" w:oddVBand="0" w:evenVBand="0" w:oddHBand="0" w:evenHBand="1" w:firstRowFirstColumn="0" w:firstRowLastColumn="0" w:lastRowFirstColumn="0" w:lastRowLastColumn="0"/>
        </w:trPr>
        <w:tc>
          <w:tcPr>
            <w:tcW w:w="744" w:type="pct"/>
          </w:tcPr>
          <w:p w14:paraId="617621A0" w14:textId="77777777" w:rsidR="00A83466" w:rsidRPr="004E7563" w:rsidRDefault="00A83466" w:rsidP="003D3747">
            <w:pPr>
              <w:pStyle w:val="TableText"/>
            </w:pPr>
            <w:r w:rsidRPr="004E7563">
              <w:t>22D</w:t>
            </w:r>
          </w:p>
        </w:tc>
        <w:tc>
          <w:tcPr>
            <w:tcW w:w="1568" w:type="pct"/>
          </w:tcPr>
          <w:p w14:paraId="0BF4E56D" w14:textId="77777777" w:rsidR="00A83466" w:rsidRPr="004E7563" w:rsidRDefault="00A83466" w:rsidP="003D3747">
            <w:pPr>
              <w:pStyle w:val="TableText"/>
            </w:pPr>
            <w:r w:rsidRPr="004E7563">
              <w:t>Form of undertaking </w:t>
            </w:r>
          </w:p>
        </w:tc>
        <w:tc>
          <w:tcPr>
            <w:tcW w:w="2688" w:type="pct"/>
          </w:tcPr>
          <w:p w14:paraId="4D122D8F" w14:textId="77777777" w:rsidR="00A83466" w:rsidRPr="004E7563" w:rsidRDefault="00A83466" w:rsidP="003D3747">
            <w:pPr>
              <w:pStyle w:val="TableText"/>
            </w:pPr>
            <w:r w:rsidRPr="00533A70">
              <w:rPr>
                <w:rFonts w:eastAsia="Times New Roman" w:cs="Arial"/>
                <w:color w:val="172B4D"/>
                <w:szCs w:val="18"/>
                <w:lang w:val="en-GB" w:eastAsia="en-GB"/>
              </w:rPr>
              <w:t>Not mapped</w:t>
            </w:r>
          </w:p>
        </w:tc>
      </w:tr>
      <w:tr w:rsidR="00A83466" w:rsidRPr="004E7563" w14:paraId="2B160738" w14:textId="77777777" w:rsidTr="003D3747">
        <w:trPr>
          <w:cnfStyle w:val="000000100000" w:firstRow="0" w:lastRow="0" w:firstColumn="0" w:lastColumn="0" w:oddVBand="0" w:evenVBand="0" w:oddHBand="1" w:evenHBand="0" w:firstRowFirstColumn="0" w:firstRowLastColumn="0" w:lastRowFirstColumn="0" w:lastRowLastColumn="0"/>
        </w:trPr>
        <w:tc>
          <w:tcPr>
            <w:tcW w:w="744" w:type="pct"/>
          </w:tcPr>
          <w:p w14:paraId="1142190E" w14:textId="77777777" w:rsidR="00A83466" w:rsidRPr="004E7563" w:rsidRDefault="00A83466" w:rsidP="003D3747">
            <w:pPr>
              <w:pStyle w:val="TableText"/>
            </w:pPr>
            <w:r w:rsidRPr="004E7563">
              <w:t>23</w:t>
            </w:r>
          </w:p>
        </w:tc>
        <w:tc>
          <w:tcPr>
            <w:tcW w:w="1568" w:type="pct"/>
          </w:tcPr>
          <w:p w14:paraId="2FC7E41C" w14:textId="77777777" w:rsidR="00A83466" w:rsidRPr="004E7563" w:rsidRDefault="00A83466" w:rsidP="003D3747">
            <w:pPr>
              <w:pStyle w:val="TableText"/>
            </w:pPr>
            <w:r w:rsidRPr="004E7563">
              <w:t>Undertaking number</w:t>
            </w:r>
          </w:p>
        </w:tc>
        <w:tc>
          <w:tcPr>
            <w:tcW w:w="2688" w:type="pct"/>
          </w:tcPr>
          <w:p w14:paraId="2286DE97" w14:textId="77777777" w:rsidR="00A83466" w:rsidRPr="004E7563" w:rsidRDefault="00A83466" w:rsidP="003D3747">
            <w:pPr>
              <w:pStyle w:val="TableText"/>
              <w:rPr>
                <w:color w:val="333333"/>
              </w:rPr>
            </w:pPr>
            <w:r>
              <w:t>Not mapped</w:t>
            </w:r>
          </w:p>
        </w:tc>
      </w:tr>
      <w:tr w:rsidR="00A83466" w:rsidRPr="004E7563" w14:paraId="062E9490" w14:textId="77777777" w:rsidTr="003D3747">
        <w:trPr>
          <w:cnfStyle w:val="000000010000" w:firstRow="0" w:lastRow="0" w:firstColumn="0" w:lastColumn="0" w:oddVBand="0" w:evenVBand="0" w:oddHBand="0" w:evenHBand="1" w:firstRowFirstColumn="0" w:firstRowLastColumn="0" w:lastRowFirstColumn="0" w:lastRowLastColumn="0"/>
        </w:trPr>
        <w:tc>
          <w:tcPr>
            <w:tcW w:w="744" w:type="pct"/>
          </w:tcPr>
          <w:p w14:paraId="071FCA4F" w14:textId="77777777" w:rsidR="00A83466" w:rsidRPr="004E7563" w:rsidRDefault="00A83466" w:rsidP="003D3747">
            <w:pPr>
              <w:pStyle w:val="TableText"/>
              <w:rPr>
                <w:rFonts w:eastAsia="Times New Roman" w:cs="Arial"/>
                <w:color w:val="000000"/>
                <w:szCs w:val="18"/>
              </w:rPr>
            </w:pPr>
            <w:r w:rsidRPr="004E7563">
              <w:rPr>
                <w:rFonts w:cs="Arial"/>
                <w:color w:val="333333"/>
                <w:szCs w:val="18"/>
              </w:rPr>
              <w:t>52a</w:t>
            </w:r>
          </w:p>
        </w:tc>
        <w:tc>
          <w:tcPr>
            <w:tcW w:w="1568" w:type="pct"/>
          </w:tcPr>
          <w:p w14:paraId="69A0FFCE" w14:textId="77777777" w:rsidR="00A83466" w:rsidRPr="004E7563" w:rsidRDefault="00A83466" w:rsidP="003D3747">
            <w:pPr>
              <w:pStyle w:val="TableText"/>
              <w:rPr>
                <w:rFonts w:eastAsia="Times New Roman" w:cs="Arial"/>
                <w:color w:val="000000"/>
                <w:szCs w:val="18"/>
              </w:rPr>
            </w:pPr>
            <w:r w:rsidRPr="004E7563">
              <w:rPr>
                <w:rFonts w:cs="Arial"/>
                <w:color w:val="333333"/>
                <w:szCs w:val="18"/>
              </w:rPr>
              <w:t>Issuer</w:t>
            </w:r>
          </w:p>
        </w:tc>
        <w:tc>
          <w:tcPr>
            <w:tcW w:w="2688" w:type="pct"/>
          </w:tcPr>
          <w:p w14:paraId="60826A22" w14:textId="77777777" w:rsidR="00A83466" w:rsidRPr="004E7563" w:rsidRDefault="00A83466" w:rsidP="003D3747">
            <w:pPr>
              <w:pStyle w:val="TableText"/>
              <w:rPr>
                <w:rFonts w:cs="Arial"/>
                <w:szCs w:val="18"/>
              </w:rPr>
            </w:pPr>
            <w:r>
              <w:rPr>
                <w:rFonts w:cs="Arial"/>
                <w:color w:val="333333"/>
                <w:szCs w:val="18"/>
              </w:rPr>
              <w:t>Not mapped</w:t>
            </w:r>
          </w:p>
        </w:tc>
      </w:tr>
      <w:tr w:rsidR="00A83466" w:rsidRPr="004E7563" w14:paraId="430C511C" w14:textId="77777777" w:rsidTr="003D3747">
        <w:trPr>
          <w:cnfStyle w:val="000000100000" w:firstRow="0" w:lastRow="0" w:firstColumn="0" w:lastColumn="0" w:oddVBand="0" w:evenVBand="0" w:oddHBand="1" w:evenHBand="0" w:firstRowFirstColumn="0" w:firstRowLastColumn="0" w:lastRowFirstColumn="0" w:lastRowLastColumn="0"/>
        </w:trPr>
        <w:tc>
          <w:tcPr>
            <w:tcW w:w="744" w:type="pct"/>
          </w:tcPr>
          <w:p w14:paraId="4406159B" w14:textId="77777777" w:rsidR="00A83466" w:rsidRPr="004E7563" w:rsidRDefault="00A83466" w:rsidP="003D3747">
            <w:pPr>
              <w:pStyle w:val="TableText"/>
            </w:pPr>
            <w:r w:rsidRPr="004E7563">
              <w:t>23H</w:t>
            </w:r>
          </w:p>
        </w:tc>
        <w:tc>
          <w:tcPr>
            <w:tcW w:w="1568" w:type="pct"/>
          </w:tcPr>
          <w:p w14:paraId="3877A51D" w14:textId="77777777" w:rsidR="00A83466" w:rsidRPr="004E7563" w:rsidRDefault="00A83466" w:rsidP="003D3747">
            <w:pPr>
              <w:pStyle w:val="TableText"/>
            </w:pPr>
            <w:r w:rsidRPr="004E7563">
              <w:t>Function of message</w:t>
            </w:r>
          </w:p>
        </w:tc>
        <w:tc>
          <w:tcPr>
            <w:tcW w:w="2688" w:type="pct"/>
          </w:tcPr>
          <w:p w14:paraId="61062027" w14:textId="77777777" w:rsidR="00A83466" w:rsidRPr="004E7563" w:rsidRDefault="00A83466" w:rsidP="00A25D96">
            <w:pPr>
              <w:pStyle w:val="TableText"/>
            </w:pPr>
            <w:r w:rsidRPr="00533A70">
              <w:rPr>
                <w:lang w:val="en-GB" w:eastAsia="en-GB"/>
              </w:rPr>
              <w:t>REQAMEND</w:t>
            </w:r>
            <w:r>
              <w:rPr>
                <w:lang w:val="en-GB" w:eastAsia="en-GB"/>
              </w:rPr>
              <w:t xml:space="preserve"> – Not mapped </w:t>
            </w:r>
          </w:p>
        </w:tc>
      </w:tr>
      <w:tr w:rsidR="00A83466" w:rsidRPr="004E7563" w14:paraId="7417F7E6" w14:textId="77777777" w:rsidTr="003D3747">
        <w:trPr>
          <w:cnfStyle w:val="000000010000" w:firstRow="0" w:lastRow="0" w:firstColumn="0" w:lastColumn="0" w:oddVBand="0" w:evenVBand="0" w:oddHBand="0" w:evenHBand="1" w:firstRowFirstColumn="0" w:firstRowLastColumn="0" w:lastRowFirstColumn="0" w:lastRowLastColumn="0"/>
        </w:trPr>
        <w:tc>
          <w:tcPr>
            <w:tcW w:w="744" w:type="pct"/>
          </w:tcPr>
          <w:p w14:paraId="4A9069F3" w14:textId="77777777" w:rsidR="00A83466" w:rsidRPr="004E7563" w:rsidRDefault="00A83466" w:rsidP="003D3747">
            <w:pPr>
              <w:pStyle w:val="TableText"/>
              <w:rPr>
                <w:rFonts w:eastAsia="Times New Roman"/>
              </w:rPr>
            </w:pPr>
            <w:r w:rsidRPr="004E7563">
              <w:t>45D</w:t>
            </w:r>
          </w:p>
        </w:tc>
        <w:tc>
          <w:tcPr>
            <w:tcW w:w="1568" w:type="pct"/>
          </w:tcPr>
          <w:p w14:paraId="213D73C2" w14:textId="77777777" w:rsidR="00A83466" w:rsidRPr="004E7563" w:rsidRDefault="00A83466" w:rsidP="003D3747">
            <w:pPr>
              <w:pStyle w:val="TableText"/>
              <w:rPr>
                <w:rFonts w:eastAsia="Times New Roman"/>
              </w:rPr>
            </w:pPr>
            <w:r w:rsidRPr="004E7563">
              <w:t>Narrative</w:t>
            </w:r>
          </w:p>
        </w:tc>
        <w:tc>
          <w:tcPr>
            <w:tcW w:w="2688" w:type="pct"/>
          </w:tcPr>
          <w:p w14:paraId="4D8EA335" w14:textId="77777777" w:rsidR="00A83466" w:rsidRPr="00911389" w:rsidRDefault="00A83466" w:rsidP="00A25D96">
            <w:pPr>
              <w:pStyle w:val="TableText"/>
            </w:pPr>
            <w:r w:rsidRPr="00533A70">
              <w:rPr>
                <w:lang w:val="en-GB" w:eastAsia="en-GB"/>
              </w:rPr>
              <w:t>Action item - "The amendment narrative from the incoming message requires mapping to the relevant input fields" </w:t>
            </w:r>
          </w:p>
        </w:tc>
      </w:tr>
      <w:tr w:rsidR="00A83466" w:rsidRPr="004E7563" w14:paraId="76E015E3" w14:textId="77777777" w:rsidTr="003D3747">
        <w:trPr>
          <w:cnfStyle w:val="000000100000" w:firstRow="0" w:lastRow="0" w:firstColumn="0" w:lastColumn="0" w:oddVBand="0" w:evenVBand="0" w:oddHBand="1" w:evenHBand="0" w:firstRowFirstColumn="0" w:firstRowLastColumn="0" w:lastRowFirstColumn="0" w:lastRowLastColumn="0"/>
        </w:trPr>
        <w:tc>
          <w:tcPr>
            <w:tcW w:w="744" w:type="pct"/>
          </w:tcPr>
          <w:p w14:paraId="568E35FA" w14:textId="77777777" w:rsidR="00A83466" w:rsidRPr="004E7563" w:rsidRDefault="00A83466" w:rsidP="003D3747">
            <w:pPr>
              <w:pStyle w:val="TableText"/>
              <w:spacing w:before="31" w:after="42"/>
            </w:pPr>
            <w:r w:rsidRPr="004E7563">
              <w:t>23X</w:t>
            </w:r>
          </w:p>
        </w:tc>
        <w:tc>
          <w:tcPr>
            <w:tcW w:w="1568" w:type="pct"/>
          </w:tcPr>
          <w:p w14:paraId="28B9A8BD" w14:textId="77777777" w:rsidR="00A83466" w:rsidRPr="004E7563" w:rsidRDefault="00A83466" w:rsidP="003D3747">
            <w:pPr>
              <w:pStyle w:val="TableText"/>
              <w:spacing w:before="31" w:after="42"/>
            </w:pPr>
            <w:r w:rsidRPr="004E7563">
              <w:t>File identification</w:t>
            </w:r>
          </w:p>
        </w:tc>
        <w:tc>
          <w:tcPr>
            <w:tcW w:w="2688" w:type="pct"/>
          </w:tcPr>
          <w:p w14:paraId="758B2A3B" w14:textId="77777777" w:rsidR="00A83466" w:rsidRPr="004E7563" w:rsidRDefault="00A83466" w:rsidP="003D3747">
            <w:pPr>
              <w:pStyle w:val="TableText"/>
              <w:spacing w:before="31" w:after="42"/>
              <w:rPr>
                <w:b/>
              </w:rPr>
            </w:pPr>
            <w:r w:rsidRPr="00FE2C2B">
              <w:t>Mapped to Attached documents</w:t>
            </w:r>
          </w:p>
        </w:tc>
      </w:tr>
    </w:tbl>
    <w:p w14:paraId="5932510F" w14:textId="77777777" w:rsidR="00574E2C" w:rsidRDefault="00574E2C" w:rsidP="00574E2C">
      <w:pPr>
        <w:spacing w:after="200" w:line="276" w:lineRule="auto"/>
      </w:pPr>
      <w:r>
        <w:br w:type="page"/>
      </w:r>
    </w:p>
    <w:p w14:paraId="2437B0B9" w14:textId="77777777" w:rsidR="000D3507" w:rsidRDefault="000D3507" w:rsidP="000D3507">
      <w:pPr>
        <w:pStyle w:val="Heading1"/>
      </w:pPr>
      <w:bookmarkStart w:id="206" w:name="_Ref132623811"/>
      <w:bookmarkStart w:id="207" w:name="_Toc160048727"/>
      <w:r>
        <w:lastRenderedPageBreak/>
        <w:t>Received Undertaking</w:t>
      </w:r>
      <w:bookmarkEnd w:id="203"/>
      <w:bookmarkEnd w:id="204"/>
      <w:bookmarkEnd w:id="206"/>
      <w:bookmarkEnd w:id="207"/>
      <w:r>
        <w:t xml:space="preserve"> </w:t>
      </w:r>
    </w:p>
    <w:p w14:paraId="07836E5F" w14:textId="77777777" w:rsidR="000D3507" w:rsidRDefault="000D3507" w:rsidP="000D3507">
      <w:pPr>
        <w:pStyle w:val="Heading2"/>
      </w:pPr>
      <w:bookmarkStart w:id="208" w:name="_Toc40607141"/>
      <w:bookmarkStart w:id="209" w:name="_Ref76482249"/>
      <w:bookmarkStart w:id="210" w:name="_Toc160048728"/>
      <w:r>
        <w:t>Inward messages</w:t>
      </w:r>
      <w:bookmarkEnd w:id="208"/>
      <w:bookmarkEnd w:id="209"/>
      <w:bookmarkEnd w:id="210"/>
      <w:r>
        <w:t xml:space="preserve"> </w:t>
      </w:r>
    </w:p>
    <w:p w14:paraId="582DD8B9" w14:textId="77777777" w:rsidR="000D3507" w:rsidRDefault="000D3507" w:rsidP="000D3507">
      <w:pPr>
        <w:pStyle w:val="Heading3"/>
      </w:pPr>
      <w:bookmarkStart w:id="211" w:name="_Toc40607142"/>
      <w:bookmarkStart w:id="212" w:name="_Toc160048729"/>
      <w:r>
        <w:t xml:space="preserve">MT760/1 - Issue of </w:t>
      </w:r>
      <w:r w:rsidRPr="00CE2C6E">
        <w:t>Guarantee/Standby Letter of credit</w:t>
      </w:r>
      <w:bookmarkEnd w:id="211"/>
      <w:bookmarkEnd w:id="212"/>
      <w:r>
        <w:t xml:space="preserve"> </w:t>
      </w:r>
    </w:p>
    <w:p w14:paraId="71E02378" w14:textId="77777777" w:rsidR="000D3507" w:rsidRDefault="000D3507" w:rsidP="000D3507">
      <w:pPr>
        <w:pStyle w:val="BodyText"/>
      </w:pPr>
      <w:r>
        <w:t xml:space="preserve">Where an MT760/1 - Issue of </w:t>
      </w:r>
      <w:r w:rsidRPr="00CE2C6E">
        <w:t>Guarantee/Standby Letter of credit</w:t>
      </w:r>
      <w:r>
        <w:t xml:space="preserve"> is received by the bank with a purpose of </w:t>
      </w:r>
    </w:p>
    <w:p w14:paraId="3EBDB2DF" w14:textId="77777777" w:rsidR="000D3507" w:rsidRDefault="000D3507" w:rsidP="000D3507">
      <w:pPr>
        <w:pStyle w:val="BulletLevel1"/>
      </w:pPr>
      <w:r>
        <w:t xml:space="preserve">ISSU – Issuance of undertaking </w:t>
      </w:r>
    </w:p>
    <w:p w14:paraId="0E83EDA8" w14:textId="77777777" w:rsidR="000D3507" w:rsidRDefault="000D3507" w:rsidP="000D3507">
      <w:pPr>
        <w:pStyle w:val="BulletLevel1"/>
      </w:pPr>
      <w:r>
        <w:t xml:space="preserve">ADVI – Advice of issued undertaking  </w:t>
      </w:r>
    </w:p>
    <w:p w14:paraId="7640F4EF" w14:textId="77777777" w:rsidR="000D3507" w:rsidRDefault="000D3507" w:rsidP="000D3507">
      <w:pPr>
        <w:pStyle w:val="BulletLevel1"/>
      </w:pPr>
      <w:r>
        <w:t>ACNF – Advice and confirmation of undertaking</w:t>
      </w:r>
    </w:p>
    <w:p w14:paraId="350169CA" w14:textId="77777777" w:rsidR="000D3507" w:rsidRDefault="000D3507" w:rsidP="000D3507">
      <w:pPr>
        <w:pStyle w:val="BodyText"/>
      </w:pPr>
      <w:r>
        <w:t>the details of the message are mapped to the Received undertaking event allowing the bank to send either</w:t>
      </w:r>
    </w:p>
    <w:p w14:paraId="124432B1" w14:textId="77777777" w:rsidR="000D3507" w:rsidRDefault="000D3507" w:rsidP="000D3507">
      <w:pPr>
        <w:pStyle w:val="BulletLevel1"/>
      </w:pPr>
      <w:r>
        <w:t>Advice directly to the beneficiary or</w:t>
      </w:r>
    </w:p>
    <w:p w14:paraId="5D596EA4" w14:textId="77777777" w:rsidR="000D3507" w:rsidRDefault="000D3507" w:rsidP="000D3507">
      <w:pPr>
        <w:pStyle w:val="BulletLevel1"/>
      </w:pPr>
      <w:r>
        <w:t xml:space="preserve">Advise details of the undertaking to the next advising bank (ADVI)  </w:t>
      </w:r>
    </w:p>
    <w:p w14:paraId="4AF66836" w14:textId="77777777" w:rsidR="000D3507" w:rsidRPr="00AA43ED" w:rsidRDefault="000D3507" w:rsidP="000D3507">
      <w:pPr>
        <w:pStyle w:val="BulletLevel1"/>
      </w:pPr>
      <w:r>
        <w:t xml:space="preserve">Advise details of a previously confirmed undertaking or add their own confirmation (ACNF) </w:t>
      </w:r>
    </w:p>
    <w:p w14:paraId="6A08C944" w14:textId="77777777" w:rsidR="000D3507" w:rsidRDefault="000D3507" w:rsidP="000D3507">
      <w:pPr>
        <w:pStyle w:val="BodyText"/>
      </w:pPr>
    </w:p>
    <w:p w14:paraId="6E1E13E3" w14:textId="77777777" w:rsidR="000D3507" w:rsidRDefault="000D3507" w:rsidP="000D3507">
      <w:pPr>
        <w:pStyle w:val="BodyText"/>
      </w:pPr>
      <w:r>
        <w:t>The SWIFT message details are mapped as follows:</w:t>
      </w:r>
    </w:p>
    <w:tbl>
      <w:tblPr>
        <w:tblStyle w:val="TableGridHeader19"/>
        <w:tblW w:w="0" w:type="auto"/>
        <w:tblLook w:val="04A0" w:firstRow="1" w:lastRow="0" w:firstColumn="1" w:lastColumn="0" w:noHBand="0" w:noVBand="1"/>
      </w:tblPr>
      <w:tblGrid>
        <w:gridCol w:w="1746"/>
        <w:gridCol w:w="1677"/>
        <w:gridCol w:w="5757"/>
      </w:tblGrid>
      <w:tr w:rsidR="00AA7628" w:rsidRPr="004A788E" w14:paraId="5D070DF9" w14:textId="77777777" w:rsidTr="00022DA8">
        <w:trPr>
          <w:cnfStyle w:val="100000000000" w:firstRow="1" w:lastRow="0" w:firstColumn="0" w:lastColumn="0" w:oddVBand="0" w:evenVBand="0" w:oddHBand="0" w:evenHBand="0" w:firstRowFirstColumn="0" w:firstRowLastColumn="0" w:lastRowFirstColumn="0" w:lastRowLastColumn="0"/>
          <w:trHeight w:val="315"/>
          <w:tblHeader/>
        </w:trPr>
        <w:tc>
          <w:tcPr>
            <w:tcW w:w="1746" w:type="dxa"/>
            <w:hideMark/>
          </w:tcPr>
          <w:p w14:paraId="4023FCC2" w14:textId="77777777" w:rsidR="00AA7628" w:rsidRPr="004A788E" w:rsidRDefault="00AA7628" w:rsidP="00FB6E5B">
            <w:pPr>
              <w:pStyle w:val="TableHead"/>
              <w:rPr>
                <w:lang w:val="en-GB"/>
              </w:rPr>
            </w:pPr>
            <w:r w:rsidRPr="004A788E">
              <w:rPr>
                <w:lang w:val="en-GB"/>
              </w:rPr>
              <w:t>Tag</w:t>
            </w:r>
          </w:p>
        </w:tc>
        <w:tc>
          <w:tcPr>
            <w:tcW w:w="1513" w:type="dxa"/>
            <w:hideMark/>
          </w:tcPr>
          <w:p w14:paraId="3FA47AB7" w14:textId="77777777" w:rsidR="00AA7628" w:rsidRPr="004A788E" w:rsidRDefault="00AA7628" w:rsidP="00FB6E5B">
            <w:pPr>
              <w:pStyle w:val="TableHead"/>
              <w:rPr>
                <w:lang w:val="en-GB"/>
              </w:rPr>
            </w:pPr>
            <w:r w:rsidRPr="004A788E">
              <w:rPr>
                <w:lang w:val="en-GB"/>
              </w:rPr>
              <w:t>Field name</w:t>
            </w:r>
          </w:p>
        </w:tc>
        <w:tc>
          <w:tcPr>
            <w:tcW w:w="5757" w:type="dxa"/>
            <w:hideMark/>
          </w:tcPr>
          <w:p w14:paraId="240488F6" w14:textId="77777777" w:rsidR="00AA7628" w:rsidRPr="004A788E" w:rsidRDefault="00AA7628" w:rsidP="00FB6E5B">
            <w:pPr>
              <w:pStyle w:val="TableHead"/>
              <w:rPr>
                <w:lang w:val="en-GB"/>
              </w:rPr>
            </w:pPr>
            <w:r w:rsidRPr="004A788E">
              <w:rPr>
                <w:lang w:val="en-GB"/>
              </w:rPr>
              <w:t>Mapped From</w:t>
            </w:r>
          </w:p>
        </w:tc>
      </w:tr>
      <w:tr w:rsidR="00AA7628" w:rsidRPr="004A788E" w14:paraId="75547CF7" w14:textId="77777777" w:rsidTr="00022DA8">
        <w:trPr>
          <w:cnfStyle w:val="000000100000" w:firstRow="0" w:lastRow="0" w:firstColumn="0" w:lastColumn="0" w:oddVBand="0" w:evenVBand="0" w:oddHBand="1" w:evenHBand="0" w:firstRowFirstColumn="0" w:firstRowLastColumn="0" w:lastRowFirstColumn="0" w:lastRowLastColumn="0"/>
          <w:trHeight w:val="300"/>
        </w:trPr>
        <w:tc>
          <w:tcPr>
            <w:tcW w:w="1746" w:type="dxa"/>
            <w:hideMark/>
          </w:tcPr>
          <w:p w14:paraId="72AFE3AB" w14:textId="77777777" w:rsidR="00AA7628" w:rsidRPr="004A788E" w:rsidRDefault="00AA7628" w:rsidP="00FB6E5B">
            <w:pPr>
              <w:pStyle w:val="TableText"/>
              <w:rPr>
                <w:lang w:val="en-GB"/>
              </w:rPr>
            </w:pPr>
            <w:r w:rsidRPr="004A788E">
              <w:rPr>
                <w:lang w:val="en-GB"/>
              </w:rPr>
              <w:t> </w:t>
            </w:r>
          </w:p>
        </w:tc>
        <w:tc>
          <w:tcPr>
            <w:tcW w:w="1513" w:type="dxa"/>
            <w:hideMark/>
          </w:tcPr>
          <w:p w14:paraId="60BE0BA2" w14:textId="77777777" w:rsidR="00AA7628" w:rsidRPr="004A788E" w:rsidRDefault="00AA7628" w:rsidP="00FB6E5B">
            <w:pPr>
              <w:pStyle w:val="TableText"/>
              <w:rPr>
                <w:lang w:val="en-GB"/>
              </w:rPr>
            </w:pPr>
            <w:r w:rsidRPr="004A788E">
              <w:t>Sender</w:t>
            </w:r>
          </w:p>
        </w:tc>
        <w:tc>
          <w:tcPr>
            <w:tcW w:w="5757" w:type="dxa"/>
            <w:hideMark/>
          </w:tcPr>
          <w:p w14:paraId="75D13112" w14:textId="77777777" w:rsidR="00AA7628" w:rsidRPr="004A788E" w:rsidRDefault="00AA7628" w:rsidP="00FB6E5B">
            <w:pPr>
              <w:pStyle w:val="TableText"/>
              <w:rPr>
                <w:lang w:val="en-GB"/>
              </w:rPr>
            </w:pPr>
            <w:r w:rsidRPr="004A788E">
              <w:rPr>
                <w:lang w:val="en-GB"/>
              </w:rPr>
              <w:t xml:space="preserve">Received from party </w:t>
            </w:r>
          </w:p>
        </w:tc>
      </w:tr>
      <w:tr w:rsidR="00AA7628" w:rsidRPr="004A788E" w14:paraId="1015F49D" w14:textId="77777777" w:rsidTr="00022DA8">
        <w:trPr>
          <w:cnfStyle w:val="000000010000" w:firstRow="0" w:lastRow="0" w:firstColumn="0" w:lastColumn="0" w:oddVBand="0" w:evenVBand="0" w:oddHBand="0" w:evenHBand="1" w:firstRowFirstColumn="0" w:firstRowLastColumn="0" w:lastRowFirstColumn="0" w:lastRowLastColumn="0"/>
          <w:trHeight w:val="300"/>
        </w:trPr>
        <w:tc>
          <w:tcPr>
            <w:tcW w:w="1746" w:type="dxa"/>
            <w:hideMark/>
          </w:tcPr>
          <w:p w14:paraId="454B12A1" w14:textId="77777777" w:rsidR="00AA7628" w:rsidRPr="004A788E" w:rsidRDefault="00AA7628" w:rsidP="00FB6E5B">
            <w:pPr>
              <w:pStyle w:val="TableText"/>
              <w:rPr>
                <w:lang w:val="en-GB"/>
              </w:rPr>
            </w:pPr>
            <w:r w:rsidRPr="004A788E">
              <w:t> </w:t>
            </w:r>
          </w:p>
        </w:tc>
        <w:tc>
          <w:tcPr>
            <w:tcW w:w="1513" w:type="dxa"/>
            <w:hideMark/>
          </w:tcPr>
          <w:p w14:paraId="6C1690EA" w14:textId="77777777" w:rsidR="00AA7628" w:rsidRPr="004A788E" w:rsidRDefault="00AA7628" w:rsidP="00FB6E5B">
            <w:pPr>
              <w:pStyle w:val="TableText"/>
              <w:rPr>
                <w:lang w:val="en-GB"/>
              </w:rPr>
            </w:pPr>
            <w:r w:rsidRPr="004A788E">
              <w:t>Receiver</w:t>
            </w:r>
          </w:p>
        </w:tc>
        <w:tc>
          <w:tcPr>
            <w:tcW w:w="5757" w:type="dxa"/>
            <w:hideMark/>
          </w:tcPr>
          <w:p w14:paraId="38C24676" w14:textId="77777777" w:rsidR="00AA7628" w:rsidRPr="004A788E" w:rsidRDefault="00AA7628" w:rsidP="00FB6E5B">
            <w:pPr>
              <w:pStyle w:val="TableText"/>
              <w:rPr>
                <w:lang w:val="en-GB"/>
              </w:rPr>
            </w:pPr>
            <w:r w:rsidRPr="004A788E">
              <w:rPr>
                <w:lang w:val="en-GB"/>
              </w:rPr>
              <w:t xml:space="preserve">Used to determine behalf of branch </w:t>
            </w:r>
          </w:p>
        </w:tc>
      </w:tr>
      <w:tr w:rsidR="00AA7628" w:rsidRPr="004A788E" w14:paraId="080DFD24" w14:textId="77777777" w:rsidTr="00022DA8">
        <w:trPr>
          <w:cnfStyle w:val="000000100000" w:firstRow="0" w:lastRow="0" w:firstColumn="0" w:lastColumn="0" w:oddVBand="0" w:evenVBand="0" w:oddHBand="1" w:evenHBand="0" w:firstRowFirstColumn="0" w:firstRowLastColumn="0" w:lastRowFirstColumn="0" w:lastRowLastColumn="0"/>
          <w:trHeight w:val="300"/>
        </w:trPr>
        <w:tc>
          <w:tcPr>
            <w:tcW w:w="1746" w:type="dxa"/>
            <w:hideMark/>
          </w:tcPr>
          <w:p w14:paraId="3555D30C" w14:textId="77777777" w:rsidR="00AA7628" w:rsidRPr="004A788E" w:rsidRDefault="00AA7628" w:rsidP="00FB6E5B">
            <w:pPr>
              <w:pStyle w:val="TableText"/>
              <w:rPr>
                <w:lang w:val="en-GB"/>
              </w:rPr>
            </w:pPr>
            <w:r w:rsidRPr="004A788E">
              <w:t>15A</w:t>
            </w:r>
          </w:p>
        </w:tc>
        <w:tc>
          <w:tcPr>
            <w:tcW w:w="1513" w:type="dxa"/>
            <w:hideMark/>
          </w:tcPr>
          <w:p w14:paraId="388E4D0D" w14:textId="77777777" w:rsidR="00AA7628" w:rsidRPr="004A788E" w:rsidRDefault="00AA7628" w:rsidP="00FB6E5B">
            <w:pPr>
              <w:pStyle w:val="TableText"/>
              <w:rPr>
                <w:lang w:val="en-GB"/>
              </w:rPr>
            </w:pPr>
            <w:r w:rsidRPr="004A788E">
              <w:t>Empty field</w:t>
            </w:r>
          </w:p>
        </w:tc>
        <w:tc>
          <w:tcPr>
            <w:tcW w:w="5757" w:type="dxa"/>
            <w:noWrap/>
            <w:hideMark/>
          </w:tcPr>
          <w:p w14:paraId="462EAF75" w14:textId="77777777" w:rsidR="00AA7628" w:rsidRPr="004A788E" w:rsidRDefault="00AA7628" w:rsidP="00FB6E5B">
            <w:pPr>
              <w:pStyle w:val="TableText"/>
              <w:rPr>
                <w:lang w:val="en-GB"/>
              </w:rPr>
            </w:pPr>
            <w:r w:rsidRPr="004A788E">
              <w:rPr>
                <w:lang w:val="en-GB"/>
              </w:rPr>
              <w:t> </w:t>
            </w:r>
          </w:p>
        </w:tc>
      </w:tr>
      <w:tr w:rsidR="00AA7628" w:rsidRPr="004A788E" w14:paraId="19C781EB" w14:textId="77777777" w:rsidTr="00022DA8">
        <w:trPr>
          <w:cnfStyle w:val="000000010000" w:firstRow="0" w:lastRow="0" w:firstColumn="0" w:lastColumn="0" w:oddVBand="0" w:evenVBand="0" w:oddHBand="0" w:evenHBand="1" w:firstRowFirstColumn="0" w:firstRowLastColumn="0" w:lastRowFirstColumn="0" w:lastRowLastColumn="0"/>
          <w:trHeight w:val="300"/>
        </w:trPr>
        <w:tc>
          <w:tcPr>
            <w:tcW w:w="1746" w:type="dxa"/>
            <w:hideMark/>
          </w:tcPr>
          <w:p w14:paraId="1BB4F531" w14:textId="77777777" w:rsidR="00AA7628" w:rsidRPr="004A788E" w:rsidRDefault="00AA7628" w:rsidP="00FB6E5B">
            <w:pPr>
              <w:pStyle w:val="TableText"/>
              <w:rPr>
                <w:lang w:val="en-GB"/>
              </w:rPr>
            </w:pPr>
            <w:r w:rsidRPr="004A788E">
              <w:t>27</w:t>
            </w:r>
          </w:p>
        </w:tc>
        <w:tc>
          <w:tcPr>
            <w:tcW w:w="1513" w:type="dxa"/>
            <w:hideMark/>
          </w:tcPr>
          <w:p w14:paraId="082F2B9A" w14:textId="77777777" w:rsidR="00AA7628" w:rsidRPr="004A788E" w:rsidRDefault="00AA7628" w:rsidP="00FB6E5B">
            <w:pPr>
              <w:pStyle w:val="TableText"/>
              <w:rPr>
                <w:lang w:val="en-GB"/>
              </w:rPr>
            </w:pPr>
            <w:r w:rsidRPr="004A788E">
              <w:t>Sequence of total</w:t>
            </w:r>
          </w:p>
        </w:tc>
        <w:tc>
          <w:tcPr>
            <w:tcW w:w="5757" w:type="dxa"/>
            <w:hideMark/>
          </w:tcPr>
          <w:p w14:paraId="14A85B69" w14:textId="77777777" w:rsidR="00AA7628" w:rsidRPr="004A788E" w:rsidRDefault="00AA7628" w:rsidP="00FB6E5B">
            <w:pPr>
              <w:pStyle w:val="TableText"/>
              <w:rPr>
                <w:lang w:val="en-GB"/>
              </w:rPr>
            </w:pPr>
            <w:r w:rsidRPr="004A788E">
              <w:t>Not mapped</w:t>
            </w:r>
          </w:p>
        </w:tc>
      </w:tr>
      <w:tr w:rsidR="00AA7628" w:rsidRPr="004A788E" w14:paraId="1F29ABBF" w14:textId="77777777" w:rsidTr="00022DA8">
        <w:trPr>
          <w:cnfStyle w:val="000000100000" w:firstRow="0" w:lastRow="0" w:firstColumn="0" w:lastColumn="0" w:oddVBand="0" w:evenVBand="0" w:oddHBand="1" w:evenHBand="0" w:firstRowFirstColumn="0" w:firstRowLastColumn="0" w:lastRowFirstColumn="0" w:lastRowLastColumn="0"/>
          <w:trHeight w:val="2421"/>
        </w:trPr>
        <w:tc>
          <w:tcPr>
            <w:tcW w:w="1746" w:type="dxa"/>
            <w:hideMark/>
          </w:tcPr>
          <w:p w14:paraId="15CFE5BF" w14:textId="77777777" w:rsidR="00AA7628" w:rsidRPr="004A788E" w:rsidRDefault="00AA7628" w:rsidP="00FB6E5B">
            <w:pPr>
              <w:pStyle w:val="TableText"/>
              <w:rPr>
                <w:lang w:val="en-GB"/>
              </w:rPr>
            </w:pPr>
            <w:r w:rsidRPr="004A788E">
              <w:t>22A</w:t>
            </w:r>
          </w:p>
        </w:tc>
        <w:tc>
          <w:tcPr>
            <w:tcW w:w="1513" w:type="dxa"/>
            <w:hideMark/>
          </w:tcPr>
          <w:p w14:paraId="63AD8DE7" w14:textId="77777777" w:rsidR="00AA7628" w:rsidRPr="004A788E" w:rsidRDefault="00AA7628" w:rsidP="00FB6E5B">
            <w:pPr>
              <w:pStyle w:val="TableText"/>
              <w:rPr>
                <w:lang w:val="en-GB"/>
              </w:rPr>
            </w:pPr>
            <w:r w:rsidRPr="004A788E">
              <w:t>Purpose of message</w:t>
            </w:r>
          </w:p>
        </w:tc>
        <w:tc>
          <w:tcPr>
            <w:tcW w:w="5757" w:type="dxa"/>
            <w:hideMark/>
          </w:tcPr>
          <w:p w14:paraId="1429B5A1" w14:textId="77777777" w:rsidR="00AA7628" w:rsidRPr="004A788E" w:rsidRDefault="00AA7628" w:rsidP="00FB6E5B">
            <w:pPr>
              <w:pStyle w:val="TableText"/>
              <w:rPr>
                <w:lang w:val="en-GB"/>
              </w:rPr>
            </w:pPr>
            <w:r w:rsidRPr="004A788E">
              <w:rPr>
                <w:lang w:val="en-GB"/>
              </w:rPr>
              <w:t>Received request type to either</w:t>
            </w:r>
            <w:r w:rsidRPr="004A788E">
              <w:rPr>
                <w:lang w:val="en-GB"/>
              </w:rPr>
              <w:br/>
              <w:t>Issue (ISSU)</w:t>
            </w:r>
            <w:r w:rsidRPr="004A788E">
              <w:rPr>
                <w:lang w:val="en-GB"/>
              </w:rPr>
              <w:br/>
              <w:t>Advise (ADVI)</w:t>
            </w:r>
            <w:r w:rsidRPr="004A788E">
              <w:rPr>
                <w:lang w:val="en-GB"/>
              </w:rPr>
              <w:br/>
              <w:t xml:space="preserve">Advise confirmed (ACNF) </w:t>
            </w:r>
            <w:r w:rsidRPr="004A788E">
              <w:rPr>
                <w:lang w:val="en-GB"/>
              </w:rPr>
              <w:br/>
            </w:r>
            <w:r w:rsidRPr="004A788E">
              <w:rPr>
                <w:lang w:val="en-GB"/>
              </w:rPr>
              <w:br/>
              <w:t>The bank's request type is set as follows</w:t>
            </w:r>
            <w:r w:rsidRPr="004A788E">
              <w:rPr>
                <w:lang w:val="en-GB"/>
              </w:rPr>
              <w:br/>
              <w:t>If ISSU and CONFIRM -&gt; ACNF</w:t>
            </w:r>
            <w:r w:rsidRPr="004A788E">
              <w:rPr>
                <w:lang w:val="en-GB"/>
              </w:rPr>
              <w:br/>
              <w:t>If ISSU and MAY ADD or WITHOUT -&gt; ADVI</w:t>
            </w:r>
            <w:r w:rsidRPr="004A788E">
              <w:rPr>
                <w:lang w:val="en-GB"/>
              </w:rPr>
              <w:br/>
              <w:t>If ADVI and CONFIRM -&gt; ACNF</w:t>
            </w:r>
            <w:r w:rsidRPr="004A788E">
              <w:rPr>
                <w:lang w:val="en-GB"/>
              </w:rPr>
              <w:br/>
              <w:t>If ADVI and MAY ADD or WITHOUT -&gt; ADVI</w:t>
            </w:r>
            <w:r w:rsidRPr="004A788E">
              <w:rPr>
                <w:lang w:val="en-GB"/>
              </w:rPr>
              <w:br/>
              <w:t>If ACNF -&gt; ACNF</w:t>
            </w:r>
          </w:p>
        </w:tc>
      </w:tr>
      <w:tr w:rsidR="00AA7628" w:rsidRPr="004A788E" w14:paraId="6D960D86" w14:textId="77777777" w:rsidTr="00022DA8">
        <w:trPr>
          <w:cnfStyle w:val="000000010000" w:firstRow="0" w:lastRow="0" w:firstColumn="0" w:lastColumn="0" w:oddVBand="0" w:evenVBand="0" w:oddHBand="0" w:evenHBand="1" w:firstRowFirstColumn="0" w:firstRowLastColumn="0" w:lastRowFirstColumn="0" w:lastRowLastColumn="0"/>
          <w:trHeight w:val="300"/>
        </w:trPr>
        <w:tc>
          <w:tcPr>
            <w:tcW w:w="1746" w:type="dxa"/>
            <w:hideMark/>
          </w:tcPr>
          <w:p w14:paraId="1CAE7217" w14:textId="77777777" w:rsidR="00AA7628" w:rsidRPr="004A788E" w:rsidRDefault="00AA7628" w:rsidP="00FB6E5B">
            <w:pPr>
              <w:pStyle w:val="TableText"/>
              <w:rPr>
                <w:lang w:val="en-GB"/>
              </w:rPr>
            </w:pPr>
            <w:r w:rsidRPr="004A788E">
              <w:t>72Z</w:t>
            </w:r>
          </w:p>
        </w:tc>
        <w:tc>
          <w:tcPr>
            <w:tcW w:w="1513" w:type="dxa"/>
            <w:hideMark/>
          </w:tcPr>
          <w:p w14:paraId="6B5B9C91" w14:textId="77777777" w:rsidR="00AA7628" w:rsidRPr="004A788E" w:rsidRDefault="00AA7628" w:rsidP="00FB6E5B">
            <w:pPr>
              <w:pStyle w:val="TableText"/>
              <w:rPr>
                <w:lang w:val="en-GB"/>
              </w:rPr>
            </w:pPr>
            <w:r w:rsidRPr="004A788E">
              <w:t>Sender to receiver info </w:t>
            </w:r>
          </w:p>
        </w:tc>
        <w:tc>
          <w:tcPr>
            <w:tcW w:w="5757" w:type="dxa"/>
            <w:noWrap/>
            <w:hideMark/>
          </w:tcPr>
          <w:p w14:paraId="34925A11" w14:textId="77777777" w:rsidR="00AA7628" w:rsidRPr="004A788E" w:rsidRDefault="00AA7628" w:rsidP="00FB6E5B">
            <w:pPr>
              <w:pStyle w:val="TableText"/>
              <w:rPr>
                <w:lang w:val="en-GB"/>
              </w:rPr>
            </w:pPr>
            <w:r w:rsidRPr="004A788E">
              <w:rPr>
                <w:lang w:val="en-GB"/>
              </w:rPr>
              <w:t xml:space="preserve">Notes from received from party </w:t>
            </w:r>
          </w:p>
        </w:tc>
      </w:tr>
      <w:tr w:rsidR="00AA7628" w:rsidRPr="004A788E" w14:paraId="1A9E9217" w14:textId="77777777" w:rsidTr="00022DA8">
        <w:trPr>
          <w:cnfStyle w:val="000000100000" w:firstRow="0" w:lastRow="0" w:firstColumn="0" w:lastColumn="0" w:oddVBand="0" w:evenVBand="0" w:oddHBand="1" w:evenHBand="0" w:firstRowFirstColumn="0" w:firstRowLastColumn="0" w:lastRowFirstColumn="0" w:lastRowLastColumn="0"/>
          <w:trHeight w:val="300"/>
        </w:trPr>
        <w:tc>
          <w:tcPr>
            <w:tcW w:w="1746" w:type="dxa"/>
            <w:hideMark/>
          </w:tcPr>
          <w:p w14:paraId="3091B53B" w14:textId="77777777" w:rsidR="00AA7628" w:rsidRPr="004A788E" w:rsidRDefault="00AA7628" w:rsidP="00FB6E5B">
            <w:pPr>
              <w:pStyle w:val="TableText"/>
              <w:rPr>
                <w:lang w:val="en-GB"/>
              </w:rPr>
            </w:pPr>
            <w:r w:rsidRPr="004A788E">
              <w:t>23X</w:t>
            </w:r>
          </w:p>
        </w:tc>
        <w:tc>
          <w:tcPr>
            <w:tcW w:w="1513" w:type="dxa"/>
            <w:hideMark/>
          </w:tcPr>
          <w:p w14:paraId="60E27378" w14:textId="77777777" w:rsidR="00AA7628" w:rsidRPr="004A788E" w:rsidRDefault="00AA7628" w:rsidP="00FB6E5B">
            <w:pPr>
              <w:pStyle w:val="TableText"/>
              <w:rPr>
                <w:lang w:val="en-GB"/>
              </w:rPr>
            </w:pPr>
            <w:r w:rsidRPr="004A788E">
              <w:t>File identification</w:t>
            </w:r>
          </w:p>
        </w:tc>
        <w:tc>
          <w:tcPr>
            <w:tcW w:w="5757" w:type="dxa"/>
            <w:noWrap/>
            <w:hideMark/>
          </w:tcPr>
          <w:p w14:paraId="6A74B708" w14:textId="77777777" w:rsidR="00AA7628" w:rsidRPr="004A788E" w:rsidRDefault="00AA7628" w:rsidP="00FB6E5B">
            <w:pPr>
              <w:pStyle w:val="TableText"/>
              <w:rPr>
                <w:lang w:val="en-GB"/>
              </w:rPr>
            </w:pPr>
            <w:r w:rsidRPr="004A788E">
              <w:rPr>
                <w:lang w:val="en-GB"/>
              </w:rPr>
              <w:t>Mapped to Attached documents</w:t>
            </w:r>
          </w:p>
        </w:tc>
      </w:tr>
      <w:tr w:rsidR="00AA7628" w:rsidRPr="004A788E" w14:paraId="7673138D" w14:textId="77777777" w:rsidTr="00022DA8">
        <w:trPr>
          <w:cnfStyle w:val="000000010000" w:firstRow="0" w:lastRow="0" w:firstColumn="0" w:lastColumn="0" w:oddVBand="0" w:evenVBand="0" w:oddHBand="0" w:evenHBand="1" w:firstRowFirstColumn="0" w:firstRowLastColumn="0" w:lastRowFirstColumn="0" w:lastRowLastColumn="0"/>
          <w:trHeight w:val="300"/>
        </w:trPr>
        <w:tc>
          <w:tcPr>
            <w:tcW w:w="1746" w:type="dxa"/>
            <w:hideMark/>
          </w:tcPr>
          <w:p w14:paraId="50572A36" w14:textId="77777777" w:rsidR="00AA7628" w:rsidRPr="004A788E" w:rsidRDefault="00AA7628" w:rsidP="00FB6E5B">
            <w:pPr>
              <w:pStyle w:val="TableText"/>
              <w:rPr>
                <w:lang w:val="en-GB"/>
              </w:rPr>
            </w:pPr>
            <w:r w:rsidRPr="004A788E">
              <w:t>15B</w:t>
            </w:r>
          </w:p>
        </w:tc>
        <w:tc>
          <w:tcPr>
            <w:tcW w:w="1513" w:type="dxa"/>
            <w:hideMark/>
          </w:tcPr>
          <w:p w14:paraId="3AFB39C0" w14:textId="77777777" w:rsidR="00AA7628" w:rsidRPr="004A788E" w:rsidRDefault="00AA7628" w:rsidP="00FB6E5B">
            <w:pPr>
              <w:pStyle w:val="TableText"/>
              <w:rPr>
                <w:lang w:val="en-GB"/>
              </w:rPr>
            </w:pPr>
            <w:r w:rsidRPr="004A788E">
              <w:t>Empty field</w:t>
            </w:r>
          </w:p>
        </w:tc>
        <w:tc>
          <w:tcPr>
            <w:tcW w:w="5757" w:type="dxa"/>
            <w:noWrap/>
            <w:hideMark/>
          </w:tcPr>
          <w:p w14:paraId="52E35650" w14:textId="77777777" w:rsidR="00AA7628" w:rsidRPr="004A788E" w:rsidRDefault="00AA7628" w:rsidP="00FB6E5B">
            <w:pPr>
              <w:pStyle w:val="TableText"/>
              <w:rPr>
                <w:lang w:val="en-GB"/>
              </w:rPr>
            </w:pPr>
            <w:r w:rsidRPr="004A788E">
              <w:rPr>
                <w:lang w:val="en-GB"/>
              </w:rPr>
              <w:t> </w:t>
            </w:r>
          </w:p>
        </w:tc>
      </w:tr>
      <w:tr w:rsidR="00AA7628" w:rsidRPr="004A788E" w14:paraId="62C22BA5" w14:textId="77777777" w:rsidTr="00022DA8">
        <w:trPr>
          <w:cnfStyle w:val="000000100000" w:firstRow="0" w:lastRow="0" w:firstColumn="0" w:lastColumn="0" w:oddVBand="0" w:evenVBand="0" w:oddHBand="1" w:evenHBand="0" w:firstRowFirstColumn="0" w:firstRowLastColumn="0" w:lastRowFirstColumn="0" w:lastRowLastColumn="0"/>
          <w:trHeight w:val="300"/>
        </w:trPr>
        <w:tc>
          <w:tcPr>
            <w:tcW w:w="1746" w:type="dxa"/>
            <w:hideMark/>
          </w:tcPr>
          <w:p w14:paraId="37C1F5EB" w14:textId="77777777" w:rsidR="00AA7628" w:rsidRPr="004A788E" w:rsidRDefault="00AA7628" w:rsidP="00FB6E5B">
            <w:pPr>
              <w:pStyle w:val="TableText"/>
              <w:rPr>
                <w:lang w:val="en-GB"/>
              </w:rPr>
            </w:pPr>
            <w:r w:rsidRPr="004A788E">
              <w:t>20</w:t>
            </w:r>
          </w:p>
        </w:tc>
        <w:tc>
          <w:tcPr>
            <w:tcW w:w="1513" w:type="dxa"/>
            <w:hideMark/>
          </w:tcPr>
          <w:p w14:paraId="27040F37" w14:textId="77777777" w:rsidR="00AA7628" w:rsidRPr="004A788E" w:rsidRDefault="00AA7628" w:rsidP="00FB6E5B">
            <w:pPr>
              <w:pStyle w:val="TableText"/>
              <w:rPr>
                <w:lang w:val="en-GB"/>
              </w:rPr>
            </w:pPr>
            <w:r w:rsidRPr="004A788E">
              <w:t>Undertaking reference number</w:t>
            </w:r>
          </w:p>
        </w:tc>
        <w:tc>
          <w:tcPr>
            <w:tcW w:w="5757" w:type="dxa"/>
            <w:noWrap/>
            <w:hideMark/>
          </w:tcPr>
          <w:p w14:paraId="61C87876" w14:textId="77777777" w:rsidR="00AA7628" w:rsidRPr="004A788E" w:rsidRDefault="00AA7628" w:rsidP="00FB6E5B">
            <w:pPr>
              <w:pStyle w:val="TableText"/>
              <w:rPr>
                <w:lang w:val="en-GB"/>
              </w:rPr>
            </w:pPr>
            <w:r w:rsidRPr="004A788E">
              <w:rPr>
                <w:lang w:val="en-GB"/>
              </w:rPr>
              <w:t xml:space="preserve">Received from party's reference </w:t>
            </w:r>
          </w:p>
        </w:tc>
      </w:tr>
      <w:tr w:rsidR="00AA7628" w:rsidRPr="004A788E" w14:paraId="0CD4A958" w14:textId="77777777" w:rsidTr="00022DA8">
        <w:trPr>
          <w:cnfStyle w:val="000000010000" w:firstRow="0" w:lastRow="0" w:firstColumn="0" w:lastColumn="0" w:oddVBand="0" w:evenVBand="0" w:oddHBand="0" w:evenHBand="1" w:firstRowFirstColumn="0" w:firstRowLastColumn="0" w:lastRowFirstColumn="0" w:lastRowLastColumn="0"/>
          <w:trHeight w:val="300"/>
        </w:trPr>
        <w:tc>
          <w:tcPr>
            <w:tcW w:w="1746" w:type="dxa"/>
            <w:hideMark/>
          </w:tcPr>
          <w:p w14:paraId="4E113E8B" w14:textId="77777777" w:rsidR="00AA7628" w:rsidRPr="004A788E" w:rsidRDefault="00AA7628" w:rsidP="00FB6E5B">
            <w:pPr>
              <w:pStyle w:val="TableText"/>
              <w:rPr>
                <w:lang w:val="en-GB"/>
              </w:rPr>
            </w:pPr>
            <w:r w:rsidRPr="004A788E">
              <w:t>30</w:t>
            </w:r>
          </w:p>
        </w:tc>
        <w:tc>
          <w:tcPr>
            <w:tcW w:w="1513" w:type="dxa"/>
            <w:hideMark/>
          </w:tcPr>
          <w:p w14:paraId="06994007" w14:textId="77777777" w:rsidR="00AA7628" w:rsidRPr="004A788E" w:rsidRDefault="00AA7628" w:rsidP="00FB6E5B">
            <w:pPr>
              <w:pStyle w:val="TableText"/>
              <w:rPr>
                <w:lang w:val="en-GB"/>
              </w:rPr>
            </w:pPr>
            <w:r w:rsidRPr="004A788E">
              <w:t>Date of issue</w:t>
            </w:r>
          </w:p>
        </w:tc>
        <w:tc>
          <w:tcPr>
            <w:tcW w:w="5757" w:type="dxa"/>
            <w:noWrap/>
            <w:hideMark/>
          </w:tcPr>
          <w:p w14:paraId="403A04BD" w14:textId="77777777" w:rsidR="00AA7628" w:rsidRPr="004A788E" w:rsidRDefault="00AA7628" w:rsidP="00FB6E5B">
            <w:pPr>
              <w:pStyle w:val="TableText"/>
              <w:rPr>
                <w:lang w:val="en-GB"/>
              </w:rPr>
            </w:pPr>
            <w:r w:rsidRPr="004A788E">
              <w:rPr>
                <w:lang w:val="en-GB"/>
              </w:rPr>
              <w:t>Issue date</w:t>
            </w:r>
          </w:p>
        </w:tc>
      </w:tr>
      <w:tr w:rsidR="00AA7628" w:rsidRPr="004A788E" w14:paraId="04A21CE5" w14:textId="77777777" w:rsidTr="00022DA8">
        <w:trPr>
          <w:cnfStyle w:val="000000100000" w:firstRow="0" w:lastRow="0" w:firstColumn="0" w:lastColumn="0" w:oddVBand="0" w:evenVBand="0" w:oddHBand="1" w:evenHBand="0" w:firstRowFirstColumn="0" w:firstRowLastColumn="0" w:lastRowFirstColumn="0" w:lastRowLastColumn="0"/>
          <w:trHeight w:val="900"/>
        </w:trPr>
        <w:tc>
          <w:tcPr>
            <w:tcW w:w="1746" w:type="dxa"/>
            <w:hideMark/>
          </w:tcPr>
          <w:p w14:paraId="557150E9" w14:textId="77777777" w:rsidR="00AA7628" w:rsidRPr="004A788E" w:rsidRDefault="00AA7628" w:rsidP="00FB6E5B">
            <w:pPr>
              <w:pStyle w:val="TableText"/>
              <w:rPr>
                <w:lang w:val="en-GB"/>
              </w:rPr>
            </w:pPr>
            <w:r w:rsidRPr="004A788E">
              <w:t>22D</w:t>
            </w:r>
          </w:p>
        </w:tc>
        <w:tc>
          <w:tcPr>
            <w:tcW w:w="1513" w:type="dxa"/>
            <w:hideMark/>
          </w:tcPr>
          <w:p w14:paraId="7739E078" w14:textId="77777777" w:rsidR="00AA7628" w:rsidRPr="004A788E" w:rsidRDefault="00AA7628" w:rsidP="00FB6E5B">
            <w:pPr>
              <w:pStyle w:val="TableText"/>
              <w:rPr>
                <w:lang w:val="en-GB"/>
              </w:rPr>
            </w:pPr>
            <w:r w:rsidRPr="004A788E">
              <w:t>Form of undertaking </w:t>
            </w:r>
          </w:p>
        </w:tc>
        <w:tc>
          <w:tcPr>
            <w:tcW w:w="5757" w:type="dxa"/>
            <w:hideMark/>
          </w:tcPr>
          <w:p w14:paraId="02655608" w14:textId="77777777" w:rsidR="00AA7628" w:rsidRPr="004A788E" w:rsidRDefault="00AA7628" w:rsidP="00FB6E5B">
            <w:pPr>
              <w:pStyle w:val="TableText"/>
              <w:rPr>
                <w:lang w:val="en-GB"/>
              </w:rPr>
            </w:pPr>
            <w:r w:rsidRPr="004A788E">
              <w:rPr>
                <w:lang w:val="en-GB"/>
              </w:rPr>
              <w:t>Form of undertaking –</w:t>
            </w:r>
            <w:r w:rsidRPr="004A788E">
              <w:rPr>
                <w:lang w:val="en-GB"/>
              </w:rPr>
              <w:br/>
              <w:t xml:space="preserve">DGAR Guarantee or </w:t>
            </w:r>
            <w:r w:rsidRPr="004A788E">
              <w:rPr>
                <w:lang w:val="en-GB"/>
              </w:rPr>
              <w:br/>
              <w:t>STDBY Standby</w:t>
            </w:r>
          </w:p>
        </w:tc>
      </w:tr>
      <w:tr w:rsidR="00AA7628" w:rsidRPr="004A788E" w14:paraId="2C6A6B0E" w14:textId="77777777" w:rsidTr="00022DA8">
        <w:trPr>
          <w:cnfStyle w:val="000000010000" w:firstRow="0" w:lastRow="0" w:firstColumn="0" w:lastColumn="0" w:oddVBand="0" w:evenVBand="0" w:oddHBand="0" w:evenHBand="1" w:firstRowFirstColumn="0" w:firstRowLastColumn="0" w:lastRowFirstColumn="0" w:lastRowLastColumn="0"/>
          <w:trHeight w:val="300"/>
        </w:trPr>
        <w:tc>
          <w:tcPr>
            <w:tcW w:w="1746" w:type="dxa"/>
            <w:hideMark/>
          </w:tcPr>
          <w:p w14:paraId="5A3B2235" w14:textId="77777777" w:rsidR="00AA7628" w:rsidRPr="004A788E" w:rsidRDefault="00AA7628" w:rsidP="00FB6E5B">
            <w:pPr>
              <w:pStyle w:val="TableText"/>
              <w:rPr>
                <w:lang w:val="en-GB"/>
              </w:rPr>
            </w:pPr>
            <w:r w:rsidRPr="004A788E">
              <w:t>40C</w:t>
            </w:r>
          </w:p>
        </w:tc>
        <w:tc>
          <w:tcPr>
            <w:tcW w:w="1513" w:type="dxa"/>
            <w:hideMark/>
          </w:tcPr>
          <w:p w14:paraId="299C31C0" w14:textId="77777777" w:rsidR="00AA7628" w:rsidRPr="004A788E" w:rsidRDefault="00AA7628" w:rsidP="00FB6E5B">
            <w:pPr>
              <w:pStyle w:val="TableText"/>
              <w:rPr>
                <w:lang w:val="en-GB"/>
              </w:rPr>
            </w:pPr>
            <w:r w:rsidRPr="004A788E">
              <w:t>Applicable rules</w:t>
            </w:r>
          </w:p>
        </w:tc>
        <w:tc>
          <w:tcPr>
            <w:tcW w:w="5757" w:type="dxa"/>
            <w:noWrap/>
            <w:hideMark/>
          </w:tcPr>
          <w:p w14:paraId="682D4985" w14:textId="77777777" w:rsidR="00AA7628" w:rsidRPr="004A788E" w:rsidRDefault="00AA7628" w:rsidP="00FB6E5B">
            <w:pPr>
              <w:pStyle w:val="TableText"/>
              <w:rPr>
                <w:lang w:val="en-GB"/>
              </w:rPr>
            </w:pPr>
            <w:r w:rsidRPr="004A788E">
              <w:rPr>
                <w:lang w:val="en-GB"/>
              </w:rPr>
              <w:t>Applicable rules value of ISPR,</w:t>
            </w:r>
            <w:r>
              <w:rPr>
                <w:lang w:val="en-GB"/>
              </w:rPr>
              <w:t xml:space="preserve"> </w:t>
            </w:r>
            <w:r w:rsidRPr="004A788E">
              <w:rPr>
                <w:lang w:val="en-GB"/>
              </w:rPr>
              <w:t>UCPR,</w:t>
            </w:r>
            <w:r>
              <w:rPr>
                <w:lang w:val="en-GB"/>
              </w:rPr>
              <w:t xml:space="preserve"> </w:t>
            </w:r>
            <w:r w:rsidRPr="004A788E">
              <w:rPr>
                <w:lang w:val="en-GB"/>
              </w:rPr>
              <w:t>URDG,</w:t>
            </w:r>
            <w:r>
              <w:rPr>
                <w:lang w:val="en-GB"/>
              </w:rPr>
              <w:t xml:space="preserve"> </w:t>
            </w:r>
            <w:r w:rsidRPr="004A788E">
              <w:rPr>
                <w:lang w:val="en-GB"/>
              </w:rPr>
              <w:t>NONE,</w:t>
            </w:r>
            <w:r>
              <w:rPr>
                <w:lang w:val="en-GB"/>
              </w:rPr>
              <w:t xml:space="preserve"> </w:t>
            </w:r>
            <w:r w:rsidRPr="004A788E">
              <w:rPr>
                <w:lang w:val="en-GB"/>
              </w:rPr>
              <w:t>OTHR</w:t>
            </w:r>
          </w:p>
        </w:tc>
      </w:tr>
      <w:tr w:rsidR="00AA7628" w:rsidRPr="004A788E" w14:paraId="75D81095" w14:textId="77777777" w:rsidTr="00022DA8">
        <w:trPr>
          <w:cnfStyle w:val="000000100000" w:firstRow="0" w:lastRow="0" w:firstColumn="0" w:lastColumn="0" w:oddVBand="0" w:evenVBand="0" w:oddHBand="1" w:evenHBand="0" w:firstRowFirstColumn="0" w:firstRowLastColumn="0" w:lastRowFirstColumn="0" w:lastRowLastColumn="0"/>
          <w:trHeight w:val="300"/>
        </w:trPr>
        <w:tc>
          <w:tcPr>
            <w:tcW w:w="1746" w:type="dxa"/>
            <w:hideMark/>
          </w:tcPr>
          <w:p w14:paraId="0999B59B" w14:textId="77777777" w:rsidR="00AA7628" w:rsidRPr="004A788E" w:rsidRDefault="00AA7628" w:rsidP="00FB6E5B">
            <w:pPr>
              <w:pStyle w:val="TableText"/>
              <w:rPr>
                <w:lang w:val="en-GB"/>
              </w:rPr>
            </w:pPr>
            <w:r w:rsidRPr="004A788E">
              <w:t>40C</w:t>
            </w:r>
          </w:p>
        </w:tc>
        <w:tc>
          <w:tcPr>
            <w:tcW w:w="1513" w:type="dxa"/>
            <w:hideMark/>
          </w:tcPr>
          <w:p w14:paraId="68D8B3A7" w14:textId="77777777" w:rsidR="00AA7628" w:rsidRPr="004A788E" w:rsidRDefault="00AA7628" w:rsidP="00FB6E5B">
            <w:pPr>
              <w:pStyle w:val="TableText"/>
              <w:rPr>
                <w:lang w:val="en-GB"/>
              </w:rPr>
            </w:pPr>
            <w:r w:rsidRPr="004A788E">
              <w:t>Applicable rule text </w:t>
            </w:r>
          </w:p>
        </w:tc>
        <w:tc>
          <w:tcPr>
            <w:tcW w:w="5757" w:type="dxa"/>
            <w:noWrap/>
            <w:hideMark/>
          </w:tcPr>
          <w:p w14:paraId="5C70FE49" w14:textId="77777777" w:rsidR="00AA7628" w:rsidRPr="004A788E" w:rsidRDefault="00AA7628" w:rsidP="00FB6E5B">
            <w:pPr>
              <w:pStyle w:val="TableText"/>
              <w:rPr>
                <w:lang w:val="en-GB"/>
              </w:rPr>
            </w:pPr>
            <w:r w:rsidRPr="004A788E">
              <w:rPr>
                <w:lang w:val="en-GB"/>
              </w:rPr>
              <w:t>Applicable rules text if OTHER</w:t>
            </w:r>
          </w:p>
        </w:tc>
      </w:tr>
      <w:tr w:rsidR="00AA7628" w:rsidRPr="004A788E" w14:paraId="1FFA7DAE" w14:textId="77777777" w:rsidTr="00022DA8">
        <w:trPr>
          <w:cnfStyle w:val="000000010000" w:firstRow="0" w:lastRow="0" w:firstColumn="0" w:lastColumn="0" w:oddVBand="0" w:evenVBand="0" w:oddHBand="0" w:evenHBand="1" w:firstRowFirstColumn="0" w:firstRowLastColumn="0" w:lastRowFirstColumn="0" w:lastRowLastColumn="0"/>
          <w:trHeight w:val="300"/>
        </w:trPr>
        <w:tc>
          <w:tcPr>
            <w:tcW w:w="1746" w:type="dxa"/>
            <w:hideMark/>
          </w:tcPr>
          <w:p w14:paraId="7D010AB4" w14:textId="77777777" w:rsidR="00AA7628" w:rsidRPr="004A788E" w:rsidRDefault="00AA7628" w:rsidP="00FB6E5B">
            <w:pPr>
              <w:pStyle w:val="TableText"/>
              <w:rPr>
                <w:lang w:val="en-GB"/>
              </w:rPr>
            </w:pPr>
            <w:r w:rsidRPr="004A788E">
              <w:t>23B</w:t>
            </w:r>
          </w:p>
        </w:tc>
        <w:tc>
          <w:tcPr>
            <w:tcW w:w="1513" w:type="dxa"/>
            <w:hideMark/>
          </w:tcPr>
          <w:p w14:paraId="2C048EDB" w14:textId="77777777" w:rsidR="00AA7628" w:rsidRPr="004A788E" w:rsidRDefault="00AA7628" w:rsidP="00FB6E5B">
            <w:pPr>
              <w:pStyle w:val="TableText"/>
              <w:rPr>
                <w:lang w:val="en-GB"/>
              </w:rPr>
            </w:pPr>
            <w:r w:rsidRPr="004A788E">
              <w:t>Expiry type</w:t>
            </w:r>
          </w:p>
        </w:tc>
        <w:tc>
          <w:tcPr>
            <w:tcW w:w="5757" w:type="dxa"/>
            <w:noWrap/>
            <w:hideMark/>
          </w:tcPr>
          <w:p w14:paraId="45E93DF3" w14:textId="77777777" w:rsidR="00AA7628" w:rsidRPr="004A788E" w:rsidRDefault="00AA7628" w:rsidP="00FB6E5B">
            <w:pPr>
              <w:pStyle w:val="TableText"/>
              <w:rPr>
                <w:lang w:val="en-GB"/>
              </w:rPr>
            </w:pPr>
            <w:r w:rsidRPr="004A788E">
              <w:rPr>
                <w:lang w:val="en-GB"/>
              </w:rPr>
              <w:t>Expiry type of COND, FIXD, OPEN</w:t>
            </w:r>
          </w:p>
        </w:tc>
      </w:tr>
      <w:tr w:rsidR="00AA7628" w:rsidRPr="004A788E" w14:paraId="394862BD" w14:textId="77777777" w:rsidTr="00022DA8">
        <w:trPr>
          <w:cnfStyle w:val="000000100000" w:firstRow="0" w:lastRow="0" w:firstColumn="0" w:lastColumn="0" w:oddVBand="0" w:evenVBand="0" w:oddHBand="1" w:evenHBand="0" w:firstRowFirstColumn="0" w:firstRowLastColumn="0" w:lastRowFirstColumn="0" w:lastRowLastColumn="0"/>
          <w:trHeight w:val="300"/>
        </w:trPr>
        <w:tc>
          <w:tcPr>
            <w:tcW w:w="1746" w:type="dxa"/>
            <w:hideMark/>
          </w:tcPr>
          <w:p w14:paraId="67B42CFD" w14:textId="77777777" w:rsidR="00AA7628" w:rsidRPr="004A788E" w:rsidRDefault="00AA7628" w:rsidP="00FB6E5B">
            <w:pPr>
              <w:pStyle w:val="TableText"/>
              <w:rPr>
                <w:lang w:val="en-GB"/>
              </w:rPr>
            </w:pPr>
            <w:r w:rsidRPr="004A788E">
              <w:t>31E</w:t>
            </w:r>
          </w:p>
        </w:tc>
        <w:tc>
          <w:tcPr>
            <w:tcW w:w="1513" w:type="dxa"/>
            <w:hideMark/>
          </w:tcPr>
          <w:p w14:paraId="062EC945" w14:textId="77777777" w:rsidR="00AA7628" w:rsidRPr="004A788E" w:rsidRDefault="00AA7628" w:rsidP="00FB6E5B">
            <w:pPr>
              <w:pStyle w:val="TableText"/>
              <w:rPr>
                <w:lang w:val="en-GB"/>
              </w:rPr>
            </w:pPr>
            <w:r w:rsidRPr="004A788E">
              <w:t>Date of expiry </w:t>
            </w:r>
          </w:p>
        </w:tc>
        <w:tc>
          <w:tcPr>
            <w:tcW w:w="5757" w:type="dxa"/>
            <w:noWrap/>
            <w:hideMark/>
          </w:tcPr>
          <w:p w14:paraId="4BEC09FF" w14:textId="77777777" w:rsidR="00AA7628" w:rsidRPr="004A788E" w:rsidRDefault="00AA7628" w:rsidP="00FB6E5B">
            <w:pPr>
              <w:pStyle w:val="TableText"/>
              <w:rPr>
                <w:lang w:val="en-GB"/>
              </w:rPr>
            </w:pPr>
            <w:r w:rsidRPr="004A788E">
              <w:rPr>
                <w:lang w:val="en-GB"/>
              </w:rPr>
              <w:t>Expiry date if COND or FIXD</w:t>
            </w:r>
          </w:p>
        </w:tc>
      </w:tr>
      <w:tr w:rsidR="00AA7628" w:rsidRPr="004A788E" w14:paraId="703B159C" w14:textId="77777777" w:rsidTr="00022DA8">
        <w:trPr>
          <w:cnfStyle w:val="000000010000" w:firstRow="0" w:lastRow="0" w:firstColumn="0" w:lastColumn="0" w:oddVBand="0" w:evenVBand="0" w:oddHBand="0" w:evenHBand="1" w:firstRowFirstColumn="0" w:firstRowLastColumn="0" w:lastRowFirstColumn="0" w:lastRowLastColumn="0"/>
          <w:trHeight w:val="300"/>
        </w:trPr>
        <w:tc>
          <w:tcPr>
            <w:tcW w:w="1746" w:type="dxa"/>
            <w:hideMark/>
          </w:tcPr>
          <w:p w14:paraId="2900C41A" w14:textId="77777777" w:rsidR="00AA7628" w:rsidRPr="004A788E" w:rsidRDefault="00AA7628" w:rsidP="00FB6E5B">
            <w:pPr>
              <w:pStyle w:val="TableText"/>
              <w:rPr>
                <w:lang w:val="en-GB"/>
              </w:rPr>
            </w:pPr>
            <w:r w:rsidRPr="004A788E">
              <w:t>35G</w:t>
            </w:r>
          </w:p>
        </w:tc>
        <w:tc>
          <w:tcPr>
            <w:tcW w:w="1513" w:type="dxa"/>
            <w:hideMark/>
          </w:tcPr>
          <w:p w14:paraId="1D6FF250" w14:textId="77777777" w:rsidR="00AA7628" w:rsidRPr="004A788E" w:rsidRDefault="00AA7628" w:rsidP="00FB6E5B">
            <w:pPr>
              <w:pStyle w:val="TableText"/>
              <w:rPr>
                <w:lang w:val="en-GB"/>
              </w:rPr>
            </w:pPr>
            <w:r w:rsidRPr="004A788E">
              <w:t>Expiry condition </w:t>
            </w:r>
          </w:p>
        </w:tc>
        <w:tc>
          <w:tcPr>
            <w:tcW w:w="5757" w:type="dxa"/>
            <w:noWrap/>
            <w:hideMark/>
          </w:tcPr>
          <w:p w14:paraId="6AAFAADF" w14:textId="77777777" w:rsidR="00AA7628" w:rsidRPr="004A788E" w:rsidRDefault="00AA7628" w:rsidP="00FB6E5B">
            <w:pPr>
              <w:pStyle w:val="TableText"/>
              <w:rPr>
                <w:lang w:val="en-GB"/>
              </w:rPr>
            </w:pPr>
            <w:r w:rsidRPr="004A788E">
              <w:t>Expiry condition where COND</w:t>
            </w:r>
          </w:p>
        </w:tc>
      </w:tr>
      <w:tr w:rsidR="00AA7628" w:rsidRPr="004A788E" w14:paraId="4092C242" w14:textId="77777777" w:rsidTr="00022DA8">
        <w:trPr>
          <w:cnfStyle w:val="000000100000" w:firstRow="0" w:lastRow="0" w:firstColumn="0" w:lastColumn="0" w:oddVBand="0" w:evenVBand="0" w:oddHBand="1" w:evenHBand="0" w:firstRowFirstColumn="0" w:firstRowLastColumn="0" w:lastRowFirstColumn="0" w:lastRowLastColumn="0"/>
          <w:trHeight w:val="300"/>
        </w:trPr>
        <w:tc>
          <w:tcPr>
            <w:tcW w:w="1746" w:type="dxa"/>
            <w:hideMark/>
          </w:tcPr>
          <w:p w14:paraId="25B8F164" w14:textId="77777777" w:rsidR="00AA7628" w:rsidRPr="004A788E" w:rsidRDefault="00AA7628" w:rsidP="00FB6E5B">
            <w:pPr>
              <w:pStyle w:val="TableText"/>
              <w:rPr>
                <w:lang w:val="en-GB"/>
              </w:rPr>
            </w:pPr>
            <w:r w:rsidRPr="004A788E">
              <w:lastRenderedPageBreak/>
              <w:t>50</w:t>
            </w:r>
          </w:p>
        </w:tc>
        <w:tc>
          <w:tcPr>
            <w:tcW w:w="1513" w:type="dxa"/>
            <w:hideMark/>
          </w:tcPr>
          <w:p w14:paraId="43115C93" w14:textId="77777777" w:rsidR="00AA7628" w:rsidRPr="004A788E" w:rsidRDefault="00AA7628" w:rsidP="00FB6E5B">
            <w:pPr>
              <w:pStyle w:val="TableText"/>
              <w:rPr>
                <w:lang w:val="en-GB"/>
              </w:rPr>
            </w:pPr>
            <w:r w:rsidRPr="004A788E">
              <w:t>Applicant</w:t>
            </w:r>
          </w:p>
        </w:tc>
        <w:tc>
          <w:tcPr>
            <w:tcW w:w="5757" w:type="dxa"/>
            <w:hideMark/>
          </w:tcPr>
          <w:p w14:paraId="0C1945AD" w14:textId="77777777" w:rsidR="00AA7628" w:rsidRPr="004A788E" w:rsidRDefault="00AA7628" w:rsidP="00FB6E5B">
            <w:pPr>
              <w:pStyle w:val="TableText"/>
              <w:rPr>
                <w:lang w:val="en-GB"/>
              </w:rPr>
            </w:pPr>
            <w:r w:rsidRPr="004A788E">
              <w:rPr>
                <w:lang w:val="en-GB"/>
              </w:rPr>
              <w:t>Applicant name and address</w:t>
            </w:r>
          </w:p>
        </w:tc>
      </w:tr>
      <w:tr w:rsidR="00AA7628" w:rsidRPr="004A788E" w14:paraId="534D99DA" w14:textId="77777777" w:rsidTr="00022DA8">
        <w:trPr>
          <w:cnfStyle w:val="000000010000" w:firstRow="0" w:lastRow="0" w:firstColumn="0" w:lastColumn="0" w:oddVBand="0" w:evenVBand="0" w:oddHBand="0" w:evenHBand="1" w:firstRowFirstColumn="0" w:firstRowLastColumn="0" w:lastRowFirstColumn="0" w:lastRowLastColumn="0"/>
          <w:trHeight w:val="300"/>
        </w:trPr>
        <w:tc>
          <w:tcPr>
            <w:tcW w:w="1746" w:type="dxa"/>
            <w:hideMark/>
          </w:tcPr>
          <w:p w14:paraId="59333198" w14:textId="77777777" w:rsidR="00AA7628" w:rsidRPr="004A788E" w:rsidRDefault="00AA7628" w:rsidP="00FB6E5B">
            <w:pPr>
              <w:pStyle w:val="TableText"/>
              <w:rPr>
                <w:lang w:val="en-GB"/>
              </w:rPr>
            </w:pPr>
            <w:r w:rsidRPr="004A788E">
              <w:t>51</w:t>
            </w:r>
          </w:p>
        </w:tc>
        <w:tc>
          <w:tcPr>
            <w:tcW w:w="1513" w:type="dxa"/>
            <w:hideMark/>
          </w:tcPr>
          <w:p w14:paraId="1C028956" w14:textId="77777777" w:rsidR="00AA7628" w:rsidRPr="004A788E" w:rsidRDefault="00AA7628" w:rsidP="00FB6E5B">
            <w:pPr>
              <w:pStyle w:val="TableText"/>
              <w:rPr>
                <w:lang w:val="en-GB"/>
              </w:rPr>
            </w:pPr>
            <w:r w:rsidRPr="004A788E">
              <w:t>Obligor/Instructing party </w:t>
            </w:r>
          </w:p>
        </w:tc>
        <w:tc>
          <w:tcPr>
            <w:tcW w:w="5757" w:type="dxa"/>
            <w:hideMark/>
          </w:tcPr>
          <w:p w14:paraId="285B580C" w14:textId="77777777" w:rsidR="00AA7628" w:rsidRPr="004A788E" w:rsidRDefault="00AA7628" w:rsidP="00FB6E5B">
            <w:pPr>
              <w:pStyle w:val="TableText"/>
              <w:rPr>
                <w:lang w:val="en-GB"/>
              </w:rPr>
            </w:pPr>
            <w:r w:rsidRPr="004A788E">
              <w:rPr>
                <w:lang w:val="en-GB"/>
              </w:rPr>
              <w:t>Mapped to Obligor event field</w:t>
            </w:r>
          </w:p>
        </w:tc>
      </w:tr>
      <w:tr w:rsidR="00AA7628" w:rsidRPr="004A788E" w14:paraId="04C82FF0" w14:textId="77777777" w:rsidTr="00022DA8">
        <w:trPr>
          <w:cnfStyle w:val="000000100000" w:firstRow="0" w:lastRow="0" w:firstColumn="0" w:lastColumn="0" w:oddVBand="0" w:evenVBand="0" w:oddHBand="1" w:evenHBand="0" w:firstRowFirstColumn="0" w:firstRowLastColumn="0" w:lastRowFirstColumn="0" w:lastRowLastColumn="0"/>
          <w:trHeight w:val="300"/>
        </w:trPr>
        <w:tc>
          <w:tcPr>
            <w:tcW w:w="1746" w:type="dxa"/>
            <w:hideMark/>
          </w:tcPr>
          <w:p w14:paraId="631423B3" w14:textId="77777777" w:rsidR="00AA7628" w:rsidRPr="004A788E" w:rsidRDefault="00AA7628" w:rsidP="00FB6E5B">
            <w:pPr>
              <w:pStyle w:val="TableText"/>
              <w:rPr>
                <w:lang w:val="en-GB"/>
              </w:rPr>
            </w:pPr>
            <w:r w:rsidRPr="004A788E">
              <w:t>52a</w:t>
            </w:r>
          </w:p>
        </w:tc>
        <w:tc>
          <w:tcPr>
            <w:tcW w:w="1513" w:type="dxa"/>
            <w:hideMark/>
          </w:tcPr>
          <w:p w14:paraId="16AA6C43" w14:textId="77777777" w:rsidR="00AA7628" w:rsidRPr="004A788E" w:rsidRDefault="00AA7628" w:rsidP="00FB6E5B">
            <w:pPr>
              <w:pStyle w:val="TableText"/>
              <w:rPr>
                <w:lang w:val="en-GB"/>
              </w:rPr>
            </w:pPr>
            <w:r w:rsidRPr="004A788E">
              <w:t>Issuer</w:t>
            </w:r>
          </w:p>
        </w:tc>
        <w:tc>
          <w:tcPr>
            <w:tcW w:w="5757" w:type="dxa"/>
            <w:noWrap/>
            <w:hideMark/>
          </w:tcPr>
          <w:p w14:paraId="2307FED6" w14:textId="77777777" w:rsidR="00AA7628" w:rsidRPr="004A788E" w:rsidRDefault="00AA7628" w:rsidP="00FB6E5B">
            <w:pPr>
              <w:pStyle w:val="TableText"/>
              <w:rPr>
                <w:lang w:val="en-GB"/>
              </w:rPr>
            </w:pPr>
            <w:r w:rsidRPr="004A788E">
              <w:rPr>
                <w:lang w:val="en-GB"/>
              </w:rPr>
              <w:t>Map to Issuing bank if ADVI or ACNF</w:t>
            </w:r>
          </w:p>
        </w:tc>
      </w:tr>
      <w:tr w:rsidR="00AA7628" w:rsidRPr="004A788E" w14:paraId="77053A39" w14:textId="77777777" w:rsidTr="00022DA8">
        <w:trPr>
          <w:cnfStyle w:val="000000010000" w:firstRow="0" w:lastRow="0" w:firstColumn="0" w:lastColumn="0" w:oddVBand="0" w:evenVBand="0" w:oddHBand="0" w:evenHBand="1" w:firstRowFirstColumn="0" w:firstRowLastColumn="0" w:lastRowFirstColumn="0" w:lastRowLastColumn="0"/>
          <w:trHeight w:val="300"/>
        </w:trPr>
        <w:tc>
          <w:tcPr>
            <w:tcW w:w="1746" w:type="dxa"/>
            <w:hideMark/>
          </w:tcPr>
          <w:p w14:paraId="0EE3B5A6" w14:textId="77777777" w:rsidR="00AA7628" w:rsidRPr="004A788E" w:rsidRDefault="00AA7628" w:rsidP="00FB6E5B">
            <w:pPr>
              <w:pStyle w:val="TableText"/>
              <w:rPr>
                <w:lang w:val="en-GB"/>
              </w:rPr>
            </w:pPr>
            <w:r w:rsidRPr="004A788E">
              <w:t>59a</w:t>
            </w:r>
          </w:p>
        </w:tc>
        <w:tc>
          <w:tcPr>
            <w:tcW w:w="1513" w:type="dxa"/>
            <w:hideMark/>
          </w:tcPr>
          <w:p w14:paraId="50BC6244" w14:textId="77777777" w:rsidR="00AA7628" w:rsidRPr="004A788E" w:rsidRDefault="00AA7628" w:rsidP="00FB6E5B">
            <w:pPr>
              <w:pStyle w:val="TableText"/>
              <w:rPr>
                <w:lang w:val="en-GB"/>
              </w:rPr>
            </w:pPr>
            <w:r w:rsidRPr="004A788E">
              <w:t>Beneficiary</w:t>
            </w:r>
          </w:p>
        </w:tc>
        <w:tc>
          <w:tcPr>
            <w:tcW w:w="5757" w:type="dxa"/>
            <w:noWrap/>
            <w:hideMark/>
          </w:tcPr>
          <w:p w14:paraId="6612B70C" w14:textId="77777777" w:rsidR="00AA7628" w:rsidRPr="004A788E" w:rsidRDefault="00AA7628" w:rsidP="00FB6E5B">
            <w:pPr>
              <w:pStyle w:val="TableText"/>
              <w:rPr>
                <w:lang w:val="en-GB"/>
              </w:rPr>
            </w:pPr>
            <w:r w:rsidRPr="004A788E">
              <w:rPr>
                <w:lang w:val="en-GB"/>
              </w:rPr>
              <w:t xml:space="preserve">Beneficiary </w:t>
            </w:r>
          </w:p>
        </w:tc>
      </w:tr>
      <w:tr w:rsidR="00AA7628" w:rsidRPr="004A788E" w14:paraId="0998EB95" w14:textId="77777777" w:rsidTr="00022DA8">
        <w:trPr>
          <w:cnfStyle w:val="000000100000" w:firstRow="0" w:lastRow="0" w:firstColumn="0" w:lastColumn="0" w:oddVBand="0" w:evenVBand="0" w:oddHBand="1" w:evenHBand="0" w:firstRowFirstColumn="0" w:firstRowLastColumn="0" w:lastRowFirstColumn="0" w:lastRowLastColumn="0"/>
          <w:trHeight w:val="300"/>
        </w:trPr>
        <w:tc>
          <w:tcPr>
            <w:tcW w:w="1746" w:type="dxa"/>
            <w:hideMark/>
          </w:tcPr>
          <w:p w14:paraId="1E978802" w14:textId="77777777" w:rsidR="00AA7628" w:rsidRPr="004A788E" w:rsidRDefault="00AA7628" w:rsidP="00FB6E5B">
            <w:pPr>
              <w:pStyle w:val="TableText"/>
              <w:rPr>
                <w:lang w:val="en-GB"/>
              </w:rPr>
            </w:pPr>
            <w:r w:rsidRPr="004A788E">
              <w:t>56a</w:t>
            </w:r>
          </w:p>
        </w:tc>
        <w:tc>
          <w:tcPr>
            <w:tcW w:w="1513" w:type="dxa"/>
            <w:hideMark/>
          </w:tcPr>
          <w:p w14:paraId="36496C66" w14:textId="77777777" w:rsidR="00AA7628" w:rsidRPr="004A788E" w:rsidRDefault="00AA7628" w:rsidP="00FB6E5B">
            <w:pPr>
              <w:pStyle w:val="TableText"/>
              <w:rPr>
                <w:lang w:val="en-GB"/>
              </w:rPr>
            </w:pPr>
            <w:r w:rsidRPr="004A788E">
              <w:t>Advising bank </w:t>
            </w:r>
          </w:p>
        </w:tc>
        <w:tc>
          <w:tcPr>
            <w:tcW w:w="5757" w:type="dxa"/>
            <w:noWrap/>
            <w:hideMark/>
          </w:tcPr>
          <w:p w14:paraId="39D05D52" w14:textId="77777777" w:rsidR="00AA7628" w:rsidRPr="004A788E" w:rsidRDefault="00AA7628" w:rsidP="00FB6E5B">
            <w:pPr>
              <w:pStyle w:val="TableText"/>
              <w:rPr>
                <w:lang w:val="en-GB"/>
              </w:rPr>
            </w:pPr>
            <w:r w:rsidRPr="004A788E">
              <w:rPr>
                <w:lang w:val="en-GB"/>
              </w:rPr>
              <w:t>SWIFT BIC or name and address of Advising bank</w:t>
            </w:r>
          </w:p>
        </w:tc>
      </w:tr>
      <w:tr w:rsidR="00AA7628" w:rsidRPr="004A788E" w14:paraId="1D367E20" w14:textId="77777777" w:rsidTr="00022DA8">
        <w:trPr>
          <w:cnfStyle w:val="000000010000" w:firstRow="0" w:lastRow="0" w:firstColumn="0" w:lastColumn="0" w:oddVBand="0" w:evenVBand="0" w:oddHBand="0" w:evenHBand="1" w:firstRowFirstColumn="0" w:firstRowLastColumn="0" w:lastRowFirstColumn="0" w:lastRowLastColumn="0"/>
          <w:trHeight w:val="300"/>
        </w:trPr>
        <w:tc>
          <w:tcPr>
            <w:tcW w:w="1746" w:type="dxa"/>
            <w:hideMark/>
          </w:tcPr>
          <w:p w14:paraId="4A926FF8" w14:textId="77777777" w:rsidR="00AA7628" w:rsidRPr="004A788E" w:rsidRDefault="00AA7628" w:rsidP="00FB6E5B">
            <w:pPr>
              <w:pStyle w:val="TableText"/>
              <w:rPr>
                <w:lang w:val="en-GB"/>
              </w:rPr>
            </w:pPr>
            <w:r w:rsidRPr="004A788E">
              <w:t>23</w:t>
            </w:r>
          </w:p>
        </w:tc>
        <w:tc>
          <w:tcPr>
            <w:tcW w:w="1513" w:type="dxa"/>
            <w:hideMark/>
          </w:tcPr>
          <w:p w14:paraId="6EDE69D0" w14:textId="77777777" w:rsidR="00AA7628" w:rsidRPr="004A788E" w:rsidRDefault="00AA7628" w:rsidP="00FB6E5B">
            <w:pPr>
              <w:pStyle w:val="TableText"/>
              <w:rPr>
                <w:lang w:val="en-GB"/>
              </w:rPr>
            </w:pPr>
            <w:r w:rsidRPr="004A788E">
              <w:t>Advising bank ref</w:t>
            </w:r>
          </w:p>
        </w:tc>
        <w:tc>
          <w:tcPr>
            <w:tcW w:w="5757" w:type="dxa"/>
            <w:hideMark/>
          </w:tcPr>
          <w:p w14:paraId="658E3FE7" w14:textId="77777777" w:rsidR="00AA7628" w:rsidRPr="004A788E" w:rsidRDefault="00AA7628" w:rsidP="00FB6E5B">
            <w:pPr>
              <w:pStyle w:val="TableText"/>
              <w:rPr>
                <w:lang w:val="en-GB"/>
              </w:rPr>
            </w:pPr>
            <w:r w:rsidRPr="004A788E">
              <w:rPr>
                <w:lang w:val="en-GB"/>
              </w:rPr>
              <w:t>Not required</w:t>
            </w:r>
          </w:p>
        </w:tc>
      </w:tr>
      <w:tr w:rsidR="00AA7628" w:rsidRPr="004A788E" w14:paraId="7A058B3E" w14:textId="77777777" w:rsidTr="00022DA8">
        <w:trPr>
          <w:cnfStyle w:val="000000100000" w:firstRow="0" w:lastRow="0" w:firstColumn="0" w:lastColumn="0" w:oddVBand="0" w:evenVBand="0" w:oddHBand="1" w:evenHBand="0" w:firstRowFirstColumn="0" w:firstRowLastColumn="0" w:lastRowFirstColumn="0" w:lastRowLastColumn="0"/>
          <w:trHeight w:val="300"/>
        </w:trPr>
        <w:tc>
          <w:tcPr>
            <w:tcW w:w="1746" w:type="dxa"/>
            <w:hideMark/>
          </w:tcPr>
          <w:p w14:paraId="4E91591B" w14:textId="77777777" w:rsidR="00AA7628" w:rsidRPr="004A788E" w:rsidRDefault="00AA7628" w:rsidP="00FB6E5B">
            <w:pPr>
              <w:pStyle w:val="TableText"/>
              <w:rPr>
                <w:lang w:val="en-GB"/>
              </w:rPr>
            </w:pPr>
            <w:r w:rsidRPr="004A788E">
              <w:t>57a</w:t>
            </w:r>
          </w:p>
        </w:tc>
        <w:tc>
          <w:tcPr>
            <w:tcW w:w="1513" w:type="dxa"/>
            <w:hideMark/>
          </w:tcPr>
          <w:p w14:paraId="39144597" w14:textId="77777777" w:rsidR="00AA7628" w:rsidRPr="004A788E" w:rsidRDefault="00AA7628" w:rsidP="00FB6E5B">
            <w:pPr>
              <w:pStyle w:val="TableText"/>
              <w:rPr>
                <w:lang w:val="en-GB"/>
              </w:rPr>
            </w:pPr>
            <w:r w:rsidRPr="004A788E">
              <w:t>Advise through bank </w:t>
            </w:r>
          </w:p>
        </w:tc>
        <w:tc>
          <w:tcPr>
            <w:tcW w:w="5757" w:type="dxa"/>
            <w:noWrap/>
            <w:hideMark/>
          </w:tcPr>
          <w:p w14:paraId="59BE7118" w14:textId="77777777" w:rsidR="00AA7628" w:rsidRPr="004A788E" w:rsidRDefault="00AA7628" w:rsidP="00FB6E5B">
            <w:pPr>
              <w:pStyle w:val="TableText"/>
              <w:rPr>
                <w:lang w:val="en-GB"/>
              </w:rPr>
            </w:pPr>
            <w:r w:rsidRPr="004A788E">
              <w:rPr>
                <w:lang w:val="en-GB"/>
              </w:rPr>
              <w:t xml:space="preserve">SWIFT BIC or name and address of </w:t>
            </w:r>
            <w:proofErr w:type="spellStart"/>
            <w:proofErr w:type="gramStart"/>
            <w:r w:rsidRPr="004A788E">
              <w:rPr>
                <w:lang w:val="en-GB"/>
              </w:rPr>
              <w:t>Advise</w:t>
            </w:r>
            <w:proofErr w:type="spellEnd"/>
            <w:proofErr w:type="gramEnd"/>
            <w:r w:rsidRPr="004A788E">
              <w:rPr>
                <w:lang w:val="en-GB"/>
              </w:rPr>
              <w:t xml:space="preserve"> through bank </w:t>
            </w:r>
          </w:p>
        </w:tc>
      </w:tr>
      <w:tr w:rsidR="00AA7628" w:rsidRPr="004A788E" w14:paraId="7D140CC9" w14:textId="77777777" w:rsidTr="00022DA8">
        <w:trPr>
          <w:cnfStyle w:val="000000010000" w:firstRow="0" w:lastRow="0" w:firstColumn="0" w:lastColumn="0" w:oddVBand="0" w:evenVBand="0" w:oddHBand="0" w:evenHBand="1" w:firstRowFirstColumn="0" w:firstRowLastColumn="0" w:lastRowFirstColumn="0" w:lastRowLastColumn="0"/>
          <w:trHeight w:val="300"/>
        </w:trPr>
        <w:tc>
          <w:tcPr>
            <w:tcW w:w="1746" w:type="dxa"/>
            <w:hideMark/>
          </w:tcPr>
          <w:p w14:paraId="41BBCE72" w14:textId="77777777" w:rsidR="00AA7628" w:rsidRPr="004A788E" w:rsidRDefault="00AA7628" w:rsidP="00FB6E5B">
            <w:pPr>
              <w:pStyle w:val="TableText"/>
              <w:rPr>
                <w:lang w:val="en-GB"/>
              </w:rPr>
            </w:pPr>
            <w:r w:rsidRPr="004A788E">
              <w:t>32B</w:t>
            </w:r>
          </w:p>
        </w:tc>
        <w:tc>
          <w:tcPr>
            <w:tcW w:w="1513" w:type="dxa"/>
            <w:hideMark/>
          </w:tcPr>
          <w:p w14:paraId="5CEBCE3E" w14:textId="77777777" w:rsidR="00AA7628" w:rsidRPr="004A788E" w:rsidRDefault="00AA7628" w:rsidP="00FB6E5B">
            <w:pPr>
              <w:pStyle w:val="TableText"/>
              <w:rPr>
                <w:lang w:val="en-GB"/>
              </w:rPr>
            </w:pPr>
            <w:r w:rsidRPr="004A788E">
              <w:t>Undertaking amount and currency</w:t>
            </w:r>
          </w:p>
        </w:tc>
        <w:tc>
          <w:tcPr>
            <w:tcW w:w="5757" w:type="dxa"/>
            <w:hideMark/>
          </w:tcPr>
          <w:p w14:paraId="5D5410C4" w14:textId="77777777" w:rsidR="00AA7628" w:rsidRPr="004A788E" w:rsidRDefault="00AA7628" w:rsidP="00FB6E5B">
            <w:pPr>
              <w:pStyle w:val="TableText"/>
              <w:rPr>
                <w:lang w:val="en-GB"/>
              </w:rPr>
            </w:pPr>
            <w:r w:rsidRPr="004A788E">
              <w:rPr>
                <w:lang w:val="en-GB"/>
              </w:rPr>
              <w:t>Amount and currency</w:t>
            </w:r>
          </w:p>
        </w:tc>
      </w:tr>
      <w:tr w:rsidR="00AA7628" w:rsidRPr="004A788E" w14:paraId="479D2E21" w14:textId="77777777" w:rsidTr="00022DA8">
        <w:trPr>
          <w:cnfStyle w:val="000000100000" w:firstRow="0" w:lastRow="0" w:firstColumn="0" w:lastColumn="0" w:oddVBand="0" w:evenVBand="0" w:oddHBand="1" w:evenHBand="0" w:firstRowFirstColumn="0" w:firstRowLastColumn="0" w:lastRowFirstColumn="0" w:lastRowLastColumn="0"/>
          <w:trHeight w:val="300"/>
        </w:trPr>
        <w:tc>
          <w:tcPr>
            <w:tcW w:w="1746" w:type="dxa"/>
          </w:tcPr>
          <w:p w14:paraId="053B7635" w14:textId="66600119" w:rsidR="00AA7628" w:rsidRPr="004A788E" w:rsidRDefault="00AA7628" w:rsidP="00FB6E5B">
            <w:pPr>
              <w:pStyle w:val="TableText"/>
              <w:rPr>
                <w:lang w:val="en-GB"/>
              </w:rPr>
            </w:pPr>
          </w:p>
        </w:tc>
        <w:tc>
          <w:tcPr>
            <w:tcW w:w="1513" w:type="dxa"/>
          </w:tcPr>
          <w:p w14:paraId="5532740B" w14:textId="0C16F9D2" w:rsidR="00AA7628" w:rsidRPr="004A788E" w:rsidRDefault="00AA7628" w:rsidP="00FB6E5B">
            <w:pPr>
              <w:pStyle w:val="TableText"/>
              <w:rPr>
                <w:lang w:val="en-GB"/>
              </w:rPr>
            </w:pPr>
          </w:p>
        </w:tc>
        <w:tc>
          <w:tcPr>
            <w:tcW w:w="5757" w:type="dxa"/>
          </w:tcPr>
          <w:p w14:paraId="0B9AAAF5" w14:textId="687AA9AE" w:rsidR="00AA7628" w:rsidRPr="004A788E" w:rsidRDefault="00AA7628" w:rsidP="00FB6E5B">
            <w:pPr>
              <w:pStyle w:val="TableText"/>
              <w:rPr>
                <w:lang w:val="en-GB"/>
              </w:rPr>
            </w:pPr>
          </w:p>
        </w:tc>
      </w:tr>
      <w:tr w:rsidR="00352551" w:rsidRPr="004A788E" w14:paraId="09CA518F" w14:textId="77777777" w:rsidTr="00022DA8">
        <w:trPr>
          <w:cnfStyle w:val="000000010000" w:firstRow="0" w:lastRow="0" w:firstColumn="0" w:lastColumn="0" w:oddVBand="0" w:evenVBand="0" w:oddHBand="0" w:evenHBand="1" w:firstRowFirstColumn="0" w:firstRowLastColumn="0" w:lastRowFirstColumn="0" w:lastRowLastColumn="0"/>
          <w:trHeight w:val="486"/>
        </w:trPr>
        <w:tc>
          <w:tcPr>
            <w:tcW w:w="1746" w:type="dxa"/>
          </w:tcPr>
          <w:p w14:paraId="054AC05E" w14:textId="2AFE2192" w:rsidR="00352551" w:rsidRPr="004A788E" w:rsidRDefault="00352551" w:rsidP="00352551">
            <w:pPr>
              <w:pStyle w:val="TableText"/>
            </w:pPr>
            <w:r>
              <w:t>39F</w:t>
            </w:r>
          </w:p>
        </w:tc>
        <w:tc>
          <w:tcPr>
            <w:tcW w:w="1513" w:type="dxa"/>
          </w:tcPr>
          <w:p w14:paraId="1FC29A09" w14:textId="725A95B5" w:rsidR="00352551" w:rsidRPr="004A788E" w:rsidRDefault="00352551" w:rsidP="00352551">
            <w:pPr>
              <w:pStyle w:val="TableText"/>
            </w:pPr>
            <w:r w:rsidRPr="00C57D3E">
              <w:t>Supplementary Information About Amount</w:t>
            </w:r>
          </w:p>
        </w:tc>
        <w:tc>
          <w:tcPr>
            <w:tcW w:w="5757" w:type="dxa"/>
          </w:tcPr>
          <w:p w14:paraId="079C147A" w14:textId="1B89C2BE" w:rsidR="00352551" w:rsidRPr="004A788E" w:rsidRDefault="00352551" w:rsidP="00352551">
            <w:pPr>
              <w:pStyle w:val="TableText"/>
              <w:rPr>
                <w:lang w:val="en-GB"/>
              </w:rPr>
            </w:pPr>
            <w:r w:rsidRPr="009037BD">
              <w:t>Additional/Supplementary amount information</w:t>
            </w:r>
            <w:r w:rsidR="00451734">
              <w:t xml:space="preserve"> - </w:t>
            </w:r>
            <w:r w:rsidR="00696183" w:rsidRPr="00696183">
              <w:t>Undertaking - Amount details</w:t>
            </w:r>
          </w:p>
        </w:tc>
      </w:tr>
      <w:tr w:rsidR="00352551" w:rsidRPr="004A788E" w14:paraId="3B407E1B" w14:textId="77777777" w:rsidTr="00022DA8">
        <w:trPr>
          <w:cnfStyle w:val="000000100000" w:firstRow="0" w:lastRow="0" w:firstColumn="0" w:lastColumn="0" w:oddVBand="0" w:evenVBand="0" w:oddHBand="1" w:evenHBand="0" w:firstRowFirstColumn="0" w:firstRowLastColumn="0" w:lastRowFirstColumn="0" w:lastRowLastColumn="0"/>
          <w:trHeight w:val="2385"/>
        </w:trPr>
        <w:tc>
          <w:tcPr>
            <w:tcW w:w="1746" w:type="dxa"/>
            <w:hideMark/>
          </w:tcPr>
          <w:p w14:paraId="73FF7982" w14:textId="77777777" w:rsidR="00352551" w:rsidRPr="004A788E" w:rsidRDefault="00352551" w:rsidP="00352551">
            <w:pPr>
              <w:pStyle w:val="TableText"/>
              <w:rPr>
                <w:lang w:val="en-GB"/>
              </w:rPr>
            </w:pPr>
            <w:r w:rsidRPr="004A788E">
              <w:t>41F/G</w:t>
            </w:r>
          </w:p>
        </w:tc>
        <w:tc>
          <w:tcPr>
            <w:tcW w:w="1513" w:type="dxa"/>
            <w:hideMark/>
          </w:tcPr>
          <w:p w14:paraId="2AE5620B" w14:textId="77777777" w:rsidR="00352551" w:rsidRPr="004A788E" w:rsidRDefault="00352551" w:rsidP="00352551">
            <w:pPr>
              <w:pStyle w:val="TableText"/>
              <w:rPr>
                <w:lang w:val="en-GB"/>
              </w:rPr>
            </w:pPr>
            <w:r w:rsidRPr="004A788E">
              <w:t xml:space="preserve">Available with </w:t>
            </w:r>
          </w:p>
        </w:tc>
        <w:tc>
          <w:tcPr>
            <w:tcW w:w="5757" w:type="dxa"/>
            <w:hideMark/>
          </w:tcPr>
          <w:p w14:paraId="3CEF168A" w14:textId="77777777" w:rsidR="00352551" w:rsidRPr="004A788E" w:rsidRDefault="00352551" w:rsidP="00352551">
            <w:pPr>
              <w:pStyle w:val="TableText"/>
              <w:rPr>
                <w:lang w:val="en-GB"/>
              </w:rPr>
            </w:pPr>
            <w:r w:rsidRPr="004A788E">
              <w:rPr>
                <w:lang w:val="en-GB"/>
              </w:rPr>
              <w:t>Set to either</w:t>
            </w:r>
            <w:r w:rsidRPr="004A788E">
              <w:rPr>
                <w:lang w:val="en-GB"/>
              </w:rPr>
              <w:br/>
              <w:t xml:space="preserve">• (named bank) - SWIFT BIC or Address of </w:t>
            </w:r>
            <w:r w:rsidRPr="004A788E">
              <w:rPr>
                <w:lang w:val="en-GB"/>
              </w:rPr>
              <w:br/>
              <w:t xml:space="preserve">• Any bank </w:t>
            </w:r>
            <w:r w:rsidRPr="004A788E">
              <w:rPr>
                <w:lang w:val="en-GB"/>
              </w:rPr>
              <w:br/>
              <w:t xml:space="preserve">• Any bank (city) </w:t>
            </w:r>
            <w:r w:rsidRPr="004A788E">
              <w:rPr>
                <w:lang w:val="en-GB"/>
              </w:rPr>
              <w:br/>
              <w:t>• Any bank in (country)</w:t>
            </w:r>
            <w:r w:rsidRPr="004A788E">
              <w:rPr>
                <w:lang w:val="en-GB"/>
              </w:rPr>
              <w:br/>
              <w:t xml:space="preserve">• Issuing bank - SWIFT BIC or Address </w:t>
            </w:r>
            <w:r w:rsidRPr="004A788E">
              <w:rPr>
                <w:lang w:val="en-GB"/>
              </w:rPr>
              <w:br/>
              <w:t>• Next Advising bank - SWIFT BIC or Address</w:t>
            </w:r>
            <w:r w:rsidRPr="004A788E">
              <w:rPr>
                <w:lang w:val="en-GB"/>
              </w:rPr>
              <w:br/>
              <w:t xml:space="preserve">• Advise Through bank - SWIFT BIC or Address </w:t>
            </w:r>
            <w:r w:rsidRPr="004A788E">
              <w:rPr>
                <w:lang w:val="en-GB"/>
              </w:rPr>
              <w:br/>
              <w:t>• Ourselves - Bank’s SWIFT BIC</w:t>
            </w:r>
            <w:r w:rsidRPr="004A788E">
              <w:rPr>
                <w:lang w:val="en-GB"/>
              </w:rPr>
              <w:br/>
              <w:t xml:space="preserve">• Received from - Bank’s SWIFT BIC  </w:t>
            </w:r>
          </w:p>
        </w:tc>
      </w:tr>
      <w:tr w:rsidR="00352551" w:rsidRPr="004A788E" w14:paraId="5190883D" w14:textId="77777777" w:rsidTr="00022DA8">
        <w:trPr>
          <w:cnfStyle w:val="000000010000" w:firstRow="0" w:lastRow="0" w:firstColumn="0" w:lastColumn="0" w:oddVBand="0" w:evenVBand="0" w:oddHBand="0" w:evenHBand="1" w:firstRowFirstColumn="0" w:firstRowLastColumn="0" w:lastRowFirstColumn="0" w:lastRowLastColumn="0"/>
          <w:trHeight w:val="300"/>
        </w:trPr>
        <w:tc>
          <w:tcPr>
            <w:tcW w:w="1746" w:type="dxa"/>
            <w:hideMark/>
          </w:tcPr>
          <w:p w14:paraId="3432A0B6" w14:textId="77777777" w:rsidR="00352551" w:rsidRPr="004A788E" w:rsidRDefault="00352551" w:rsidP="00352551">
            <w:pPr>
              <w:pStyle w:val="TableText"/>
              <w:rPr>
                <w:lang w:val="en-GB"/>
              </w:rPr>
            </w:pPr>
            <w:r w:rsidRPr="004A788E">
              <w:t>71D</w:t>
            </w:r>
          </w:p>
        </w:tc>
        <w:tc>
          <w:tcPr>
            <w:tcW w:w="1513" w:type="dxa"/>
            <w:hideMark/>
          </w:tcPr>
          <w:p w14:paraId="154C23DC" w14:textId="77777777" w:rsidR="00352551" w:rsidRPr="004A788E" w:rsidRDefault="00352551" w:rsidP="00352551">
            <w:pPr>
              <w:pStyle w:val="TableText"/>
              <w:rPr>
                <w:lang w:val="en-GB"/>
              </w:rPr>
            </w:pPr>
            <w:r w:rsidRPr="004A788E">
              <w:t>Charge text</w:t>
            </w:r>
          </w:p>
        </w:tc>
        <w:tc>
          <w:tcPr>
            <w:tcW w:w="5757" w:type="dxa"/>
            <w:noWrap/>
            <w:hideMark/>
          </w:tcPr>
          <w:p w14:paraId="25087C2D" w14:textId="77777777" w:rsidR="00352551" w:rsidRPr="004A788E" w:rsidRDefault="00352551" w:rsidP="00352551">
            <w:pPr>
              <w:pStyle w:val="TableText"/>
              <w:rPr>
                <w:lang w:val="en-GB"/>
              </w:rPr>
            </w:pPr>
            <w:r w:rsidRPr="004A788E">
              <w:rPr>
                <w:lang w:val="en-GB"/>
              </w:rPr>
              <w:t>Action item - Charge text - Requires action</w:t>
            </w:r>
          </w:p>
        </w:tc>
      </w:tr>
      <w:tr w:rsidR="00352551" w:rsidRPr="004A788E" w14:paraId="5F1FDD53" w14:textId="77777777" w:rsidTr="00022DA8">
        <w:trPr>
          <w:cnfStyle w:val="000000100000" w:firstRow="0" w:lastRow="0" w:firstColumn="0" w:lastColumn="0" w:oddVBand="0" w:evenVBand="0" w:oddHBand="1" w:evenHBand="0" w:firstRowFirstColumn="0" w:firstRowLastColumn="0" w:lastRowFirstColumn="0" w:lastRowLastColumn="0"/>
          <w:trHeight w:val="300"/>
        </w:trPr>
        <w:tc>
          <w:tcPr>
            <w:tcW w:w="1746" w:type="dxa"/>
            <w:hideMark/>
          </w:tcPr>
          <w:p w14:paraId="30C76759" w14:textId="77777777" w:rsidR="00352551" w:rsidRPr="004A788E" w:rsidRDefault="00352551" w:rsidP="00352551">
            <w:pPr>
              <w:pStyle w:val="TableText"/>
              <w:rPr>
                <w:lang w:val="en-GB"/>
              </w:rPr>
            </w:pPr>
            <w:r w:rsidRPr="004A788E">
              <w:t>45C</w:t>
            </w:r>
          </w:p>
        </w:tc>
        <w:tc>
          <w:tcPr>
            <w:tcW w:w="1513" w:type="dxa"/>
            <w:hideMark/>
          </w:tcPr>
          <w:p w14:paraId="6CD49D57" w14:textId="77777777" w:rsidR="00352551" w:rsidRPr="004A788E" w:rsidRDefault="00352551" w:rsidP="00352551">
            <w:pPr>
              <w:pStyle w:val="TableText"/>
              <w:rPr>
                <w:lang w:val="en-GB"/>
              </w:rPr>
            </w:pPr>
            <w:r w:rsidRPr="004A788E">
              <w:t>Doc and Presentation instructions</w:t>
            </w:r>
          </w:p>
        </w:tc>
        <w:tc>
          <w:tcPr>
            <w:tcW w:w="5757" w:type="dxa"/>
            <w:noWrap/>
            <w:hideMark/>
          </w:tcPr>
          <w:p w14:paraId="33A514E8" w14:textId="77777777" w:rsidR="00352551" w:rsidRPr="004A788E" w:rsidRDefault="00352551" w:rsidP="00352551">
            <w:pPr>
              <w:pStyle w:val="TableText"/>
              <w:rPr>
                <w:lang w:val="en-GB"/>
              </w:rPr>
            </w:pPr>
            <w:r w:rsidRPr="004A788E">
              <w:rPr>
                <w:lang w:val="en-GB"/>
              </w:rPr>
              <w:t xml:space="preserve">Doc and Presentation instructions </w:t>
            </w:r>
          </w:p>
        </w:tc>
      </w:tr>
      <w:tr w:rsidR="00352551" w:rsidRPr="004A788E" w14:paraId="30808B64" w14:textId="77777777" w:rsidTr="00022DA8">
        <w:trPr>
          <w:cnfStyle w:val="000000010000" w:firstRow="0" w:lastRow="0" w:firstColumn="0" w:lastColumn="0" w:oddVBand="0" w:evenVBand="0" w:oddHBand="0" w:evenHBand="1" w:firstRowFirstColumn="0" w:firstRowLastColumn="0" w:lastRowFirstColumn="0" w:lastRowLastColumn="0"/>
          <w:trHeight w:val="300"/>
        </w:trPr>
        <w:tc>
          <w:tcPr>
            <w:tcW w:w="1746" w:type="dxa"/>
            <w:hideMark/>
          </w:tcPr>
          <w:p w14:paraId="647A9935" w14:textId="77777777" w:rsidR="00352551" w:rsidRPr="004A788E" w:rsidRDefault="00352551" w:rsidP="00352551">
            <w:pPr>
              <w:pStyle w:val="TableText"/>
              <w:rPr>
                <w:lang w:val="en-GB"/>
              </w:rPr>
            </w:pPr>
            <w:r w:rsidRPr="004A788E">
              <w:t>77U</w:t>
            </w:r>
          </w:p>
        </w:tc>
        <w:tc>
          <w:tcPr>
            <w:tcW w:w="1513" w:type="dxa"/>
            <w:hideMark/>
          </w:tcPr>
          <w:p w14:paraId="4E548136" w14:textId="77777777" w:rsidR="00352551" w:rsidRPr="004A788E" w:rsidRDefault="00352551" w:rsidP="00352551">
            <w:pPr>
              <w:pStyle w:val="TableText"/>
              <w:rPr>
                <w:lang w:val="en-GB"/>
              </w:rPr>
            </w:pPr>
            <w:r w:rsidRPr="004A788E">
              <w:t>Undertaking terms and conditions</w:t>
            </w:r>
          </w:p>
        </w:tc>
        <w:tc>
          <w:tcPr>
            <w:tcW w:w="5757" w:type="dxa"/>
            <w:noWrap/>
            <w:hideMark/>
          </w:tcPr>
          <w:p w14:paraId="1AEDD13B" w14:textId="77777777" w:rsidR="00352551" w:rsidRPr="004A788E" w:rsidRDefault="00352551" w:rsidP="00352551">
            <w:pPr>
              <w:pStyle w:val="TableText"/>
              <w:rPr>
                <w:lang w:val="en-GB"/>
              </w:rPr>
            </w:pPr>
            <w:r w:rsidRPr="004A788E">
              <w:rPr>
                <w:lang w:val="en-GB"/>
              </w:rPr>
              <w:t>Undertaking terms and conditions</w:t>
            </w:r>
          </w:p>
        </w:tc>
      </w:tr>
      <w:tr w:rsidR="00352551" w:rsidRPr="004A788E" w14:paraId="6E6FAEDB" w14:textId="77777777" w:rsidTr="00022DA8">
        <w:trPr>
          <w:cnfStyle w:val="000000100000" w:firstRow="0" w:lastRow="0" w:firstColumn="0" w:lastColumn="0" w:oddVBand="0" w:evenVBand="0" w:oddHBand="1" w:evenHBand="0" w:firstRowFirstColumn="0" w:firstRowLastColumn="0" w:lastRowFirstColumn="0" w:lastRowLastColumn="0"/>
          <w:trHeight w:val="300"/>
        </w:trPr>
        <w:tc>
          <w:tcPr>
            <w:tcW w:w="1746" w:type="dxa"/>
            <w:hideMark/>
          </w:tcPr>
          <w:p w14:paraId="4E7055B1" w14:textId="77777777" w:rsidR="00352551" w:rsidRPr="004A788E" w:rsidRDefault="00352551" w:rsidP="00352551">
            <w:pPr>
              <w:pStyle w:val="TableText"/>
              <w:rPr>
                <w:lang w:val="en-GB"/>
              </w:rPr>
            </w:pPr>
            <w:r w:rsidRPr="004A788E">
              <w:t>49</w:t>
            </w:r>
          </w:p>
        </w:tc>
        <w:tc>
          <w:tcPr>
            <w:tcW w:w="1513" w:type="dxa"/>
            <w:hideMark/>
          </w:tcPr>
          <w:p w14:paraId="46944363" w14:textId="77777777" w:rsidR="00352551" w:rsidRPr="004A788E" w:rsidRDefault="00352551" w:rsidP="00352551">
            <w:pPr>
              <w:pStyle w:val="TableText"/>
              <w:rPr>
                <w:lang w:val="en-GB"/>
              </w:rPr>
            </w:pPr>
            <w:r w:rsidRPr="004A788E">
              <w:t>Confirmation instructions</w:t>
            </w:r>
          </w:p>
        </w:tc>
        <w:tc>
          <w:tcPr>
            <w:tcW w:w="5757" w:type="dxa"/>
            <w:noWrap/>
            <w:hideMark/>
          </w:tcPr>
          <w:p w14:paraId="40EA0FDF" w14:textId="77777777" w:rsidR="00352551" w:rsidRPr="004A788E" w:rsidRDefault="00352551" w:rsidP="00352551">
            <w:pPr>
              <w:pStyle w:val="TableText"/>
              <w:rPr>
                <w:lang w:val="en-GB"/>
              </w:rPr>
            </w:pPr>
            <w:r w:rsidRPr="004A788E">
              <w:rPr>
                <w:lang w:val="en-GB"/>
              </w:rPr>
              <w:t>Set to CONFIRM,</w:t>
            </w:r>
            <w:r>
              <w:rPr>
                <w:lang w:val="en-GB"/>
              </w:rPr>
              <w:t xml:space="preserve"> </w:t>
            </w:r>
            <w:r w:rsidRPr="004A788E">
              <w:rPr>
                <w:lang w:val="en-GB"/>
              </w:rPr>
              <w:t>MAY ADD,</w:t>
            </w:r>
            <w:r>
              <w:rPr>
                <w:lang w:val="en-GB"/>
              </w:rPr>
              <w:t xml:space="preserve"> </w:t>
            </w:r>
            <w:r w:rsidRPr="004A788E">
              <w:rPr>
                <w:lang w:val="en-GB"/>
              </w:rPr>
              <w:t xml:space="preserve">WITHOUT confirmation </w:t>
            </w:r>
          </w:p>
        </w:tc>
      </w:tr>
      <w:tr w:rsidR="00352551" w:rsidRPr="004A788E" w14:paraId="55E9FD2D" w14:textId="77777777" w:rsidTr="00022DA8">
        <w:trPr>
          <w:cnfStyle w:val="000000010000" w:firstRow="0" w:lastRow="0" w:firstColumn="0" w:lastColumn="0" w:oddVBand="0" w:evenVBand="0" w:oddHBand="0" w:evenHBand="1" w:firstRowFirstColumn="0" w:firstRowLastColumn="0" w:lastRowFirstColumn="0" w:lastRowLastColumn="0"/>
          <w:trHeight w:val="300"/>
        </w:trPr>
        <w:tc>
          <w:tcPr>
            <w:tcW w:w="1746" w:type="dxa"/>
            <w:hideMark/>
          </w:tcPr>
          <w:p w14:paraId="4D940763" w14:textId="77777777" w:rsidR="00352551" w:rsidRPr="004A788E" w:rsidRDefault="00352551" w:rsidP="00352551">
            <w:pPr>
              <w:pStyle w:val="TableText"/>
              <w:rPr>
                <w:lang w:val="en-GB"/>
              </w:rPr>
            </w:pPr>
            <w:r w:rsidRPr="004A788E">
              <w:t>58a</w:t>
            </w:r>
          </w:p>
        </w:tc>
        <w:tc>
          <w:tcPr>
            <w:tcW w:w="1513" w:type="dxa"/>
            <w:hideMark/>
          </w:tcPr>
          <w:p w14:paraId="42EC364F" w14:textId="77777777" w:rsidR="00352551" w:rsidRPr="004A788E" w:rsidRDefault="00352551" w:rsidP="00352551">
            <w:pPr>
              <w:pStyle w:val="TableText"/>
              <w:rPr>
                <w:lang w:val="en-GB"/>
              </w:rPr>
            </w:pPr>
            <w:r w:rsidRPr="004A788E">
              <w:t>Requested confirmation party</w:t>
            </w:r>
          </w:p>
        </w:tc>
        <w:tc>
          <w:tcPr>
            <w:tcW w:w="5757" w:type="dxa"/>
            <w:noWrap/>
            <w:hideMark/>
          </w:tcPr>
          <w:p w14:paraId="7AEC4A44" w14:textId="77777777" w:rsidR="00352551" w:rsidRPr="004A788E" w:rsidRDefault="00352551" w:rsidP="00352551">
            <w:pPr>
              <w:pStyle w:val="TableText"/>
              <w:rPr>
                <w:lang w:val="en-GB"/>
              </w:rPr>
            </w:pPr>
            <w:r w:rsidRPr="004A788E">
              <w:rPr>
                <w:lang w:val="en-GB"/>
              </w:rPr>
              <w:t xml:space="preserve">Set to Requested confirmation party </w:t>
            </w:r>
          </w:p>
        </w:tc>
      </w:tr>
      <w:tr w:rsidR="00352551" w:rsidRPr="004A788E" w14:paraId="04216D4D" w14:textId="77777777" w:rsidTr="00022DA8">
        <w:trPr>
          <w:cnfStyle w:val="000000100000" w:firstRow="0" w:lastRow="0" w:firstColumn="0" w:lastColumn="0" w:oddVBand="0" w:evenVBand="0" w:oddHBand="1" w:evenHBand="0" w:firstRowFirstColumn="0" w:firstRowLastColumn="0" w:lastRowFirstColumn="0" w:lastRowLastColumn="0"/>
          <w:trHeight w:val="300"/>
        </w:trPr>
        <w:tc>
          <w:tcPr>
            <w:tcW w:w="1746" w:type="dxa"/>
            <w:hideMark/>
          </w:tcPr>
          <w:p w14:paraId="0CA28589" w14:textId="44CC617C" w:rsidR="00352551" w:rsidRPr="004A788E" w:rsidRDefault="00352551" w:rsidP="00352551">
            <w:pPr>
              <w:pStyle w:val="TableText"/>
              <w:rPr>
                <w:lang w:val="en-GB"/>
              </w:rPr>
            </w:pPr>
            <w:r w:rsidRPr="004A788E">
              <w:t>44</w:t>
            </w:r>
            <w:r w:rsidR="008C6ECB">
              <w:t>J</w:t>
            </w:r>
          </w:p>
        </w:tc>
        <w:tc>
          <w:tcPr>
            <w:tcW w:w="1513" w:type="dxa"/>
            <w:hideMark/>
          </w:tcPr>
          <w:p w14:paraId="51E9989C" w14:textId="77777777" w:rsidR="00352551" w:rsidRPr="004A788E" w:rsidRDefault="00352551" w:rsidP="00352551">
            <w:pPr>
              <w:pStyle w:val="TableText"/>
              <w:rPr>
                <w:lang w:val="en-GB"/>
              </w:rPr>
            </w:pPr>
            <w:r w:rsidRPr="004A788E">
              <w:t>Governing law country</w:t>
            </w:r>
          </w:p>
        </w:tc>
        <w:tc>
          <w:tcPr>
            <w:tcW w:w="5757" w:type="dxa"/>
            <w:noWrap/>
            <w:hideMark/>
          </w:tcPr>
          <w:p w14:paraId="09906939" w14:textId="77777777" w:rsidR="00352551" w:rsidRPr="004A788E" w:rsidRDefault="00352551" w:rsidP="00352551">
            <w:pPr>
              <w:pStyle w:val="TableText"/>
              <w:rPr>
                <w:lang w:val="en-GB"/>
              </w:rPr>
            </w:pPr>
            <w:r w:rsidRPr="004A788E">
              <w:rPr>
                <w:lang w:val="en-GB"/>
              </w:rPr>
              <w:t>Governing law Country code</w:t>
            </w:r>
          </w:p>
        </w:tc>
      </w:tr>
      <w:tr w:rsidR="00CA4939" w:rsidRPr="004A788E" w14:paraId="4742F569" w14:textId="77777777" w:rsidTr="00022DA8">
        <w:trPr>
          <w:cnfStyle w:val="000000010000" w:firstRow="0" w:lastRow="0" w:firstColumn="0" w:lastColumn="0" w:oddVBand="0" w:evenVBand="0" w:oddHBand="0" w:evenHBand="1" w:firstRowFirstColumn="0" w:firstRowLastColumn="0" w:lastRowFirstColumn="0" w:lastRowLastColumn="0"/>
          <w:trHeight w:val="300"/>
        </w:trPr>
        <w:tc>
          <w:tcPr>
            <w:tcW w:w="1746" w:type="dxa"/>
          </w:tcPr>
          <w:p w14:paraId="0C129497" w14:textId="36E4D3AE" w:rsidR="00CA4939" w:rsidRPr="004A788E" w:rsidRDefault="00CA4939" w:rsidP="00CA4939">
            <w:pPr>
              <w:pStyle w:val="TableText"/>
            </w:pPr>
            <w:r>
              <w:t>44J</w:t>
            </w:r>
          </w:p>
        </w:tc>
        <w:tc>
          <w:tcPr>
            <w:tcW w:w="1513" w:type="dxa"/>
          </w:tcPr>
          <w:p w14:paraId="3FDB1928" w14:textId="409C11C2" w:rsidR="00CA4939" w:rsidRPr="004A788E" w:rsidRDefault="00CA4939" w:rsidP="00CA4939">
            <w:pPr>
              <w:pStyle w:val="TableText"/>
            </w:pPr>
            <w:r>
              <w:t xml:space="preserve">Governing law </w:t>
            </w:r>
            <w:r w:rsidRPr="00854C7A">
              <w:t>Country Sub Division</w:t>
            </w:r>
          </w:p>
        </w:tc>
        <w:tc>
          <w:tcPr>
            <w:tcW w:w="5757" w:type="dxa"/>
            <w:noWrap/>
          </w:tcPr>
          <w:p w14:paraId="5360E521" w14:textId="77997033" w:rsidR="00CA4939" w:rsidRPr="004A788E" w:rsidRDefault="00CA4939" w:rsidP="00CA4939">
            <w:pPr>
              <w:pStyle w:val="TableText"/>
              <w:rPr>
                <w:lang w:val="en-GB"/>
              </w:rPr>
            </w:pPr>
            <w:r w:rsidRPr="00CF3B80">
              <w:t>Governing law Country Sub Division text</w:t>
            </w:r>
          </w:p>
        </w:tc>
      </w:tr>
      <w:tr w:rsidR="00CA4939" w:rsidRPr="004A788E" w14:paraId="52AFC3E2" w14:textId="77777777" w:rsidTr="00022DA8">
        <w:trPr>
          <w:cnfStyle w:val="000000100000" w:firstRow="0" w:lastRow="0" w:firstColumn="0" w:lastColumn="0" w:oddVBand="0" w:evenVBand="0" w:oddHBand="1" w:evenHBand="0" w:firstRowFirstColumn="0" w:firstRowLastColumn="0" w:lastRowFirstColumn="0" w:lastRowLastColumn="0"/>
          <w:trHeight w:val="300"/>
        </w:trPr>
        <w:tc>
          <w:tcPr>
            <w:tcW w:w="1746" w:type="dxa"/>
            <w:hideMark/>
          </w:tcPr>
          <w:p w14:paraId="116AE24A" w14:textId="6FC4B3C0" w:rsidR="00CA4939" w:rsidRPr="004A788E" w:rsidRDefault="00CA4939" w:rsidP="00CA4939">
            <w:pPr>
              <w:pStyle w:val="TableText"/>
              <w:rPr>
                <w:lang w:val="en-GB"/>
              </w:rPr>
            </w:pPr>
            <w:r w:rsidRPr="004A788E">
              <w:t>44</w:t>
            </w:r>
            <w:r>
              <w:t>J</w:t>
            </w:r>
          </w:p>
        </w:tc>
        <w:tc>
          <w:tcPr>
            <w:tcW w:w="1513" w:type="dxa"/>
            <w:hideMark/>
          </w:tcPr>
          <w:p w14:paraId="4C77F704" w14:textId="77777777" w:rsidR="00CA4939" w:rsidRPr="004A788E" w:rsidRDefault="00CA4939" w:rsidP="00CA4939">
            <w:pPr>
              <w:pStyle w:val="TableText"/>
              <w:rPr>
                <w:lang w:val="en-GB"/>
              </w:rPr>
            </w:pPr>
            <w:r w:rsidRPr="004A788E">
              <w:t>Governing law text </w:t>
            </w:r>
          </w:p>
        </w:tc>
        <w:tc>
          <w:tcPr>
            <w:tcW w:w="5757" w:type="dxa"/>
            <w:noWrap/>
            <w:hideMark/>
          </w:tcPr>
          <w:p w14:paraId="314C2EE5" w14:textId="77777777" w:rsidR="00CA4939" w:rsidRPr="004A788E" w:rsidRDefault="00CA4939" w:rsidP="00CA4939">
            <w:pPr>
              <w:pStyle w:val="TableText"/>
              <w:rPr>
                <w:lang w:val="en-GB"/>
              </w:rPr>
            </w:pPr>
            <w:r w:rsidRPr="004A788E">
              <w:rPr>
                <w:lang w:val="en-GB"/>
              </w:rPr>
              <w:t>Governing law text</w:t>
            </w:r>
          </w:p>
        </w:tc>
      </w:tr>
      <w:tr w:rsidR="00CA4939" w:rsidRPr="004A788E" w14:paraId="380DFBB1" w14:textId="77777777" w:rsidTr="00022DA8">
        <w:trPr>
          <w:cnfStyle w:val="000000010000" w:firstRow="0" w:lastRow="0" w:firstColumn="0" w:lastColumn="0" w:oddVBand="0" w:evenVBand="0" w:oddHBand="0" w:evenHBand="1" w:firstRowFirstColumn="0" w:firstRowLastColumn="0" w:lastRowFirstColumn="0" w:lastRowLastColumn="0"/>
          <w:trHeight w:val="300"/>
        </w:trPr>
        <w:tc>
          <w:tcPr>
            <w:tcW w:w="1746" w:type="dxa"/>
            <w:hideMark/>
          </w:tcPr>
          <w:p w14:paraId="3BFA93E3" w14:textId="77777777" w:rsidR="00CA4939" w:rsidRPr="004A788E" w:rsidRDefault="00CA4939" w:rsidP="00CA4939">
            <w:pPr>
              <w:pStyle w:val="TableText"/>
              <w:rPr>
                <w:lang w:val="en-GB"/>
              </w:rPr>
            </w:pPr>
            <w:r w:rsidRPr="004A788E">
              <w:t>23F Period</w:t>
            </w:r>
          </w:p>
        </w:tc>
        <w:tc>
          <w:tcPr>
            <w:tcW w:w="1513" w:type="dxa"/>
            <w:hideMark/>
          </w:tcPr>
          <w:p w14:paraId="17083CB1" w14:textId="77777777" w:rsidR="00CA4939" w:rsidRPr="004A788E" w:rsidRDefault="00CA4939" w:rsidP="00CA4939">
            <w:pPr>
              <w:pStyle w:val="TableText"/>
              <w:rPr>
                <w:lang w:val="en-GB"/>
              </w:rPr>
            </w:pPr>
            <w:r w:rsidRPr="004A788E">
              <w:t>Automatic extension period</w:t>
            </w:r>
          </w:p>
        </w:tc>
        <w:tc>
          <w:tcPr>
            <w:tcW w:w="5757" w:type="dxa"/>
            <w:noWrap/>
            <w:hideMark/>
          </w:tcPr>
          <w:p w14:paraId="320D01E2" w14:textId="77777777" w:rsidR="00CA4939" w:rsidRPr="004A788E" w:rsidRDefault="00CA4939" w:rsidP="00CA4939">
            <w:pPr>
              <w:pStyle w:val="TableText"/>
              <w:rPr>
                <w:lang w:val="en-GB"/>
              </w:rPr>
            </w:pPr>
            <w:r w:rsidRPr="004A788E">
              <w:rPr>
                <w:lang w:val="en-GB"/>
              </w:rPr>
              <w:t>Regular renewal details as either DAYS,</w:t>
            </w:r>
            <w:r>
              <w:rPr>
                <w:lang w:val="en-GB"/>
              </w:rPr>
              <w:t xml:space="preserve"> </w:t>
            </w:r>
            <w:r w:rsidRPr="004A788E">
              <w:rPr>
                <w:lang w:val="en-GB"/>
              </w:rPr>
              <w:t>ONEY, OTHR</w:t>
            </w:r>
          </w:p>
        </w:tc>
      </w:tr>
      <w:tr w:rsidR="00CA4939" w:rsidRPr="004A788E" w14:paraId="0324DB1B" w14:textId="77777777" w:rsidTr="00022DA8">
        <w:trPr>
          <w:cnfStyle w:val="000000100000" w:firstRow="0" w:lastRow="0" w:firstColumn="0" w:lastColumn="0" w:oddVBand="0" w:evenVBand="0" w:oddHBand="1" w:evenHBand="0" w:firstRowFirstColumn="0" w:firstRowLastColumn="0" w:lastRowFirstColumn="0" w:lastRowLastColumn="0"/>
          <w:trHeight w:val="300"/>
        </w:trPr>
        <w:tc>
          <w:tcPr>
            <w:tcW w:w="1746" w:type="dxa"/>
            <w:hideMark/>
          </w:tcPr>
          <w:p w14:paraId="0B7D7ECF" w14:textId="77777777" w:rsidR="00CA4939" w:rsidRPr="004A788E" w:rsidRDefault="00CA4939" w:rsidP="00CA4939">
            <w:pPr>
              <w:pStyle w:val="TableText"/>
              <w:rPr>
                <w:lang w:val="en-GB"/>
              </w:rPr>
            </w:pPr>
            <w:r w:rsidRPr="004A788E">
              <w:t>23F Details</w:t>
            </w:r>
          </w:p>
        </w:tc>
        <w:tc>
          <w:tcPr>
            <w:tcW w:w="1513" w:type="dxa"/>
            <w:hideMark/>
          </w:tcPr>
          <w:p w14:paraId="687685F1" w14:textId="77777777" w:rsidR="00CA4939" w:rsidRPr="004A788E" w:rsidRDefault="00CA4939" w:rsidP="00CA4939">
            <w:pPr>
              <w:pStyle w:val="TableText"/>
              <w:rPr>
                <w:lang w:val="en-GB"/>
              </w:rPr>
            </w:pPr>
            <w:r w:rsidRPr="004A788E">
              <w:t>Automatic extension days</w:t>
            </w:r>
          </w:p>
        </w:tc>
        <w:tc>
          <w:tcPr>
            <w:tcW w:w="5757" w:type="dxa"/>
            <w:noWrap/>
            <w:hideMark/>
          </w:tcPr>
          <w:p w14:paraId="25FD57FA" w14:textId="77777777" w:rsidR="00CA4939" w:rsidRPr="004A788E" w:rsidRDefault="00CA4939" w:rsidP="00CA4939">
            <w:pPr>
              <w:pStyle w:val="TableText"/>
              <w:rPr>
                <w:lang w:val="en-GB"/>
              </w:rPr>
            </w:pPr>
            <w:r w:rsidRPr="004A788E">
              <w:rPr>
                <w:lang w:val="en-GB"/>
              </w:rPr>
              <w:t>Calendar days entered if Period is DAYS or…</w:t>
            </w:r>
          </w:p>
        </w:tc>
      </w:tr>
      <w:tr w:rsidR="00CA4939" w:rsidRPr="004A788E" w14:paraId="78823E91" w14:textId="77777777" w:rsidTr="00022DA8">
        <w:trPr>
          <w:cnfStyle w:val="000000010000" w:firstRow="0" w:lastRow="0" w:firstColumn="0" w:lastColumn="0" w:oddVBand="0" w:evenVBand="0" w:oddHBand="0" w:evenHBand="1" w:firstRowFirstColumn="0" w:firstRowLastColumn="0" w:lastRowFirstColumn="0" w:lastRowLastColumn="0"/>
          <w:trHeight w:val="300"/>
        </w:trPr>
        <w:tc>
          <w:tcPr>
            <w:tcW w:w="1746" w:type="dxa"/>
            <w:hideMark/>
          </w:tcPr>
          <w:p w14:paraId="37F640A6" w14:textId="77777777" w:rsidR="00CA4939" w:rsidRPr="004A788E" w:rsidRDefault="00CA4939" w:rsidP="00CA4939">
            <w:pPr>
              <w:pStyle w:val="TableText"/>
              <w:rPr>
                <w:lang w:val="en-GB"/>
              </w:rPr>
            </w:pPr>
            <w:r w:rsidRPr="004A788E">
              <w:t>23F Details</w:t>
            </w:r>
          </w:p>
        </w:tc>
        <w:tc>
          <w:tcPr>
            <w:tcW w:w="1513" w:type="dxa"/>
            <w:hideMark/>
          </w:tcPr>
          <w:p w14:paraId="7D1AEFBA" w14:textId="77777777" w:rsidR="00CA4939" w:rsidRPr="004A788E" w:rsidRDefault="00CA4939" w:rsidP="00CA4939">
            <w:pPr>
              <w:pStyle w:val="TableText"/>
              <w:rPr>
                <w:lang w:val="en-GB"/>
              </w:rPr>
            </w:pPr>
            <w:r w:rsidRPr="004A788E">
              <w:t>Automatic extension period details</w:t>
            </w:r>
          </w:p>
        </w:tc>
        <w:tc>
          <w:tcPr>
            <w:tcW w:w="5757" w:type="dxa"/>
            <w:noWrap/>
            <w:hideMark/>
          </w:tcPr>
          <w:p w14:paraId="0D6BB819" w14:textId="77777777" w:rsidR="00CA4939" w:rsidRPr="004A788E" w:rsidRDefault="00CA4939" w:rsidP="00CA4939">
            <w:pPr>
              <w:pStyle w:val="TableText"/>
              <w:rPr>
                <w:lang w:val="en-GB"/>
              </w:rPr>
            </w:pPr>
            <w:r w:rsidRPr="004A788E">
              <w:rPr>
                <w:lang w:val="en-GB"/>
              </w:rPr>
              <w:t>Extension details text if Period is OTHR</w:t>
            </w:r>
          </w:p>
        </w:tc>
      </w:tr>
      <w:tr w:rsidR="00CA4939" w:rsidRPr="004A788E" w14:paraId="2818EF30" w14:textId="77777777" w:rsidTr="00022DA8">
        <w:trPr>
          <w:cnfStyle w:val="000000100000" w:firstRow="0" w:lastRow="0" w:firstColumn="0" w:lastColumn="0" w:oddVBand="0" w:evenVBand="0" w:oddHBand="1" w:evenHBand="0" w:firstRowFirstColumn="0" w:firstRowLastColumn="0" w:lastRowFirstColumn="0" w:lastRowLastColumn="0"/>
          <w:trHeight w:val="300"/>
        </w:trPr>
        <w:tc>
          <w:tcPr>
            <w:tcW w:w="1746" w:type="dxa"/>
            <w:hideMark/>
          </w:tcPr>
          <w:p w14:paraId="37A73650" w14:textId="77777777" w:rsidR="00CA4939" w:rsidRPr="004A788E" w:rsidRDefault="00CA4939" w:rsidP="00CA4939">
            <w:pPr>
              <w:pStyle w:val="TableText"/>
              <w:rPr>
                <w:lang w:val="en-GB"/>
              </w:rPr>
            </w:pPr>
            <w:r w:rsidRPr="004A788E">
              <w:lastRenderedPageBreak/>
              <w:t>78</w:t>
            </w:r>
          </w:p>
        </w:tc>
        <w:tc>
          <w:tcPr>
            <w:tcW w:w="1513" w:type="dxa"/>
            <w:hideMark/>
          </w:tcPr>
          <w:p w14:paraId="24DB7BCC" w14:textId="77777777" w:rsidR="00CA4939" w:rsidRPr="004A788E" w:rsidRDefault="00CA4939" w:rsidP="00CA4939">
            <w:pPr>
              <w:pStyle w:val="TableText"/>
              <w:rPr>
                <w:lang w:val="en-GB"/>
              </w:rPr>
            </w:pPr>
            <w:r w:rsidRPr="004A788E">
              <w:t>Automatic extension non-extension notification</w:t>
            </w:r>
          </w:p>
        </w:tc>
        <w:tc>
          <w:tcPr>
            <w:tcW w:w="5757" w:type="dxa"/>
            <w:noWrap/>
            <w:hideMark/>
          </w:tcPr>
          <w:p w14:paraId="132907B2" w14:textId="77777777" w:rsidR="00CA4939" w:rsidRPr="004A788E" w:rsidRDefault="00CA4939" w:rsidP="00CA4939">
            <w:pPr>
              <w:pStyle w:val="TableText"/>
              <w:rPr>
                <w:lang w:val="en-GB"/>
              </w:rPr>
            </w:pPr>
            <w:r w:rsidRPr="004A788E">
              <w:rPr>
                <w:lang w:val="en-GB"/>
              </w:rPr>
              <w:t>Non-extension notification details</w:t>
            </w:r>
          </w:p>
        </w:tc>
      </w:tr>
      <w:tr w:rsidR="00CA4939" w:rsidRPr="004A788E" w14:paraId="1FB53104" w14:textId="77777777" w:rsidTr="00022DA8">
        <w:trPr>
          <w:cnfStyle w:val="000000010000" w:firstRow="0" w:lastRow="0" w:firstColumn="0" w:lastColumn="0" w:oddVBand="0" w:evenVBand="0" w:oddHBand="0" w:evenHBand="1" w:firstRowFirstColumn="0" w:firstRowLastColumn="0" w:lastRowFirstColumn="0" w:lastRowLastColumn="0"/>
          <w:trHeight w:val="300"/>
        </w:trPr>
        <w:tc>
          <w:tcPr>
            <w:tcW w:w="1746" w:type="dxa"/>
            <w:hideMark/>
          </w:tcPr>
          <w:p w14:paraId="5F9CCEC4" w14:textId="77777777" w:rsidR="00CA4939" w:rsidRPr="004A788E" w:rsidRDefault="00CA4939" w:rsidP="00CA4939">
            <w:pPr>
              <w:pStyle w:val="TableText"/>
              <w:rPr>
                <w:lang w:val="en-GB"/>
              </w:rPr>
            </w:pPr>
            <w:r w:rsidRPr="004A788E">
              <w:t>26E</w:t>
            </w:r>
          </w:p>
        </w:tc>
        <w:tc>
          <w:tcPr>
            <w:tcW w:w="1513" w:type="dxa"/>
            <w:hideMark/>
          </w:tcPr>
          <w:p w14:paraId="1DB5163D" w14:textId="77777777" w:rsidR="00CA4939" w:rsidRPr="004A788E" w:rsidRDefault="00CA4939" w:rsidP="00CA4939">
            <w:pPr>
              <w:pStyle w:val="TableText"/>
              <w:rPr>
                <w:lang w:val="en-GB"/>
              </w:rPr>
            </w:pPr>
            <w:r w:rsidRPr="004A788E">
              <w:t>Automatic extension non-extension notification period</w:t>
            </w:r>
          </w:p>
        </w:tc>
        <w:tc>
          <w:tcPr>
            <w:tcW w:w="5757" w:type="dxa"/>
            <w:noWrap/>
            <w:hideMark/>
          </w:tcPr>
          <w:p w14:paraId="4722DE41" w14:textId="77777777" w:rsidR="00CA4939" w:rsidRPr="004A788E" w:rsidRDefault="00CA4939" w:rsidP="00CA4939">
            <w:pPr>
              <w:pStyle w:val="TableText"/>
              <w:rPr>
                <w:lang w:val="en-GB"/>
              </w:rPr>
            </w:pPr>
            <w:r w:rsidRPr="004A788E">
              <w:rPr>
                <w:lang w:val="en-GB"/>
              </w:rPr>
              <w:t>Non-extension notification period</w:t>
            </w:r>
          </w:p>
        </w:tc>
      </w:tr>
      <w:tr w:rsidR="00CA4939" w:rsidRPr="004A788E" w14:paraId="6B397F25" w14:textId="77777777" w:rsidTr="00022DA8">
        <w:trPr>
          <w:cnfStyle w:val="000000100000" w:firstRow="0" w:lastRow="0" w:firstColumn="0" w:lastColumn="0" w:oddVBand="0" w:evenVBand="0" w:oddHBand="1" w:evenHBand="0" w:firstRowFirstColumn="0" w:firstRowLastColumn="0" w:lastRowFirstColumn="0" w:lastRowLastColumn="0"/>
          <w:trHeight w:val="300"/>
        </w:trPr>
        <w:tc>
          <w:tcPr>
            <w:tcW w:w="1746" w:type="dxa"/>
            <w:hideMark/>
          </w:tcPr>
          <w:p w14:paraId="05263249" w14:textId="77777777" w:rsidR="00CA4939" w:rsidRPr="004A788E" w:rsidRDefault="00CA4939" w:rsidP="00CA4939">
            <w:pPr>
              <w:pStyle w:val="TableText"/>
              <w:rPr>
                <w:lang w:val="en-GB"/>
              </w:rPr>
            </w:pPr>
            <w:r w:rsidRPr="004A788E">
              <w:t>31S</w:t>
            </w:r>
          </w:p>
        </w:tc>
        <w:tc>
          <w:tcPr>
            <w:tcW w:w="1513" w:type="dxa"/>
            <w:hideMark/>
          </w:tcPr>
          <w:p w14:paraId="2563C71B" w14:textId="77777777" w:rsidR="00CA4939" w:rsidRPr="004A788E" w:rsidRDefault="00CA4939" w:rsidP="00CA4939">
            <w:pPr>
              <w:pStyle w:val="TableText"/>
              <w:rPr>
                <w:lang w:val="en-GB"/>
              </w:rPr>
            </w:pPr>
            <w:r w:rsidRPr="004A788E">
              <w:t>Automatic extension final expiry</w:t>
            </w:r>
          </w:p>
        </w:tc>
        <w:tc>
          <w:tcPr>
            <w:tcW w:w="5757" w:type="dxa"/>
            <w:noWrap/>
            <w:hideMark/>
          </w:tcPr>
          <w:p w14:paraId="7FDA0D34" w14:textId="77777777" w:rsidR="00CA4939" w:rsidRPr="004A788E" w:rsidRDefault="00CA4939" w:rsidP="00CA4939">
            <w:pPr>
              <w:pStyle w:val="TableText"/>
              <w:rPr>
                <w:lang w:val="en-GB"/>
              </w:rPr>
            </w:pPr>
            <w:r w:rsidRPr="004A788E">
              <w:rPr>
                <w:lang w:val="en-GB"/>
              </w:rPr>
              <w:t>Final expiry date</w:t>
            </w:r>
          </w:p>
        </w:tc>
      </w:tr>
      <w:tr w:rsidR="00CA4939" w:rsidRPr="004A788E" w14:paraId="598A0208" w14:textId="77777777" w:rsidTr="00022DA8">
        <w:trPr>
          <w:cnfStyle w:val="000000010000" w:firstRow="0" w:lastRow="0" w:firstColumn="0" w:lastColumn="0" w:oddVBand="0" w:evenVBand="0" w:oddHBand="0" w:evenHBand="1" w:firstRowFirstColumn="0" w:firstRowLastColumn="0" w:lastRowFirstColumn="0" w:lastRowLastColumn="0"/>
          <w:trHeight w:val="300"/>
        </w:trPr>
        <w:tc>
          <w:tcPr>
            <w:tcW w:w="1746" w:type="dxa"/>
            <w:hideMark/>
          </w:tcPr>
          <w:p w14:paraId="17CFA701" w14:textId="77777777" w:rsidR="00CA4939" w:rsidRPr="004A788E" w:rsidRDefault="00CA4939" w:rsidP="00CA4939">
            <w:pPr>
              <w:pStyle w:val="TableText"/>
              <w:rPr>
                <w:lang w:val="en-GB"/>
              </w:rPr>
            </w:pPr>
            <w:r w:rsidRPr="004A788E">
              <w:t>48B</w:t>
            </w:r>
          </w:p>
        </w:tc>
        <w:tc>
          <w:tcPr>
            <w:tcW w:w="1513" w:type="dxa"/>
            <w:hideMark/>
          </w:tcPr>
          <w:p w14:paraId="14468EE2" w14:textId="77777777" w:rsidR="00CA4939" w:rsidRPr="004A788E" w:rsidRDefault="00CA4939" w:rsidP="00CA4939">
            <w:pPr>
              <w:pStyle w:val="TableText"/>
              <w:rPr>
                <w:lang w:val="en-GB"/>
              </w:rPr>
            </w:pPr>
            <w:r w:rsidRPr="004A788E">
              <w:t>Demand</w:t>
            </w:r>
          </w:p>
        </w:tc>
        <w:tc>
          <w:tcPr>
            <w:tcW w:w="5757" w:type="dxa"/>
            <w:noWrap/>
            <w:hideMark/>
          </w:tcPr>
          <w:p w14:paraId="52DED473" w14:textId="77777777" w:rsidR="00CA4939" w:rsidRPr="00AD4DE1" w:rsidRDefault="00CA4939" w:rsidP="00CA4939">
            <w:pPr>
              <w:pStyle w:val="TableText"/>
            </w:pPr>
            <w:r w:rsidRPr="00AD4DE1">
              <w:t>Demand indicator is set as follows</w:t>
            </w:r>
          </w:p>
          <w:tbl>
            <w:tblPr>
              <w:tblW w:w="3225" w:type="dxa"/>
              <w:tblCellMar>
                <w:left w:w="0" w:type="dxa"/>
                <w:right w:w="0" w:type="dxa"/>
              </w:tblCellMar>
              <w:tblLook w:val="04A0" w:firstRow="1" w:lastRow="0" w:firstColumn="1" w:lastColumn="0" w:noHBand="0" w:noVBand="1"/>
            </w:tblPr>
            <w:tblGrid>
              <w:gridCol w:w="1905"/>
              <w:gridCol w:w="337"/>
              <w:gridCol w:w="390"/>
              <w:gridCol w:w="346"/>
              <w:gridCol w:w="346"/>
            </w:tblGrid>
            <w:tr w:rsidR="00CA4939" w:rsidRPr="00AD4DE1" w14:paraId="68968828" w14:textId="77777777" w:rsidTr="003D3747">
              <w:trPr>
                <w:trHeight w:val="285"/>
              </w:trPr>
              <w:tc>
                <w:tcPr>
                  <w:tcW w:w="1905" w:type="dxa"/>
                  <w:tcBorders>
                    <w:top w:val="single" w:sz="8" w:space="0" w:color="000000"/>
                    <w:left w:val="single" w:sz="8" w:space="0" w:color="000000"/>
                    <w:bottom w:val="single" w:sz="8" w:space="0" w:color="000000"/>
                    <w:right w:val="single" w:sz="8" w:space="0" w:color="000000"/>
                  </w:tcBorders>
                  <w:noWrap/>
                  <w:tcMar>
                    <w:top w:w="0" w:type="dxa"/>
                    <w:left w:w="108" w:type="dxa"/>
                    <w:bottom w:w="0" w:type="dxa"/>
                    <w:right w:w="108" w:type="dxa"/>
                  </w:tcMar>
                  <w:vAlign w:val="bottom"/>
                  <w:hideMark/>
                </w:tcPr>
                <w:p w14:paraId="49892754" w14:textId="77777777" w:rsidR="00CA4939" w:rsidRPr="00AD4DE1" w:rsidRDefault="00CA4939" w:rsidP="00CA4939">
                  <w:pPr>
                    <w:pStyle w:val="TableText"/>
                  </w:pPr>
                </w:p>
              </w:tc>
              <w:tc>
                <w:tcPr>
                  <w:tcW w:w="2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DB69C68" w14:textId="77777777" w:rsidR="00CA4939" w:rsidRPr="00AD4DE1" w:rsidRDefault="00CA4939" w:rsidP="00CA4939">
                  <w:pPr>
                    <w:pStyle w:val="TableText"/>
                  </w:pPr>
                  <w:r w:rsidRPr="00AD4DE1">
                    <w:t>1</w:t>
                  </w:r>
                </w:p>
              </w:tc>
              <w:tc>
                <w:tcPr>
                  <w:tcW w:w="39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519B01EB" w14:textId="77777777" w:rsidR="00CA4939" w:rsidRPr="00AD4DE1" w:rsidRDefault="00CA4939" w:rsidP="00CA4939">
                  <w:pPr>
                    <w:pStyle w:val="TableText"/>
                  </w:pPr>
                  <w:r w:rsidRPr="00AD4DE1">
                    <w:t>2</w:t>
                  </w:r>
                </w:p>
              </w:tc>
              <w:tc>
                <w:tcPr>
                  <w:tcW w:w="34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42A580CB" w14:textId="77777777" w:rsidR="00CA4939" w:rsidRPr="00AD4DE1" w:rsidRDefault="00CA4939" w:rsidP="00CA4939">
                  <w:pPr>
                    <w:pStyle w:val="TableText"/>
                  </w:pPr>
                  <w:r w:rsidRPr="00AD4DE1">
                    <w:t>3</w:t>
                  </w:r>
                </w:p>
              </w:tc>
              <w:tc>
                <w:tcPr>
                  <w:tcW w:w="34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624ABF37" w14:textId="77777777" w:rsidR="00CA4939" w:rsidRPr="00AD4DE1" w:rsidRDefault="00CA4939" w:rsidP="00CA4939">
                  <w:pPr>
                    <w:pStyle w:val="TableText"/>
                  </w:pPr>
                  <w:r w:rsidRPr="00AD4DE1">
                    <w:t>4</w:t>
                  </w:r>
                </w:p>
              </w:tc>
            </w:tr>
            <w:tr w:rsidR="00CA4939" w:rsidRPr="00AD4DE1" w14:paraId="5369FC57" w14:textId="77777777" w:rsidTr="003D3747">
              <w:trPr>
                <w:trHeight w:val="285"/>
              </w:trPr>
              <w:tc>
                <w:tcPr>
                  <w:tcW w:w="1905" w:type="dxa"/>
                  <w:tcBorders>
                    <w:top w:val="single" w:sz="8" w:space="0" w:color="000000"/>
                    <w:left w:val="single" w:sz="8" w:space="0" w:color="000000"/>
                    <w:bottom w:val="single" w:sz="8" w:space="0" w:color="000000"/>
                    <w:right w:val="single" w:sz="8" w:space="0" w:color="000000"/>
                  </w:tcBorders>
                  <w:noWrap/>
                  <w:tcMar>
                    <w:top w:w="0" w:type="dxa"/>
                    <w:left w:w="108" w:type="dxa"/>
                    <w:bottom w:w="0" w:type="dxa"/>
                    <w:right w:w="108" w:type="dxa"/>
                  </w:tcMar>
                  <w:vAlign w:val="bottom"/>
                  <w:hideMark/>
                </w:tcPr>
                <w:p w14:paraId="71F244F0" w14:textId="77777777" w:rsidR="00CA4939" w:rsidRPr="00AD4DE1" w:rsidRDefault="00CA4939" w:rsidP="00CA4939">
                  <w:pPr>
                    <w:pStyle w:val="TableText"/>
                  </w:pPr>
                  <w:r w:rsidRPr="00AD4DE1">
                    <w:t>Partial allowed</w:t>
                  </w:r>
                </w:p>
              </w:tc>
              <w:tc>
                <w:tcPr>
                  <w:tcW w:w="2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64BA64B" w14:textId="77777777" w:rsidR="00CA4939" w:rsidRPr="00AD4DE1" w:rsidRDefault="00CA4939" w:rsidP="00CA4939">
                  <w:pPr>
                    <w:pStyle w:val="TableText"/>
                  </w:pPr>
                  <w:r w:rsidRPr="00AD4DE1">
                    <w:t>Y</w:t>
                  </w:r>
                </w:p>
              </w:tc>
              <w:tc>
                <w:tcPr>
                  <w:tcW w:w="39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4F3775DE" w14:textId="77777777" w:rsidR="00CA4939" w:rsidRPr="00AD4DE1" w:rsidRDefault="00CA4939" w:rsidP="00CA4939">
                  <w:pPr>
                    <w:pStyle w:val="TableText"/>
                  </w:pPr>
                  <w:r w:rsidRPr="00AD4DE1">
                    <w:t>Y</w:t>
                  </w:r>
                </w:p>
              </w:tc>
              <w:tc>
                <w:tcPr>
                  <w:tcW w:w="34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1DB1B1C6" w14:textId="77777777" w:rsidR="00CA4939" w:rsidRPr="00AD4DE1" w:rsidRDefault="00CA4939" w:rsidP="00CA4939">
                  <w:pPr>
                    <w:pStyle w:val="TableText"/>
                  </w:pPr>
                  <w:r w:rsidRPr="00AD4DE1">
                    <w:t>N</w:t>
                  </w:r>
                </w:p>
              </w:tc>
              <w:tc>
                <w:tcPr>
                  <w:tcW w:w="34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44FDB087" w14:textId="77777777" w:rsidR="00CA4939" w:rsidRPr="00AD4DE1" w:rsidRDefault="00CA4939" w:rsidP="00CA4939">
                  <w:pPr>
                    <w:pStyle w:val="TableText"/>
                  </w:pPr>
                  <w:r w:rsidRPr="00AD4DE1">
                    <w:t>N</w:t>
                  </w:r>
                </w:p>
              </w:tc>
            </w:tr>
            <w:tr w:rsidR="00CA4939" w:rsidRPr="00AD4DE1" w14:paraId="47547094" w14:textId="77777777" w:rsidTr="003D3747">
              <w:trPr>
                <w:trHeight w:val="285"/>
              </w:trPr>
              <w:tc>
                <w:tcPr>
                  <w:tcW w:w="190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4027285" w14:textId="77777777" w:rsidR="00CA4939" w:rsidRPr="00AD4DE1" w:rsidRDefault="00CA4939" w:rsidP="00CA4939">
                  <w:pPr>
                    <w:pStyle w:val="TableText"/>
                  </w:pPr>
                  <w:r w:rsidRPr="00AD4DE1">
                    <w:t>Multiple allowed</w:t>
                  </w:r>
                </w:p>
              </w:tc>
              <w:tc>
                <w:tcPr>
                  <w:tcW w:w="2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CF014C9" w14:textId="77777777" w:rsidR="00CA4939" w:rsidRPr="00AD4DE1" w:rsidRDefault="00CA4939" w:rsidP="00CA4939">
                  <w:pPr>
                    <w:pStyle w:val="TableText"/>
                  </w:pPr>
                  <w:r w:rsidRPr="00AD4DE1">
                    <w:t>Y</w:t>
                  </w:r>
                </w:p>
              </w:tc>
              <w:tc>
                <w:tcPr>
                  <w:tcW w:w="39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15A2CE5" w14:textId="77777777" w:rsidR="00CA4939" w:rsidRPr="00AD4DE1" w:rsidRDefault="00CA4939" w:rsidP="00CA4939">
                  <w:pPr>
                    <w:pStyle w:val="TableText"/>
                  </w:pPr>
                  <w:r w:rsidRPr="00AD4DE1">
                    <w:t>N</w:t>
                  </w:r>
                </w:p>
              </w:tc>
              <w:tc>
                <w:tcPr>
                  <w:tcW w:w="3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B795124" w14:textId="77777777" w:rsidR="00CA4939" w:rsidRPr="00AD4DE1" w:rsidRDefault="00CA4939" w:rsidP="00CA4939">
                  <w:pPr>
                    <w:pStyle w:val="TableText"/>
                  </w:pPr>
                  <w:r w:rsidRPr="00AD4DE1">
                    <w:t>Y</w:t>
                  </w:r>
                </w:p>
              </w:tc>
              <w:tc>
                <w:tcPr>
                  <w:tcW w:w="3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82AA6F8" w14:textId="77777777" w:rsidR="00CA4939" w:rsidRPr="00AD4DE1" w:rsidRDefault="00CA4939" w:rsidP="00CA4939">
                  <w:pPr>
                    <w:pStyle w:val="TableText"/>
                  </w:pPr>
                  <w:r w:rsidRPr="00AD4DE1">
                    <w:t>N</w:t>
                  </w:r>
                </w:p>
              </w:tc>
            </w:tr>
            <w:tr w:rsidR="00CA4939" w:rsidRPr="00AD4DE1" w14:paraId="4EF337D5" w14:textId="77777777" w:rsidTr="003D3747">
              <w:trPr>
                <w:trHeight w:val="285"/>
              </w:trPr>
              <w:tc>
                <w:tcPr>
                  <w:tcW w:w="190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D6FBA9B" w14:textId="77777777" w:rsidR="00CA4939" w:rsidRPr="00AD4DE1" w:rsidRDefault="00CA4939" w:rsidP="00CA4939">
                  <w:pPr>
                    <w:pStyle w:val="TableText"/>
                  </w:pPr>
                </w:p>
              </w:tc>
              <w:tc>
                <w:tcPr>
                  <w:tcW w:w="2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25681CF" w14:textId="77777777" w:rsidR="00CA4939" w:rsidRPr="00AD4DE1" w:rsidRDefault="00CA4939" w:rsidP="00CA4939">
                  <w:pPr>
                    <w:pStyle w:val="TableText"/>
                  </w:pPr>
                </w:p>
              </w:tc>
              <w:tc>
                <w:tcPr>
                  <w:tcW w:w="39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BBEB034" w14:textId="77777777" w:rsidR="00CA4939" w:rsidRPr="00AD4DE1" w:rsidRDefault="00CA4939" w:rsidP="00CA4939">
                  <w:pPr>
                    <w:pStyle w:val="TableText"/>
                  </w:pPr>
                </w:p>
              </w:tc>
              <w:tc>
                <w:tcPr>
                  <w:tcW w:w="3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D7A71BC" w14:textId="77777777" w:rsidR="00CA4939" w:rsidRPr="00AD4DE1" w:rsidRDefault="00CA4939" w:rsidP="00CA4939">
                  <w:pPr>
                    <w:pStyle w:val="TableText"/>
                  </w:pPr>
                </w:p>
              </w:tc>
              <w:tc>
                <w:tcPr>
                  <w:tcW w:w="3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D6A3800" w14:textId="77777777" w:rsidR="00CA4939" w:rsidRPr="00AD4DE1" w:rsidRDefault="00CA4939" w:rsidP="00CA4939">
                  <w:pPr>
                    <w:pStyle w:val="TableText"/>
                  </w:pPr>
                </w:p>
              </w:tc>
            </w:tr>
            <w:tr w:rsidR="00CA4939" w:rsidRPr="00AD4DE1" w14:paraId="2940A29A" w14:textId="77777777" w:rsidTr="003D3747">
              <w:trPr>
                <w:trHeight w:val="285"/>
              </w:trPr>
              <w:tc>
                <w:tcPr>
                  <w:tcW w:w="190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3B1CC6E" w14:textId="77777777" w:rsidR="00CA4939" w:rsidRPr="00AD4DE1" w:rsidRDefault="00CA4939" w:rsidP="00CA4939">
                  <w:pPr>
                    <w:pStyle w:val="TableText"/>
                  </w:pPr>
                  <w:r w:rsidRPr="00AD4DE1">
                    <w:t>48B - Not set</w:t>
                  </w:r>
                </w:p>
              </w:tc>
              <w:tc>
                <w:tcPr>
                  <w:tcW w:w="2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6FC80F0" w14:textId="77777777" w:rsidR="00CA4939" w:rsidRPr="00AD4DE1" w:rsidRDefault="00CA4939" w:rsidP="00CA4939">
                  <w:pPr>
                    <w:pStyle w:val="TableText"/>
                  </w:pPr>
                  <w:r w:rsidRPr="00AD4DE1">
                    <w:t>X</w:t>
                  </w:r>
                </w:p>
              </w:tc>
              <w:tc>
                <w:tcPr>
                  <w:tcW w:w="39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FEB3D06" w14:textId="77777777" w:rsidR="00CA4939" w:rsidRPr="00AD4DE1" w:rsidRDefault="00CA4939" w:rsidP="00CA4939">
                  <w:pPr>
                    <w:pStyle w:val="TableText"/>
                  </w:pPr>
                </w:p>
              </w:tc>
              <w:tc>
                <w:tcPr>
                  <w:tcW w:w="3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E90CDBF" w14:textId="77777777" w:rsidR="00CA4939" w:rsidRPr="00AD4DE1" w:rsidRDefault="00CA4939" w:rsidP="00CA4939">
                  <w:pPr>
                    <w:pStyle w:val="TableText"/>
                  </w:pPr>
                </w:p>
              </w:tc>
              <w:tc>
                <w:tcPr>
                  <w:tcW w:w="3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431E591" w14:textId="77777777" w:rsidR="00CA4939" w:rsidRPr="00AD4DE1" w:rsidRDefault="00CA4939" w:rsidP="00CA4939">
                  <w:pPr>
                    <w:pStyle w:val="TableText"/>
                  </w:pPr>
                </w:p>
              </w:tc>
            </w:tr>
            <w:tr w:rsidR="00CA4939" w:rsidRPr="00AD4DE1" w14:paraId="156FCA29" w14:textId="77777777" w:rsidTr="003D3747">
              <w:trPr>
                <w:trHeight w:val="285"/>
              </w:trPr>
              <w:tc>
                <w:tcPr>
                  <w:tcW w:w="190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FAAA6E4" w14:textId="77777777" w:rsidR="00CA4939" w:rsidRPr="00AD4DE1" w:rsidRDefault="00CA4939" w:rsidP="00CA4939">
                  <w:pPr>
                    <w:pStyle w:val="TableText"/>
                  </w:pPr>
                  <w:r w:rsidRPr="00AD4DE1">
                    <w:t>NMLT</w:t>
                  </w:r>
                </w:p>
              </w:tc>
              <w:tc>
                <w:tcPr>
                  <w:tcW w:w="2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15477" w14:textId="77777777" w:rsidR="00CA4939" w:rsidRPr="00AD4DE1" w:rsidRDefault="00CA4939" w:rsidP="00CA4939">
                  <w:pPr>
                    <w:pStyle w:val="TableText"/>
                  </w:pPr>
                </w:p>
              </w:tc>
              <w:tc>
                <w:tcPr>
                  <w:tcW w:w="39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9A238B1" w14:textId="77777777" w:rsidR="00CA4939" w:rsidRPr="00AD4DE1" w:rsidRDefault="00CA4939" w:rsidP="00CA4939">
                  <w:pPr>
                    <w:pStyle w:val="TableText"/>
                  </w:pPr>
                  <w:r w:rsidRPr="00AD4DE1">
                    <w:t>X</w:t>
                  </w:r>
                </w:p>
              </w:tc>
              <w:tc>
                <w:tcPr>
                  <w:tcW w:w="3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F65A184" w14:textId="77777777" w:rsidR="00CA4939" w:rsidRPr="00AD4DE1" w:rsidRDefault="00CA4939" w:rsidP="00CA4939">
                  <w:pPr>
                    <w:pStyle w:val="TableText"/>
                  </w:pPr>
                </w:p>
              </w:tc>
              <w:tc>
                <w:tcPr>
                  <w:tcW w:w="3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8F1F5CF" w14:textId="77777777" w:rsidR="00CA4939" w:rsidRPr="00AD4DE1" w:rsidRDefault="00CA4939" w:rsidP="00CA4939">
                  <w:pPr>
                    <w:pStyle w:val="TableText"/>
                  </w:pPr>
                </w:p>
              </w:tc>
            </w:tr>
            <w:tr w:rsidR="00CA4939" w:rsidRPr="00AD4DE1" w14:paraId="269B2C53" w14:textId="77777777" w:rsidTr="003D3747">
              <w:trPr>
                <w:trHeight w:val="285"/>
              </w:trPr>
              <w:tc>
                <w:tcPr>
                  <w:tcW w:w="190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CAB5710" w14:textId="77777777" w:rsidR="00CA4939" w:rsidRPr="00AD4DE1" w:rsidRDefault="00CA4939" w:rsidP="00CA4939">
                  <w:pPr>
                    <w:pStyle w:val="TableText"/>
                  </w:pPr>
                  <w:r w:rsidRPr="00AD4DE1">
                    <w:t>NPRT</w:t>
                  </w:r>
                </w:p>
              </w:tc>
              <w:tc>
                <w:tcPr>
                  <w:tcW w:w="2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4380EA7" w14:textId="77777777" w:rsidR="00CA4939" w:rsidRPr="00AD4DE1" w:rsidRDefault="00CA4939" w:rsidP="00CA4939">
                  <w:pPr>
                    <w:pStyle w:val="TableText"/>
                  </w:pPr>
                </w:p>
              </w:tc>
              <w:tc>
                <w:tcPr>
                  <w:tcW w:w="39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596F0AB" w14:textId="77777777" w:rsidR="00CA4939" w:rsidRPr="00AD4DE1" w:rsidRDefault="00CA4939" w:rsidP="00CA4939">
                  <w:pPr>
                    <w:pStyle w:val="TableText"/>
                  </w:pPr>
                </w:p>
              </w:tc>
              <w:tc>
                <w:tcPr>
                  <w:tcW w:w="3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A9B74FD" w14:textId="77777777" w:rsidR="00CA4939" w:rsidRPr="00AD4DE1" w:rsidRDefault="00CA4939" w:rsidP="00CA4939">
                  <w:pPr>
                    <w:pStyle w:val="TableText"/>
                  </w:pPr>
                  <w:r w:rsidRPr="00AD4DE1">
                    <w:t>X</w:t>
                  </w:r>
                </w:p>
              </w:tc>
              <w:tc>
                <w:tcPr>
                  <w:tcW w:w="3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8E3CF7A" w14:textId="77777777" w:rsidR="00CA4939" w:rsidRPr="00AD4DE1" w:rsidRDefault="00CA4939" w:rsidP="00CA4939">
                  <w:pPr>
                    <w:pStyle w:val="TableText"/>
                  </w:pPr>
                </w:p>
              </w:tc>
            </w:tr>
            <w:tr w:rsidR="00CA4939" w:rsidRPr="00AD4DE1" w14:paraId="094F9513" w14:textId="77777777" w:rsidTr="003D3747">
              <w:trPr>
                <w:trHeight w:val="285"/>
              </w:trPr>
              <w:tc>
                <w:tcPr>
                  <w:tcW w:w="190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A003E0D" w14:textId="77777777" w:rsidR="00CA4939" w:rsidRPr="00AD4DE1" w:rsidRDefault="00CA4939" w:rsidP="00CA4939">
                  <w:pPr>
                    <w:pStyle w:val="TableText"/>
                  </w:pPr>
                  <w:r w:rsidRPr="00AD4DE1">
                    <w:t>NMPT</w:t>
                  </w:r>
                </w:p>
              </w:tc>
              <w:tc>
                <w:tcPr>
                  <w:tcW w:w="2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65940A7" w14:textId="77777777" w:rsidR="00CA4939" w:rsidRPr="00AD4DE1" w:rsidRDefault="00CA4939" w:rsidP="00CA4939">
                  <w:pPr>
                    <w:pStyle w:val="TableText"/>
                  </w:pPr>
                </w:p>
              </w:tc>
              <w:tc>
                <w:tcPr>
                  <w:tcW w:w="39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9122EE6" w14:textId="77777777" w:rsidR="00CA4939" w:rsidRPr="00AD4DE1" w:rsidRDefault="00CA4939" w:rsidP="00CA4939">
                  <w:pPr>
                    <w:pStyle w:val="TableText"/>
                  </w:pPr>
                </w:p>
              </w:tc>
              <w:tc>
                <w:tcPr>
                  <w:tcW w:w="3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99DD412" w14:textId="77777777" w:rsidR="00CA4939" w:rsidRPr="00AD4DE1" w:rsidRDefault="00CA4939" w:rsidP="00CA4939">
                  <w:pPr>
                    <w:pStyle w:val="TableText"/>
                  </w:pPr>
                </w:p>
              </w:tc>
              <w:tc>
                <w:tcPr>
                  <w:tcW w:w="3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6DD77F3" w14:textId="77777777" w:rsidR="00CA4939" w:rsidRPr="00AD4DE1" w:rsidRDefault="00CA4939" w:rsidP="00CA4939">
                  <w:pPr>
                    <w:pStyle w:val="TableText"/>
                  </w:pPr>
                  <w:r w:rsidRPr="00AD4DE1">
                    <w:t>X</w:t>
                  </w:r>
                </w:p>
              </w:tc>
            </w:tr>
          </w:tbl>
          <w:p w14:paraId="71E42C72" w14:textId="244053E2" w:rsidR="00CA4939" w:rsidRPr="004A788E" w:rsidRDefault="00CA4939" w:rsidP="00CA4939">
            <w:pPr>
              <w:pStyle w:val="TableText"/>
              <w:rPr>
                <w:lang w:val="en-GB"/>
              </w:rPr>
            </w:pPr>
          </w:p>
        </w:tc>
      </w:tr>
      <w:tr w:rsidR="00CA4939" w:rsidRPr="004A788E" w14:paraId="3A809624" w14:textId="77777777" w:rsidTr="00022DA8">
        <w:trPr>
          <w:cnfStyle w:val="000000100000" w:firstRow="0" w:lastRow="0" w:firstColumn="0" w:lastColumn="0" w:oddVBand="0" w:evenVBand="0" w:oddHBand="1" w:evenHBand="0" w:firstRowFirstColumn="0" w:firstRowLastColumn="0" w:lastRowFirstColumn="0" w:lastRowLastColumn="0"/>
          <w:trHeight w:val="300"/>
        </w:trPr>
        <w:tc>
          <w:tcPr>
            <w:tcW w:w="1746" w:type="dxa"/>
            <w:hideMark/>
          </w:tcPr>
          <w:p w14:paraId="1E7CC70C" w14:textId="77777777" w:rsidR="00CA4939" w:rsidRPr="004A788E" w:rsidRDefault="00CA4939" w:rsidP="00CA4939">
            <w:pPr>
              <w:pStyle w:val="TableText"/>
              <w:rPr>
                <w:lang w:val="en-GB"/>
              </w:rPr>
            </w:pPr>
            <w:r w:rsidRPr="004A788E">
              <w:rPr>
                <w:lang w:val="en-GB"/>
              </w:rPr>
              <w:t>48D</w:t>
            </w:r>
          </w:p>
        </w:tc>
        <w:tc>
          <w:tcPr>
            <w:tcW w:w="1513" w:type="dxa"/>
            <w:hideMark/>
          </w:tcPr>
          <w:p w14:paraId="33ECDE8B" w14:textId="77777777" w:rsidR="00CA4939" w:rsidRPr="004A788E" w:rsidRDefault="00CA4939" w:rsidP="00CA4939">
            <w:pPr>
              <w:pStyle w:val="TableText"/>
              <w:rPr>
                <w:lang w:val="en-GB"/>
              </w:rPr>
            </w:pPr>
            <w:r w:rsidRPr="004A788E">
              <w:rPr>
                <w:lang w:val="en-GB"/>
              </w:rPr>
              <w:t>Transfer Indicator</w:t>
            </w:r>
          </w:p>
        </w:tc>
        <w:tc>
          <w:tcPr>
            <w:tcW w:w="5757" w:type="dxa"/>
            <w:noWrap/>
            <w:hideMark/>
          </w:tcPr>
          <w:p w14:paraId="21224367" w14:textId="77777777" w:rsidR="00CA4939" w:rsidRPr="004A788E" w:rsidRDefault="00CA4939" w:rsidP="00CA4939">
            <w:pPr>
              <w:pStyle w:val="TableText"/>
              <w:rPr>
                <w:lang w:val="en-GB"/>
              </w:rPr>
            </w:pPr>
            <w:r w:rsidRPr="004A788E">
              <w:rPr>
                <w:lang w:val="en-GB"/>
              </w:rPr>
              <w:t>Transferable flag</w:t>
            </w:r>
          </w:p>
        </w:tc>
      </w:tr>
      <w:tr w:rsidR="00CA4939" w:rsidRPr="004A788E" w14:paraId="7E45DF94" w14:textId="77777777" w:rsidTr="00022DA8">
        <w:trPr>
          <w:cnfStyle w:val="000000010000" w:firstRow="0" w:lastRow="0" w:firstColumn="0" w:lastColumn="0" w:oddVBand="0" w:evenVBand="0" w:oddHBand="0" w:evenHBand="1" w:firstRowFirstColumn="0" w:firstRowLastColumn="0" w:lastRowFirstColumn="0" w:lastRowLastColumn="0"/>
          <w:trHeight w:val="300"/>
        </w:trPr>
        <w:tc>
          <w:tcPr>
            <w:tcW w:w="1746" w:type="dxa"/>
            <w:hideMark/>
          </w:tcPr>
          <w:p w14:paraId="720CC71B" w14:textId="77777777" w:rsidR="00CA4939" w:rsidRPr="004A788E" w:rsidRDefault="00CA4939" w:rsidP="00CA4939">
            <w:pPr>
              <w:pStyle w:val="TableText"/>
              <w:rPr>
                <w:lang w:val="en-GB"/>
              </w:rPr>
            </w:pPr>
            <w:r w:rsidRPr="004A788E">
              <w:rPr>
                <w:lang w:val="en-GB"/>
              </w:rPr>
              <w:t>39E</w:t>
            </w:r>
          </w:p>
        </w:tc>
        <w:tc>
          <w:tcPr>
            <w:tcW w:w="1513" w:type="dxa"/>
            <w:hideMark/>
          </w:tcPr>
          <w:p w14:paraId="6F3F4374" w14:textId="77777777" w:rsidR="00CA4939" w:rsidRPr="004A788E" w:rsidRDefault="00CA4939" w:rsidP="00CA4939">
            <w:pPr>
              <w:pStyle w:val="TableText"/>
              <w:rPr>
                <w:lang w:val="en-GB"/>
              </w:rPr>
            </w:pPr>
            <w:r w:rsidRPr="004A788E">
              <w:rPr>
                <w:lang w:val="en-GB"/>
              </w:rPr>
              <w:t>Transfer Conditions</w:t>
            </w:r>
          </w:p>
        </w:tc>
        <w:tc>
          <w:tcPr>
            <w:tcW w:w="5757" w:type="dxa"/>
            <w:noWrap/>
            <w:hideMark/>
          </w:tcPr>
          <w:p w14:paraId="690BA1AA" w14:textId="77777777" w:rsidR="00CA4939" w:rsidRPr="004A788E" w:rsidRDefault="00CA4939" w:rsidP="00CA4939">
            <w:pPr>
              <w:pStyle w:val="TableText"/>
              <w:rPr>
                <w:lang w:val="en-GB"/>
              </w:rPr>
            </w:pPr>
            <w:r w:rsidRPr="004A788E">
              <w:rPr>
                <w:lang w:val="en-GB"/>
              </w:rPr>
              <w:t xml:space="preserve">Transfer conditions </w:t>
            </w:r>
          </w:p>
        </w:tc>
      </w:tr>
      <w:tr w:rsidR="00CA4939" w:rsidRPr="004A788E" w14:paraId="10164031" w14:textId="77777777" w:rsidTr="00022DA8">
        <w:trPr>
          <w:cnfStyle w:val="000000100000" w:firstRow="0" w:lastRow="0" w:firstColumn="0" w:lastColumn="0" w:oddVBand="0" w:evenVBand="0" w:oddHBand="1" w:evenHBand="0" w:firstRowFirstColumn="0" w:firstRowLastColumn="0" w:lastRowFirstColumn="0" w:lastRowLastColumn="0"/>
          <w:trHeight w:val="300"/>
        </w:trPr>
        <w:tc>
          <w:tcPr>
            <w:tcW w:w="1746" w:type="dxa"/>
            <w:hideMark/>
          </w:tcPr>
          <w:p w14:paraId="599F3563" w14:textId="77777777" w:rsidR="00CA4939" w:rsidRPr="004A788E" w:rsidRDefault="00CA4939" w:rsidP="00CA4939">
            <w:pPr>
              <w:pStyle w:val="TableText"/>
              <w:rPr>
                <w:lang w:val="en-GB"/>
              </w:rPr>
            </w:pPr>
            <w:r w:rsidRPr="004A788E">
              <w:rPr>
                <w:lang w:val="en-GB"/>
              </w:rPr>
              <w:t xml:space="preserve">45L </w:t>
            </w:r>
          </w:p>
        </w:tc>
        <w:tc>
          <w:tcPr>
            <w:tcW w:w="1513" w:type="dxa"/>
            <w:hideMark/>
          </w:tcPr>
          <w:p w14:paraId="4BD00449" w14:textId="77777777" w:rsidR="00CA4939" w:rsidRPr="004A788E" w:rsidRDefault="00CA4939" w:rsidP="00CA4939">
            <w:pPr>
              <w:pStyle w:val="TableText"/>
              <w:rPr>
                <w:lang w:val="en-GB"/>
              </w:rPr>
            </w:pPr>
            <w:r w:rsidRPr="004A788E">
              <w:rPr>
                <w:lang w:val="en-GB"/>
              </w:rPr>
              <w:t>Underlying Transaction Details</w:t>
            </w:r>
          </w:p>
        </w:tc>
        <w:tc>
          <w:tcPr>
            <w:tcW w:w="5757" w:type="dxa"/>
            <w:noWrap/>
            <w:hideMark/>
          </w:tcPr>
          <w:p w14:paraId="06413EE3" w14:textId="77777777" w:rsidR="00CA4939" w:rsidRPr="004A788E" w:rsidRDefault="00CA4939" w:rsidP="00CA4939">
            <w:pPr>
              <w:pStyle w:val="TableText"/>
              <w:rPr>
                <w:lang w:val="en-GB"/>
              </w:rPr>
            </w:pPr>
            <w:r w:rsidRPr="004A788E">
              <w:rPr>
                <w:lang w:val="en-GB"/>
              </w:rPr>
              <w:t>Underlying Transaction Details</w:t>
            </w:r>
          </w:p>
        </w:tc>
      </w:tr>
      <w:tr w:rsidR="00CA4939" w:rsidRPr="004A788E" w14:paraId="4AE21485" w14:textId="77777777" w:rsidTr="00022DA8">
        <w:trPr>
          <w:cnfStyle w:val="000000010000" w:firstRow="0" w:lastRow="0" w:firstColumn="0" w:lastColumn="0" w:oddVBand="0" w:evenVBand="0" w:oddHBand="0" w:evenHBand="1" w:firstRowFirstColumn="0" w:firstRowLastColumn="0" w:lastRowFirstColumn="0" w:lastRowLastColumn="0"/>
          <w:trHeight w:val="300"/>
        </w:trPr>
        <w:tc>
          <w:tcPr>
            <w:tcW w:w="1746" w:type="dxa"/>
            <w:hideMark/>
          </w:tcPr>
          <w:p w14:paraId="40A95458" w14:textId="77777777" w:rsidR="00CA4939" w:rsidRPr="004A788E" w:rsidRDefault="00CA4939" w:rsidP="00CA4939">
            <w:pPr>
              <w:pStyle w:val="TableText"/>
              <w:rPr>
                <w:lang w:val="en-GB"/>
              </w:rPr>
            </w:pPr>
            <w:r w:rsidRPr="004A788E">
              <w:rPr>
                <w:lang w:val="en-GB"/>
              </w:rPr>
              <w:t>24E Code</w:t>
            </w:r>
          </w:p>
        </w:tc>
        <w:tc>
          <w:tcPr>
            <w:tcW w:w="1513" w:type="dxa"/>
            <w:hideMark/>
          </w:tcPr>
          <w:p w14:paraId="3B1584D1" w14:textId="77777777" w:rsidR="00CA4939" w:rsidRPr="004A788E" w:rsidRDefault="00CA4939" w:rsidP="00CA4939">
            <w:pPr>
              <w:pStyle w:val="TableText"/>
              <w:rPr>
                <w:lang w:val="en-GB"/>
              </w:rPr>
            </w:pPr>
            <w:r w:rsidRPr="004A788E">
              <w:rPr>
                <w:lang w:val="en-GB"/>
              </w:rPr>
              <w:t xml:space="preserve">Delivery of Original Undertaking </w:t>
            </w:r>
          </w:p>
        </w:tc>
        <w:tc>
          <w:tcPr>
            <w:tcW w:w="5757" w:type="dxa"/>
            <w:noWrap/>
            <w:hideMark/>
          </w:tcPr>
          <w:p w14:paraId="43951F64" w14:textId="77777777" w:rsidR="00CA4939" w:rsidRPr="004A788E" w:rsidRDefault="00CA4939" w:rsidP="00CA4939">
            <w:pPr>
              <w:pStyle w:val="TableText"/>
              <w:rPr>
                <w:lang w:val="en-GB"/>
              </w:rPr>
            </w:pPr>
            <w:r w:rsidRPr="004A788E">
              <w:rPr>
                <w:lang w:val="en-GB"/>
              </w:rPr>
              <w:t>Delivery of undertaking COLL, COURIER, MAIL, MESS, OTHR, REGM"</w:t>
            </w:r>
          </w:p>
        </w:tc>
      </w:tr>
      <w:tr w:rsidR="00CA4939" w:rsidRPr="004A788E" w14:paraId="62F6FF13" w14:textId="77777777" w:rsidTr="00022DA8">
        <w:trPr>
          <w:cnfStyle w:val="000000100000" w:firstRow="0" w:lastRow="0" w:firstColumn="0" w:lastColumn="0" w:oddVBand="0" w:evenVBand="0" w:oddHBand="1" w:evenHBand="0" w:firstRowFirstColumn="0" w:firstRowLastColumn="0" w:lastRowFirstColumn="0" w:lastRowLastColumn="0"/>
          <w:trHeight w:val="300"/>
        </w:trPr>
        <w:tc>
          <w:tcPr>
            <w:tcW w:w="1746" w:type="dxa"/>
            <w:hideMark/>
          </w:tcPr>
          <w:p w14:paraId="5E3A204F" w14:textId="77777777" w:rsidR="00CA4939" w:rsidRPr="004A788E" w:rsidRDefault="00CA4939" w:rsidP="00CA4939">
            <w:pPr>
              <w:pStyle w:val="TableText"/>
              <w:rPr>
                <w:lang w:val="en-GB"/>
              </w:rPr>
            </w:pPr>
            <w:r w:rsidRPr="004A788E">
              <w:rPr>
                <w:lang w:val="en-GB"/>
              </w:rPr>
              <w:t>24E Add info</w:t>
            </w:r>
          </w:p>
        </w:tc>
        <w:tc>
          <w:tcPr>
            <w:tcW w:w="1513" w:type="dxa"/>
            <w:hideMark/>
          </w:tcPr>
          <w:p w14:paraId="76F66969" w14:textId="77777777" w:rsidR="00CA4939" w:rsidRPr="004A788E" w:rsidRDefault="00CA4939" w:rsidP="00CA4939">
            <w:pPr>
              <w:pStyle w:val="TableText"/>
              <w:rPr>
                <w:lang w:val="en-GB"/>
              </w:rPr>
            </w:pPr>
            <w:r w:rsidRPr="004A788E">
              <w:rPr>
                <w:lang w:val="en-GB"/>
              </w:rPr>
              <w:t>Delivery of Original Undertaking add info</w:t>
            </w:r>
          </w:p>
        </w:tc>
        <w:tc>
          <w:tcPr>
            <w:tcW w:w="5757" w:type="dxa"/>
            <w:noWrap/>
            <w:hideMark/>
          </w:tcPr>
          <w:p w14:paraId="6636E4DE" w14:textId="77777777" w:rsidR="00CA4939" w:rsidRPr="004A788E" w:rsidRDefault="00CA4939" w:rsidP="00CA4939">
            <w:pPr>
              <w:pStyle w:val="TableText"/>
              <w:rPr>
                <w:lang w:val="en-GB"/>
              </w:rPr>
            </w:pPr>
            <w:r w:rsidRPr="004A788E">
              <w:rPr>
                <w:lang w:val="en-GB"/>
              </w:rPr>
              <w:t>Delivery of undertaking extra data entered for COURIER or OTHR</w:t>
            </w:r>
          </w:p>
        </w:tc>
      </w:tr>
      <w:tr w:rsidR="00CA4939" w:rsidRPr="004A788E" w14:paraId="672DE7BD" w14:textId="77777777" w:rsidTr="00022DA8">
        <w:trPr>
          <w:cnfStyle w:val="000000010000" w:firstRow="0" w:lastRow="0" w:firstColumn="0" w:lastColumn="0" w:oddVBand="0" w:evenVBand="0" w:oddHBand="0" w:evenHBand="1" w:firstRowFirstColumn="0" w:firstRowLastColumn="0" w:lastRowFirstColumn="0" w:lastRowLastColumn="0"/>
          <w:trHeight w:val="300"/>
        </w:trPr>
        <w:tc>
          <w:tcPr>
            <w:tcW w:w="1746" w:type="dxa"/>
            <w:hideMark/>
          </w:tcPr>
          <w:p w14:paraId="38A4615B" w14:textId="77777777" w:rsidR="00CA4939" w:rsidRPr="004A788E" w:rsidRDefault="00CA4939" w:rsidP="00CA4939">
            <w:pPr>
              <w:pStyle w:val="TableText"/>
              <w:rPr>
                <w:lang w:val="en-GB"/>
              </w:rPr>
            </w:pPr>
            <w:r w:rsidRPr="004A788E">
              <w:t>24G Code</w:t>
            </w:r>
          </w:p>
        </w:tc>
        <w:tc>
          <w:tcPr>
            <w:tcW w:w="1513" w:type="dxa"/>
            <w:hideMark/>
          </w:tcPr>
          <w:p w14:paraId="1537B7A7" w14:textId="77777777" w:rsidR="00CA4939" w:rsidRPr="004A788E" w:rsidRDefault="00CA4939" w:rsidP="00CA4939">
            <w:pPr>
              <w:pStyle w:val="TableText"/>
              <w:rPr>
                <w:lang w:val="en-GB"/>
              </w:rPr>
            </w:pPr>
            <w:r w:rsidRPr="004A788E">
              <w:rPr>
                <w:lang w:val="en-GB"/>
              </w:rPr>
              <w:t>Delivery To/Collection By</w:t>
            </w:r>
          </w:p>
        </w:tc>
        <w:tc>
          <w:tcPr>
            <w:tcW w:w="5757" w:type="dxa"/>
            <w:noWrap/>
            <w:hideMark/>
          </w:tcPr>
          <w:p w14:paraId="158D421C" w14:textId="77777777" w:rsidR="00CA4939" w:rsidRPr="004A788E" w:rsidRDefault="00CA4939" w:rsidP="00CA4939">
            <w:pPr>
              <w:pStyle w:val="TableText"/>
              <w:rPr>
                <w:lang w:val="en-GB"/>
              </w:rPr>
            </w:pPr>
            <w:r w:rsidRPr="004A788E">
              <w:rPr>
                <w:lang w:val="en-GB"/>
              </w:rPr>
              <w:t>Delivery to/Collection by - either Beneficiary or Other</w:t>
            </w:r>
          </w:p>
        </w:tc>
      </w:tr>
      <w:tr w:rsidR="00CA4939" w:rsidRPr="004A788E" w14:paraId="755E8B12" w14:textId="77777777" w:rsidTr="00022DA8">
        <w:trPr>
          <w:cnfStyle w:val="000000100000" w:firstRow="0" w:lastRow="0" w:firstColumn="0" w:lastColumn="0" w:oddVBand="0" w:evenVBand="0" w:oddHBand="1" w:evenHBand="0" w:firstRowFirstColumn="0" w:firstRowLastColumn="0" w:lastRowFirstColumn="0" w:lastRowLastColumn="0"/>
          <w:trHeight w:val="300"/>
        </w:trPr>
        <w:tc>
          <w:tcPr>
            <w:tcW w:w="1746" w:type="dxa"/>
            <w:hideMark/>
          </w:tcPr>
          <w:p w14:paraId="67202702" w14:textId="6830C78E" w:rsidR="00CA4939" w:rsidRPr="004A788E" w:rsidRDefault="00CA4939" w:rsidP="00CA4939">
            <w:pPr>
              <w:pStyle w:val="TableText"/>
              <w:rPr>
                <w:lang w:val="en-GB"/>
              </w:rPr>
            </w:pPr>
            <w:r w:rsidRPr="004A788E">
              <w:t xml:space="preserve">24G </w:t>
            </w:r>
            <w:r>
              <w:t>Narrative</w:t>
            </w:r>
          </w:p>
        </w:tc>
        <w:tc>
          <w:tcPr>
            <w:tcW w:w="1513" w:type="dxa"/>
            <w:hideMark/>
          </w:tcPr>
          <w:p w14:paraId="57856066" w14:textId="77777777" w:rsidR="00CA4939" w:rsidRPr="004A788E" w:rsidRDefault="00CA4939" w:rsidP="00CA4939">
            <w:pPr>
              <w:pStyle w:val="TableText"/>
              <w:rPr>
                <w:lang w:val="en-GB"/>
              </w:rPr>
            </w:pPr>
            <w:r w:rsidRPr="004A788E">
              <w:t>Delivery To/Collection By - Details</w:t>
            </w:r>
          </w:p>
        </w:tc>
        <w:tc>
          <w:tcPr>
            <w:tcW w:w="5757" w:type="dxa"/>
            <w:noWrap/>
            <w:hideMark/>
          </w:tcPr>
          <w:p w14:paraId="32D01FBE" w14:textId="399BE784" w:rsidR="00CA4939" w:rsidRPr="004A788E" w:rsidRDefault="00CA4939" w:rsidP="00CA4939">
            <w:pPr>
              <w:pStyle w:val="TableText"/>
              <w:rPr>
                <w:lang w:val="en-GB"/>
              </w:rPr>
            </w:pPr>
            <w:r w:rsidRPr="004A788E">
              <w:rPr>
                <w:lang w:val="en-GB"/>
              </w:rPr>
              <w:t xml:space="preserve">Delivery to party address if OTHR </w:t>
            </w:r>
            <w:r w:rsidR="003B7AAA">
              <w:rPr>
                <w:lang w:val="en-GB"/>
              </w:rPr>
              <w:t>or BENE</w:t>
            </w:r>
            <w:r w:rsidR="00631DEE">
              <w:rPr>
                <w:lang w:val="en-GB"/>
              </w:rPr>
              <w:t>.</w:t>
            </w:r>
            <w:r w:rsidR="003B7AAA">
              <w:t xml:space="preserve"> </w:t>
            </w:r>
            <w:r w:rsidR="003B7AAA" w:rsidRPr="003B7AAA">
              <w:t>In TI</w:t>
            </w:r>
            <w:r w:rsidR="00631DEE">
              <w:t>,</w:t>
            </w:r>
            <w:r w:rsidR="003B7AAA" w:rsidRPr="003B7AAA">
              <w:t xml:space="preserve"> this field is maintained as Narrative Party name and address field but with a validation on the number of lines and characters per line as suggested in the SCORE standards guide. However, if the code is BENE, this field is not mandatory.</w:t>
            </w:r>
          </w:p>
        </w:tc>
      </w:tr>
    </w:tbl>
    <w:p w14:paraId="4A293207" w14:textId="77777777" w:rsidR="00E13072" w:rsidRDefault="00E13072" w:rsidP="000D3507">
      <w:pPr>
        <w:spacing w:after="200" w:line="276" w:lineRule="auto"/>
      </w:pPr>
    </w:p>
    <w:p w14:paraId="248D9FF3" w14:textId="77777777" w:rsidR="00E13072" w:rsidRDefault="00E13072" w:rsidP="00E13072">
      <w:pPr>
        <w:pStyle w:val="BodyText"/>
        <w:rPr>
          <w:lang w:val="en-GB" w:eastAsia="en-GB"/>
        </w:rPr>
      </w:pPr>
      <w:r w:rsidRPr="00B57509">
        <w:t xml:space="preserve">Where the </w:t>
      </w:r>
      <w:r>
        <w:t>Issuance</w:t>
      </w:r>
      <w:r w:rsidRPr="00B57509">
        <w:t xml:space="preserve"> details exceed 150 x 65 characters in 77U, </w:t>
      </w:r>
      <w:r>
        <w:rPr>
          <w:lang w:val="en-GB" w:eastAsia="en-GB"/>
        </w:rPr>
        <w:t xml:space="preserve">then </w:t>
      </w:r>
      <w:r w:rsidRPr="00D114B8">
        <w:rPr>
          <w:lang w:val="en-GB" w:eastAsia="en-GB"/>
        </w:rPr>
        <w:t>the continuation messages</w:t>
      </w:r>
      <w:r>
        <w:rPr>
          <w:lang w:val="en-GB" w:eastAsia="en-GB"/>
        </w:rPr>
        <w:t xml:space="preserve"> are</w:t>
      </w:r>
      <w:r w:rsidRPr="00D114B8">
        <w:rPr>
          <w:lang w:val="en-GB" w:eastAsia="en-GB"/>
        </w:rPr>
        <w:t xml:space="preserve"> combined into </w:t>
      </w:r>
      <w:r>
        <w:rPr>
          <w:lang w:val="en-GB" w:eastAsia="en-GB"/>
        </w:rPr>
        <w:t xml:space="preserve">the </w:t>
      </w:r>
      <w:r w:rsidRPr="00D114B8">
        <w:rPr>
          <w:lang w:val="en-GB" w:eastAsia="en-GB"/>
        </w:rPr>
        <w:t>main details</w:t>
      </w:r>
      <w:r>
        <w:rPr>
          <w:lang w:val="en-GB" w:eastAsia="en-GB"/>
        </w:rPr>
        <w:t>.</w:t>
      </w:r>
    </w:p>
    <w:tbl>
      <w:tblPr>
        <w:tblStyle w:val="TableGrid"/>
        <w:tblW w:w="5000" w:type="pct"/>
        <w:tblLook w:val="04A0" w:firstRow="1" w:lastRow="0" w:firstColumn="1" w:lastColumn="0" w:noHBand="0" w:noVBand="1"/>
      </w:tblPr>
      <w:tblGrid>
        <w:gridCol w:w="1412"/>
        <w:gridCol w:w="4429"/>
        <w:gridCol w:w="4039"/>
      </w:tblGrid>
      <w:tr w:rsidR="00E13072" w:rsidRPr="00E13072" w14:paraId="567044D8" w14:textId="77777777" w:rsidTr="00EB1F0A">
        <w:trPr>
          <w:cnfStyle w:val="100000000000" w:firstRow="1" w:lastRow="0" w:firstColumn="0" w:lastColumn="0" w:oddVBand="0" w:evenVBand="0" w:oddHBand="0" w:evenHBand="0" w:firstRowFirstColumn="0" w:firstRowLastColumn="0" w:lastRowFirstColumn="0" w:lastRowLastColumn="0"/>
          <w:trHeight w:val="315"/>
        </w:trPr>
        <w:tc>
          <w:tcPr>
            <w:tcW w:w="1032" w:type="pct"/>
            <w:hideMark/>
          </w:tcPr>
          <w:p w14:paraId="371A850E" w14:textId="77777777" w:rsidR="00E13072" w:rsidRPr="00EB1F0A" w:rsidRDefault="00E13072" w:rsidP="00FB6E5B">
            <w:pPr>
              <w:pStyle w:val="TableHead"/>
              <w:rPr>
                <w:lang w:val="en-GB"/>
              </w:rPr>
            </w:pPr>
            <w:r w:rsidRPr="00EB1F0A">
              <w:t>Tag</w:t>
            </w:r>
          </w:p>
        </w:tc>
        <w:tc>
          <w:tcPr>
            <w:tcW w:w="2558" w:type="pct"/>
            <w:hideMark/>
          </w:tcPr>
          <w:p w14:paraId="0F6F4401" w14:textId="77777777" w:rsidR="00E13072" w:rsidRPr="00EB1F0A" w:rsidRDefault="00E13072" w:rsidP="00FB6E5B">
            <w:pPr>
              <w:pStyle w:val="TableHead"/>
            </w:pPr>
            <w:r w:rsidRPr="00EB1F0A">
              <w:t>Field name</w:t>
            </w:r>
          </w:p>
        </w:tc>
        <w:tc>
          <w:tcPr>
            <w:tcW w:w="1410" w:type="pct"/>
            <w:noWrap/>
            <w:hideMark/>
          </w:tcPr>
          <w:p w14:paraId="3A908CA4" w14:textId="77777777" w:rsidR="00E13072" w:rsidRPr="00EB1F0A" w:rsidRDefault="00E13072" w:rsidP="00FB6E5B">
            <w:pPr>
              <w:pStyle w:val="TableHead"/>
            </w:pPr>
            <w:r w:rsidRPr="00EB1F0A">
              <w:t>Mapped From</w:t>
            </w:r>
          </w:p>
        </w:tc>
      </w:tr>
      <w:tr w:rsidR="00E13072" w:rsidRPr="00E13072" w14:paraId="3616FA8C" w14:textId="77777777" w:rsidTr="00EB1F0A">
        <w:trPr>
          <w:cnfStyle w:val="000000100000" w:firstRow="0" w:lastRow="0" w:firstColumn="0" w:lastColumn="0" w:oddVBand="0" w:evenVBand="0" w:oddHBand="1" w:evenHBand="0" w:firstRowFirstColumn="0" w:firstRowLastColumn="0" w:lastRowFirstColumn="0" w:lastRowLastColumn="0"/>
          <w:trHeight w:val="300"/>
        </w:trPr>
        <w:tc>
          <w:tcPr>
            <w:tcW w:w="1032" w:type="pct"/>
            <w:hideMark/>
          </w:tcPr>
          <w:p w14:paraId="2C0E076F" w14:textId="77777777" w:rsidR="00E13072" w:rsidRPr="00E13072" w:rsidRDefault="00E13072" w:rsidP="00FB6E5B">
            <w:pPr>
              <w:pStyle w:val="TableText"/>
            </w:pPr>
            <w:r w:rsidRPr="00E13072">
              <w:t>27</w:t>
            </w:r>
          </w:p>
        </w:tc>
        <w:tc>
          <w:tcPr>
            <w:tcW w:w="2558" w:type="pct"/>
            <w:hideMark/>
          </w:tcPr>
          <w:p w14:paraId="313FF58E" w14:textId="77777777" w:rsidR="00E13072" w:rsidRPr="00E13072" w:rsidRDefault="00E13072" w:rsidP="00FB6E5B">
            <w:pPr>
              <w:pStyle w:val="TableText"/>
            </w:pPr>
            <w:r w:rsidRPr="00E13072">
              <w:t xml:space="preserve"> Sequence of Total</w:t>
            </w:r>
          </w:p>
        </w:tc>
        <w:tc>
          <w:tcPr>
            <w:tcW w:w="1410" w:type="pct"/>
            <w:noWrap/>
            <w:hideMark/>
          </w:tcPr>
          <w:p w14:paraId="7DBC2651" w14:textId="77777777" w:rsidR="00E13072" w:rsidRPr="00E13072" w:rsidRDefault="00E13072" w:rsidP="00FB6E5B">
            <w:pPr>
              <w:pStyle w:val="TableText"/>
            </w:pPr>
            <w:r w:rsidRPr="00E13072">
              <w:t>Not mapped</w:t>
            </w:r>
          </w:p>
        </w:tc>
      </w:tr>
      <w:tr w:rsidR="00E13072" w:rsidRPr="00E13072" w14:paraId="3C441788" w14:textId="77777777" w:rsidTr="00EB1F0A">
        <w:trPr>
          <w:cnfStyle w:val="000000010000" w:firstRow="0" w:lastRow="0" w:firstColumn="0" w:lastColumn="0" w:oddVBand="0" w:evenVBand="0" w:oddHBand="0" w:evenHBand="1" w:firstRowFirstColumn="0" w:firstRowLastColumn="0" w:lastRowFirstColumn="0" w:lastRowLastColumn="0"/>
          <w:trHeight w:val="300"/>
        </w:trPr>
        <w:tc>
          <w:tcPr>
            <w:tcW w:w="1032" w:type="pct"/>
            <w:hideMark/>
          </w:tcPr>
          <w:p w14:paraId="2A968FEC" w14:textId="77777777" w:rsidR="00E13072" w:rsidRPr="00E13072" w:rsidRDefault="00E13072" w:rsidP="00FB6E5B">
            <w:pPr>
              <w:pStyle w:val="TableText"/>
            </w:pPr>
            <w:r w:rsidRPr="00E13072">
              <w:t>20</w:t>
            </w:r>
          </w:p>
        </w:tc>
        <w:tc>
          <w:tcPr>
            <w:tcW w:w="2558" w:type="pct"/>
            <w:hideMark/>
          </w:tcPr>
          <w:p w14:paraId="6D1C1A03" w14:textId="77777777" w:rsidR="00E13072" w:rsidRPr="00E13072" w:rsidRDefault="00E13072" w:rsidP="00FB6E5B">
            <w:pPr>
              <w:pStyle w:val="TableText"/>
            </w:pPr>
            <w:r w:rsidRPr="00E13072">
              <w:t xml:space="preserve"> Undertaking Number</w:t>
            </w:r>
          </w:p>
        </w:tc>
        <w:tc>
          <w:tcPr>
            <w:tcW w:w="1410" w:type="pct"/>
            <w:noWrap/>
            <w:hideMark/>
          </w:tcPr>
          <w:p w14:paraId="6A1ED7A7" w14:textId="77777777" w:rsidR="00E13072" w:rsidRPr="00E13072" w:rsidRDefault="00E13072" w:rsidP="00FB6E5B">
            <w:pPr>
              <w:pStyle w:val="TableText"/>
            </w:pPr>
            <w:r w:rsidRPr="00E13072">
              <w:t xml:space="preserve">Received from party's reference </w:t>
            </w:r>
          </w:p>
        </w:tc>
      </w:tr>
      <w:tr w:rsidR="00E13072" w:rsidRPr="00E13072" w14:paraId="3E4095D6" w14:textId="77777777" w:rsidTr="00EB1F0A">
        <w:trPr>
          <w:cnfStyle w:val="000000100000" w:firstRow="0" w:lastRow="0" w:firstColumn="0" w:lastColumn="0" w:oddVBand="0" w:evenVBand="0" w:oddHBand="1" w:evenHBand="0" w:firstRowFirstColumn="0" w:firstRowLastColumn="0" w:lastRowFirstColumn="0" w:lastRowLastColumn="0"/>
          <w:trHeight w:val="300"/>
        </w:trPr>
        <w:tc>
          <w:tcPr>
            <w:tcW w:w="1032" w:type="pct"/>
            <w:hideMark/>
          </w:tcPr>
          <w:p w14:paraId="1B478B88" w14:textId="77777777" w:rsidR="00E13072" w:rsidRPr="00E13072" w:rsidRDefault="00E13072" w:rsidP="00FB6E5B">
            <w:pPr>
              <w:pStyle w:val="TableText"/>
            </w:pPr>
            <w:r w:rsidRPr="00E13072">
              <w:t>52a</w:t>
            </w:r>
          </w:p>
        </w:tc>
        <w:tc>
          <w:tcPr>
            <w:tcW w:w="2558" w:type="pct"/>
            <w:hideMark/>
          </w:tcPr>
          <w:p w14:paraId="22C0B30E" w14:textId="77777777" w:rsidR="00E13072" w:rsidRPr="00E13072" w:rsidRDefault="00E13072" w:rsidP="00FB6E5B">
            <w:pPr>
              <w:pStyle w:val="TableText"/>
            </w:pPr>
            <w:r w:rsidRPr="00E13072">
              <w:t>Issuer</w:t>
            </w:r>
          </w:p>
        </w:tc>
        <w:tc>
          <w:tcPr>
            <w:tcW w:w="1410" w:type="pct"/>
            <w:noWrap/>
            <w:hideMark/>
          </w:tcPr>
          <w:p w14:paraId="55A1E0F9" w14:textId="77777777" w:rsidR="00E13072" w:rsidRPr="00E13072" w:rsidRDefault="00E13072" w:rsidP="00FB6E5B">
            <w:pPr>
              <w:pStyle w:val="TableText"/>
            </w:pPr>
            <w:r w:rsidRPr="00E13072">
              <w:t>Map to Issuing bank if ADVI or ACNF</w:t>
            </w:r>
          </w:p>
        </w:tc>
      </w:tr>
      <w:tr w:rsidR="00E13072" w:rsidRPr="00E13072" w14:paraId="76EB5991" w14:textId="77777777" w:rsidTr="00EB1F0A">
        <w:trPr>
          <w:cnfStyle w:val="000000010000" w:firstRow="0" w:lastRow="0" w:firstColumn="0" w:lastColumn="0" w:oddVBand="0" w:evenVBand="0" w:oddHBand="0" w:evenHBand="1" w:firstRowFirstColumn="0" w:firstRowLastColumn="0" w:lastRowFirstColumn="0" w:lastRowLastColumn="0"/>
          <w:trHeight w:val="300"/>
        </w:trPr>
        <w:tc>
          <w:tcPr>
            <w:tcW w:w="1032" w:type="pct"/>
            <w:hideMark/>
          </w:tcPr>
          <w:p w14:paraId="4EC1035D" w14:textId="77777777" w:rsidR="00E13072" w:rsidRPr="00E13072" w:rsidRDefault="00E13072" w:rsidP="00FB6E5B">
            <w:pPr>
              <w:pStyle w:val="TableText"/>
            </w:pPr>
            <w:r w:rsidRPr="00E13072">
              <w:t>77U</w:t>
            </w:r>
          </w:p>
        </w:tc>
        <w:tc>
          <w:tcPr>
            <w:tcW w:w="2558" w:type="pct"/>
            <w:hideMark/>
          </w:tcPr>
          <w:p w14:paraId="5DAAF1B5" w14:textId="77777777" w:rsidR="00E13072" w:rsidRPr="00E13072" w:rsidRDefault="00E13072" w:rsidP="00FB6E5B">
            <w:pPr>
              <w:pStyle w:val="TableText"/>
            </w:pPr>
            <w:r w:rsidRPr="00E13072">
              <w:t xml:space="preserve"> Undertaking Terms and Conditions</w:t>
            </w:r>
          </w:p>
        </w:tc>
        <w:tc>
          <w:tcPr>
            <w:tcW w:w="1410" w:type="pct"/>
            <w:noWrap/>
            <w:hideMark/>
          </w:tcPr>
          <w:p w14:paraId="02078E51" w14:textId="77777777" w:rsidR="00E13072" w:rsidRPr="00E13072" w:rsidRDefault="00E13072" w:rsidP="00FB6E5B">
            <w:pPr>
              <w:pStyle w:val="TableText"/>
            </w:pPr>
            <w:r w:rsidRPr="00E13072">
              <w:t>Undertaking terms and conditions (continuation)</w:t>
            </w:r>
          </w:p>
        </w:tc>
      </w:tr>
    </w:tbl>
    <w:p w14:paraId="0E250108" w14:textId="7EE868A1" w:rsidR="000D3507" w:rsidRDefault="000D3507" w:rsidP="000D3507">
      <w:pPr>
        <w:spacing w:after="200" w:line="276" w:lineRule="auto"/>
      </w:pPr>
    </w:p>
    <w:p w14:paraId="2FF4C371" w14:textId="77777777" w:rsidR="00FB6E5B" w:rsidRDefault="00FB6E5B" w:rsidP="000D3507">
      <w:pPr>
        <w:spacing w:after="200" w:line="276" w:lineRule="auto"/>
      </w:pPr>
    </w:p>
    <w:p w14:paraId="2C056D8A" w14:textId="3502EE3C" w:rsidR="000D3507" w:rsidRDefault="000D3507" w:rsidP="000D3507">
      <w:pPr>
        <w:pStyle w:val="Heading3"/>
      </w:pPr>
      <w:bookmarkStart w:id="213" w:name="_Toc40607143"/>
      <w:bookmarkStart w:id="214" w:name="_Toc160048730"/>
      <w:r>
        <w:t>MT765 - Guarantee/Standby LC Demand</w:t>
      </w:r>
      <w:bookmarkEnd w:id="213"/>
      <w:bookmarkEnd w:id="214"/>
    </w:p>
    <w:p w14:paraId="674823BE" w14:textId="77777777" w:rsidR="000D3507" w:rsidRPr="00703312" w:rsidRDefault="000D3507" w:rsidP="00AA63D3">
      <w:pPr>
        <w:pStyle w:val="BodyText"/>
      </w:pPr>
      <w:r>
        <w:t>The MT765 – Guarantee/Standby LC Demand is sent by the Advising or Advise through bank to the Advising bank and processed by the following Received undertaking– Documents presented event.</w:t>
      </w:r>
    </w:p>
    <w:tbl>
      <w:tblPr>
        <w:tblStyle w:val="TableGridHeader116"/>
        <w:tblW w:w="0" w:type="auto"/>
        <w:tblLook w:val="04A0" w:firstRow="1" w:lastRow="0" w:firstColumn="1" w:lastColumn="0" w:noHBand="0" w:noVBand="1"/>
      </w:tblPr>
      <w:tblGrid>
        <w:gridCol w:w="1094"/>
        <w:gridCol w:w="3958"/>
        <w:gridCol w:w="3964"/>
      </w:tblGrid>
      <w:tr w:rsidR="00687B4E" w:rsidRPr="0098437E" w14:paraId="7AEB8DBD" w14:textId="77777777" w:rsidTr="00253F3B">
        <w:trPr>
          <w:cnfStyle w:val="100000000000" w:firstRow="1" w:lastRow="0" w:firstColumn="0" w:lastColumn="0" w:oddVBand="0" w:evenVBand="0" w:oddHBand="0" w:evenHBand="0" w:firstRowFirstColumn="0" w:firstRowLastColumn="0" w:lastRowFirstColumn="0" w:lastRowLastColumn="0"/>
          <w:trHeight w:val="315"/>
          <w:tblHeader/>
        </w:trPr>
        <w:tc>
          <w:tcPr>
            <w:tcW w:w="1094" w:type="dxa"/>
            <w:hideMark/>
          </w:tcPr>
          <w:p w14:paraId="2E45523F" w14:textId="77777777" w:rsidR="00687B4E" w:rsidRPr="0098437E" w:rsidRDefault="00687B4E" w:rsidP="00FB6E5B">
            <w:pPr>
              <w:pStyle w:val="TableHead"/>
              <w:rPr>
                <w:lang w:val="en-GB"/>
              </w:rPr>
            </w:pPr>
            <w:r w:rsidRPr="0098437E">
              <w:rPr>
                <w:lang w:val="en-GB"/>
              </w:rPr>
              <w:t>Tag</w:t>
            </w:r>
          </w:p>
        </w:tc>
        <w:tc>
          <w:tcPr>
            <w:tcW w:w="3958" w:type="dxa"/>
            <w:hideMark/>
          </w:tcPr>
          <w:p w14:paraId="3470F602" w14:textId="77777777" w:rsidR="00687B4E" w:rsidRPr="0098437E" w:rsidRDefault="00687B4E" w:rsidP="00FB6E5B">
            <w:pPr>
              <w:pStyle w:val="TableHead"/>
              <w:rPr>
                <w:lang w:val="en-GB"/>
              </w:rPr>
            </w:pPr>
            <w:r w:rsidRPr="0098437E">
              <w:rPr>
                <w:lang w:val="en-GB"/>
              </w:rPr>
              <w:t>Field name</w:t>
            </w:r>
          </w:p>
        </w:tc>
        <w:tc>
          <w:tcPr>
            <w:tcW w:w="3964" w:type="dxa"/>
            <w:hideMark/>
          </w:tcPr>
          <w:p w14:paraId="6C9A6A43" w14:textId="77777777" w:rsidR="00687B4E" w:rsidRPr="0098437E" w:rsidRDefault="00687B4E" w:rsidP="00FB6E5B">
            <w:pPr>
              <w:pStyle w:val="TableHead"/>
              <w:rPr>
                <w:lang w:val="en-GB"/>
              </w:rPr>
            </w:pPr>
            <w:r w:rsidRPr="0098437E">
              <w:rPr>
                <w:lang w:val="en-GB"/>
              </w:rPr>
              <w:t>Mapped From</w:t>
            </w:r>
          </w:p>
        </w:tc>
      </w:tr>
      <w:tr w:rsidR="00687B4E" w:rsidRPr="0098437E" w14:paraId="7AAE292C" w14:textId="77777777" w:rsidTr="00687B4E">
        <w:trPr>
          <w:cnfStyle w:val="000000100000" w:firstRow="0" w:lastRow="0" w:firstColumn="0" w:lastColumn="0" w:oddVBand="0" w:evenVBand="0" w:oddHBand="1" w:evenHBand="0" w:firstRowFirstColumn="0" w:firstRowLastColumn="0" w:lastRowFirstColumn="0" w:lastRowLastColumn="0"/>
          <w:trHeight w:val="1200"/>
        </w:trPr>
        <w:tc>
          <w:tcPr>
            <w:tcW w:w="1094" w:type="dxa"/>
            <w:hideMark/>
          </w:tcPr>
          <w:p w14:paraId="39A9802D" w14:textId="77777777" w:rsidR="00687B4E" w:rsidRPr="0098437E" w:rsidRDefault="00687B4E" w:rsidP="00FB6E5B">
            <w:pPr>
              <w:pStyle w:val="TableText"/>
              <w:rPr>
                <w:lang w:val="en-GB"/>
              </w:rPr>
            </w:pPr>
            <w:r w:rsidRPr="0098437E">
              <w:rPr>
                <w:lang w:val="en-GB"/>
              </w:rPr>
              <w:t> </w:t>
            </w:r>
          </w:p>
        </w:tc>
        <w:tc>
          <w:tcPr>
            <w:tcW w:w="3958" w:type="dxa"/>
            <w:hideMark/>
          </w:tcPr>
          <w:p w14:paraId="36A70335" w14:textId="77777777" w:rsidR="00687B4E" w:rsidRPr="0098437E" w:rsidRDefault="00687B4E" w:rsidP="00FB6E5B">
            <w:pPr>
              <w:pStyle w:val="TableText"/>
              <w:rPr>
                <w:lang w:val="en-GB"/>
              </w:rPr>
            </w:pPr>
            <w:r w:rsidRPr="0098437E">
              <w:t>Sender</w:t>
            </w:r>
          </w:p>
        </w:tc>
        <w:tc>
          <w:tcPr>
            <w:tcW w:w="3964" w:type="dxa"/>
            <w:hideMark/>
          </w:tcPr>
          <w:p w14:paraId="4032DF52" w14:textId="77777777" w:rsidR="00687B4E" w:rsidRPr="0098437E" w:rsidRDefault="00687B4E" w:rsidP="00FB6E5B">
            <w:pPr>
              <w:pStyle w:val="TableText"/>
              <w:rPr>
                <w:lang w:val="en-GB"/>
              </w:rPr>
            </w:pPr>
            <w:r w:rsidRPr="0098437E">
              <w:rPr>
                <w:lang w:val="en-GB"/>
              </w:rPr>
              <w:t xml:space="preserve">Sender BIC used to set the presenting party in the event as either the </w:t>
            </w:r>
            <w:r w:rsidRPr="0098437E">
              <w:rPr>
                <w:lang w:val="en-GB"/>
              </w:rPr>
              <w:br/>
              <w:t xml:space="preserve">• Advise through bank </w:t>
            </w:r>
            <w:r w:rsidRPr="0098437E">
              <w:rPr>
                <w:lang w:val="en-GB"/>
              </w:rPr>
              <w:br/>
              <w:t>• Otherwise set to Other presenting party</w:t>
            </w:r>
          </w:p>
        </w:tc>
      </w:tr>
      <w:tr w:rsidR="00687B4E" w:rsidRPr="0098437E" w14:paraId="780939AF" w14:textId="77777777" w:rsidTr="00687B4E">
        <w:trPr>
          <w:cnfStyle w:val="000000010000" w:firstRow="0" w:lastRow="0" w:firstColumn="0" w:lastColumn="0" w:oddVBand="0" w:evenVBand="0" w:oddHBand="0" w:evenHBand="1" w:firstRowFirstColumn="0" w:firstRowLastColumn="0" w:lastRowFirstColumn="0" w:lastRowLastColumn="0"/>
          <w:trHeight w:val="300"/>
        </w:trPr>
        <w:tc>
          <w:tcPr>
            <w:tcW w:w="1094" w:type="dxa"/>
            <w:hideMark/>
          </w:tcPr>
          <w:p w14:paraId="066E7BC4" w14:textId="77777777" w:rsidR="00687B4E" w:rsidRPr="0098437E" w:rsidRDefault="00687B4E" w:rsidP="00FB6E5B">
            <w:pPr>
              <w:pStyle w:val="TableText"/>
              <w:rPr>
                <w:lang w:val="en-GB"/>
              </w:rPr>
            </w:pPr>
            <w:r w:rsidRPr="0098437E">
              <w:rPr>
                <w:lang w:val="en-GB"/>
              </w:rPr>
              <w:t> </w:t>
            </w:r>
          </w:p>
        </w:tc>
        <w:tc>
          <w:tcPr>
            <w:tcW w:w="3958" w:type="dxa"/>
            <w:hideMark/>
          </w:tcPr>
          <w:p w14:paraId="578ECE91" w14:textId="77777777" w:rsidR="00687B4E" w:rsidRPr="0098437E" w:rsidRDefault="00687B4E" w:rsidP="00FB6E5B">
            <w:pPr>
              <w:pStyle w:val="TableText"/>
              <w:rPr>
                <w:lang w:val="en-GB"/>
              </w:rPr>
            </w:pPr>
            <w:r w:rsidRPr="0098437E">
              <w:rPr>
                <w:lang w:val="en-GB"/>
              </w:rPr>
              <w:t>Receiver</w:t>
            </w:r>
          </w:p>
        </w:tc>
        <w:tc>
          <w:tcPr>
            <w:tcW w:w="3964" w:type="dxa"/>
            <w:hideMark/>
          </w:tcPr>
          <w:p w14:paraId="1C976BA4" w14:textId="77777777" w:rsidR="00687B4E" w:rsidRPr="0098437E" w:rsidRDefault="00687B4E" w:rsidP="00FB6E5B">
            <w:pPr>
              <w:pStyle w:val="TableText"/>
              <w:rPr>
                <w:lang w:val="en-GB"/>
              </w:rPr>
            </w:pPr>
            <w:r w:rsidRPr="0098437E">
              <w:rPr>
                <w:lang w:val="en-GB"/>
              </w:rPr>
              <w:t> </w:t>
            </w:r>
          </w:p>
        </w:tc>
      </w:tr>
      <w:tr w:rsidR="00687B4E" w:rsidRPr="0098437E" w14:paraId="2F786CCE" w14:textId="77777777" w:rsidTr="00687B4E">
        <w:trPr>
          <w:cnfStyle w:val="000000100000" w:firstRow="0" w:lastRow="0" w:firstColumn="0" w:lastColumn="0" w:oddVBand="0" w:evenVBand="0" w:oddHBand="1" w:evenHBand="0" w:firstRowFirstColumn="0" w:firstRowLastColumn="0" w:lastRowFirstColumn="0" w:lastRowLastColumn="0"/>
          <w:trHeight w:val="300"/>
        </w:trPr>
        <w:tc>
          <w:tcPr>
            <w:tcW w:w="1094" w:type="dxa"/>
            <w:hideMark/>
          </w:tcPr>
          <w:p w14:paraId="14F6D6E1" w14:textId="77777777" w:rsidR="00687B4E" w:rsidRPr="0098437E" w:rsidRDefault="00687B4E" w:rsidP="00FB6E5B">
            <w:pPr>
              <w:pStyle w:val="TableText"/>
              <w:rPr>
                <w:lang w:val="en-GB"/>
              </w:rPr>
            </w:pPr>
            <w:r w:rsidRPr="0098437E">
              <w:t>20</w:t>
            </w:r>
          </w:p>
        </w:tc>
        <w:tc>
          <w:tcPr>
            <w:tcW w:w="3958" w:type="dxa"/>
            <w:hideMark/>
          </w:tcPr>
          <w:p w14:paraId="5C9E2338" w14:textId="77777777" w:rsidR="00687B4E" w:rsidRPr="0098437E" w:rsidRDefault="00687B4E" w:rsidP="00FB6E5B">
            <w:pPr>
              <w:pStyle w:val="TableText"/>
              <w:rPr>
                <w:lang w:val="en-GB"/>
              </w:rPr>
            </w:pPr>
            <w:r w:rsidRPr="0098437E">
              <w:t>Transaction reference number</w:t>
            </w:r>
          </w:p>
        </w:tc>
        <w:tc>
          <w:tcPr>
            <w:tcW w:w="3964" w:type="dxa"/>
            <w:hideMark/>
          </w:tcPr>
          <w:p w14:paraId="39B9FF00" w14:textId="77777777" w:rsidR="00687B4E" w:rsidRPr="0098437E" w:rsidRDefault="00687B4E" w:rsidP="00FB6E5B">
            <w:pPr>
              <w:pStyle w:val="TableText"/>
              <w:rPr>
                <w:lang w:val="en-GB"/>
              </w:rPr>
            </w:pPr>
            <w:r w:rsidRPr="0098437E">
              <w:rPr>
                <w:lang w:val="en-GB"/>
              </w:rPr>
              <w:t>Presenter's reference</w:t>
            </w:r>
          </w:p>
        </w:tc>
      </w:tr>
      <w:tr w:rsidR="00687B4E" w:rsidRPr="0098437E" w14:paraId="7FD8B242" w14:textId="77777777" w:rsidTr="00687B4E">
        <w:trPr>
          <w:cnfStyle w:val="000000010000" w:firstRow="0" w:lastRow="0" w:firstColumn="0" w:lastColumn="0" w:oddVBand="0" w:evenVBand="0" w:oddHBand="0" w:evenHBand="1" w:firstRowFirstColumn="0" w:firstRowLastColumn="0" w:lastRowFirstColumn="0" w:lastRowLastColumn="0"/>
          <w:trHeight w:val="300"/>
        </w:trPr>
        <w:tc>
          <w:tcPr>
            <w:tcW w:w="1094" w:type="dxa"/>
            <w:hideMark/>
          </w:tcPr>
          <w:p w14:paraId="39F2F174" w14:textId="77777777" w:rsidR="00687B4E" w:rsidRPr="0098437E" w:rsidRDefault="00687B4E" w:rsidP="00FB6E5B">
            <w:pPr>
              <w:pStyle w:val="TableText"/>
              <w:rPr>
                <w:lang w:val="en-GB"/>
              </w:rPr>
            </w:pPr>
            <w:r w:rsidRPr="0098437E">
              <w:t>21</w:t>
            </w:r>
          </w:p>
        </w:tc>
        <w:tc>
          <w:tcPr>
            <w:tcW w:w="3958" w:type="dxa"/>
            <w:hideMark/>
          </w:tcPr>
          <w:p w14:paraId="3825C815" w14:textId="77777777" w:rsidR="00687B4E" w:rsidRPr="0098437E" w:rsidRDefault="00687B4E" w:rsidP="00FB6E5B">
            <w:pPr>
              <w:pStyle w:val="TableText"/>
              <w:rPr>
                <w:lang w:val="en-GB"/>
              </w:rPr>
            </w:pPr>
            <w:r w:rsidRPr="0098437E">
              <w:t>Related reference</w:t>
            </w:r>
          </w:p>
        </w:tc>
        <w:tc>
          <w:tcPr>
            <w:tcW w:w="3964" w:type="dxa"/>
            <w:hideMark/>
          </w:tcPr>
          <w:p w14:paraId="1C799869" w14:textId="77777777" w:rsidR="00687B4E" w:rsidRPr="0098437E" w:rsidRDefault="00687B4E" w:rsidP="00FB6E5B">
            <w:pPr>
              <w:pStyle w:val="TableText"/>
              <w:rPr>
                <w:lang w:val="en-GB"/>
              </w:rPr>
            </w:pPr>
            <w:r w:rsidRPr="0098437E">
              <w:t>Used to match existing Master transaction</w:t>
            </w:r>
          </w:p>
        </w:tc>
      </w:tr>
      <w:tr w:rsidR="00687B4E" w:rsidRPr="0098437E" w14:paraId="043D96E9" w14:textId="77777777" w:rsidTr="00687B4E">
        <w:trPr>
          <w:cnfStyle w:val="000000100000" w:firstRow="0" w:lastRow="0" w:firstColumn="0" w:lastColumn="0" w:oddVBand="0" w:evenVBand="0" w:oddHBand="1" w:evenHBand="0" w:firstRowFirstColumn="0" w:firstRowLastColumn="0" w:lastRowFirstColumn="0" w:lastRowLastColumn="0"/>
          <w:trHeight w:val="300"/>
        </w:trPr>
        <w:tc>
          <w:tcPr>
            <w:tcW w:w="1094" w:type="dxa"/>
            <w:hideMark/>
          </w:tcPr>
          <w:p w14:paraId="373B7E12" w14:textId="77777777" w:rsidR="00687B4E" w:rsidRPr="0098437E" w:rsidRDefault="00687B4E" w:rsidP="00FB6E5B">
            <w:pPr>
              <w:pStyle w:val="TableText"/>
              <w:rPr>
                <w:lang w:val="en-GB"/>
              </w:rPr>
            </w:pPr>
            <w:r w:rsidRPr="0098437E">
              <w:t>23</w:t>
            </w:r>
          </w:p>
        </w:tc>
        <w:tc>
          <w:tcPr>
            <w:tcW w:w="3958" w:type="dxa"/>
            <w:hideMark/>
          </w:tcPr>
          <w:p w14:paraId="00604831" w14:textId="77777777" w:rsidR="00687B4E" w:rsidRPr="0098437E" w:rsidRDefault="00687B4E" w:rsidP="00FB6E5B">
            <w:pPr>
              <w:pStyle w:val="TableText"/>
              <w:rPr>
                <w:lang w:val="en-GB"/>
              </w:rPr>
            </w:pPr>
            <w:r w:rsidRPr="0098437E">
              <w:t>Beneficiary reference number</w:t>
            </w:r>
          </w:p>
        </w:tc>
        <w:tc>
          <w:tcPr>
            <w:tcW w:w="3964" w:type="dxa"/>
            <w:hideMark/>
          </w:tcPr>
          <w:p w14:paraId="08BE3681" w14:textId="77777777" w:rsidR="00687B4E" w:rsidRPr="0098437E" w:rsidRDefault="00687B4E" w:rsidP="00FB6E5B">
            <w:pPr>
              <w:pStyle w:val="TableText"/>
              <w:rPr>
                <w:lang w:val="en-GB"/>
              </w:rPr>
            </w:pPr>
            <w:r w:rsidRPr="0098437E">
              <w:t>Mapped to Beneficiary's demand reference</w:t>
            </w:r>
          </w:p>
        </w:tc>
      </w:tr>
      <w:tr w:rsidR="00687B4E" w:rsidRPr="0098437E" w14:paraId="565BC79A" w14:textId="77777777" w:rsidTr="00687B4E">
        <w:trPr>
          <w:cnfStyle w:val="000000010000" w:firstRow="0" w:lastRow="0" w:firstColumn="0" w:lastColumn="0" w:oddVBand="0" w:evenVBand="0" w:oddHBand="0" w:evenHBand="1" w:firstRowFirstColumn="0" w:firstRowLastColumn="0" w:lastRowFirstColumn="0" w:lastRowLastColumn="0"/>
          <w:trHeight w:val="300"/>
        </w:trPr>
        <w:tc>
          <w:tcPr>
            <w:tcW w:w="1094" w:type="dxa"/>
            <w:hideMark/>
          </w:tcPr>
          <w:p w14:paraId="49D3124C" w14:textId="77777777" w:rsidR="00687B4E" w:rsidRPr="0098437E" w:rsidRDefault="00687B4E" w:rsidP="00FB6E5B">
            <w:pPr>
              <w:pStyle w:val="TableText"/>
              <w:rPr>
                <w:lang w:val="en-GB"/>
              </w:rPr>
            </w:pPr>
            <w:r w:rsidRPr="0098437E">
              <w:t>52a (A or D)</w:t>
            </w:r>
          </w:p>
        </w:tc>
        <w:tc>
          <w:tcPr>
            <w:tcW w:w="3958" w:type="dxa"/>
            <w:hideMark/>
          </w:tcPr>
          <w:p w14:paraId="4171B7E4" w14:textId="77777777" w:rsidR="00687B4E" w:rsidRPr="0098437E" w:rsidRDefault="00687B4E" w:rsidP="00FB6E5B">
            <w:pPr>
              <w:pStyle w:val="TableText"/>
              <w:rPr>
                <w:lang w:val="en-GB"/>
              </w:rPr>
            </w:pPr>
            <w:r w:rsidRPr="0098437E">
              <w:t>Issuer</w:t>
            </w:r>
          </w:p>
        </w:tc>
        <w:tc>
          <w:tcPr>
            <w:tcW w:w="3964" w:type="dxa"/>
            <w:hideMark/>
          </w:tcPr>
          <w:p w14:paraId="42A8874F" w14:textId="77777777" w:rsidR="00687B4E" w:rsidRPr="0098437E" w:rsidRDefault="00687B4E" w:rsidP="00FB6E5B">
            <w:pPr>
              <w:pStyle w:val="TableText"/>
              <w:rPr>
                <w:lang w:val="en-GB"/>
              </w:rPr>
            </w:pPr>
            <w:r w:rsidRPr="0098437E">
              <w:t>Not mapped</w:t>
            </w:r>
          </w:p>
        </w:tc>
      </w:tr>
      <w:tr w:rsidR="00687B4E" w:rsidRPr="0098437E" w14:paraId="5B1462C5" w14:textId="77777777" w:rsidTr="00687B4E">
        <w:trPr>
          <w:cnfStyle w:val="000000100000" w:firstRow="0" w:lastRow="0" w:firstColumn="0" w:lastColumn="0" w:oddVBand="0" w:evenVBand="0" w:oddHBand="1" w:evenHBand="0" w:firstRowFirstColumn="0" w:firstRowLastColumn="0" w:lastRowFirstColumn="0" w:lastRowLastColumn="0"/>
          <w:trHeight w:val="300"/>
        </w:trPr>
        <w:tc>
          <w:tcPr>
            <w:tcW w:w="1094" w:type="dxa"/>
            <w:hideMark/>
          </w:tcPr>
          <w:p w14:paraId="1A0539FC" w14:textId="77777777" w:rsidR="00687B4E" w:rsidRPr="0098437E" w:rsidRDefault="00687B4E" w:rsidP="00FB6E5B">
            <w:pPr>
              <w:pStyle w:val="TableText"/>
              <w:rPr>
                <w:lang w:val="en-GB"/>
              </w:rPr>
            </w:pPr>
            <w:r w:rsidRPr="0098437E">
              <w:t>59</w:t>
            </w:r>
          </w:p>
        </w:tc>
        <w:tc>
          <w:tcPr>
            <w:tcW w:w="3958" w:type="dxa"/>
            <w:hideMark/>
          </w:tcPr>
          <w:p w14:paraId="558E469F" w14:textId="77777777" w:rsidR="00687B4E" w:rsidRPr="0098437E" w:rsidRDefault="00687B4E" w:rsidP="00FB6E5B">
            <w:pPr>
              <w:pStyle w:val="TableText"/>
              <w:rPr>
                <w:lang w:val="en-GB"/>
              </w:rPr>
            </w:pPr>
            <w:r w:rsidRPr="0098437E">
              <w:t>Beneficiary</w:t>
            </w:r>
          </w:p>
        </w:tc>
        <w:tc>
          <w:tcPr>
            <w:tcW w:w="3964" w:type="dxa"/>
            <w:hideMark/>
          </w:tcPr>
          <w:p w14:paraId="4E3825F1" w14:textId="77777777" w:rsidR="00687B4E" w:rsidRPr="0098437E" w:rsidRDefault="00687B4E" w:rsidP="00FB6E5B">
            <w:pPr>
              <w:pStyle w:val="TableText"/>
              <w:rPr>
                <w:lang w:val="en-GB"/>
              </w:rPr>
            </w:pPr>
            <w:r w:rsidRPr="0098437E">
              <w:t>Not mapped</w:t>
            </w:r>
          </w:p>
        </w:tc>
      </w:tr>
      <w:tr w:rsidR="00687B4E" w:rsidRPr="0098437E" w14:paraId="5F5EABBD" w14:textId="77777777" w:rsidTr="00687B4E">
        <w:trPr>
          <w:cnfStyle w:val="000000010000" w:firstRow="0" w:lastRow="0" w:firstColumn="0" w:lastColumn="0" w:oddVBand="0" w:evenVBand="0" w:oddHBand="0" w:evenHBand="1" w:firstRowFirstColumn="0" w:firstRowLastColumn="0" w:lastRowFirstColumn="0" w:lastRowLastColumn="0"/>
          <w:trHeight w:val="300"/>
        </w:trPr>
        <w:tc>
          <w:tcPr>
            <w:tcW w:w="1094" w:type="dxa"/>
            <w:hideMark/>
          </w:tcPr>
          <w:p w14:paraId="381DFFB3" w14:textId="77777777" w:rsidR="00687B4E" w:rsidRPr="0098437E" w:rsidRDefault="00687B4E" w:rsidP="00FB6E5B">
            <w:pPr>
              <w:pStyle w:val="TableText"/>
              <w:rPr>
                <w:lang w:val="en-GB"/>
              </w:rPr>
            </w:pPr>
            <w:r w:rsidRPr="0098437E">
              <w:t>31L</w:t>
            </w:r>
          </w:p>
        </w:tc>
        <w:tc>
          <w:tcPr>
            <w:tcW w:w="3958" w:type="dxa"/>
            <w:hideMark/>
          </w:tcPr>
          <w:p w14:paraId="71E75196" w14:textId="77777777" w:rsidR="00687B4E" w:rsidRPr="0098437E" w:rsidRDefault="00687B4E" w:rsidP="00FB6E5B">
            <w:pPr>
              <w:pStyle w:val="TableText"/>
              <w:rPr>
                <w:lang w:val="en-GB"/>
              </w:rPr>
            </w:pPr>
            <w:r w:rsidRPr="0098437E">
              <w:t>Date of demand</w:t>
            </w:r>
          </w:p>
        </w:tc>
        <w:tc>
          <w:tcPr>
            <w:tcW w:w="3964" w:type="dxa"/>
            <w:hideMark/>
          </w:tcPr>
          <w:p w14:paraId="5231E658" w14:textId="77777777" w:rsidR="00687B4E" w:rsidRPr="0098437E" w:rsidRDefault="00687B4E" w:rsidP="00FB6E5B">
            <w:pPr>
              <w:pStyle w:val="TableText"/>
              <w:rPr>
                <w:lang w:val="en-GB"/>
              </w:rPr>
            </w:pPr>
            <w:r w:rsidRPr="0098437E">
              <w:t>Mapped to Date of demand</w:t>
            </w:r>
          </w:p>
        </w:tc>
      </w:tr>
      <w:tr w:rsidR="00687B4E" w:rsidRPr="0098437E" w14:paraId="38224FFF" w14:textId="77777777" w:rsidTr="00A25D96">
        <w:trPr>
          <w:cnfStyle w:val="000000100000" w:firstRow="0" w:lastRow="0" w:firstColumn="0" w:lastColumn="0" w:oddVBand="0" w:evenVBand="0" w:oddHBand="1" w:evenHBand="0" w:firstRowFirstColumn="0" w:firstRowLastColumn="0" w:lastRowFirstColumn="0" w:lastRowLastColumn="0"/>
          <w:trHeight w:val="2826"/>
        </w:trPr>
        <w:tc>
          <w:tcPr>
            <w:tcW w:w="1094" w:type="dxa"/>
            <w:hideMark/>
          </w:tcPr>
          <w:p w14:paraId="4DEF4F78" w14:textId="77777777" w:rsidR="00687B4E" w:rsidRPr="0098437E" w:rsidRDefault="00687B4E" w:rsidP="00FB6E5B">
            <w:pPr>
              <w:pStyle w:val="TableText"/>
              <w:rPr>
                <w:lang w:val="en-GB"/>
              </w:rPr>
            </w:pPr>
            <w:r w:rsidRPr="0098437E">
              <w:t>22G</w:t>
            </w:r>
          </w:p>
        </w:tc>
        <w:tc>
          <w:tcPr>
            <w:tcW w:w="3958" w:type="dxa"/>
            <w:hideMark/>
          </w:tcPr>
          <w:p w14:paraId="70C89851" w14:textId="77777777" w:rsidR="00687B4E" w:rsidRPr="0098437E" w:rsidRDefault="00687B4E" w:rsidP="00FB6E5B">
            <w:pPr>
              <w:pStyle w:val="TableText"/>
              <w:rPr>
                <w:lang w:val="en-GB"/>
              </w:rPr>
            </w:pPr>
            <w:r w:rsidRPr="0098437E">
              <w:t>Demand type</w:t>
            </w:r>
          </w:p>
        </w:tc>
        <w:tc>
          <w:tcPr>
            <w:tcW w:w="3964" w:type="dxa"/>
            <w:hideMark/>
          </w:tcPr>
          <w:p w14:paraId="5A884094" w14:textId="77777777" w:rsidR="00687B4E" w:rsidRPr="0098437E" w:rsidRDefault="00687B4E" w:rsidP="00FB6E5B">
            <w:pPr>
              <w:pStyle w:val="TableText"/>
              <w:rPr>
                <w:lang w:val="en-GB"/>
              </w:rPr>
            </w:pPr>
            <w:r w:rsidRPr="0098437E">
              <w:rPr>
                <w:lang w:val="en-GB"/>
              </w:rPr>
              <w:t>Mapped to Presenter's action</w:t>
            </w:r>
            <w:r w:rsidRPr="0098437E">
              <w:rPr>
                <w:lang w:val="en-GB"/>
              </w:rPr>
              <w:br/>
            </w:r>
            <w:r w:rsidRPr="0098437E">
              <w:rPr>
                <w:lang w:val="en-GB"/>
              </w:rPr>
              <w:br/>
              <w:t>If PAEX - Set presenter's action to 'Request pay or extend' i.e.</w:t>
            </w:r>
            <w:r>
              <w:rPr>
                <w:lang w:val="en-GB"/>
              </w:rPr>
              <w:t>,</w:t>
            </w:r>
            <w:r w:rsidRPr="0098437E">
              <w:rPr>
                <w:lang w:val="en-GB"/>
              </w:rPr>
              <w:t xml:space="preserve"> the system retrieves the presenter's action associated with the default underlying behaviour of 'Request pay or extend'</w:t>
            </w:r>
            <w:r w:rsidRPr="0098437E">
              <w:rPr>
                <w:lang w:val="en-GB"/>
              </w:rPr>
              <w:br/>
            </w:r>
            <w:r w:rsidRPr="0098437E">
              <w:rPr>
                <w:lang w:val="en-GB"/>
              </w:rPr>
              <w:br/>
              <w:t>If PAYM - Set presenter's action to 'Request pay only' i.e.</w:t>
            </w:r>
            <w:r>
              <w:rPr>
                <w:lang w:val="en-GB"/>
              </w:rPr>
              <w:t>,</w:t>
            </w:r>
            <w:r w:rsidRPr="0098437E">
              <w:rPr>
                <w:lang w:val="en-GB"/>
              </w:rPr>
              <w:t xml:space="preserve"> the system retrieves the presenter's action associated with the default underlying behaviour of 'Request pay'</w:t>
            </w:r>
          </w:p>
        </w:tc>
      </w:tr>
      <w:tr w:rsidR="00687B4E" w:rsidRPr="0098437E" w14:paraId="6E5E5A91" w14:textId="77777777" w:rsidTr="00687B4E">
        <w:trPr>
          <w:cnfStyle w:val="000000010000" w:firstRow="0" w:lastRow="0" w:firstColumn="0" w:lastColumn="0" w:oddVBand="0" w:evenVBand="0" w:oddHBand="0" w:evenHBand="1" w:firstRowFirstColumn="0" w:firstRowLastColumn="0" w:lastRowFirstColumn="0" w:lastRowLastColumn="0"/>
          <w:trHeight w:val="300"/>
        </w:trPr>
        <w:tc>
          <w:tcPr>
            <w:tcW w:w="1094" w:type="dxa"/>
            <w:hideMark/>
          </w:tcPr>
          <w:p w14:paraId="1763C880" w14:textId="77777777" w:rsidR="00687B4E" w:rsidRPr="0098437E" w:rsidRDefault="00687B4E" w:rsidP="00FB6E5B">
            <w:pPr>
              <w:pStyle w:val="TableText"/>
              <w:rPr>
                <w:lang w:val="en-GB"/>
              </w:rPr>
            </w:pPr>
            <w:r w:rsidRPr="0098437E">
              <w:t>32B</w:t>
            </w:r>
          </w:p>
        </w:tc>
        <w:tc>
          <w:tcPr>
            <w:tcW w:w="3958" w:type="dxa"/>
            <w:hideMark/>
          </w:tcPr>
          <w:p w14:paraId="6A0F8853" w14:textId="77777777" w:rsidR="00687B4E" w:rsidRPr="0098437E" w:rsidRDefault="00687B4E" w:rsidP="00FB6E5B">
            <w:pPr>
              <w:pStyle w:val="TableText"/>
              <w:rPr>
                <w:lang w:val="en-GB"/>
              </w:rPr>
            </w:pPr>
            <w:r w:rsidRPr="0098437E">
              <w:t>Demand amount</w:t>
            </w:r>
          </w:p>
        </w:tc>
        <w:tc>
          <w:tcPr>
            <w:tcW w:w="3964" w:type="dxa"/>
            <w:hideMark/>
          </w:tcPr>
          <w:p w14:paraId="70EDD056" w14:textId="77777777" w:rsidR="00687B4E" w:rsidRPr="0098437E" w:rsidRDefault="00687B4E" w:rsidP="00FB6E5B">
            <w:pPr>
              <w:pStyle w:val="TableText"/>
              <w:rPr>
                <w:lang w:val="en-GB"/>
              </w:rPr>
            </w:pPr>
            <w:r w:rsidRPr="0098437E">
              <w:t>Mapped to Demand amount </w:t>
            </w:r>
          </w:p>
        </w:tc>
      </w:tr>
      <w:tr w:rsidR="00687B4E" w:rsidRPr="0098437E" w14:paraId="6C1ED85A" w14:textId="77777777" w:rsidTr="00687B4E">
        <w:trPr>
          <w:cnfStyle w:val="000000100000" w:firstRow="0" w:lastRow="0" w:firstColumn="0" w:lastColumn="0" w:oddVBand="0" w:evenVBand="0" w:oddHBand="1" w:evenHBand="0" w:firstRowFirstColumn="0" w:firstRowLastColumn="0" w:lastRowFirstColumn="0" w:lastRowLastColumn="0"/>
          <w:trHeight w:val="300"/>
        </w:trPr>
        <w:tc>
          <w:tcPr>
            <w:tcW w:w="1094" w:type="dxa"/>
            <w:hideMark/>
          </w:tcPr>
          <w:p w14:paraId="34C55919" w14:textId="77777777" w:rsidR="00687B4E" w:rsidRPr="0098437E" w:rsidRDefault="00687B4E" w:rsidP="00FB6E5B">
            <w:pPr>
              <w:pStyle w:val="TableText"/>
              <w:rPr>
                <w:lang w:val="en-GB"/>
              </w:rPr>
            </w:pPr>
            <w:r w:rsidRPr="0098437E">
              <w:t>78</w:t>
            </w:r>
          </w:p>
        </w:tc>
        <w:tc>
          <w:tcPr>
            <w:tcW w:w="3958" w:type="dxa"/>
            <w:hideMark/>
          </w:tcPr>
          <w:p w14:paraId="11F7E7A1" w14:textId="77777777" w:rsidR="00687B4E" w:rsidRPr="0098437E" w:rsidRDefault="00687B4E" w:rsidP="00FB6E5B">
            <w:pPr>
              <w:pStyle w:val="TableText"/>
              <w:rPr>
                <w:lang w:val="en-GB"/>
              </w:rPr>
            </w:pPr>
            <w:r w:rsidRPr="0098437E">
              <w:t>Additional amount information</w:t>
            </w:r>
          </w:p>
        </w:tc>
        <w:tc>
          <w:tcPr>
            <w:tcW w:w="3964" w:type="dxa"/>
            <w:hideMark/>
          </w:tcPr>
          <w:p w14:paraId="6E7DD344" w14:textId="77777777" w:rsidR="00687B4E" w:rsidRPr="0098437E" w:rsidRDefault="00687B4E" w:rsidP="00FB6E5B">
            <w:pPr>
              <w:pStyle w:val="TableText"/>
              <w:rPr>
                <w:lang w:val="en-GB"/>
              </w:rPr>
            </w:pPr>
            <w:r w:rsidRPr="0098437E">
              <w:t>Mapped to Additional amount information</w:t>
            </w:r>
          </w:p>
        </w:tc>
      </w:tr>
      <w:tr w:rsidR="00687B4E" w:rsidRPr="0098437E" w14:paraId="18BB9149" w14:textId="77777777" w:rsidTr="00687B4E">
        <w:trPr>
          <w:cnfStyle w:val="000000010000" w:firstRow="0" w:lastRow="0" w:firstColumn="0" w:lastColumn="0" w:oddVBand="0" w:evenVBand="0" w:oddHBand="0" w:evenHBand="1" w:firstRowFirstColumn="0" w:firstRowLastColumn="0" w:lastRowFirstColumn="0" w:lastRowLastColumn="0"/>
          <w:trHeight w:val="900"/>
        </w:trPr>
        <w:tc>
          <w:tcPr>
            <w:tcW w:w="1094" w:type="dxa"/>
            <w:hideMark/>
          </w:tcPr>
          <w:p w14:paraId="765EF040" w14:textId="77777777" w:rsidR="00687B4E" w:rsidRPr="0098437E" w:rsidRDefault="00687B4E" w:rsidP="00FB6E5B">
            <w:pPr>
              <w:pStyle w:val="TableText"/>
              <w:rPr>
                <w:lang w:val="en-GB"/>
              </w:rPr>
            </w:pPr>
            <w:r w:rsidRPr="0098437E">
              <w:t>49A</w:t>
            </w:r>
          </w:p>
        </w:tc>
        <w:tc>
          <w:tcPr>
            <w:tcW w:w="3958" w:type="dxa"/>
            <w:hideMark/>
          </w:tcPr>
          <w:p w14:paraId="3333B552" w14:textId="77777777" w:rsidR="00687B4E" w:rsidRPr="0098437E" w:rsidRDefault="00687B4E" w:rsidP="00FB6E5B">
            <w:pPr>
              <w:pStyle w:val="TableText"/>
              <w:rPr>
                <w:lang w:val="en-GB"/>
              </w:rPr>
            </w:pPr>
            <w:r w:rsidRPr="0098437E">
              <w:t>Demand statement</w:t>
            </w:r>
          </w:p>
        </w:tc>
        <w:tc>
          <w:tcPr>
            <w:tcW w:w="3964" w:type="dxa"/>
            <w:hideMark/>
          </w:tcPr>
          <w:p w14:paraId="61BFDE2F" w14:textId="77777777" w:rsidR="00687B4E" w:rsidRPr="0098437E" w:rsidRDefault="00687B4E" w:rsidP="00FB6E5B">
            <w:pPr>
              <w:pStyle w:val="TableText"/>
              <w:rPr>
                <w:lang w:val="en-GB"/>
              </w:rPr>
            </w:pPr>
            <w:r w:rsidRPr="0098437E">
              <w:t>Map to Demand statement code</w:t>
            </w:r>
            <w:r w:rsidRPr="0098437E">
              <w:br/>
              <w:t>·         If COMP - set to 'Complete presentation'</w:t>
            </w:r>
            <w:r w:rsidRPr="0098437E">
              <w:br/>
              <w:t>·         If INCP - set to 'Incomplete presentation'</w:t>
            </w:r>
          </w:p>
        </w:tc>
      </w:tr>
      <w:tr w:rsidR="00687B4E" w:rsidRPr="0098437E" w14:paraId="3C021FD8" w14:textId="77777777" w:rsidTr="00687B4E">
        <w:trPr>
          <w:cnfStyle w:val="000000100000" w:firstRow="0" w:lastRow="0" w:firstColumn="0" w:lastColumn="0" w:oddVBand="0" w:evenVBand="0" w:oddHBand="1" w:evenHBand="0" w:firstRowFirstColumn="0" w:firstRowLastColumn="0" w:lastRowFirstColumn="0" w:lastRowLastColumn="0"/>
          <w:trHeight w:val="300"/>
        </w:trPr>
        <w:tc>
          <w:tcPr>
            <w:tcW w:w="1094" w:type="dxa"/>
            <w:hideMark/>
          </w:tcPr>
          <w:p w14:paraId="6EC159AF" w14:textId="77777777" w:rsidR="00687B4E" w:rsidRPr="0098437E" w:rsidRDefault="00687B4E" w:rsidP="00FB6E5B">
            <w:pPr>
              <w:pStyle w:val="TableText"/>
              <w:rPr>
                <w:lang w:val="en-GB"/>
              </w:rPr>
            </w:pPr>
            <w:r w:rsidRPr="0098437E">
              <w:t>77</w:t>
            </w:r>
          </w:p>
        </w:tc>
        <w:tc>
          <w:tcPr>
            <w:tcW w:w="3958" w:type="dxa"/>
            <w:hideMark/>
          </w:tcPr>
          <w:p w14:paraId="0A9A894F" w14:textId="77777777" w:rsidR="00687B4E" w:rsidRPr="0098437E" w:rsidRDefault="00687B4E" w:rsidP="00FB6E5B">
            <w:pPr>
              <w:pStyle w:val="TableText"/>
              <w:rPr>
                <w:lang w:val="en-GB"/>
              </w:rPr>
            </w:pPr>
            <w:r w:rsidRPr="0098437E">
              <w:t>Presentation completion details</w:t>
            </w:r>
          </w:p>
        </w:tc>
        <w:tc>
          <w:tcPr>
            <w:tcW w:w="3964" w:type="dxa"/>
            <w:hideMark/>
          </w:tcPr>
          <w:p w14:paraId="6592638E" w14:textId="77777777" w:rsidR="00687B4E" w:rsidRPr="0098437E" w:rsidRDefault="00687B4E" w:rsidP="00FB6E5B">
            <w:pPr>
              <w:pStyle w:val="TableText"/>
              <w:rPr>
                <w:lang w:val="en-GB"/>
              </w:rPr>
            </w:pPr>
            <w:r w:rsidRPr="0098437E">
              <w:t>Mapped to Presentation completion details</w:t>
            </w:r>
          </w:p>
        </w:tc>
      </w:tr>
      <w:tr w:rsidR="00687B4E" w:rsidRPr="0098437E" w14:paraId="0231644C" w14:textId="77777777" w:rsidTr="00687B4E">
        <w:trPr>
          <w:cnfStyle w:val="000000010000" w:firstRow="0" w:lastRow="0" w:firstColumn="0" w:lastColumn="0" w:oddVBand="0" w:evenVBand="0" w:oddHBand="0" w:evenHBand="1" w:firstRowFirstColumn="0" w:firstRowLastColumn="0" w:lastRowFirstColumn="0" w:lastRowLastColumn="0"/>
          <w:trHeight w:val="300"/>
        </w:trPr>
        <w:tc>
          <w:tcPr>
            <w:tcW w:w="1094" w:type="dxa"/>
            <w:hideMark/>
          </w:tcPr>
          <w:p w14:paraId="388C7278" w14:textId="77777777" w:rsidR="00687B4E" w:rsidRPr="0098437E" w:rsidRDefault="00687B4E" w:rsidP="00FB6E5B">
            <w:pPr>
              <w:pStyle w:val="TableText"/>
              <w:rPr>
                <w:lang w:val="en-GB"/>
              </w:rPr>
            </w:pPr>
            <w:r w:rsidRPr="0098437E">
              <w:t>31E</w:t>
            </w:r>
          </w:p>
        </w:tc>
        <w:tc>
          <w:tcPr>
            <w:tcW w:w="3958" w:type="dxa"/>
            <w:hideMark/>
          </w:tcPr>
          <w:p w14:paraId="7F1026A1" w14:textId="77777777" w:rsidR="00687B4E" w:rsidRPr="0098437E" w:rsidRDefault="00687B4E" w:rsidP="00FB6E5B">
            <w:pPr>
              <w:pStyle w:val="TableText"/>
              <w:rPr>
                <w:lang w:val="en-GB"/>
              </w:rPr>
            </w:pPr>
            <w:r w:rsidRPr="0098437E">
              <w:t>Requested new expiry date</w:t>
            </w:r>
          </w:p>
        </w:tc>
        <w:tc>
          <w:tcPr>
            <w:tcW w:w="3964" w:type="dxa"/>
            <w:hideMark/>
          </w:tcPr>
          <w:p w14:paraId="29A6E1CE" w14:textId="77777777" w:rsidR="00687B4E" w:rsidRPr="0098437E" w:rsidRDefault="00687B4E" w:rsidP="00FB6E5B">
            <w:pPr>
              <w:pStyle w:val="TableText"/>
              <w:rPr>
                <w:lang w:val="en-GB"/>
              </w:rPr>
            </w:pPr>
            <w:r w:rsidRPr="0098437E">
              <w:t>Payment action - expiry date</w:t>
            </w:r>
          </w:p>
        </w:tc>
      </w:tr>
      <w:tr w:rsidR="00687B4E" w:rsidRPr="0098437E" w14:paraId="16DD46A1" w14:textId="77777777" w:rsidTr="00687B4E">
        <w:trPr>
          <w:cnfStyle w:val="000000100000" w:firstRow="0" w:lastRow="0" w:firstColumn="0" w:lastColumn="0" w:oddVBand="0" w:evenVBand="0" w:oddHBand="1" w:evenHBand="0" w:firstRowFirstColumn="0" w:firstRowLastColumn="0" w:lastRowFirstColumn="0" w:lastRowLastColumn="0"/>
          <w:trHeight w:val="300"/>
        </w:trPr>
        <w:tc>
          <w:tcPr>
            <w:tcW w:w="1094" w:type="dxa"/>
            <w:hideMark/>
          </w:tcPr>
          <w:p w14:paraId="3BE15D86" w14:textId="77777777" w:rsidR="00687B4E" w:rsidRPr="0098437E" w:rsidRDefault="00687B4E" w:rsidP="00FB6E5B">
            <w:pPr>
              <w:pStyle w:val="TableText"/>
              <w:rPr>
                <w:lang w:val="en-GB"/>
              </w:rPr>
            </w:pPr>
            <w:r w:rsidRPr="0098437E">
              <w:t>56a (A,B or D)</w:t>
            </w:r>
          </w:p>
        </w:tc>
        <w:tc>
          <w:tcPr>
            <w:tcW w:w="3958" w:type="dxa"/>
            <w:hideMark/>
          </w:tcPr>
          <w:p w14:paraId="4FCDB413" w14:textId="77777777" w:rsidR="00687B4E" w:rsidRPr="0098437E" w:rsidRDefault="00687B4E" w:rsidP="00FB6E5B">
            <w:pPr>
              <w:pStyle w:val="TableText"/>
              <w:rPr>
                <w:lang w:val="en-GB"/>
              </w:rPr>
            </w:pPr>
            <w:r w:rsidRPr="0098437E">
              <w:t>Intermediary</w:t>
            </w:r>
          </w:p>
        </w:tc>
        <w:tc>
          <w:tcPr>
            <w:tcW w:w="3964" w:type="dxa"/>
            <w:hideMark/>
          </w:tcPr>
          <w:p w14:paraId="218217F1" w14:textId="77777777" w:rsidR="00687B4E" w:rsidRPr="0098437E" w:rsidRDefault="00687B4E" w:rsidP="00FB6E5B">
            <w:pPr>
              <w:pStyle w:val="TableText"/>
              <w:rPr>
                <w:lang w:val="en-GB"/>
              </w:rPr>
            </w:pPr>
            <w:r w:rsidRPr="0098437E">
              <w:t>Mapped to Action item</w:t>
            </w:r>
          </w:p>
        </w:tc>
      </w:tr>
      <w:tr w:rsidR="00687B4E" w:rsidRPr="0098437E" w14:paraId="2506B97C" w14:textId="77777777" w:rsidTr="00687B4E">
        <w:trPr>
          <w:cnfStyle w:val="000000010000" w:firstRow="0" w:lastRow="0" w:firstColumn="0" w:lastColumn="0" w:oddVBand="0" w:evenVBand="0" w:oddHBand="0" w:evenHBand="1" w:firstRowFirstColumn="0" w:firstRowLastColumn="0" w:lastRowFirstColumn="0" w:lastRowLastColumn="0"/>
          <w:trHeight w:val="300"/>
        </w:trPr>
        <w:tc>
          <w:tcPr>
            <w:tcW w:w="1094" w:type="dxa"/>
            <w:hideMark/>
          </w:tcPr>
          <w:p w14:paraId="41EB4C4E" w14:textId="77777777" w:rsidR="00687B4E" w:rsidRPr="0098437E" w:rsidRDefault="00687B4E" w:rsidP="00FB6E5B">
            <w:pPr>
              <w:pStyle w:val="TableText"/>
              <w:rPr>
                <w:lang w:val="en-GB"/>
              </w:rPr>
            </w:pPr>
            <w:r w:rsidRPr="0098437E">
              <w:t>57a (A,B or D)</w:t>
            </w:r>
          </w:p>
        </w:tc>
        <w:tc>
          <w:tcPr>
            <w:tcW w:w="3958" w:type="dxa"/>
            <w:hideMark/>
          </w:tcPr>
          <w:p w14:paraId="7ADB208D" w14:textId="77777777" w:rsidR="00687B4E" w:rsidRPr="0098437E" w:rsidRDefault="00687B4E" w:rsidP="00FB6E5B">
            <w:pPr>
              <w:pStyle w:val="TableText"/>
              <w:rPr>
                <w:lang w:val="en-GB"/>
              </w:rPr>
            </w:pPr>
            <w:r w:rsidRPr="0098437E">
              <w:t>Account with institution</w:t>
            </w:r>
          </w:p>
        </w:tc>
        <w:tc>
          <w:tcPr>
            <w:tcW w:w="3964" w:type="dxa"/>
            <w:hideMark/>
          </w:tcPr>
          <w:p w14:paraId="437CC7B8" w14:textId="77777777" w:rsidR="00687B4E" w:rsidRPr="0098437E" w:rsidRDefault="00687B4E" w:rsidP="00FB6E5B">
            <w:pPr>
              <w:pStyle w:val="TableText"/>
              <w:rPr>
                <w:lang w:val="en-GB"/>
              </w:rPr>
            </w:pPr>
            <w:r w:rsidRPr="0098437E">
              <w:t>Mapped to Action item</w:t>
            </w:r>
          </w:p>
        </w:tc>
      </w:tr>
      <w:tr w:rsidR="00687B4E" w:rsidRPr="0098437E" w14:paraId="632BDE6C" w14:textId="77777777" w:rsidTr="00687B4E">
        <w:trPr>
          <w:cnfStyle w:val="000000100000" w:firstRow="0" w:lastRow="0" w:firstColumn="0" w:lastColumn="0" w:oddVBand="0" w:evenVBand="0" w:oddHBand="1" w:evenHBand="0" w:firstRowFirstColumn="0" w:firstRowLastColumn="0" w:lastRowFirstColumn="0" w:lastRowLastColumn="0"/>
          <w:trHeight w:val="300"/>
        </w:trPr>
        <w:tc>
          <w:tcPr>
            <w:tcW w:w="1094" w:type="dxa"/>
            <w:hideMark/>
          </w:tcPr>
          <w:p w14:paraId="0E068325" w14:textId="77777777" w:rsidR="00687B4E" w:rsidRPr="0098437E" w:rsidRDefault="00687B4E" w:rsidP="00FB6E5B">
            <w:pPr>
              <w:pStyle w:val="TableText"/>
              <w:rPr>
                <w:lang w:val="en-GB"/>
              </w:rPr>
            </w:pPr>
            <w:r w:rsidRPr="0098437E">
              <w:t>72Z</w:t>
            </w:r>
          </w:p>
        </w:tc>
        <w:tc>
          <w:tcPr>
            <w:tcW w:w="3958" w:type="dxa"/>
            <w:hideMark/>
          </w:tcPr>
          <w:p w14:paraId="2AE1E5A7" w14:textId="77777777" w:rsidR="00687B4E" w:rsidRPr="0098437E" w:rsidRDefault="00687B4E" w:rsidP="00FB6E5B">
            <w:pPr>
              <w:pStyle w:val="TableText"/>
              <w:rPr>
                <w:lang w:val="en-GB"/>
              </w:rPr>
            </w:pPr>
            <w:r w:rsidRPr="0098437E">
              <w:t>Sender to receiver details</w:t>
            </w:r>
          </w:p>
        </w:tc>
        <w:tc>
          <w:tcPr>
            <w:tcW w:w="3964" w:type="dxa"/>
            <w:hideMark/>
          </w:tcPr>
          <w:p w14:paraId="37340EE3" w14:textId="77777777" w:rsidR="00687B4E" w:rsidRPr="0098437E" w:rsidRDefault="00687B4E" w:rsidP="00FB6E5B">
            <w:pPr>
              <w:pStyle w:val="TableText"/>
              <w:rPr>
                <w:lang w:val="en-GB"/>
              </w:rPr>
            </w:pPr>
            <w:r w:rsidRPr="0098437E">
              <w:t>'Notes from presenter' narrative</w:t>
            </w:r>
          </w:p>
        </w:tc>
      </w:tr>
      <w:tr w:rsidR="00687B4E" w:rsidRPr="0098437E" w14:paraId="37CC7CA2" w14:textId="77777777" w:rsidTr="00687B4E">
        <w:trPr>
          <w:cnfStyle w:val="000000010000" w:firstRow="0" w:lastRow="0" w:firstColumn="0" w:lastColumn="0" w:oddVBand="0" w:evenVBand="0" w:oddHBand="0" w:evenHBand="1" w:firstRowFirstColumn="0" w:firstRowLastColumn="0" w:lastRowFirstColumn="0" w:lastRowLastColumn="0"/>
          <w:trHeight w:val="600"/>
        </w:trPr>
        <w:tc>
          <w:tcPr>
            <w:tcW w:w="1094" w:type="dxa"/>
            <w:hideMark/>
          </w:tcPr>
          <w:p w14:paraId="2500CBC6" w14:textId="77777777" w:rsidR="00687B4E" w:rsidRPr="0098437E" w:rsidRDefault="00687B4E" w:rsidP="00FB6E5B">
            <w:pPr>
              <w:pStyle w:val="TableText"/>
              <w:rPr>
                <w:lang w:val="en-GB"/>
              </w:rPr>
            </w:pPr>
            <w:r w:rsidRPr="0098437E">
              <w:t>23X</w:t>
            </w:r>
          </w:p>
        </w:tc>
        <w:tc>
          <w:tcPr>
            <w:tcW w:w="3958" w:type="dxa"/>
            <w:hideMark/>
          </w:tcPr>
          <w:p w14:paraId="2A962C0B" w14:textId="77777777" w:rsidR="00687B4E" w:rsidRPr="0098437E" w:rsidRDefault="00687B4E" w:rsidP="00FB6E5B">
            <w:pPr>
              <w:pStyle w:val="TableText"/>
              <w:rPr>
                <w:lang w:val="en-GB"/>
              </w:rPr>
            </w:pPr>
            <w:r w:rsidRPr="0098437E">
              <w:t>File identification</w:t>
            </w:r>
          </w:p>
        </w:tc>
        <w:tc>
          <w:tcPr>
            <w:tcW w:w="3964" w:type="dxa"/>
            <w:hideMark/>
          </w:tcPr>
          <w:p w14:paraId="5E2475EA" w14:textId="77777777" w:rsidR="00687B4E" w:rsidRPr="0098437E" w:rsidRDefault="00687B4E" w:rsidP="00FB6E5B">
            <w:pPr>
              <w:pStyle w:val="TableText"/>
              <w:rPr>
                <w:lang w:val="en-GB"/>
              </w:rPr>
            </w:pPr>
            <w:r w:rsidRPr="0098437E">
              <w:t>Mapped to Attached documents and Mapped to Action item</w:t>
            </w:r>
          </w:p>
        </w:tc>
      </w:tr>
    </w:tbl>
    <w:p w14:paraId="58023480" w14:textId="02865FDF" w:rsidR="000D3507" w:rsidRDefault="000D3507" w:rsidP="000D3507">
      <w:pPr>
        <w:spacing w:after="200" w:line="276" w:lineRule="auto"/>
      </w:pPr>
    </w:p>
    <w:p w14:paraId="67A4FBEC" w14:textId="4E7BF238" w:rsidR="000D3507" w:rsidRDefault="000D3507" w:rsidP="000D3507">
      <w:pPr>
        <w:pStyle w:val="Heading3"/>
      </w:pPr>
      <w:bookmarkStart w:id="215" w:name="_Toc40607144"/>
      <w:bookmarkStart w:id="216" w:name="_Toc160048731"/>
      <w:r w:rsidRPr="00F01E0A">
        <w:t xml:space="preserve">MT767/775 </w:t>
      </w:r>
      <w:r>
        <w:t>- Issued Undertaking Amendment – AMEND - ISSA,</w:t>
      </w:r>
      <w:r w:rsidR="00376E0B">
        <w:t xml:space="preserve"> </w:t>
      </w:r>
      <w:r>
        <w:t>ADVA,</w:t>
      </w:r>
      <w:r w:rsidR="00376E0B">
        <w:t xml:space="preserve"> </w:t>
      </w:r>
      <w:r>
        <w:t>ACNA</w:t>
      </w:r>
      <w:bookmarkEnd w:id="215"/>
      <w:bookmarkEnd w:id="216"/>
    </w:p>
    <w:p w14:paraId="3F617C61" w14:textId="32209383" w:rsidR="000D3507" w:rsidRPr="002C6C44" w:rsidRDefault="000D3507" w:rsidP="000D3507">
      <w:pPr>
        <w:pStyle w:val="BodyText"/>
        <w:rPr>
          <w:szCs w:val="20"/>
        </w:rPr>
      </w:pPr>
      <w:r w:rsidRPr="002C6C44">
        <w:rPr>
          <w:szCs w:val="20"/>
        </w:rPr>
        <w:t xml:space="preserve">An </w:t>
      </w:r>
      <w:r>
        <w:rPr>
          <w:szCs w:val="20"/>
        </w:rPr>
        <w:t>i</w:t>
      </w:r>
      <w:r w:rsidRPr="002C6C44">
        <w:rPr>
          <w:szCs w:val="20"/>
        </w:rPr>
        <w:t xml:space="preserve">ncoming </w:t>
      </w:r>
      <w:r w:rsidRPr="002C6C44">
        <w:rPr>
          <w:rFonts w:eastAsia="Times New Roman" w:cs="Arial"/>
          <w:color w:val="333333"/>
          <w:szCs w:val="20"/>
        </w:rPr>
        <w:t>MT767/775 ISSA or ADVA or ANCA message</w:t>
      </w:r>
      <w:r w:rsidR="00631E9A">
        <w:rPr>
          <w:rFonts w:eastAsia="Times New Roman" w:cs="Arial"/>
          <w:color w:val="333333"/>
          <w:szCs w:val="20"/>
        </w:rPr>
        <w:t xml:space="preserve"> is</w:t>
      </w:r>
      <w:r w:rsidRPr="002C6C44">
        <w:rPr>
          <w:rFonts w:eastAsia="Times New Roman" w:cs="Arial"/>
          <w:color w:val="333333"/>
          <w:szCs w:val="20"/>
        </w:rPr>
        <w:t xml:space="preserve"> automatically mapped to the Received Undertaking Amend event where a matching master record is found. </w:t>
      </w:r>
    </w:p>
    <w:p w14:paraId="19ED6171" w14:textId="77777777" w:rsidR="000D3507" w:rsidRDefault="000D3507" w:rsidP="000D3507">
      <w:pPr>
        <w:pStyle w:val="BodyText"/>
      </w:pPr>
      <w:r w:rsidRPr="00454ACD">
        <w:lastRenderedPageBreak/>
        <w:t xml:space="preserve">The </w:t>
      </w:r>
      <w:r>
        <w:t>message details are mapped as follows:</w:t>
      </w:r>
    </w:p>
    <w:tbl>
      <w:tblPr>
        <w:tblStyle w:val="TableGridHeader135"/>
        <w:tblW w:w="0" w:type="auto"/>
        <w:tblLook w:val="04A0" w:firstRow="1" w:lastRow="0" w:firstColumn="1" w:lastColumn="0" w:noHBand="0" w:noVBand="1"/>
      </w:tblPr>
      <w:tblGrid>
        <w:gridCol w:w="1784"/>
        <w:gridCol w:w="3724"/>
        <w:gridCol w:w="3508"/>
      </w:tblGrid>
      <w:tr w:rsidR="00987FEF" w:rsidRPr="0064036D" w14:paraId="3C29FD6D" w14:textId="77777777" w:rsidTr="00253F3B">
        <w:trPr>
          <w:cnfStyle w:val="100000000000" w:firstRow="1" w:lastRow="0" w:firstColumn="0" w:lastColumn="0" w:oddVBand="0" w:evenVBand="0" w:oddHBand="0" w:evenHBand="0" w:firstRowFirstColumn="0" w:firstRowLastColumn="0" w:lastRowFirstColumn="0" w:lastRowLastColumn="0"/>
          <w:trHeight w:val="315"/>
          <w:tblHeader/>
        </w:trPr>
        <w:tc>
          <w:tcPr>
            <w:tcW w:w="1784" w:type="dxa"/>
            <w:noWrap/>
            <w:hideMark/>
          </w:tcPr>
          <w:p w14:paraId="50283CBB" w14:textId="77777777" w:rsidR="00987FEF" w:rsidRPr="00DD2E81" w:rsidRDefault="00987FEF" w:rsidP="00FB6E5B">
            <w:pPr>
              <w:pStyle w:val="TableHead"/>
              <w:rPr>
                <w:lang w:val="en-GB"/>
              </w:rPr>
            </w:pPr>
            <w:r w:rsidRPr="00DD2E81">
              <w:rPr>
                <w:lang w:val="en-GB"/>
              </w:rPr>
              <w:t>Tag</w:t>
            </w:r>
          </w:p>
        </w:tc>
        <w:tc>
          <w:tcPr>
            <w:tcW w:w="3724" w:type="dxa"/>
            <w:noWrap/>
            <w:hideMark/>
          </w:tcPr>
          <w:p w14:paraId="32AEA63B" w14:textId="77777777" w:rsidR="00987FEF" w:rsidRPr="00DD2E81" w:rsidRDefault="00987FEF" w:rsidP="00FB6E5B">
            <w:pPr>
              <w:pStyle w:val="TableHead"/>
              <w:rPr>
                <w:lang w:val="en-GB"/>
              </w:rPr>
            </w:pPr>
            <w:r w:rsidRPr="00DD2E81">
              <w:rPr>
                <w:lang w:val="en-GB"/>
              </w:rPr>
              <w:t>Field name</w:t>
            </w:r>
          </w:p>
        </w:tc>
        <w:tc>
          <w:tcPr>
            <w:tcW w:w="3508" w:type="dxa"/>
            <w:noWrap/>
            <w:hideMark/>
          </w:tcPr>
          <w:p w14:paraId="712BE62B" w14:textId="77777777" w:rsidR="00987FEF" w:rsidRPr="00DD2E81" w:rsidRDefault="00987FEF" w:rsidP="00FB6E5B">
            <w:pPr>
              <w:pStyle w:val="TableHead"/>
              <w:rPr>
                <w:lang w:val="en-GB"/>
              </w:rPr>
            </w:pPr>
            <w:r w:rsidRPr="00DD2E81">
              <w:rPr>
                <w:lang w:val="en-GB"/>
              </w:rPr>
              <w:t>Mapped From</w:t>
            </w:r>
          </w:p>
        </w:tc>
      </w:tr>
      <w:tr w:rsidR="00987FEF" w:rsidRPr="0064036D" w14:paraId="7F9D735A" w14:textId="77777777" w:rsidTr="00253F3B">
        <w:trPr>
          <w:cnfStyle w:val="000000100000" w:firstRow="0" w:lastRow="0" w:firstColumn="0" w:lastColumn="0" w:oddVBand="0" w:evenVBand="0" w:oddHBand="1" w:evenHBand="0" w:firstRowFirstColumn="0" w:firstRowLastColumn="0" w:lastRowFirstColumn="0" w:lastRowLastColumn="0"/>
          <w:trHeight w:val="300"/>
        </w:trPr>
        <w:tc>
          <w:tcPr>
            <w:tcW w:w="1784" w:type="dxa"/>
            <w:noWrap/>
            <w:hideMark/>
          </w:tcPr>
          <w:p w14:paraId="31EC178A" w14:textId="77777777" w:rsidR="00987FEF" w:rsidRPr="0064036D" w:rsidRDefault="00987FEF" w:rsidP="00FB6E5B">
            <w:pPr>
              <w:pStyle w:val="TableText"/>
              <w:rPr>
                <w:lang w:val="en-GB"/>
              </w:rPr>
            </w:pPr>
            <w:r w:rsidRPr="0064036D">
              <w:rPr>
                <w:lang w:val="en-GB"/>
              </w:rPr>
              <w:t> </w:t>
            </w:r>
          </w:p>
        </w:tc>
        <w:tc>
          <w:tcPr>
            <w:tcW w:w="3724" w:type="dxa"/>
            <w:noWrap/>
            <w:hideMark/>
          </w:tcPr>
          <w:p w14:paraId="494FD3E9" w14:textId="77777777" w:rsidR="00987FEF" w:rsidRPr="0064036D" w:rsidRDefault="00987FEF" w:rsidP="00FB6E5B">
            <w:pPr>
              <w:pStyle w:val="TableText"/>
              <w:rPr>
                <w:lang w:val="en-GB"/>
              </w:rPr>
            </w:pPr>
            <w:r w:rsidRPr="0064036D">
              <w:t>Sender</w:t>
            </w:r>
          </w:p>
        </w:tc>
        <w:tc>
          <w:tcPr>
            <w:tcW w:w="3508" w:type="dxa"/>
            <w:hideMark/>
          </w:tcPr>
          <w:p w14:paraId="16817620" w14:textId="77777777" w:rsidR="00987FEF" w:rsidRPr="0064036D" w:rsidRDefault="00987FEF" w:rsidP="00FB6E5B">
            <w:pPr>
              <w:pStyle w:val="TableText"/>
              <w:rPr>
                <w:lang w:val="en-GB"/>
              </w:rPr>
            </w:pPr>
            <w:r w:rsidRPr="0064036D">
              <w:t>Used to match existing Master transaction</w:t>
            </w:r>
          </w:p>
        </w:tc>
      </w:tr>
      <w:tr w:rsidR="00987FEF" w:rsidRPr="0064036D" w14:paraId="5F630D68" w14:textId="77777777" w:rsidTr="00253F3B">
        <w:trPr>
          <w:cnfStyle w:val="000000010000" w:firstRow="0" w:lastRow="0" w:firstColumn="0" w:lastColumn="0" w:oddVBand="0" w:evenVBand="0" w:oddHBand="0" w:evenHBand="1" w:firstRowFirstColumn="0" w:firstRowLastColumn="0" w:lastRowFirstColumn="0" w:lastRowLastColumn="0"/>
          <w:trHeight w:val="300"/>
        </w:trPr>
        <w:tc>
          <w:tcPr>
            <w:tcW w:w="1784" w:type="dxa"/>
            <w:noWrap/>
            <w:hideMark/>
          </w:tcPr>
          <w:p w14:paraId="565F39B5" w14:textId="77777777" w:rsidR="00987FEF" w:rsidRPr="0064036D" w:rsidRDefault="00987FEF" w:rsidP="00FB6E5B">
            <w:pPr>
              <w:pStyle w:val="TableText"/>
              <w:rPr>
                <w:lang w:val="en-GB"/>
              </w:rPr>
            </w:pPr>
            <w:r w:rsidRPr="0064036D">
              <w:t> </w:t>
            </w:r>
          </w:p>
        </w:tc>
        <w:tc>
          <w:tcPr>
            <w:tcW w:w="3724" w:type="dxa"/>
            <w:noWrap/>
            <w:hideMark/>
          </w:tcPr>
          <w:p w14:paraId="1E35B1E4" w14:textId="77777777" w:rsidR="00987FEF" w:rsidRPr="0064036D" w:rsidRDefault="00987FEF" w:rsidP="00FB6E5B">
            <w:pPr>
              <w:pStyle w:val="TableText"/>
              <w:rPr>
                <w:lang w:val="en-GB"/>
              </w:rPr>
            </w:pPr>
            <w:r w:rsidRPr="0064036D">
              <w:t>Receiver</w:t>
            </w:r>
          </w:p>
        </w:tc>
        <w:tc>
          <w:tcPr>
            <w:tcW w:w="3508" w:type="dxa"/>
            <w:hideMark/>
          </w:tcPr>
          <w:p w14:paraId="0CF64934" w14:textId="77777777" w:rsidR="00987FEF" w:rsidRPr="0064036D" w:rsidRDefault="00987FEF" w:rsidP="00FB6E5B">
            <w:pPr>
              <w:pStyle w:val="TableText"/>
              <w:rPr>
                <w:lang w:val="en-GB"/>
              </w:rPr>
            </w:pPr>
            <w:r w:rsidRPr="0064036D">
              <w:t>Receiver BIC</w:t>
            </w:r>
          </w:p>
        </w:tc>
      </w:tr>
      <w:tr w:rsidR="00987FEF" w:rsidRPr="0064036D" w14:paraId="39787BC2" w14:textId="77777777" w:rsidTr="00253F3B">
        <w:trPr>
          <w:cnfStyle w:val="000000100000" w:firstRow="0" w:lastRow="0" w:firstColumn="0" w:lastColumn="0" w:oddVBand="0" w:evenVBand="0" w:oddHBand="1" w:evenHBand="0" w:firstRowFirstColumn="0" w:firstRowLastColumn="0" w:lastRowFirstColumn="0" w:lastRowLastColumn="0"/>
          <w:trHeight w:val="300"/>
        </w:trPr>
        <w:tc>
          <w:tcPr>
            <w:tcW w:w="1784" w:type="dxa"/>
            <w:noWrap/>
            <w:hideMark/>
          </w:tcPr>
          <w:p w14:paraId="76062D7D" w14:textId="77777777" w:rsidR="00987FEF" w:rsidRPr="0064036D" w:rsidRDefault="00987FEF" w:rsidP="00FB6E5B">
            <w:pPr>
              <w:pStyle w:val="TableText"/>
              <w:rPr>
                <w:lang w:val="en-GB"/>
              </w:rPr>
            </w:pPr>
            <w:r w:rsidRPr="0064036D">
              <w:t>15A</w:t>
            </w:r>
          </w:p>
        </w:tc>
        <w:tc>
          <w:tcPr>
            <w:tcW w:w="3724" w:type="dxa"/>
            <w:noWrap/>
            <w:hideMark/>
          </w:tcPr>
          <w:p w14:paraId="660C0506" w14:textId="77777777" w:rsidR="00987FEF" w:rsidRPr="0064036D" w:rsidRDefault="00987FEF" w:rsidP="00FB6E5B">
            <w:pPr>
              <w:pStyle w:val="TableText"/>
              <w:rPr>
                <w:lang w:val="en-GB"/>
              </w:rPr>
            </w:pPr>
            <w:r w:rsidRPr="0064036D">
              <w:t>New sequence</w:t>
            </w:r>
          </w:p>
        </w:tc>
        <w:tc>
          <w:tcPr>
            <w:tcW w:w="3508" w:type="dxa"/>
            <w:noWrap/>
            <w:hideMark/>
          </w:tcPr>
          <w:p w14:paraId="7629B7AE" w14:textId="77777777" w:rsidR="00987FEF" w:rsidRPr="0064036D" w:rsidRDefault="00987FEF" w:rsidP="00FB6E5B">
            <w:pPr>
              <w:pStyle w:val="TableText"/>
              <w:rPr>
                <w:lang w:val="en-GB"/>
              </w:rPr>
            </w:pPr>
            <w:r w:rsidRPr="0064036D">
              <w:t>Empty field</w:t>
            </w:r>
          </w:p>
        </w:tc>
      </w:tr>
      <w:tr w:rsidR="00987FEF" w:rsidRPr="0064036D" w14:paraId="13745EC4" w14:textId="77777777" w:rsidTr="00253F3B">
        <w:trPr>
          <w:cnfStyle w:val="000000010000" w:firstRow="0" w:lastRow="0" w:firstColumn="0" w:lastColumn="0" w:oddVBand="0" w:evenVBand="0" w:oddHBand="0" w:evenHBand="1" w:firstRowFirstColumn="0" w:firstRowLastColumn="0" w:lastRowFirstColumn="0" w:lastRowLastColumn="0"/>
          <w:trHeight w:val="300"/>
        </w:trPr>
        <w:tc>
          <w:tcPr>
            <w:tcW w:w="1784" w:type="dxa"/>
            <w:noWrap/>
            <w:hideMark/>
          </w:tcPr>
          <w:p w14:paraId="5E308A88" w14:textId="77777777" w:rsidR="00987FEF" w:rsidRPr="0064036D" w:rsidRDefault="00987FEF" w:rsidP="00FB6E5B">
            <w:pPr>
              <w:pStyle w:val="TableText"/>
              <w:rPr>
                <w:lang w:val="en-GB"/>
              </w:rPr>
            </w:pPr>
            <w:r w:rsidRPr="0064036D">
              <w:t>27</w:t>
            </w:r>
          </w:p>
        </w:tc>
        <w:tc>
          <w:tcPr>
            <w:tcW w:w="3724" w:type="dxa"/>
            <w:noWrap/>
            <w:hideMark/>
          </w:tcPr>
          <w:p w14:paraId="073F6112" w14:textId="77777777" w:rsidR="00987FEF" w:rsidRPr="0064036D" w:rsidRDefault="00987FEF" w:rsidP="00FB6E5B">
            <w:pPr>
              <w:pStyle w:val="TableText"/>
              <w:rPr>
                <w:lang w:val="en-GB"/>
              </w:rPr>
            </w:pPr>
            <w:r w:rsidRPr="0064036D">
              <w:t>Sequence of total</w:t>
            </w:r>
          </w:p>
        </w:tc>
        <w:tc>
          <w:tcPr>
            <w:tcW w:w="3508" w:type="dxa"/>
            <w:hideMark/>
          </w:tcPr>
          <w:p w14:paraId="257BA4F7" w14:textId="77777777" w:rsidR="00987FEF" w:rsidRPr="0064036D" w:rsidRDefault="00987FEF" w:rsidP="00FB6E5B">
            <w:pPr>
              <w:pStyle w:val="TableText"/>
              <w:rPr>
                <w:lang w:val="en-GB"/>
              </w:rPr>
            </w:pPr>
            <w:r w:rsidRPr="0064036D">
              <w:t>Not mapped</w:t>
            </w:r>
          </w:p>
        </w:tc>
      </w:tr>
      <w:tr w:rsidR="00987FEF" w:rsidRPr="0064036D" w14:paraId="07A95B05" w14:textId="77777777" w:rsidTr="00253F3B">
        <w:trPr>
          <w:cnfStyle w:val="000000100000" w:firstRow="0" w:lastRow="0" w:firstColumn="0" w:lastColumn="0" w:oddVBand="0" w:evenVBand="0" w:oddHBand="1" w:evenHBand="0" w:firstRowFirstColumn="0" w:firstRowLastColumn="0" w:lastRowFirstColumn="0" w:lastRowLastColumn="0"/>
          <w:trHeight w:val="300"/>
        </w:trPr>
        <w:tc>
          <w:tcPr>
            <w:tcW w:w="1784" w:type="dxa"/>
            <w:noWrap/>
            <w:hideMark/>
          </w:tcPr>
          <w:p w14:paraId="7264402B" w14:textId="77777777" w:rsidR="00987FEF" w:rsidRPr="0064036D" w:rsidRDefault="00987FEF" w:rsidP="00FB6E5B">
            <w:pPr>
              <w:pStyle w:val="TableText"/>
              <w:rPr>
                <w:lang w:val="en-GB"/>
              </w:rPr>
            </w:pPr>
            <w:r w:rsidRPr="0064036D">
              <w:t>21</w:t>
            </w:r>
          </w:p>
        </w:tc>
        <w:tc>
          <w:tcPr>
            <w:tcW w:w="3724" w:type="dxa"/>
            <w:noWrap/>
            <w:hideMark/>
          </w:tcPr>
          <w:p w14:paraId="0AFEAFF4" w14:textId="77777777" w:rsidR="00987FEF" w:rsidRPr="0064036D" w:rsidRDefault="00987FEF" w:rsidP="00FB6E5B">
            <w:pPr>
              <w:pStyle w:val="TableText"/>
              <w:rPr>
                <w:lang w:val="en-GB"/>
              </w:rPr>
            </w:pPr>
            <w:r w:rsidRPr="0064036D">
              <w:t>Related reference</w:t>
            </w:r>
          </w:p>
        </w:tc>
        <w:tc>
          <w:tcPr>
            <w:tcW w:w="3508" w:type="dxa"/>
            <w:hideMark/>
          </w:tcPr>
          <w:p w14:paraId="67B0E0B5" w14:textId="77777777" w:rsidR="00987FEF" w:rsidRPr="0064036D" w:rsidRDefault="00987FEF" w:rsidP="00FB6E5B">
            <w:pPr>
              <w:pStyle w:val="TableText"/>
              <w:rPr>
                <w:lang w:val="en-GB"/>
              </w:rPr>
            </w:pPr>
            <w:r w:rsidRPr="0064036D">
              <w:t>Used to match existing Master transaction</w:t>
            </w:r>
          </w:p>
        </w:tc>
      </w:tr>
      <w:tr w:rsidR="00987FEF" w:rsidRPr="0064036D" w14:paraId="419297CD" w14:textId="77777777" w:rsidTr="00253F3B">
        <w:trPr>
          <w:cnfStyle w:val="000000010000" w:firstRow="0" w:lastRow="0" w:firstColumn="0" w:lastColumn="0" w:oddVBand="0" w:evenVBand="0" w:oddHBand="0" w:evenHBand="1" w:firstRowFirstColumn="0" w:firstRowLastColumn="0" w:lastRowFirstColumn="0" w:lastRowLastColumn="0"/>
          <w:trHeight w:val="2979"/>
        </w:trPr>
        <w:tc>
          <w:tcPr>
            <w:tcW w:w="1784" w:type="dxa"/>
            <w:noWrap/>
            <w:hideMark/>
          </w:tcPr>
          <w:p w14:paraId="07158B70" w14:textId="77777777" w:rsidR="00987FEF" w:rsidRPr="0064036D" w:rsidRDefault="00987FEF" w:rsidP="00FB6E5B">
            <w:pPr>
              <w:pStyle w:val="TableText"/>
              <w:rPr>
                <w:lang w:val="en-GB"/>
              </w:rPr>
            </w:pPr>
            <w:r w:rsidRPr="0064036D">
              <w:t>22A</w:t>
            </w:r>
          </w:p>
        </w:tc>
        <w:tc>
          <w:tcPr>
            <w:tcW w:w="3724" w:type="dxa"/>
            <w:noWrap/>
            <w:hideMark/>
          </w:tcPr>
          <w:p w14:paraId="6092F923" w14:textId="77777777" w:rsidR="00987FEF" w:rsidRPr="0064036D" w:rsidRDefault="00987FEF" w:rsidP="00FB6E5B">
            <w:pPr>
              <w:pStyle w:val="TableText"/>
              <w:rPr>
                <w:lang w:val="en-GB"/>
              </w:rPr>
            </w:pPr>
            <w:r w:rsidRPr="0064036D">
              <w:t>Purpose of message</w:t>
            </w:r>
          </w:p>
        </w:tc>
        <w:tc>
          <w:tcPr>
            <w:tcW w:w="3508" w:type="dxa"/>
            <w:hideMark/>
          </w:tcPr>
          <w:p w14:paraId="016CAF6D" w14:textId="77777777" w:rsidR="00987FEF" w:rsidRPr="0064036D" w:rsidRDefault="00987FEF" w:rsidP="00FB6E5B">
            <w:pPr>
              <w:pStyle w:val="TableText"/>
              <w:rPr>
                <w:lang w:val="en-GB"/>
              </w:rPr>
            </w:pPr>
            <w:r w:rsidRPr="0064036D">
              <w:t>An Action item is created if the message purpose does not match the original details</w:t>
            </w:r>
            <w:r w:rsidRPr="0064036D">
              <w:br/>
              <w:t>·         If ISSA and the master received request type is not ISSU</w:t>
            </w:r>
            <w:r w:rsidRPr="0064036D">
              <w:br/>
              <w:t>·         If ADVA and the master received request type is not ADVI</w:t>
            </w:r>
            <w:r w:rsidRPr="0064036D">
              <w:br/>
              <w:t>·         If ACNA and the master received request type is not ACNF</w:t>
            </w:r>
            <w:r w:rsidRPr="0064036D">
              <w:br/>
              <w:t>In this case, an action item is created with the text</w:t>
            </w:r>
            <w:r w:rsidRPr="0064036D">
              <w:br/>
              <w:t>‘Purpose of message does not match original issuance or advice type – Review message details’</w:t>
            </w:r>
          </w:p>
        </w:tc>
      </w:tr>
      <w:tr w:rsidR="00987FEF" w:rsidRPr="0064036D" w14:paraId="67F6B472" w14:textId="77777777" w:rsidTr="00253F3B">
        <w:trPr>
          <w:cnfStyle w:val="000000100000" w:firstRow="0" w:lastRow="0" w:firstColumn="0" w:lastColumn="0" w:oddVBand="0" w:evenVBand="0" w:oddHBand="1" w:evenHBand="0" w:firstRowFirstColumn="0" w:firstRowLastColumn="0" w:lastRowFirstColumn="0" w:lastRowLastColumn="0"/>
          <w:trHeight w:val="300"/>
        </w:trPr>
        <w:tc>
          <w:tcPr>
            <w:tcW w:w="1784" w:type="dxa"/>
            <w:noWrap/>
            <w:hideMark/>
          </w:tcPr>
          <w:p w14:paraId="2FD67DF3" w14:textId="77777777" w:rsidR="00987FEF" w:rsidRPr="0064036D" w:rsidRDefault="00987FEF" w:rsidP="00FB6E5B">
            <w:pPr>
              <w:pStyle w:val="TableText"/>
              <w:rPr>
                <w:lang w:val="en-GB"/>
              </w:rPr>
            </w:pPr>
            <w:r w:rsidRPr="0064036D">
              <w:t>23S</w:t>
            </w:r>
          </w:p>
        </w:tc>
        <w:tc>
          <w:tcPr>
            <w:tcW w:w="3724" w:type="dxa"/>
            <w:noWrap/>
            <w:hideMark/>
          </w:tcPr>
          <w:p w14:paraId="52AA967D" w14:textId="77777777" w:rsidR="00987FEF" w:rsidRPr="0064036D" w:rsidRDefault="00987FEF" w:rsidP="00FB6E5B">
            <w:pPr>
              <w:pStyle w:val="TableText"/>
              <w:rPr>
                <w:lang w:val="en-GB"/>
              </w:rPr>
            </w:pPr>
            <w:r w:rsidRPr="0064036D">
              <w:t>Cancellation request </w:t>
            </w:r>
          </w:p>
        </w:tc>
        <w:tc>
          <w:tcPr>
            <w:tcW w:w="3508" w:type="dxa"/>
            <w:hideMark/>
          </w:tcPr>
          <w:p w14:paraId="755C10A0" w14:textId="77777777" w:rsidR="00987FEF" w:rsidRPr="0064036D" w:rsidRDefault="00987FEF" w:rsidP="00FB6E5B">
            <w:pPr>
              <w:pStyle w:val="TableText"/>
              <w:rPr>
                <w:lang w:val="en-GB"/>
              </w:rPr>
            </w:pPr>
            <w:r w:rsidRPr="0064036D">
              <w:t>Not mapped</w:t>
            </w:r>
          </w:p>
        </w:tc>
      </w:tr>
      <w:tr w:rsidR="00987FEF" w:rsidRPr="0064036D" w14:paraId="1493B18D" w14:textId="77777777" w:rsidTr="00253F3B">
        <w:trPr>
          <w:cnfStyle w:val="000000010000" w:firstRow="0" w:lastRow="0" w:firstColumn="0" w:lastColumn="0" w:oddVBand="0" w:evenVBand="0" w:oddHBand="0" w:evenHBand="1" w:firstRowFirstColumn="0" w:firstRowLastColumn="0" w:lastRowFirstColumn="0" w:lastRowLastColumn="0"/>
          <w:trHeight w:val="300"/>
        </w:trPr>
        <w:tc>
          <w:tcPr>
            <w:tcW w:w="1784" w:type="dxa"/>
            <w:noWrap/>
            <w:hideMark/>
          </w:tcPr>
          <w:p w14:paraId="7E757006" w14:textId="77777777" w:rsidR="00987FEF" w:rsidRPr="0064036D" w:rsidRDefault="00987FEF" w:rsidP="00FB6E5B">
            <w:pPr>
              <w:pStyle w:val="TableText"/>
              <w:rPr>
                <w:lang w:val="en-GB"/>
              </w:rPr>
            </w:pPr>
            <w:r w:rsidRPr="0064036D">
              <w:t>72Z</w:t>
            </w:r>
          </w:p>
        </w:tc>
        <w:tc>
          <w:tcPr>
            <w:tcW w:w="3724" w:type="dxa"/>
            <w:noWrap/>
            <w:hideMark/>
          </w:tcPr>
          <w:p w14:paraId="7A57849F" w14:textId="77777777" w:rsidR="00987FEF" w:rsidRPr="0064036D" w:rsidRDefault="00987FEF" w:rsidP="00FB6E5B">
            <w:pPr>
              <w:pStyle w:val="TableText"/>
              <w:rPr>
                <w:lang w:val="en-GB"/>
              </w:rPr>
            </w:pPr>
            <w:r w:rsidRPr="0064036D">
              <w:t>Sender to receiver info </w:t>
            </w:r>
          </w:p>
        </w:tc>
        <w:tc>
          <w:tcPr>
            <w:tcW w:w="3508" w:type="dxa"/>
            <w:hideMark/>
          </w:tcPr>
          <w:p w14:paraId="0A87BE14" w14:textId="77777777" w:rsidR="00987FEF" w:rsidRPr="0064036D" w:rsidRDefault="00987FEF" w:rsidP="00FB6E5B">
            <w:pPr>
              <w:pStyle w:val="TableText"/>
              <w:rPr>
                <w:lang w:val="en-GB"/>
              </w:rPr>
            </w:pPr>
            <w:r w:rsidRPr="0064036D">
              <w:t>Instructions from instructing party</w:t>
            </w:r>
          </w:p>
        </w:tc>
      </w:tr>
      <w:tr w:rsidR="00987FEF" w:rsidRPr="0064036D" w14:paraId="26B1DBDB" w14:textId="77777777" w:rsidTr="00253F3B">
        <w:trPr>
          <w:cnfStyle w:val="000000100000" w:firstRow="0" w:lastRow="0" w:firstColumn="0" w:lastColumn="0" w:oddVBand="0" w:evenVBand="0" w:oddHBand="1" w:evenHBand="0" w:firstRowFirstColumn="0" w:firstRowLastColumn="0" w:lastRowFirstColumn="0" w:lastRowLastColumn="0"/>
          <w:trHeight w:val="300"/>
        </w:trPr>
        <w:tc>
          <w:tcPr>
            <w:tcW w:w="1784" w:type="dxa"/>
            <w:noWrap/>
            <w:hideMark/>
          </w:tcPr>
          <w:p w14:paraId="010F2F1D" w14:textId="77777777" w:rsidR="00987FEF" w:rsidRPr="0064036D" w:rsidRDefault="00987FEF" w:rsidP="00FB6E5B">
            <w:pPr>
              <w:pStyle w:val="TableText"/>
              <w:rPr>
                <w:lang w:val="en-GB"/>
              </w:rPr>
            </w:pPr>
            <w:r w:rsidRPr="0064036D">
              <w:t>23X</w:t>
            </w:r>
          </w:p>
        </w:tc>
        <w:tc>
          <w:tcPr>
            <w:tcW w:w="3724" w:type="dxa"/>
            <w:noWrap/>
            <w:hideMark/>
          </w:tcPr>
          <w:p w14:paraId="3E8F2A8D" w14:textId="77777777" w:rsidR="00987FEF" w:rsidRPr="0064036D" w:rsidRDefault="00987FEF" w:rsidP="00FB6E5B">
            <w:pPr>
              <w:pStyle w:val="TableText"/>
              <w:rPr>
                <w:lang w:val="en-GB"/>
              </w:rPr>
            </w:pPr>
            <w:r w:rsidRPr="0064036D">
              <w:t>File identification</w:t>
            </w:r>
          </w:p>
        </w:tc>
        <w:tc>
          <w:tcPr>
            <w:tcW w:w="3508" w:type="dxa"/>
            <w:hideMark/>
          </w:tcPr>
          <w:p w14:paraId="156033D9" w14:textId="77777777" w:rsidR="00987FEF" w:rsidRPr="0064036D" w:rsidRDefault="00987FEF" w:rsidP="00FB6E5B">
            <w:pPr>
              <w:pStyle w:val="TableText"/>
              <w:rPr>
                <w:lang w:val="en-GB"/>
              </w:rPr>
            </w:pPr>
            <w:r w:rsidRPr="0064036D">
              <w:t>Mapped to Attached documents</w:t>
            </w:r>
          </w:p>
        </w:tc>
      </w:tr>
      <w:tr w:rsidR="00987FEF" w:rsidRPr="0064036D" w14:paraId="122ACEC9" w14:textId="77777777" w:rsidTr="00253F3B">
        <w:trPr>
          <w:cnfStyle w:val="000000010000" w:firstRow="0" w:lastRow="0" w:firstColumn="0" w:lastColumn="0" w:oddVBand="0" w:evenVBand="0" w:oddHBand="0" w:evenHBand="1" w:firstRowFirstColumn="0" w:firstRowLastColumn="0" w:lastRowFirstColumn="0" w:lastRowLastColumn="0"/>
          <w:trHeight w:val="300"/>
        </w:trPr>
        <w:tc>
          <w:tcPr>
            <w:tcW w:w="1784" w:type="dxa"/>
            <w:noWrap/>
            <w:hideMark/>
          </w:tcPr>
          <w:p w14:paraId="104C3A1A" w14:textId="77777777" w:rsidR="00987FEF" w:rsidRPr="0064036D" w:rsidRDefault="00987FEF" w:rsidP="00FB6E5B">
            <w:pPr>
              <w:pStyle w:val="TableText"/>
              <w:rPr>
                <w:lang w:val="en-GB"/>
              </w:rPr>
            </w:pPr>
            <w:r w:rsidRPr="0064036D">
              <w:t>15B</w:t>
            </w:r>
          </w:p>
        </w:tc>
        <w:tc>
          <w:tcPr>
            <w:tcW w:w="3724" w:type="dxa"/>
            <w:hideMark/>
          </w:tcPr>
          <w:p w14:paraId="575DAD3E" w14:textId="77777777" w:rsidR="00987FEF" w:rsidRPr="0064036D" w:rsidRDefault="00987FEF" w:rsidP="00FB6E5B">
            <w:pPr>
              <w:pStyle w:val="TableText"/>
              <w:rPr>
                <w:lang w:val="en-GB"/>
              </w:rPr>
            </w:pPr>
            <w:r w:rsidRPr="0064036D">
              <w:t>New sequence</w:t>
            </w:r>
          </w:p>
        </w:tc>
        <w:tc>
          <w:tcPr>
            <w:tcW w:w="3508" w:type="dxa"/>
            <w:noWrap/>
            <w:hideMark/>
          </w:tcPr>
          <w:p w14:paraId="3FCC0D66" w14:textId="77777777" w:rsidR="00987FEF" w:rsidRPr="0064036D" w:rsidRDefault="00987FEF" w:rsidP="00FB6E5B">
            <w:pPr>
              <w:pStyle w:val="TableText"/>
              <w:rPr>
                <w:lang w:val="en-GB"/>
              </w:rPr>
            </w:pPr>
            <w:r w:rsidRPr="0064036D">
              <w:t>Empty field</w:t>
            </w:r>
          </w:p>
        </w:tc>
      </w:tr>
      <w:tr w:rsidR="00987FEF" w:rsidRPr="0064036D" w14:paraId="12F7BE15" w14:textId="77777777" w:rsidTr="00253F3B">
        <w:trPr>
          <w:cnfStyle w:val="000000100000" w:firstRow="0" w:lastRow="0" w:firstColumn="0" w:lastColumn="0" w:oddVBand="0" w:evenVBand="0" w:oddHBand="1" w:evenHBand="0" w:firstRowFirstColumn="0" w:firstRowLastColumn="0" w:lastRowFirstColumn="0" w:lastRowLastColumn="0"/>
          <w:trHeight w:val="300"/>
        </w:trPr>
        <w:tc>
          <w:tcPr>
            <w:tcW w:w="1784" w:type="dxa"/>
            <w:noWrap/>
            <w:hideMark/>
          </w:tcPr>
          <w:p w14:paraId="0F4BA880" w14:textId="77777777" w:rsidR="00987FEF" w:rsidRPr="0064036D" w:rsidRDefault="00987FEF" w:rsidP="00FB6E5B">
            <w:pPr>
              <w:pStyle w:val="TableText"/>
              <w:rPr>
                <w:lang w:val="en-GB"/>
              </w:rPr>
            </w:pPr>
            <w:r w:rsidRPr="0064036D">
              <w:t>20</w:t>
            </w:r>
          </w:p>
        </w:tc>
        <w:tc>
          <w:tcPr>
            <w:tcW w:w="3724" w:type="dxa"/>
            <w:noWrap/>
            <w:hideMark/>
          </w:tcPr>
          <w:p w14:paraId="648BE1CF" w14:textId="77777777" w:rsidR="00987FEF" w:rsidRPr="0064036D" w:rsidRDefault="00987FEF" w:rsidP="00FB6E5B">
            <w:pPr>
              <w:pStyle w:val="TableText"/>
              <w:rPr>
                <w:lang w:val="en-GB"/>
              </w:rPr>
            </w:pPr>
            <w:r w:rsidRPr="0064036D">
              <w:t>Undertaking reference number</w:t>
            </w:r>
          </w:p>
        </w:tc>
        <w:tc>
          <w:tcPr>
            <w:tcW w:w="3508" w:type="dxa"/>
            <w:hideMark/>
          </w:tcPr>
          <w:p w14:paraId="65629B96" w14:textId="77777777" w:rsidR="00987FEF" w:rsidRPr="0064036D" w:rsidRDefault="00987FEF" w:rsidP="00FB6E5B">
            <w:pPr>
              <w:pStyle w:val="TableText"/>
              <w:rPr>
                <w:lang w:val="en-GB"/>
              </w:rPr>
            </w:pPr>
            <w:r w:rsidRPr="0064036D">
              <w:t>Used to match to Sender's reference</w:t>
            </w:r>
          </w:p>
        </w:tc>
      </w:tr>
      <w:tr w:rsidR="00987FEF" w:rsidRPr="0064036D" w14:paraId="0AA430D4" w14:textId="77777777" w:rsidTr="00253F3B">
        <w:trPr>
          <w:cnfStyle w:val="000000010000" w:firstRow="0" w:lastRow="0" w:firstColumn="0" w:lastColumn="0" w:oddVBand="0" w:evenVBand="0" w:oddHBand="0" w:evenHBand="1" w:firstRowFirstColumn="0" w:firstRowLastColumn="0" w:lastRowFirstColumn="0" w:lastRowLastColumn="0"/>
          <w:trHeight w:val="300"/>
        </w:trPr>
        <w:tc>
          <w:tcPr>
            <w:tcW w:w="1784" w:type="dxa"/>
            <w:noWrap/>
            <w:hideMark/>
          </w:tcPr>
          <w:p w14:paraId="4543F762" w14:textId="77777777" w:rsidR="00987FEF" w:rsidRPr="0064036D" w:rsidRDefault="00987FEF" w:rsidP="00FB6E5B">
            <w:pPr>
              <w:pStyle w:val="TableText"/>
              <w:rPr>
                <w:lang w:val="en-GB"/>
              </w:rPr>
            </w:pPr>
            <w:r w:rsidRPr="0064036D">
              <w:t>26E</w:t>
            </w:r>
          </w:p>
        </w:tc>
        <w:tc>
          <w:tcPr>
            <w:tcW w:w="3724" w:type="dxa"/>
            <w:noWrap/>
            <w:hideMark/>
          </w:tcPr>
          <w:p w14:paraId="5B763694" w14:textId="77777777" w:rsidR="00987FEF" w:rsidRPr="0064036D" w:rsidRDefault="00987FEF" w:rsidP="00FB6E5B">
            <w:pPr>
              <w:pStyle w:val="TableText"/>
              <w:rPr>
                <w:lang w:val="en-GB"/>
              </w:rPr>
            </w:pPr>
            <w:r w:rsidRPr="0064036D">
              <w:t>Number of Amendment</w:t>
            </w:r>
          </w:p>
        </w:tc>
        <w:tc>
          <w:tcPr>
            <w:tcW w:w="3508" w:type="dxa"/>
            <w:hideMark/>
          </w:tcPr>
          <w:p w14:paraId="6118ACA5" w14:textId="77777777" w:rsidR="00987FEF" w:rsidRPr="0064036D" w:rsidRDefault="00987FEF" w:rsidP="00FB6E5B">
            <w:pPr>
              <w:pStyle w:val="TableText"/>
              <w:rPr>
                <w:lang w:val="en-GB"/>
              </w:rPr>
            </w:pPr>
            <w:r w:rsidRPr="0064036D">
              <w:t>Amendment number</w:t>
            </w:r>
          </w:p>
        </w:tc>
      </w:tr>
      <w:tr w:rsidR="00987FEF" w:rsidRPr="0064036D" w14:paraId="5AB1AAC8" w14:textId="77777777" w:rsidTr="00253F3B">
        <w:trPr>
          <w:cnfStyle w:val="000000100000" w:firstRow="0" w:lastRow="0" w:firstColumn="0" w:lastColumn="0" w:oddVBand="0" w:evenVBand="0" w:oddHBand="1" w:evenHBand="0" w:firstRowFirstColumn="0" w:firstRowLastColumn="0" w:lastRowFirstColumn="0" w:lastRowLastColumn="0"/>
          <w:trHeight w:val="300"/>
        </w:trPr>
        <w:tc>
          <w:tcPr>
            <w:tcW w:w="1784" w:type="dxa"/>
            <w:noWrap/>
            <w:hideMark/>
          </w:tcPr>
          <w:p w14:paraId="57F1E44B" w14:textId="77777777" w:rsidR="00987FEF" w:rsidRPr="0064036D" w:rsidRDefault="00987FEF" w:rsidP="00FB6E5B">
            <w:pPr>
              <w:pStyle w:val="TableText"/>
              <w:rPr>
                <w:lang w:val="en-GB"/>
              </w:rPr>
            </w:pPr>
            <w:r w:rsidRPr="0064036D">
              <w:t>30</w:t>
            </w:r>
          </w:p>
        </w:tc>
        <w:tc>
          <w:tcPr>
            <w:tcW w:w="3724" w:type="dxa"/>
            <w:noWrap/>
            <w:hideMark/>
          </w:tcPr>
          <w:p w14:paraId="75D002AF" w14:textId="77777777" w:rsidR="00987FEF" w:rsidRPr="0064036D" w:rsidRDefault="00987FEF" w:rsidP="00FB6E5B">
            <w:pPr>
              <w:pStyle w:val="TableText"/>
              <w:rPr>
                <w:lang w:val="en-GB"/>
              </w:rPr>
            </w:pPr>
            <w:r w:rsidRPr="0064036D">
              <w:t>Date of Amendment</w:t>
            </w:r>
          </w:p>
        </w:tc>
        <w:tc>
          <w:tcPr>
            <w:tcW w:w="3508" w:type="dxa"/>
            <w:hideMark/>
          </w:tcPr>
          <w:p w14:paraId="4803F3ED" w14:textId="77777777" w:rsidR="00987FEF" w:rsidRPr="0064036D" w:rsidRDefault="00987FEF" w:rsidP="00FB6E5B">
            <w:pPr>
              <w:pStyle w:val="TableText"/>
              <w:rPr>
                <w:lang w:val="en-GB"/>
              </w:rPr>
            </w:pPr>
            <w:r w:rsidRPr="0064036D">
              <w:t>Amendment date</w:t>
            </w:r>
          </w:p>
        </w:tc>
      </w:tr>
      <w:tr w:rsidR="00987FEF" w:rsidRPr="0064036D" w14:paraId="3FBD054A" w14:textId="77777777" w:rsidTr="00253F3B">
        <w:trPr>
          <w:cnfStyle w:val="000000010000" w:firstRow="0" w:lastRow="0" w:firstColumn="0" w:lastColumn="0" w:oddVBand="0" w:evenVBand="0" w:oddHBand="0" w:evenHBand="1" w:firstRowFirstColumn="0" w:firstRowLastColumn="0" w:lastRowFirstColumn="0" w:lastRowLastColumn="0"/>
          <w:trHeight w:val="300"/>
        </w:trPr>
        <w:tc>
          <w:tcPr>
            <w:tcW w:w="1784" w:type="dxa"/>
            <w:noWrap/>
            <w:hideMark/>
          </w:tcPr>
          <w:p w14:paraId="6CF192C5" w14:textId="77777777" w:rsidR="00987FEF" w:rsidRPr="0064036D" w:rsidRDefault="00987FEF" w:rsidP="00FB6E5B">
            <w:pPr>
              <w:pStyle w:val="TableText"/>
              <w:rPr>
                <w:lang w:val="en-GB"/>
              </w:rPr>
            </w:pPr>
            <w:r w:rsidRPr="0064036D">
              <w:t>52a</w:t>
            </w:r>
          </w:p>
        </w:tc>
        <w:tc>
          <w:tcPr>
            <w:tcW w:w="3724" w:type="dxa"/>
            <w:noWrap/>
            <w:hideMark/>
          </w:tcPr>
          <w:p w14:paraId="0A9880C9" w14:textId="77777777" w:rsidR="00987FEF" w:rsidRPr="0064036D" w:rsidRDefault="00987FEF" w:rsidP="00FB6E5B">
            <w:pPr>
              <w:pStyle w:val="TableText"/>
              <w:rPr>
                <w:lang w:val="en-GB"/>
              </w:rPr>
            </w:pPr>
            <w:r w:rsidRPr="0064036D">
              <w:t>Issuer A or D</w:t>
            </w:r>
          </w:p>
        </w:tc>
        <w:tc>
          <w:tcPr>
            <w:tcW w:w="3508" w:type="dxa"/>
            <w:hideMark/>
          </w:tcPr>
          <w:p w14:paraId="1791642E" w14:textId="77777777" w:rsidR="00987FEF" w:rsidRPr="0064036D" w:rsidRDefault="00987FEF" w:rsidP="00FB6E5B">
            <w:pPr>
              <w:pStyle w:val="TableText"/>
              <w:rPr>
                <w:lang w:val="en-GB"/>
              </w:rPr>
            </w:pPr>
            <w:r w:rsidRPr="0064036D">
              <w:t>Not mapped</w:t>
            </w:r>
          </w:p>
        </w:tc>
      </w:tr>
      <w:tr w:rsidR="009C26B3" w:rsidRPr="0064036D" w14:paraId="1A183151" w14:textId="77777777" w:rsidTr="00253F3B">
        <w:trPr>
          <w:cnfStyle w:val="000000100000" w:firstRow="0" w:lastRow="0" w:firstColumn="0" w:lastColumn="0" w:oddVBand="0" w:evenVBand="0" w:oddHBand="1" w:evenHBand="0" w:firstRowFirstColumn="0" w:firstRowLastColumn="0" w:lastRowFirstColumn="0" w:lastRowLastColumn="0"/>
          <w:trHeight w:val="300"/>
        </w:trPr>
        <w:tc>
          <w:tcPr>
            <w:tcW w:w="1784" w:type="dxa"/>
            <w:noWrap/>
          </w:tcPr>
          <w:p w14:paraId="6BBAFB9B" w14:textId="58981175" w:rsidR="009C26B3" w:rsidRPr="0064036D" w:rsidRDefault="009C26B3" w:rsidP="009C26B3">
            <w:pPr>
              <w:pStyle w:val="TableText"/>
            </w:pPr>
            <w:r w:rsidRPr="00351692">
              <w:rPr>
                <w:color w:val="FFFFFF" w:themeColor="background1"/>
              </w:rPr>
              <w:t>23</w:t>
            </w:r>
          </w:p>
        </w:tc>
        <w:tc>
          <w:tcPr>
            <w:tcW w:w="3724" w:type="dxa"/>
            <w:noWrap/>
          </w:tcPr>
          <w:p w14:paraId="7F53477D" w14:textId="5CE2A67F" w:rsidR="009C26B3" w:rsidRPr="0064036D" w:rsidRDefault="009C26B3" w:rsidP="009C26B3">
            <w:pPr>
              <w:pStyle w:val="TableText"/>
            </w:pPr>
            <w:r w:rsidRPr="00351692">
              <w:rPr>
                <w:color w:val="FFFFFF" w:themeColor="background1"/>
              </w:rPr>
              <w:t>Advising Bank Reference</w:t>
            </w:r>
          </w:p>
        </w:tc>
        <w:tc>
          <w:tcPr>
            <w:tcW w:w="3508" w:type="dxa"/>
          </w:tcPr>
          <w:p w14:paraId="7E1A2CAD" w14:textId="77777777" w:rsidR="009C26B3" w:rsidRPr="00351692" w:rsidRDefault="009C26B3" w:rsidP="009C26B3">
            <w:pPr>
              <w:pStyle w:val="TableText"/>
              <w:rPr>
                <w:color w:val="FFFFFF" w:themeColor="background1"/>
              </w:rPr>
            </w:pPr>
            <w:r w:rsidRPr="00351692">
              <w:rPr>
                <w:color w:val="FFFFFF" w:themeColor="background1"/>
              </w:rPr>
              <w:t>Received from Advising bank reference if received from party is not the same as Issuing bank.</w:t>
            </w:r>
          </w:p>
          <w:p w14:paraId="4D30E12F" w14:textId="77777777" w:rsidR="009C26B3" w:rsidRPr="00351692" w:rsidRDefault="009C26B3" w:rsidP="009C26B3">
            <w:pPr>
              <w:pStyle w:val="TableText"/>
              <w:rPr>
                <w:color w:val="FFFFFF" w:themeColor="background1"/>
              </w:rPr>
            </w:pPr>
            <w:r w:rsidRPr="00351692">
              <w:rPr>
                <w:color w:val="FFFFFF" w:themeColor="background1"/>
              </w:rPr>
              <w:t>First advising bank reference if received from party is different from Advising bank and Issuing bank.</w:t>
            </w:r>
          </w:p>
          <w:p w14:paraId="38EA930D" w14:textId="2EF220F2" w:rsidR="009C26B3" w:rsidRPr="0064036D" w:rsidRDefault="009C26B3" w:rsidP="009C26B3">
            <w:pPr>
              <w:pStyle w:val="TableText"/>
            </w:pPr>
            <w:r w:rsidRPr="00351692">
              <w:rPr>
                <w:color w:val="FFFFFF" w:themeColor="background1"/>
                <w:sz w:val="16"/>
                <w:szCs w:val="20"/>
              </w:rPr>
              <w:t>Note: Only whe</w:t>
            </w:r>
            <w:r w:rsidR="00202C47">
              <w:rPr>
                <w:color w:val="FFFFFF" w:themeColor="background1"/>
                <w:sz w:val="16"/>
                <w:szCs w:val="20"/>
              </w:rPr>
              <w:t>n</w:t>
            </w:r>
            <w:r w:rsidRPr="00351692">
              <w:rPr>
                <w:color w:val="FFFFFF" w:themeColor="background1"/>
                <w:sz w:val="16"/>
                <w:szCs w:val="20"/>
              </w:rPr>
              <w:t xml:space="preserve"> Purpose of message </w:t>
            </w:r>
            <w:r w:rsidR="00896FF1">
              <w:rPr>
                <w:color w:val="FFFFFF" w:themeColor="background1"/>
                <w:sz w:val="16"/>
                <w:szCs w:val="20"/>
              </w:rPr>
              <w:t xml:space="preserve">-22A is </w:t>
            </w:r>
            <w:r w:rsidRPr="00351692">
              <w:rPr>
                <w:color w:val="FFFFFF" w:themeColor="background1"/>
                <w:sz w:val="16"/>
                <w:szCs w:val="20"/>
              </w:rPr>
              <w:t>ADVA or ACNA</w:t>
            </w:r>
          </w:p>
        </w:tc>
      </w:tr>
      <w:tr w:rsidR="009C26B3" w:rsidRPr="0064036D" w14:paraId="7712467F" w14:textId="77777777" w:rsidTr="00253F3B">
        <w:trPr>
          <w:cnfStyle w:val="000000010000" w:firstRow="0" w:lastRow="0" w:firstColumn="0" w:lastColumn="0" w:oddVBand="0" w:evenVBand="0" w:oddHBand="0" w:evenHBand="1" w:firstRowFirstColumn="0" w:firstRowLastColumn="0" w:lastRowFirstColumn="0" w:lastRowLastColumn="0"/>
          <w:trHeight w:val="300"/>
        </w:trPr>
        <w:tc>
          <w:tcPr>
            <w:tcW w:w="1784" w:type="dxa"/>
            <w:noWrap/>
            <w:hideMark/>
          </w:tcPr>
          <w:p w14:paraId="5180B3C9" w14:textId="77777777" w:rsidR="009C26B3" w:rsidRPr="0064036D" w:rsidRDefault="009C26B3" w:rsidP="009C26B3">
            <w:pPr>
              <w:pStyle w:val="TableText"/>
              <w:rPr>
                <w:lang w:val="en-GB"/>
              </w:rPr>
            </w:pPr>
            <w:r w:rsidRPr="0064036D">
              <w:t>32B</w:t>
            </w:r>
          </w:p>
        </w:tc>
        <w:tc>
          <w:tcPr>
            <w:tcW w:w="3724" w:type="dxa"/>
            <w:noWrap/>
            <w:hideMark/>
          </w:tcPr>
          <w:p w14:paraId="517DFFEF" w14:textId="77777777" w:rsidR="009C26B3" w:rsidRPr="0064036D" w:rsidRDefault="009C26B3" w:rsidP="009C26B3">
            <w:pPr>
              <w:pStyle w:val="TableText"/>
              <w:rPr>
                <w:lang w:val="en-GB"/>
              </w:rPr>
            </w:pPr>
            <w:r w:rsidRPr="0064036D">
              <w:t>Increase of Undertaking Amount </w:t>
            </w:r>
          </w:p>
        </w:tc>
        <w:tc>
          <w:tcPr>
            <w:tcW w:w="3508" w:type="dxa"/>
            <w:hideMark/>
          </w:tcPr>
          <w:p w14:paraId="69D04C76" w14:textId="77777777" w:rsidR="009C26B3" w:rsidRPr="0064036D" w:rsidRDefault="009C26B3" w:rsidP="009C26B3">
            <w:pPr>
              <w:pStyle w:val="TableText"/>
              <w:rPr>
                <w:lang w:val="en-GB"/>
              </w:rPr>
            </w:pPr>
            <w:r w:rsidRPr="0064036D">
              <w:t>Mapped to increase amount (if present)</w:t>
            </w:r>
          </w:p>
        </w:tc>
      </w:tr>
      <w:tr w:rsidR="009C26B3" w:rsidRPr="0064036D" w14:paraId="27AAEEC7" w14:textId="77777777" w:rsidTr="00253F3B">
        <w:trPr>
          <w:cnfStyle w:val="000000100000" w:firstRow="0" w:lastRow="0" w:firstColumn="0" w:lastColumn="0" w:oddVBand="0" w:evenVBand="0" w:oddHBand="1" w:evenHBand="0" w:firstRowFirstColumn="0" w:firstRowLastColumn="0" w:lastRowFirstColumn="0" w:lastRowLastColumn="0"/>
          <w:trHeight w:val="300"/>
        </w:trPr>
        <w:tc>
          <w:tcPr>
            <w:tcW w:w="1784" w:type="dxa"/>
            <w:noWrap/>
            <w:hideMark/>
          </w:tcPr>
          <w:p w14:paraId="13276B1A" w14:textId="77777777" w:rsidR="009C26B3" w:rsidRPr="0064036D" w:rsidRDefault="009C26B3" w:rsidP="009C26B3">
            <w:pPr>
              <w:pStyle w:val="TableText"/>
              <w:rPr>
                <w:lang w:val="en-GB"/>
              </w:rPr>
            </w:pPr>
            <w:r w:rsidRPr="0064036D">
              <w:t>33B</w:t>
            </w:r>
          </w:p>
        </w:tc>
        <w:tc>
          <w:tcPr>
            <w:tcW w:w="3724" w:type="dxa"/>
            <w:noWrap/>
            <w:hideMark/>
          </w:tcPr>
          <w:p w14:paraId="6A448CC0" w14:textId="77777777" w:rsidR="009C26B3" w:rsidRPr="0064036D" w:rsidRDefault="009C26B3" w:rsidP="009C26B3">
            <w:pPr>
              <w:pStyle w:val="TableText"/>
              <w:rPr>
                <w:lang w:val="en-GB"/>
              </w:rPr>
            </w:pPr>
            <w:r w:rsidRPr="0064036D">
              <w:t>Decrease of Undertaking Amount </w:t>
            </w:r>
          </w:p>
        </w:tc>
        <w:tc>
          <w:tcPr>
            <w:tcW w:w="3508" w:type="dxa"/>
            <w:hideMark/>
          </w:tcPr>
          <w:p w14:paraId="62D88674" w14:textId="77777777" w:rsidR="009C26B3" w:rsidRPr="0064036D" w:rsidRDefault="009C26B3" w:rsidP="009C26B3">
            <w:pPr>
              <w:pStyle w:val="TableText"/>
              <w:rPr>
                <w:lang w:val="en-GB"/>
              </w:rPr>
            </w:pPr>
            <w:r w:rsidRPr="0064036D">
              <w:t>Mapped to decrease amount (if present)</w:t>
            </w:r>
          </w:p>
        </w:tc>
      </w:tr>
      <w:tr w:rsidR="009C26B3" w:rsidRPr="0064036D" w14:paraId="3417293C" w14:textId="77777777" w:rsidTr="00253F3B">
        <w:trPr>
          <w:cnfStyle w:val="000000010000" w:firstRow="0" w:lastRow="0" w:firstColumn="0" w:lastColumn="0" w:oddVBand="0" w:evenVBand="0" w:oddHBand="0" w:evenHBand="1" w:firstRowFirstColumn="0" w:firstRowLastColumn="0" w:lastRowFirstColumn="0" w:lastRowLastColumn="0"/>
          <w:trHeight w:val="300"/>
        </w:trPr>
        <w:tc>
          <w:tcPr>
            <w:tcW w:w="1784" w:type="dxa"/>
            <w:noWrap/>
            <w:hideMark/>
          </w:tcPr>
          <w:p w14:paraId="63970B94" w14:textId="77777777" w:rsidR="009C26B3" w:rsidRPr="0064036D" w:rsidRDefault="009C26B3" w:rsidP="009C26B3">
            <w:pPr>
              <w:pStyle w:val="TableText"/>
              <w:rPr>
                <w:lang w:val="en-GB"/>
              </w:rPr>
            </w:pPr>
            <w:r w:rsidRPr="0064036D">
              <w:t>23B</w:t>
            </w:r>
          </w:p>
        </w:tc>
        <w:tc>
          <w:tcPr>
            <w:tcW w:w="3724" w:type="dxa"/>
            <w:noWrap/>
            <w:hideMark/>
          </w:tcPr>
          <w:p w14:paraId="34A40AF4" w14:textId="77777777" w:rsidR="009C26B3" w:rsidRPr="0064036D" w:rsidRDefault="009C26B3" w:rsidP="009C26B3">
            <w:pPr>
              <w:pStyle w:val="TableText"/>
              <w:rPr>
                <w:lang w:val="en-GB"/>
              </w:rPr>
            </w:pPr>
            <w:r w:rsidRPr="0064036D">
              <w:t>Expiry type</w:t>
            </w:r>
          </w:p>
        </w:tc>
        <w:tc>
          <w:tcPr>
            <w:tcW w:w="3508" w:type="dxa"/>
            <w:hideMark/>
          </w:tcPr>
          <w:p w14:paraId="1444F27C" w14:textId="77777777" w:rsidR="009C26B3" w:rsidRPr="0064036D" w:rsidRDefault="009C26B3" w:rsidP="009C26B3">
            <w:pPr>
              <w:pStyle w:val="TableText"/>
              <w:rPr>
                <w:lang w:val="en-GB"/>
              </w:rPr>
            </w:pPr>
            <w:r w:rsidRPr="0064036D">
              <w:t>COND,</w:t>
            </w:r>
            <w:r>
              <w:t xml:space="preserve"> </w:t>
            </w:r>
            <w:r w:rsidRPr="0064036D">
              <w:t>FIXD, OPEN (if changed)</w:t>
            </w:r>
          </w:p>
        </w:tc>
      </w:tr>
      <w:tr w:rsidR="009C26B3" w:rsidRPr="0064036D" w14:paraId="6A730636" w14:textId="77777777" w:rsidTr="00253F3B">
        <w:trPr>
          <w:cnfStyle w:val="000000100000" w:firstRow="0" w:lastRow="0" w:firstColumn="0" w:lastColumn="0" w:oddVBand="0" w:evenVBand="0" w:oddHBand="1" w:evenHBand="0" w:firstRowFirstColumn="0" w:firstRowLastColumn="0" w:lastRowFirstColumn="0" w:lastRowLastColumn="0"/>
          <w:trHeight w:val="300"/>
        </w:trPr>
        <w:tc>
          <w:tcPr>
            <w:tcW w:w="1784" w:type="dxa"/>
            <w:noWrap/>
            <w:hideMark/>
          </w:tcPr>
          <w:p w14:paraId="7795A063" w14:textId="77777777" w:rsidR="009C26B3" w:rsidRPr="0064036D" w:rsidRDefault="009C26B3" w:rsidP="009C26B3">
            <w:pPr>
              <w:pStyle w:val="TableText"/>
              <w:rPr>
                <w:lang w:val="en-GB"/>
              </w:rPr>
            </w:pPr>
            <w:r w:rsidRPr="0064036D">
              <w:t>31E</w:t>
            </w:r>
          </w:p>
        </w:tc>
        <w:tc>
          <w:tcPr>
            <w:tcW w:w="3724" w:type="dxa"/>
            <w:noWrap/>
            <w:hideMark/>
          </w:tcPr>
          <w:p w14:paraId="4236DBA5" w14:textId="77777777" w:rsidR="009C26B3" w:rsidRPr="0064036D" w:rsidRDefault="009C26B3" w:rsidP="009C26B3">
            <w:pPr>
              <w:pStyle w:val="TableText"/>
              <w:rPr>
                <w:lang w:val="en-GB"/>
              </w:rPr>
            </w:pPr>
            <w:r w:rsidRPr="0064036D">
              <w:t>Date of expiry </w:t>
            </w:r>
          </w:p>
        </w:tc>
        <w:tc>
          <w:tcPr>
            <w:tcW w:w="3508" w:type="dxa"/>
            <w:hideMark/>
          </w:tcPr>
          <w:p w14:paraId="4D950F26" w14:textId="77777777" w:rsidR="009C26B3" w:rsidRPr="0064036D" w:rsidRDefault="009C26B3" w:rsidP="009C26B3">
            <w:pPr>
              <w:pStyle w:val="TableText"/>
              <w:rPr>
                <w:lang w:val="en-GB"/>
              </w:rPr>
            </w:pPr>
            <w:r w:rsidRPr="0064036D">
              <w:t>Set if COND or FIXD (if changed)</w:t>
            </w:r>
          </w:p>
        </w:tc>
      </w:tr>
      <w:tr w:rsidR="009C26B3" w:rsidRPr="0064036D" w14:paraId="093F8EAD" w14:textId="77777777" w:rsidTr="00253F3B">
        <w:trPr>
          <w:cnfStyle w:val="000000010000" w:firstRow="0" w:lastRow="0" w:firstColumn="0" w:lastColumn="0" w:oddVBand="0" w:evenVBand="0" w:oddHBand="0" w:evenHBand="1" w:firstRowFirstColumn="0" w:firstRowLastColumn="0" w:lastRowFirstColumn="0" w:lastRowLastColumn="0"/>
          <w:trHeight w:val="300"/>
        </w:trPr>
        <w:tc>
          <w:tcPr>
            <w:tcW w:w="1784" w:type="dxa"/>
            <w:noWrap/>
            <w:hideMark/>
          </w:tcPr>
          <w:p w14:paraId="59C2248D" w14:textId="77777777" w:rsidR="009C26B3" w:rsidRPr="0064036D" w:rsidRDefault="009C26B3" w:rsidP="009C26B3">
            <w:pPr>
              <w:pStyle w:val="TableText"/>
              <w:rPr>
                <w:lang w:val="en-GB"/>
              </w:rPr>
            </w:pPr>
            <w:r w:rsidRPr="0064036D">
              <w:t>35G</w:t>
            </w:r>
          </w:p>
        </w:tc>
        <w:tc>
          <w:tcPr>
            <w:tcW w:w="3724" w:type="dxa"/>
            <w:noWrap/>
            <w:hideMark/>
          </w:tcPr>
          <w:p w14:paraId="08011463" w14:textId="77777777" w:rsidR="009C26B3" w:rsidRPr="0064036D" w:rsidRDefault="009C26B3" w:rsidP="009C26B3">
            <w:pPr>
              <w:pStyle w:val="TableText"/>
              <w:rPr>
                <w:lang w:val="en-GB"/>
              </w:rPr>
            </w:pPr>
            <w:r w:rsidRPr="0064036D">
              <w:t>Expiry condition </w:t>
            </w:r>
          </w:p>
        </w:tc>
        <w:tc>
          <w:tcPr>
            <w:tcW w:w="3508" w:type="dxa"/>
            <w:hideMark/>
          </w:tcPr>
          <w:p w14:paraId="2C77C14E" w14:textId="77777777" w:rsidR="009C26B3" w:rsidRPr="0064036D" w:rsidRDefault="009C26B3" w:rsidP="009C26B3">
            <w:pPr>
              <w:pStyle w:val="TableText"/>
              <w:rPr>
                <w:lang w:val="en-GB"/>
              </w:rPr>
            </w:pPr>
            <w:r w:rsidRPr="0064036D">
              <w:t>Set if COND (if changed)</w:t>
            </w:r>
          </w:p>
        </w:tc>
      </w:tr>
      <w:tr w:rsidR="009C26B3" w:rsidRPr="0064036D" w14:paraId="063BCBC7" w14:textId="77777777" w:rsidTr="00253F3B">
        <w:trPr>
          <w:cnfStyle w:val="000000100000" w:firstRow="0" w:lastRow="0" w:firstColumn="0" w:lastColumn="0" w:oddVBand="0" w:evenVBand="0" w:oddHBand="1" w:evenHBand="0" w:firstRowFirstColumn="0" w:firstRowLastColumn="0" w:lastRowFirstColumn="0" w:lastRowLastColumn="0"/>
          <w:trHeight w:val="900"/>
        </w:trPr>
        <w:tc>
          <w:tcPr>
            <w:tcW w:w="1784" w:type="dxa"/>
            <w:noWrap/>
            <w:hideMark/>
          </w:tcPr>
          <w:p w14:paraId="6651454F" w14:textId="77777777" w:rsidR="009C26B3" w:rsidRPr="0064036D" w:rsidRDefault="009C26B3" w:rsidP="009C26B3">
            <w:pPr>
              <w:pStyle w:val="TableText"/>
              <w:rPr>
                <w:lang w:val="en-GB"/>
              </w:rPr>
            </w:pPr>
            <w:r w:rsidRPr="0064036D">
              <w:t>59a</w:t>
            </w:r>
          </w:p>
        </w:tc>
        <w:tc>
          <w:tcPr>
            <w:tcW w:w="3724" w:type="dxa"/>
            <w:noWrap/>
            <w:hideMark/>
          </w:tcPr>
          <w:p w14:paraId="56DCC5F5" w14:textId="77777777" w:rsidR="009C26B3" w:rsidRPr="0064036D" w:rsidRDefault="009C26B3" w:rsidP="009C26B3">
            <w:pPr>
              <w:pStyle w:val="TableText"/>
              <w:rPr>
                <w:lang w:val="en-GB"/>
              </w:rPr>
            </w:pPr>
            <w:r w:rsidRPr="0064036D">
              <w:t>Beneficiary (A or blank)</w:t>
            </w:r>
          </w:p>
        </w:tc>
        <w:tc>
          <w:tcPr>
            <w:tcW w:w="3508" w:type="dxa"/>
            <w:hideMark/>
          </w:tcPr>
          <w:p w14:paraId="6EA3352C" w14:textId="77777777" w:rsidR="009C26B3" w:rsidRPr="0064036D" w:rsidRDefault="009C26B3" w:rsidP="009C26B3">
            <w:pPr>
              <w:pStyle w:val="TableText"/>
              <w:rPr>
                <w:lang w:val="en-GB"/>
              </w:rPr>
            </w:pPr>
            <w:r w:rsidRPr="0064036D">
              <w:t>Mapped to beneficiary (if present) .</w:t>
            </w:r>
            <w:r w:rsidRPr="0064036D">
              <w:br/>
              <w:t>This replaces the beneficiary details (including optional account/identifier line) </w:t>
            </w:r>
          </w:p>
        </w:tc>
      </w:tr>
      <w:tr w:rsidR="009C26B3" w:rsidRPr="0064036D" w14:paraId="671C57D5" w14:textId="77777777" w:rsidTr="00253F3B">
        <w:trPr>
          <w:cnfStyle w:val="000000010000" w:firstRow="0" w:lastRow="0" w:firstColumn="0" w:lastColumn="0" w:oddVBand="0" w:evenVBand="0" w:oddHBand="0" w:evenHBand="1" w:firstRowFirstColumn="0" w:firstRowLastColumn="0" w:lastRowFirstColumn="0" w:lastRowLastColumn="0"/>
          <w:trHeight w:val="300"/>
        </w:trPr>
        <w:tc>
          <w:tcPr>
            <w:tcW w:w="1784" w:type="dxa"/>
            <w:noWrap/>
            <w:hideMark/>
          </w:tcPr>
          <w:p w14:paraId="3F054F42" w14:textId="77777777" w:rsidR="009C26B3" w:rsidRPr="0064036D" w:rsidRDefault="009C26B3" w:rsidP="009C26B3">
            <w:pPr>
              <w:pStyle w:val="TableText"/>
              <w:rPr>
                <w:lang w:val="en-GB"/>
              </w:rPr>
            </w:pPr>
            <w:r w:rsidRPr="0064036D">
              <w:t>77U</w:t>
            </w:r>
          </w:p>
        </w:tc>
        <w:tc>
          <w:tcPr>
            <w:tcW w:w="3724" w:type="dxa"/>
            <w:noWrap/>
            <w:hideMark/>
          </w:tcPr>
          <w:p w14:paraId="49BE7922" w14:textId="77777777" w:rsidR="009C26B3" w:rsidRPr="0064036D" w:rsidRDefault="009C26B3" w:rsidP="009C26B3">
            <w:pPr>
              <w:pStyle w:val="TableText"/>
              <w:rPr>
                <w:lang w:val="en-GB"/>
              </w:rPr>
            </w:pPr>
            <w:r w:rsidRPr="0064036D">
              <w:t>Other amendments to undertaking</w:t>
            </w:r>
          </w:p>
        </w:tc>
        <w:tc>
          <w:tcPr>
            <w:tcW w:w="3508" w:type="dxa"/>
            <w:hideMark/>
          </w:tcPr>
          <w:p w14:paraId="2B39E53E" w14:textId="77777777" w:rsidR="009C26B3" w:rsidRPr="0064036D" w:rsidRDefault="009C26B3" w:rsidP="009C26B3">
            <w:pPr>
              <w:pStyle w:val="TableText"/>
              <w:rPr>
                <w:lang w:val="en-GB"/>
              </w:rPr>
            </w:pPr>
            <w:r w:rsidRPr="0064036D">
              <w:t>Mapped to Amendment narrative</w:t>
            </w:r>
          </w:p>
        </w:tc>
      </w:tr>
      <w:tr w:rsidR="009C26B3" w:rsidRPr="0064036D" w14:paraId="21AA2DE1" w14:textId="77777777" w:rsidTr="00253F3B">
        <w:trPr>
          <w:cnfStyle w:val="000000100000" w:firstRow="0" w:lastRow="0" w:firstColumn="0" w:lastColumn="0" w:oddVBand="0" w:evenVBand="0" w:oddHBand="1" w:evenHBand="0" w:firstRowFirstColumn="0" w:firstRowLastColumn="0" w:lastRowFirstColumn="0" w:lastRowLastColumn="0"/>
          <w:trHeight w:val="900"/>
        </w:trPr>
        <w:tc>
          <w:tcPr>
            <w:tcW w:w="1784" w:type="dxa"/>
            <w:noWrap/>
            <w:hideMark/>
          </w:tcPr>
          <w:p w14:paraId="45627E30" w14:textId="77777777" w:rsidR="009C26B3" w:rsidRPr="0064036D" w:rsidRDefault="009C26B3" w:rsidP="009C26B3">
            <w:pPr>
              <w:pStyle w:val="TableText"/>
              <w:rPr>
                <w:lang w:val="en-GB"/>
              </w:rPr>
            </w:pPr>
            <w:r w:rsidRPr="0064036D">
              <w:rPr>
                <w:lang w:val="en-GB"/>
              </w:rPr>
              <w:t>24E Code</w:t>
            </w:r>
          </w:p>
        </w:tc>
        <w:tc>
          <w:tcPr>
            <w:tcW w:w="3724" w:type="dxa"/>
            <w:noWrap/>
            <w:hideMark/>
          </w:tcPr>
          <w:p w14:paraId="6E8FE248" w14:textId="77777777" w:rsidR="009C26B3" w:rsidRPr="0064036D" w:rsidRDefault="009C26B3" w:rsidP="009C26B3">
            <w:pPr>
              <w:pStyle w:val="TableText"/>
              <w:rPr>
                <w:lang w:val="en-GB"/>
              </w:rPr>
            </w:pPr>
            <w:r w:rsidRPr="0064036D">
              <w:rPr>
                <w:lang w:val="en-GB"/>
              </w:rPr>
              <w:t xml:space="preserve">Delivery of Original Undertaking </w:t>
            </w:r>
          </w:p>
        </w:tc>
        <w:tc>
          <w:tcPr>
            <w:tcW w:w="3508" w:type="dxa"/>
            <w:hideMark/>
          </w:tcPr>
          <w:p w14:paraId="20E8E51C" w14:textId="77777777" w:rsidR="009C26B3" w:rsidRPr="0064036D" w:rsidRDefault="009C26B3" w:rsidP="009C26B3">
            <w:pPr>
              <w:pStyle w:val="TableText"/>
              <w:rPr>
                <w:lang w:val="en-GB"/>
              </w:rPr>
            </w:pPr>
            <w:r w:rsidRPr="0064036D">
              <w:t>Mapped if changed -</w:t>
            </w:r>
            <w:r w:rsidRPr="0064036D">
              <w:br/>
              <w:t>Delivery of undertaking COLL,</w:t>
            </w:r>
            <w:r>
              <w:t xml:space="preserve"> </w:t>
            </w:r>
            <w:r w:rsidRPr="0064036D">
              <w:t>COURIER,</w:t>
            </w:r>
            <w:r>
              <w:t xml:space="preserve"> </w:t>
            </w:r>
            <w:r w:rsidRPr="0064036D">
              <w:t>MAIL,</w:t>
            </w:r>
            <w:r>
              <w:t xml:space="preserve"> </w:t>
            </w:r>
            <w:r w:rsidRPr="0064036D">
              <w:t>MESS,</w:t>
            </w:r>
            <w:r>
              <w:t xml:space="preserve"> </w:t>
            </w:r>
            <w:r w:rsidRPr="0064036D">
              <w:t>OTHR,</w:t>
            </w:r>
            <w:r>
              <w:t xml:space="preserve"> </w:t>
            </w:r>
            <w:r w:rsidRPr="0064036D">
              <w:t>REGM</w:t>
            </w:r>
          </w:p>
        </w:tc>
      </w:tr>
      <w:tr w:rsidR="009C26B3" w:rsidRPr="0064036D" w14:paraId="49D2629C" w14:textId="77777777" w:rsidTr="00253F3B">
        <w:trPr>
          <w:cnfStyle w:val="000000010000" w:firstRow="0" w:lastRow="0" w:firstColumn="0" w:lastColumn="0" w:oddVBand="0" w:evenVBand="0" w:oddHBand="0" w:evenHBand="1" w:firstRowFirstColumn="0" w:firstRowLastColumn="0" w:lastRowFirstColumn="0" w:lastRowLastColumn="0"/>
          <w:trHeight w:val="900"/>
        </w:trPr>
        <w:tc>
          <w:tcPr>
            <w:tcW w:w="1784" w:type="dxa"/>
            <w:noWrap/>
            <w:hideMark/>
          </w:tcPr>
          <w:p w14:paraId="18AEC7E3" w14:textId="77777777" w:rsidR="009C26B3" w:rsidRPr="0064036D" w:rsidRDefault="009C26B3" w:rsidP="009C26B3">
            <w:pPr>
              <w:pStyle w:val="TableText"/>
              <w:rPr>
                <w:lang w:val="en-GB"/>
              </w:rPr>
            </w:pPr>
            <w:r w:rsidRPr="0064036D">
              <w:rPr>
                <w:lang w:val="en-GB"/>
              </w:rPr>
              <w:lastRenderedPageBreak/>
              <w:t>24E Add info</w:t>
            </w:r>
          </w:p>
        </w:tc>
        <w:tc>
          <w:tcPr>
            <w:tcW w:w="3724" w:type="dxa"/>
            <w:noWrap/>
            <w:hideMark/>
          </w:tcPr>
          <w:p w14:paraId="04371D52" w14:textId="77777777" w:rsidR="009C26B3" w:rsidRPr="0064036D" w:rsidRDefault="009C26B3" w:rsidP="009C26B3">
            <w:pPr>
              <w:pStyle w:val="TableText"/>
              <w:rPr>
                <w:lang w:val="en-GB"/>
              </w:rPr>
            </w:pPr>
            <w:r w:rsidRPr="0064036D">
              <w:rPr>
                <w:lang w:val="en-GB"/>
              </w:rPr>
              <w:t>Delivery of Original Undertaking add info</w:t>
            </w:r>
          </w:p>
        </w:tc>
        <w:tc>
          <w:tcPr>
            <w:tcW w:w="3508" w:type="dxa"/>
            <w:hideMark/>
          </w:tcPr>
          <w:p w14:paraId="516C7BB3" w14:textId="77777777" w:rsidR="009C26B3" w:rsidRPr="0064036D" w:rsidRDefault="009C26B3" w:rsidP="009C26B3">
            <w:pPr>
              <w:pStyle w:val="TableText"/>
              <w:rPr>
                <w:lang w:val="en-GB"/>
              </w:rPr>
            </w:pPr>
            <w:r w:rsidRPr="0064036D">
              <w:t>Mapped if changed -</w:t>
            </w:r>
            <w:r w:rsidRPr="0064036D">
              <w:br/>
              <w:t>Delivery of undertaking extra data entered for COURIER or OTHR</w:t>
            </w:r>
          </w:p>
        </w:tc>
      </w:tr>
      <w:tr w:rsidR="009C26B3" w:rsidRPr="0064036D" w14:paraId="17535827" w14:textId="77777777" w:rsidTr="00253F3B">
        <w:trPr>
          <w:cnfStyle w:val="000000100000" w:firstRow="0" w:lastRow="0" w:firstColumn="0" w:lastColumn="0" w:oddVBand="0" w:evenVBand="0" w:oddHBand="1" w:evenHBand="0" w:firstRowFirstColumn="0" w:firstRowLastColumn="0" w:lastRowFirstColumn="0" w:lastRowLastColumn="0"/>
          <w:trHeight w:val="600"/>
        </w:trPr>
        <w:tc>
          <w:tcPr>
            <w:tcW w:w="1784" w:type="dxa"/>
            <w:noWrap/>
            <w:hideMark/>
          </w:tcPr>
          <w:p w14:paraId="271DD9AF" w14:textId="77777777" w:rsidR="009C26B3" w:rsidRPr="0064036D" w:rsidRDefault="009C26B3" w:rsidP="009C26B3">
            <w:pPr>
              <w:pStyle w:val="TableText"/>
              <w:rPr>
                <w:lang w:val="en-GB"/>
              </w:rPr>
            </w:pPr>
            <w:r w:rsidRPr="0064036D">
              <w:t>24G Code</w:t>
            </w:r>
          </w:p>
        </w:tc>
        <w:tc>
          <w:tcPr>
            <w:tcW w:w="3724" w:type="dxa"/>
            <w:noWrap/>
            <w:hideMark/>
          </w:tcPr>
          <w:p w14:paraId="3F34CE57" w14:textId="77777777" w:rsidR="009C26B3" w:rsidRPr="0064036D" w:rsidRDefault="009C26B3" w:rsidP="009C26B3">
            <w:pPr>
              <w:pStyle w:val="TableText"/>
              <w:rPr>
                <w:lang w:val="en-GB"/>
              </w:rPr>
            </w:pPr>
            <w:r w:rsidRPr="0064036D">
              <w:rPr>
                <w:lang w:val="en-GB"/>
              </w:rPr>
              <w:t>Delivery To/Collection By</w:t>
            </w:r>
          </w:p>
        </w:tc>
        <w:tc>
          <w:tcPr>
            <w:tcW w:w="3508" w:type="dxa"/>
            <w:hideMark/>
          </w:tcPr>
          <w:p w14:paraId="67DCA92F" w14:textId="77777777" w:rsidR="009C26B3" w:rsidRPr="0064036D" w:rsidRDefault="009C26B3" w:rsidP="009C26B3">
            <w:pPr>
              <w:pStyle w:val="TableText"/>
              <w:rPr>
                <w:lang w:val="en-GB"/>
              </w:rPr>
            </w:pPr>
            <w:r w:rsidRPr="0064036D">
              <w:rPr>
                <w:lang w:val="en-GB"/>
              </w:rPr>
              <w:t>Mapped if changed -</w:t>
            </w:r>
            <w:r w:rsidRPr="0064036D">
              <w:rPr>
                <w:lang w:val="en-GB"/>
              </w:rPr>
              <w:br/>
              <w:t>BENE, OTHR</w:t>
            </w:r>
          </w:p>
        </w:tc>
      </w:tr>
      <w:tr w:rsidR="009C26B3" w:rsidRPr="0064036D" w14:paraId="3BB384B8" w14:textId="77777777" w:rsidTr="00253F3B">
        <w:trPr>
          <w:cnfStyle w:val="000000010000" w:firstRow="0" w:lastRow="0" w:firstColumn="0" w:lastColumn="0" w:oddVBand="0" w:evenVBand="0" w:oddHBand="0" w:evenHBand="1" w:firstRowFirstColumn="0" w:firstRowLastColumn="0" w:lastRowFirstColumn="0" w:lastRowLastColumn="0"/>
          <w:trHeight w:val="900"/>
        </w:trPr>
        <w:tc>
          <w:tcPr>
            <w:tcW w:w="1784" w:type="dxa"/>
            <w:noWrap/>
            <w:hideMark/>
          </w:tcPr>
          <w:p w14:paraId="73698F1B" w14:textId="19E6AEB2" w:rsidR="009C26B3" w:rsidRPr="0064036D" w:rsidRDefault="009C26B3" w:rsidP="009C26B3">
            <w:pPr>
              <w:pStyle w:val="TableText"/>
              <w:rPr>
                <w:lang w:val="en-GB"/>
              </w:rPr>
            </w:pPr>
            <w:r w:rsidRPr="0064036D">
              <w:t xml:space="preserve">24G </w:t>
            </w:r>
            <w:r w:rsidR="00896FF1">
              <w:t>Narrative</w:t>
            </w:r>
          </w:p>
        </w:tc>
        <w:tc>
          <w:tcPr>
            <w:tcW w:w="3724" w:type="dxa"/>
            <w:noWrap/>
            <w:hideMark/>
          </w:tcPr>
          <w:p w14:paraId="33A3EED4" w14:textId="77777777" w:rsidR="009C26B3" w:rsidRPr="0064036D" w:rsidRDefault="009C26B3" w:rsidP="009C26B3">
            <w:pPr>
              <w:pStyle w:val="TableText"/>
              <w:rPr>
                <w:lang w:val="en-GB"/>
              </w:rPr>
            </w:pPr>
            <w:r w:rsidRPr="0064036D">
              <w:t>Delivery To/Collection By - Details</w:t>
            </w:r>
          </w:p>
        </w:tc>
        <w:tc>
          <w:tcPr>
            <w:tcW w:w="3508" w:type="dxa"/>
            <w:hideMark/>
          </w:tcPr>
          <w:p w14:paraId="330E03C6" w14:textId="7B18C257" w:rsidR="009C26B3" w:rsidRPr="0064036D" w:rsidRDefault="009C26B3" w:rsidP="009C26B3">
            <w:pPr>
              <w:pStyle w:val="TableText"/>
              <w:rPr>
                <w:lang w:val="en-GB"/>
              </w:rPr>
            </w:pPr>
            <w:r w:rsidRPr="0064036D">
              <w:rPr>
                <w:lang w:val="en-GB"/>
              </w:rPr>
              <w:t>Mapped if changed -</w:t>
            </w:r>
            <w:r w:rsidRPr="0064036D">
              <w:rPr>
                <w:lang w:val="en-GB"/>
              </w:rPr>
              <w:br/>
              <w:t xml:space="preserve">Set to Delivery to party address if OTHR </w:t>
            </w:r>
            <w:r w:rsidR="00CE4957">
              <w:rPr>
                <w:lang w:val="en-GB"/>
              </w:rPr>
              <w:t>or BENE</w:t>
            </w:r>
            <w:r w:rsidR="001E31CC">
              <w:rPr>
                <w:lang w:val="en-GB"/>
              </w:rPr>
              <w:t>.</w:t>
            </w:r>
            <w:r w:rsidR="00CE4957">
              <w:t xml:space="preserve"> </w:t>
            </w:r>
            <w:r w:rsidR="00CE4957" w:rsidRPr="00CE4957">
              <w:t>In TI this field is maintained as Narrative Party name and address field but with a validation on the number of lines and characters per line as suggested in the SCORE standards guide. However, if the code is BENE, this field is not mandatory.</w:t>
            </w:r>
          </w:p>
        </w:tc>
      </w:tr>
    </w:tbl>
    <w:p w14:paraId="3AF09A66" w14:textId="36AD278D" w:rsidR="000D3507" w:rsidRDefault="000D3507" w:rsidP="00705DE8">
      <w:pPr>
        <w:pStyle w:val="BodyTextIndent1"/>
        <w:ind w:left="0"/>
      </w:pPr>
    </w:p>
    <w:p w14:paraId="7168CCEB" w14:textId="5F00EA9D" w:rsidR="00705DE8" w:rsidRPr="002121FE" w:rsidRDefault="00705DE8" w:rsidP="00705DE8">
      <w:pPr>
        <w:pStyle w:val="BodyText"/>
        <w:rPr>
          <w:lang w:val="en-GB" w:eastAsia="en-GB"/>
        </w:rPr>
      </w:pPr>
      <w:r w:rsidRPr="002121FE">
        <w:rPr>
          <w:lang w:val="en-GB" w:eastAsia="en-GB"/>
        </w:rPr>
        <w:t>Where the Amendment details exceeds 150 x 65 characters in 77U</w:t>
      </w:r>
      <w:r w:rsidR="00F9432F" w:rsidRPr="00F9432F">
        <w:rPr>
          <w:lang w:val="en-GB" w:eastAsia="en-GB"/>
        </w:rPr>
        <w:t xml:space="preserve">, then one or more continuation messages are </w:t>
      </w:r>
      <w:r w:rsidR="00DF3059">
        <w:rPr>
          <w:lang w:val="en-GB" w:eastAsia="en-GB"/>
        </w:rPr>
        <w:t>combined</w:t>
      </w:r>
      <w:r w:rsidR="00A60409">
        <w:rPr>
          <w:lang w:val="en-GB" w:eastAsia="en-GB"/>
        </w:rPr>
        <w:t xml:space="preserve"> into the main details</w:t>
      </w:r>
      <w:r w:rsidR="00F9432F" w:rsidRPr="00F9432F">
        <w:rPr>
          <w:lang w:val="en-GB" w:eastAsia="en-GB"/>
        </w:rPr>
        <w:t>:</w:t>
      </w:r>
    </w:p>
    <w:tbl>
      <w:tblPr>
        <w:tblStyle w:val="TableGridHeader1"/>
        <w:tblW w:w="0" w:type="auto"/>
        <w:tblLook w:val="04A0" w:firstRow="1" w:lastRow="0" w:firstColumn="1" w:lastColumn="0" w:noHBand="0" w:noVBand="1"/>
      </w:tblPr>
      <w:tblGrid>
        <w:gridCol w:w="1602"/>
        <w:gridCol w:w="4139"/>
        <w:gridCol w:w="4139"/>
      </w:tblGrid>
      <w:tr w:rsidR="0019668D" w:rsidRPr="00581CB4" w14:paraId="4C7F35F8" w14:textId="77777777" w:rsidTr="003D3747">
        <w:trPr>
          <w:cnfStyle w:val="100000000000" w:firstRow="1" w:lastRow="0" w:firstColumn="0" w:lastColumn="0" w:oddVBand="0" w:evenVBand="0" w:oddHBand="0" w:evenHBand="0" w:firstRowFirstColumn="0" w:firstRowLastColumn="0" w:lastRowFirstColumn="0" w:lastRowLastColumn="0"/>
          <w:trHeight w:val="300"/>
        </w:trPr>
        <w:tc>
          <w:tcPr>
            <w:tcW w:w="2040" w:type="dxa"/>
            <w:noWrap/>
            <w:hideMark/>
          </w:tcPr>
          <w:p w14:paraId="7AA13A31" w14:textId="77777777" w:rsidR="0019668D" w:rsidRPr="00581CB4" w:rsidRDefault="0019668D" w:rsidP="00FB6E5B">
            <w:pPr>
              <w:pStyle w:val="TableHead"/>
              <w:rPr>
                <w:lang w:val="en-GB"/>
              </w:rPr>
            </w:pPr>
            <w:r w:rsidRPr="00581CB4">
              <w:rPr>
                <w:lang w:val="en-GB"/>
              </w:rPr>
              <w:t>Tag</w:t>
            </w:r>
          </w:p>
        </w:tc>
        <w:tc>
          <w:tcPr>
            <w:tcW w:w="5380" w:type="dxa"/>
            <w:noWrap/>
            <w:hideMark/>
          </w:tcPr>
          <w:p w14:paraId="16426E80" w14:textId="77777777" w:rsidR="0019668D" w:rsidRPr="00581CB4" w:rsidRDefault="0019668D" w:rsidP="00FB6E5B">
            <w:pPr>
              <w:pStyle w:val="TableHead"/>
              <w:rPr>
                <w:lang w:val="en-GB"/>
              </w:rPr>
            </w:pPr>
            <w:r w:rsidRPr="00581CB4">
              <w:rPr>
                <w:lang w:val="en-GB"/>
              </w:rPr>
              <w:t>Field name</w:t>
            </w:r>
          </w:p>
        </w:tc>
        <w:tc>
          <w:tcPr>
            <w:tcW w:w="5380" w:type="dxa"/>
            <w:noWrap/>
            <w:hideMark/>
          </w:tcPr>
          <w:p w14:paraId="0D95F25B" w14:textId="77777777" w:rsidR="0019668D" w:rsidRPr="00581CB4" w:rsidRDefault="0019668D" w:rsidP="00FB6E5B">
            <w:pPr>
              <w:pStyle w:val="TableHead"/>
              <w:rPr>
                <w:lang w:val="en-GB"/>
              </w:rPr>
            </w:pPr>
            <w:r w:rsidRPr="00581CB4">
              <w:rPr>
                <w:lang w:val="en-GB"/>
              </w:rPr>
              <w:t>Mapped From</w:t>
            </w:r>
          </w:p>
        </w:tc>
      </w:tr>
      <w:tr w:rsidR="0019668D" w:rsidRPr="00581CB4" w14:paraId="4E387E97" w14:textId="77777777" w:rsidTr="003D3747">
        <w:trPr>
          <w:cnfStyle w:val="000000100000" w:firstRow="0" w:lastRow="0" w:firstColumn="0" w:lastColumn="0" w:oddVBand="0" w:evenVBand="0" w:oddHBand="1" w:evenHBand="0" w:firstRowFirstColumn="0" w:firstRowLastColumn="0" w:lastRowFirstColumn="0" w:lastRowLastColumn="0"/>
          <w:trHeight w:val="315"/>
        </w:trPr>
        <w:tc>
          <w:tcPr>
            <w:tcW w:w="2040" w:type="dxa"/>
            <w:noWrap/>
            <w:hideMark/>
          </w:tcPr>
          <w:p w14:paraId="47464BAD" w14:textId="77777777" w:rsidR="0019668D" w:rsidRPr="00581CB4" w:rsidRDefault="0019668D" w:rsidP="00FB6E5B">
            <w:pPr>
              <w:pStyle w:val="TableText"/>
              <w:rPr>
                <w:lang w:val="en-GB"/>
              </w:rPr>
            </w:pPr>
            <w:r w:rsidRPr="00581CB4">
              <w:t>27</w:t>
            </w:r>
          </w:p>
        </w:tc>
        <w:tc>
          <w:tcPr>
            <w:tcW w:w="5380" w:type="dxa"/>
            <w:noWrap/>
            <w:hideMark/>
          </w:tcPr>
          <w:p w14:paraId="6ED20ADB" w14:textId="77777777" w:rsidR="0019668D" w:rsidRPr="00581CB4" w:rsidRDefault="0019668D" w:rsidP="00FB6E5B">
            <w:pPr>
              <w:pStyle w:val="TableText"/>
              <w:rPr>
                <w:lang w:val="en-GB"/>
              </w:rPr>
            </w:pPr>
            <w:r w:rsidRPr="00581CB4">
              <w:t>Sequence of total</w:t>
            </w:r>
          </w:p>
        </w:tc>
        <w:tc>
          <w:tcPr>
            <w:tcW w:w="5380" w:type="dxa"/>
            <w:hideMark/>
          </w:tcPr>
          <w:p w14:paraId="0AF759B0" w14:textId="77777777" w:rsidR="0019668D" w:rsidRPr="00581CB4" w:rsidRDefault="0019668D" w:rsidP="00FB6E5B">
            <w:pPr>
              <w:pStyle w:val="TableText"/>
              <w:rPr>
                <w:lang w:val="en-GB"/>
              </w:rPr>
            </w:pPr>
            <w:r w:rsidRPr="00581CB4">
              <w:rPr>
                <w:lang w:val="en-GB"/>
              </w:rPr>
              <w:t>Not mapped</w:t>
            </w:r>
          </w:p>
        </w:tc>
      </w:tr>
      <w:tr w:rsidR="0019668D" w:rsidRPr="00581CB4" w14:paraId="0A9D3877"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2040" w:type="dxa"/>
            <w:noWrap/>
            <w:hideMark/>
          </w:tcPr>
          <w:p w14:paraId="685D55E6" w14:textId="77777777" w:rsidR="0019668D" w:rsidRPr="00581CB4" w:rsidRDefault="0019668D" w:rsidP="00FB6E5B">
            <w:pPr>
              <w:pStyle w:val="TableText"/>
              <w:rPr>
                <w:lang w:val="en-GB"/>
              </w:rPr>
            </w:pPr>
            <w:r w:rsidRPr="00581CB4">
              <w:t>20</w:t>
            </w:r>
          </w:p>
        </w:tc>
        <w:tc>
          <w:tcPr>
            <w:tcW w:w="5380" w:type="dxa"/>
            <w:noWrap/>
            <w:hideMark/>
          </w:tcPr>
          <w:p w14:paraId="5FB539BC" w14:textId="77777777" w:rsidR="0019668D" w:rsidRPr="00581CB4" w:rsidRDefault="0019668D" w:rsidP="00FB6E5B">
            <w:pPr>
              <w:pStyle w:val="TableText"/>
              <w:rPr>
                <w:lang w:val="en-GB"/>
              </w:rPr>
            </w:pPr>
            <w:r w:rsidRPr="00581CB4">
              <w:t>Undertaking number</w:t>
            </w:r>
          </w:p>
        </w:tc>
        <w:tc>
          <w:tcPr>
            <w:tcW w:w="5380" w:type="dxa"/>
            <w:hideMark/>
          </w:tcPr>
          <w:p w14:paraId="4674D1B0" w14:textId="77777777" w:rsidR="0019668D" w:rsidRPr="00581CB4" w:rsidRDefault="0019668D" w:rsidP="00FB6E5B">
            <w:pPr>
              <w:pStyle w:val="TableText"/>
              <w:rPr>
                <w:lang w:val="en-GB"/>
              </w:rPr>
            </w:pPr>
            <w:r w:rsidRPr="00581CB4">
              <w:t>Used to match to Sender's reference</w:t>
            </w:r>
          </w:p>
        </w:tc>
      </w:tr>
      <w:tr w:rsidR="0019668D" w:rsidRPr="00581CB4" w14:paraId="05E19340"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2040" w:type="dxa"/>
            <w:noWrap/>
            <w:hideMark/>
          </w:tcPr>
          <w:p w14:paraId="4C8BD372" w14:textId="77777777" w:rsidR="0019668D" w:rsidRPr="00581CB4" w:rsidRDefault="0019668D" w:rsidP="00FB6E5B">
            <w:pPr>
              <w:pStyle w:val="TableText"/>
              <w:rPr>
                <w:lang w:val="en-GB"/>
              </w:rPr>
            </w:pPr>
            <w:r w:rsidRPr="00581CB4">
              <w:t>21</w:t>
            </w:r>
          </w:p>
        </w:tc>
        <w:tc>
          <w:tcPr>
            <w:tcW w:w="5380" w:type="dxa"/>
            <w:noWrap/>
            <w:hideMark/>
          </w:tcPr>
          <w:p w14:paraId="2B3B8851" w14:textId="77777777" w:rsidR="0019668D" w:rsidRPr="00581CB4" w:rsidRDefault="0019668D" w:rsidP="00FB6E5B">
            <w:pPr>
              <w:pStyle w:val="TableText"/>
              <w:rPr>
                <w:lang w:val="en-GB"/>
              </w:rPr>
            </w:pPr>
            <w:r w:rsidRPr="00581CB4">
              <w:t>Related Reference</w:t>
            </w:r>
          </w:p>
        </w:tc>
        <w:tc>
          <w:tcPr>
            <w:tcW w:w="5380" w:type="dxa"/>
            <w:noWrap/>
            <w:hideMark/>
          </w:tcPr>
          <w:p w14:paraId="25E96557" w14:textId="77777777" w:rsidR="0019668D" w:rsidRPr="00581CB4" w:rsidRDefault="0019668D" w:rsidP="00FB6E5B">
            <w:pPr>
              <w:pStyle w:val="TableText"/>
              <w:rPr>
                <w:lang w:val="en-GB"/>
              </w:rPr>
            </w:pPr>
            <w:r w:rsidRPr="00581CB4">
              <w:rPr>
                <w:lang w:val="en-GB"/>
              </w:rPr>
              <w:t xml:space="preserve">Used to match existing Master transaction </w:t>
            </w:r>
          </w:p>
        </w:tc>
      </w:tr>
      <w:tr w:rsidR="0019668D" w:rsidRPr="00581CB4" w14:paraId="3D6AE7DD"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2040" w:type="dxa"/>
            <w:noWrap/>
            <w:hideMark/>
          </w:tcPr>
          <w:p w14:paraId="39DAAD28" w14:textId="77777777" w:rsidR="0019668D" w:rsidRPr="00581CB4" w:rsidRDefault="0019668D" w:rsidP="00FB6E5B">
            <w:pPr>
              <w:pStyle w:val="TableText"/>
              <w:rPr>
                <w:lang w:val="en-GB"/>
              </w:rPr>
            </w:pPr>
            <w:r w:rsidRPr="00581CB4">
              <w:t>26E</w:t>
            </w:r>
          </w:p>
        </w:tc>
        <w:tc>
          <w:tcPr>
            <w:tcW w:w="5380" w:type="dxa"/>
            <w:noWrap/>
            <w:hideMark/>
          </w:tcPr>
          <w:p w14:paraId="1531A622" w14:textId="77777777" w:rsidR="0019668D" w:rsidRPr="00581CB4" w:rsidRDefault="0019668D" w:rsidP="00FB6E5B">
            <w:pPr>
              <w:pStyle w:val="TableText"/>
              <w:rPr>
                <w:lang w:val="en-GB"/>
              </w:rPr>
            </w:pPr>
            <w:r w:rsidRPr="00581CB4">
              <w:t>Number of Amendment</w:t>
            </w:r>
          </w:p>
        </w:tc>
        <w:tc>
          <w:tcPr>
            <w:tcW w:w="5380" w:type="dxa"/>
            <w:hideMark/>
          </w:tcPr>
          <w:p w14:paraId="2CBF2E95" w14:textId="77777777" w:rsidR="0019668D" w:rsidRPr="00581CB4" w:rsidRDefault="0019668D" w:rsidP="00FB6E5B">
            <w:pPr>
              <w:pStyle w:val="TableText"/>
              <w:rPr>
                <w:lang w:val="en-GB"/>
              </w:rPr>
            </w:pPr>
            <w:r w:rsidRPr="00581CB4">
              <w:t>Amendment number</w:t>
            </w:r>
          </w:p>
        </w:tc>
      </w:tr>
      <w:tr w:rsidR="0019668D" w:rsidRPr="00581CB4" w14:paraId="59FCF35A"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2040" w:type="dxa"/>
            <w:noWrap/>
            <w:hideMark/>
          </w:tcPr>
          <w:p w14:paraId="494DEC0A" w14:textId="77777777" w:rsidR="0019668D" w:rsidRPr="00581CB4" w:rsidRDefault="0019668D" w:rsidP="00FB6E5B">
            <w:pPr>
              <w:pStyle w:val="TableText"/>
              <w:rPr>
                <w:lang w:val="en-GB"/>
              </w:rPr>
            </w:pPr>
            <w:r w:rsidRPr="00581CB4">
              <w:t>52a</w:t>
            </w:r>
          </w:p>
        </w:tc>
        <w:tc>
          <w:tcPr>
            <w:tcW w:w="5380" w:type="dxa"/>
            <w:noWrap/>
            <w:hideMark/>
          </w:tcPr>
          <w:p w14:paraId="4D6524E8" w14:textId="77777777" w:rsidR="0019668D" w:rsidRPr="00581CB4" w:rsidRDefault="0019668D" w:rsidP="00FB6E5B">
            <w:pPr>
              <w:pStyle w:val="TableText"/>
              <w:rPr>
                <w:lang w:val="en-GB"/>
              </w:rPr>
            </w:pPr>
            <w:r w:rsidRPr="00581CB4">
              <w:t>Issuer A or D</w:t>
            </w:r>
          </w:p>
        </w:tc>
        <w:tc>
          <w:tcPr>
            <w:tcW w:w="5380" w:type="dxa"/>
            <w:hideMark/>
          </w:tcPr>
          <w:p w14:paraId="3C45B9FD" w14:textId="77777777" w:rsidR="0019668D" w:rsidRPr="00581CB4" w:rsidRDefault="0019668D" w:rsidP="00FB6E5B">
            <w:pPr>
              <w:pStyle w:val="TableText"/>
              <w:rPr>
                <w:lang w:val="en-GB"/>
              </w:rPr>
            </w:pPr>
            <w:r w:rsidRPr="00581CB4">
              <w:t>Not mapped</w:t>
            </w:r>
          </w:p>
        </w:tc>
      </w:tr>
      <w:tr w:rsidR="0019668D" w:rsidRPr="00581CB4" w14:paraId="7AB410E0"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2040" w:type="dxa"/>
            <w:noWrap/>
            <w:hideMark/>
          </w:tcPr>
          <w:p w14:paraId="5810B8BB" w14:textId="77777777" w:rsidR="0019668D" w:rsidRPr="00581CB4" w:rsidRDefault="0019668D" w:rsidP="00FB6E5B">
            <w:pPr>
              <w:pStyle w:val="TableText"/>
              <w:rPr>
                <w:lang w:val="en-GB"/>
              </w:rPr>
            </w:pPr>
            <w:r w:rsidRPr="00581CB4">
              <w:t>77U</w:t>
            </w:r>
          </w:p>
        </w:tc>
        <w:tc>
          <w:tcPr>
            <w:tcW w:w="5380" w:type="dxa"/>
            <w:noWrap/>
            <w:hideMark/>
          </w:tcPr>
          <w:p w14:paraId="148BD380" w14:textId="77777777" w:rsidR="0019668D" w:rsidRPr="00581CB4" w:rsidRDefault="0019668D" w:rsidP="00FB6E5B">
            <w:pPr>
              <w:pStyle w:val="TableText"/>
              <w:rPr>
                <w:lang w:val="en-GB"/>
              </w:rPr>
            </w:pPr>
            <w:r w:rsidRPr="00581CB4">
              <w:t>Other Amendments to Undertaking</w:t>
            </w:r>
          </w:p>
        </w:tc>
        <w:tc>
          <w:tcPr>
            <w:tcW w:w="5380" w:type="dxa"/>
            <w:noWrap/>
            <w:hideMark/>
          </w:tcPr>
          <w:p w14:paraId="533D88C0" w14:textId="77777777" w:rsidR="0019668D" w:rsidRPr="00581CB4" w:rsidRDefault="0019668D" w:rsidP="00FB6E5B">
            <w:pPr>
              <w:pStyle w:val="TableText"/>
              <w:rPr>
                <w:lang w:val="en-GB"/>
              </w:rPr>
            </w:pPr>
            <w:r w:rsidRPr="00581CB4">
              <w:t>Amendment narrative - (continuation)</w:t>
            </w:r>
          </w:p>
        </w:tc>
      </w:tr>
      <w:tr w:rsidR="0019668D" w:rsidRPr="00581CB4" w14:paraId="35316783" w14:textId="77777777" w:rsidTr="003D3747">
        <w:trPr>
          <w:cnfStyle w:val="000000100000" w:firstRow="0" w:lastRow="0" w:firstColumn="0" w:lastColumn="0" w:oddVBand="0" w:evenVBand="0" w:oddHBand="1" w:evenHBand="0" w:firstRowFirstColumn="0" w:firstRowLastColumn="0" w:lastRowFirstColumn="0" w:lastRowLastColumn="0"/>
          <w:trHeight w:val="315"/>
        </w:trPr>
        <w:tc>
          <w:tcPr>
            <w:tcW w:w="2040" w:type="dxa"/>
            <w:noWrap/>
            <w:hideMark/>
          </w:tcPr>
          <w:p w14:paraId="68F86D7D" w14:textId="77777777" w:rsidR="0019668D" w:rsidRPr="00581CB4" w:rsidRDefault="0019668D" w:rsidP="00FB6E5B">
            <w:pPr>
              <w:pStyle w:val="TableText"/>
              <w:rPr>
                <w:lang w:val="en-GB"/>
              </w:rPr>
            </w:pPr>
            <w:r w:rsidRPr="00581CB4">
              <w:rPr>
                <w:lang w:val="en-GB"/>
              </w:rPr>
              <w:t>77L</w:t>
            </w:r>
          </w:p>
        </w:tc>
        <w:tc>
          <w:tcPr>
            <w:tcW w:w="5380" w:type="dxa"/>
            <w:noWrap/>
            <w:hideMark/>
          </w:tcPr>
          <w:p w14:paraId="1D8D4807" w14:textId="77777777" w:rsidR="0019668D" w:rsidRPr="00581CB4" w:rsidRDefault="0019668D" w:rsidP="00FB6E5B">
            <w:pPr>
              <w:pStyle w:val="TableText"/>
              <w:rPr>
                <w:lang w:val="en-GB"/>
              </w:rPr>
            </w:pPr>
            <w:r w:rsidRPr="00581CB4">
              <w:rPr>
                <w:lang w:val="en-GB"/>
              </w:rPr>
              <w:t>Other Amendments to Local Undertaking</w:t>
            </w:r>
          </w:p>
        </w:tc>
        <w:tc>
          <w:tcPr>
            <w:tcW w:w="5380" w:type="dxa"/>
            <w:hideMark/>
          </w:tcPr>
          <w:p w14:paraId="5010F26F" w14:textId="77777777" w:rsidR="0019668D" w:rsidRPr="00581CB4" w:rsidRDefault="0019668D" w:rsidP="00FB6E5B">
            <w:pPr>
              <w:pStyle w:val="TableText"/>
              <w:rPr>
                <w:lang w:val="en-GB"/>
              </w:rPr>
            </w:pPr>
            <w:r w:rsidRPr="00581CB4">
              <w:rPr>
                <w:lang w:val="en-GB"/>
              </w:rPr>
              <w:t>Not applicable</w:t>
            </w:r>
          </w:p>
        </w:tc>
      </w:tr>
    </w:tbl>
    <w:p w14:paraId="2BD3270A" w14:textId="77777777" w:rsidR="00705DE8" w:rsidRDefault="00705DE8" w:rsidP="00EB1F0A">
      <w:pPr>
        <w:pStyle w:val="BodyTextIndent1"/>
        <w:ind w:left="0"/>
      </w:pPr>
    </w:p>
    <w:p w14:paraId="3B60181E" w14:textId="77777777" w:rsidR="000D3507" w:rsidRDefault="000D3507" w:rsidP="000D3507">
      <w:pPr>
        <w:pStyle w:val="Heading3"/>
      </w:pPr>
      <w:bookmarkStart w:id="217" w:name="_Toc40607145"/>
      <w:bookmarkStart w:id="218" w:name="_Toc160048732"/>
      <w:r>
        <w:t>MT767/775 – Amend to Guarantee/Standby LC - CANCEL – ISSA/ADVA/ACNA</w:t>
      </w:r>
      <w:bookmarkEnd w:id="217"/>
      <w:bookmarkEnd w:id="218"/>
    </w:p>
    <w:p w14:paraId="7960CEF8" w14:textId="75316180" w:rsidR="000D3507" w:rsidRDefault="000D3507" w:rsidP="00525F9A">
      <w:pPr>
        <w:pStyle w:val="BodyText"/>
        <w:rPr>
          <w:lang w:val="en-GB" w:eastAsia="en-GB"/>
        </w:rPr>
      </w:pPr>
      <w:r>
        <w:rPr>
          <w:lang w:val="en-GB" w:eastAsia="en-GB"/>
        </w:rPr>
        <w:t xml:space="preserve">The MT767/775 is mapped to the Received Undertaking – Cancel </w:t>
      </w:r>
      <w:proofErr w:type="gramStart"/>
      <w:r>
        <w:rPr>
          <w:lang w:val="en-GB" w:eastAsia="en-GB"/>
        </w:rPr>
        <w:t>event</w:t>
      </w:r>
      <w:proofErr w:type="gramEnd"/>
    </w:p>
    <w:tbl>
      <w:tblPr>
        <w:tblStyle w:val="TableGridHeader136"/>
        <w:tblW w:w="0" w:type="auto"/>
        <w:tblLook w:val="04A0" w:firstRow="1" w:lastRow="0" w:firstColumn="1" w:lastColumn="0" w:noHBand="0" w:noVBand="1"/>
      </w:tblPr>
      <w:tblGrid>
        <w:gridCol w:w="1349"/>
        <w:gridCol w:w="3424"/>
        <w:gridCol w:w="4243"/>
      </w:tblGrid>
      <w:tr w:rsidR="00C47A5A" w:rsidRPr="007477D8" w14:paraId="3D16FD53" w14:textId="77777777" w:rsidTr="00702E7D">
        <w:trPr>
          <w:cnfStyle w:val="100000000000" w:firstRow="1" w:lastRow="0" w:firstColumn="0" w:lastColumn="0" w:oddVBand="0" w:evenVBand="0" w:oddHBand="0" w:evenHBand="0" w:firstRowFirstColumn="0" w:firstRowLastColumn="0" w:lastRowFirstColumn="0" w:lastRowLastColumn="0"/>
          <w:trHeight w:val="315"/>
          <w:tblHeader/>
        </w:trPr>
        <w:tc>
          <w:tcPr>
            <w:tcW w:w="1349" w:type="dxa"/>
            <w:noWrap/>
            <w:hideMark/>
          </w:tcPr>
          <w:p w14:paraId="5C21E389" w14:textId="77777777" w:rsidR="00C47A5A" w:rsidRPr="00725BE9" w:rsidRDefault="00C47A5A" w:rsidP="00702E7D">
            <w:pPr>
              <w:pStyle w:val="TableHead"/>
              <w:rPr>
                <w:lang w:val="en-GB"/>
              </w:rPr>
            </w:pPr>
            <w:r w:rsidRPr="00725BE9">
              <w:rPr>
                <w:lang w:val="en-GB"/>
              </w:rPr>
              <w:t>Tag</w:t>
            </w:r>
          </w:p>
        </w:tc>
        <w:tc>
          <w:tcPr>
            <w:tcW w:w="3424" w:type="dxa"/>
            <w:noWrap/>
            <w:hideMark/>
          </w:tcPr>
          <w:p w14:paraId="1B22EE91" w14:textId="77777777" w:rsidR="00C47A5A" w:rsidRPr="00725BE9" w:rsidRDefault="00C47A5A" w:rsidP="00702E7D">
            <w:pPr>
              <w:pStyle w:val="TableHead"/>
              <w:rPr>
                <w:lang w:val="en-GB"/>
              </w:rPr>
            </w:pPr>
            <w:r w:rsidRPr="00725BE9">
              <w:rPr>
                <w:lang w:val="en-GB"/>
              </w:rPr>
              <w:t>Field name</w:t>
            </w:r>
          </w:p>
        </w:tc>
        <w:tc>
          <w:tcPr>
            <w:tcW w:w="4243" w:type="dxa"/>
            <w:noWrap/>
            <w:hideMark/>
          </w:tcPr>
          <w:p w14:paraId="2626E474" w14:textId="77777777" w:rsidR="00C47A5A" w:rsidRPr="00725BE9" w:rsidRDefault="00C47A5A" w:rsidP="00702E7D">
            <w:pPr>
              <w:pStyle w:val="TableHead"/>
              <w:rPr>
                <w:lang w:val="en-GB"/>
              </w:rPr>
            </w:pPr>
            <w:r w:rsidRPr="00725BE9">
              <w:rPr>
                <w:lang w:val="en-GB"/>
              </w:rPr>
              <w:t>Mapped From</w:t>
            </w:r>
          </w:p>
        </w:tc>
      </w:tr>
      <w:tr w:rsidR="00C47A5A" w:rsidRPr="007477D8" w14:paraId="5A04DCBC"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3601220F" w14:textId="77777777" w:rsidR="00C47A5A" w:rsidRPr="00725BE9" w:rsidRDefault="00C47A5A" w:rsidP="00702E7D">
            <w:pPr>
              <w:pStyle w:val="TableText"/>
            </w:pPr>
            <w:r w:rsidRPr="00725BE9">
              <w:t> </w:t>
            </w:r>
          </w:p>
        </w:tc>
        <w:tc>
          <w:tcPr>
            <w:tcW w:w="3424" w:type="dxa"/>
            <w:noWrap/>
            <w:hideMark/>
          </w:tcPr>
          <w:p w14:paraId="6484692C" w14:textId="77777777" w:rsidR="00C47A5A" w:rsidRPr="00725BE9" w:rsidRDefault="00C47A5A" w:rsidP="00702E7D">
            <w:pPr>
              <w:pStyle w:val="TableText"/>
            </w:pPr>
            <w:r w:rsidRPr="00725BE9">
              <w:t>Sender</w:t>
            </w:r>
          </w:p>
        </w:tc>
        <w:tc>
          <w:tcPr>
            <w:tcW w:w="4243" w:type="dxa"/>
            <w:hideMark/>
          </w:tcPr>
          <w:p w14:paraId="46C3A103" w14:textId="77777777" w:rsidR="00C47A5A" w:rsidRPr="00725BE9" w:rsidRDefault="00C47A5A" w:rsidP="00702E7D">
            <w:pPr>
              <w:pStyle w:val="TableText"/>
            </w:pPr>
            <w:r w:rsidRPr="00725BE9">
              <w:t>Used in SWIFT matching rules</w:t>
            </w:r>
          </w:p>
        </w:tc>
      </w:tr>
      <w:tr w:rsidR="00C47A5A" w:rsidRPr="007477D8" w14:paraId="0FEF15B3"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079500AD" w14:textId="77777777" w:rsidR="00C47A5A" w:rsidRPr="00725BE9" w:rsidRDefault="00C47A5A" w:rsidP="00702E7D">
            <w:pPr>
              <w:pStyle w:val="TableText"/>
            </w:pPr>
            <w:r w:rsidRPr="00725BE9">
              <w:t> </w:t>
            </w:r>
          </w:p>
        </w:tc>
        <w:tc>
          <w:tcPr>
            <w:tcW w:w="3424" w:type="dxa"/>
            <w:noWrap/>
            <w:hideMark/>
          </w:tcPr>
          <w:p w14:paraId="7A47A14B" w14:textId="77777777" w:rsidR="00C47A5A" w:rsidRPr="00725BE9" w:rsidRDefault="00C47A5A" w:rsidP="00702E7D">
            <w:pPr>
              <w:pStyle w:val="TableText"/>
            </w:pPr>
            <w:r w:rsidRPr="00725BE9">
              <w:t>Receiver</w:t>
            </w:r>
          </w:p>
        </w:tc>
        <w:tc>
          <w:tcPr>
            <w:tcW w:w="4243" w:type="dxa"/>
            <w:hideMark/>
          </w:tcPr>
          <w:p w14:paraId="2903C025" w14:textId="77777777" w:rsidR="00C47A5A" w:rsidRPr="00725BE9" w:rsidRDefault="00C47A5A" w:rsidP="00702E7D">
            <w:pPr>
              <w:pStyle w:val="TableText"/>
            </w:pPr>
            <w:r w:rsidRPr="00725BE9">
              <w:t>Not mapped</w:t>
            </w:r>
          </w:p>
        </w:tc>
      </w:tr>
      <w:tr w:rsidR="00C47A5A" w:rsidRPr="007477D8" w14:paraId="04E2B9BB"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622027BA" w14:textId="77777777" w:rsidR="00C47A5A" w:rsidRPr="00725BE9" w:rsidRDefault="00C47A5A" w:rsidP="00702E7D">
            <w:pPr>
              <w:pStyle w:val="TableText"/>
            </w:pPr>
            <w:r w:rsidRPr="00725BE9">
              <w:t>15A</w:t>
            </w:r>
          </w:p>
        </w:tc>
        <w:tc>
          <w:tcPr>
            <w:tcW w:w="3424" w:type="dxa"/>
            <w:noWrap/>
            <w:hideMark/>
          </w:tcPr>
          <w:p w14:paraId="06A0F127" w14:textId="77777777" w:rsidR="00C47A5A" w:rsidRPr="00725BE9" w:rsidRDefault="00C47A5A" w:rsidP="00702E7D">
            <w:pPr>
              <w:pStyle w:val="TableText"/>
            </w:pPr>
            <w:r w:rsidRPr="00725BE9">
              <w:t>New sequence</w:t>
            </w:r>
          </w:p>
        </w:tc>
        <w:tc>
          <w:tcPr>
            <w:tcW w:w="4243" w:type="dxa"/>
            <w:hideMark/>
          </w:tcPr>
          <w:p w14:paraId="67500BD4" w14:textId="77777777" w:rsidR="00C47A5A" w:rsidRPr="00725BE9" w:rsidRDefault="00C47A5A" w:rsidP="00702E7D">
            <w:pPr>
              <w:pStyle w:val="TableText"/>
            </w:pPr>
            <w:r w:rsidRPr="00725BE9">
              <w:t>Empty field</w:t>
            </w:r>
          </w:p>
        </w:tc>
      </w:tr>
      <w:tr w:rsidR="00C47A5A" w:rsidRPr="007477D8" w14:paraId="1D7340C2"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08FBFC20" w14:textId="77777777" w:rsidR="00C47A5A" w:rsidRPr="00725BE9" w:rsidRDefault="00C47A5A" w:rsidP="00702E7D">
            <w:pPr>
              <w:pStyle w:val="TableText"/>
            </w:pPr>
            <w:r w:rsidRPr="00725BE9">
              <w:t>27</w:t>
            </w:r>
          </w:p>
        </w:tc>
        <w:tc>
          <w:tcPr>
            <w:tcW w:w="3424" w:type="dxa"/>
            <w:noWrap/>
            <w:hideMark/>
          </w:tcPr>
          <w:p w14:paraId="46040C26" w14:textId="77777777" w:rsidR="00C47A5A" w:rsidRPr="00725BE9" w:rsidRDefault="00C47A5A" w:rsidP="00702E7D">
            <w:pPr>
              <w:pStyle w:val="TableText"/>
            </w:pPr>
            <w:r w:rsidRPr="00725BE9">
              <w:t>Sequence of total</w:t>
            </w:r>
          </w:p>
        </w:tc>
        <w:tc>
          <w:tcPr>
            <w:tcW w:w="4243" w:type="dxa"/>
            <w:hideMark/>
          </w:tcPr>
          <w:p w14:paraId="2452F44F" w14:textId="77777777" w:rsidR="00C47A5A" w:rsidRPr="00725BE9" w:rsidRDefault="00C47A5A" w:rsidP="00702E7D">
            <w:pPr>
              <w:pStyle w:val="TableText"/>
            </w:pPr>
            <w:r w:rsidRPr="00725BE9">
              <w:t>Set according to the number of messages by Tools</w:t>
            </w:r>
          </w:p>
        </w:tc>
      </w:tr>
      <w:tr w:rsidR="00C47A5A" w:rsidRPr="007477D8" w14:paraId="02E1BFF3"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698825F2" w14:textId="77777777" w:rsidR="00C47A5A" w:rsidRPr="00725BE9" w:rsidRDefault="00C47A5A" w:rsidP="00702E7D">
            <w:pPr>
              <w:pStyle w:val="TableText"/>
            </w:pPr>
            <w:r w:rsidRPr="00725BE9">
              <w:t>21</w:t>
            </w:r>
          </w:p>
        </w:tc>
        <w:tc>
          <w:tcPr>
            <w:tcW w:w="3424" w:type="dxa"/>
            <w:noWrap/>
            <w:hideMark/>
          </w:tcPr>
          <w:p w14:paraId="27249C18" w14:textId="77777777" w:rsidR="00C47A5A" w:rsidRPr="00725BE9" w:rsidRDefault="00C47A5A" w:rsidP="00702E7D">
            <w:pPr>
              <w:pStyle w:val="TableText"/>
            </w:pPr>
            <w:r w:rsidRPr="00725BE9">
              <w:t>Related reference</w:t>
            </w:r>
          </w:p>
        </w:tc>
        <w:tc>
          <w:tcPr>
            <w:tcW w:w="4243" w:type="dxa"/>
            <w:hideMark/>
          </w:tcPr>
          <w:p w14:paraId="4284FCC4" w14:textId="77777777" w:rsidR="00C47A5A" w:rsidRPr="00725BE9" w:rsidRDefault="00C47A5A" w:rsidP="00702E7D">
            <w:pPr>
              <w:pStyle w:val="TableText"/>
            </w:pPr>
            <w:r w:rsidRPr="00725BE9">
              <w:t>Matched to master reference</w:t>
            </w:r>
          </w:p>
        </w:tc>
      </w:tr>
      <w:tr w:rsidR="00C47A5A" w:rsidRPr="007477D8" w14:paraId="4086DCE2" w14:textId="77777777" w:rsidTr="003D3747">
        <w:trPr>
          <w:cnfStyle w:val="000000010000" w:firstRow="0" w:lastRow="0" w:firstColumn="0" w:lastColumn="0" w:oddVBand="0" w:evenVBand="0" w:oddHBand="0" w:evenHBand="1" w:firstRowFirstColumn="0" w:firstRowLastColumn="0" w:lastRowFirstColumn="0" w:lastRowLastColumn="0"/>
          <w:trHeight w:val="900"/>
        </w:trPr>
        <w:tc>
          <w:tcPr>
            <w:tcW w:w="1349" w:type="dxa"/>
            <w:noWrap/>
            <w:hideMark/>
          </w:tcPr>
          <w:p w14:paraId="298D9177" w14:textId="77777777" w:rsidR="00C47A5A" w:rsidRPr="00725BE9" w:rsidRDefault="00C47A5A" w:rsidP="00702E7D">
            <w:pPr>
              <w:pStyle w:val="TableText"/>
            </w:pPr>
            <w:r w:rsidRPr="00725BE9">
              <w:t>22A</w:t>
            </w:r>
          </w:p>
        </w:tc>
        <w:tc>
          <w:tcPr>
            <w:tcW w:w="3424" w:type="dxa"/>
            <w:noWrap/>
            <w:hideMark/>
          </w:tcPr>
          <w:p w14:paraId="371240F3" w14:textId="77777777" w:rsidR="00C47A5A" w:rsidRPr="00725BE9" w:rsidRDefault="00C47A5A" w:rsidP="00702E7D">
            <w:pPr>
              <w:pStyle w:val="TableText"/>
            </w:pPr>
            <w:r w:rsidRPr="00725BE9">
              <w:t>Purpose of message</w:t>
            </w:r>
          </w:p>
        </w:tc>
        <w:tc>
          <w:tcPr>
            <w:tcW w:w="4243" w:type="dxa"/>
            <w:hideMark/>
          </w:tcPr>
          <w:p w14:paraId="52527607" w14:textId="77777777" w:rsidR="00C47A5A" w:rsidRPr="00725BE9" w:rsidRDefault="00C47A5A" w:rsidP="00702E7D">
            <w:pPr>
              <w:pStyle w:val="TableText"/>
            </w:pPr>
            <w:r w:rsidRPr="00725BE9">
              <w:t>Used to set Received cancellation request type to either</w:t>
            </w:r>
            <w:r w:rsidRPr="00725BE9">
              <w:br/>
              <w:t>·         Cancel – Counter received/request issue (if ISCA)</w:t>
            </w:r>
            <w:r w:rsidRPr="00725BE9">
              <w:br/>
              <w:t>·         Cancel – Counter received /request counter (if ICCA)</w:t>
            </w:r>
          </w:p>
        </w:tc>
      </w:tr>
      <w:tr w:rsidR="00C47A5A" w:rsidRPr="007477D8" w14:paraId="6C112A5D"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10D4AAFD" w14:textId="77777777" w:rsidR="00C47A5A" w:rsidRPr="00725BE9" w:rsidRDefault="00C47A5A" w:rsidP="00702E7D">
            <w:pPr>
              <w:pStyle w:val="TableText"/>
            </w:pPr>
            <w:r w:rsidRPr="00725BE9">
              <w:t>23S</w:t>
            </w:r>
          </w:p>
        </w:tc>
        <w:tc>
          <w:tcPr>
            <w:tcW w:w="3424" w:type="dxa"/>
            <w:noWrap/>
            <w:hideMark/>
          </w:tcPr>
          <w:p w14:paraId="49B05A11" w14:textId="77777777" w:rsidR="00C47A5A" w:rsidRPr="00725BE9" w:rsidRDefault="00C47A5A" w:rsidP="00702E7D">
            <w:pPr>
              <w:pStyle w:val="TableText"/>
            </w:pPr>
            <w:r w:rsidRPr="00725BE9">
              <w:t>Cancellation request </w:t>
            </w:r>
          </w:p>
        </w:tc>
        <w:tc>
          <w:tcPr>
            <w:tcW w:w="4243" w:type="dxa"/>
            <w:hideMark/>
          </w:tcPr>
          <w:p w14:paraId="0D7C13D2" w14:textId="77777777" w:rsidR="00C47A5A" w:rsidRPr="00725BE9" w:rsidRDefault="00C47A5A" w:rsidP="00702E7D">
            <w:pPr>
              <w:pStyle w:val="TableText"/>
            </w:pPr>
            <w:r w:rsidRPr="00725BE9">
              <w:t>CANCEL</w:t>
            </w:r>
          </w:p>
        </w:tc>
      </w:tr>
      <w:tr w:rsidR="00C47A5A" w:rsidRPr="007477D8" w14:paraId="6980E7D6"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69933223" w14:textId="77777777" w:rsidR="00C47A5A" w:rsidRPr="00725BE9" w:rsidRDefault="00C47A5A" w:rsidP="00702E7D">
            <w:pPr>
              <w:pStyle w:val="TableText"/>
            </w:pPr>
            <w:r w:rsidRPr="00725BE9">
              <w:t>72Z</w:t>
            </w:r>
          </w:p>
        </w:tc>
        <w:tc>
          <w:tcPr>
            <w:tcW w:w="3424" w:type="dxa"/>
            <w:noWrap/>
            <w:hideMark/>
          </w:tcPr>
          <w:p w14:paraId="4EF74866" w14:textId="77777777" w:rsidR="00C47A5A" w:rsidRPr="00725BE9" w:rsidRDefault="00C47A5A" w:rsidP="00702E7D">
            <w:pPr>
              <w:pStyle w:val="TableText"/>
            </w:pPr>
            <w:r w:rsidRPr="00725BE9">
              <w:t>Sender to receiver info </w:t>
            </w:r>
          </w:p>
        </w:tc>
        <w:tc>
          <w:tcPr>
            <w:tcW w:w="4243" w:type="dxa"/>
            <w:hideMark/>
          </w:tcPr>
          <w:p w14:paraId="7FA1492B" w14:textId="77777777" w:rsidR="00C47A5A" w:rsidRPr="00725BE9" w:rsidRDefault="00C47A5A" w:rsidP="00702E7D">
            <w:pPr>
              <w:pStyle w:val="TableText"/>
            </w:pPr>
            <w:r w:rsidRPr="00725BE9">
              <w:t>Notes from instructing party</w:t>
            </w:r>
          </w:p>
        </w:tc>
      </w:tr>
      <w:tr w:rsidR="00C47A5A" w:rsidRPr="007477D8" w14:paraId="0770C45F"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114AE844" w14:textId="77777777" w:rsidR="00C47A5A" w:rsidRPr="00725BE9" w:rsidRDefault="00C47A5A" w:rsidP="00702E7D">
            <w:pPr>
              <w:pStyle w:val="TableText"/>
            </w:pPr>
            <w:r w:rsidRPr="00725BE9">
              <w:t>23X</w:t>
            </w:r>
          </w:p>
        </w:tc>
        <w:tc>
          <w:tcPr>
            <w:tcW w:w="3424" w:type="dxa"/>
            <w:noWrap/>
            <w:hideMark/>
          </w:tcPr>
          <w:p w14:paraId="01BD4549" w14:textId="77777777" w:rsidR="00C47A5A" w:rsidRPr="00725BE9" w:rsidRDefault="00C47A5A" w:rsidP="00702E7D">
            <w:pPr>
              <w:pStyle w:val="TableText"/>
            </w:pPr>
            <w:r w:rsidRPr="00725BE9">
              <w:t>File identification</w:t>
            </w:r>
          </w:p>
        </w:tc>
        <w:tc>
          <w:tcPr>
            <w:tcW w:w="4243" w:type="dxa"/>
            <w:hideMark/>
          </w:tcPr>
          <w:p w14:paraId="5517A70F" w14:textId="77777777" w:rsidR="00C47A5A" w:rsidRPr="00725BE9" w:rsidRDefault="00C47A5A" w:rsidP="00702E7D">
            <w:pPr>
              <w:pStyle w:val="TableText"/>
            </w:pPr>
            <w:r w:rsidRPr="00725BE9">
              <w:t>Mapped to Attached documents</w:t>
            </w:r>
          </w:p>
        </w:tc>
      </w:tr>
      <w:tr w:rsidR="00C47A5A" w:rsidRPr="007477D8" w14:paraId="2BC35ABB"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0C2A136F" w14:textId="77777777" w:rsidR="00C47A5A" w:rsidRPr="00725BE9" w:rsidRDefault="00C47A5A" w:rsidP="00702E7D">
            <w:pPr>
              <w:pStyle w:val="TableText"/>
            </w:pPr>
            <w:r w:rsidRPr="00725BE9">
              <w:t>15B</w:t>
            </w:r>
          </w:p>
        </w:tc>
        <w:tc>
          <w:tcPr>
            <w:tcW w:w="3424" w:type="dxa"/>
            <w:hideMark/>
          </w:tcPr>
          <w:p w14:paraId="45382F2A" w14:textId="77777777" w:rsidR="00C47A5A" w:rsidRPr="00725BE9" w:rsidRDefault="00C47A5A" w:rsidP="00702E7D">
            <w:pPr>
              <w:pStyle w:val="TableText"/>
            </w:pPr>
            <w:r w:rsidRPr="00725BE9">
              <w:t>New sequence</w:t>
            </w:r>
          </w:p>
        </w:tc>
        <w:tc>
          <w:tcPr>
            <w:tcW w:w="4243" w:type="dxa"/>
            <w:hideMark/>
          </w:tcPr>
          <w:p w14:paraId="17762DAF" w14:textId="77777777" w:rsidR="00C47A5A" w:rsidRPr="00725BE9" w:rsidRDefault="00C47A5A" w:rsidP="00702E7D">
            <w:pPr>
              <w:pStyle w:val="TableText"/>
            </w:pPr>
            <w:r w:rsidRPr="00725BE9">
              <w:t>Empty field</w:t>
            </w:r>
          </w:p>
        </w:tc>
      </w:tr>
      <w:tr w:rsidR="00C47A5A" w:rsidRPr="007477D8" w14:paraId="1177F79F"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007C8EB4" w14:textId="77777777" w:rsidR="00C47A5A" w:rsidRPr="00725BE9" w:rsidRDefault="00C47A5A" w:rsidP="00702E7D">
            <w:pPr>
              <w:pStyle w:val="TableText"/>
            </w:pPr>
            <w:r w:rsidRPr="00725BE9">
              <w:t>20</w:t>
            </w:r>
          </w:p>
        </w:tc>
        <w:tc>
          <w:tcPr>
            <w:tcW w:w="3424" w:type="dxa"/>
            <w:noWrap/>
            <w:hideMark/>
          </w:tcPr>
          <w:p w14:paraId="457B4FE7" w14:textId="77777777" w:rsidR="00C47A5A" w:rsidRPr="00725BE9" w:rsidRDefault="00C47A5A" w:rsidP="00702E7D">
            <w:pPr>
              <w:pStyle w:val="TableText"/>
            </w:pPr>
            <w:r w:rsidRPr="00725BE9">
              <w:t>Undertaking reference number</w:t>
            </w:r>
          </w:p>
        </w:tc>
        <w:tc>
          <w:tcPr>
            <w:tcW w:w="4243" w:type="dxa"/>
            <w:hideMark/>
          </w:tcPr>
          <w:p w14:paraId="26B539D2" w14:textId="77777777" w:rsidR="00C47A5A" w:rsidRPr="00725BE9" w:rsidRDefault="00C47A5A" w:rsidP="00702E7D">
            <w:pPr>
              <w:pStyle w:val="TableText"/>
            </w:pPr>
            <w:r w:rsidRPr="00725BE9">
              <w:t>Used to Match to sender's reference</w:t>
            </w:r>
          </w:p>
        </w:tc>
      </w:tr>
      <w:tr w:rsidR="00C47A5A" w:rsidRPr="007477D8" w14:paraId="5EC24255"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4263496E" w14:textId="77777777" w:rsidR="00C47A5A" w:rsidRPr="00725BE9" w:rsidRDefault="00C47A5A" w:rsidP="00702E7D">
            <w:pPr>
              <w:pStyle w:val="TableText"/>
            </w:pPr>
            <w:r w:rsidRPr="00725BE9">
              <w:lastRenderedPageBreak/>
              <w:t>26E</w:t>
            </w:r>
          </w:p>
        </w:tc>
        <w:tc>
          <w:tcPr>
            <w:tcW w:w="3424" w:type="dxa"/>
            <w:noWrap/>
            <w:hideMark/>
          </w:tcPr>
          <w:p w14:paraId="7604E36A" w14:textId="77777777" w:rsidR="00C47A5A" w:rsidRPr="00725BE9" w:rsidRDefault="00C47A5A" w:rsidP="00702E7D">
            <w:pPr>
              <w:pStyle w:val="TableText"/>
            </w:pPr>
            <w:r w:rsidRPr="00725BE9">
              <w:t>Number of Amendment</w:t>
            </w:r>
          </w:p>
        </w:tc>
        <w:tc>
          <w:tcPr>
            <w:tcW w:w="4243" w:type="dxa"/>
            <w:hideMark/>
          </w:tcPr>
          <w:p w14:paraId="34954D46" w14:textId="77777777" w:rsidR="00C47A5A" w:rsidRPr="00725BE9" w:rsidRDefault="00C47A5A" w:rsidP="00702E7D">
            <w:pPr>
              <w:pStyle w:val="TableText"/>
            </w:pPr>
            <w:r w:rsidRPr="00725BE9">
              <w:t>Amendment number</w:t>
            </w:r>
          </w:p>
        </w:tc>
      </w:tr>
      <w:tr w:rsidR="00C47A5A" w:rsidRPr="007477D8" w14:paraId="7D871F65"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5D7790CB" w14:textId="77777777" w:rsidR="00C47A5A" w:rsidRPr="00725BE9" w:rsidRDefault="00C47A5A" w:rsidP="00702E7D">
            <w:pPr>
              <w:pStyle w:val="TableText"/>
            </w:pPr>
            <w:r w:rsidRPr="00725BE9">
              <w:t>30</w:t>
            </w:r>
          </w:p>
        </w:tc>
        <w:tc>
          <w:tcPr>
            <w:tcW w:w="3424" w:type="dxa"/>
            <w:noWrap/>
            <w:hideMark/>
          </w:tcPr>
          <w:p w14:paraId="4EFA9463" w14:textId="77777777" w:rsidR="00C47A5A" w:rsidRPr="00725BE9" w:rsidRDefault="00C47A5A" w:rsidP="00702E7D">
            <w:pPr>
              <w:pStyle w:val="TableText"/>
            </w:pPr>
            <w:r w:rsidRPr="00725BE9">
              <w:t>Date of Amendment</w:t>
            </w:r>
          </w:p>
        </w:tc>
        <w:tc>
          <w:tcPr>
            <w:tcW w:w="4243" w:type="dxa"/>
            <w:hideMark/>
          </w:tcPr>
          <w:p w14:paraId="7E1B6F3B" w14:textId="77777777" w:rsidR="00C47A5A" w:rsidRPr="00725BE9" w:rsidRDefault="00C47A5A" w:rsidP="00702E7D">
            <w:pPr>
              <w:pStyle w:val="TableText"/>
            </w:pPr>
            <w:r w:rsidRPr="00725BE9">
              <w:t>Amend/adjust date</w:t>
            </w:r>
          </w:p>
        </w:tc>
      </w:tr>
      <w:tr w:rsidR="00C47A5A" w:rsidRPr="007477D8" w14:paraId="7B0A3B83"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43CC545C" w14:textId="77777777" w:rsidR="00C47A5A" w:rsidRPr="00725BE9" w:rsidRDefault="00C47A5A" w:rsidP="00702E7D">
            <w:pPr>
              <w:pStyle w:val="TableText"/>
            </w:pPr>
            <w:r w:rsidRPr="00725BE9">
              <w:t>52a</w:t>
            </w:r>
          </w:p>
        </w:tc>
        <w:tc>
          <w:tcPr>
            <w:tcW w:w="3424" w:type="dxa"/>
            <w:noWrap/>
            <w:hideMark/>
          </w:tcPr>
          <w:p w14:paraId="10CD3234" w14:textId="77777777" w:rsidR="00C47A5A" w:rsidRPr="00725BE9" w:rsidRDefault="00C47A5A" w:rsidP="00702E7D">
            <w:pPr>
              <w:pStyle w:val="TableText"/>
            </w:pPr>
            <w:r w:rsidRPr="00725BE9">
              <w:t>Issuer A or D</w:t>
            </w:r>
          </w:p>
        </w:tc>
        <w:tc>
          <w:tcPr>
            <w:tcW w:w="4243" w:type="dxa"/>
            <w:hideMark/>
          </w:tcPr>
          <w:p w14:paraId="2B0BB422" w14:textId="77777777" w:rsidR="00C47A5A" w:rsidRPr="00725BE9" w:rsidRDefault="00C47A5A" w:rsidP="00702E7D">
            <w:pPr>
              <w:pStyle w:val="TableText"/>
            </w:pPr>
            <w:r w:rsidRPr="00725BE9">
              <w:t>Not mapped</w:t>
            </w:r>
          </w:p>
        </w:tc>
      </w:tr>
      <w:tr w:rsidR="000F7082" w:rsidRPr="007477D8" w14:paraId="0B99CE2D"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49" w:type="dxa"/>
            <w:noWrap/>
          </w:tcPr>
          <w:p w14:paraId="6F0A5AF7" w14:textId="6A071702" w:rsidR="000F7082" w:rsidRPr="00725BE9" w:rsidRDefault="000F7082" w:rsidP="000F7082">
            <w:pPr>
              <w:pStyle w:val="TableText"/>
            </w:pPr>
            <w:r w:rsidRPr="00351692">
              <w:rPr>
                <w:color w:val="FFFFFF" w:themeColor="background1"/>
              </w:rPr>
              <w:t>23</w:t>
            </w:r>
          </w:p>
        </w:tc>
        <w:tc>
          <w:tcPr>
            <w:tcW w:w="3424" w:type="dxa"/>
            <w:noWrap/>
          </w:tcPr>
          <w:p w14:paraId="7B50A884" w14:textId="2D0AA575" w:rsidR="000F7082" w:rsidRPr="00725BE9" w:rsidRDefault="000F7082" w:rsidP="000F7082">
            <w:pPr>
              <w:pStyle w:val="TableText"/>
            </w:pPr>
            <w:r w:rsidRPr="00351692">
              <w:rPr>
                <w:color w:val="FFFFFF" w:themeColor="background1"/>
              </w:rPr>
              <w:t>Advising Bank Reference</w:t>
            </w:r>
          </w:p>
        </w:tc>
        <w:tc>
          <w:tcPr>
            <w:tcW w:w="4243" w:type="dxa"/>
          </w:tcPr>
          <w:p w14:paraId="0C7A4B67" w14:textId="77777777" w:rsidR="000F7082" w:rsidRPr="00351692" w:rsidRDefault="000F7082" w:rsidP="00744834">
            <w:pPr>
              <w:pStyle w:val="TableText"/>
            </w:pPr>
            <w:r w:rsidRPr="00351692">
              <w:t>Received from Advising bank reference if received from party is not the same as Issuing bank.</w:t>
            </w:r>
          </w:p>
          <w:p w14:paraId="4AAB7659" w14:textId="77777777" w:rsidR="000F7082" w:rsidRPr="00351692" w:rsidRDefault="000F7082" w:rsidP="00744834">
            <w:pPr>
              <w:pStyle w:val="TableText"/>
            </w:pPr>
            <w:r w:rsidRPr="00351692">
              <w:t>First advising bank reference if received from party is different from Advising bank and Issuing bank.</w:t>
            </w:r>
          </w:p>
          <w:p w14:paraId="605DDAA5" w14:textId="6D36D4A2" w:rsidR="000F7082" w:rsidRPr="00725BE9" w:rsidRDefault="000F7082" w:rsidP="00744834">
            <w:pPr>
              <w:pStyle w:val="TableText"/>
            </w:pPr>
            <w:r w:rsidRPr="00351692">
              <w:t>Note: Only whe</w:t>
            </w:r>
            <w:r w:rsidR="00202C47">
              <w:t>n</w:t>
            </w:r>
            <w:r w:rsidRPr="00351692">
              <w:t xml:space="preserve"> Purpose of message </w:t>
            </w:r>
            <w:r>
              <w:t xml:space="preserve">-22A is </w:t>
            </w:r>
            <w:r w:rsidRPr="00351692">
              <w:t>ADVA or ACNA</w:t>
            </w:r>
          </w:p>
        </w:tc>
      </w:tr>
      <w:tr w:rsidR="000F7082" w:rsidRPr="007477D8" w14:paraId="57F3B845"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529A1583" w14:textId="77777777" w:rsidR="000F7082" w:rsidRPr="00725BE9" w:rsidRDefault="000F7082" w:rsidP="000F7082">
            <w:pPr>
              <w:pStyle w:val="TableText"/>
            </w:pPr>
            <w:r w:rsidRPr="00725BE9">
              <w:t>32B</w:t>
            </w:r>
          </w:p>
        </w:tc>
        <w:tc>
          <w:tcPr>
            <w:tcW w:w="3424" w:type="dxa"/>
            <w:noWrap/>
            <w:hideMark/>
          </w:tcPr>
          <w:p w14:paraId="7C38256B" w14:textId="77777777" w:rsidR="000F7082" w:rsidRPr="00725BE9" w:rsidRDefault="000F7082" w:rsidP="000F7082">
            <w:pPr>
              <w:pStyle w:val="TableText"/>
            </w:pPr>
            <w:r w:rsidRPr="00725BE9">
              <w:t>Increase of Undertaking Amount </w:t>
            </w:r>
          </w:p>
        </w:tc>
        <w:tc>
          <w:tcPr>
            <w:tcW w:w="4243" w:type="dxa"/>
            <w:hideMark/>
          </w:tcPr>
          <w:p w14:paraId="11006A1E" w14:textId="77777777" w:rsidR="000F7082" w:rsidRPr="00725BE9" w:rsidRDefault="000F7082" w:rsidP="000F7082">
            <w:pPr>
              <w:pStyle w:val="TableText"/>
            </w:pPr>
            <w:r w:rsidRPr="00725BE9">
              <w:t>Not mapped</w:t>
            </w:r>
          </w:p>
        </w:tc>
      </w:tr>
      <w:tr w:rsidR="000F7082" w:rsidRPr="007477D8" w14:paraId="1088F044"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3BF111D3" w14:textId="77777777" w:rsidR="000F7082" w:rsidRPr="00725BE9" w:rsidRDefault="000F7082" w:rsidP="000F7082">
            <w:pPr>
              <w:pStyle w:val="TableText"/>
            </w:pPr>
            <w:r w:rsidRPr="00725BE9">
              <w:t>33B</w:t>
            </w:r>
          </w:p>
        </w:tc>
        <w:tc>
          <w:tcPr>
            <w:tcW w:w="3424" w:type="dxa"/>
            <w:noWrap/>
            <w:hideMark/>
          </w:tcPr>
          <w:p w14:paraId="2A458E91" w14:textId="77777777" w:rsidR="000F7082" w:rsidRPr="00725BE9" w:rsidRDefault="000F7082" w:rsidP="000F7082">
            <w:pPr>
              <w:pStyle w:val="TableText"/>
            </w:pPr>
            <w:r w:rsidRPr="00725BE9">
              <w:t>Decrease of Undertaking Amount </w:t>
            </w:r>
          </w:p>
        </w:tc>
        <w:tc>
          <w:tcPr>
            <w:tcW w:w="4243" w:type="dxa"/>
            <w:hideMark/>
          </w:tcPr>
          <w:p w14:paraId="497B0C05" w14:textId="77777777" w:rsidR="000F7082" w:rsidRPr="00725BE9" w:rsidRDefault="000F7082" w:rsidP="000F7082">
            <w:pPr>
              <w:pStyle w:val="TableText"/>
            </w:pPr>
            <w:r w:rsidRPr="00725BE9">
              <w:t>Not mapped</w:t>
            </w:r>
          </w:p>
        </w:tc>
      </w:tr>
      <w:tr w:rsidR="000F7082" w:rsidRPr="007477D8" w14:paraId="26C1C23C"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70760903" w14:textId="77777777" w:rsidR="000F7082" w:rsidRPr="00725BE9" w:rsidRDefault="000F7082" w:rsidP="000F7082">
            <w:pPr>
              <w:pStyle w:val="TableText"/>
            </w:pPr>
            <w:r w:rsidRPr="00725BE9">
              <w:t>23B</w:t>
            </w:r>
          </w:p>
        </w:tc>
        <w:tc>
          <w:tcPr>
            <w:tcW w:w="3424" w:type="dxa"/>
            <w:noWrap/>
            <w:hideMark/>
          </w:tcPr>
          <w:p w14:paraId="7B44ADA6" w14:textId="77777777" w:rsidR="000F7082" w:rsidRPr="00725BE9" w:rsidRDefault="000F7082" w:rsidP="000F7082">
            <w:pPr>
              <w:pStyle w:val="TableText"/>
            </w:pPr>
            <w:r w:rsidRPr="00725BE9">
              <w:t>Expiry type</w:t>
            </w:r>
          </w:p>
        </w:tc>
        <w:tc>
          <w:tcPr>
            <w:tcW w:w="4243" w:type="dxa"/>
            <w:hideMark/>
          </w:tcPr>
          <w:p w14:paraId="14C6B95C" w14:textId="77777777" w:rsidR="000F7082" w:rsidRPr="00725BE9" w:rsidRDefault="000F7082" w:rsidP="000F7082">
            <w:pPr>
              <w:pStyle w:val="TableText"/>
            </w:pPr>
            <w:r w:rsidRPr="00725BE9">
              <w:t>Not mapped</w:t>
            </w:r>
          </w:p>
        </w:tc>
      </w:tr>
      <w:tr w:rsidR="000F7082" w:rsidRPr="007477D8" w14:paraId="17C45BC9"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72453A08" w14:textId="77777777" w:rsidR="000F7082" w:rsidRPr="00725BE9" w:rsidRDefault="000F7082" w:rsidP="000F7082">
            <w:pPr>
              <w:pStyle w:val="TableText"/>
            </w:pPr>
            <w:r w:rsidRPr="00725BE9">
              <w:t>31E</w:t>
            </w:r>
          </w:p>
        </w:tc>
        <w:tc>
          <w:tcPr>
            <w:tcW w:w="3424" w:type="dxa"/>
            <w:noWrap/>
            <w:hideMark/>
          </w:tcPr>
          <w:p w14:paraId="64D0349F" w14:textId="77777777" w:rsidR="000F7082" w:rsidRPr="00725BE9" w:rsidRDefault="000F7082" w:rsidP="000F7082">
            <w:pPr>
              <w:pStyle w:val="TableText"/>
            </w:pPr>
            <w:r w:rsidRPr="00725BE9">
              <w:t>Date of expiry </w:t>
            </w:r>
          </w:p>
        </w:tc>
        <w:tc>
          <w:tcPr>
            <w:tcW w:w="4243" w:type="dxa"/>
            <w:hideMark/>
          </w:tcPr>
          <w:p w14:paraId="227FB15F" w14:textId="77777777" w:rsidR="000F7082" w:rsidRPr="00725BE9" w:rsidRDefault="000F7082" w:rsidP="000F7082">
            <w:pPr>
              <w:pStyle w:val="TableText"/>
            </w:pPr>
            <w:r w:rsidRPr="00725BE9">
              <w:t>Not mapped</w:t>
            </w:r>
          </w:p>
        </w:tc>
      </w:tr>
      <w:tr w:rsidR="000F7082" w:rsidRPr="007477D8" w14:paraId="766DA8E7"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6301F26D" w14:textId="77777777" w:rsidR="000F7082" w:rsidRPr="00725BE9" w:rsidRDefault="000F7082" w:rsidP="000F7082">
            <w:pPr>
              <w:pStyle w:val="TableText"/>
            </w:pPr>
            <w:r w:rsidRPr="00725BE9">
              <w:t>35G</w:t>
            </w:r>
          </w:p>
        </w:tc>
        <w:tc>
          <w:tcPr>
            <w:tcW w:w="3424" w:type="dxa"/>
            <w:noWrap/>
            <w:hideMark/>
          </w:tcPr>
          <w:p w14:paraId="5CBE3994" w14:textId="77777777" w:rsidR="000F7082" w:rsidRPr="00725BE9" w:rsidRDefault="000F7082" w:rsidP="000F7082">
            <w:pPr>
              <w:pStyle w:val="TableText"/>
            </w:pPr>
            <w:r w:rsidRPr="00725BE9">
              <w:t>Expiry condition </w:t>
            </w:r>
          </w:p>
        </w:tc>
        <w:tc>
          <w:tcPr>
            <w:tcW w:w="4243" w:type="dxa"/>
            <w:hideMark/>
          </w:tcPr>
          <w:p w14:paraId="08B3D7E2" w14:textId="77777777" w:rsidR="000F7082" w:rsidRPr="00725BE9" w:rsidRDefault="000F7082" w:rsidP="000F7082">
            <w:pPr>
              <w:pStyle w:val="TableText"/>
            </w:pPr>
            <w:r w:rsidRPr="00725BE9">
              <w:t>Not mapped</w:t>
            </w:r>
          </w:p>
        </w:tc>
      </w:tr>
      <w:tr w:rsidR="000F7082" w:rsidRPr="007477D8" w14:paraId="564AF056"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67F5A1C6" w14:textId="77777777" w:rsidR="000F7082" w:rsidRPr="00725BE9" w:rsidRDefault="000F7082" w:rsidP="000F7082">
            <w:pPr>
              <w:pStyle w:val="TableText"/>
            </w:pPr>
            <w:r w:rsidRPr="00725BE9">
              <w:t>59a</w:t>
            </w:r>
          </w:p>
        </w:tc>
        <w:tc>
          <w:tcPr>
            <w:tcW w:w="3424" w:type="dxa"/>
            <w:noWrap/>
            <w:hideMark/>
          </w:tcPr>
          <w:p w14:paraId="554C0C82" w14:textId="77777777" w:rsidR="000F7082" w:rsidRPr="00725BE9" w:rsidRDefault="000F7082" w:rsidP="000F7082">
            <w:pPr>
              <w:pStyle w:val="TableText"/>
            </w:pPr>
            <w:r w:rsidRPr="00725BE9">
              <w:t>Beneficiary (A or blank)</w:t>
            </w:r>
          </w:p>
        </w:tc>
        <w:tc>
          <w:tcPr>
            <w:tcW w:w="4243" w:type="dxa"/>
            <w:hideMark/>
          </w:tcPr>
          <w:p w14:paraId="6188C06D" w14:textId="77777777" w:rsidR="000F7082" w:rsidRPr="00725BE9" w:rsidRDefault="000F7082" w:rsidP="000F7082">
            <w:pPr>
              <w:pStyle w:val="TableText"/>
            </w:pPr>
            <w:r w:rsidRPr="00725BE9">
              <w:t>Not mapped</w:t>
            </w:r>
          </w:p>
        </w:tc>
      </w:tr>
      <w:tr w:rsidR="000F7082" w:rsidRPr="007477D8" w14:paraId="2F61F191"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13F2EBCF" w14:textId="77777777" w:rsidR="000F7082" w:rsidRPr="00725BE9" w:rsidRDefault="000F7082" w:rsidP="000F7082">
            <w:pPr>
              <w:pStyle w:val="TableText"/>
            </w:pPr>
            <w:r w:rsidRPr="00725BE9">
              <w:t>77U</w:t>
            </w:r>
          </w:p>
        </w:tc>
        <w:tc>
          <w:tcPr>
            <w:tcW w:w="3424" w:type="dxa"/>
            <w:noWrap/>
            <w:hideMark/>
          </w:tcPr>
          <w:p w14:paraId="694D327F" w14:textId="77777777" w:rsidR="000F7082" w:rsidRPr="00725BE9" w:rsidRDefault="000F7082" w:rsidP="000F7082">
            <w:pPr>
              <w:pStyle w:val="TableText"/>
            </w:pPr>
            <w:r w:rsidRPr="00725BE9">
              <w:t>Other amendments to undertaking</w:t>
            </w:r>
          </w:p>
        </w:tc>
        <w:tc>
          <w:tcPr>
            <w:tcW w:w="4243" w:type="dxa"/>
            <w:hideMark/>
          </w:tcPr>
          <w:p w14:paraId="51972B38" w14:textId="77777777" w:rsidR="000F7082" w:rsidRPr="00725BE9" w:rsidRDefault="000F7082" w:rsidP="000F7082">
            <w:pPr>
              <w:pStyle w:val="TableText"/>
            </w:pPr>
            <w:r w:rsidRPr="00725BE9">
              <w:t>Received Cancellation details for Counter undertaking </w:t>
            </w:r>
          </w:p>
        </w:tc>
      </w:tr>
    </w:tbl>
    <w:p w14:paraId="7EBEC2AF" w14:textId="652ADAF8" w:rsidR="000D3507" w:rsidRPr="002121FE" w:rsidRDefault="000D3507" w:rsidP="00525F9A">
      <w:pPr>
        <w:pStyle w:val="BodyText"/>
        <w:rPr>
          <w:lang w:val="en-GB" w:eastAsia="en-GB"/>
        </w:rPr>
      </w:pPr>
    </w:p>
    <w:p w14:paraId="15EF32E9" w14:textId="77777777" w:rsidR="00A60409" w:rsidRPr="002121FE" w:rsidRDefault="00A60409" w:rsidP="00A60409">
      <w:pPr>
        <w:pStyle w:val="BodyText"/>
        <w:rPr>
          <w:lang w:val="en-GB" w:eastAsia="en-GB"/>
        </w:rPr>
      </w:pPr>
      <w:r w:rsidRPr="002121FE">
        <w:rPr>
          <w:lang w:val="en-GB" w:eastAsia="en-GB"/>
        </w:rPr>
        <w:t>Where the Amendment details exceeds 150 x 65 characters in 77U</w:t>
      </w:r>
      <w:r w:rsidRPr="00F9432F">
        <w:rPr>
          <w:lang w:val="en-GB" w:eastAsia="en-GB"/>
        </w:rPr>
        <w:t xml:space="preserve">, then one or more continuation messages are </w:t>
      </w:r>
      <w:r>
        <w:rPr>
          <w:lang w:val="en-GB" w:eastAsia="en-GB"/>
        </w:rPr>
        <w:t>combined into the main details</w:t>
      </w:r>
      <w:r w:rsidRPr="00F9432F">
        <w:rPr>
          <w:lang w:val="en-GB" w:eastAsia="en-GB"/>
        </w:rPr>
        <w:t>:</w:t>
      </w:r>
    </w:p>
    <w:tbl>
      <w:tblPr>
        <w:tblStyle w:val="TableGridHeader137"/>
        <w:tblW w:w="0" w:type="auto"/>
        <w:tblLook w:val="04A0" w:firstRow="1" w:lastRow="0" w:firstColumn="1" w:lastColumn="0" w:noHBand="0" w:noVBand="1"/>
      </w:tblPr>
      <w:tblGrid>
        <w:gridCol w:w="1349"/>
        <w:gridCol w:w="3424"/>
        <w:gridCol w:w="4243"/>
      </w:tblGrid>
      <w:tr w:rsidR="005C5C4E" w:rsidRPr="008D1555" w14:paraId="0DCA669E" w14:textId="77777777" w:rsidTr="005C5C4E">
        <w:trPr>
          <w:cnfStyle w:val="100000000000" w:firstRow="1" w:lastRow="0" w:firstColumn="0" w:lastColumn="0" w:oddVBand="0" w:evenVBand="0" w:oddHBand="0" w:evenHBand="0" w:firstRowFirstColumn="0" w:firstRowLastColumn="0" w:lastRowFirstColumn="0" w:lastRowLastColumn="0"/>
          <w:trHeight w:val="300"/>
        </w:trPr>
        <w:tc>
          <w:tcPr>
            <w:tcW w:w="1349" w:type="dxa"/>
            <w:noWrap/>
            <w:hideMark/>
          </w:tcPr>
          <w:p w14:paraId="13770E84" w14:textId="77777777" w:rsidR="005C5C4E" w:rsidRPr="006522C0" w:rsidRDefault="005C5C4E" w:rsidP="00702E7D">
            <w:pPr>
              <w:pStyle w:val="TableHead"/>
              <w:rPr>
                <w:lang w:val="en-GB"/>
              </w:rPr>
            </w:pPr>
            <w:r w:rsidRPr="006522C0">
              <w:rPr>
                <w:lang w:val="en-GB"/>
              </w:rPr>
              <w:t>Tag</w:t>
            </w:r>
          </w:p>
        </w:tc>
        <w:tc>
          <w:tcPr>
            <w:tcW w:w="3424" w:type="dxa"/>
            <w:noWrap/>
            <w:hideMark/>
          </w:tcPr>
          <w:p w14:paraId="59748E6E" w14:textId="77777777" w:rsidR="005C5C4E" w:rsidRPr="006522C0" w:rsidRDefault="005C5C4E" w:rsidP="00702E7D">
            <w:pPr>
              <w:pStyle w:val="TableHead"/>
              <w:rPr>
                <w:lang w:val="en-GB"/>
              </w:rPr>
            </w:pPr>
            <w:r w:rsidRPr="006522C0">
              <w:rPr>
                <w:lang w:val="en-GB"/>
              </w:rPr>
              <w:t>Field name</w:t>
            </w:r>
          </w:p>
        </w:tc>
        <w:tc>
          <w:tcPr>
            <w:tcW w:w="4243" w:type="dxa"/>
            <w:noWrap/>
            <w:hideMark/>
          </w:tcPr>
          <w:p w14:paraId="6788FFCE" w14:textId="77777777" w:rsidR="005C5C4E" w:rsidRPr="006522C0" w:rsidRDefault="005C5C4E" w:rsidP="00702E7D">
            <w:pPr>
              <w:pStyle w:val="TableHead"/>
              <w:rPr>
                <w:lang w:val="en-GB"/>
              </w:rPr>
            </w:pPr>
            <w:r w:rsidRPr="006522C0">
              <w:rPr>
                <w:lang w:val="en-GB"/>
              </w:rPr>
              <w:t>Mapped From</w:t>
            </w:r>
          </w:p>
        </w:tc>
      </w:tr>
      <w:tr w:rsidR="005C5C4E" w:rsidRPr="008D1555" w14:paraId="194695D0" w14:textId="77777777" w:rsidTr="005C5C4E">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28CF7AA4" w14:textId="77777777" w:rsidR="005C5C4E" w:rsidRPr="00E33DBD" w:rsidRDefault="005C5C4E" w:rsidP="00702E7D">
            <w:pPr>
              <w:pStyle w:val="TableText"/>
            </w:pPr>
            <w:r w:rsidRPr="00E33DBD">
              <w:t>27</w:t>
            </w:r>
          </w:p>
        </w:tc>
        <w:tc>
          <w:tcPr>
            <w:tcW w:w="3424" w:type="dxa"/>
            <w:noWrap/>
            <w:hideMark/>
          </w:tcPr>
          <w:p w14:paraId="3AA0A4BE" w14:textId="77777777" w:rsidR="005C5C4E" w:rsidRPr="00E33DBD" w:rsidRDefault="005C5C4E" w:rsidP="00702E7D">
            <w:pPr>
              <w:pStyle w:val="TableText"/>
            </w:pPr>
            <w:r w:rsidRPr="00E33DBD">
              <w:t>Sequence of total</w:t>
            </w:r>
          </w:p>
        </w:tc>
        <w:tc>
          <w:tcPr>
            <w:tcW w:w="4243" w:type="dxa"/>
            <w:hideMark/>
          </w:tcPr>
          <w:p w14:paraId="3FDCEB95" w14:textId="77777777" w:rsidR="005C5C4E" w:rsidRPr="00E33DBD" w:rsidRDefault="005C5C4E" w:rsidP="00702E7D">
            <w:pPr>
              <w:pStyle w:val="TableText"/>
            </w:pPr>
            <w:r w:rsidRPr="00E33DBD">
              <w:t>Set according to the number of messages by Tool</w:t>
            </w:r>
          </w:p>
        </w:tc>
      </w:tr>
      <w:tr w:rsidR="005C5C4E" w:rsidRPr="008D1555" w14:paraId="0EC872B6" w14:textId="77777777" w:rsidTr="005C5C4E">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43EE0881" w14:textId="77777777" w:rsidR="005C5C4E" w:rsidRPr="00E33DBD" w:rsidRDefault="005C5C4E" w:rsidP="00702E7D">
            <w:pPr>
              <w:pStyle w:val="TableText"/>
            </w:pPr>
            <w:r w:rsidRPr="00E33DBD">
              <w:t>20</w:t>
            </w:r>
          </w:p>
        </w:tc>
        <w:tc>
          <w:tcPr>
            <w:tcW w:w="3424" w:type="dxa"/>
            <w:noWrap/>
            <w:hideMark/>
          </w:tcPr>
          <w:p w14:paraId="1DC922B1" w14:textId="77777777" w:rsidR="005C5C4E" w:rsidRPr="00E33DBD" w:rsidRDefault="005C5C4E" w:rsidP="00702E7D">
            <w:pPr>
              <w:pStyle w:val="TableText"/>
            </w:pPr>
            <w:r w:rsidRPr="00E33DBD">
              <w:t>Undertaking number</w:t>
            </w:r>
          </w:p>
        </w:tc>
        <w:tc>
          <w:tcPr>
            <w:tcW w:w="4243" w:type="dxa"/>
            <w:hideMark/>
          </w:tcPr>
          <w:p w14:paraId="4844B45F" w14:textId="77777777" w:rsidR="005C5C4E" w:rsidRPr="00E33DBD" w:rsidRDefault="005C5C4E" w:rsidP="00702E7D">
            <w:pPr>
              <w:pStyle w:val="TableText"/>
            </w:pPr>
            <w:r w:rsidRPr="00E33DBD">
              <w:t>Used to Match to sender's reference</w:t>
            </w:r>
          </w:p>
        </w:tc>
      </w:tr>
      <w:tr w:rsidR="005C5C4E" w:rsidRPr="008D1555" w14:paraId="1F64988A" w14:textId="77777777" w:rsidTr="005C5C4E">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3AE56D8F" w14:textId="77777777" w:rsidR="005C5C4E" w:rsidRPr="00E33DBD" w:rsidRDefault="005C5C4E" w:rsidP="00702E7D">
            <w:pPr>
              <w:pStyle w:val="TableText"/>
            </w:pPr>
            <w:r w:rsidRPr="00E33DBD">
              <w:t>21</w:t>
            </w:r>
          </w:p>
        </w:tc>
        <w:tc>
          <w:tcPr>
            <w:tcW w:w="3424" w:type="dxa"/>
            <w:noWrap/>
            <w:hideMark/>
          </w:tcPr>
          <w:p w14:paraId="0EA8DEB2" w14:textId="77777777" w:rsidR="005C5C4E" w:rsidRPr="00E33DBD" w:rsidRDefault="005C5C4E" w:rsidP="00702E7D">
            <w:pPr>
              <w:pStyle w:val="TableText"/>
            </w:pPr>
            <w:r w:rsidRPr="00E33DBD">
              <w:t>Related Reference</w:t>
            </w:r>
          </w:p>
        </w:tc>
        <w:tc>
          <w:tcPr>
            <w:tcW w:w="4243" w:type="dxa"/>
            <w:hideMark/>
          </w:tcPr>
          <w:p w14:paraId="7F73FAAC" w14:textId="77777777" w:rsidR="005C5C4E" w:rsidRPr="00E33DBD" w:rsidRDefault="005C5C4E" w:rsidP="00702E7D">
            <w:pPr>
              <w:pStyle w:val="TableText"/>
            </w:pPr>
            <w:r w:rsidRPr="00E33DBD">
              <w:t>Addressee's Party reference</w:t>
            </w:r>
          </w:p>
        </w:tc>
      </w:tr>
      <w:tr w:rsidR="005C5C4E" w:rsidRPr="008D1555" w14:paraId="1EEE67DA" w14:textId="77777777" w:rsidTr="005C5C4E">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713CA9F1" w14:textId="77777777" w:rsidR="005C5C4E" w:rsidRPr="00E33DBD" w:rsidRDefault="005C5C4E" w:rsidP="00702E7D">
            <w:pPr>
              <w:pStyle w:val="TableText"/>
            </w:pPr>
            <w:r w:rsidRPr="00E33DBD">
              <w:t>26E</w:t>
            </w:r>
          </w:p>
        </w:tc>
        <w:tc>
          <w:tcPr>
            <w:tcW w:w="3424" w:type="dxa"/>
            <w:noWrap/>
            <w:hideMark/>
          </w:tcPr>
          <w:p w14:paraId="3F506B27" w14:textId="77777777" w:rsidR="005C5C4E" w:rsidRPr="00E33DBD" w:rsidRDefault="005C5C4E" w:rsidP="00702E7D">
            <w:pPr>
              <w:pStyle w:val="TableText"/>
            </w:pPr>
            <w:r w:rsidRPr="00E33DBD">
              <w:t>Number of Amendment</w:t>
            </w:r>
          </w:p>
        </w:tc>
        <w:tc>
          <w:tcPr>
            <w:tcW w:w="4243" w:type="dxa"/>
            <w:hideMark/>
          </w:tcPr>
          <w:p w14:paraId="0B2B8087" w14:textId="77777777" w:rsidR="005C5C4E" w:rsidRPr="00E33DBD" w:rsidRDefault="005C5C4E" w:rsidP="00702E7D">
            <w:pPr>
              <w:pStyle w:val="TableText"/>
            </w:pPr>
            <w:r w:rsidRPr="00E33DBD">
              <w:t>Amendment number</w:t>
            </w:r>
          </w:p>
        </w:tc>
      </w:tr>
      <w:tr w:rsidR="005C5C4E" w:rsidRPr="008D1555" w14:paraId="0CA92C71" w14:textId="77777777" w:rsidTr="005C5C4E">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3B12E180" w14:textId="77777777" w:rsidR="005C5C4E" w:rsidRPr="00E33DBD" w:rsidRDefault="005C5C4E" w:rsidP="00702E7D">
            <w:pPr>
              <w:pStyle w:val="TableText"/>
            </w:pPr>
            <w:r w:rsidRPr="00E33DBD">
              <w:t>52a</w:t>
            </w:r>
          </w:p>
        </w:tc>
        <w:tc>
          <w:tcPr>
            <w:tcW w:w="3424" w:type="dxa"/>
            <w:noWrap/>
            <w:hideMark/>
          </w:tcPr>
          <w:p w14:paraId="5E61B407" w14:textId="77777777" w:rsidR="005C5C4E" w:rsidRPr="00E33DBD" w:rsidRDefault="005C5C4E" w:rsidP="00702E7D">
            <w:pPr>
              <w:pStyle w:val="TableText"/>
            </w:pPr>
            <w:r w:rsidRPr="00E33DBD">
              <w:t>Issuer A or D</w:t>
            </w:r>
          </w:p>
        </w:tc>
        <w:tc>
          <w:tcPr>
            <w:tcW w:w="4243" w:type="dxa"/>
            <w:hideMark/>
          </w:tcPr>
          <w:p w14:paraId="65446A26" w14:textId="77777777" w:rsidR="005C5C4E" w:rsidRPr="00E33DBD" w:rsidRDefault="005C5C4E" w:rsidP="00702E7D">
            <w:pPr>
              <w:pStyle w:val="TableText"/>
            </w:pPr>
            <w:r w:rsidRPr="00E33DBD">
              <w:t>SWIFT BIC or name and address from the behalf of branch (BOB)</w:t>
            </w:r>
          </w:p>
        </w:tc>
      </w:tr>
      <w:tr w:rsidR="005C5C4E" w:rsidRPr="008D1555" w14:paraId="1E2F9A11" w14:textId="77777777" w:rsidTr="005C5C4E">
        <w:trPr>
          <w:cnfStyle w:val="000000010000" w:firstRow="0" w:lastRow="0" w:firstColumn="0" w:lastColumn="0" w:oddVBand="0" w:evenVBand="0" w:oddHBand="0" w:evenHBand="1" w:firstRowFirstColumn="0" w:firstRowLastColumn="0" w:lastRowFirstColumn="0" w:lastRowLastColumn="0"/>
          <w:trHeight w:val="600"/>
        </w:trPr>
        <w:tc>
          <w:tcPr>
            <w:tcW w:w="1349" w:type="dxa"/>
            <w:noWrap/>
            <w:hideMark/>
          </w:tcPr>
          <w:p w14:paraId="511AAF76" w14:textId="77777777" w:rsidR="005C5C4E" w:rsidRPr="00E33DBD" w:rsidRDefault="005C5C4E" w:rsidP="00702E7D">
            <w:pPr>
              <w:pStyle w:val="TableText"/>
            </w:pPr>
            <w:r w:rsidRPr="00E33DBD">
              <w:t>77U</w:t>
            </w:r>
          </w:p>
        </w:tc>
        <w:tc>
          <w:tcPr>
            <w:tcW w:w="3424" w:type="dxa"/>
            <w:noWrap/>
            <w:hideMark/>
          </w:tcPr>
          <w:p w14:paraId="07CA157E" w14:textId="77777777" w:rsidR="005C5C4E" w:rsidRPr="00E33DBD" w:rsidRDefault="005C5C4E" w:rsidP="00702E7D">
            <w:pPr>
              <w:pStyle w:val="TableText"/>
            </w:pPr>
            <w:r w:rsidRPr="00E33DBD">
              <w:t>Other Amendments to Undertaking</w:t>
            </w:r>
          </w:p>
        </w:tc>
        <w:tc>
          <w:tcPr>
            <w:tcW w:w="4243" w:type="dxa"/>
            <w:hideMark/>
          </w:tcPr>
          <w:p w14:paraId="6EA72B28" w14:textId="77777777" w:rsidR="005C5C4E" w:rsidRPr="00E33DBD" w:rsidRDefault="005C5C4E" w:rsidP="00702E7D">
            <w:pPr>
              <w:pStyle w:val="TableText"/>
            </w:pPr>
            <w:r w:rsidRPr="00E33DBD">
              <w:t>Received Cancellation details for Counter undertaking (continuation)</w:t>
            </w:r>
          </w:p>
        </w:tc>
      </w:tr>
    </w:tbl>
    <w:p w14:paraId="15C478F6" w14:textId="4FDF7439" w:rsidR="000D3507" w:rsidRPr="002121FE" w:rsidRDefault="000D3507" w:rsidP="000D3507">
      <w:pPr>
        <w:shd w:val="clear" w:color="auto" w:fill="FFFFFF"/>
        <w:spacing w:before="150" w:after="0"/>
        <w:rPr>
          <w:rFonts w:eastAsia="Times New Roman" w:cs="Arial"/>
          <w:color w:val="172B4D"/>
          <w:szCs w:val="20"/>
          <w:lang w:val="en-GB" w:eastAsia="en-GB"/>
        </w:rPr>
      </w:pPr>
    </w:p>
    <w:p w14:paraId="2D61356F" w14:textId="77777777" w:rsidR="000D3507" w:rsidRDefault="000D3507" w:rsidP="000D3507">
      <w:pPr>
        <w:pStyle w:val="Heading3"/>
      </w:pPr>
      <w:bookmarkStart w:id="219" w:name="_Toc40607146"/>
      <w:bookmarkStart w:id="220" w:name="_Toc160048733"/>
      <w:r>
        <w:t>MT768 – Acknowledgement of a Guarantee/Standby message</w:t>
      </w:r>
      <w:bookmarkEnd w:id="219"/>
      <w:bookmarkEnd w:id="220"/>
    </w:p>
    <w:p w14:paraId="054BA26B" w14:textId="55F7A19F" w:rsidR="000D3507" w:rsidRDefault="000D3507" w:rsidP="00FF01A6">
      <w:pPr>
        <w:pStyle w:val="BodyText"/>
      </w:pPr>
      <w:r>
        <w:t xml:space="preserve">The MT768 Acknowledgement message creates </w:t>
      </w:r>
      <w:r w:rsidR="00ED13B1">
        <w:t>a</w:t>
      </w:r>
      <w:r>
        <w:t xml:space="preserve"> Received Undertaking -</w:t>
      </w:r>
      <w:r w:rsidR="00ED13B1">
        <w:t xml:space="preserve"> </w:t>
      </w:r>
      <w:r>
        <w:t>Receive acknowledgement event</w:t>
      </w:r>
      <w:r w:rsidR="00ED13B1">
        <w:t>.</w:t>
      </w:r>
    </w:p>
    <w:tbl>
      <w:tblPr>
        <w:tblStyle w:val="TableGridHeader147"/>
        <w:tblW w:w="0" w:type="auto"/>
        <w:tblLook w:val="04A0" w:firstRow="1" w:lastRow="0" w:firstColumn="1" w:lastColumn="0" w:noHBand="0" w:noVBand="1"/>
      </w:tblPr>
      <w:tblGrid>
        <w:gridCol w:w="722"/>
        <w:gridCol w:w="3668"/>
        <w:gridCol w:w="4626"/>
      </w:tblGrid>
      <w:tr w:rsidR="00973765" w:rsidRPr="00772A3D" w14:paraId="380CC411" w14:textId="77777777" w:rsidTr="00702E7D">
        <w:trPr>
          <w:cnfStyle w:val="100000000000" w:firstRow="1" w:lastRow="0" w:firstColumn="0" w:lastColumn="0" w:oddVBand="0" w:evenVBand="0" w:oddHBand="0" w:evenHBand="0" w:firstRowFirstColumn="0" w:firstRowLastColumn="0" w:lastRowFirstColumn="0" w:lastRowLastColumn="0"/>
          <w:trHeight w:val="315"/>
          <w:tblHeader/>
        </w:trPr>
        <w:tc>
          <w:tcPr>
            <w:tcW w:w="722" w:type="dxa"/>
            <w:noWrap/>
            <w:hideMark/>
          </w:tcPr>
          <w:p w14:paraId="7C8D4ACB" w14:textId="77777777" w:rsidR="00973765" w:rsidRPr="00772A3D" w:rsidRDefault="00973765" w:rsidP="00702E7D">
            <w:pPr>
              <w:pStyle w:val="TableHead"/>
              <w:rPr>
                <w:lang w:val="en-GB"/>
              </w:rPr>
            </w:pPr>
            <w:r w:rsidRPr="00772A3D">
              <w:rPr>
                <w:lang w:val="en-GB"/>
              </w:rPr>
              <w:t>Tag</w:t>
            </w:r>
          </w:p>
        </w:tc>
        <w:tc>
          <w:tcPr>
            <w:tcW w:w="3668" w:type="dxa"/>
            <w:noWrap/>
            <w:hideMark/>
          </w:tcPr>
          <w:p w14:paraId="537B481A" w14:textId="77777777" w:rsidR="00973765" w:rsidRPr="00772A3D" w:rsidRDefault="00973765" w:rsidP="00702E7D">
            <w:pPr>
              <w:pStyle w:val="TableHead"/>
              <w:rPr>
                <w:lang w:val="en-GB"/>
              </w:rPr>
            </w:pPr>
            <w:r w:rsidRPr="00772A3D">
              <w:rPr>
                <w:lang w:val="en-GB"/>
              </w:rPr>
              <w:t>Field name</w:t>
            </w:r>
          </w:p>
        </w:tc>
        <w:tc>
          <w:tcPr>
            <w:tcW w:w="4626" w:type="dxa"/>
            <w:noWrap/>
            <w:hideMark/>
          </w:tcPr>
          <w:p w14:paraId="3B89FF1D" w14:textId="77777777" w:rsidR="00973765" w:rsidRPr="00772A3D" w:rsidRDefault="00973765" w:rsidP="00702E7D">
            <w:pPr>
              <w:pStyle w:val="TableHead"/>
              <w:rPr>
                <w:lang w:val="en-GB"/>
              </w:rPr>
            </w:pPr>
            <w:r w:rsidRPr="00772A3D">
              <w:rPr>
                <w:lang w:val="en-GB"/>
              </w:rPr>
              <w:t>Mapped From</w:t>
            </w:r>
          </w:p>
        </w:tc>
      </w:tr>
      <w:tr w:rsidR="00973765" w:rsidRPr="00772A3D" w14:paraId="6D85CBD5" w14:textId="77777777" w:rsidTr="00973765">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5CCA936B" w14:textId="77777777" w:rsidR="00973765" w:rsidRPr="00772A3D" w:rsidRDefault="00973765" w:rsidP="00702E7D">
            <w:pPr>
              <w:pStyle w:val="TableText"/>
              <w:rPr>
                <w:lang w:val="en-GB"/>
              </w:rPr>
            </w:pPr>
            <w:r w:rsidRPr="00772A3D">
              <w:rPr>
                <w:lang w:val="en-GB"/>
              </w:rPr>
              <w:t> </w:t>
            </w:r>
          </w:p>
        </w:tc>
        <w:tc>
          <w:tcPr>
            <w:tcW w:w="3668" w:type="dxa"/>
            <w:noWrap/>
            <w:hideMark/>
          </w:tcPr>
          <w:p w14:paraId="62866881" w14:textId="77777777" w:rsidR="00973765" w:rsidRPr="00772A3D" w:rsidRDefault="00973765" w:rsidP="00702E7D">
            <w:pPr>
              <w:pStyle w:val="TableText"/>
              <w:rPr>
                <w:lang w:val="en-GB"/>
              </w:rPr>
            </w:pPr>
            <w:r w:rsidRPr="00772A3D">
              <w:t>Sender</w:t>
            </w:r>
          </w:p>
        </w:tc>
        <w:tc>
          <w:tcPr>
            <w:tcW w:w="4626" w:type="dxa"/>
            <w:hideMark/>
          </w:tcPr>
          <w:p w14:paraId="596407A3" w14:textId="77777777" w:rsidR="00973765" w:rsidRPr="00772A3D" w:rsidRDefault="00973765" w:rsidP="00702E7D">
            <w:pPr>
              <w:pStyle w:val="TableText"/>
              <w:rPr>
                <w:lang w:val="en-GB"/>
              </w:rPr>
            </w:pPr>
            <w:r w:rsidRPr="00772A3D">
              <w:t xml:space="preserve">Used to determine associated master </w:t>
            </w:r>
          </w:p>
        </w:tc>
      </w:tr>
      <w:tr w:rsidR="00973765" w:rsidRPr="00772A3D" w14:paraId="42F90464" w14:textId="77777777" w:rsidTr="00973765">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40E99F7E" w14:textId="77777777" w:rsidR="00973765" w:rsidRPr="00772A3D" w:rsidRDefault="00973765" w:rsidP="00702E7D">
            <w:pPr>
              <w:pStyle w:val="TableText"/>
              <w:rPr>
                <w:lang w:val="en-GB"/>
              </w:rPr>
            </w:pPr>
            <w:r w:rsidRPr="00772A3D">
              <w:rPr>
                <w:lang w:val="en-GB"/>
              </w:rPr>
              <w:t> </w:t>
            </w:r>
          </w:p>
        </w:tc>
        <w:tc>
          <w:tcPr>
            <w:tcW w:w="3668" w:type="dxa"/>
            <w:noWrap/>
            <w:hideMark/>
          </w:tcPr>
          <w:p w14:paraId="5D987B04" w14:textId="77777777" w:rsidR="00973765" w:rsidRPr="00772A3D" w:rsidRDefault="00973765" w:rsidP="00702E7D">
            <w:pPr>
              <w:pStyle w:val="TableText"/>
              <w:rPr>
                <w:lang w:val="en-GB"/>
              </w:rPr>
            </w:pPr>
            <w:r w:rsidRPr="00772A3D">
              <w:t>Receiver</w:t>
            </w:r>
          </w:p>
        </w:tc>
        <w:tc>
          <w:tcPr>
            <w:tcW w:w="4626" w:type="dxa"/>
            <w:hideMark/>
          </w:tcPr>
          <w:p w14:paraId="3DB424EA" w14:textId="77777777" w:rsidR="00973765" w:rsidRPr="00772A3D" w:rsidRDefault="00973765" w:rsidP="00702E7D">
            <w:pPr>
              <w:pStyle w:val="TableText"/>
              <w:rPr>
                <w:lang w:val="en-GB"/>
              </w:rPr>
            </w:pPr>
            <w:r w:rsidRPr="00772A3D">
              <w:t>Used to determine receiver behalf of branch</w:t>
            </w:r>
          </w:p>
        </w:tc>
      </w:tr>
      <w:tr w:rsidR="00973765" w:rsidRPr="00772A3D" w14:paraId="0643EE2B" w14:textId="77777777" w:rsidTr="00973765">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662A52EF" w14:textId="77777777" w:rsidR="00973765" w:rsidRPr="00772A3D" w:rsidRDefault="00973765" w:rsidP="00702E7D">
            <w:pPr>
              <w:pStyle w:val="TableText"/>
              <w:rPr>
                <w:lang w:val="en-GB"/>
              </w:rPr>
            </w:pPr>
            <w:r w:rsidRPr="00772A3D">
              <w:t>20</w:t>
            </w:r>
          </w:p>
        </w:tc>
        <w:tc>
          <w:tcPr>
            <w:tcW w:w="3668" w:type="dxa"/>
            <w:noWrap/>
            <w:hideMark/>
          </w:tcPr>
          <w:p w14:paraId="00BC762A" w14:textId="77777777" w:rsidR="00973765" w:rsidRPr="00772A3D" w:rsidRDefault="00973765" w:rsidP="00702E7D">
            <w:pPr>
              <w:pStyle w:val="TableText"/>
              <w:rPr>
                <w:lang w:val="en-GB"/>
              </w:rPr>
            </w:pPr>
            <w:r w:rsidRPr="00772A3D">
              <w:t>Transaction reference</w:t>
            </w:r>
          </w:p>
        </w:tc>
        <w:tc>
          <w:tcPr>
            <w:tcW w:w="4626" w:type="dxa"/>
            <w:hideMark/>
          </w:tcPr>
          <w:p w14:paraId="590DECD8" w14:textId="77777777" w:rsidR="00973765" w:rsidRPr="00772A3D" w:rsidRDefault="00973765" w:rsidP="00702E7D">
            <w:pPr>
              <w:pStyle w:val="TableText"/>
              <w:rPr>
                <w:lang w:val="en-GB"/>
              </w:rPr>
            </w:pPr>
            <w:r w:rsidRPr="00772A3D">
              <w:t>Used to find matching master by sender’s reference</w:t>
            </w:r>
          </w:p>
        </w:tc>
      </w:tr>
      <w:tr w:rsidR="00973765" w:rsidRPr="00772A3D" w14:paraId="07917F0A" w14:textId="77777777" w:rsidTr="00973765">
        <w:trPr>
          <w:cnfStyle w:val="000000010000" w:firstRow="0" w:lastRow="0" w:firstColumn="0" w:lastColumn="0" w:oddVBand="0" w:evenVBand="0" w:oddHBand="0" w:evenHBand="1" w:firstRowFirstColumn="0" w:firstRowLastColumn="0" w:lastRowFirstColumn="0" w:lastRowLastColumn="0"/>
          <w:trHeight w:val="600"/>
        </w:trPr>
        <w:tc>
          <w:tcPr>
            <w:tcW w:w="722" w:type="dxa"/>
            <w:noWrap/>
            <w:hideMark/>
          </w:tcPr>
          <w:p w14:paraId="7714A270" w14:textId="77777777" w:rsidR="00973765" w:rsidRPr="00772A3D" w:rsidRDefault="00973765" w:rsidP="00702E7D">
            <w:pPr>
              <w:pStyle w:val="TableText"/>
              <w:rPr>
                <w:lang w:val="en-GB"/>
              </w:rPr>
            </w:pPr>
            <w:r w:rsidRPr="00772A3D">
              <w:t>21</w:t>
            </w:r>
          </w:p>
        </w:tc>
        <w:tc>
          <w:tcPr>
            <w:tcW w:w="3668" w:type="dxa"/>
            <w:noWrap/>
            <w:hideMark/>
          </w:tcPr>
          <w:p w14:paraId="6DA89314" w14:textId="77777777" w:rsidR="00973765" w:rsidRPr="00772A3D" w:rsidRDefault="00973765" w:rsidP="00702E7D">
            <w:pPr>
              <w:pStyle w:val="TableText"/>
              <w:rPr>
                <w:lang w:val="en-GB"/>
              </w:rPr>
            </w:pPr>
            <w:r w:rsidRPr="00772A3D">
              <w:t>Related reference</w:t>
            </w:r>
          </w:p>
        </w:tc>
        <w:tc>
          <w:tcPr>
            <w:tcW w:w="4626" w:type="dxa"/>
            <w:hideMark/>
          </w:tcPr>
          <w:p w14:paraId="771F51C9" w14:textId="77777777" w:rsidR="00973765" w:rsidRPr="00772A3D" w:rsidRDefault="00973765" w:rsidP="00702E7D">
            <w:pPr>
              <w:pStyle w:val="TableText"/>
              <w:rPr>
                <w:lang w:val="en-GB"/>
              </w:rPr>
            </w:pPr>
            <w:r w:rsidRPr="00772A3D">
              <w:t>Used to find matching associated master, Our master reference</w:t>
            </w:r>
          </w:p>
        </w:tc>
      </w:tr>
      <w:tr w:rsidR="00973765" w:rsidRPr="00772A3D" w14:paraId="4DF0B73C" w14:textId="77777777" w:rsidTr="00973765">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73C34F36" w14:textId="77777777" w:rsidR="00973765" w:rsidRPr="00772A3D" w:rsidRDefault="00973765" w:rsidP="00702E7D">
            <w:pPr>
              <w:pStyle w:val="TableText"/>
              <w:rPr>
                <w:lang w:val="en-GB"/>
              </w:rPr>
            </w:pPr>
            <w:r w:rsidRPr="00772A3D">
              <w:t>25</w:t>
            </w:r>
          </w:p>
        </w:tc>
        <w:tc>
          <w:tcPr>
            <w:tcW w:w="3668" w:type="dxa"/>
            <w:noWrap/>
            <w:hideMark/>
          </w:tcPr>
          <w:p w14:paraId="26C2CDBE" w14:textId="77777777" w:rsidR="00973765" w:rsidRPr="00772A3D" w:rsidRDefault="00973765" w:rsidP="00702E7D">
            <w:pPr>
              <w:pStyle w:val="TableText"/>
              <w:rPr>
                <w:lang w:val="en-GB"/>
              </w:rPr>
            </w:pPr>
            <w:r w:rsidRPr="00772A3D">
              <w:t>Account identification</w:t>
            </w:r>
          </w:p>
        </w:tc>
        <w:tc>
          <w:tcPr>
            <w:tcW w:w="4626" w:type="dxa"/>
            <w:hideMark/>
          </w:tcPr>
          <w:p w14:paraId="1A5BC712" w14:textId="77777777" w:rsidR="00973765" w:rsidRPr="00772A3D" w:rsidRDefault="00973765" w:rsidP="00702E7D">
            <w:pPr>
              <w:pStyle w:val="TableText"/>
              <w:rPr>
                <w:lang w:val="en-GB"/>
              </w:rPr>
            </w:pPr>
            <w:r w:rsidRPr="00772A3D">
              <w:t>Mapped to Action item </w:t>
            </w:r>
          </w:p>
        </w:tc>
      </w:tr>
      <w:tr w:rsidR="00973765" w:rsidRPr="00772A3D" w14:paraId="41B34297" w14:textId="77777777" w:rsidTr="00973765">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26B24D65" w14:textId="77777777" w:rsidR="00973765" w:rsidRPr="00772A3D" w:rsidRDefault="00973765" w:rsidP="00702E7D">
            <w:pPr>
              <w:pStyle w:val="TableText"/>
              <w:rPr>
                <w:lang w:val="en-GB"/>
              </w:rPr>
            </w:pPr>
            <w:r w:rsidRPr="00772A3D">
              <w:t>30</w:t>
            </w:r>
          </w:p>
        </w:tc>
        <w:tc>
          <w:tcPr>
            <w:tcW w:w="3668" w:type="dxa"/>
            <w:noWrap/>
            <w:hideMark/>
          </w:tcPr>
          <w:p w14:paraId="214FD1F1" w14:textId="77777777" w:rsidR="00973765" w:rsidRPr="00772A3D" w:rsidRDefault="00973765" w:rsidP="00702E7D">
            <w:pPr>
              <w:pStyle w:val="TableText"/>
              <w:rPr>
                <w:lang w:val="en-GB"/>
              </w:rPr>
            </w:pPr>
            <w:r w:rsidRPr="00772A3D">
              <w:t>Date of message being acknowledged</w:t>
            </w:r>
          </w:p>
        </w:tc>
        <w:tc>
          <w:tcPr>
            <w:tcW w:w="4626" w:type="dxa"/>
            <w:hideMark/>
          </w:tcPr>
          <w:p w14:paraId="0E35D183" w14:textId="77777777" w:rsidR="00973765" w:rsidRPr="00772A3D" w:rsidRDefault="00973765" w:rsidP="00702E7D">
            <w:pPr>
              <w:pStyle w:val="TableText"/>
              <w:rPr>
                <w:lang w:val="en-GB"/>
              </w:rPr>
            </w:pPr>
            <w:r w:rsidRPr="00772A3D">
              <w:t>Mapped to Date of message being acknowledged </w:t>
            </w:r>
          </w:p>
        </w:tc>
      </w:tr>
      <w:tr w:rsidR="00973765" w:rsidRPr="00772A3D" w14:paraId="7447F928" w14:textId="77777777" w:rsidTr="00253F3B">
        <w:trPr>
          <w:cnfStyle w:val="000000100000" w:firstRow="0" w:lastRow="0" w:firstColumn="0" w:lastColumn="0" w:oddVBand="0" w:evenVBand="0" w:oddHBand="1" w:evenHBand="0" w:firstRowFirstColumn="0" w:firstRowLastColumn="0" w:lastRowFirstColumn="0" w:lastRowLastColumn="0"/>
          <w:trHeight w:val="1134"/>
        </w:trPr>
        <w:tc>
          <w:tcPr>
            <w:tcW w:w="722" w:type="dxa"/>
            <w:noWrap/>
            <w:hideMark/>
          </w:tcPr>
          <w:p w14:paraId="150E76F2" w14:textId="77777777" w:rsidR="00973765" w:rsidRPr="00772A3D" w:rsidRDefault="00973765" w:rsidP="00702E7D">
            <w:pPr>
              <w:pStyle w:val="TableText"/>
              <w:rPr>
                <w:lang w:val="en-GB"/>
              </w:rPr>
            </w:pPr>
            <w:r w:rsidRPr="00772A3D">
              <w:lastRenderedPageBreak/>
              <w:t>32a</w:t>
            </w:r>
          </w:p>
        </w:tc>
        <w:tc>
          <w:tcPr>
            <w:tcW w:w="3668" w:type="dxa"/>
            <w:noWrap/>
            <w:hideMark/>
          </w:tcPr>
          <w:p w14:paraId="66F5DE74" w14:textId="77777777" w:rsidR="00973765" w:rsidRPr="00772A3D" w:rsidRDefault="00973765" w:rsidP="00702E7D">
            <w:pPr>
              <w:pStyle w:val="TableText"/>
              <w:rPr>
                <w:lang w:val="en-GB"/>
              </w:rPr>
            </w:pPr>
            <w:r w:rsidRPr="00772A3D">
              <w:t>Amount of charges (B or D)</w:t>
            </w:r>
          </w:p>
        </w:tc>
        <w:tc>
          <w:tcPr>
            <w:tcW w:w="4626" w:type="dxa"/>
            <w:hideMark/>
          </w:tcPr>
          <w:p w14:paraId="0163FF5B" w14:textId="77777777" w:rsidR="00973765" w:rsidRPr="00772A3D" w:rsidRDefault="00973765" w:rsidP="00702E7D">
            <w:pPr>
              <w:pStyle w:val="TableText"/>
              <w:rPr>
                <w:lang w:val="en-GB"/>
              </w:rPr>
            </w:pPr>
            <w:r w:rsidRPr="00772A3D">
              <w:t xml:space="preserve">If 32D – </w:t>
            </w:r>
            <w:r w:rsidRPr="00772A3D">
              <w:br/>
              <w:t>Date is mapped to charge date</w:t>
            </w:r>
            <w:r w:rsidRPr="00772A3D">
              <w:br/>
              <w:t xml:space="preserve">Amount is mapped to charge amount </w:t>
            </w:r>
            <w:r w:rsidRPr="00772A3D">
              <w:br/>
              <w:t xml:space="preserve">If 32B – </w:t>
            </w:r>
            <w:r w:rsidRPr="00772A3D">
              <w:br/>
              <w:t xml:space="preserve">Amount is mapped to charge amount </w:t>
            </w:r>
          </w:p>
        </w:tc>
      </w:tr>
      <w:tr w:rsidR="00973765" w:rsidRPr="00772A3D" w14:paraId="759B0EE6" w14:textId="77777777" w:rsidTr="00973765">
        <w:trPr>
          <w:cnfStyle w:val="000000010000" w:firstRow="0" w:lastRow="0" w:firstColumn="0" w:lastColumn="0" w:oddVBand="0" w:evenVBand="0" w:oddHBand="0" w:evenHBand="1" w:firstRowFirstColumn="0" w:firstRowLastColumn="0" w:lastRowFirstColumn="0" w:lastRowLastColumn="0"/>
          <w:trHeight w:val="600"/>
        </w:trPr>
        <w:tc>
          <w:tcPr>
            <w:tcW w:w="722" w:type="dxa"/>
            <w:noWrap/>
            <w:hideMark/>
          </w:tcPr>
          <w:p w14:paraId="082E6F18" w14:textId="77777777" w:rsidR="00973765" w:rsidRPr="00772A3D" w:rsidRDefault="00973765" w:rsidP="00702E7D">
            <w:pPr>
              <w:pStyle w:val="TableText"/>
              <w:rPr>
                <w:lang w:val="en-GB"/>
              </w:rPr>
            </w:pPr>
            <w:r w:rsidRPr="00772A3D">
              <w:t>57a</w:t>
            </w:r>
          </w:p>
        </w:tc>
        <w:tc>
          <w:tcPr>
            <w:tcW w:w="3668" w:type="dxa"/>
            <w:noWrap/>
            <w:hideMark/>
          </w:tcPr>
          <w:p w14:paraId="78689899" w14:textId="77777777" w:rsidR="00973765" w:rsidRPr="00772A3D" w:rsidRDefault="00973765" w:rsidP="00702E7D">
            <w:pPr>
              <w:pStyle w:val="TableText"/>
              <w:rPr>
                <w:lang w:val="en-GB"/>
              </w:rPr>
            </w:pPr>
            <w:r w:rsidRPr="00772A3D">
              <w:t>Account with (A, B or D) </w:t>
            </w:r>
          </w:p>
        </w:tc>
        <w:tc>
          <w:tcPr>
            <w:tcW w:w="4626" w:type="dxa"/>
            <w:hideMark/>
          </w:tcPr>
          <w:p w14:paraId="5FB31E37" w14:textId="77777777" w:rsidR="00973765" w:rsidRPr="00772A3D" w:rsidRDefault="00973765" w:rsidP="00702E7D">
            <w:pPr>
              <w:pStyle w:val="TableText"/>
              <w:rPr>
                <w:lang w:val="en-GB"/>
              </w:rPr>
            </w:pPr>
            <w:r w:rsidRPr="00772A3D">
              <w:t>If present an Action item is created with message 'Review Pay settlement instructions'</w:t>
            </w:r>
          </w:p>
        </w:tc>
      </w:tr>
      <w:tr w:rsidR="00973765" w:rsidRPr="00772A3D" w14:paraId="1709A90F" w14:textId="77777777" w:rsidTr="00973765">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58979579" w14:textId="77777777" w:rsidR="00973765" w:rsidRPr="00772A3D" w:rsidRDefault="00973765" w:rsidP="00702E7D">
            <w:pPr>
              <w:pStyle w:val="TableText"/>
              <w:rPr>
                <w:lang w:val="en-GB"/>
              </w:rPr>
            </w:pPr>
            <w:r w:rsidRPr="00772A3D">
              <w:t>71D</w:t>
            </w:r>
          </w:p>
        </w:tc>
        <w:tc>
          <w:tcPr>
            <w:tcW w:w="3668" w:type="dxa"/>
            <w:noWrap/>
            <w:hideMark/>
          </w:tcPr>
          <w:p w14:paraId="4A4E2FFA" w14:textId="77777777" w:rsidR="00973765" w:rsidRPr="00772A3D" w:rsidRDefault="00973765" w:rsidP="00702E7D">
            <w:pPr>
              <w:pStyle w:val="TableText"/>
              <w:rPr>
                <w:lang w:val="en-GB"/>
              </w:rPr>
            </w:pPr>
            <w:r w:rsidRPr="00772A3D">
              <w:t>Details of charges </w:t>
            </w:r>
          </w:p>
        </w:tc>
        <w:tc>
          <w:tcPr>
            <w:tcW w:w="4626" w:type="dxa"/>
            <w:hideMark/>
          </w:tcPr>
          <w:p w14:paraId="34936EAD" w14:textId="77777777" w:rsidR="00973765" w:rsidRPr="00772A3D" w:rsidRDefault="00973765" w:rsidP="00702E7D">
            <w:pPr>
              <w:pStyle w:val="TableText"/>
              <w:rPr>
                <w:lang w:val="en-GB"/>
              </w:rPr>
            </w:pPr>
            <w:r w:rsidRPr="00772A3D">
              <w:t>Action item created – listing the charges</w:t>
            </w:r>
          </w:p>
        </w:tc>
      </w:tr>
      <w:tr w:rsidR="00973765" w:rsidRPr="00772A3D" w14:paraId="7F95BFDB" w14:textId="77777777" w:rsidTr="00973765">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68A75F7E" w14:textId="77777777" w:rsidR="00973765" w:rsidRPr="00772A3D" w:rsidRDefault="00973765" w:rsidP="00702E7D">
            <w:pPr>
              <w:pStyle w:val="TableText"/>
              <w:rPr>
                <w:lang w:val="en-GB"/>
              </w:rPr>
            </w:pPr>
            <w:r w:rsidRPr="00772A3D">
              <w:t>72Z</w:t>
            </w:r>
          </w:p>
        </w:tc>
        <w:tc>
          <w:tcPr>
            <w:tcW w:w="3668" w:type="dxa"/>
            <w:noWrap/>
            <w:hideMark/>
          </w:tcPr>
          <w:p w14:paraId="780743B4" w14:textId="77777777" w:rsidR="00973765" w:rsidRPr="00772A3D" w:rsidRDefault="00973765" w:rsidP="00702E7D">
            <w:pPr>
              <w:pStyle w:val="TableText"/>
              <w:rPr>
                <w:lang w:val="en-GB"/>
              </w:rPr>
            </w:pPr>
            <w:r w:rsidRPr="00772A3D">
              <w:t>Sender to receiver details</w:t>
            </w:r>
          </w:p>
        </w:tc>
        <w:tc>
          <w:tcPr>
            <w:tcW w:w="4626" w:type="dxa"/>
            <w:hideMark/>
          </w:tcPr>
          <w:p w14:paraId="49BD55EA" w14:textId="77777777" w:rsidR="00973765" w:rsidRPr="00772A3D" w:rsidRDefault="00973765" w:rsidP="00702E7D">
            <w:pPr>
              <w:pStyle w:val="TableText"/>
              <w:rPr>
                <w:lang w:val="en-GB"/>
              </w:rPr>
            </w:pPr>
            <w:r w:rsidRPr="00772A3D">
              <w:t>Notes from Sender</w:t>
            </w:r>
          </w:p>
        </w:tc>
      </w:tr>
      <w:tr w:rsidR="00973765" w:rsidRPr="00772A3D" w14:paraId="064A429B" w14:textId="77777777" w:rsidTr="00973765">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2EEE2A33" w14:textId="77777777" w:rsidR="00973765" w:rsidRPr="00772A3D" w:rsidRDefault="00973765" w:rsidP="00702E7D">
            <w:pPr>
              <w:pStyle w:val="TableText"/>
              <w:rPr>
                <w:lang w:val="en-GB"/>
              </w:rPr>
            </w:pPr>
            <w:r w:rsidRPr="00772A3D">
              <w:t>23X</w:t>
            </w:r>
          </w:p>
        </w:tc>
        <w:tc>
          <w:tcPr>
            <w:tcW w:w="3668" w:type="dxa"/>
            <w:hideMark/>
          </w:tcPr>
          <w:p w14:paraId="01D5A0E7" w14:textId="77777777" w:rsidR="00973765" w:rsidRPr="00772A3D" w:rsidRDefault="00973765" w:rsidP="00702E7D">
            <w:pPr>
              <w:pStyle w:val="TableText"/>
              <w:rPr>
                <w:lang w:val="en-GB"/>
              </w:rPr>
            </w:pPr>
            <w:r w:rsidRPr="00772A3D">
              <w:t>File identification</w:t>
            </w:r>
          </w:p>
        </w:tc>
        <w:tc>
          <w:tcPr>
            <w:tcW w:w="4626" w:type="dxa"/>
            <w:hideMark/>
          </w:tcPr>
          <w:p w14:paraId="7B8A5E22" w14:textId="77777777" w:rsidR="00973765" w:rsidRPr="00772A3D" w:rsidRDefault="00973765" w:rsidP="00702E7D">
            <w:pPr>
              <w:pStyle w:val="TableText"/>
              <w:rPr>
                <w:lang w:val="en-GB"/>
              </w:rPr>
            </w:pPr>
            <w:r w:rsidRPr="00772A3D">
              <w:t>Mapped to Attached documents</w:t>
            </w:r>
          </w:p>
        </w:tc>
      </w:tr>
    </w:tbl>
    <w:p w14:paraId="21FF75EF" w14:textId="77777777" w:rsidR="000D3507" w:rsidRDefault="000D3507" w:rsidP="000D3507">
      <w:pPr>
        <w:shd w:val="clear" w:color="auto" w:fill="FFFFFF"/>
        <w:spacing w:before="150" w:after="0"/>
      </w:pPr>
    </w:p>
    <w:p w14:paraId="605C03E0" w14:textId="77777777" w:rsidR="000D3507" w:rsidRDefault="000D3507" w:rsidP="000D3507">
      <w:pPr>
        <w:pStyle w:val="Heading3"/>
      </w:pPr>
      <w:bookmarkStart w:id="221" w:name="_Toc40607147"/>
      <w:bookmarkStart w:id="222" w:name="_Toc160048734"/>
      <w:r>
        <w:t>MT769 – Advice of Reduction or Release</w:t>
      </w:r>
      <w:bookmarkEnd w:id="221"/>
      <w:bookmarkEnd w:id="222"/>
    </w:p>
    <w:p w14:paraId="450D8F1A" w14:textId="124FD1D3" w:rsidR="000D3507" w:rsidRDefault="000D3507" w:rsidP="000D3507">
      <w:pPr>
        <w:pStyle w:val="BodyText"/>
      </w:pPr>
      <w:r>
        <w:t>The MT769 – Advice of Reduction or Release message creates a Received Undertaking - Reduction event or Cancel event or Correspondence event.</w:t>
      </w:r>
    </w:p>
    <w:tbl>
      <w:tblPr>
        <w:tblStyle w:val="TableGridHeader151"/>
        <w:tblW w:w="0" w:type="auto"/>
        <w:tblLook w:val="04A0" w:firstRow="1" w:lastRow="0" w:firstColumn="1" w:lastColumn="0" w:noHBand="0" w:noVBand="1"/>
      </w:tblPr>
      <w:tblGrid>
        <w:gridCol w:w="722"/>
        <w:gridCol w:w="4147"/>
        <w:gridCol w:w="4147"/>
      </w:tblGrid>
      <w:tr w:rsidR="00E01D44" w:rsidRPr="00E01ECF" w14:paraId="1EFC4170" w14:textId="77777777" w:rsidTr="00702E7D">
        <w:trPr>
          <w:cnfStyle w:val="100000000000" w:firstRow="1" w:lastRow="0" w:firstColumn="0" w:lastColumn="0" w:oddVBand="0" w:evenVBand="0" w:oddHBand="0" w:evenHBand="0" w:firstRowFirstColumn="0" w:firstRowLastColumn="0" w:lastRowFirstColumn="0" w:lastRowLastColumn="0"/>
          <w:trHeight w:val="300"/>
          <w:tblHeader/>
        </w:trPr>
        <w:tc>
          <w:tcPr>
            <w:tcW w:w="722" w:type="dxa"/>
            <w:noWrap/>
            <w:hideMark/>
          </w:tcPr>
          <w:p w14:paraId="6CE5D057" w14:textId="77777777" w:rsidR="00E01D44" w:rsidRPr="00585F74" w:rsidRDefault="00E01D44" w:rsidP="00702E7D">
            <w:pPr>
              <w:pStyle w:val="TableHead"/>
              <w:rPr>
                <w:lang w:val="en-GB"/>
              </w:rPr>
            </w:pPr>
            <w:r w:rsidRPr="00585F74">
              <w:rPr>
                <w:lang w:val="en-GB"/>
              </w:rPr>
              <w:t>Tag</w:t>
            </w:r>
          </w:p>
        </w:tc>
        <w:tc>
          <w:tcPr>
            <w:tcW w:w="4147" w:type="dxa"/>
            <w:noWrap/>
            <w:hideMark/>
          </w:tcPr>
          <w:p w14:paraId="47768EA5" w14:textId="77777777" w:rsidR="00E01D44" w:rsidRPr="00585F74" w:rsidRDefault="00E01D44" w:rsidP="00702E7D">
            <w:pPr>
              <w:pStyle w:val="TableHead"/>
              <w:rPr>
                <w:lang w:val="en-GB"/>
              </w:rPr>
            </w:pPr>
            <w:r w:rsidRPr="00585F74">
              <w:rPr>
                <w:lang w:val="en-GB"/>
              </w:rPr>
              <w:t>Field name</w:t>
            </w:r>
          </w:p>
        </w:tc>
        <w:tc>
          <w:tcPr>
            <w:tcW w:w="4147" w:type="dxa"/>
            <w:noWrap/>
            <w:hideMark/>
          </w:tcPr>
          <w:p w14:paraId="2A4B1F4B" w14:textId="77777777" w:rsidR="00E01D44" w:rsidRPr="00585F74" w:rsidRDefault="00E01D44" w:rsidP="00702E7D">
            <w:pPr>
              <w:pStyle w:val="TableHead"/>
              <w:rPr>
                <w:lang w:val="en-GB"/>
              </w:rPr>
            </w:pPr>
            <w:r w:rsidRPr="00585F74">
              <w:rPr>
                <w:lang w:val="en-GB"/>
              </w:rPr>
              <w:t>Mapped From</w:t>
            </w:r>
          </w:p>
        </w:tc>
      </w:tr>
      <w:tr w:rsidR="00E01D44" w:rsidRPr="00E01ECF" w14:paraId="4DA3EC42"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4E671A36" w14:textId="77777777" w:rsidR="00E01D44" w:rsidRPr="00E01ECF" w:rsidRDefault="00E01D44" w:rsidP="00702E7D">
            <w:pPr>
              <w:pStyle w:val="TableText"/>
              <w:rPr>
                <w:lang w:val="en-GB"/>
              </w:rPr>
            </w:pPr>
            <w:r w:rsidRPr="00E01ECF">
              <w:rPr>
                <w:lang w:val="en-GB"/>
              </w:rPr>
              <w:t> </w:t>
            </w:r>
          </w:p>
        </w:tc>
        <w:tc>
          <w:tcPr>
            <w:tcW w:w="4147" w:type="dxa"/>
            <w:noWrap/>
            <w:hideMark/>
          </w:tcPr>
          <w:p w14:paraId="6465701E" w14:textId="77777777" w:rsidR="00E01D44" w:rsidRPr="00E01ECF" w:rsidRDefault="00E01D44" w:rsidP="00702E7D">
            <w:pPr>
              <w:pStyle w:val="TableText"/>
              <w:rPr>
                <w:lang w:val="en-GB"/>
              </w:rPr>
            </w:pPr>
            <w:r w:rsidRPr="00E01ECF">
              <w:t>Sender</w:t>
            </w:r>
          </w:p>
        </w:tc>
        <w:tc>
          <w:tcPr>
            <w:tcW w:w="4147" w:type="dxa"/>
            <w:hideMark/>
          </w:tcPr>
          <w:p w14:paraId="228B1B52" w14:textId="77777777" w:rsidR="00E01D44" w:rsidRPr="00E01ECF" w:rsidRDefault="00E01D44" w:rsidP="00702E7D">
            <w:pPr>
              <w:pStyle w:val="TableText"/>
              <w:rPr>
                <w:lang w:val="en-GB"/>
              </w:rPr>
            </w:pPr>
            <w:r w:rsidRPr="00E01ECF">
              <w:t xml:space="preserve">Used to determine associated master </w:t>
            </w:r>
          </w:p>
        </w:tc>
      </w:tr>
      <w:tr w:rsidR="00E01D44" w:rsidRPr="00E01ECF" w14:paraId="0304A8C7"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24AB8728" w14:textId="77777777" w:rsidR="00E01D44" w:rsidRPr="00E01ECF" w:rsidRDefault="00E01D44" w:rsidP="00702E7D">
            <w:pPr>
              <w:pStyle w:val="TableText"/>
              <w:rPr>
                <w:lang w:val="en-GB"/>
              </w:rPr>
            </w:pPr>
            <w:r w:rsidRPr="00E01ECF">
              <w:rPr>
                <w:lang w:val="en-GB"/>
              </w:rPr>
              <w:t> </w:t>
            </w:r>
          </w:p>
        </w:tc>
        <w:tc>
          <w:tcPr>
            <w:tcW w:w="4147" w:type="dxa"/>
            <w:noWrap/>
            <w:hideMark/>
          </w:tcPr>
          <w:p w14:paraId="636CC193" w14:textId="77777777" w:rsidR="00E01D44" w:rsidRPr="00E01ECF" w:rsidRDefault="00E01D44" w:rsidP="00702E7D">
            <w:pPr>
              <w:pStyle w:val="TableText"/>
              <w:rPr>
                <w:lang w:val="en-GB"/>
              </w:rPr>
            </w:pPr>
            <w:r w:rsidRPr="00E01ECF">
              <w:t>Receiver</w:t>
            </w:r>
          </w:p>
        </w:tc>
        <w:tc>
          <w:tcPr>
            <w:tcW w:w="4147" w:type="dxa"/>
            <w:hideMark/>
          </w:tcPr>
          <w:p w14:paraId="5E4B1F82" w14:textId="77777777" w:rsidR="00E01D44" w:rsidRPr="00E01ECF" w:rsidRDefault="00E01D44" w:rsidP="00702E7D">
            <w:pPr>
              <w:pStyle w:val="TableText"/>
              <w:rPr>
                <w:lang w:val="en-GB"/>
              </w:rPr>
            </w:pPr>
            <w:r w:rsidRPr="00E01ECF">
              <w:t>Used to determine receiver behalf of branch</w:t>
            </w:r>
          </w:p>
        </w:tc>
      </w:tr>
      <w:tr w:rsidR="00E01D44" w:rsidRPr="00E01ECF" w14:paraId="5C715F4F" w14:textId="77777777" w:rsidTr="003D3747">
        <w:trPr>
          <w:cnfStyle w:val="000000100000" w:firstRow="0" w:lastRow="0" w:firstColumn="0" w:lastColumn="0" w:oddVBand="0" w:evenVBand="0" w:oddHBand="1" w:evenHBand="0" w:firstRowFirstColumn="0" w:firstRowLastColumn="0" w:lastRowFirstColumn="0" w:lastRowLastColumn="0"/>
          <w:trHeight w:val="600"/>
        </w:trPr>
        <w:tc>
          <w:tcPr>
            <w:tcW w:w="722" w:type="dxa"/>
            <w:noWrap/>
            <w:hideMark/>
          </w:tcPr>
          <w:p w14:paraId="64CB9902" w14:textId="77777777" w:rsidR="00E01D44" w:rsidRPr="00E01ECF" w:rsidRDefault="00E01D44" w:rsidP="00702E7D">
            <w:pPr>
              <w:pStyle w:val="TableText"/>
              <w:rPr>
                <w:lang w:val="en-GB"/>
              </w:rPr>
            </w:pPr>
            <w:r w:rsidRPr="00E01ECF">
              <w:t>20</w:t>
            </w:r>
          </w:p>
        </w:tc>
        <w:tc>
          <w:tcPr>
            <w:tcW w:w="4147" w:type="dxa"/>
            <w:noWrap/>
            <w:hideMark/>
          </w:tcPr>
          <w:p w14:paraId="71B9BCD7" w14:textId="77777777" w:rsidR="00E01D44" w:rsidRPr="00E01ECF" w:rsidRDefault="00E01D44" w:rsidP="00702E7D">
            <w:pPr>
              <w:pStyle w:val="TableText"/>
              <w:rPr>
                <w:lang w:val="en-GB"/>
              </w:rPr>
            </w:pPr>
            <w:r w:rsidRPr="00E01ECF">
              <w:t>Transaction Reference Number</w:t>
            </w:r>
          </w:p>
        </w:tc>
        <w:tc>
          <w:tcPr>
            <w:tcW w:w="4147" w:type="dxa"/>
            <w:hideMark/>
          </w:tcPr>
          <w:p w14:paraId="7D8E7026" w14:textId="77777777" w:rsidR="00E01D44" w:rsidRPr="00E01ECF" w:rsidRDefault="00E01D44" w:rsidP="00702E7D">
            <w:pPr>
              <w:pStyle w:val="TableText"/>
              <w:rPr>
                <w:lang w:val="en-GB"/>
              </w:rPr>
            </w:pPr>
            <w:r w:rsidRPr="00E01ECF">
              <w:t>Used to find matching master by sender’s reference, Principal's reference</w:t>
            </w:r>
          </w:p>
        </w:tc>
      </w:tr>
      <w:tr w:rsidR="00E01D44" w:rsidRPr="00E01ECF" w14:paraId="3D422740" w14:textId="77777777" w:rsidTr="003D3747">
        <w:trPr>
          <w:cnfStyle w:val="000000010000" w:firstRow="0" w:lastRow="0" w:firstColumn="0" w:lastColumn="0" w:oddVBand="0" w:evenVBand="0" w:oddHBand="0" w:evenHBand="1" w:firstRowFirstColumn="0" w:firstRowLastColumn="0" w:lastRowFirstColumn="0" w:lastRowLastColumn="0"/>
          <w:trHeight w:val="600"/>
        </w:trPr>
        <w:tc>
          <w:tcPr>
            <w:tcW w:w="722" w:type="dxa"/>
            <w:noWrap/>
            <w:hideMark/>
          </w:tcPr>
          <w:p w14:paraId="04623D22" w14:textId="77777777" w:rsidR="00E01D44" w:rsidRPr="00E01ECF" w:rsidRDefault="00E01D44" w:rsidP="00702E7D">
            <w:pPr>
              <w:pStyle w:val="TableText"/>
              <w:rPr>
                <w:lang w:val="en-GB"/>
              </w:rPr>
            </w:pPr>
            <w:r w:rsidRPr="00E01ECF">
              <w:t>21</w:t>
            </w:r>
          </w:p>
        </w:tc>
        <w:tc>
          <w:tcPr>
            <w:tcW w:w="4147" w:type="dxa"/>
            <w:noWrap/>
            <w:hideMark/>
          </w:tcPr>
          <w:p w14:paraId="47CFF640" w14:textId="77777777" w:rsidR="00E01D44" w:rsidRPr="00E01ECF" w:rsidRDefault="00E01D44" w:rsidP="00702E7D">
            <w:pPr>
              <w:pStyle w:val="TableText"/>
              <w:rPr>
                <w:lang w:val="en-GB"/>
              </w:rPr>
            </w:pPr>
            <w:r w:rsidRPr="00E01ECF">
              <w:t>Related reference</w:t>
            </w:r>
          </w:p>
        </w:tc>
        <w:tc>
          <w:tcPr>
            <w:tcW w:w="4147" w:type="dxa"/>
            <w:hideMark/>
          </w:tcPr>
          <w:p w14:paraId="1026D83C" w14:textId="77777777" w:rsidR="00E01D44" w:rsidRPr="00E01ECF" w:rsidRDefault="00E01D44" w:rsidP="00702E7D">
            <w:pPr>
              <w:pStyle w:val="TableText"/>
              <w:rPr>
                <w:lang w:val="en-GB"/>
              </w:rPr>
            </w:pPr>
            <w:r w:rsidRPr="00E01ECF">
              <w:t>Used to find matching associated master, Our master reference</w:t>
            </w:r>
          </w:p>
        </w:tc>
      </w:tr>
      <w:tr w:rsidR="00E01D44" w:rsidRPr="00E01ECF" w14:paraId="6ABC73E2"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2DE89798" w14:textId="77777777" w:rsidR="00E01D44" w:rsidRPr="00E01ECF" w:rsidRDefault="00E01D44" w:rsidP="00702E7D">
            <w:pPr>
              <w:pStyle w:val="TableText"/>
              <w:rPr>
                <w:lang w:val="en-GB"/>
              </w:rPr>
            </w:pPr>
            <w:r w:rsidRPr="00E01ECF">
              <w:t>25</w:t>
            </w:r>
          </w:p>
        </w:tc>
        <w:tc>
          <w:tcPr>
            <w:tcW w:w="4147" w:type="dxa"/>
            <w:noWrap/>
            <w:hideMark/>
          </w:tcPr>
          <w:p w14:paraId="4F0C77C9" w14:textId="77777777" w:rsidR="00E01D44" w:rsidRPr="00E01ECF" w:rsidRDefault="00E01D44" w:rsidP="00702E7D">
            <w:pPr>
              <w:pStyle w:val="TableText"/>
              <w:rPr>
                <w:lang w:val="en-GB"/>
              </w:rPr>
            </w:pPr>
            <w:r w:rsidRPr="00E01ECF">
              <w:t>Account Identification</w:t>
            </w:r>
          </w:p>
        </w:tc>
        <w:tc>
          <w:tcPr>
            <w:tcW w:w="4147" w:type="dxa"/>
            <w:hideMark/>
          </w:tcPr>
          <w:p w14:paraId="2C5C447F" w14:textId="77777777" w:rsidR="00E01D44" w:rsidRPr="00E01ECF" w:rsidRDefault="00E01D44" w:rsidP="00702E7D">
            <w:pPr>
              <w:pStyle w:val="TableText"/>
              <w:rPr>
                <w:lang w:val="en-GB"/>
              </w:rPr>
            </w:pPr>
            <w:r w:rsidRPr="00E01ECF">
              <w:t>Mapped to Action item</w:t>
            </w:r>
          </w:p>
        </w:tc>
      </w:tr>
      <w:tr w:rsidR="00E01D44" w:rsidRPr="00E01ECF" w14:paraId="09038CE9"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5AB68456" w14:textId="77777777" w:rsidR="00E01D44" w:rsidRPr="00E01ECF" w:rsidRDefault="00E01D44" w:rsidP="00702E7D">
            <w:pPr>
              <w:pStyle w:val="TableText"/>
              <w:rPr>
                <w:lang w:val="en-GB"/>
              </w:rPr>
            </w:pPr>
            <w:r w:rsidRPr="00E01ECF">
              <w:t>30</w:t>
            </w:r>
          </w:p>
        </w:tc>
        <w:tc>
          <w:tcPr>
            <w:tcW w:w="4147" w:type="dxa"/>
            <w:noWrap/>
            <w:hideMark/>
          </w:tcPr>
          <w:p w14:paraId="26FFABEA" w14:textId="77777777" w:rsidR="00E01D44" w:rsidRPr="00E01ECF" w:rsidRDefault="00E01D44" w:rsidP="00702E7D">
            <w:pPr>
              <w:pStyle w:val="TableText"/>
              <w:rPr>
                <w:lang w:val="en-GB"/>
              </w:rPr>
            </w:pPr>
            <w:r w:rsidRPr="00E01ECF">
              <w:t>Date of Reduction or Release</w:t>
            </w:r>
          </w:p>
        </w:tc>
        <w:tc>
          <w:tcPr>
            <w:tcW w:w="4147" w:type="dxa"/>
            <w:hideMark/>
          </w:tcPr>
          <w:p w14:paraId="3972ED3A" w14:textId="77777777" w:rsidR="00E01D44" w:rsidRPr="00E01ECF" w:rsidRDefault="00E01D44" w:rsidP="00702E7D">
            <w:pPr>
              <w:pStyle w:val="TableText"/>
              <w:rPr>
                <w:lang w:val="en-GB"/>
              </w:rPr>
            </w:pPr>
            <w:r w:rsidRPr="00E01ECF">
              <w:t>Mapped to reduction date and Action item </w:t>
            </w:r>
          </w:p>
        </w:tc>
      </w:tr>
      <w:tr w:rsidR="00E01D44" w:rsidRPr="00E01ECF" w14:paraId="49FD98A3" w14:textId="77777777" w:rsidTr="00A25D96">
        <w:trPr>
          <w:cnfStyle w:val="000000100000" w:firstRow="0" w:lastRow="0" w:firstColumn="0" w:lastColumn="0" w:oddVBand="0" w:evenVBand="0" w:oddHBand="1" w:evenHBand="0" w:firstRowFirstColumn="0" w:firstRowLastColumn="0" w:lastRowFirstColumn="0" w:lastRowLastColumn="0"/>
          <w:trHeight w:val="1476"/>
        </w:trPr>
        <w:tc>
          <w:tcPr>
            <w:tcW w:w="722" w:type="dxa"/>
            <w:noWrap/>
            <w:hideMark/>
          </w:tcPr>
          <w:p w14:paraId="68417B04" w14:textId="77777777" w:rsidR="00E01D44" w:rsidRPr="00E01ECF" w:rsidRDefault="00E01D44" w:rsidP="00702E7D">
            <w:pPr>
              <w:pStyle w:val="TableText"/>
              <w:rPr>
                <w:lang w:val="en-GB"/>
              </w:rPr>
            </w:pPr>
            <w:r w:rsidRPr="00E01ECF">
              <w:t>32a</w:t>
            </w:r>
          </w:p>
        </w:tc>
        <w:tc>
          <w:tcPr>
            <w:tcW w:w="4147" w:type="dxa"/>
            <w:noWrap/>
            <w:hideMark/>
          </w:tcPr>
          <w:p w14:paraId="33194762" w14:textId="77777777" w:rsidR="00E01D44" w:rsidRPr="00E01ECF" w:rsidRDefault="00E01D44" w:rsidP="00702E7D">
            <w:pPr>
              <w:pStyle w:val="TableText"/>
              <w:rPr>
                <w:lang w:val="en-GB"/>
              </w:rPr>
            </w:pPr>
            <w:r w:rsidRPr="00E01ECF">
              <w:t>Amount of Charges (B or D)</w:t>
            </w:r>
          </w:p>
        </w:tc>
        <w:tc>
          <w:tcPr>
            <w:tcW w:w="4147" w:type="dxa"/>
            <w:hideMark/>
          </w:tcPr>
          <w:p w14:paraId="5F03EADC" w14:textId="77777777" w:rsidR="000F6B47" w:rsidRDefault="000F6B47" w:rsidP="000F6B47">
            <w:pPr>
              <w:pStyle w:val="TableText"/>
            </w:pPr>
            <w:r>
              <w:t>If 32D –</w:t>
            </w:r>
          </w:p>
          <w:p w14:paraId="3455D87B" w14:textId="77777777" w:rsidR="000F6B47" w:rsidRDefault="000F6B47" w:rsidP="000F6B47">
            <w:pPr>
              <w:pStyle w:val="TableText"/>
            </w:pPr>
            <w:r>
              <w:t>Date and Amount is mapped to Action item</w:t>
            </w:r>
          </w:p>
          <w:p w14:paraId="5C5EC95D" w14:textId="77777777" w:rsidR="000F6B47" w:rsidRDefault="000F6B47" w:rsidP="000F6B47">
            <w:pPr>
              <w:pStyle w:val="TableText"/>
            </w:pPr>
          </w:p>
          <w:p w14:paraId="3B5FD717" w14:textId="77777777" w:rsidR="000F6B47" w:rsidRDefault="000F6B47" w:rsidP="000F6B47">
            <w:pPr>
              <w:pStyle w:val="TableText"/>
            </w:pPr>
            <w:r>
              <w:t>If 32B –</w:t>
            </w:r>
          </w:p>
          <w:p w14:paraId="6BD448E6" w14:textId="66CB732E" w:rsidR="00E01D44" w:rsidRPr="00E01ECF" w:rsidRDefault="000F6B47" w:rsidP="000F6B47">
            <w:pPr>
              <w:pStyle w:val="TableText"/>
              <w:rPr>
                <w:lang w:val="en-GB"/>
              </w:rPr>
            </w:pPr>
            <w:r>
              <w:t>Amount is mapped to Action item</w:t>
            </w:r>
          </w:p>
        </w:tc>
      </w:tr>
      <w:tr w:rsidR="00E01D44" w:rsidRPr="00E01ECF" w14:paraId="273ADE07"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20D59370" w14:textId="77777777" w:rsidR="00E01D44" w:rsidRPr="00E01ECF" w:rsidRDefault="00E01D44" w:rsidP="00702E7D">
            <w:pPr>
              <w:pStyle w:val="TableText"/>
              <w:rPr>
                <w:lang w:val="en-GB"/>
              </w:rPr>
            </w:pPr>
            <w:r w:rsidRPr="00E01ECF">
              <w:t>33B</w:t>
            </w:r>
          </w:p>
        </w:tc>
        <w:tc>
          <w:tcPr>
            <w:tcW w:w="4147" w:type="dxa"/>
            <w:noWrap/>
            <w:hideMark/>
          </w:tcPr>
          <w:p w14:paraId="3C85EA95" w14:textId="77777777" w:rsidR="00E01D44" w:rsidRPr="00E01ECF" w:rsidRDefault="00E01D44" w:rsidP="00702E7D">
            <w:pPr>
              <w:pStyle w:val="TableText"/>
              <w:rPr>
                <w:lang w:val="en-GB"/>
              </w:rPr>
            </w:pPr>
            <w:r w:rsidRPr="00E01ECF">
              <w:t>Amount Reduced or Released</w:t>
            </w:r>
          </w:p>
        </w:tc>
        <w:tc>
          <w:tcPr>
            <w:tcW w:w="4147" w:type="dxa"/>
            <w:noWrap/>
            <w:hideMark/>
          </w:tcPr>
          <w:p w14:paraId="78852720" w14:textId="77777777" w:rsidR="00E01D44" w:rsidRPr="00E01ECF" w:rsidRDefault="00E01D44" w:rsidP="00702E7D">
            <w:pPr>
              <w:pStyle w:val="TableText"/>
              <w:rPr>
                <w:lang w:val="en-GB"/>
              </w:rPr>
            </w:pPr>
            <w:r w:rsidRPr="00E01ECF">
              <w:t>Mapped to Reduction Amount and Action item</w:t>
            </w:r>
          </w:p>
        </w:tc>
      </w:tr>
      <w:tr w:rsidR="00E01D44" w:rsidRPr="00E01ECF" w14:paraId="7350A6A3"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18647F7F" w14:textId="77777777" w:rsidR="00E01D44" w:rsidRPr="00E01ECF" w:rsidRDefault="00E01D44" w:rsidP="00702E7D">
            <w:pPr>
              <w:pStyle w:val="TableText"/>
              <w:rPr>
                <w:lang w:val="en-GB"/>
              </w:rPr>
            </w:pPr>
            <w:r w:rsidRPr="00E01ECF">
              <w:t>34B</w:t>
            </w:r>
          </w:p>
        </w:tc>
        <w:tc>
          <w:tcPr>
            <w:tcW w:w="4147" w:type="dxa"/>
            <w:noWrap/>
            <w:hideMark/>
          </w:tcPr>
          <w:p w14:paraId="627BF384" w14:textId="77777777" w:rsidR="00E01D44" w:rsidRPr="00E01ECF" w:rsidRDefault="00E01D44" w:rsidP="00702E7D">
            <w:pPr>
              <w:pStyle w:val="TableText"/>
              <w:rPr>
                <w:lang w:val="en-GB"/>
              </w:rPr>
            </w:pPr>
            <w:r w:rsidRPr="00E01ECF">
              <w:t>Amount Outstanding</w:t>
            </w:r>
          </w:p>
        </w:tc>
        <w:tc>
          <w:tcPr>
            <w:tcW w:w="4147" w:type="dxa"/>
            <w:noWrap/>
            <w:hideMark/>
          </w:tcPr>
          <w:p w14:paraId="4839FAA0" w14:textId="77777777" w:rsidR="00E01D44" w:rsidRPr="00E01ECF" w:rsidRDefault="00E01D44" w:rsidP="00702E7D">
            <w:pPr>
              <w:pStyle w:val="TableText"/>
              <w:rPr>
                <w:lang w:val="en-GB"/>
              </w:rPr>
            </w:pPr>
            <w:r w:rsidRPr="00E01ECF">
              <w:t>Mapped as Action item</w:t>
            </w:r>
          </w:p>
        </w:tc>
      </w:tr>
      <w:tr w:rsidR="00E01D44" w:rsidRPr="00E01ECF" w14:paraId="44430A82"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7815A53C" w14:textId="77777777" w:rsidR="00E01D44" w:rsidRPr="00E01ECF" w:rsidRDefault="00E01D44" w:rsidP="00702E7D">
            <w:pPr>
              <w:pStyle w:val="TableText"/>
              <w:rPr>
                <w:lang w:val="en-GB"/>
              </w:rPr>
            </w:pPr>
            <w:r w:rsidRPr="00E01ECF">
              <w:t>39C</w:t>
            </w:r>
          </w:p>
        </w:tc>
        <w:tc>
          <w:tcPr>
            <w:tcW w:w="4147" w:type="dxa"/>
            <w:noWrap/>
            <w:hideMark/>
          </w:tcPr>
          <w:p w14:paraId="7170EFE5" w14:textId="77777777" w:rsidR="00E01D44" w:rsidRPr="00E01ECF" w:rsidRDefault="00E01D44" w:rsidP="00702E7D">
            <w:pPr>
              <w:pStyle w:val="TableText"/>
              <w:rPr>
                <w:lang w:val="en-GB"/>
              </w:rPr>
            </w:pPr>
            <w:r w:rsidRPr="00E01ECF">
              <w:t>Amount Specification</w:t>
            </w:r>
          </w:p>
        </w:tc>
        <w:tc>
          <w:tcPr>
            <w:tcW w:w="4147" w:type="dxa"/>
            <w:noWrap/>
            <w:hideMark/>
          </w:tcPr>
          <w:p w14:paraId="14B02333" w14:textId="77777777" w:rsidR="00E01D44" w:rsidRPr="00E01ECF" w:rsidRDefault="00E01D44" w:rsidP="00702E7D">
            <w:pPr>
              <w:pStyle w:val="TableText"/>
              <w:rPr>
                <w:lang w:val="en-GB"/>
              </w:rPr>
            </w:pPr>
            <w:r w:rsidRPr="00E01ECF">
              <w:t>Mapped to Action item</w:t>
            </w:r>
          </w:p>
        </w:tc>
      </w:tr>
      <w:tr w:rsidR="00E01D44" w:rsidRPr="00E01ECF" w14:paraId="410A7B60"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5AF6F2CB" w14:textId="77777777" w:rsidR="00E01D44" w:rsidRPr="00E01ECF" w:rsidRDefault="00E01D44" w:rsidP="00702E7D">
            <w:pPr>
              <w:pStyle w:val="TableText"/>
              <w:rPr>
                <w:lang w:val="en-GB"/>
              </w:rPr>
            </w:pPr>
            <w:r w:rsidRPr="00E01ECF">
              <w:t>57a</w:t>
            </w:r>
          </w:p>
        </w:tc>
        <w:tc>
          <w:tcPr>
            <w:tcW w:w="4147" w:type="dxa"/>
            <w:hideMark/>
          </w:tcPr>
          <w:p w14:paraId="4ECD4038" w14:textId="77777777" w:rsidR="00E01D44" w:rsidRPr="00E01ECF" w:rsidRDefault="00E01D44" w:rsidP="00702E7D">
            <w:pPr>
              <w:pStyle w:val="TableText"/>
              <w:rPr>
                <w:lang w:val="en-GB"/>
              </w:rPr>
            </w:pPr>
            <w:r w:rsidRPr="00E01ECF">
              <w:t>Account with Bank (A, B or D) </w:t>
            </w:r>
          </w:p>
        </w:tc>
        <w:tc>
          <w:tcPr>
            <w:tcW w:w="4147" w:type="dxa"/>
            <w:noWrap/>
            <w:hideMark/>
          </w:tcPr>
          <w:p w14:paraId="33258274" w14:textId="77777777" w:rsidR="00E01D44" w:rsidRPr="00E01ECF" w:rsidRDefault="00E01D44" w:rsidP="00702E7D">
            <w:pPr>
              <w:pStyle w:val="TableText"/>
              <w:rPr>
                <w:lang w:val="en-GB"/>
              </w:rPr>
            </w:pPr>
            <w:r w:rsidRPr="00E01ECF">
              <w:t>Mapped to Action item</w:t>
            </w:r>
          </w:p>
        </w:tc>
      </w:tr>
      <w:tr w:rsidR="00E01D44" w:rsidRPr="00E01ECF" w14:paraId="11733030"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4A2BE68B" w14:textId="77777777" w:rsidR="00E01D44" w:rsidRPr="00E01ECF" w:rsidRDefault="00E01D44" w:rsidP="00702E7D">
            <w:pPr>
              <w:pStyle w:val="TableText"/>
              <w:rPr>
                <w:lang w:val="en-GB"/>
              </w:rPr>
            </w:pPr>
            <w:r w:rsidRPr="00E01ECF">
              <w:t>71D</w:t>
            </w:r>
          </w:p>
        </w:tc>
        <w:tc>
          <w:tcPr>
            <w:tcW w:w="4147" w:type="dxa"/>
            <w:noWrap/>
            <w:hideMark/>
          </w:tcPr>
          <w:p w14:paraId="11384614" w14:textId="77777777" w:rsidR="00E01D44" w:rsidRPr="00E01ECF" w:rsidRDefault="00E01D44" w:rsidP="00702E7D">
            <w:pPr>
              <w:pStyle w:val="TableText"/>
              <w:rPr>
                <w:lang w:val="en-GB"/>
              </w:rPr>
            </w:pPr>
            <w:r w:rsidRPr="00E01ECF">
              <w:t>Details of charges </w:t>
            </w:r>
          </w:p>
        </w:tc>
        <w:tc>
          <w:tcPr>
            <w:tcW w:w="4147" w:type="dxa"/>
            <w:noWrap/>
            <w:hideMark/>
          </w:tcPr>
          <w:p w14:paraId="36E5301A" w14:textId="77777777" w:rsidR="00E01D44" w:rsidRPr="00E01ECF" w:rsidRDefault="00E01D44" w:rsidP="00702E7D">
            <w:pPr>
              <w:pStyle w:val="TableText"/>
              <w:rPr>
                <w:lang w:val="en-GB"/>
              </w:rPr>
            </w:pPr>
            <w:r w:rsidRPr="00E01ECF">
              <w:t>Mapped to Action item</w:t>
            </w:r>
          </w:p>
        </w:tc>
      </w:tr>
      <w:tr w:rsidR="00E01D44" w:rsidRPr="00E01ECF" w14:paraId="6C8E60B9"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0B0C53A5" w14:textId="77777777" w:rsidR="00E01D44" w:rsidRPr="00E01ECF" w:rsidRDefault="00E01D44" w:rsidP="00702E7D">
            <w:pPr>
              <w:pStyle w:val="TableText"/>
              <w:rPr>
                <w:lang w:val="en-GB"/>
              </w:rPr>
            </w:pPr>
            <w:r w:rsidRPr="00E01ECF">
              <w:t>72Z</w:t>
            </w:r>
          </w:p>
        </w:tc>
        <w:tc>
          <w:tcPr>
            <w:tcW w:w="4147" w:type="dxa"/>
            <w:noWrap/>
            <w:hideMark/>
          </w:tcPr>
          <w:p w14:paraId="72F188E0" w14:textId="77777777" w:rsidR="00E01D44" w:rsidRPr="00E01ECF" w:rsidRDefault="00E01D44" w:rsidP="00702E7D">
            <w:pPr>
              <w:pStyle w:val="TableText"/>
              <w:rPr>
                <w:lang w:val="en-GB"/>
              </w:rPr>
            </w:pPr>
            <w:r w:rsidRPr="00E01ECF">
              <w:t>Sender to receiver information</w:t>
            </w:r>
          </w:p>
        </w:tc>
        <w:tc>
          <w:tcPr>
            <w:tcW w:w="4147" w:type="dxa"/>
            <w:noWrap/>
            <w:hideMark/>
          </w:tcPr>
          <w:p w14:paraId="371CF276" w14:textId="77777777" w:rsidR="00E01D44" w:rsidRPr="00E01ECF" w:rsidRDefault="00E01D44" w:rsidP="00702E7D">
            <w:pPr>
              <w:pStyle w:val="TableText"/>
              <w:rPr>
                <w:lang w:val="en-GB"/>
              </w:rPr>
            </w:pPr>
            <w:r w:rsidRPr="00E01ECF">
              <w:t>Mapped to Action item</w:t>
            </w:r>
          </w:p>
        </w:tc>
      </w:tr>
      <w:tr w:rsidR="00E01D44" w:rsidRPr="00E01ECF" w14:paraId="5FA9B2D7"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2D217A77" w14:textId="77777777" w:rsidR="00E01D44" w:rsidRPr="00E01ECF" w:rsidRDefault="00E01D44" w:rsidP="00702E7D">
            <w:pPr>
              <w:pStyle w:val="TableText"/>
              <w:rPr>
                <w:lang w:val="en-GB"/>
              </w:rPr>
            </w:pPr>
            <w:r w:rsidRPr="00E01ECF">
              <w:t>23X</w:t>
            </w:r>
          </w:p>
        </w:tc>
        <w:tc>
          <w:tcPr>
            <w:tcW w:w="4147" w:type="dxa"/>
            <w:noWrap/>
            <w:hideMark/>
          </w:tcPr>
          <w:p w14:paraId="7863F860" w14:textId="77777777" w:rsidR="00E01D44" w:rsidRPr="00E01ECF" w:rsidRDefault="00E01D44" w:rsidP="00702E7D">
            <w:pPr>
              <w:pStyle w:val="TableText"/>
              <w:rPr>
                <w:lang w:val="en-GB"/>
              </w:rPr>
            </w:pPr>
            <w:r w:rsidRPr="00E01ECF">
              <w:t>File Identification</w:t>
            </w:r>
          </w:p>
        </w:tc>
        <w:tc>
          <w:tcPr>
            <w:tcW w:w="4147" w:type="dxa"/>
            <w:noWrap/>
            <w:hideMark/>
          </w:tcPr>
          <w:p w14:paraId="2E3C7037" w14:textId="77777777" w:rsidR="00E01D44" w:rsidRPr="00E01ECF" w:rsidRDefault="00E01D44" w:rsidP="00702E7D">
            <w:pPr>
              <w:pStyle w:val="TableText"/>
              <w:rPr>
                <w:lang w:val="en-GB"/>
              </w:rPr>
            </w:pPr>
            <w:r w:rsidRPr="00E01ECF">
              <w:t>Mapped to Attached documents</w:t>
            </w:r>
          </w:p>
        </w:tc>
      </w:tr>
    </w:tbl>
    <w:p w14:paraId="2387750A" w14:textId="77777777" w:rsidR="000D3507" w:rsidRDefault="000D3507" w:rsidP="000D3507">
      <w:pPr>
        <w:shd w:val="clear" w:color="auto" w:fill="FFFFFF"/>
        <w:spacing w:before="150" w:after="0"/>
      </w:pPr>
    </w:p>
    <w:p w14:paraId="1EA1CA5D" w14:textId="77777777" w:rsidR="000D3507" w:rsidRDefault="000D3507" w:rsidP="000D3507">
      <w:pPr>
        <w:pStyle w:val="Heading3"/>
      </w:pPr>
      <w:bookmarkStart w:id="223" w:name="_Toc40607148"/>
      <w:bookmarkStart w:id="224" w:name="_Toc160048735"/>
      <w:r>
        <w:t>MT785 - Non-extension notification</w:t>
      </w:r>
      <w:bookmarkEnd w:id="223"/>
      <w:bookmarkEnd w:id="224"/>
    </w:p>
    <w:p w14:paraId="21587C63" w14:textId="5792300C" w:rsidR="000D3507" w:rsidRPr="004778C4" w:rsidRDefault="000D3507" w:rsidP="004778C4">
      <w:pPr>
        <w:pStyle w:val="BodyText"/>
      </w:pPr>
      <w:r>
        <w:rPr>
          <w:rFonts w:ascii="Segoe UI" w:eastAsia="Times New Roman" w:hAnsi="Segoe UI" w:cs="Segoe UI"/>
          <w:color w:val="172B4D"/>
          <w:sz w:val="21"/>
          <w:szCs w:val="21"/>
          <w:lang w:val="en-GB" w:eastAsia="en-GB"/>
        </w:rPr>
        <w:t xml:space="preserve">The </w:t>
      </w:r>
      <w:r>
        <w:t>MT785 - Non-extension notification is mapped to the Received Undertaking – Amend event</w:t>
      </w:r>
      <w:r w:rsidR="000256A9">
        <w:t>.</w:t>
      </w:r>
      <w:r>
        <w:t xml:space="preserve"> </w:t>
      </w:r>
    </w:p>
    <w:tbl>
      <w:tblPr>
        <w:tblStyle w:val="TableGridHeader156"/>
        <w:tblW w:w="0" w:type="auto"/>
        <w:tblLook w:val="04A0" w:firstRow="1" w:lastRow="0" w:firstColumn="1" w:lastColumn="0" w:noHBand="0" w:noVBand="1"/>
      </w:tblPr>
      <w:tblGrid>
        <w:gridCol w:w="787"/>
        <w:gridCol w:w="4106"/>
        <w:gridCol w:w="4123"/>
      </w:tblGrid>
      <w:tr w:rsidR="001F7AD7" w:rsidRPr="00DB2ECC" w14:paraId="7D225EB8" w14:textId="77777777" w:rsidTr="00702E7D">
        <w:trPr>
          <w:cnfStyle w:val="100000000000" w:firstRow="1" w:lastRow="0" w:firstColumn="0" w:lastColumn="0" w:oddVBand="0" w:evenVBand="0" w:oddHBand="0" w:evenHBand="0" w:firstRowFirstColumn="0" w:firstRowLastColumn="0" w:lastRowFirstColumn="0" w:lastRowLastColumn="0"/>
          <w:trHeight w:val="300"/>
          <w:tblHeader/>
        </w:trPr>
        <w:tc>
          <w:tcPr>
            <w:tcW w:w="787" w:type="dxa"/>
            <w:hideMark/>
          </w:tcPr>
          <w:p w14:paraId="2F3DC4E7" w14:textId="77777777" w:rsidR="001F7AD7" w:rsidRPr="00DB2ECC" w:rsidRDefault="001F7AD7" w:rsidP="00702E7D">
            <w:pPr>
              <w:pStyle w:val="TableHead"/>
              <w:rPr>
                <w:lang w:val="en-IN"/>
              </w:rPr>
            </w:pPr>
            <w:r w:rsidRPr="00DB2ECC">
              <w:rPr>
                <w:lang w:val="en-IN"/>
              </w:rPr>
              <w:t>Tag</w:t>
            </w:r>
          </w:p>
        </w:tc>
        <w:tc>
          <w:tcPr>
            <w:tcW w:w="4106" w:type="dxa"/>
            <w:hideMark/>
          </w:tcPr>
          <w:p w14:paraId="6FB7A5E9" w14:textId="77777777" w:rsidR="001F7AD7" w:rsidRPr="00DB2ECC" w:rsidRDefault="001F7AD7" w:rsidP="00702E7D">
            <w:pPr>
              <w:pStyle w:val="TableHead"/>
              <w:rPr>
                <w:lang w:val="en-IN"/>
              </w:rPr>
            </w:pPr>
            <w:r w:rsidRPr="00DB2ECC">
              <w:rPr>
                <w:lang w:val="en-IN"/>
              </w:rPr>
              <w:t>Field name</w:t>
            </w:r>
          </w:p>
        </w:tc>
        <w:tc>
          <w:tcPr>
            <w:tcW w:w="4123" w:type="dxa"/>
            <w:hideMark/>
          </w:tcPr>
          <w:p w14:paraId="7364CD3C" w14:textId="77777777" w:rsidR="001F7AD7" w:rsidRPr="00DB2ECC" w:rsidRDefault="001F7AD7" w:rsidP="00702E7D">
            <w:pPr>
              <w:pStyle w:val="TableHead"/>
              <w:rPr>
                <w:lang w:val="en-IN"/>
              </w:rPr>
            </w:pPr>
            <w:r w:rsidRPr="00DB2ECC">
              <w:rPr>
                <w:lang w:val="en-IN"/>
              </w:rPr>
              <w:t>Mapped From</w:t>
            </w:r>
          </w:p>
        </w:tc>
      </w:tr>
      <w:tr w:rsidR="001F7AD7" w:rsidRPr="00DB2ECC" w14:paraId="155A9C3D"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7" w:type="dxa"/>
            <w:hideMark/>
          </w:tcPr>
          <w:p w14:paraId="2A98B6A6" w14:textId="77777777" w:rsidR="001F7AD7" w:rsidRPr="00DB2ECC" w:rsidRDefault="001F7AD7" w:rsidP="00702E7D">
            <w:pPr>
              <w:pStyle w:val="TableText"/>
              <w:rPr>
                <w:lang w:val="en-IN"/>
              </w:rPr>
            </w:pPr>
            <w:r w:rsidRPr="00DB2ECC">
              <w:rPr>
                <w:lang w:val="en-IN"/>
              </w:rPr>
              <w:t> </w:t>
            </w:r>
          </w:p>
        </w:tc>
        <w:tc>
          <w:tcPr>
            <w:tcW w:w="4106" w:type="dxa"/>
            <w:hideMark/>
          </w:tcPr>
          <w:p w14:paraId="3FA3D73F" w14:textId="77777777" w:rsidR="001F7AD7" w:rsidRPr="00DB2ECC" w:rsidRDefault="001F7AD7" w:rsidP="00702E7D">
            <w:pPr>
              <w:pStyle w:val="TableText"/>
              <w:rPr>
                <w:lang w:val="en-IN"/>
              </w:rPr>
            </w:pPr>
            <w:r w:rsidRPr="00DB2ECC">
              <w:rPr>
                <w:lang w:val="en-IN"/>
              </w:rPr>
              <w:t>Sender</w:t>
            </w:r>
          </w:p>
        </w:tc>
        <w:tc>
          <w:tcPr>
            <w:tcW w:w="4123" w:type="dxa"/>
            <w:hideMark/>
          </w:tcPr>
          <w:p w14:paraId="0B8556AB" w14:textId="77777777" w:rsidR="001F7AD7" w:rsidRPr="00DB2ECC" w:rsidRDefault="001F7AD7" w:rsidP="00702E7D">
            <w:pPr>
              <w:pStyle w:val="TableText"/>
              <w:rPr>
                <w:lang w:val="en-IN"/>
              </w:rPr>
            </w:pPr>
            <w:r w:rsidRPr="00DB2ECC">
              <w:rPr>
                <w:lang w:val="en-IN"/>
              </w:rPr>
              <w:t xml:space="preserve">Used to determine associated master </w:t>
            </w:r>
          </w:p>
        </w:tc>
      </w:tr>
      <w:tr w:rsidR="001F7AD7" w:rsidRPr="00DB2ECC" w14:paraId="04B13202"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87" w:type="dxa"/>
            <w:hideMark/>
          </w:tcPr>
          <w:p w14:paraId="502899E4" w14:textId="77777777" w:rsidR="001F7AD7" w:rsidRPr="00DB2ECC" w:rsidRDefault="001F7AD7" w:rsidP="00702E7D">
            <w:pPr>
              <w:pStyle w:val="TableText"/>
              <w:rPr>
                <w:lang w:val="en-IN"/>
              </w:rPr>
            </w:pPr>
            <w:r w:rsidRPr="00DB2ECC">
              <w:rPr>
                <w:lang w:val="en-IN"/>
              </w:rPr>
              <w:t> </w:t>
            </w:r>
          </w:p>
        </w:tc>
        <w:tc>
          <w:tcPr>
            <w:tcW w:w="4106" w:type="dxa"/>
            <w:hideMark/>
          </w:tcPr>
          <w:p w14:paraId="40A48F7A" w14:textId="77777777" w:rsidR="001F7AD7" w:rsidRPr="00DB2ECC" w:rsidRDefault="001F7AD7" w:rsidP="00702E7D">
            <w:pPr>
              <w:pStyle w:val="TableText"/>
              <w:rPr>
                <w:lang w:val="en-IN"/>
              </w:rPr>
            </w:pPr>
            <w:r w:rsidRPr="00DB2ECC">
              <w:rPr>
                <w:lang w:val="en-IN"/>
              </w:rPr>
              <w:t>Receiver</w:t>
            </w:r>
          </w:p>
        </w:tc>
        <w:tc>
          <w:tcPr>
            <w:tcW w:w="4123" w:type="dxa"/>
            <w:hideMark/>
          </w:tcPr>
          <w:p w14:paraId="04211863" w14:textId="77777777" w:rsidR="001F7AD7" w:rsidRPr="00DB2ECC" w:rsidRDefault="001F7AD7" w:rsidP="00702E7D">
            <w:pPr>
              <w:pStyle w:val="TableText"/>
              <w:rPr>
                <w:lang w:val="en-IN"/>
              </w:rPr>
            </w:pPr>
            <w:r w:rsidRPr="00DB2ECC">
              <w:rPr>
                <w:lang w:val="en-IN"/>
              </w:rPr>
              <w:t>Used to determine receiver behalf of branch</w:t>
            </w:r>
          </w:p>
        </w:tc>
      </w:tr>
      <w:tr w:rsidR="001F7AD7" w:rsidRPr="00DB2ECC" w14:paraId="6F91E4F0"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7" w:type="dxa"/>
            <w:hideMark/>
          </w:tcPr>
          <w:p w14:paraId="1CD8385E" w14:textId="77777777" w:rsidR="001F7AD7" w:rsidRPr="00DB2ECC" w:rsidRDefault="001F7AD7" w:rsidP="00702E7D">
            <w:pPr>
              <w:pStyle w:val="TableText"/>
              <w:rPr>
                <w:lang w:val="en-IN"/>
              </w:rPr>
            </w:pPr>
            <w:r w:rsidRPr="00DB2ECC">
              <w:rPr>
                <w:lang w:val="en-IN"/>
              </w:rPr>
              <w:lastRenderedPageBreak/>
              <w:t>20</w:t>
            </w:r>
          </w:p>
        </w:tc>
        <w:tc>
          <w:tcPr>
            <w:tcW w:w="4106" w:type="dxa"/>
            <w:hideMark/>
          </w:tcPr>
          <w:p w14:paraId="2DF7261F" w14:textId="77777777" w:rsidR="001F7AD7" w:rsidRPr="00DB2ECC" w:rsidRDefault="001F7AD7" w:rsidP="00702E7D">
            <w:pPr>
              <w:pStyle w:val="TableText"/>
              <w:rPr>
                <w:lang w:val="en-IN"/>
              </w:rPr>
            </w:pPr>
            <w:r w:rsidRPr="00DB2ECC">
              <w:rPr>
                <w:lang w:val="en-IN"/>
              </w:rPr>
              <w:t>Undertaking number</w:t>
            </w:r>
          </w:p>
        </w:tc>
        <w:tc>
          <w:tcPr>
            <w:tcW w:w="4123" w:type="dxa"/>
            <w:hideMark/>
          </w:tcPr>
          <w:p w14:paraId="7D7E4109" w14:textId="77777777" w:rsidR="001F7AD7" w:rsidRPr="00DB2ECC" w:rsidRDefault="001F7AD7" w:rsidP="00702E7D">
            <w:pPr>
              <w:pStyle w:val="TableText"/>
              <w:rPr>
                <w:lang w:val="en-IN"/>
              </w:rPr>
            </w:pPr>
            <w:r w:rsidRPr="00DB2ECC">
              <w:rPr>
                <w:lang w:val="en-IN"/>
              </w:rPr>
              <w:t>Used to find matching master by sender’s reference</w:t>
            </w:r>
          </w:p>
        </w:tc>
      </w:tr>
      <w:tr w:rsidR="001F7AD7" w:rsidRPr="00DB2ECC" w14:paraId="36D7143B"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87" w:type="dxa"/>
            <w:hideMark/>
          </w:tcPr>
          <w:p w14:paraId="4B08AFF7" w14:textId="77777777" w:rsidR="001F7AD7" w:rsidRPr="00DB2ECC" w:rsidRDefault="001F7AD7" w:rsidP="00702E7D">
            <w:pPr>
              <w:pStyle w:val="TableText"/>
              <w:rPr>
                <w:lang w:val="en-IN"/>
              </w:rPr>
            </w:pPr>
            <w:r w:rsidRPr="00DB2ECC">
              <w:rPr>
                <w:lang w:val="en-IN"/>
              </w:rPr>
              <w:t>21</w:t>
            </w:r>
          </w:p>
        </w:tc>
        <w:tc>
          <w:tcPr>
            <w:tcW w:w="4106" w:type="dxa"/>
            <w:hideMark/>
          </w:tcPr>
          <w:p w14:paraId="27537C69" w14:textId="77777777" w:rsidR="001F7AD7" w:rsidRPr="00DB2ECC" w:rsidRDefault="001F7AD7" w:rsidP="00702E7D">
            <w:pPr>
              <w:pStyle w:val="TableText"/>
              <w:rPr>
                <w:lang w:val="en-IN"/>
              </w:rPr>
            </w:pPr>
            <w:r w:rsidRPr="00DB2ECC">
              <w:rPr>
                <w:lang w:val="en-IN"/>
              </w:rPr>
              <w:t>Related reference</w:t>
            </w:r>
          </w:p>
        </w:tc>
        <w:tc>
          <w:tcPr>
            <w:tcW w:w="4123" w:type="dxa"/>
            <w:hideMark/>
          </w:tcPr>
          <w:p w14:paraId="48D88E47" w14:textId="77777777" w:rsidR="001F7AD7" w:rsidRPr="00DB2ECC" w:rsidRDefault="001F7AD7" w:rsidP="00702E7D">
            <w:pPr>
              <w:pStyle w:val="TableText"/>
              <w:rPr>
                <w:lang w:val="en-IN"/>
              </w:rPr>
            </w:pPr>
            <w:r w:rsidRPr="00DB2ECC">
              <w:rPr>
                <w:lang w:val="en-IN"/>
              </w:rPr>
              <w:t>Used to find matching associated master</w:t>
            </w:r>
          </w:p>
        </w:tc>
      </w:tr>
      <w:tr w:rsidR="001F7AD7" w:rsidRPr="00DB2ECC" w14:paraId="191B1EDB"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7" w:type="dxa"/>
            <w:hideMark/>
          </w:tcPr>
          <w:p w14:paraId="742FFE7C" w14:textId="77777777" w:rsidR="001F7AD7" w:rsidRPr="00DB2ECC" w:rsidRDefault="001F7AD7" w:rsidP="00702E7D">
            <w:pPr>
              <w:pStyle w:val="TableText"/>
              <w:rPr>
                <w:lang w:val="en-IN"/>
              </w:rPr>
            </w:pPr>
            <w:r w:rsidRPr="00DB2ECC">
              <w:rPr>
                <w:lang w:val="en-IN"/>
              </w:rPr>
              <w:t>52a</w:t>
            </w:r>
          </w:p>
        </w:tc>
        <w:tc>
          <w:tcPr>
            <w:tcW w:w="4106" w:type="dxa"/>
            <w:hideMark/>
          </w:tcPr>
          <w:p w14:paraId="7042E031" w14:textId="77777777" w:rsidR="001F7AD7" w:rsidRPr="00DB2ECC" w:rsidRDefault="001F7AD7" w:rsidP="00702E7D">
            <w:pPr>
              <w:pStyle w:val="TableText"/>
              <w:rPr>
                <w:lang w:val="en-IN"/>
              </w:rPr>
            </w:pPr>
            <w:r w:rsidRPr="00DB2ECC">
              <w:rPr>
                <w:lang w:val="en-IN"/>
              </w:rPr>
              <w:t>Issuer</w:t>
            </w:r>
          </w:p>
        </w:tc>
        <w:tc>
          <w:tcPr>
            <w:tcW w:w="4123" w:type="dxa"/>
            <w:hideMark/>
          </w:tcPr>
          <w:p w14:paraId="509FAF76" w14:textId="77777777" w:rsidR="001F7AD7" w:rsidRPr="00DB2ECC" w:rsidRDefault="001F7AD7" w:rsidP="00702E7D">
            <w:pPr>
              <w:pStyle w:val="TableText"/>
              <w:rPr>
                <w:lang w:val="en-IN"/>
              </w:rPr>
            </w:pPr>
            <w:r w:rsidRPr="00DB2ECC">
              <w:rPr>
                <w:lang w:val="en-IN"/>
              </w:rPr>
              <w:t>Not mapped</w:t>
            </w:r>
          </w:p>
        </w:tc>
      </w:tr>
      <w:tr w:rsidR="001F7AD7" w:rsidRPr="00DB2ECC" w14:paraId="671F15F7"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87" w:type="dxa"/>
            <w:hideMark/>
          </w:tcPr>
          <w:p w14:paraId="407B7AFF" w14:textId="77777777" w:rsidR="001F7AD7" w:rsidRPr="00DB2ECC" w:rsidRDefault="001F7AD7" w:rsidP="00702E7D">
            <w:pPr>
              <w:pStyle w:val="TableText"/>
              <w:rPr>
                <w:lang w:val="en-IN"/>
              </w:rPr>
            </w:pPr>
            <w:r w:rsidRPr="00DB2ECC">
              <w:rPr>
                <w:lang w:val="en-IN"/>
              </w:rPr>
              <w:t>31C</w:t>
            </w:r>
          </w:p>
        </w:tc>
        <w:tc>
          <w:tcPr>
            <w:tcW w:w="4106" w:type="dxa"/>
            <w:hideMark/>
          </w:tcPr>
          <w:p w14:paraId="5C2A4E65" w14:textId="77777777" w:rsidR="001F7AD7" w:rsidRPr="00DB2ECC" w:rsidRDefault="001F7AD7" w:rsidP="00702E7D">
            <w:pPr>
              <w:pStyle w:val="TableText"/>
              <w:rPr>
                <w:lang w:val="en-IN"/>
              </w:rPr>
            </w:pPr>
            <w:r w:rsidRPr="00DB2ECC">
              <w:rPr>
                <w:lang w:val="en-IN"/>
              </w:rPr>
              <w:t>Date of issue</w:t>
            </w:r>
          </w:p>
        </w:tc>
        <w:tc>
          <w:tcPr>
            <w:tcW w:w="4123" w:type="dxa"/>
            <w:hideMark/>
          </w:tcPr>
          <w:p w14:paraId="5E0E56A6" w14:textId="77777777" w:rsidR="001F7AD7" w:rsidRPr="00DB2ECC" w:rsidRDefault="001F7AD7" w:rsidP="00702E7D">
            <w:pPr>
              <w:pStyle w:val="TableText"/>
              <w:rPr>
                <w:lang w:val="en-IN"/>
              </w:rPr>
            </w:pPr>
            <w:r w:rsidRPr="00DB2ECC">
              <w:rPr>
                <w:lang w:val="en-IN"/>
              </w:rPr>
              <w:t>Not mapped</w:t>
            </w:r>
          </w:p>
        </w:tc>
      </w:tr>
      <w:tr w:rsidR="001F7AD7" w:rsidRPr="00DB2ECC" w14:paraId="23A29CEB"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7" w:type="dxa"/>
            <w:hideMark/>
          </w:tcPr>
          <w:p w14:paraId="2E9A81A5" w14:textId="77777777" w:rsidR="001F7AD7" w:rsidRPr="00DB2ECC" w:rsidRDefault="001F7AD7" w:rsidP="00702E7D">
            <w:pPr>
              <w:pStyle w:val="TableText"/>
              <w:rPr>
                <w:lang w:val="en-IN"/>
              </w:rPr>
            </w:pPr>
            <w:r w:rsidRPr="00DB2ECC">
              <w:rPr>
                <w:lang w:val="en-IN"/>
              </w:rPr>
              <w:t>59</w:t>
            </w:r>
          </w:p>
        </w:tc>
        <w:tc>
          <w:tcPr>
            <w:tcW w:w="4106" w:type="dxa"/>
            <w:hideMark/>
          </w:tcPr>
          <w:p w14:paraId="786C5368" w14:textId="77777777" w:rsidR="001F7AD7" w:rsidRPr="00DB2ECC" w:rsidRDefault="001F7AD7" w:rsidP="00702E7D">
            <w:pPr>
              <w:pStyle w:val="TableText"/>
              <w:rPr>
                <w:lang w:val="en-IN"/>
              </w:rPr>
            </w:pPr>
            <w:r w:rsidRPr="00DB2ECC">
              <w:rPr>
                <w:lang w:val="en-IN"/>
              </w:rPr>
              <w:t>Beneficiary</w:t>
            </w:r>
          </w:p>
        </w:tc>
        <w:tc>
          <w:tcPr>
            <w:tcW w:w="4123" w:type="dxa"/>
            <w:hideMark/>
          </w:tcPr>
          <w:p w14:paraId="6EC8AD05" w14:textId="77777777" w:rsidR="001F7AD7" w:rsidRPr="00DB2ECC" w:rsidRDefault="001F7AD7" w:rsidP="00702E7D">
            <w:pPr>
              <w:pStyle w:val="TableText"/>
              <w:rPr>
                <w:lang w:val="en-IN"/>
              </w:rPr>
            </w:pPr>
            <w:r w:rsidRPr="00DB2ECC">
              <w:rPr>
                <w:lang w:val="en-IN"/>
              </w:rPr>
              <w:t>Not mapped</w:t>
            </w:r>
          </w:p>
        </w:tc>
      </w:tr>
      <w:tr w:rsidR="001F7AD7" w:rsidRPr="00DB2ECC" w14:paraId="1ABC4E2C"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87" w:type="dxa"/>
            <w:hideMark/>
          </w:tcPr>
          <w:p w14:paraId="306A9FD7" w14:textId="77777777" w:rsidR="001F7AD7" w:rsidRPr="00DB2ECC" w:rsidRDefault="001F7AD7" w:rsidP="00702E7D">
            <w:pPr>
              <w:pStyle w:val="TableText"/>
              <w:rPr>
                <w:lang w:val="en-IN"/>
              </w:rPr>
            </w:pPr>
            <w:r w:rsidRPr="00DB2ECC">
              <w:rPr>
                <w:lang w:val="en-IN"/>
              </w:rPr>
              <w:t>56a</w:t>
            </w:r>
          </w:p>
        </w:tc>
        <w:tc>
          <w:tcPr>
            <w:tcW w:w="4106" w:type="dxa"/>
            <w:hideMark/>
          </w:tcPr>
          <w:p w14:paraId="0582C4FD" w14:textId="77777777" w:rsidR="001F7AD7" w:rsidRPr="00DB2ECC" w:rsidRDefault="001F7AD7" w:rsidP="00702E7D">
            <w:pPr>
              <w:pStyle w:val="TableText"/>
              <w:rPr>
                <w:lang w:val="en-IN"/>
              </w:rPr>
            </w:pPr>
            <w:r w:rsidRPr="00DB2ECC">
              <w:rPr>
                <w:lang w:val="en-IN"/>
              </w:rPr>
              <w:t>Advising bank </w:t>
            </w:r>
          </w:p>
        </w:tc>
        <w:tc>
          <w:tcPr>
            <w:tcW w:w="4123" w:type="dxa"/>
            <w:hideMark/>
          </w:tcPr>
          <w:p w14:paraId="04CBD523" w14:textId="77777777" w:rsidR="001F7AD7" w:rsidRPr="00DB2ECC" w:rsidRDefault="001F7AD7" w:rsidP="00702E7D">
            <w:pPr>
              <w:pStyle w:val="TableText"/>
              <w:rPr>
                <w:lang w:val="en-IN"/>
              </w:rPr>
            </w:pPr>
            <w:r w:rsidRPr="00DB2ECC">
              <w:rPr>
                <w:lang w:val="en-IN"/>
              </w:rPr>
              <w:t>Not mapped</w:t>
            </w:r>
          </w:p>
        </w:tc>
      </w:tr>
      <w:tr w:rsidR="001F7AD7" w:rsidRPr="00DB2ECC" w14:paraId="141492FB"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7" w:type="dxa"/>
            <w:hideMark/>
          </w:tcPr>
          <w:p w14:paraId="450FB923" w14:textId="77777777" w:rsidR="001F7AD7" w:rsidRPr="00DB2ECC" w:rsidRDefault="001F7AD7" w:rsidP="00702E7D">
            <w:pPr>
              <w:pStyle w:val="TableText"/>
              <w:rPr>
                <w:lang w:val="en-IN"/>
              </w:rPr>
            </w:pPr>
            <w:r w:rsidRPr="00DB2ECC">
              <w:rPr>
                <w:lang w:val="en-IN"/>
              </w:rPr>
              <w:t>57a</w:t>
            </w:r>
          </w:p>
        </w:tc>
        <w:tc>
          <w:tcPr>
            <w:tcW w:w="4106" w:type="dxa"/>
            <w:hideMark/>
          </w:tcPr>
          <w:p w14:paraId="073E54AD" w14:textId="77777777" w:rsidR="001F7AD7" w:rsidRPr="00DB2ECC" w:rsidRDefault="001F7AD7" w:rsidP="00702E7D">
            <w:pPr>
              <w:pStyle w:val="TableText"/>
              <w:rPr>
                <w:lang w:val="en-IN"/>
              </w:rPr>
            </w:pPr>
            <w:r w:rsidRPr="00DB2ECC">
              <w:rPr>
                <w:lang w:val="en-IN"/>
              </w:rPr>
              <w:t>Advise through bank</w:t>
            </w:r>
          </w:p>
        </w:tc>
        <w:tc>
          <w:tcPr>
            <w:tcW w:w="4123" w:type="dxa"/>
            <w:hideMark/>
          </w:tcPr>
          <w:p w14:paraId="7D4325F8" w14:textId="77777777" w:rsidR="001F7AD7" w:rsidRPr="00DB2ECC" w:rsidRDefault="001F7AD7" w:rsidP="00702E7D">
            <w:pPr>
              <w:pStyle w:val="TableText"/>
              <w:rPr>
                <w:lang w:val="en-IN"/>
              </w:rPr>
            </w:pPr>
            <w:r w:rsidRPr="00DB2ECC">
              <w:rPr>
                <w:lang w:val="en-IN"/>
              </w:rPr>
              <w:t>Not mapped</w:t>
            </w:r>
          </w:p>
        </w:tc>
      </w:tr>
      <w:tr w:rsidR="001F7AD7" w:rsidRPr="00DB2ECC" w14:paraId="1F6B0988" w14:textId="77777777" w:rsidTr="003D3747">
        <w:trPr>
          <w:cnfStyle w:val="000000010000" w:firstRow="0" w:lastRow="0" w:firstColumn="0" w:lastColumn="0" w:oddVBand="0" w:evenVBand="0" w:oddHBand="0" w:evenHBand="1" w:firstRowFirstColumn="0" w:firstRowLastColumn="0" w:lastRowFirstColumn="0" w:lastRowLastColumn="0"/>
          <w:trHeight w:val="900"/>
        </w:trPr>
        <w:tc>
          <w:tcPr>
            <w:tcW w:w="787" w:type="dxa"/>
            <w:hideMark/>
          </w:tcPr>
          <w:p w14:paraId="745772A2" w14:textId="77777777" w:rsidR="001F7AD7" w:rsidRPr="00DB2ECC" w:rsidRDefault="001F7AD7" w:rsidP="00702E7D">
            <w:pPr>
              <w:pStyle w:val="TableText"/>
              <w:rPr>
                <w:lang w:val="en-IN"/>
              </w:rPr>
            </w:pPr>
            <w:r w:rsidRPr="00DB2ECC">
              <w:rPr>
                <w:lang w:val="en-IN"/>
              </w:rPr>
              <w:t>31E</w:t>
            </w:r>
          </w:p>
        </w:tc>
        <w:tc>
          <w:tcPr>
            <w:tcW w:w="4106" w:type="dxa"/>
            <w:hideMark/>
          </w:tcPr>
          <w:p w14:paraId="59D5ADAE" w14:textId="77777777" w:rsidR="001F7AD7" w:rsidRPr="00DB2ECC" w:rsidRDefault="001F7AD7" w:rsidP="00702E7D">
            <w:pPr>
              <w:pStyle w:val="TableText"/>
              <w:rPr>
                <w:lang w:val="en-IN"/>
              </w:rPr>
            </w:pPr>
            <w:r w:rsidRPr="00DB2ECC">
              <w:rPr>
                <w:lang w:val="en-IN"/>
              </w:rPr>
              <w:t>Final date of expiry </w:t>
            </w:r>
          </w:p>
        </w:tc>
        <w:tc>
          <w:tcPr>
            <w:tcW w:w="4123" w:type="dxa"/>
            <w:hideMark/>
          </w:tcPr>
          <w:p w14:paraId="7574DDB9" w14:textId="77777777" w:rsidR="001F7AD7" w:rsidRPr="00DB2ECC" w:rsidRDefault="001F7AD7" w:rsidP="00702E7D">
            <w:pPr>
              <w:pStyle w:val="TableText"/>
              <w:rPr>
                <w:lang w:val="en-IN"/>
              </w:rPr>
            </w:pPr>
            <w:r w:rsidRPr="00DB2ECC">
              <w:rPr>
                <w:lang w:val="en-IN"/>
              </w:rPr>
              <w:t>If present in the message - Mapped to an action item with text 'Notification that this master will not be extended beyond the current expiry date''</w:t>
            </w:r>
          </w:p>
        </w:tc>
      </w:tr>
      <w:tr w:rsidR="001F7AD7" w:rsidRPr="00DB2ECC" w14:paraId="2A9211E2" w14:textId="77777777" w:rsidTr="003D3747">
        <w:trPr>
          <w:cnfStyle w:val="000000100000" w:firstRow="0" w:lastRow="0" w:firstColumn="0" w:lastColumn="0" w:oddVBand="0" w:evenVBand="0" w:oddHBand="1" w:evenHBand="0" w:firstRowFirstColumn="0" w:firstRowLastColumn="0" w:lastRowFirstColumn="0" w:lastRowLastColumn="0"/>
          <w:trHeight w:val="600"/>
        </w:trPr>
        <w:tc>
          <w:tcPr>
            <w:tcW w:w="787" w:type="dxa"/>
            <w:hideMark/>
          </w:tcPr>
          <w:p w14:paraId="68595BAE" w14:textId="77777777" w:rsidR="001F7AD7" w:rsidRPr="00DB2ECC" w:rsidRDefault="001F7AD7" w:rsidP="00702E7D">
            <w:pPr>
              <w:pStyle w:val="TableText"/>
              <w:rPr>
                <w:lang w:val="en-IN"/>
              </w:rPr>
            </w:pPr>
            <w:r w:rsidRPr="00DB2ECC">
              <w:rPr>
                <w:lang w:val="en-IN"/>
              </w:rPr>
              <w:t>72Z</w:t>
            </w:r>
          </w:p>
        </w:tc>
        <w:tc>
          <w:tcPr>
            <w:tcW w:w="4106" w:type="dxa"/>
            <w:hideMark/>
          </w:tcPr>
          <w:p w14:paraId="471F01AB" w14:textId="77777777" w:rsidR="001F7AD7" w:rsidRPr="00DB2ECC" w:rsidRDefault="001F7AD7" w:rsidP="00702E7D">
            <w:pPr>
              <w:pStyle w:val="TableText"/>
              <w:rPr>
                <w:lang w:val="en-IN"/>
              </w:rPr>
            </w:pPr>
            <w:r w:rsidRPr="00DB2ECC">
              <w:rPr>
                <w:lang w:val="en-IN"/>
              </w:rPr>
              <w:t>Sender to receiver information</w:t>
            </w:r>
          </w:p>
        </w:tc>
        <w:tc>
          <w:tcPr>
            <w:tcW w:w="4123" w:type="dxa"/>
            <w:hideMark/>
          </w:tcPr>
          <w:p w14:paraId="0B8FE6B3" w14:textId="77777777" w:rsidR="001F7AD7" w:rsidRPr="00DB2ECC" w:rsidRDefault="001F7AD7" w:rsidP="00702E7D">
            <w:pPr>
              <w:pStyle w:val="TableText"/>
              <w:rPr>
                <w:lang w:val="en-IN"/>
              </w:rPr>
            </w:pPr>
            <w:r w:rsidRPr="00DB2ECC">
              <w:rPr>
                <w:lang w:val="en-IN"/>
              </w:rPr>
              <w:t>If present in the message - Mapped to an action item with text 'Requires attention'</w:t>
            </w:r>
          </w:p>
        </w:tc>
      </w:tr>
      <w:tr w:rsidR="001F7AD7" w:rsidRPr="00DB2ECC" w14:paraId="2879811A" w14:textId="77777777" w:rsidTr="003D3747">
        <w:trPr>
          <w:cnfStyle w:val="000000010000" w:firstRow="0" w:lastRow="0" w:firstColumn="0" w:lastColumn="0" w:oddVBand="0" w:evenVBand="0" w:oddHBand="0" w:evenHBand="1" w:firstRowFirstColumn="0" w:firstRowLastColumn="0" w:lastRowFirstColumn="0" w:lastRowLastColumn="0"/>
          <w:trHeight w:val="600"/>
        </w:trPr>
        <w:tc>
          <w:tcPr>
            <w:tcW w:w="787" w:type="dxa"/>
            <w:hideMark/>
          </w:tcPr>
          <w:p w14:paraId="40C4CF10" w14:textId="77777777" w:rsidR="001F7AD7" w:rsidRPr="00DB2ECC" w:rsidRDefault="001F7AD7" w:rsidP="00702E7D">
            <w:pPr>
              <w:pStyle w:val="TableText"/>
              <w:rPr>
                <w:lang w:val="en-IN"/>
              </w:rPr>
            </w:pPr>
            <w:r w:rsidRPr="00DB2ECC">
              <w:rPr>
                <w:lang w:val="en-IN"/>
              </w:rPr>
              <w:t>23X</w:t>
            </w:r>
          </w:p>
        </w:tc>
        <w:tc>
          <w:tcPr>
            <w:tcW w:w="4106" w:type="dxa"/>
            <w:hideMark/>
          </w:tcPr>
          <w:p w14:paraId="594868FC" w14:textId="77777777" w:rsidR="001F7AD7" w:rsidRPr="00DB2ECC" w:rsidRDefault="001F7AD7" w:rsidP="00702E7D">
            <w:pPr>
              <w:pStyle w:val="TableText"/>
              <w:rPr>
                <w:lang w:val="en-IN"/>
              </w:rPr>
            </w:pPr>
            <w:r w:rsidRPr="00DB2ECC">
              <w:rPr>
                <w:lang w:val="en-IN"/>
              </w:rPr>
              <w:t>File identification</w:t>
            </w:r>
          </w:p>
        </w:tc>
        <w:tc>
          <w:tcPr>
            <w:tcW w:w="4123" w:type="dxa"/>
            <w:hideMark/>
          </w:tcPr>
          <w:p w14:paraId="49F07306" w14:textId="77777777" w:rsidR="001F7AD7" w:rsidRPr="00DB2ECC" w:rsidRDefault="001F7AD7" w:rsidP="00702E7D">
            <w:pPr>
              <w:pStyle w:val="TableText"/>
              <w:rPr>
                <w:lang w:val="en-IN"/>
              </w:rPr>
            </w:pPr>
            <w:r w:rsidRPr="00DB2ECC">
              <w:rPr>
                <w:lang w:val="en-IN"/>
              </w:rPr>
              <w:t>If present in the message - Mapped to an action item with text 'Information'</w:t>
            </w:r>
          </w:p>
        </w:tc>
      </w:tr>
    </w:tbl>
    <w:p w14:paraId="156D66AA" w14:textId="4368CB9C" w:rsidR="004A56E0" w:rsidRDefault="004A56E0" w:rsidP="00005F53">
      <w:pPr>
        <w:pStyle w:val="BodyText"/>
      </w:pPr>
    </w:p>
    <w:p w14:paraId="21085469" w14:textId="77777777" w:rsidR="000D3507" w:rsidRDefault="000D3507" w:rsidP="000D3507">
      <w:pPr>
        <w:pStyle w:val="Heading3"/>
      </w:pPr>
      <w:bookmarkStart w:id="225" w:name="_Toc40607149"/>
      <w:bookmarkStart w:id="226" w:name="_Toc160048736"/>
      <w:r>
        <w:t>MT786 - Guarantee/Standby LC Demand Refusal</w:t>
      </w:r>
      <w:bookmarkEnd w:id="225"/>
      <w:bookmarkEnd w:id="226"/>
    </w:p>
    <w:p w14:paraId="579B1304" w14:textId="6DDB2492" w:rsidR="000D3507" w:rsidRDefault="000D3507" w:rsidP="000D3507">
      <w:pPr>
        <w:pStyle w:val="BodyText"/>
      </w:pPr>
      <w:r>
        <w:rPr>
          <w:rFonts w:ascii="Segoe UI" w:eastAsia="Times New Roman" w:hAnsi="Segoe UI" w:cs="Segoe UI"/>
          <w:color w:val="172B4D"/>
          <w:sz w:val="21"/>
          <w:szCs w:val="21"/>
          <w:lang w:val="en-GB" w:eastAsia="en-GB"/>
        </w:rPr>
        <w:t xml:space="preserve">The </w:t>
      </w:r>
      <w:r>
        <w:t>MT78</w:t>
      </w:r>
      <w:r w:rsidR="00D5079E">
        <w:t>6</w:t>
      </w:r>
      <w:r>
        <w:t>- Guarantee/Standby LC Demand refusal is received from the Issuing or Advising bank from bank and mapped to the Received Undertaking – O/S Presentation</w:t>
      </w:r>
      <w:r w:rsidR="004A56E0">
        <w:t>.</w:t>
      </w:r>
    </w:p>
    <w:tbl>
      <w:tblPr>
        <w:tblStyle w:val="TableGridHeader162"/>
        <w:tblW w:w="0" w:type="auto"/>
        <w:tblLook w:val="04A0" w:firstRow="1" w:lastRow="0" w:firstColumn="1" w:lastColumn="0" w:noHBand="0" w:noVBand="1"/>
      </w:tblPr>
      <w:tblGrid>
        <w:gridCol w:w="1053"/>
        <w:gridCol w:w="3972"/>
        <w:gridCol w:w="3991"/>
      </w:tblGrid>
      <w:tr w:rsidR="005E4042" w:rsidRPr="00C54B33" w14:paraId="414AE16D" w14:textId="77777777" w:rsidTr="003D3747">
        <w:trPr>
          <w:cnfStyle w:val="100000000000" w:firstRow="1" w:lastRow="0" w:firstColumn="0" w:lastColumn="0" w:oddVBand="0" w:evenVBand="0" w:oddHBand="0" w:evenHBand="0" w:firstRowFirstColumn="0" w:firstRowLastColumn="0" w:lastRowFirstColumn="0" w:lastRowLastColumn="0"/>
          <w:trHeight w:val="300"/>
        </w:trPr>
        <w:tc>
          <w:tcPr>
            <w:tcW w:w="1053" w:type="dxa"/>
            <w:hideMark/>
          </w:tcPr>
          <w:p w14:paraId="31258849" w14:textId="77777777" w:rsidR="005E4042" w:rsidRPr="004A4CE7" w:rsidRDefault="005E4042" w:rsidP="0096261B">
            <w:pPr>
              <w:pStyle w:val="TableHead"/>
              <w:rPr>
                <w:lang w:val="en-GB"/>
              </w:rPr>
            </w:pPr>
            <w:bookmarkStart w:id="227" w:name="_Toc40607150"/>
            <w:r w:rsidRPr="004A4CE7">
              <w:rPr>
                <w:lang w:val="en-GB"/>
              </w:rPr>
              <w:t>Tag</w:t>
            </w:r>
          </w:p>
        </w:tc>
        <w:tc>
          <w:tcPr>
            <w:tcW w:w="3972" w:type="dxa"/>
            <w:hideMark/>
          </w:tcPr>
          <w:p w14:paraId="07EA1EF5" w14:textId="77777777" w:rsidR="005E4042" w:rsidRPr="004A4CE7" w:rsidRDefault="005E4042" w:rsidP="0096261B">
            <w:pPr>
              <w:pStyle w:val="TableHead"/>
              <w:rPr>
                <w:lang w:val="en-GB"/>
              </w:rPr>
            </w:pPr>
            <w:r w:rsidRPr="004A4CE7">
              <w:rPr>
                <w:lang w:val="en-GB"/>
              </w:rPr>
              <w:t>Field name</w:t>
            </w:r>
          </w:p>
        </w:tc>
        <w:tc>
          <w:tcPr>
            <w:tcW w:w="3991" w:type="dxa"/>
            <w:hideMark/>
          </w:tcPr>
          <w:p w14:paraId="3BB24697" w14:textId="77777777" w:rsidR="005E4042" w:rsidRPr="004A4CE7" w:rsidRDefault="005E4042" w:rsidP="0096261B">
            <w:pPr>
              <w:pStyle w:val="TableHead"/>
              <w:rPr>
                <w:lang w:val="en-GB"/>
              </w:rPr>
            </w:pPr>
            <w:r w:rsidRPr="004A4CE7">
              <w:rPr>
                <w:lang w:val="en-GB"/>
              </w:rPr>
              <w:t>Mapped From</w:t>
            </w:r>
          </w:p>
        </w:tc>
      </w:tr>
      <w:tr w:rsidR="005E4042" w:rsidRPr="00C54B33" w14:paraId="2E6A4B3A"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053" w:type="dxa"/>
            <w:hideMark/>
          </w:tcPr>
          <w:p w14:paraId="70B6F2E1" w14:textId="77777777" w:rsidR="005E4042" w:rsidRPr="00C54B33" w:rsidRDefault="005E4042" w:rsidP="0096261B">
            <w:pPr>
              <w:pStyle w:val="TableText"/>
              <w:rPr>
                <w:lang w:val="en-GB"/>
              </w:rPr>
            </w:pPr>
            <w:r w:rsidRPr="00C54B33">
              <w:rPr>
                <w:lang w:val="en-GB"/>
              </w:rPr>
              <w:t> </w:t>
            </w:r>
          </w:p>
        </w:tc>
        <w:tc>
          <w:tcPr>
            <w:tcW w:w="3972" w:type="dxa"/>
            <w:hideMark/>
          </w:tcPr>
          <w:p w14:paraId="35908B3D" w14:textId="77777777" w:rsidR="005E4042" w:rsidRPr="00C54B33" w:rsidRDefault="005E4042" w:rsidP="0096261B">
            <w:pPr>
              <w:pStyle w:val="TableText"/>
              <w:rPr>
                <w:lang w:val="en-GB"/>
              </w:rPr>
            </w:pPr>
            <w:r w:rsidRPr="00C54B33">
              <w:t>Sender</w:t>
            </w:r>
          </w:p>
        </w:tc>
        <w:tc>
          <w:tcPr>
            <w:tcW w:w="3991" w:type="dxa"/>
            <w:hideMark/>
          </w:tcPr>
          <w:p w14:paraId="053A736A" w14:textId="77777777" w:rsidR="005E4042" w:rsidRPr="00C54B33" w:rsidRDefault="005E4042" w:rsidP="0096261B">
            <w:pPr>
              <w:pStyle w:val="TableText"/>
              <w:rPr>
                <w:lang w:val="en-GB"/>
              </w:rPr>
            </w:pPr>
            <w:r w:rsidRPr="00C54B33">
              <w:t xml:space="preserve">Used to determine associated master </w:t>
            </w:r>
          </w:p>
        </w:tc>
      </w:tr>
      <w:tr w:rsidR="005E4042" w:rsidRPr="00C54B33" w14:paraId="6B2C39FB"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053" w:type="dxa"/>
            <w:hideMark/>
          </w:tcPr>
          <w:p w14:paraId="3ED4BFDF" w14:textId="77777777" w:rsidR="005E4042" w:rsidRPr="00C54B33" w:rsidRDefault="005E4042" w:rsidP="0096261B">
            <w:pPr>
              <w:pStyle w:val="TableText"/>
              <w:rPr>
                <w:lang w:val="en-GB"/>
              </w:rPr>
            </w:pPr>
            <w:r w:rsidRPr="00C54B33">
              <w:rPr>
                <w:lang w:val="en-GB"/>
              </w:rPr>
              <w:t> </w:t>
            </w:r>
          </w:p>
        </w:tc>
        <w:tc>
          <w:tcPr>
            <w:tcW w:w="3972" w:type="dxa"/>
            <w:hideMark/>
          </w:tcPr>
          <w:p w14:paraId="02D192A6" w14:textId="77777777" w:rsidR="005E4042" w:rsidRPr="00C54B33" w:rsidRDefault="005E4042" w:rsidP="0096261B">
            <w:pPr>
              <w:pStyle w:val="TableText"/>
              <w:rPr>
                <w:lang w:val="en-GB"/>
              </w:rPr>
            </w:pPr>
            <w:r w:rsidRPr="00C54B33">
              <w:t>Receiver</w:t>
            </w:r>
          </w:p>
        </w:tc>
        <w:tc>
          <w:tcPr>
            <w:tcW w:w="3991" w:type="dxa"/>
            <w:hideMark/>
          </w:tcPr>
          <w:p w14:paraId="3CF3AC78" w14:textId="77777777" w:rsidR="005E4042" w:rsidRPr="00C54B33" w:rsidRDefault="005E4042" w:rsidP="0096261B">
            <w:pPr>
              <w:pStyle w:val="TableText"/>
              <w:rPr>
                <w:lang w:val="en-GB"/>
              </w:rPr>
            </w:pPr>
            <w:r w:rsidRPr="00C54B33">
              <w:t>Used to determine receiver behalf of branch</w:t>
            </w:r>
          </w:p>
        </w:tc>
      </w:tr>
      <w:tr w:rsidR="005E4042" w:rsidRPr="00C54B33" w14:paraId="1B834F13"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053" w:type="dxa"/>
            <w:hideMark/>
          </w:tcPr>
          <w:p w14:paraId="1AB9407B" w14:textId="77777777" w:rsidR="005E4042" w:rsidRPr="00C54B33" w:rsidRDefault="005E4042" w:rsidP="0096261B">
            <w:pPr>
              <w:pStyle w:val="TableText"/>
              <w:rPr>
                <w:lang w:val="en-GB"/>
              </w:rPr>
            </w:pPr>
            <w:r w:rsidRPr="00C54B33">
              <w:t>20</w:t>
            </w:r>
          </w:p>
        </w:tc>
        <w:tc>
          <w:tcPr>
            <w:tcW w:w="3972" w:type="dxa"/>
            <w:hideMark/>
          </w:tcPr>
          <w:p w14:paraId="4FEB708B" w14:textId="77777777" w:rsidR="005E4042" w:rsidRPr="00C54B33" w:rsidRDefault="005E4042" w:rsidP="0096261B">
            <w:pPr>
              <w:pStyle w:val="TableText"/>
              <w:rPr>
                <w:lang w:val="en-GB"/>
              </w:rPr>
            </w:pPr>
            <w:r w:rsidRPr="00C54B33">
              <w:t>Undertaking number</w:t>
            </w:r>
          </w:p>
        </w:tc>
        <w:tc>
          <w:tcPr>
            <w:tcW w:w="3991" w:type="dxa"/>
            <w:hideMark/>
          </w:tcPr>
          <w:p w14:paraId="164977BD" w14:textId="77777777" w:rsidR="005E4042" w:rsidRPr="00C54B33" w:rsidRDefault="005E4042" w:rsidP="0096261B">
            <w:pPr>
              <w:pStyle w:val="TableText"/>
              <w:rPr>
                <w:lang w:val="en-GB"/>
              </w:rPr>
            </w:pPr>
            <w:r w:rsidRPr="00C54B33">
              <w:t>Used to find matching master record</w:t>
            </w:r>
          </w:p>
        </w:tc>
      </w:tr>
      <w:tr w:rsidR="005E4042" w:rsidRPr="00C54B33" w14:paraId="346E0BE8"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053" w:type="dxa"/>
            <w:hideMark/>
          </w:tcPr>
          <w:p w14:paraId="177D5556" w14:textId="77777777" w:rsidR="005E4042" w:rsidRPr="00C54B33" w:rsidRDefault="005E4042" w:rsidP="0096261B">
            <w:pPr>
              <w:pStyle w:val="TableText"/>
              <w:rPr>
                <w:lang w:val="en-GB"/>
              </w:rPr>
            </w:pPr>
            <w:r w:rsidRPr="00C54B33">
              <w:t>21</w:t>
            </w:r>
          </w:p>
        </w:tc>
        <w:tc>
          <w:tcPr>
            <w:tcW w:w="3972" w:type="dxa"/>
            <w:hideMark/>
          </w:tcPr>
          <w:p w14:paraId="3E3F7805" w14:textId="77777777" w:rsidR="005E4042" w:rsidRPr="00C54B33" w:rsidRDefault="005E4042" w:rsidP="0096261B">
            <w:pPr>
              <w:pStyle w:val="TableText"/>
              <w:rPr>
                <w:lang w:val="en-GB"/>
              </w:rPr>
            </w:pPr>
            <w:r w:rsidRPr="00C54B33">
              <w:t>Beneficiary reference number</w:t>
            </w:r>
          </w:p>
        </w:tc>
        <w:tc>
          <w:tcPr>
            <w:tcW w:w="3991" w:type="dxa"/>
            <w:hideMark/>
          </w:tcPr>
          <w:p w14:paraId="23EC1F00" w14:textId="77777777" w:rsidR="005E4042" w:rsidRPr="00C54B33" w:rsidRDefault="005E4042" w:rsidP="0096261B">
            <w:pPr>
              <w:pStyle w:val="TableText"/>
              <w:rPr>
                <w:lang w:val="en-GB"/>
              </w:rPr>
            </w:pPr>
            <w:r w:rsidRPr="00C54B33">
              <w:t>Used to determine associated master</w:t>
            </w:r>
          </w:p>
        </w:tc>
      </w:tr>
      <w:tr w:rsidR="005E4042" w:rsidRPr="00C54B33" w14:paraId="103919B5"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053" w:type="dxa"/>
            <w:hideMark/>
          </w:tcPr>
          <w:p w14:paraId="7CCB9300" w14:textId="77777777" w:rsidR="005E4042" w:rsidRPr="00C54B33" w:rsidRDefault="005E4042" w:rsidP="0096261B">
            <w:pPr>
              <w:pStyle w:val="TableText"/>
              <w:rPr>
                <w:lang w:val="en-GB"/>
              </w:rPr>
            </w:pPr>
            <w:r w:rsidRPr="00C54B33">
              <w:t>52a (A or D)</w:t>
            </w:r>
          </w:p>
        </w:tc>
        <w:tc>
          <w:tcPr>
            <w:tcW w:w="3972" w:type="dxa"/>
            <w:hideMark/>
          </w:tcPr>
          <w:p w14:paraId="28D37165" w14:textId="77777777" w:rsidR="005E4042" w:rsidRPr="00C54B33" w:rsidRDefault="005E4042" w:rsidP="0096261B">
            <w:pPr>
              <w:pStyle w:val="TableText"/>
              <w:rPr>
                <w:lang w:val="en-GB"/>
              </w:rPr>
            </w:pPr>
            <w:r w:rsidRPr="00C54B33">
              <w:t>Issuer</w:t>
            </w:r>
          </w:p>
        </w:tc>
        <w:tc>
          <w:tcPr>
            <w:tcW w:w="3991" w:type="dxa"/>
            <w:hideMark/>
          </w:tcPr>
          <w:p w14:paraId="52B1F60C" w14:textId="77777777" w:rsidR="005E4042" w:rsidRPr="00C54B33" w:rsidRDefault="005E4042" w:rsidP="0096261B">
            <w:pPr>
              <w:pStyle w:val="TableText"/>
              <w:rPr>
                <w:lang w:val="en-GB"/>
              </w:rPr>
            </w:pPr>
            <w:r w:rsidRPr="00C54B33">
              <w:t>Not mapped</w:t>
            </w:r>
          </w:p>
        </w:tc>
      </w:tr>
      <w:tr w:rsidR="005E4042" w:rsidRPr="00C54B33" w14:paraId="25C2B450"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053" w:type="dxa"/>
            <w:hideMark/>
          </w:tcPr>
          <w:p w14:paraId="799BE514" w14:textId="77777777" w:rsidR="005E4042" w:rsidRPr="00C54B33" w:rsidRDefault="005E4042" w:rsidP="0096261B">
            <w:pPr>
              <w:pStyle w:val="TableText"/>
              <w:rPr>
                <w:lang w:val="en-GB"/>
              </w:rPr>
            </w:pPr>
            <w:r w:rsidRPr="00C54B33">
              <w:t>30</w:t>
            </w:r>
          </w:p>
        </w:tc>
        <w:tc>
          <w:tcPr>
            <w:tcW w:w="3972" w:type="dxa"/>
            <w:hideMark/>
          </w:tcPr>
          <w:p w14:paraId="6CB03689" w14:textId="77777777" w:rsidR="005E4042" w:rsidRPr="00C54B33" w:rsidRDefault="005E4042" w:rsidP="0096261B">
            <w:pPr>
              <w:pStyle w:val="TableText"/>
              <w:rPr>
                <w:lang w:val="en-GB"/>
              </w:rPr>
            </w:pPr>
            <w:r w:rsidRPr="00C54B33">
              <w:t>Demand submission date</w:t>
            </w:r>
          </w:p>
        </w:tc>
        <w:tc>
          <w:tcPr>
            <w:tcW w:w="3991" w:type="dxa"/>
            <w:hideMark/>
          </w:tcPr>
          <w:p w14:paraId="3F2912CA" w14:textId="77777777" w:rsidR="005E4042" w:rsidRPr="00C54B33" w:rsidRDefault="005E4042" w:rsidP="0096261B">
            <w:pPr>
              <w:pStyle w:val="TableText"/>
              <w:rPr>
                <w:lang w:val="en-GB"/>
              </w:rPr>
            </w:pPr>
            <w:r w:rsidRPr="00C54B33">
              <w:t>Original submission date</w:t>
            </w:r>
          </w:p>
        </w:tc>
      </w:tr>
      <w:tr w:rsidR="005E4042" w:rsidRPr="00C54B33" w14:paraId="36F2E7D8"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053" w:type="dxa"/>
            <w:hideMark/>
          </w:tcPr>
          <w:p w14:paraId="398C2E3D" w14:textId="77777777" w:rsidR="005E4042" w:rsidRPr="00C54B33" w:rsidRDefault="005E4042" w:rsidP="0096261B">
            <w:pPr>
              <w:pStyle w:val="TableText"/>
              <w:rPr>
                <w:lang w:val="en-GB"/>
              </w:rPr>
            </w:pPr>
            <w:r w:rsidRPr="00C54B33">
              <w:t>32B</w:t>
            </w:r>
          </w:p>
        </w:tc>
        <w:tc>
          <w:tcPr>
            <w:tcW w:w="3972" w:type="dxa"/>
            <w:hideMark/>
          </w:tcPr>
          <w:p w14:paraId="51D6B772" w14:textId="77777777" w:rsidR="005E4042" w:rsidRPr="00C54B33" w:rsidRDefault="005E4042" w:rsidP="0096261B">
            <w:pPr>
              <w:pStyle w:val="TableText"/>
              <w:rPr>
                <w:lang w:val="en-GB"/>
              </w:rPr>
            </w:pPr>
            <w:r w:rsidRPr="00C54B33">
              <w:t>Demand amount</w:t>
            </w:r>
          </w:p>
        </w:tc>
        <w:tc>
          <w:tcPr>
            <w:tcW w:w="3991" w:type="dxa"/>
            <w:hideMark/>
          </w:tcPr>
          <w:p w14:paraId="35486FB9" w14:textId="77777777" w:rsidR="005E4042" w:rsidRPr="00C54B33" w:rsidRDefault="005E4042" w:rsidP="0096261B">
            <w:pPr>
              <w:pStyle w:val="TableText"/>
              <w:rPr>
                <w:lang w:val="en-GB"/>
              </w:rPr>
            </w:pPr>
            <w:r w:rsidRPr="00C54B33">
              <w:t>The Original demand amount</w:t>
            </w:r>
          </w:p>
        </w:tc>
      </w:tr>
      <w:tr w:rsidR="005E4042" w:rsidRPr="00C54B33" w14:paraId="3DC5235A"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053" w:type="dxa"/>
            <w:hideMark/>
          </w:tcPr>
          <w:p w14:paraId="1FB528EE" w14:textId="77777777" w:rsidR="005E4042" w:rsidRPr="00C54B33" w:rsidRDefault="005E4042" w:rsidP="0096261B">
            <w:pPr>
              <w:pStyle w:val="TableText"/>
              <w:rPr>
                <w:lang w:val="en-GB"/>
              </w:rPr>
            </w:pPr>
            <w:r w:rsidRPr="00C54B33">
              <w:t>77J</w:t>
            </w:r>
          </w:p>
        </w:tc>
        <w:tc>
          <w:tcPr>
            <w:tcW w:w="3972" w:type="dxa"/>
            <w:hideMark/>
          </w:tcPr>
          <w:p w14:paraId="03EFF5AD" w14:textId="77777777" w:rsidR="005E4042" w:rsidRPr="00C54B33" w:rsidRDefault="005E4042" w:rsidP="0096261B">
            <w:pPr>
              <w:pStyle w:val="TableText"/>
              <w:rPr>
                <w:lang w:val="en-GB"/>
              </w:rPr>
            </w:pPr>
            <w:r w:rsidRPr="00C54B33">
              <w:t>Reason for refusal (70x50z)</w:t>
            </w:r>
          </w:p>
        </w:tc>
        <w:tc>
          <w:tcPr>
            <w:tcW w:w="3991" w:type="dxa"/>
            <w:hideMark/>
          </w:tcPr>
          <w:p w14:paraId="27B09EB4" w14:textId="77777777" w:rsidR="005E4042" w:rsidRPr="00C54B33" w:rsidRDefault="005E4042" w:rsidP="0096261B">
            <w:pPr>
              <w:pStyle w:val="TableText"/>
              <w:rPr>
                <w:lang w:val="en-GB"/>
              </w:rPr>
            </w:pPr>
            <w:r w:rsidRPr="00C54B33">
              <w:t>Reasons for refusal</w:t>
            </w:r>
          </w:p>
        </w:tc>
      </w:tr>
      <w:tr w:rsidR="005E4042" w:rsidRPr="00C54B33" w14:paraId="25C91D20" w14:textId="77777777" w:rsidTr="00A25D96">
        <w:trPr>
          <w:cnfStyle w:val="000000100000" w:firstRow="0" w:lastRow="0" w:firstColumn="0" w:lastColumn="0" w:oddVBand="0" w:evenVBand="0" w:oddHBand="1" w:evenHBand="0" w:firstRowFirstColumn="0" w:firstRowLastColumn="0" w:lastRowFirstColumn="0" w:lastRowLastColumn="0"/>
          <w:trHeight w:val="2637"/>
        </w:trPr>
        <w:tc>
          <w:tcPr>
            <w:tcW w:w="1053" w:type="dxa"/>
            <w:hideMark/>
          </w:tcPr>
          <w:p w14:paraId="4EEA03DE" w14:textId="77777777" w:rsidR="005E4042" w:rsidRPr="00C54B33" w:rsidRDefault="005E4042" w:rsidP="0096261B">
            <w:pPr>
              <w:pStyle w:val="TableText"/>
              <w:rPr>
                <w:lang w:val="en-GB"/>
              </w:rPr>
            </w:pPr>
            <w:r w:rsidRPr="00C54B33">
              <w:t>77B </w:t>
            </w:r>
          </w:p>
        </w:tc>
        <w:tc>
          <w:tcPr>
            <w:tcW w:w="3972" w:type="dxa"/>
            <w:hideMark/>
          </w:tcPr>
          <w:p w14:paraId="02A34321" w14:textId="77777777" w:rsidR="005E4042" w:rsidRPr="00C54B33" w:rsidRDefault="005E4042" w:rsidP="0096261B">
            <w:pPr>
              <w:pStyle w:val="TableText"/>
              <w:rPr>
                <w:lang w:val="en-GB"/>
              </w:rPr>
            </w:pPr>
            <w:r w:rsidRPr="00C54B33">
              <w:t>Disposal of documents (3x35)</w:t>
            </w:r>
          </w:p>
        </w:tc>
        <w:tc>
          <w:tcPr>
            <w:tcW w:w="3991" w:type="dxa"/>
            <w:hideMark/>
          </w:tcPr>
          <w:p w14:paraId="4C52F68B" w14:textId="77777777" w:rsidR="005E4042" w:rsidRPr="00C54B33" w:rsidRDefault="005E4042" w:rsidP="0096261B">
            <w:pPr>
              <w:pStyle w:val="TableText"/>
              <w:rPr>
                <w:lang w:val="en-GB"/>
              </w:rPr>
            </w:pPr>
            <w:r w:rsidRPr="00C54B33">
              <w:rPr>
                <w:lang w:val="en-GB"/>
              </w:rPr>
              <w:t>Disposal of documents dropdown and narrative</w:t>
            </w:r>
            <w:r w:rsidRPr="00C54B33">
              <w:rPr>
                <w:lang w:val="en-GB"/>
              </w:rPr>
              <w:br/>
              <w:t>If the disposal is structured as /Codeword/ text the value should be used to set the dropdown as</w:t>
            </w:r>
            <w:r w:rsidRPr="00C54B33">
              <w:rPr>
                <w:lang w:val="en-GB"/>
              </w:rPr>
              <w:br/>
              <w:t xml:space="preserve">• HOLD - Hold </w:t>
            </w:r>
            <w:r w:rsidRPr="00C54B33">
              <w:rPr>
                <w:lang w:val="en-GB"/>
              </w:rPr>
              <w:br/>
              <w:t>• NOTIFY - Notify</w:t>
            </w:r>
            <w:r w:rsidRPr="00C54B33">
              <w:rPr>
                <w:lang w:val="en-GB"/>
              </w:rPr>
              <w:br/>
              <w:t>• PREVINST – Previous instructions</w:t>
            </w:r>
            <w:r w:rsidRPr="00C54B33">
              <w:rPr>
                <w:lang w:val="en-GB"/>
              </w:rPr>
              <w:br/>
              <w:t>• RETURN - Return</w:t>
            </w:r>
            <w:r w:rsidRPr="00C54B33">
              <w:rPr>
                <w:lang w:val="en-GB"/>
              </w:rPr>
              <w:br/>
              <w:t>If there is no codeword or the codeword does not match the entire text is mapped to the disposal of documents text field</w:t>
            </w:r>
          </w:p>
        </w:tc>
      </w:tr>
      <w:tr w:rsidR="005E4042" w:rsidRPr="00C54B33" w14:paraId="646E9BD0"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053" w:type="dxa"/>
            <w:hideMark/>
          </w:tcPr>
          <w:p w14:paraId="2F6F0AF3" w14:textId="77777777" w:rsidR="005E4042" w:rsidRPr="00C54B33" w:rsidRDefault="005E4042" w:rsidP="0096261B">
            <w:pPr>
              <w:pStyle w:val="TableText"/>
              <w:rPr>
                <w:lang w:val="en-GB"/>
              </w:rPr>
            </w:pPr>
            <w:r w:rsidRPr="00C54B33">
              <w:t>72Z</w:t>
            </w:r>
          </w:p>
        </w:tc>
        <w:tc>
          <w:tcPr>
            <w:tcW w:w="3972" w:type="dxa"/>
            <w:hideMark/>
          </w:tcPr>
          <w:p w14:paraId="5203DA34" w14:textId="77777777" w:rsidR="005E4042" w:rsidRPr="00C54B33" w:rsidRDefault="005E4042" w:rsidP="0096261B">
            <w:pPr>
              <w:pStyle w:val="TableText"/>
              <w:rPr>
                <w:lang w:val="en-GB"/>
              </w:rPr>
            </w:pPr>
            <w:r w:rsidRPr="00C54B33">
              <w:t>Sender to receiver details</w:t>
            </w:r>
          </w:p>
        </w:tc>
        <w:tc>
          <w:tcPr>
            <w:tcW w:w="3991" w:type="dxa"/>
            <w:hideMark/>
          </w:tcPr>
          <w:p w14:paraId="78D6D321" w14:textId="77777777" w:rsidR="005E4042" w:rsidRPr="00C54B33" w:rsidRDefault="005E4042" w:rsidP="0096261B">
            <w:pPr>
              <w:pStyle w:val="TableText"/>
              <w:rPr>
                <w:lang w:val="en-GB"/>
              </w:rPr>
            </w:pPr>
            <w:r w:rsidRPr="00C54B33">
              <w:t>Sender to receiver information</w:t>
            </w:r>
          </w:p>
        </w:tc>
      </w:tr>
      <w:tr w:rsidR="005E4042" w:rsidRPr="00C54B33" w14:paraId="63784006"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053" w:type="dxa"/>
            <w:hideMark/>
          </w:tcPr>
          <w:p w14:paraId="025C5A1A" w14:textId="77777777" w:rsidR="005E4042" w:rsidRPr="00C54B33" w:rsidRDefault="005E4042" w:rsidP="0096261B">
            <w:pPr>
              <w:pStyle w:val="TableText"/>
              <w:rPr>
                <w:lang w:val="en-GB"/>
              </w:rPr>
            </w:pPr>
            <w:r w:rsidRPr="00C54B33">
              <w:t>23X</w:t>
            </w:r>
          </w:p>
        </w:tc>
        <w:tc>
          <w:tcPr>
            <w:tcW w:w="3972" w:type="dxa"/>
            <w:hideMark/>
          </w:tcPr>
          <w:p w14:paraId="2BF93B43" w14:textId="77777777" w:rsidR="005E4042" w:rsidRPr="00C54B33" w:rsidRDefault="005E4042" w:rsidP="0096261B">
            <w:pPr>
              <w:pStyle w:val="TableText"/>
              <w:rPr>
                <w:lang w:val="en-GB"/>
              </w:rPr>
            </w:pPr>
            <w:r w:rsidRPr="00C54B33">
              <w:t>File identification</w:t>
            </w:r>
          </w:p>
        </w:tc>
        <w:tc>
          <w:tcPr>
            <w:tcW w:w="3991" w:type="dxa"/>
            <w:hideMark/>
          </w:tcPr>
          <w:p w14:paraId="13634C71" w14:textId="77777777" w:rsidR="005E4042" w:rsidRPr="00C54B33" w:rsidRDefault="005E4042" w:rsidP="0096261B">
            <w:pPr>
              <w:pStyle w:val="TableText"/>
              <w:rPr>
                <w:lang w:val="en-GB"/>
              </w:rPr>
            </w:pPr>
            <w:r w:rsidRPr="00C54B33">
              <w:t>Mapped to Attached documents</w:t>
            </w:r>
          </w:p>
        </w:tc>
      </w:tr>
    </w:tbl>
    <w:p w14:paraId="1DB43931" w14:textId="77777777" w:rsidR="004A56E0" w:rsidRDefault="004A56E0" w:rsidP="004A56E0">
      <w:pPr>
        <w:pStyle w:val="BodyText"/>
      </w:pPr>
    </w:p>
    <w:p w14:paraId="267BA213" w14:textId="4010B9E9" w:rsidR="000D3507" w:rsidRPr="001202D8" w:rsidRDefault="000D3507" w:rsidP="000D3507">
      <w:pPr>
        <w:pStyle w:val="Heading3"/>
      </w:pPr>
      <w:bookmarkStart w:id="228" w:name="_Toc160048737"/>
      <w:r w:rsidRPr="001202D8">
        <w:lastRenderedPageBreak/>
        <w:t>MT787</w:t>
      </w:r>
      <w:r>
        <w:t xml:space="preserve"> -</w:t>
      </w:r>
      <w:r w:rsidRPr="001202D8">
        <w:t xml:space="preserve"> Guarantee/Standby Letter of Credit Amendment Response –</w:t>
      </w:r>
      <w:r w:rsidR="00426B51">
        <w:t xml:space="preserve"> </w:t>
      </w:r>
      <w:r w:rsidRPr="001202D8">
        <w:t>‘AMEND’</w:t>
      </w:r>
      <w:bookmarkEnd w:id="227"/>
      <w:bookmarkEnd w:id="228"/>
    </w:p>
    <w:p w14:paraId="70056CE5" w14:textId="3B2B354A" w:rsidR="000D3507" w:rsidRDefault="000D3507" w:rsidP="000D3507">
      <w:pPr>
        <w:pStyle w:val="BodyText"/>
      </w:pPr>
      <w:r>
        <w:t xml:space="preserve">The MT787 - </w:t>
      </w:r>
      <w:r w:rsidRPr="00B756F5">
        <w:t>Guarantee/Standby Letter of Credit Amendment</w:t>
      </w:r>
      <w:r>
        <w:t xml:space="preserve"> message received in response to a previously sent MT767/775 </w:t>
      </w:r>
      <w:r w:rsidRPr="00B756F5">
        <w:t>Guarantee/Standby Letter of Credit Amendment</w:t>
      </w:r>
      <w:r w:rsidR="00426B51">
        <w:t xml:space="preserve"> </w:t>
      </w:r>
      <w:r>
        <w:t>and creates a Received undertaking beneficiary response to Amend event</w:t>
      </w:r>
    </w:p>
    <w:p w14:paraId="1B2F7DA9" w14:textId="77777777" w:rsidR="000D3507" w:rsidRDefault="000D3507" w:rsidP="000D3507">
      <w:pPr>
        <w:pStyle w:val="BodyText"/>
      </w:pPr>
      <w:r>
        <w:t>The SWIFT message details are mapped as follows</w:t>
      </w:r>
    </w:p>
    <w:tbl>
      <w:tblPr>
        <w:tblStyle w:val="TableGridHeader170"/>
        <w:tblW w:w="0" w:type="auto"/>
        <w:tblLook w:val="04A0" w:firstRow="1" w:lastRow="0" w:firstColumn="1" w:lastColumn="0" w:noHBand="0" w:noVBand="1"/>
      </w:tblPr>
      <w:tblGrid>
        <w:gridCol w:w="787"/>
        <w:gridCol w:w="4106"/>
        <w:gridCol w:w="4123"/>
      </w:tblGrid>
      <w:tr w:rsidR="004C3653" w:rsidRPr="00FA0D13" w14:paraId="1B39C275" w14:textId="77777777" w:rsidTr="0096261B">
        <w:trPr>
          <w:cnfStyle w:val="100000000000" w:firstRow="1" w:lastRow="0" w:firstColumn="0" w:lastColumn="0" w:oddVBand="0" w:evenVBand="0" w:oddHBand="0" w:evenHBand="0" w:firstRowFirstColumn="0" w:firstRowLastColumn="0" w:lastRowFirstColumn="0" w:lastRowLastColumn="0"/>
          <w:trHeight w:val="300"/>
          <w:tblHeader/>
        </w:trPr>
        <w:tc>
          <w:tcPr>
            <w:tcW w:w="787" w:type="dxa"/>
            <w:hideMark/>
          </w:tcPr>
          <w:p w14:paraId="64E9C0DF" w14:textId="77777777" w:rsidR="004C3653" w:rsidRPr="00175B8E" w:rsidRDefault="004C3653" w:rsidP="0096261B">
            <w:pPr>
              <w:pStyle w:val="TableHead"/>
            </w:pPr>
            <w:r w:rsidRPr="00175B8E">
              <w:t>Tag</w:t>
            </w:r>
          </w:p>
        </w:tc>
        <w:tc>
          <w:tcPr>
            <w:tcW w:w="4106" w:type="dxa"/>
            <w:hideMark/>
          </w:tcPr>
          <w:p w14:paraId="769922D2" w14:textId="77777777" w:rsidR="004C3653" w:rsidRPr="00175B8E" w:rsidRDefault="004C3653" w:rsidP="0096261B">
            <w:pPr>
              <w:pStyle w:val="TableHead"/>
            </w:pPr>
            <w:r w:rsidRPr="00175B8E">
              <w:t>Field name</w:t>
            </w:r>
          </w:p>
        </w:tc>
        <w:tc>
          <w:tcPr>
            <w:tcW w:w="4123" w:type="dxa"/>
            <w:hideMark/>
          </w:tcPr>
          <w:p w14:paraId="6BD9BD22" w14:textId="77777777" w:rsidR="004C3653" w:rsidRPr="00175B8E" w:rsidRDefault="004C3653" w:rsidP="0096261B">
            <w:pPr>
              <w:pStyle w:val="TableHead"/>
            </w:pPr>
            <w:r w:rsidRPr="00175B8E">
              <w:t>Mapped From</w:t>
            </w:r>
          </w:p>
        </w:tc>
      </w:tr>
      <w:tr w:rsidR="004C3653" w:rsidRPr="00FA0D13" w14:paraId="32F1DE42"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7" w:type="dxa"/>
            <w:hideMark/>
          </w:tcPr>
          <w:p w14:paraId="11E5B4C9" w14:textId="77777777" w:rsidR="004C3653" w:rsidRPr="00FA0D13" w:rsidRDefault="004C3653" w:rsidP="0096261B">
            <w:pPr>
              <w:pStyle w:val="TableText"/>
            </w:pPr>
            <w:r w:rsidRPr="00FA0D13">
              <w:t> </w:t>
            </w:r>
          </w:p>
        </w:tc>
        <w:tc>
          <w:tcPr>
            <w:tcW w:w="4106" w:type="dxa"/>
            <w:hideMark/>
          </w:tcPr>
          <w:p w14:paraId="345531ED" w14:textId="77777777" w:rsidR="004C3653" w:rsidRPr="00FA0D13" w:rsidRDefault="004C3653" w:rsidP="0096261B">
            <w:pPr>
              <w:pStyle w:val="TableText"/>
            </w:pPr>
            <w:r w:rsidRPr="00FA0D13">
              <w:t>Sender</w:t>
            </w:r>
          </w:p>
        </w:tc>
        <w:tc>
          <w:tcPr>
            <w:tcW w:w="4123" w:type="dxa"/>
            <w:hideMark/>
          </w:tcPr>
          <w:p w14:paraId="43691FB3" w14:textId="77777777" w:rsidR="004C3653" w:rsidRPr="00FA0D13" w:rsidRDefault="004C3653" w:rsidP="0096261B">
            <w:pPr>
              <w:pStyle w:val="TableText"/>
            </w:pPr>
            <w:r w:rsidRPr="00FA0D13">
              <w:t xml:space="preserve">Used to determine associated master </w:t>
            </w:r>
          </w:p>
        </w:tc>
      </w:tr>
      <w:tr w:rsidR="004C3653" w:rsidRPr="00FA0D13" w14:paraId="3475C13A"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87" w:type="dxa"/>
            <w:hideMark/>
          </w:tcPr>
          <w:p w14:paraId="03E867B7" w14:textId="77777777" w:rsidR="004C3653" w:rsidRPr="00FA0D13" w:rsidRDefault="004C3653" w:rsidP="0096261B">
            <w:pPr>
              <w:pStyle w:val="TableText"/>
            </w:pPr>
            <w:r w:rsidRPr="00FA0D13">
              <w:t> </w:t>
            </w:r>
          </w:p>
        </w:tc>
        <w:tc>
          <w:tcPr>
            <w:tcW w:w="4106" w:type="dxa"/>
            <w:hideMark/>
          </w:tcPr>
          <w:p w14:paraId="05DF93E0" w14:textId="77777777" w:rsidR="004C3653" w:rsidRPr="00FA0D13" w:rsidRDefault="004C3653" w:rsidP="0096261B">
            <w:pPr>
              <w:pStyle w:val="TableText"/>
            </w:pPr>
            <w:r w:rsidRPr="00FA0D13">
              <w:t>Receiver</w:t>
            </w:r>
          </w:p>
        </w:tc>
        <w:tc>
          <w:tcPr>
            <w:tcW w:w="4123" w:type="dxa"/>
            <w:hideMark/>
          </w:tcPr>
          <w:p w14:paraId="6D38BB49" w14:textId="77777777" w:rsidR="004C3653" w:rsidRPr="00FA0D13" w:rsidRDefault="004C3653" w:rsidP="0096261B">
            <w:pPr>
              <w:pStyle w:val="TableText"/>
            </w:pPr>
            <w:r w:rsidRPr="00FA0D13">
              <w:t>Used to determine receiver behalf of branch</w:t>
            </w:r>
          </w:p>
        </w:tc>
      </w:tr>
      <w:tr w:rsidR="004C3653" w:rsidRPr="00FA0D13" w14:paraId="037CFC8E"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7" w:type="dxa"/>
            <w:hideMark/>
          </w:tcPr>
          <w:p w14:paraId="2482A284" w14:textId="77777777" w:rsidR="004C3653" w:rsidRPr="00FA0D13" w:rsidRDefault="004C3653" w:rsidP="0096261B">
            <w:pPr>
              <w:pStyle w:val="TableText"/>
            </w:pPr>
            <w:r w:rsidRPr="00FA0D13">
              <w:t>20</w:t>
            </w:r>
          </w:p>
        </w:tc>
        <w:tc>
          <w:tcPr>
            <w:tcW w:w="4106" w:type="dxa"/>
            <w:hideMark/>
          </w:tcPr>
          <w:p w14:paraId="42A170A1" w14:textId="77777777" w:rsidR="004C3653" w:rsidRPr="00FA0D13" w:rsidRDefault="004C3653" w:rsidP="0096261B">
            <w:pPr>
              <w:pStyle w:val="TableText"/>
            </w:pPr>
            <w:r w:rsidRPr="00FA0D13">
              <w:t>Transaction reference number</w:t>
            </w:r>
          </w:p>
        </w:tc>
        <w:tc>
          <w:tcPr>
            <w:tcW w:w="4123" w:type="dxa"/>
            <w:hideMark/>
          </w:tcPr>
          <w:p w14:paraId="466A9FB0" w14:textId="77777777" w:rsidR="004C3653" w:rsidRPr="00FA0D13" w:rsidRDefault="004C3653" w:rsidP="0096261B">
            <w:pPr>
              <w:pStyle w:val="TableText"/>
            </w:pPr>
            <w:r w:rsidRPr="00FA0D13">
              <w:t>Used to find matching master by sender’s reference</w:t>
            </w:r>
          </w:p>
        </w:tc>
      </w:tr>
      <w:tr w:rsidR="004C3653" w:rsidRPr="00FA0D13" w14:paraId="5395F7CC"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87" w:type="dxa"/>
            <w:hideMark/>
          </w:tcPr>
          <w:p w14:paraId="6CF1905A" w14:textId="77777777" w:rsidR="004C3653" w:rsidRPr="00FA0D13" w:rsidRDefault="004C3653" w:rsidP="0096261B">
            <w:pPr>
              <w:pStyle w:val="TableText"/>
            </w:pPr>
            <w:r w:rsidRPr="00FA0D13">
              <w:t>21</w:t>
            </w:r>
          </w:p>
        </w:tc>
        <w:tc>
          <w:tcPr>
            <w:tcW w:w="4106" w:type="dxa"/>
            <w:hideMark/>
          </w:tcPr>
          <w:p w14:paraId="0A3BB274" w14:textId="77777777" w:rsidR="004C3653" w:rsidRPr="00FA0D13" w:rsidRDefault="004C3653" w:rsidP="0096261B">
            <w:pPr>
              <w:pStyle w:val="TableText"/>
            </w:pPr>
            <w:r w:rsidRPr="00FA0D13">
              <w:t>Related reference </w:t>
            </w:r>
          </w:p>
        </w:tc>
        <w:tc>
          <w:tcPr>
            <w:tcW w:w="4123" w:type="dxa"/>
            <w:hideMark/>
          </w:tcPr>
          <w:p w14:paraId="2F39B308" w14:textId="77777777" w:rsidR="004C3653" w:rsidRPr="00FA0D13" w:rsidRDefault="004C3653" w:rsidP="0096261B">
            <w:pPr>
              <w:pStyle w:val="TableText"/>
            </w:pPr>
            <w:r w:rsidRPr="00FA0D13">
              <w:t>Used to find matching associated master</w:t>
            </w:r>
          </w:p>
        </w:tc>
      </w:tr>
      <w:tr w:rsidR="004C3653" w:rsidRPr="00FA0D13" w14:paraId="56D279FF"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7" w:type="dxa"/>
            <w:hideMark/>
          </w:tcPr>
          <w:p w14:paraId="3B50284C" w14:textId="77777777" w:rsidR="004C3653" w:rsidRPr="00FA0D13" w:rsidRDefault="004C3653" w:rsidP="0096261B">
            <w:pPr>
              <w:pStyle w:val="TableText"/>
            </w:pPr>
            <w:r w:rsidRPr="00FA0D13">
              <w:t>52a</w:t>
            </w:r>
          </w:p>
        </w:tc>
        <w:tc>
          <w:tcPr>
            <w:tcW w:w="4106" w:type="dxa"/>
            <w:hideMark/>
          </w:tcPr>
          <w:p w14:paraId="0D26C7A0" w14:textId="77777777" w:rsidR="004C3653" w:rsidRPr="00FA0D13" w:rsidRDefault="004C3653" w:rsidP="0096261B">
            <w:pPr>
              <w:pStyle w:val="TableText"/>
            </w:pPr>
            <w:r w:rsidRPr="00FA0D13">
              <w:t>Issuer</w:t>
            </w:r>
          </w:p>
        </w:tc>
        <w:tc>
          <w:tcPr>
            <w:tcW w:w="4123" w:type="dxa"/>
            <w:hideMark/>
          </w:tcPr>
          <w:p w14:paraId="23C4FAB3" w14:textId="77777777" w:rsidR="004C3653" w:rsidRPr="00FA0D13" w:rsidRDefault="004C3653" w:rsidP="0096261B">
            <w:pPr>
              <w:pStyle w:val="TableText"/>
            </w:pPr>
            <w:r w:rsidRPr="00FA0D13">
              <w:t>Not mapped</w:t>
            </w:r>
          </w:p>
        </w:tc>
      </w:tr>
      <w:tr w:rsidR="004C3653" w:rsidRPr="00FA0D13" w14:paraId="1F2284F5" w14:textId="77777777" w:rsidTr="00A25D96">
        <w:trPr>
          <w:cnfStyle w:val="000000010000" w:firstRow="0" w:lastRow="0" w:firstColumn="0" w:lastColumn="0" w:oddVBand="0" w:evenVBand="0" w:oddHBand="0" w:evenHBand="1" w:firstRowFirstColumn="0" w:firstRowLastColumn="0" w:lastRowFirstColumn="0" w:lastRowLastColumn="0"/>
          <w:trHeight w:val="1971"/>
        </w:trPr>
        <w:tc>
          <w:tcPr>
            <w:tcW w:w="787" w:type="dxa"/>
            <w:hideMark/>
          </w:tcPr>
          <w:p w14:paraId="639F04BA" w14:textId="77777777" w:rsidR="004C3653" w:rsidRPr="00FA0D13" w:rsidRDefault="004C3653" w:rsidP="0096261B">
            <w:pPr>
              <w:pStyle w:val="TableText"/>
            </w:pPr>
            <w:r w:rsidRPr="00FA0D13">
              <w:t>26E</w:t>
            </w:r>
          </w:p>
        </w:tc>
        <w:tc>
          <w:tcPr>
            <w:tcW w:w="4106" w:type="dxa"/>
            <w:hideMark/>
          </w:tcPr>
          <w:p w14:paraId="66852C49" w14:textId="77777777" w:rsidR="004C3653" w:rsidRPr="00FA0D13" w:rsidRDefault="004C3653" w:rsidP="0096261B">
            <w:pPr>
              <w:pStyle w:val="TableText"/>
            </w:pPr>
            <w:r w:rsidRPr="00FA0D13">
              <w:t>Number of Amendment</w:t>
            </w:r>
          </w:p>
        </w:tc>
        <w:tc>
          <w:tcPr>
            <w:tcW w:w="4123" w:type="dxa"/>
            <w:hideMark/>
          </w:tcPr>
          <w:p w14:paraId="1E00C8C2" w14:textId="77777777" w:rsidR="004C3653" w:rsidRPr="00FA0D13" w:rsidRDefault="004C3653" w:rsidP="0096261B">
            <w:pPr>
              <w:pStyle w:val="TableText"/>
            </w:pPr>
            <w:r w:rsidRPr="00FA0D13">
              <w:t xml:space="preserve">Used to match to the original amendment </w:t>
            </w:r>
            <w:r w:rsidRPr="00FA0D13">
              <w:br/>
              <w:t>Where there is no matching amendment an action item is added as follows:</w:t>
            </w:r>
            <w:r w:rsidRPr="00FA0D13">
              <w:br/>
              <w:t>• Field: 26E</w:t>
            </w:r>
            <w:r w:rsidRPr="00FA0D13">
              <w:br/>
              <w:t>• Description: Number of amendment</w:t>
            </w:r>
            <w:r w:rsidRPr="00FA0D13">
              <w:br/>
              <w:t>• Data: Amendment number</w:t>
            </w:r>
            <w:r w:rsidRPr="00FA0D13">
              <w:br/>
              <w:t>• Information: Amendment number does not match any existing outstanding amendment</w:t>
            </w:r>
          </w:p>
        </w:tc>
      </w:tr>
      <w:tr w:rsidR="004C3653" w:rsidRPr="00FA0D13" w14:paraId="710F852E" w14:textId="77777777" w:rsidTr="003D3747">
        <w:trPr>
          <w:cnfStyle w:val="000000100000" w:firstRow="0" w:lastRow="0" w:firstColumn="0" w:lastColumn="0" w:oddVBand="0" w:evenVBand="0" w:oddHBand="1" w:evenHBand="0" w:firstRowFirstColumn="0" w:firstRowLastColumn="0" w:lastRowFirstColumn="0" w:lastRowLastColumn="0"/>
          <w:trHeight w:val="1200"/>
        </w:trPr>
        <w:tc>
          <w:tcPr>
            <w:tcW w:w="787" w:type="dxa"/>
            <w:hideMark/>
          </w:tcPr>
          <w:p w14:paraId="0A53739D" w14:textId="77777777" w:rsidR="004C3653" w:rsidRPr="00FA0D13" w:rsidRDefault="004C3653" w:rsidP="0096261B">
            <w:pPr>
              <w:pStyle w:val="TableText"/>
            </w:pPr>
            <w:r w:rsidRPr="00FA0D13">
              <w:t>23R</w:t>
            </w:r>
          </w:p>
        </w:tc>
        <w:tc>
          <w:tcPr>
            <w:tcW w:w="4106" w:type="dxa"/>
            <w:hideMark/>
          </w:tcPr>
          <w:p w14:paraId="3E8701E3" w14:textId="77777777" w:rsidR="004C3653" w:rsidRPr="00FA0D13" w:rsidRDefault="004C3653" w:rsidP="0096261B">
            <w:pPr>
              <w:pStyle w:val="TableText"/>
            </w:pPr>
            <w:r w:rsidRPr="00FA0D13">
              <w:t>Amendment status </w:t>
            </w:r>
          </w:p>
        </w:tc>
        <w:tc>
          <w:tcPr>
            <w:tcW w:w="4123" w:type="dxa"/>
            <w:hideMark/>
          </w:tcPr>
          <w:p w14:paraId="5C602F9D" w14:textId="77777777" w:rsidR="004C3653" w:rsidRPr="00FA0D13" w:rsidRDefault="004C3653" w:rsidP="0096261B">
            <w:pPr>
              <w:pStyle w:val="TableText"/>
            </w:pPr>
            <w:r w:rsidRPr="00FA0D13">
              <w:t>If ACCP - Beneficiary response is set to ‘Approved’</w:t>
            </w:r>
            <w:r w:rsidRPr="00FA0D13">
              <w:br/>
              <w:t xml:space="preserve">If REJT - Beneficiary response is set to ‘Rejected’ and </w:t>
            </w:r>
            <w:r w:rsidRPr="00FA0D13">
              <w:br/>
              <w:t>Reason for rejection is mapped to the Reason for rejection field</w:t>
            </w:r>
          </w:p>
        </w:tc>
      </w:tr>
      <w:tr w:rsidR="004C3653" w:rsidRPr="00FA0D13" w14:paraId="7AFCA892"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87" w:type="dxa"/>
            <w:hideMark/>
          </w:tcPr>
          <w:p w14:paraId="7B752C2B" w14:textId="77777777" w:rsidR="004C3653" w:rsidRPr="00FA0D13" w:rsidRDefault="004C3653" w:rsidP="0096261B">
            <w:pPr>
              <w:pStyle w:val="TableText"/>
            </w:pPr>
            <w:r w:rsidRPr="00FA0D13">
              <w:t>72Z</w:t>
            </w:r>
          </w:p>
        </w:tc>
        <w:tc>
          <w:tcPr>
            <w:tcW w:w="4106" w:type="dxa"/>
            <w:hideMark/>
          </w:tcPr>
          <w:p w14:paraId="592C7491" w14:textId="77777777" w:rsidR="004C3653" w:rsidRPr="00FA0D13" w:rsidRDefault="004C3653" w:rsidP="0096261B">
            <w:pPr>
              <w:pStyle w:val="TableText"/>
            </w:pPr>
            <w:r w:rsidRPr="00FA0D13">
              <w:t>Sender to receiver information</w:t>
            </w:r>
          </w:p>
        </w:tc>
        <w:tc>
          <w:tcPr>
            <w:tcW w:w="4123" w:type="dxa"/>
            <w:hideMark/>
          </w:tcPr>
          <w:p w14:paraId="1980BDC3" w14:textId="77777777" w:rsidR="004C3653" w:rsidRPr="00FA0D13" w:rsidRDefault="004C3653" w:rsidP="0096261B">
            <w:pPr>
              <w:pStyle w:val="TableText"/>
            </w:pPr>
            <w:r w:rsidRPr="00FA0D13">
              <w:t>Mapped to Response narrative</w:t>
            </w:r>
          </w:p>
        </w:tc>
      </w:tr>
      <w:tr w:rsidR="004C3653" w:rsidRPr="00FA0D13" w14:paraId="28FC6C8D"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7" w:type="dxa"/>
            <w:hideMark/>
          </w:tcPr>
          <w:p w14:paraId="49DBD4DC" w14:textId="77777777" w:rsidR="004C3653" w:rsidRPr="00FA0D13" w:rsidRDefault="004C3653" w:rsidP="0096261B">
            <w:pPr>
              <w:pStyle w:val="TableText"/>
            </w:pPr>
            <w:r w:rsidRPr="00FA0D13">
              <w:t>23X</w:t>
            </w:r>
          </w:p>
        </w:tc>
        <w:tc>
          <w:tcPr>
            <w:tcW w:w="4106" w:type="dxa"/>
            <w:hideMark/>
          </w:tcPr>
          <w:p w14:paraId="1181E473" w14:textId="77777777" w:rsidR="004C3653" w:rsidRPr="00FA0D13" w:rsidRDefault="004C3653" w:rsidP="0096261B">
            <w:pPr>
              <w:pStyle w:val="TableText"/>
            </w:pPr>
            <w:r w:rsidRPr="00FA0D13">
              <w:t>File identification</w:t>
            </w:r>
          </w:p>
        </w:tc>
        <w:tc>
          <w:tcPr>
            <w:tcW w:w="4123" w:type="dxa"/>
            <w:hideMark/>
          </w:tcPr>
          <w:p w14:paraId="3F25D22A" w14:textId="77777777" w:rsidR="004C3653" w:rsidRPr="00FA0D13" w:rsidRDefault="004C3653" w:rsidP="0096261B">
            <w:pPr>
              <w:pStyle w:val="TableText"/>
            </w:pPr>
            <w:r w:rsidRPr="00FA0D13">
              <w:t>Mapped to Attached documents</w:t>
            </w:r>
          </w:p>
        </w:tc>
      </w:tr>
    </w:tbl>
    <w:p w14:paraId="06FDD168" w14:textId="77777777" w:rsidR="000D3507" w:rsidRDefault="000D3507" w:rsidP="000D3507">
      <w:pPr>
        <w:spacing w:after="200" w:line="276" w:lineRule="auto"/>
      </w:pPr>
    </w:p>
    <w:p w14:paraId="52574684" w14:textId="1056C607" w:rsidR="000D3507" w:rsidRPr="001202D8" w:rsidRDefault="000D3507" w:rsidP="000D3507">
      <w:pPr>
        <w:pStyle w:val="Heading3"/>
      </w:pPr>
      <w:bookmarkStart w:id="229" w:name="_Toc40607151"/>
      <w:bookmarkStart w:id="230" w:name="_Toc160048738"/>
      <w:r w:rsidRPr="001202D8">
        <w:t>MT787</w:t>
      </w:r>
      <w:r>
        <w:t xml:space="preserve"> -</w:t>
      </w:r>
      <w:r w:rsidRPr="001202D8">
        <w:t xml:space="preserve"> Guarantee/Standby Letter of Credit Amendment Response –</w:t>
      </w:r>
      <w:r w:rsidR="001D48F7">
        <w:t xml:space="preserve"> </w:t>
      </w:r>
      <w:r w:rsidRPr="001202D8">
        <w:t>‘</w:t>
      </w:r>
      <w:r>
        <w:t>CANCEL</w:t>
      </w:r>
      <w:r w:rsidRPr="001202D8">
        <w:t>’</w:t>
      </w:r>
      <w:bookmarkEnd w:id="229"/>
      <w:bookmarkEnd w:id="230"/>
    </w:p>
    <w:p w14:paraId="79391795" w14:textId="64E6A7B0" w:rsidR="000D3507" w:rsidRDefault="000D3507" w:rsidP="000D3507">
      <w:pPr>
        <w:pStyle w:val="BodyText"/>
      </w:pPr>
      <w:r>
        <w:t xml:space="preserve">The MT787 - </w:t>
      </w:r>
      <w:r w:rsidRPr="00B756F5">
        <w:t>Guarantee/Standby Letter of Credit Amendment</w:t>
      </w:r>
      <w:r>
        <w:t xml:space="preserve"> message received in response to a previously sent MT767/775 </w:t>
      </w:r>
      <w:r w:rsidRPr="00B756F5">
        <w:t xml:space="preserve">Guarantee/Standby Letter of Credit </w:t>
      </w:r>
      <w:r>
        <w:t>Cancel</w:t>
      </w:r>
      <w:r w:rsidR="00426B51">
        <w:t xml:space="preserve"> </w:t>
      </w:r>
      <w:r>
        <w:t>and creates a Received undertaking beneficiary response to Cancel event</w:t>
      </w:r>
      <w:r w:rsidR="006835DB">
        <w:t>.</w:t>
      </w:r>
    </w:p>
    <w:p w14:paraId="1E4AA2F8" w14:textId="674A23FC" w:rsidR="000D3507" w:rsidRDefault="000D3507" w:rsidP="000D3507">
      <w:pPr>
        <w:pStyle w:val="BodyText"/>
      </w:pPr>
      <w:r>
        <w:t>The SWIFT message details are mapped as follows</w:t>
      </w:r>
      <w:r w:rsidR="006835DB">
        <w:t>:</w:t>
      </w:r>
    </w:p>
    <w:tbl>
      <w:tblPr>
        <w:tblStyle w:val="TableGridHeader171"/>
        <w:tblW w:w="0" w:type="auto"/>
        <w:tblLook w:val="04A0" w:firstRow="1" w:lastRow="0" w:firstColumn="1" w:lastColumn="0" w:noHBand="0" w:noVBand="1"/>
      </w:tblPr>
      <w:tblGrid>
        <w:gridCol w:w="701"/>
        <w:gridCol w:w="2935"/>
        <w:gridCol w:w="5380"/>
      </w:tblGrid>
      <w:tr w:rsidR="00DE2201" w:rsidRPr="00FA0D13" w14:paraId="1D70276E" w14:textId="77777777" w:rsidTr="00D51A7B">
        <w:trPr>
          <w:cnfStyle w:val="100000000000" w:firstRow="1" w:lastRow="0" w:firstColumn="0" w:lastColumn="0" w:oddVBand="0" w:evenVBand="0" w:oddHBand="0" w:evenHBand="0" w:firstRowFirstColumn="0" w:firstRowLastColumn="0" w:lastRowFirstColumn="0" w:lastRowLastColumn="0"/>
          <w:trHeight w:val="300"/>
          <w:tblHeader/>
        </w:trPr>
        <w:tc>
          <w:tcPr>
            <w:tcW w:w="701" w:type="dxa"/>
            <w:hideMark/>
          </w:tcPr>
          <w:p w14:paraId="13C9D1C6" w14:textId="77777777" w:rsidR="00DE2201" w:rsidRPr="00175B8E" w:rsidRDefault="00DE2201" w:rsidP="00D51A7B">
            <w:pPr>
              <w:pStyle w:val="TableHead"/>
            </w:pPr>
            <w:r w:rsidRPr="00175B8E">
              <w:t>Tag</w:t>
            </w:r>
          </w:p>
        </w:tc>
        <w:tc>
          <w:tcPr>
            <w:tcW w:w="2935" w:type="dxa"/>
            <w:hideMark/>
          </w:tcPr>
          <w:p w14:paraId="40815ADE" w14:textId="77777777" w:rsidR="00DE2201" w:rsidRPr="00175B8E" w:rsidRDefault="00DE2201" w:rsidP="00D51A7B">
            <w:pPr>
              <w:pStyle w:val="TableHead"/>
            </w:pPr>
            <w:r w:rsidRPr="00175B8E">
              <w:t>Field name</w:t>
            </w:r>
          </w:p>
        </w:tc>
        <w:tc>
          <w:tcPr>
            <w:tcW w:w="5380" w:type="dxa"/>
            <w:noWrap/>
            <w:hideMark/>
          </w:tcPr>
          <w:p w14:paraId="3D87CA7E" w14:textId="77777777" w:rsidR="00DE2201" w:rsidRPr="00175B8E" w:rsidRDefault="00DE2201" w:rsidP="00D51A7B">
            <w:pPr>
              <w:pStyle w:val="TableHead"/>
            </w:pPr>
            <w:r w:rsidRPr="00175B8E">
              <w:t>Mapped From</w:t>
            </w:r>
          </w:p>
        </w:tc>
      </w:tr>
      <w:tr w:rsidR="00DE2201" w:rsidRPr="00FA0D13" w14:paraId="6334DC36"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01" w:type="dxa"/>
            <w:hideMark/>
          </w:tcPr>
          <w:p w14:paraId="72A570C3" w14:textId="77777777" w:rsidR="00DE2201" w:rsidRPr="00FA0D13" w:rsidRDefault="00DE2201" w:rsidP="00D51A7B">
            <w:pPr>
              <w:pStyle w:val="TableText"/>
            </w:pPr>
            <w:r w:rsidRPr="00FA0D13">
              <w:t> </w:t>
            </w:r>
          </w:p>
        </w:tc>
        <w:tc>
          <w:tcPr>
            <w:tcW w:w="2935" w:type="dxa"/>
            <w:hideMark/>
          </w:tcPr>
          <w:p w14:paraId="4FE3E5D2" w14:textId="77777777" w:rsidR="00DE2201" w:rsidRPr="00FA0D13" w:rsidRDefault="00DE2201" w:rsidP="00D51A7B">
            <w:pPr>
              <w:pStyle w:val="TableText"/>
            </w:pPr>
            <w:r w:rsidRPr="00FA0D13">
              <w:t>Sender</w:t>
            </w:r>
          </w:p>
        </w:tc>
        <w:tc>
          <w:tcPr>
            <w:tcW w:w="5380" w:type="dxa"/>
            <w:hideMark/>
          </w:tcPr>
          <w:p w14:paraId="74F4823A" w14:textId="77777777" w:rsidR="00DE2201" w:rsidRPr="00FA0D13" w:rsidRDefault="00DE2201" w:rsidP="00D51A7B">
            <w:pPr>
              <w:pStyle w:val="TableText"/>
            </w:pPr>
            <w:r w:rsidRPr="00FA0D13">
              <w:t xml:space="preserve">Used to determine associated master </w:t>
            </w:r>
          </w:p>
        </w:tc>
      </w:tr>
      <w:tr w:rsidR="00DE2201" w:rsidRPr="00FA0D13" w14:paraId="5746D3D3"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01" w:type="dxa"/>
            <w:hideMark/>
          </w:tcPr>
          <w:p w14:paraId="7DF0E83E" w14:textId="77777777" w:rsidR="00DE2201" w:rsidRPr="00FA0D13" w:rsidRDefault="00DE2201" w:rsidP="00D51A7B">
            <w:pPr>
              <w:pStyle w:val="TableText"/>
            </w:pPr>
            <w:r w:rsidRPr="00FA0D13">
              <w:t> </w:t>
            </w:r>
          </w:p>
        </w:tc>
        <w:tc>
          <w:tcPr>
            <w:tcW w:w="2935" w:type="dxa"/>
            <w:hideMark/>
          </w:tcPr>
          <w:p w14:paraId="1E0A908E" w14:textId="77777777" w:rsidR="00DE2201" w:rsidRPr="00FA0D13" w:rsidRDefault="00DE2201" w:rsidP="00D51A7B">
            <w:pPr>
              <w:pStyle w:val="TableText"/>
            </w:pPr>
            <w:r w:rsidRPr="00FA0D13">
              <w:t>Receiver</w:t>
            </w:r>
          </w:p>
        </w:tc>
        <w:tc>
          <w:tcPr>
            <w:tcW w:w="5380" w:type="dxa"/>
            <w:hideMark/>
          </w:tcPr>
          <w:p w14:paraId="16585F25" w14:textId="77777777" w:rsidR="00DE2201" w:rsidRPr="00FA0D13" w:rsidRDefault="00DE2201" w:rsidP="00D51A7B">
            <w:pPr>
              <w:pStyle w:val="TableText"/>
            </w:pPr>
            <w:r w:rsidRPr="00FA0D13">
              <w:t>Used to determine receiver behalf of branch</w:t>
            </w:r>
          </w:p>
        </w:tc>
      </w:tr>
      <w:tr w:rsidR="00DE2201" w:rsidRPr="00FA0D13" w14:paraId="44273DBE"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01" w:type="dxa"/>
            <w:hideMark/>
          </w:tcPr>
          <w:p w14:paraId="53392722" w14:textId="77777777" w:rsidR="00DE2201" w:rsidRPr="00FA0D13" w:rsidRDefault="00DE2201" w:rsidP="00D51A7B">
            <w:pPr>
              <w:pStyle w:val="TableText"/>
            </w:pPr>
            <w:r w:rsidRPr="00FA0D13">
              <w:t>20</w:t>
            </w:r>
          </w:p>
        </w:tc>
        <w:tc>
          <w:tcPr>
            <w:tcW w:w="2935" w:type="dxa"/>
            <w:hideMark/>
          </w:tcPr>
          <w:p w14:paraId="529F2941" w14:textId="77777777" w:rsidR="00DE2201" w:rsidRPr="00FA0D13" w:rsidRDefault="00DE2201" w:rsidP="00D51A7B">
            <w:pPr>
              <w:pStyle w:val="TableText"/>
            </w:pPr>
            <w:r w:rsidRPr="00FA0D13">
              <w:t>Transaction reference number</w:t>
            </w:r>
          </w:p>
        </w:tc>
        <w:tc>
          <w:tcPr>
            <w:tcW w:w="5380" w:type="dxa"/>
            <w:hideMark/>
          </w:tcPr>
          <w:p w14:paraId="3EFE7DA7" w14:textId="77777777" w:rsidR="00DE2201" w:rsidRPr="00FA0D13" w:rsidRDefault="00DE2201" w:rsidP="00D51A7B">
            <w:pPr>
              <w:pStyle w:val="TableText"/>
            </w:pPr>
            <w:r w:rsidRPr="00FA0D13">
              <w:t>Used to find matching master by sender’s reference</w:t>
            </w:r>
          </w:p>
        </w:tc>
      </w:tr>
      <w:tr w:rsidR="00DE2201" w:rsidRPr="00FA0D13" w14:paraId="23968AE6"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01" w:type="dxa"/>
            <w:hideMark/>
          </w:tcPr>
          <w:p w14:paraId="30788634" w14:textId="77777777" w:rsidR="00DE2201" w:rsidRPr="00FA0D13" w:rsidRDefault="00DE2201" w:rsidP="00D51A7B">
            <w:pPr>
              <w:pStyle w:val="TableText"/>
            </w:pPr>
            <w:r w:rsidRPr="00FA0D13">
              <w:t>21</w:t>
            </w:r>
          </w:p>
        </w:tc>
        <w:tc>
          <w:tcPr>
            <w:tcW w:w="2935" w:type="dxa"/>
            <w:hideMark/>
          </w:tcPr>
          <w:p w14:paraId="1AC14D1D" w14:textId="77777777" w:rsidR="00DE2201" w:rsidRPr="00FA0D13" w:rsidRDefault="00DE2201" w:rsidP="00D51A7B">
            <w:pPr>
              <w:pStyle w:val="TableText"/>
            </w:pPr>
            <w:r w:rsidRPr="00FA0D13">
              <w:t>Related reference </w:t>
            </w:r>
          </w:p>
        </w:tc>
        <w:tc>
          <w:tcPr>
            <w:tcW w:w="5380" w:type="dxa"/>
            <w:hideMark/>
          </w:tcPr>
          <w:p w14:paraId="04B80B4F" w14:textId="77777777" w:rsidR="00DE2201" w:rsidRPr="00FA0D13" w:rsidRDefault="00DE2201" w:rsidP="00D51A7B">
            <w:pPr>
              <w:pStyle w:val="TableText"/>
            </w:pPr>
            <w:r w:rsidRPr="00FA0D13">
              <w:t>Used to find matching associated master</w:t>
            </w:r>
          </w:p>
        </w:tc>
      </w:tr>
      <w:tr w:rsidR="00DE2201" w:rsidRPr="00FA0D13" w14:paraId="4BFEC0EC"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01" w:type="dxa"/>
            <w:hideMark/>
          </w:tcPr>
          <w:p w14:paraId="615B720B" w14:textId="77777777" w:rsidR="00DE2201" w:rsidRPr="00FA0D13" w:rsidRDefault="00DE2201" w:rsidP="00D51A7B">
            <w:pPr>
              <w:pStyle w:val="TableText"/>
            </w:pPr>
            <w:r w:rsidRPr="00FA0D13">
              <w:t>52a</w:t>
            </w:r>
          </w:p>
        </w:tc>
        <w:tc>
          <w:tcPr>
            <w:tcW w:w="2935" w:type="dxa"/>
            <w:hideMark/>
          </w:tcPr>
          <w:p w14:paraId="0C32FDB2" w14:textId="77777777" w:rsidR="00DE2201" w:rsidRPr="00FA0D13" w:rsidRDefault="00DE2201" w:rsidP="00D51A7B">
            <w:pPr>
              <w:pStyle w:val="TableText"/>
            </w:pPr>
            <w:r w:rsidRPr="00FA0D13">
              <w:t>Issuer</w:t>
            </w:r>
          </w:p>
        </w:tc>
        <w:tc>
          <w:tcPr>
            <w:tcW w:w="5380" w:type="dxa"/>
            <w:hideMark/>
          </w:tcPr>
          <w:p w14:paraId="1B3B4625" w14:textId="77777777" w:rsidR="00DE2201" w:rsidRPr="00FA0D13" w:rsidRDefault="00DE2201" w:rsidP="00D51A7B">
            <w:pPr>
              <w:pStyle w:val="TableText"/>
            </w:pPr>
            <w:r w:rsidRPr="00FA0D13">
              <w:t>Not mapped</w:t>
            </w:r>
          </w:p>
        </w:tc>
      </w:tr>
      <w:tr w:rsidR="00DE2201" w:rsidRPr="00FA0D13" w14:paraId="2772A714" w14:textId="77777777" w:rsidTr="00D51A7B">
        <w:trPr>
          <w:cnfStyle w:val="000000010000" w:firstRow="0" w:lastRow="0" w:firstColumn="0" w:lastColumn="0" w:oddVBand="0" w:evenVBand="0" w:oddHBand="0" w:evenHBand="1" w:firstRowFirstColumn="0" w:firstRowLastColumn="0" w:lastRowFirstColumn="0" w:lastRowLastColumn="0"/>
          <w:trHeight w:val="1890"/>
        </w:trPr>
        <w:tc>
          <w:tcPr>
            <w:tcW w:w="701" w:type="dxa"/>
            <w:hideMark/>
          </w:tcPr>
          <w:p w14:paraId="073C0284" w14:textId="77777777" w:rsidR="00DE2201" w:rsidRPr="00FA0D13" w:rsidRDefault="00DE2201" w:rsidP="00D51A7B">
            <w:pPr>
              <w:pStyle w:val="TableText"/>
            </w:pPr>
            <w:r w:rsidRPr="00FA0D13">
              <w:t>26E</w:t>
            </w:r>
          </w:p>
        </w:tc>
        <w:tc>
          <w:tcPr>
            <w:tcW w:w="2935" w:type="dxa"/>
            <w:hideMark/>
          </w:tcPr>
          <w:p w14:paraId="24394132" w14:textId="77777777" w:rsidR="00DE2201" w:rsidRPr="00FA0D13" w:rsidRDefault="00DE2201" w:rsidP="00D51A7B">
            <w:pPr>
              <w:pStyle w:val="TableText"/>
            </w:pPr>
            <w:r w:rsidRPr="00FA0D13">
              <w:t>Number of Amendment</w:t>
            </w:r>
          </w:p>
        </w:tc>
        <w:tc>
          <w:tcPr>
            <w:tcW w:w="5380" w:type="dxa"/>
            <w:hideMark/>
          </w:tcPr>
          <w:p w14:paraId="4386DA54" w14:textId="77777777" w:rsidR="00DE2201" w:rsidRPr="00FA0D13" w:rsidRDefault="00DE2201" w:rsidP="00D51A7B">
            <w:pPr>
              <w:pStyle w:val="TableText"/>
            </w:pPr>
            <w:r w:rsidRPr="00FA0D13">
              <w:t xml:space="preserve">Used to match to the original amendment </w:t>
            </w:r>
            <w:r w:rsidRPr="00FA0D13">
              <w:br/>
              <w:t>Where there is no matching amendment an action item is added as follows:</w:t>
            </w:r>
            <w:r w:rsidRPr="00FA0D13">
              <w:br/>
              <w:t>• Field: 26E</w:t>
            </w:r>
            <w:r w:rsidRPr="00FA0D13">
              <w:br/>
              <w:t>• Description: Number of amendment</w:t>
            </w:r>
            <w:r w:rsidRPr="00FA0D13">
              <w:br/>
              <w:t>• Data: Amendment number</w:t>
            </w:r>
            <w:r w:rsidRPr="00FA0D13">
              <w:br/>
              <w:t>• Information: Amendment number does not match any existing outstanding amendment</w:t>
            </w:r>
          </w:p>
        </w:tc>
      </w:tr>
      <w:tr w:rsidR="00DE2201" w:rsidRPr="00FA0D13" w14:paraId="16B27851" w14:textId="77777777" w:rsidTr="00D51A7B">
        <w:trPr>
          <w:cnfStyle w:val="000000100000" w:firstRow="0" w:lastRow="0" w:firstColumn="0" w:lastColumn="0" w:oddVBand="0" w:evenVBand="0" w:oddHBand="1" w:evenHBand="0" w:firstRowFirstColumn="0" w:firstRowLastColumn="0" w:lastRowFirstColumn="0" w:lastRowLastColumn="0"/>
          <w:trHeight w:val="891"/>
        </w:trPr>
        <w:tc>
          <w:tcPr>
            <w:tcW w:w="701" w:type="dxa"/>
            <w:hideMark/>
          </w:tcPr>
          <w:p w14:paraId="74806694" w14:textId="77777777" w:rsidR="00DE2201" w:rsidRPr="00FA0D13" w:rsidRDefault="00DE2201" w:rsidP="00D51A7B">
            <w:pPr>
              <w:pStyle w:val="TableText"/>
            </w:pPr>
            <w:r w:rsidRPr="00FA0D13">
              <w:lastRenderedPageBreak/>
              <w:t>23R</w:t>
            </w:r>
          </w:p>
        </w:tc>
        <w:tc>
          <w:tcPr>
            <w:tcW w:w="2935" w:type="dxa"/>
            <w:hideMark/>
          </w:tcPr>
          <w:p w14:paraId="7CEC446E" w14:textId="77777777" w:rsidR="00DE2201" w:rsidRPr="00FA0D13" w:rsidRDefault="00DE2201" w:rsidP="00D51A7B">
            <w:pPr>
              <w:pStyle w:val="TableText"/>
            </w:pPr>
            <w:r w:rsidRPr="00FA0D13">
              <w:t>Amendment status </w:t>
            </w:r>
          </w:p>
        </w:tc>
        <w:tc>
          <w:tcPr>
            <w:tcW w:w="5380" w:type="dxa"/>
            <w:hideMark/>
          </w:tcPr>
          <w:p w14:paraId="0F0A3C28" w14:textId="77777777" w:rsidR="00DE2201" w:rsidRPr="00FA0D13" w:rsidRDefault="00DE2201" w:rsidP="00D51A7B">
            <w:pPr>
              <w:pStyle w:val="TableText"/>
            </w:pPr>
            <w:r w:rsidRPr="00FA0D13">
              <w:t>If ACCP - Beneficiary response is set to ‘Approved’</w:t>
            </w:r>
            <w:r w:rsidRPr="00FA0D13">
              <w:br/>
              <w:t xml:space="preserve">If REJT - Beneficiary response is set to ‘Rejected’ and </w:t>
            </w:r>
            <w:r w:rsidRPr="00FA0D13">
              <w:br/>
              <w:t>Reason for rejection is mapped to the Reason for rejection field</w:t>
            </w:r>
          </w:p>
        </w:tc>
      </w:tr>
      <w:tr w:rsidR="00DE2201" w:rsidRPr="00FA0D13" w14:paraId="72400C49"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01" w:type="dxa"/>
            <w:hideMark/>
          </w:tcPr>
          <w:p w14:paraId="57BE6E3A" w14:textId="77777777" w:rsidR="00DE2201" w:rsidRPr="00FA0D13" w:rsidRDefault="00DE2201" w:rsidP="00D51A7B">
            <w:pPr>
              <w:pStyle w:val="TableText"/>
            </w:pPr>
            <w:r w:rsidRPr="00FA0D13">
              <w:t>72Z</w:t>
            </w:r>
          </w:p>
        </w:tc>
        <w:tc>
          <w:tcPr>
            <w:tcW w:w="2935" w:type="dxa"/>
            <w:hideMark/>
          </w:tcPr>
          <w:p w14:paraId="3F9786C1" w14:textId="77777777" w:rsidR="00DE2201" w:rsidRPr="00FA0D13" w:rsidRDefault="00DE2201" w:rsidP="00D51A7B">
            <w:pPr>
              <w:pStyle w:val="TableText"/>
            </w:pPr>
            <w:r w:rsidRPr="00FA0D13">
              <w:t>Sender to receiver information</w:t>
            </w:r>
          </w:p>
        </w:tc>
        <w:tc>
          <w:tcPr>
            <w:tcW w:w="5380" w:type="dxa"/>
            <w:noWrap/>
            <w:hideMark/>
          </w:tcPr>
          <w:p w14:paraId="3319723B" w14:textId="77777777" w:rsidR="00DE2201" w:rsidRPr="00FA0D13" w:rsidRDefault="00DE2201" w:rsidP="00D51A7B">
            <w:pPr>
              <w:pStyle w:val="TableText"/>
            </w:pPr>
            <w:r w:rsidRPr="00FA0D13">
              <w:t>Mapped to Response narrative</w:t>
            </w:r>
          </w:p>
        </w:tc>
      </w:tr>
      <w:tr w:rsidR="00DE2201" w:rsidRPr="00FA0D13" w14:paraId="7C484EFA"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01" w:type="dxa"/>
            <w:hideMark/>
          </w:tcPr>
          <w:p w14:paraId="1E2437F8" w14:textId="77777777" w:rsidR="00DE2201" w:rsidRPr="00FA0D13" w:rsidRDefault="00DE2201" w:rsidP="00D51A7B">
            <w:pPr>
              <w:pStyle w:val="TableText"/>
            </w:pPr>
            <w:r w:rsidRPr="00FA0D13">
              <w:t>23X</w:t>
            </w:r>
          </w:p>
        </w:tc>
        <w:tc>
          <w:tcPr>
            <w:tcW w:w="2935" w:type="dxa"/>
            <w:hideMark/>
          </w:tcPr>
          <w:p w14:paraId="6E83EAD9" w14:textId="77777777" w:rsidR="00DE2201" w:rsidRPr="00FA0D13" w:rsidRDefault="00DE2201" w:rsidP="00D51A7B">
            <w:pPr>
              <w:pStyle w:val="TableText"/>
            </w:pPr>
            <w:r w:rsidRPr="00FA0D13">
              <w:t>File identification</w:t>
            </w:r>
          </w:p>
        </w:tc>
        <w:tc>
          <w:tcPr>
            <w:tcW w:w="5380" w:type="dxa"/>
            <w:noWrap/>
            <w:hideMark/>
          </w:tcPr>
          <w:p w14:paraId="55D58B28" w14:textId="77777777" w:rsidR="00DE2201" w:rsidRPr="00FA0D13" w:rsidRDefault="00DE2201" w:rsidP="00D51A7B">
            <w:pPr>
              <w:pStyle w:val="TableText"/>
            </w:pPr>
            <w:r w:rsidRPr="00FA0D13">
              <w:t>Mapped to Attached documents</w:t>
            </w:r>
          </w:p>
        </w:tc>
      </w:tr>
    </w:tbl>
    <w:p w14:paraId="4332323B" w14:textId="77777777" w:rsidR="000D3507" w:rsidRDefault="000D3507" w:rsidP="000D3507">
      <w:pPr>
        <w:pStyle w:val="Heading3"/>
      </w:pPr>
      <w:bookmarkStart w:id="231" w:name="_Toc40607152"/>
      <w:bookmarkStart w:id="232" w:name="_Toc160048739"/>
      <w:r>
        <w:t>MT759 – Ancillary Trade Structured message – ‘ISSUANCE’</w:t>
      </w:r>
      <w:bookmarkEnd w:id="231"/>
      <w:bookmarkEnd w:id="232"/>
    </w:p>
    <w:p w14:paraId="4B8047DB" w14:textId="0B05B7F5" w:rsidR="000D3507" w:rsidRDefault="00E764C0" w:rsidP="000D3507">
      <w:pPr>
        <w:pStyle w:val="BodyText"/>
      </w:pPr>
      <w:r>
        <w:t>The</w:t>
      </w:r>
      <w:r w:rsidR="000D3507">
        <w:t xml:space="preserve"> incoming MT759 – Ancillary Trade Structured message – ‘ISSUANCE’ </w:t>
      </w:r>
      <w:r>
        <w:t>is mapped to the</w:t>
      </w:r>
      <w:r w:rsidR="000D3507">
        <w:t xml:space="preserve"> Received Undertaking </w:t>
      </w:r>
      <w:r>
        <w:t>–</w:t>
      </w:r>
      <w:r w:rsidR="000D3507">
        <w:t xml:space="preserve"> Advise</w:t>
      </w:r>
      <w:r>
        <w:t xml:space="preserve"> event</w:t>
      </w:r>
      <w:r w:rsidR="000D3507">
        <w:t>.</w:t>
      </w:r>
    </w:p>
    <w:p w14:paraId="3A2ED696" w14:textId="145058A9" w:rsidR="000D3507" w:rsidRDefault="000D3507" w:rsidP="000D3507">
      <w:pPr>
        <w:pStyle w:val="BodyText"/>
      </w:pPr>
      <w:r>
        <w:t xml:space="preserve">This allows the bank to process the incoming details and advise the undertaking to the next advising bank/beneficiary. </w:t>
      </w:r>
    </w:p>
    <w:tbl>
      <w:tblPr>
        <w:tblStyle w:val="TableGridHeader6"/>
        <w:tblW w:w="9493" w:type="dxa"/>
        <w:tblLook w:val="04A0" w:firstRow="1" w:lastRow="0" w:firstColumn="1" w:lastColumn="0" w:noHBand="0" w:noVBand="1"/>
      </w:tblPr>
      <w:tblGrid>
        <w:gridCol w:w="1413"/>
        <w:gridCol w:w="2977"/>
        <w:gridCol w:w="5103"/>
      </w:tblGrid>
      <w:tr w:rsidR="00CC274B" w:rsidRPr="004E7563" w14:paraId="091DD6C7" w14:textId="77777777" w:rsidTr="00253F3B">
        <w:trPr>
          <w:cnfStyle w:val="100000000000" w:firstRow="1" w:lastRow="0" w:firstColumn="0" w:lastColumn="0" w:oddVBand="0" w:evenVBand="0" w:oddHBand="0" w:evenHBand="0" w:firstRowFirstColumn="0" w:firstRowLastColumn="0" w:lastRowFirstColumn="0" w:lastRowLastColumn="0"/>
          <w:tblHeader/>
        </w:trPr>
        <w:tc>
          <w:tcPr>
            <w:tcW w:w="1413" w:type="dxa"/>
            <w:hideMark/>
          </w:tcPr>
          <w:p w14:paraId="2730A16A" w14:textId="77777777" w:rsidR="00CC274B" w:rsidRPr="004E7563" w:rsidRDefault="00CC274B" w:rsidP="003D3747">
            <w:pPr>
              <w:pStyle w:val="TableHead"/>
              <w:spacing w:before="31" w:after="42"/>
              <w:rPr>
                <w:szCs w:val="18"/>
              </w:rPr>
            </w:pPr>
            <w:r w:rsidRPr="004E7563">
              <w:rPr>
                <w:szCs w:val="18"/>
              </w:rPr>
              <w:t>Tag</w:t>
            </w:r>
          </w:p>
        </w:tc>
        <w:tc>
          <w:tcPr>
            <w:tcW w:w="2977" w:type="dxa"/>
            <w:hideMark/>
          </w:tcPr>
          <w:p w14:paraId="0FAD2784" w14:textId="77777777" w:rsidR="00CC274B" w:rsidRPr="004E7563" w:rsidRDefault="00CC274B" w:rsidP="003D3747">
            <w:pPr>
              <w:pStyle w:val="TableHead"/>
              <w:spacing w:before="31" w:after="42"/>
              <w:rPr>
                <w:szCs w:val="18"/>
              </w:rPr>
            </w:pPr>
            <w:r>
              <w:rPr>
                <w:szCs w:val="18"/>
              </w:rPr>
              <w:t>Field name</w:t>
            </w:r>
          </w:p>
        </w:tc>
        <w:tc>
          <w:tcPr>
            <w:tcW w:w="5103" w:type="dxa"/>
            <w:hideMark/>
          </w:tcPr>
          <w:p w14:paraId="00D1BBCA" w14:textId="77777777" w:rsidR="00CC274B" w:rsidRPr="004E7563" w:rsidRDefault="00CC274B" w:rsidP="003D3747">
            <w:pPr>
              <w:pStyle w:val="TableHead"/>
              <w:spacing w:before="31" w:after="42"/>
              <w:rPr>
                <w:szCs w:val="18"/>
              </w:rPr>
            </w:pPr>
            <w:r w:rsidRPr="004E7563">
              <w:rPr>
                <w:szCs w:val="18"/>
              </w:rPr>
              <w:t xml:space="preserve">Mapped to </w:t>
            </w:r>
          </w:p>
        </w:tc>
      </w:tr>
      <w:tr w:rsidR="00CC274B" w:rsidRPr="004E7563" w14:paraId="5B823B54" w14:textId="77777777" w:rsidTr="003D3747">
        <w:trPr>
          <w:cnfStyle w:val="000000100000" w:firstRow="0" w:lastRow="0" w:firstColumn="0" w:lastColumn="0" w:oddVBand="0" w:evenVBand="0" w:oddHBand="1" w:evenHBand="0" w:firstRowFirstColumn="0" w:firstRowLastColumn="0" w:lastRowFirstColumn="0" w:lastRowLastColumn="0"/>
        </w:trPr>
        <w:tc>
          <w:tcPr>
            <w:tcW w:w="1413" w:type="dxa"/>
            <w:hideMark/>
          </w:tcPr>
          <w:p w14:paraId="58C55214" w14:textId="77777777" w:rsidR="00CC274B" w:rsidRPr="004E7563" w:rsidRDefault="00CC274B" w:rsidP="003D3747">
            <w:pPr>
              <w:pStyle w:val="TableText"/>
            </w:pPr>
          </w:p>
        </w:tc>
        <w:tc>
          <w:tcPr>
            <w:tcW w:w="2977" w:type="dxa"/>
            <w:hideMark/>
          </w:tcPr>
          <w:p w14:paraId="24EAC10A" w14:textId="77777777" w:rsidR="00CC274B" w:rsidRPr="004E7563" w:rsidRDefault="00CC274B" w:rsidP="003D3747">
            <w:pPr>
              <w:pStyle w:val="TableText"/>
            </w:pPr>
            <w:r w:rsidRPr="004E7563">
              <w:t>Sender</w:t>
            </w:r>
          </w:p>
        </w:tc>
        <w:tc>
          <w:tcPr>
            <w:tcW w:w="5103" w:type="dxa"/>
            <w:hideMark/>
          </w:tcPr>
          <w:p w14:paraId="5CFC70DA" w14:textId="77777777" w:rsidR="00CC274B" w:rsidRPr="004E7563" w:rsidRDefault="00CC274B" w:rsidP="003D3747">
            <w:pPr>
              <w:pStyle w:val="TableText"/>
            </w:pPr>
            <w:r w:rsidRPr="008F4424">
              <w:rPr>
                <w:color w:val="333333"/>
              </w:rPr>
              <w:t xml:space="preserve">Mapped to the Instructing party as the Issuing bank </w:t>
            </w:r>
          </w:p>
        </w:tc>
      </w:tr>
      <w:tr w:rsidR="00CC274B" w:rsidRPr="004E7563" w14:paraId="635EE50A" w14:textId="77777777" w:rsidTr="003D3747">
        <w:trPr>
          <w:cnfStyle w:val="000000010000" w:firstRow="0" w:lastRow="0" w:firstColumn="0" w:lastColumn="0" w:oddVBand="0" w:evenVBand="0" w:oddHBand="0" w:evenHBand="1" w:firstRowFirstColumn="0" w:firstRowLastColumn="0" w:lastRowFirstColumn="0" w:lastRowLastColumn="0"/>
        </w:trPr>
        <w:tc>
          <w:tcPr>
            <w:tcW w:w="1413" w:type="dxa"/>
          </w:tcPr>
          <w:p w14:paraId="2E2AE114" w14:textId="77777777" w:rsidR="00CC274B" w:rsidRPr="004E7563" w:rsidRDefault="00CC274B" w:rsidP="003D3747">
            <w:pPr>
              <w:pStyle w:val="TableText"/>
            </w:pPr>
          </w:p>
        </w:tc>
        <w:tc>
          <w:tcPr>
            <w:tcW w:w="2977" w:type="dxa"/>
          </w:tcPr>
          <w:p w14:paraId="3E0994C2" w14:textId="77777777" w:rsidR="00CC274B" w:rsidRPr="004E7563" w:rsidRDefault="00CC274B" w:rsidP="003D3747">
            <w:pPr>
              <w:pStyle w:val="TableText"/>
            </w:pPr>
            <w:r w:rsidRPr="004E7563">
              <w:t>Receiver</w:t>
            </w:r>
          </w:p>
        </w:tc>
        <w:tc>
          <w:tcPr>
            <w:tcW w:w="5103" w:type="dxa"/>
          </w:tcPr>
          <w:p w14:paraId="109C9DD0" w14:textId="77777777" w:rsidR="00CC274B" w:rsidRPr="004E7563" w:rsidRDefault="00CC274B" w:rsidP="003D3747">
            <w:pPr>
              <w:pStyle w:val="TableText"/>
              <w:rPr>
                <w:color w:val="333333"/>
              </w:rPr>
            </w:pPr>
            <w:r w:rsidRPr="004E7563">
              <w:rPr>
                <w:color w:val="333333"/>
              </w:rPr>
              <w:t>Receiver of message</w:t>
            </w:r>
          </w:p>
        </w:tc>
      </w:tr>
      <w:tr w:rsidR="00CC274B" w:rsidRPr="004E7563" w14:paraId="5D4A1E1A" w14:textId="77777777" w:rsidTr="003D3747">
        <w:trPr>
          <w:cnfStyle w:val="000000100000" w:firstRow="0" w:lastRow="0" w:firstColumn="0" w:lastColumn="0" w:oddVBand="0" w:evenVBand="0" w:oddHBand="1" w:evenHBand="0" w:firstRowFirstColumn="0" w:firstRowLastColumn="0" w:lastRowFirstColumn="0" w:lastRowLastColumn="0"/>
        </w:trPr>
        <w:tc>
          <w:tcPr>
            <w:tcW w:w="1413" w:type="dxa"/>
          </w:tcPr>
          <w:p w14:paraId="4A859E7A" w14:textId="77777777" w:rsidR="00CC274B" w:rsidRPr="004E7563" w:rsidRDefault="00CC274B" w:rsidP="003D3747">
            <w:pPr>
              <w:pStyle w:val="TableText"/>
            </w:pPr>
            <w:r w:rsidRPr="004E7563">
              <w:t>27</w:t>
            </w:r>
          </w:p>
        </w:tc>
        <w:tc>
          <w:tcPr>
            <w:tcW w:w="2977" w:type="dxa"/>
          </w:tcPr>
          <w:p w14:paraId="031D931A" w14:textId="77777777" w:rsidR="00CC274B" w:rsidRPr="004E7563" w:rsidRDefault="00CC274B" w:rsidP="003D3747">
            <w:pPr>
              <w:pStyle w:val="TableText"/>
            </w:pPr>
            <w:r w:rsidRPr="004E7563">
              <w:t>Sequence of total</w:t>
            </w:r>
          </w:p>
        </w:tc>
        <w:tc>
          <w:tcPr>
            <w:tcW w:w="5103" w:type="dxa"/>
          </w:tcPr>
          <w:p w14:paraId="20A10BB0" w14:textId="77777777" w:rsidR="00CC274B" w:rsidRPr="004E7563" w:rsidRDefault="00CC274B" w:rsidP="003D3747">
            <w:pPr>
              <w:pStyle w:val="TableText"/>
            </w:pPr>
            <w:r w:rsidRPr="004E7563">
              <w:t>Not mapped</w:t>
            </w:r>
          </w:p>
        </w:tc>
      </w:tr>
      <w:tr w:rsidR="00CC274B" w:rsidRPr="004E7563" w14:paraId="07FD690E" w14:textId="77777777" w:rsidTr="003D3747">
        <w:trPr>
          <w:cnfStyle w:val="000000010000" w:firstRow="0" w:lastRow="0" w:firstColumn="0" w:lastColumn="0" w:oddVBand="0" w:evenVBand="0" w:oddHBand="0" w:evenHBand="1" w:firstRowFirstColumn="0" w:firstRowLastColumn="0" w:lastRowFirstColumn="0" w:lastRowLastColumn="0"/>
        </w:trPr>
        <w:tc>
          <w:tcPr>
            <w:tcW w:w="1413" w:type="dxa"/>
          </w:tcPr>
          <w:p w14:paraId="7F71C101" w14:textId="77777777" w:rsidR="00CC274B" w:rsidRPr="004E7563" w:rsidRDefault="00CC274B" w:rsidP="003D3747">
            <w:pPr>
              <w:pStyle w:val="TableText"/>
            </w:pPr>
            <w:r w:rsidRPr="004E7563">
              <w:rPr>
                <w:color w:val="333333"/>
              </w:rPr>
              <w:t>20</w:t>
            </w:r>
          </w:p>
        </w:tc>
        <w:tc>
          <w:tcPr>
            <w:tcW w:w="2977" w:type="dxa"/>
          </w:tcPr>
          <w:p w14:paraId="4A064357" w14:textId="77777777" w:rsidR="00CC274B" w:rsidRPr="004E7563" w:rsidRDefault="00CC274B" w:rsidP="003D3747">
            <w:pPr>
              <w:pStyle w:val="TableText"/>
            </w:pPr>
            <w:r w:rsidRPr="004E7563">
              <w:rPr>
                <w:color w:val="333333"/>
              </w:rPr>
              <w:t>Transaction reference number</w:t>
            </w:r>
          </w:p>
        </w:tc>
        <w:tc>
          <w:tcPr>
            <w:tcW w:w="5103" w:type="dxa"/>
          </w:tcPr>
          <w:p w14:paraId="6D5243BC" w14:textId="77777777" w:rsidR="00CC274B" w:rsidRPr="004E7563" w:rsidRDefault="00CC274B" w:rsidP="003D3747">
            <w:pPr>
              <w:pStyle w:val="TableText"/>
            </w:pPr>
            <w:r>
              <w:rPr>
                <w:color w:val="333333"/>
              </w:rPr>
              <w:t>Instructing party reference</w:t>
            </w:r>
          </w:p>
        </w:tc>
      </w:tr>
      <w:tr w:rsidR="00CC274B" w:rsidRPr="004E7563" w14:paraId="3904D159" w14:textId="77777777" w:rsidTr="003D3747">
        <w:trPr>
          <w:cnfStyle w:val="000000100000" w:firstRow="0" w:lastRow="0" w:firstColumn="0" w:lastColumn="0" w:oddVBand="0" w:evenVBand="0" w:oddHBand="1" w:evenHBand="0" w:firstRowFirstColumn="0" w:firstRowLastColumn="0" w:lastRowFirstColumn="0" w:lastRowLastColumn="0"/>
        </w:trPr>
        <w:tc>
          <w:tcPr>
            <w:tcW w:w="1413" w:type="dxa"/>
          </w:tcPr>
          <w:p w14:paraId="1FB3E4FA" w14:textId="77777777" w:rsidR="00CC274B" w:rsidRPr="004E7563" w:rsidRDefault="00CC274B" w:rsidP="003D3747">
            <w:pPr>
              <w:pStyle w:val="TableText"/>
            </w:pPr>
            <w:r w:rsidRPr="004E7563">
              <w:t>21</w:t>
            </w:r>
          </w:p>
        </w:tc>
        <w:tc>
          <w:tcPr>
            <w:tcW w:w="2977" w:type="dxa"/>
          </w:tcPr>
          <w:p w14:paraId="536408B6" w14:textId="77777777" w:rsidR="00CC274B" w:rsidRPr="004E7563" w:rsidRDefault="00CC274B" w:rsidP="003D3747">
            <w:pPr>
              <w:pStyle w:val="TableText"/>
            </w:pPr>
            <w:r w:rsidRPr="004E7563">
              <w:t>Related reference number </w:t>
            </w:r>
          </w:p>
        </w:tc>
        <w:tc>
          <w:tcPr>
            <w:tcW w:w="5103" w:type="dxa"/>
          </w:tcPr>
          <w:p w14:paraId="3FAF094E" w14:textId="77777777" w:rsidR="00CC274B" w:rsidRPr="004E7563" w:rsidRDefault="00CC274B" w:rsidP="003D3747">
            <w:pPr>
              <w:pStyle w:val="TableText"/>
            </w:pPr>
            <w:r>
              <w:t xml:space="preserve">Mapped as an ‘Information’ Action item </w:t>
            </w:r>
          </w:p>
        </w:tc>
      </w:tr>
      <w:tr w:rsidR="00CC274B" w:rsidRPr="004E7563" w14:paraId="4F8AA5DE" w14:textId="77777777" w:rsidTr="003D3747">
        <w:trPr>
          <w:cnfStyle w:val="000000010000" w:firstRow="0" w:lastRow="0" w:firstColumn="0" w:lastColumn="0" w:oddVBand="0" w:evenVBand="0" w:oddHBand="0" w:evenHBand="1" w:firstRowFirstColumn="0" w:firstRowLastColumn="0" w:lastRowFirstColumn="0" w:lastRowLastColumn="0"/>
        </w:trPr>
        <w:tc>
          <w:tcPr>
            <w:tcW w:w="1413" w:type="dxa"/>
          </w:tcPr>
          <w:p w14:paraId="08E01F46" w14:textId="77777777" w:rsidR="00CC274B" w:rsidRPr="004E7563" w:rsidRDefault="00CC274B" w:rsidP="003D3747">
            <w:pPr>
              <w:pStyle w:val="TableText"/>
            </w:pPr>
            <w:r w:rsidRPr="004E7563">
              <w:t>22D</w:t>
            </w:r>
          </w:p>
        </w:tc>
        <w:tc>
          <w:tcPr>
            <w:tcW w:w="2977" w:type="dxa"/>
          </w:tcPr>
          <w:p w14:paraId="191C6F0A" w14:textId="77777777" w:rsidR="00CC274B" w:rsidRPr="004E7563" w:rsidRDefault="00CC274B" w:rsidP="003D3747">
            <w:pPr>
              <w:pStyle w:val="TableText"/>
            </w:pPr>
            <w:r w:rsidRPr="004E7563">
              <w:t>Form of undertaking </w:t>
            </w:r>
          </w:p>
        </w:tc>
        <w:tc>
          <w:tcPr>
            <w:tcW w:w="5103" w:type="dxa"/>
          </w:tcPr>
          <w:p w14:paraId="72DC855B" w14:textId="77777777" w:rsidR="00CC274B" w:rsidRDefault="00CC274B" w:rsidP="003D3747">
            <w:pPr>
              <w:pStyle w:val="TableText"/>
            </w:pPr>
            <w:r>
              <w:t>If UNDK then set to Dependent undertaking</w:t>
            </w:r>
          </w:p>
          <w:p w14:paraId="10F4F324" w14:textId="77777777" w:rsidR="00CC274B" w:rsidRDefault="00CC274B" w:rsidP="003D3747">
            <w:pPr>
              <w:pStyle w:val="TableText"/>
            </w:pPr>
            <w:r>
              <w:t xml:space="preserve">If DGAR or STBY then set to either Demand guarantee or Standby Letter of credit </w:t>
            </w:r>
          </w:p>
          <w:p w14:paraId="202061F4" w14:textId="77777777" w:rsidR="00CC274B" w:rsidRDefault="00CC274B" w:rsidP="003D3747">
            <w:pPr>
              <w:pStyle w:val="TableText"/>
            </w:pPr>
            <w:r>
              <w:t>Otherwise set as Action is added e.g. if DOCR</w:t>
            </w:r>
          </w:p>
          <w:p w14:paraId="155A981F" w14:textId="77777777" w:rsidR="00CC274B" w:rsidRPr="004E7563" w:rsidRDefault="00CC274B" w:rsidP="003D3747">
            <w:pPr>
              <w:pStyle w:val="TableText"/>
            </w:pPr>
            <w:r>
              <w:t>‘22D - Form or undertaking - Invalid form of undertaking’</w:t>
            </w:r>
          </w:p>
        </w:tc>
      </w:tr>
      <w:tr w:rsidR="00CC274B" w:rsidRPr="004E7563" w14:paraId="4BFDC20E" w14:textId="77777777" w:rsidTr="003D3747">
        <w:trPr>
          <w:cnfStyle w:val="000000100000" w:firstRow="0" w:lastRow="0" w:firstColumn="0" w:lastColumn="0" w:oddVBand="0" w:evenVBand="0" w:oddHBand="1" w:evenHBand="0" w:firstRowFirstColumn="0" w:firstRowLastColumn="0" w:lastRowFirstColumn="0" w:lastRowLastColumn="0"/>
        </w:trPr>
        <w:tc>
          <w:tcPr>
            <w:tcW w:w="1413" w:type="dxa"/>
          </w:tcPr>
          <w:p w14:paraId="150A0FDD" w14:textId="77777777" w:rsidR="00CC274B" w:rsidRPr="004E7563" w:rsidRDefault="00CC274B" w:rsidP="003D3747">
            <w:pPr>
              <w:pStyle w:val="TableText"/>
            </w:pPr>
            <w:r w:rsidRPr="004E7563">
              <w:t>23</w:t>
            </w:r>
          </w:p>
        </w:tc>
        <w:tc>
          <w:tcPr>
            <w:tcW w:w="2977" w:type="dxa"/>
          </w:tcPr>
          <w:p w14:paraId="3E0F5F70" w14:textId="77777777" w:rsidR="00CC274B" w:rsidRPr="004E7563" w:rsidRDefault="00CC274B" w:rsidP="003D3747">
            <w:pPr>
              <w:pStyle w:val="TableText"/>
            </w:pPr>
            <w:r w:rsidRPr="004E7563">
              <w:t>Undertaking number</w:t>
            </w:r>
          </w:p>
        </w:tc>
        <w:tc>
          <w:tcPr>
            <w:tcW w:w="5103" w:type="dxa"/>
          </w:tcPr>
          <w:p w14:paraId="6ECD1078" w14:textId="77777777" w:rsidR="00CC274B" w:rsidRPr="004E7563" w:rsidRDefault="00CC274B" w:rsidP="003D3747">
            <w:pPr>
              <w:pStyle w:val="TableText"/>
              <w:rPr>
                <w:color w:val="333333"/>
              </w:rPr>
            </w:pPr>
            <w:r>
              <w:t>Mapped as an ‘Information’ Action item</w:t>
            </w:r>
          </w:p>
        </w:tc>
      </w:tr>
      <w:tr w:rsidR="00CC274B" w:rsidRPr="004E7563" w14:paraId="2C564E66" w14:textId="77777777" w:rsidTr="003D3747">
        <w:trPr>
          <w:cnfStyle w:val="000000010000" w:firstRow="0" w:lastRow="0" w:firstColumn="0" w:lastColumn="0" w:oddVBand="0" w:evenVBand="0" w:oddHBand="0" w:evenHBand="1" w:firstRowFirstColumn="0" w:firstRowLastColumn="0" w:lastRowFirstColumn="0" w:lastRowLastColumn="0"/>
        </w:trPr>
        <w:tc>
          <w:tcPr>
            <w:tcW w:w="1413" w:type="dxa"/>
          </w:tcPr>
          <w:p w14:paraId="610A73AB" w14:textId="77777777" w:rsidR="00CC274B" w:rsidRPr="004E7563" w:rsidRDefault="00CC274B" w:rsidP="003D3747">
            <w:pPr>
              <w:pStyle w:val="TableText"/>
              <w:rPr>
                <w:rFonts w:eastAsia="Times New Roman"/>
                <w:color w:val="000000"/>
              </w:rPr>
            </w:pPr>
            <w:r w:rsidRPr="004E7563">
              <w:rPr>
                <w:color w:val="333333"/>
              </w:rPr>
              <w:t>52a</w:t>
            </w:r>
          </w:p>
        </w:tc>
        <w:tc>
          <w:tcPr>
            <w:tcW w:w="2977" w:type="dxa"/>
          </w:tcPr>
          <w:p w14:paraId="69044621" w14:textId="77777777" w:rsidR="00CC274B" w:rsidRPr="004E7563" w:rsidRDefault="00CC274B" w:rsidP="003D3747">
            <w:pPr>
              <w:pStyle w:val="TableText"/>
              <w:rPr>
                <w:rFonts w:eastAsia="Times New Roman"/>
                <w:color w:val="000000"/>
              </w:rPr>
            </w:pPr>
            <w:r w:rsidRPr="004E7563">
              <w:rPr>
                <w:color w:val="333333"/>
              </w:rPr>
              <w:t>Issuer</w:t>
            </w:r>
          </w:p>
        </w:tc>
        <w:tc>
          <w:tcPr>
            <w:tcW w:w="5103" w:type="dxa"/>
          </w:tcPr>
          <w:p w14:paraId="6403461D" w14:textId="77777777" w:rsidR="00CC274B" w:rsidRPr="008F4424" w:rsidRDefault="00CC274B" w:rsidP="003D3747">
            <w:pPr>
              <w:pStyle w:val="TableText"/>
              <w:rPr>
                <w:color w:val="333333"/>
              </w:rPr>
            </w:pPr>
            <w:r w:rsidRPr="008F4424">
              <w:rPr>
                <w:color w:val="333333"/>
              </w:rPr>
              <w:t xml:space="preserve">If the SWIFT BIC does not match the received from BIC or tag is 52D then action item is added </w:t>
            </w:r>
            <w:r>
              <w:rPr>
                <w:color w:val="333333"/>
              </w:rPr>
              <w:t>as follows:</w:t>
            </w:r>
          </w:p>
          <w:p w14:paraId="6CA5B67A" w14:textId="77777777" w:rsidR="00CC274B" w:rsidRPr="004E7563" w:rsidRDefault="00CC274B" w:rsidP="003D3747">
            <w:pPr>
              <w:pStyle w:val="TableText"/>
            </w:pPr>
            <w:r>
              <w:rPr>
                <w:color w:val="333333"/>
              </w:rPr>
              <w:t>‘</w:t>
            </w:r>
            <w:r w:rsidRPr="008F4424">
              <w:rPr>
                <w:color w:val="333333"/>
              </w:rPr>
              <w:t>52a- Issuer - Sender and Issuer differ</w:t>
            </w:r>
            <w:r>
              <w:rPr>
                <w:color w:val="333333"/>
              </w:rPr>
              <w:t>’</w:t>
            </w:r>
          </w:p>
        </w:tc>
      </w:tr>
      <w:tr w:rsidR="00CC274B" w:rsidRPr="004E7563" w14:paraId="3BAEF0B8" w14:textId="77777777" w:rsidTr="003D3747">
        <w:trPr>
          <w:cnfStyle w:val="000000100000" w:firstRow="0" w:lastRow="0" w:firstColumn="0" w:lastColumn="0" w:oddVBand="0" w:evenVBand="0" w:oddHBand="1" w:evenHBand="0" w:firstRowFirstColumn="0" w:firstRowLastColumn="0" w:lastRowFirstColumn="0" w:lastRowLastColumn="0"/>
        </w:trPr>
        <w:tc>
          <w:tcPr>
            <w:tcW w:w="1413" w:type="dxa"/>
          </w:tcPr>
          <w:p w14:paraId="060A5E13" w14:textId="77777777" w:rsidR="00CC274B" w:rsidRPr="004E7563" w:rsidRDefault="00CC274B" w:rsidP="003D3747">
            <w:pPr>
              <w:pStyle w:val="TableText"/>
            </w:pPr>
            <w:r w:rsidRPr="004E7563">
              <w:rPr>
                <w:color w:val="333333"/>
              </w:rPr>
              <w:t>23H</w:t>
            </w:r>
          </w:p>
        </w:tc>
        <w:tc>
          <w:tcPr>
            <w:tcW w:w="2977" w:type="dxa"/>
          </w:tcPr>
          <w:p w14:paraId="56C7A929" w14:textId="77777777" w:rsidR="00CC274B" w:rsidRPr="004E7563" w:rsidRDefault="00CC274B" w:rsidP="003D3747">
            <w:pPr>
              <w:pStyle w:val="TableText"/>
            </w:pPr>
            <w:r w:rsidRPr="004E7563">
              <w:rPr>
                <w:color w:val="333333"/>
              </w:rPr>
              <w:t>Function of message</w:t>
            </w:r>
          </w:p>
        </w:tc>
        <w:tc>
          <w:tcPr>
            <w:tcW w:w="5103" w:type="dxa"/>
          </w:tcPr>
          <w:p w14:paraId="44B174D1" w14:textId="77777777" w:rsidR="00CC274B" w:rsidRDefault="00CC274B" w:rsidP="003D3747">
            <w:pPr>
              <w:pStyle w:val="TableText"/>
              <w:rPr>
                <w:color w:val="333333"/>
              </w:rPr>
            </w:pPr>
            <w:r>
              <w:rPr>
                <w:color w:val="333333"/>
              </w:rPr>
              <w:t xml:space="preserve">The function of message is used to set </w:t>
            </w:r>
          </w:p>
          <w:p w14:paraId="66DB577B" w14:textId="77777777" w:rsidR="00CC274B" w:rsidRPr="00871761" w:rsidRDefault="00CC274B" w:rsidP="003D3747">
            <w:pPr>
              <w:pStyle w:val="TableBullet1"/>
            </w:pPr>
            <w:r w:rsidRPr="00871761">
              <w:t xml:space="preserve">The received request type is set to ISSU - Issue </w:t>
            </w:r>
          </w:p>
          <w:p w14:paraId="07B7F68F" w14:textId="77777777" w:rsidR="00CC274B" w:rsidRPr="00C4486E" w:rsidRDefault="00CC274B" w:rsidP="003D3747">
            <w:pPr>
              <w:pStyle w:val="TableBullet1"/>
            </w:pPr>
            <w:r w:rsidRPr="00871761">
              <w:t>Our request type is set to ADVI - Advise</w:t>
            </w:r>
          </w:p>
          <w:p w14:paraId="377A7C81" w14:textId="77777777" w:rsidR="00CC274B" w:rsidRDefault="00CC274B" w:rsidP="003D3747">
            <w:pPr>
              <w:pStyle w:val="TableText"/>
            </w:pPr>
            <w:r>
              <w:t>Where the received function is other than ISSUANCE an Action item is added as follows:</w:t>
            </w:r>
          </w:p>
          <w:p w14:paraId="71072F4F" w14:textId="77777777" w:rsidR="00CC274B" w:rsidRPr="004E7563" w:rsidRDefault="00CC274B" w:rsidP="003D3747">
            <w:pPr>
              <w:pStyle w:val="TableText"/>
            </w:pPr>
            <w:r>
              <w:t>‘2</w:t>
            </w:r>
            <w:r w:rsidRPr="008F4424">
              <w:t>3H - Function of message  - Expected Function type ISSUANCE</w:t>
            </w:r>
            <w:r>
              <w:t>’</w:t>
            </w:r>
          </w:p>
        </w:tc>
      </w:tr>
      <w:tr w:rsidR="00CC274B" w:rsidRPr="004E7563" w14:paraId="74626445" w14:textId="77777777" w:rsidTr="003D3747">
        <w:trPr>
          <w:cnfStyle w:val="000000010000" w:firstRow="0" w:lastRow="0" w:firstColumn="0" w:lastColumn="0" w:oddVBand="0" w:evenVBand="0" w:oddHBand="0" w:evenHBand="1" w:firstRowFirstColumn="0" w:firstRowLastColumn="0" w:lastRowFirstColumn="0" w:lastRowLastColumn="0"/>
        </w:trPr>
        <w:tc>
          <w:tcPr>
            <w:tcW w:w="1413" w:type="dxa"/>
          </w:tcPr>
          <w:p w14:paraId="4155A8F9" w14:textId="77777777" w:rsidR="00CC274B" w:rsidRPr="004E7563" w:rsidRDefault="00CC274B" w:rsidP="003D3747">
            <w:pPr>
              <w:pStyle w:val="TableText"/>
              <w:rPr>
                <w:rFonts w:eastAsia="Times New Roman"/>
              </w:rPr>
            </w:pPr>
            <w:r w:rsidRPr="004E7563">
              <w:t>45D</w:t>
            </w:r>
          </w:p>
        </w:tc>
        <w:tc>
          <w:tcPr>
            <w:tcW w:w="2977" w:type="dxa"/>
          </w:tcPr>
          <w:p w14:paraId="0E40220A" w14:textId="77777777" w:rsidR="00CC274B" w:rsidRPr="004E7563" w:rsidRDefault="00CC274B" w:rsidP="003D3747">
            <w:pPr>
              <w:pStyle w:val="TableText"/>
              <w:rPr>
                <w:rFonts w:eastAsia="Times New Roman"/>
              </w:rPr>
            </w:pPr>
            <w:r w:rsidRPr="004E7563">
              <w:t>Narrative</w:t>
            </w:r>
          </w:p>
        </w:tc>
        <w:tc>
          <w:tcPr>
            <w:tcW w:w="5103" w:type="dxa"/>
          </w:tcPr>
          <w:p w14:paraId="4D669B58" w14:textId="77777777" w:rsidR="00CC274B" w:rsidRPr="004E7563" w:rsidRDefault="00CC274B" w:rsidP="003D3747">
            <w:pPr>
              <w:pStyle w:val="TableText"/>
            </w:pPr>
            <w:r w:rsidRPr="00871761">
              <w:t>Map</w:t>
            </w:r>
            <w:r>
              <w:t>ped</w:t>
            </w:r>
            <w:r w:rsidRPr="00871761">
              <w:t xml:space="preserve"> to Undertaking terms and conditions</w:t>
            </w:r>
          </w:p>
        </w:tc>
      </w:tr>
      <w:tr w:rsidR="00CC274B" w:rsidRPr="004E7563" w14:paraId="042419EA" w14:textId="77777777" w:rsidTr="003D3747">
        <w:trPr>
          <w:cnfStyle w:val="000000100000" w:firstRow="0" w:lastRow="0" w:firstColumn="0" w:lastColumn="0" w:oddVBand="0" w:evenVBand="0" w:oddHBand="1" w:evenHBand="0" w:firstRowFirstColumn="0" w:firstRowLastColumn="0" w:lastRowFirstColumn="0" w:lastRowLastColumn="0"/>
        </w:trPr>
        <w:tc>
          <w:tcPr>
            <w:tcW w:w="1413" w:type="dxa"/>
          </w:tcPr>
          <w:p w14:paraId="7DAD9B15" w14:textId="77777777" w:rsidR="00CC274B" w:rsidRPr="004E7563" w:rsidRDefault="00CC274B" w:rsidP="003D3747">
            <w:pPr>
              <w:pStyle w:val="TableText"/>
            </w:pPr>
            <w:r w:rsidRPr="004E7563">
              <w:t>23X</w:t>
            </w:r>
          </w:p>
        </w:tc>
        <w:tc>
          <w:tcPr>
            <w:tcW w:w="2977" w:type="dxa"/>
          </w:tcPr>
          <w:p w14:paraId="082363C0" w14:textId="77777777" w:rsidR="00CC274B" w:rsidRPr="004E7563" w:rsidRDefault="00CC274B" w:rsidP="003D3747">
            <w:pPr>
              <w:pStyle w:val="TableText"/>
            </w:pPr>
            <w:r w:rsidRPr="004E7563">
              <w:t>File identification</w:t>
            </w:r>
          </w:p>
        </w:tc>
        <w:tc>
          <w:tcPr>
            <w:tcW w:w="5103" w:type="dxa"/>
          </w:tcPr>
          <w:p w14:paraId="50B67E9C" w14:textId="77777777" w:rsidR="00CC274B" w:rsidRPr="004E7563" w:rsidRDefault="00CC274B" w:rsidP="003D3747">
            <w:pPr>
              <w:pStyle w:val="TableText"/>
              <w:rPr>
                <w:b/>
              </w:rPr>
            </w:pPr>
            <w:r w:rsidRPr="00FE2C2B">
              <w:t>Mapped to Attached documents</w:t>
            </w:r>
          </w:p>
        </w:tc>
      </w:tr>
    </w:tbl>
    <w:p w14:paraId="4BDFFCF0" w14:textId="77777777" w:rsidR="000D3507" w:rsidRDefault="000D3507" w:rsidP="000D3507">
      <w:pPr>
        <w:spacing w:after="200" w:line="276" w:lineRule="auto"/>
      </w:pPr>
    </w:p>
    <w:p w14:paraId="24D81199" w14:textId="1BA9DD91" w:rsidR="00E764C0" w:rsidRDefault="00E764C0" w:rsidP="00E764C0">
      <w:pPr>
        <w:pStyle w:val="Heading3"/>
      </w:pPr>
      <w:bookmarkStart w:id="233" w:name="_Toc160048740"/>
      <w:r>
        <w:t>MT759 – Ancillary Trade Structured message – ‘ISSAMEND’</w:t>
      </w:r>
      <w:bookmarkEnd w:id="233"/>
    </w:p>
    <w:p w14:paraId="1027D315" w14:textId="48F98E63" w:rsidR="00E764C0" w:rsidRDefault="00E764C0" w:rsidP="00E764C0">
      <w:pPr>
        <w:pStyle w:val="BodyText"/>
      </w:pPr>
      <w:r>
        <w:t>The incoming MT759 – Ancillary Trade Structured message – ‘ISSAMEND’ is mapped to the Received Undertaking – Amend event to allow details of the free format amendment details to be processed against an existing master created from a previous ISSUE message .</w:t>
      </w:r>
    </w:p>
    <w:tbl>
      <w:tblPr>
        <w:tblStyle w:val="TableGridHeader7"/>
        <w:tblW w:w="9493" w:type="dxa"/>
        <w:tblLook w:val="04A0" w:firstRow="1" w:lastRow="0" w:firstColumn="1" w:lastColumn="0" w:noHBand="0" w:noVBand="1"/>
      </w:tblPr>
      <w:tblGrid>
        <w:gridCol w:w="1413"/>
        <w:gridCol w:w="2977"/>
        <w:gridCol w:w="5103"/>
      </w:tblGrid>
      <w:tr w:rsidR="00F95D4D" w:rsidRPr="004E7563" w14:paraId="062C601F" w14:textId="77777777" w:rsidTr="00253F3B">
        <w:trPr>
          <w:cnfStyle w:val="100000000000" w:firstRow="1" w:lastRow="0" w:firstColumn="0" w:lastColumn="0" w:oddVBand="0" w:evenVBand="0" w:oddHBand="0" w:evenHBand="0" w:firstRowFirstColumn="0" w:firstRowLastColumn="0" w:lastRowFirstColumn="0" w:lastRowLastColumn="0"/>
          <w:tblHeader/>
        </w:trPr>
        <w:tc>
          <w:tcPr>
            <w:tcW w:w="1413" w:type="dxa"/>
            <w:hideMark/>
          </w:tcPr>
          <w:p w14:paraId="0081403D" w14:textId="77777777" w:rsidR="00F95D4D" w:rsidRPr="004E7563" w:rsidRDefault="00F95D4D" w:rsidP="003D3747">
            <w:pPr>
              <w:pStyle w:val="TableHead"/>
              <w:spacing w:before="31" w:after="42"/>
              <w:rPr>
                <w:szCs w:val="18"/>
              </w:rPr>
            </w:pPr>
            <w:r w:rsidRPr="004E7563">
              <w:rPr>
                <w:szCs w:val="18"/>
              </w:rPr>
              <w:t>Tag</w:t>
            </w:r>
          </w:p>
        </w:tc>
        <w:tc>
          <w:tcPr>
            <w:tcW w:w="2977" w:type="dxa"/>
            <w:hideMark/>
          </w:tcPr>
          <w:p w14:paraId="798A1EAD" w14:textId="77777777" w:rsidR="00F95D4D" w:rsidRPr="004E7563" w:rsidRDefault="00F95D4D" w:rsidP="003D3747">
            <w:pPr>
              <w:pStyle w:val="TableHead"/>
              <w:spacing w:before="31" w:after="42"/>
              <w:rPr>
                <w:szCs w:val="18"/>
              </w:rPr>
            </w:pPr>
            <w:r>
              <w:rPr>
                <w:szCs w:val="18"/>
              </w:rPr>
              <w:t>Field name</w:t>
            </w:r>
          </w:p>
        </w:tc>
        <w:tc>
          <w:tcPr>
            <w:tcW w:w="5103" w:type="dxa"/>
            <w:hideMark/>
          </w:tcPr>
          <w:p w14:paraId="42C7CDBB" w14:textId="77777777" w:rsidR="00F95D4D" w:rsidRPr="004E7563" w:rsidRDefault="00F95D4D" w:rsidP="003D3747">
            <w:pPr>
              <w:pStyle w:val="TableHead"/>
              <w:spacing w:before="31" w:after="42"/>
              <w:rPr>
                <w:szCs w:val="18"/>
              </w:rPr>
            </w:pPr>
            <w:r w:rsidRPr="004E7563">
              <w:rPr>
                <w:szCs w:val="18"/>
              </w:rPr>
              <w:t xml:space="preserve">Mapped to </w:t>
            </w:r>
          </w:p>
        </w:tc>
      </w:tr>
      <w:tr w:rsidR="00F95D4D" w:rsidRPr="004E7563" w14:paraId="1795C462" w14:textId="77777777" w:rsidTr="003D3747">
        <w:trPr>
          <w:cnfStyle w:val="000000100000" w:firstRow="0" w:lastRow="0" w:firstColumn="0" w:lastColumn="0" w:oddVBand="0" w:evenVBand="0" w:oddHBand="1" w:evenHBand="0" w:firstRowFirstColumn="0" w:firstRowLastColumn="0" w:lastRowFirstColumn="0" w:lastRowLastColumn="0"/>
        </w:trPr>
        <w:tc>
          <w:tcPr>
            <w:tcW w:w="1413" w:type="dxa"/>
            <w:hideMark/>
          </w:tcPr>
          <w:p w14:paraId="6F7028ED" w14:textId="77777777" w:rsidR="00F95D4D" w:rsidRPr="004E7563" w:rsidRDefault="00F95D4D" w:rsidP="003D3747">
            <w:pPr>
              <w:pStyle w:val="TableText"/>
            </w:pPr>
          </w:p>
        </w:tc>
        <w:tc>
          <w:tcPr>
            <w:tcW w:w="2977" w:type="dxa"/>
            <w:hideMark/>
          </w:tcPr>
          <w:p w14:paraId="3CDEF79F" w14:textId="77777777" w:rsidR="00F95D4D" w:rsidRPr="004E7563" w:rsidRDefault="00F95D4D" w:rsidP="003D3747">
            <w:pPr>
              <w:pStyle w:val="TableText"/>
            </w:pPr>
            <w:r w:rsidRPr="004E7563">
              <w:t>Sender</w:t>
            </w:r>
          </w:p>
        </w:tc>
        <w:tc>
          <w:tcPr>
            <w:tcW w:w="5103" w:type="dxa"/>
            <w:hideMark/>
          </w:tcPr>
          <w:p w14:paraId="50CE5B6A" w14:textId="77777777" w:rsidR="00F95D4D" w:rsidRPr="004E7563" w:rsidRDefault="00F95D4D" w:rsidP="003D3747">
            <w:pPr>
              <w:pStyle w:val="TableText"/>
            </w:pPr>
            <w:r w:rsidRPr="008F4424">
              <w:rPr>
                <w:color w:val="333333"/>
              </w:rPr>
              <w:t xml:space="preserve">Mapped to the Instructing party as the Issuing bank </w:t>
            </w:r>
          </w:p>
        </w:tc>
      </w:tr>
      <w:tr w:rsidR="00F95D4D" w:rsidRPr="004E7563" w14:paraId="2DA1E40B" w14:textId="77777777" w:rsidTr="003D3747">
        <w:trPr>
          <w:cnfStyle w:val="000000010000" w:firstRow="0" w:lastRow="0" w:firstColumn="0" w:lastColumn="0" w:oddVBand="0" w:evenVBand="0" w:oddHBand="0" w:evenHBand="1" w:firstRowFirstColumn="0" w:firstRowLastColumn="0" w:lastRowFirstColumn="0" w:lastRowLastColumn="0"/>
        </w:trPr>
        <w:tc>
          <w:tcPr>
            <w:tcW w:w="1413" w:type="dxa"/>
          </w:tcPr>
          <w:p w14:paraId="679B9307" w14:textId="77777777" w:rsidR="00F95D4D" w:rsidRPr="004E7563" w:rsidRDefault="00F95D4D" w:rsidP="003D3747">
            <w:pPr>
              <w:pStyle w:val="TableText"/>
            </w:pPr>
          </w:p>
        </w:tc>
        <w:tc>
          <w:tcPr>
            <w:tcW w:w="2977" w:type="dxa"/>
          </w:tcPr>
          <w:p w14:paraId="566472EC" w14:textId="77777777" w:rsidR="00F95D4D" w:rsidRPr="004E7563" w:rsidRDefault="00F95D4D" w:rsidP="003D3747">
            <w:pPr>
              <w:pStyle w:val="TableText"/>
            </w:pPr>
            <w:r w:rsidRPr="004E7563">
              <w:t>Receiver</w:t>
            </w:r>
          </w:p>
        </w:tc>
        <w:tc>
          <w:tcPr>
            <w:tcW w:w="5103" w:type="dxa"/>
          </w:tcPr>
          <w:p w14:paraId="6699997B" w14:textId="77777777" w:rsidR="00F95D4D" w:rsidRPr="004E7563" w:rsidRDefault="00F95D4D" w:rsidP="003D3747">
            <w:pPr>
              <w:pStyle w:val="TableText"/>
              <w:rPr>
                <w:color w:val="333333"/>
              </w:rPr>
            </w:pPr>
            <w:r w:rsidRPr="004E7563">
              <w:rPr>
                <w:color w:val="333333"/>
              </w:rPr>
              <w:t>Receiver of message</w:t>
            </w:r>
          </w:p>
        </w:tc>
      </w:tr>
      <w:tr w:rsidR="00F95D4D" w:rsidRPr="004E7563" w14:paraId="46044433" w14:textId="77777777" w:rsidTr="003D3747">
        <w:trPr>
          <w:cnfStyle w:val="000000100000" w:firstRow="0" w:lastRow="0" w:firstColumn="0" w:lastColumn="0" w:oddVBand="0" w:evenVBand="0" w:oddHBand="1" w:evenHBand="0" w:firstRowFirstColumn="0" w:firstRowLastColumn="0" w:lastRowFirstColumn="0" w:lastRowLastColumn="0"/>
        </w:trPr>
        <w:tc>
          <w:tcPr>
            <w:tcW w:w="1413" w:type="dxa"/>
          </w:tcPr>
          <w:p w14:paraId="36B6441A" w14:textId="77777777" w:rsidR="00F95D4D" w:rsidRPr="004E7563" w:rsidRDefault="00F95D4D" w:rsidP="003D3747">
            <w:pPr>
              <w:pStyle w:val="TableText"/>
            </w:pPr>
            <w:r w:rsidRPr="004E7563">
              <w:t>27</w:t>
            </w:r>
          </w:p>
        </w:tc>
        <w:tc>
          <w:tcPr>
            <w:tcW w:w="2977" w:type="dxa"/>
          </w:tcPr>
          <w:p w14:paraId="095F6593" w14:textId="77777777" w:rsidR="00F95D4D" w:rsidRPr="004E7563" w:rsidRDefault="00F95D4D" w:rsidP="003D3747">
            <w:pPr>
              <w:pStyle w:val="TableText"/>
            </w:pPr>
            <w:r w:rsidRPr="004E7563">
              <w:t>Sequence of total</w:t>
            </w:r>
          </w:p>
        </w:tc>
        <w:tc>
          <w:tcPr>
            <w:tcW w:w="5103" w:type="dxa"/>
          </w:tcPr>
          <w:p w14:paraId="2BC880DC" w14:textId="77777777" w:rsidR="00F95D4D" w:rsidRPr="004E7563" w:rsidRDefault="00F95D4D" w:rsidP="003D3747">
            <w:pPr>
              <w:pStyle w:val="TableText"/>
            </w:pPr>
            <w:r w:rsidRPr="00A63DC3">
              <w:rPr>
                <w:rFonts w:cs="Arial"/>
                <w:szCs w:val="18"/>
              </w:rPr>
              <w:t>Not mapped</w:t>
            </w:r>
          </w:p>
        </w:tc>
      </w:tr>
      <w:tr w:rsidR="00F95D4D" w:rsidRPr="004E7563" w14:paraId="38E83E1C" w14:textId="77777777" w:rsidTr="003D3747">
        <w:trPr>
          <w:cnfStyle w:val="000000010000" w:firstRow="0" w:lastRow="0" w:firstColumn="0" w:lastColumn="0" w:oddVBand="0" w:evenVBand="0" w:oddHBand="0" w:evenHBand="1" w:firstRowFirstColumn="0" w:firstRowLastColumn="0" w:lastRowFirstColumn="0" w:lastRowLastColumn="0"/>
        </w:trPr>
        <w:tc>
          <w:tcPr>
            <w:tcW w:w="1413" w:type="dxa"/>
          </w:tcPr>
          <w:p w14:paraId="2CB92EEC" w14:textId="77777777" w:rsidR="00F95D4D" w:rsidRPr="004E7563" w:rsidRDefault="00F95D4D" w:rsidP="003D3747">
            <w:pPr>
              <w:pStyle w:val="TableText"/>
            </w:pPr>
            <w:r w:rsidRPr="004E7563">
              <w:rPr>
                <w:color w:val="333333"/>
              </w:rPr>
              <w:lastRenderedPageBreak/>
              <w:t>20</w:t>
            </w:r>
          </w:p>
        </w:tc>
        <w:tc>
          <w:tcPr>
            <w:tcW w:w="2977" w:type="dxa"/>
          </w:tcPr>
          <w:p w14:paraId="5749D7C5" w14:textId="77777777" w:rsidR="00F95D4D" w:rsidRPr="004E7563" w:rsidRDefault="00F95D4D" w:rsidP="003D3747">
            <w:pPr>
              <w:pStyle w:val="TableText"/>
            </w:pPr>
            <w:r w:rsidRPr="004E7563">
              <w:rPr>
                <w:color w:val="333333"/>
              </w:rPr>
              <w:t>Transaction reference number</w:t>
            </w:r>
          </w:p>
        </w:tc>
        <w:tc>
          <w:tcPr>
            <w:tcW w:w="5103" w:type="dxa"/>
          </w:tcPr>
          <w:p w14:paraId="46E777B5" w14:textId="77777777" w:rsidR="00F95D4D" w:rsidRPr="004E7563" w:rsidRDefault="00F95D4D" w:rsidP="003D3747">
            <w:pPr>
              <w:pStyle w:val="TableText"/>
            </w:pPr>
            <w:r w:rsidRPr="00A63DC3">
              <w:rPr>
                <w:rFonts w:cs="Arial"/>
                <w:szCs w:val="18"/>
              </w:rPr>
              <w:t>Match to sender's reference</w:t>
            </w:r>
          </w:p>
        </w:tc>
      </w:tr>
      <w:tr w:rsidR="00F95D4D" w:rsidRPr="004E7563" w14:paraId="6BDB3EA7" w14:textId="77777777" w:rsidTr="003D3747">
        <w:trPr>
          <w:cnfStyle w:val="000000100000" w:firstRow="0" w:lastRow="0" w:firstColumn="0" w:lastColumn="0" w:oddVBand="0" w:evenVBand="0" w:oddHBand="1" w:evenHBand="0" w:firstRowFirstColumn="0" w:firstRowLastColumn="0" w:lastRowFirstColumn="0" w:lastRowLastColumn="0"/>
        </w:trPr>
        <w:tc>
          <w:tcPr>
            <w:tcW w:w="1413" w:type="dxa"/>
          </w:tcPr>
          <w:p w14:paraId="40A38C77" w14:textId="77777777" w:rsidR="00F95D4D" w:rsidRPr="004E7563" w:rsidRDefault="00F95D4D" w:rsidP="003D3747">
            <w:pPr>
              <w:pStyle w:val="TableText"/>
            </w:pPr>
            <w:r w:rsidRPr="004E7563">
              <w:t>21</w:t>
            </w:r>
          </w:p>
        </w:tc>
        <w:tc>
          <w:tcPr>
            <w:tcW w:w="2977" w:type="dxa"/>
          </w:tcPr>
          <w:p w14:paraId="5D509855" w14:textId="77777777" w:rsidR="00F95D4D" w:rsidRPr="004E7563" w:rsidRDefault="00F95D4D" w:rsidP="003D3747">
            <w:pPr>
              <w:pStyle w:val="TableText"/>
            </w:pPr>
            <w:r w:rsidRPr="004E7563">
              <w:t>Related reference number </w:t>
            </w:r>
          </w:p>
        </w:tc>
        <w:tc>
          <w:tcPr>
            <w:tcW w:w="5103" w:type="dxa"/>
          </w:tcPr>
          <w:p w14:paraId="77F0CC51" w14:textId="77777777" w:rsidR="00F95D4D" w:rsidRPr="004E7563" w:rsidRDefault="00F95D4D" w:rsidP="003D3747">
            <w:pPr>
              <w:pStyle w:val="TableText"/>
            </w:pPr>
            <w:r w:rsidRPr="00A63DC3">
              <w:rPr>
                <w:rFonts w:cs="Arial"/>
                <w:szCs w:val="18"/>
              </w:rPr>
              <w:t>Used in matching to Master </w:t>
            </w:r>
          </w:p>
        </w:tc>
      </w:tr>
      <w:tr w:rsidR="00F95D4D" w:rsidRPr="004E7563" w14:paraId="604122A3" w14:textId="77777777" w:rsidTr="003D3747">
        <w:trPr>
          <w:cnfStyle w:val="000000010000" w:firstRow="0" w:lastRow="0" w:firstColumn="0" w:lastColumn="0" w:oddVBand="0" w:evenVBand="0" w:oddHBand="0" w:evenHBand="1" w:firstRowFirstColumn="0" w:firstRowLastColumn="0" w:lastRowFirstColumn="0" w:lastRowLastColumn="0"/>
        </w:trPr>
        <w:tc>
          <w:tcPr>
            <w:tcW w:w="1413" w:type="dxa"/>
          </w:tcPr>
          <w:p w14:paraId="54FF76FE" w14:textId="77777777" w:rsidR="00F95D4D" w:rsidRPr="004E7563" w:rsidRDefault="00F95D4D" w:rsidP="003D3747">
            <w:pPr>
              <w:pStyle w:val="TableText"/>
            </w:pPr>
            <w:r w:rsidRPr="004E7563">
              <w:t>22D</w:t>
            </w:r>
          </w:p>
        </w:tc>
        <w:tc>
          <w:tcPr>
            <w:tcW w:w="2977" w:type="dxa"/>
          </w:tcPr>
          <w:p w14:paraId="6784BE85" w14:textId="77777777" w:rsidR="00F95D4D" w:rsidRPr="004E7563" w:rsidRDefault="00F95D4D" w:rsidP="003D3747">
            <w:pPr>
              <w:pStyle w:val="TableText"/>
            </w:pPr>
            <w:r w:rsidRPr="004E7563">
              <w:t>Form of undertaking </w:t>
            </w:r>
          </w:p>
        </w:tc>
        <w:tc>
          <w:tcPr>
            <w:tcW w:w="5103" w:type="dxa"/>
          </w:tcPr>
          <w:p w14:paraId="6A8DE2C2" w14:textId="77777777" w:rsidR="00F95D4D" w:rsidRPr="004E7563" w:rsidRDefault="00F95D4D" w:rsidP="00A25D96">
            <w:pPr>
              <w:pStyle w:val="TableText"/>
            </w:pPr>
            <w:r w:rsidRPr="00533A70">
              <w:rPr>
                <w:lang w:val="en-GB" w:eastAsia="en-GB"/>
              </w:rPr>
              <w:t>Not mapped</w:t>
            </w:r>
          </w:p>
        </w:tc>
      </w:tr>
      <w:tr w:rsidR="00F95D4D" w:rsidRPr="004E7563" w14:paraId="33130F4F" w14:textId="77777777" w:rsidTr="003D3747">
        <w:trPr>
          <w:cnfStyle w:val="000000100000" w:firstRow="0" w:lastRow="0" w:firstColumn="0" w:lastColumn="0" w:oddVBand="0" w:evenVBand="0" w:oddHBand="1" w:evenHBand="0" w:firstRowFirstColumn="0" w:firstRowLastColumn="0" w:lastRowFirstColumn="0" w:lastRowLastColumn="0"/>
        </w:trPr>
        <w:tc>
          <w:tcPr>
            <w:tcW w:w="1413" w:type="dxa"/>
          </w:tcPr>
          <w:p w14:paraId="3DDAB237" w14:textId="77777777" w:rsidR="00F95D4D" w:rsidRPr="004E7563" w:rsidRDefault="00F95D4D" w:rsidP="003D3747">
            <w:pPr>
              <w:pStyle w:val="TableText"/>
            </w:pPr>
            <w:r w:rsidRPr="004E7563">
              <w:t>23</w:t>
            </w:r>
          </w:p>
        </w:tc>
        <w:tc>
          <w:tcPr>
            <w:tcW w:w="2977" w:type="dxa"/>
          </w:tcPr>
          <w:p w14:paraId="09F3AA25" w14:textId="77777777" w:rsidR="00F95D4D" w:rsidRPr="004E7563" w:rsidRDefault="00F95D4D" w:rsidP="003D3747">
            <w:pPr>
              <w:pStyle w:val="TableText"/>
            </w:pPr>
            <w:r w:rsidRPr="004E7563">
              <w:t>Undertaking number</w:t>
            </w:r>
          </w:p>
        </w:tc>
        <w:tc>
          <w:tcPr>
            <w:tcW w:w="5103" w:type="dxa"/>
          </w:tcPr>
          <w:p w14:paraId="63D30FD3" w14:textId="77777777" w:rsidR="00F95D4D" w:rsidRPr="004E7563" w:rsidRDefault="00F95D4D" w:rsidP="00A25D96">
            <w:pPr>
              <w:pStyle w:val="TableText"/>
              <w:rPr>
                <w:color w:val="333333"/>
              </w:rPr>
            </w:pPr>
            <w:r w:rsidRPr="00533A70">
              <w:rPr>
                <w:lang w:val="en-GB" w:eastAsia="en-GB"/>
              </w:rPr>
              <w:t>Not mapped</w:t>
            </w:r>
          </w:p>
        </w:tc>
      </w:tr>
      <w:tr w:rsidR="00F95D4D" w:rsidRPr="004E7563" w14:paraId="4E9B44E4" w14:textId="77777777" w:rsidTr="003D3747">
        <w:trPr>
          <w:cnfStyle w:val="000000010000" w:firstRow="0" w:lastRow="0" w:firstColumn="0" w:lastColumn="0" w:oddVBand="0" w:evenVBand="0" w:oddHBand="0" w:evenHBand="1" w:firstRowFirstColumn="0" w:firstRowLastColumn="0" w:lastRowFirstColumn="0" w:lastRowLastColumn="0"/>
        </w:trPr>
        <w:tc>
          <w:tcPr>
            <w:tcW w:w="1413" w:type="dxa"/>
          </w:tcPr>
          <w:p w14:paraId="7D3F14A0" w14:textId="77777777" w:rsidR="00F95D4D" w:rsidRPr="004E7563" w:rsidRDefault="00F95D4D" w:rsidP="003D3747">
            <w:pPr>
              <w:pStyle w:val="TableText"/>
              <w:rPr>
                <w:rFonts w:eastAsia="Times New Roman"/>
                <w:color w:val="000000"/>
              </w:rPr>
            </w:pPr>
            <w:r w:rsidRPr="004E7563">
              <w:rPr>
                <w:color w:val="333333"/>
              </w:rPr>
              <w:t>52a</w:t>
            </w:r>
          </w:p>
        </w:tc>
        <w:tc>
          <w:tcPr>
            <w:tcW w:w="2977" w:type="dxa"/>
          </w:tcPr>
          <w:p w14:paraId="7807308A" w14:textId="77777777" w:rsidR="00F95D4D" w:rsidRPr="004E7563" w:rsidRDefault="00F95D4D" w:rsidP="003D3747">
            <w:pPr>
              <w:pStyle w:val="TableText"/>
              <w:rPr>
                <w:rFonts w:eastAsia="Times New Roman"/>
                <w:color w:val="000000"/>
              </w:rPr>
            </w:pPr>
            <w:r w:rsidRPr="004E7563">
              <w:rPr>
                <w:color w:val="333333"/>
              </w:rPr>
              <w:t>Issuer</w:t>
            </w:r>
          </w:p>
        </w:tc>
        <w:tc>
          <w:tcPr>
            <w:tcW w:w="5103" w:type="dxa"/>
          </w:tcPr>
          <w:p w14:paraId="46DE060F" w14:textId="77777777" w:rsidR="00F95D4D" w:rsidRPr="004E7563" w:rsidRDefault="00F95D4D" w:rsidP="00A25D96">
            <w:pPr>
              <w:pStyle w:val="TableText"/>
            </w:pPr>
            <w:r w:rsidRPr="00533A70">
              <w:rPr>
                <w:lang w:val="en-GB" w:eastAsia="en-GB"/>
              </w:rPr>
              <w:t>Not mapped</w:t>
            </w:r>
          </w:p>
        </w:tc>
      </w:tr>
      <w:tr w:rsidR="00F95D4D" w:rsidRPr="004E7563" w14:paraId="70ED5C4D" w14:textId="77777777" w:rsidTr="003D3747">
        <w:trPr>
          <w:cnfStyle w:val="000000100000" w:firstRow="0" w:lastRow="0" w:firstColumn="0" w:lastColumn="0" w:oddVBand="0" w:evenVBand="0" w:oddHBand="1" w:evenHBand="0" w:firstRowFirstColumn="0" w:firstRowLastColumn="0" w:lastRowFirstColumn="0" w:lastRowLastColumn="0"/>
        </w:trPr>
        <w:tc>
          <w:tcPr>
            <w:tcW w:w="1413" w:type="dxa"/>
          </w:tcPr>
          <w:p w14:paraId="35AEB7B2" w14:textId="77777777" w:rsidR="00F95D4D" w:rsidRPr="004E7563" w:rsidRDefault="00F95D4D" w:rsidP="003D3747">
            <w:pPr>
              <w:pStyle w:val="TableText"/>
            </w:pPr>
            <w:r w:rsidRPr="004E7563">
              <w:rPr>
                <w:color w:val="333333"/>
              </w:rPr>
              <w:t>23H</w:t>
            </w:r>
          </w:p>
        </w:tc>
        <w:tc>
          <w:tcPr>
            <w:tcW w:w="2977" w:type="dxa"/>
          </w:tcPr>
          <w:p w14:paraId="0AC9EB7A" w14:textId="77777777" w:rsidR="00F95D4D" w:rsidRPr="004E7563" w:rsidRDefault="00F95D4D" w:rsidP="003D3747">
            <w:pPr>
              <w:pStyle w:val="TableText"/>
            </w:pPr>
            <w:r w:rsidRPr="004E7563">
              <w:rPr>
                <w:color w:val="333333"/>
              </w:rPr>
              <w:t>Function of message</w:t>
            </w:r>
          </w:p>
        </w:tc>
        <w:tc>
          <w:tcPr>
            <w:tcW w:w="5103" w:type="dxa"/>
          </w:tcPr>
          <w:p w14:paraId="7F5B698E" w14:textId="77777777" w:rsidR="00F95D4D" w:rsidRPr="004E7563" w:rsidRDefault="00F95D4D" w:rsidP="00A25D96">
            <w:pPr>
              <w:pStyle w:val="TableText"/>
            </w:pPr>
            <w:r w:rsidRPr="00533A70">
              <w:rPr>
                <w:lang w:val="en-GB" w:eastAsia="en-GB"/>
              </w:rPr>
              <w:t>Not mapped</w:t>
            </w:r>
          </w:p>
        </w:tc>
      </w:tr>
      <w:tr w:rsidR="00F95D4D" w:rsidRPr="004E7563" w14:paraId="06890A88" w14:textId="77777777" w:rsidTr="003D3747">
        <w:trPr>
          <w:cnfStyle w:val="000000010000" w:firstRow="0" w:lastRow="0" w:firstColumn="0" w:lastColumn="0" w:oddVBand="0" w:evenVBand="0" w:oddHBand="0" w:evenHBand="1" w:firstRowFirstColumn="0" w:firstRowLastColumn="0" w:lastRowFirstColumn="0" w:lastRowLastColumn="0"/>
        </w:trPr>
        <w:tc>
          <w:tcPr>
            <w:tcW w:w="1413" w:type="dxa"/>
          </w:tcPr>
          <w:p w14:paraId="5CFAEF94" w14:textId="77777777" w:rsidR="00F95D4D" w:rsidRPr="004E7563" w:rsidRDefault="00F95D4D" w:rsidP="003D3747">
            <w:pPr>
              <w:pStyle w:val="TableText"/>
              <w:rPr>
                <w:rFonts w:eastAsia="Times New Roman"/>
              </w:rPr>
            </w:pPr>
            <w:r w:rsidRPr="004E7563">
              <w:t>45D</w:t>
            </w:r>
          </w:p>
        </w:tc>
        <w:tc>
          <w:tcPr>
            <w:tcW w:w="2977" w:type="dxa"/>
          </w:tcPr>
          <w:p w14:paraId="21C5F97A" w14:textId="77777777" w:rsidR="00F95D4D" w:rsidRPr="004E7563" w:rsidRDefault="00F95D4D" w:rsidP="003D3747">
            <w:pPr>
              <w:pStyle w:val="TableText"/>
              <w:rPr>
                <w:rFonts w:eastAsia="Times New Roman"/>
              </w:rPr>
            </w:pPr>
            <w:r w:rsidRPr="004E7563">
              <w:t>Narrative</w:t>
            </w:r>
          </w:p>
        </w:tc>
        <w:tc>
          <w:tcPr>
            <w:tcW w:w="5103" w:type="dxa"/>
          </w:tcPr>
          <w:p w14:paraId="430088B3" w14:textId="77777777" w:rsidR="00F95D4D" w:rsidRPr="004E7563" w:rsidRDefault="00F95D4D" w:rsidP="00A25D96">
            <w:pPr>
              <w:pStyle w:val="TableText"/>
            </w:pPr>
            <w:r w:rsidRPr="00A63DC3">
              <w:rPr>
                <w:lang w:val="en-GB" w:eastAsia="en-GB"/>
              </w:rPr>
              <w:t>Mapped to Amendment narrative</w:t>
            </w:r>
            <w:r w:rsidRPr="00533A70">
              <w:rPr>
                <w:lang w:val="en-GB" w:eastAsia="en-GB"/>
              </w:rPr>
              <w:t> </w:t>
            </w:r>
          </w:p>
        </w:tc>
      </w:tr>
      <w:tr w:rsidR="00F95D4D" w:rsidRPr="004E7563" w14:paraId="65AF9104" w14:textId="77777777" w:rsidTr="003D3747">
        <w:trPr>
          <w:cnfStyle w:val="000000100000" w:firstRow="0" w:lastRow="0" w:firstColumn="0" w:lastColumn="0" w:oddVBand="0" w:evenVBand="0" w:oddHBand="1" w:evenHBand="0" w:firstRowFirstColumn="0" w:firstRowLastColumn="0" w:lastRowFirstColumn="0" w:lastRowLastColumn="0"/>
        </w:trPr>
        <w:tc>
          <w:tcPr>
            <w:tcW w:w="1413" w:type="dxa"/>
          </w:tcPr>
          <w:p w14:paraId="5265AC2B" w14:textId="77777777" w:rsidR="00F95D4D" w:rsidRPr="004E7563" w:rsidRDefault="00F95D4D" w:rsidP="003D3747">
            <w:pPr>
              <w:pStyle w:val="TableText"/>
            </w:pPr>
            <w:r w:rsidRPr="004E7563">
              <w:t>23X</w:t>
            </w:r>
          </w:p>
        </w:tc>
        <w:tc>
          <w:tcPr>
            <w:tcW w:w="2977" w:type="dxa"/>
          </w:tcPr>
          <w:p w14:paraId="218AC045" w14:textId="77777777" w:rsidR="00F95D4D" w:rsidRPr="004E7563" w:rsidRDefault="00F95D4D" w:rsidP="003D3747">
            <w:pPr>
              <w:pStyle w:val="TableText"/>
            </w:pPr>
            <w:r w:rsidRPr="004E7563">
              <w:t>File identification</w:t>
            </w:r>
          </w:p>
        </w:tc>
        <w:tc>
          <w:tcPr>
            <w:tcW w:w="5103" w:type="dxa"/>
          </w:tcPr>
          <w:p w14:paraId="62FED7F4" w14:textId="77777777" w:rsidR="00F95D4D" w:rsidRPr="004E7563" w:rsidRDefault="00F95D4D" w:rsidP="00A25D96">
            <w:pPr>
              <w:pStyle w:val="TableText"/>
              <w:rPr>
                <w:b/>
              </w:rPr>
            </w:pPr>
            <w:r w:rsidRPr="00FE2C2B">
              <w:rPr>
                <w:lang w:val="en-GB" w:eastAsia="en-GB"/>
              </w:rPr>
              <w:t>Mapped to Attached documents</w:t>
            </w:r>
          </w:p>
        </w:tc>
      </w:tr>
    </w:tbl>
    <w:p w14:paraId="6AF763EB" w14:textId="77777777" w:rsidR="000D3507" w:rsidRDefault="000D3507" w:rsidP="000D3507">
      <w:pPr>
        <w:spacing w:after="200" w:line="276" w:lineRule="auto"/>
        <w:rPr>
          <w:rFonts w:eastAsiaTheme="majorEastAsia" w:cstheme="majorBidi"/>
          <w:bCs/>
          <w:sz w:val="28"/>
          <w:szCs w:val="26"/>
        </w:rPr>
      </w:pPr>
      <w:r>
        <w:br w:type="page"/>
      </w:r>
    </w:p>
    <w:p w14:paraId="14617B81" w14:textId="77777777" w:rsidR="000D3507" w:rsidRPr="00B269F8" w:rsidRDefault="000D3507" w:rsidP="000D3507">
      <w:pPr>
        <w:pStyle w:val="Heading2"/>
      </w:pPr>
      <w:bookmarkStart w:id="234" w:name="_Toc40607154"/>
      <w:bookmarkStart w:id="235" w:name="_Toc160048741"/>
      <w:r w:rsidRPr="00B269F8">
        <w:lastRenderedPageBreak/>
        <w:t>Outward messages</w:t>
      </w:r>
      <w:bookmarkEnd w:id="234"/>
      <w:bookmarkEnd w:id="235"/>
    </w:p>
    <w:p w14:paraId="7ACBAF52" w14:textId="5F480932" w:rsidR="000D3507" w:rsidRDefault="000D3507" w:rsidP="000D3507">
      <w:pPr>
        <w:pStyle w:val="Heading3"/>
      </w:pPr>
      <w:bookmarkStart w:id="236" w:name="_Toc40607155"/>
      <w:bookmarkStart w:id="237" w:name="_Toc160048742"/>
      <w:r>
        <w:t>MT760/1- Issuance of a Demand Guarantee/Standby LC – ADVI,</w:t>
      </w:r>
      <w:r w:rsidR="001D48F7">
        <w:t xml:space="preserve"> </w:t>
      </w:r>
      <w:r>
        <w:t>ACNF</w:t>
      </w:r>
      <w:bookmarkEnd w:id="236"/>
      <w:bookmarkEnd w:id="237"/>
    </w:p>
    <w:p w14:paraId="7311C41D" w14:textId="77777777" w:rsidR="000D3507" w:rsidRDefault="000D3507" w:rsidP="00D375AD">
      <w:pPr>
        <w:pStyle w:val="BodyText"/>
      </w:pPr>
      <w:r>
        <w:t>The MT760/1 - Issuance of a Demand Guarantee/Standby LC can be sent from the Received Undertaking – Advise event to the next advising bank.</w:t>
      </w:r>
    </w:p>
    <w:tbl>
      <w:tblPr>
        <w:tblStyle w:val="TableGridHeader110"/>
        <w:tblW w:w="0" w:type="auto"/>
        <w:tblLook w:val="04A0" w:firstRow="1" w:lastRow="0" w:firstColumn="1" w:lastColumn="0" w:noHBand="0" w:noVBand="1"/>
      </w:tblPr>
      <w:tblGrid>
        <w:gridCol w:w="1424"/>
        <w:gridCol w:w="3417"/>
        <w:gridCol w:w="4175"/>
      </w:tblGrid>
      <w:tr w:rsidR="00BC5E7C" w:rsidRPr="00265EF6" w14:paraId="5F17E426" w14:textId="77777777" w:rsidTr="00D51A7B">
        <w:trPr>
          <w:cnfStyle w:val="100000000000" w:firstRow="1" w:lastRow="0" w:firstColumn="0" w:lastColumn="0" w:oddVBand="0" w:evenVBand="0" w:oddHBand="0" w:evenHBand="0" w:firstRowFirstColumn="0" w:firstRowLastColumn="0" w:lastRowFirstColumn="0" w:lastRowLastColumn="0"/>
          <w:trHeight w:val="315"/>
          <w:tblHeader/>
        </w:trPr>
        <w:tc>
          <w:tcPr>
            <w:tcW w:w="1424" w:type="dxa"/>
            <w:hideMark/>
          </w:tcPr>
          <w:p w14:paraId="3293FCCC" w14:textId="77777777" w:rsidR="00BC5E7C" w:rsidRPr="00265EF6" w:rsidRDefault="00BC5E7C" w:rsidP="00D51A7B">
            <w:pPr>
              <w:pStyle w:val="TableHead"/>
              <w:rPr>
                <w:lang w:val="en-GB"/>
              </w:rPr>
            </w:pPr>
            <w:r w:rsidRPr="00265EF6">
              <w:rPr>
                <w:lang w:val="en-GB"/>
              </w:rPr>
              <w:t>Tag</w:t>
            </w:r>
          </w:p>
        </w:tc>
        <w:tc>
          <w:tcPr>
            <w:tcW w:w="3417" w:type="dxa"/>
            <w:hideMark/>
          </w:tcPr>
          <w:p w14:paraId="7255DEFF" w14:textId="77777777" w:rsidR="00BC5E7C" w:rsidRPr="00265EF6" w:rsidRDefault="00BC5E7C" w:rsidP="00D51A7B">
            <w:pPr>
              <w:pStyle w:val="TableHead"/>
              <w:rPr>
                <w:lang w:val="en-GB"/>
              </w:rPr>
            </w:pPr>
            <w:r w:rsidRPr="00265EF6">
              <w:rPr>
                <w:lang w:val="en-GB"/>
              </w:rPr>
              <w:t>Field name</w:t>
            </w:r>
          </w:p>
        </w:tc>
        <w:tc>
          <w:tcPr>
            <w:tcW w:w="4175" w:type="dxa"/>
            <w:hideMark/>
          </w:tcPr>
          <w:p w14:paraId="6358C203" w14:textId="77777777" w:rsidR="00BC5E7C" w:rsidRPr="00265EF6" w:rsidRDefault="00BC5E7C" w:rsidP="00D51A7B">
            <w:pPr>
              <w:pStyle w:val="TableHead"/>
              <w:rPr>
                <w:lang w:val="en-GB"/>
              </w:rPr>
            </w:pPr>
            <w:r w:rsidRPr="00265EF6">
              <w:rPr>
                <w:lang w:val="en-GB"/>
              </w:rPr>
              <w:t>Mapped From</w:t>
            </w:r>
          </w:p>
        </w:tc>
      </w:tr>
      <w:tr w:rsidR="00BC5E7C" w:rsidRPr="00265EF6" w14:paraId="118F92EA"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24" w:type="dxa"/>
            <w:hideMark/>
          </w:tcPr>
          <w:p w14:paraId="329877B2" w14:textId="77777777" w:rsidR="00BC5E7C" w:rsidRPr="00265EF6" w:rsidRDefault="00BC5E7C" w:rsidP="00D51A7B">
            <w:pPr>
              <w:pStyle w:val="TableText"/>
              <w:rPr>
                <w:lang w:val="en-GB"/>
              </w:rPr>
            </w:pPr>
            <w:r w:rsidRPr="00265EF6">
              <w:rPr>
                <w:lang w:val="en-GB"/>
              </w:rPr>
              <w:t> </w:t>
            </w:r>
          </w:p>
        </w:tc>
        <w:tc>
          <w:tcPr>
            <w:tcW w:w="3417" w:type="dxa"/>
            <w:hideMark/>
          </w:tcPr>
          <w:p w14:paraId="1E34C51A" w14:textId="77777777" w:rsidR="00BC5E7C" w:rsidRPr="00265EF6" w:rsidRDefault="00BC5E7C" w:rsidP="00D51A7B">
            <w:pPr>
              <w:pStyle w:val="TableText"/>
              <w:rPr>
                <w:lang w:val="en-GB"/>
              </w:rPr>
            </w:pPr>
            <w:r w:rsidRPr="00265EF6">
              <w:t>Sender</w:t>
            </w:r>
          </w:p>
        </w:tc>
        <w:tc>
          <w:tcPr>
            <w:tcW w:w="4175" w:type="dxa"/>
            <w:hideMark/>
          </w:tcPr>
          <w:p w14:paraId="697A3D53" w14:textId="77777777" w:rsidR="00BC5E7C" w:rsidRPr="00265EF6" w:rsidRDefault="00BC5E7C" w:rsidP="00D51A7B">
            <w:pPr>
              <w:pStyle w:val="TableText"/>
              <w:rPr>
                <w:lang w:val="en-GB"/>
              </w:rPr>
            </w:pPr>
            <w:r w:rsidRPr="00265EF6">
              <w:t>Sender BIC</w:t>
            </w:r>
          </w:p>
        </w:tc>
      </w:tr>
      <w:tr w:rsidR="00BC5E7C" w:rsidRPr="00265EF6" w14:paraId="641BC541"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24" w:type="dxa"/>
            <w:hideMark/>
          </w:tcPr>
          <w:p w14:paraId="4C03D4DA" w14:textId="77777777" w:rsidR="00BC5E7C" w:rsidRPr="00265EF6" w:rsidRDefault="00BC5E7C" w:rsidP="00D51A7B">
            <w:pPr>
              <w:pStyle w:val="TableText"/>
              <w:rPr>
                <w:lang w:val="en-GB"/>
              </w:rPr>
            </w:pPr>
            <w:r w:rsidRPr="00265EF6">
              <w:t> </w:t>
            </w:r>
          </w:p>
        </w:tc>
        <w:tc>
          <w:tcPr>
            <w:tcW w:w="3417" w:type="dxa"/>
            <w:hideMark/>
          </w:tcPr>
          <w:p w14:paraId="4A0991BA" w14:textId="77777777" w:rsidR="00BC5E7C" w:rsidRPr="00265EF6" w:rsidRDefault="00BC5E7C" w:rsidP="00D51A7B">
            <w:pPr>
              <w:pStyle w:val="TableText"/>
              <w:rPr>
                <w:lang w:val="en-GB"/>
              </w:rPr>
            </w:pPr>
            <w:r w:rsidRPr="00265EF6">
              <w:t>Receiver</w:t>
            </w:r>
          </w:p>
        </w:tc>
        <w:tc>
          <w:tcPr>
            <w:tcW w:w="4175" w:type="dxa"/>
            <w:hideMark/>
          </w:tcPr>
          <w:p w14:paraId="6C2860F0" w14:textId="77777777" w:rsidR="00BC5E7C" w:rsidRPr="00265EF6" w:rsidRDefault="00BC5E7C" w:rsidP="00D51A7B">
            <w:pPr>
              <w:pStyle w:val="TableText"/>
              <w:rPr>
                <w:lang w:val="en-GB"/>
              </w:rPr>
            </w:pPr>
            <w:r w:rsidRPr="00265EF6">
              <w:rPr>
                <w:lang w:val="en-GB"/>
              </w:rPr>
              <w:t>SWIFT BIC of receiver</w:t>
            </w:r>
          </w:p>
        </w:tc>
      </w:tr>
      <w:tr w:rsidR="00BC5E7C" w:rsidRPr="00265EF6" w14:paraId="4C791C3E"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24" w:type="dxa"/>
            <w:hideMark/>
          </w:tcPr>
          <w:p w14:paraId="186B4860" w14:textId="77777777" w:rsidR="00BC5E7C" w:rsidRPr="00265EF6" w:rsidRDefault="00BC5E7C" w:rsidP="00D51A7B">
            <w:pPr>
              <w:pStyle w:val="TableText"/>
              <w:rPr>
                <w:lang w:val="en-GB"/>
              </w:rPr>
            </w:pPr>
            <w:r w:rsidRPr="00265EF6">
              <w:t>15A</w:t>
            </w:r>
          </w:p>
        </w:tc>
        <w:tc>
          <w:tcPr>
            <w:tcW w:w="3417" w:type="dxa"/>
            <w:hideMark/>
          </w:tcPr>
          <w:p w14:paraId="66C444B8" w14:textId="77777777" w:rsidR="00BC5E7C" w:rsidRPr="00265EF6" w:rsidRDefault="00BC5E7C" w:rsidP="00D51A7B">
            <w:pPr>
              <w:pStyle w:val="TableText"/>
              <w:rPr>
                <w:lang w:val="en-GB"/>
              </w:rPr>
            </w:pPr>
            <w:r w:rsidRPr="00265EF6">
              <w:t>Empty field</w:t>
            </w:r>
          </w:p>
        </w:tc>
        <w:tc>
          <w:tcPr>
            <w:tcW w:w="4175" w:type="dxa"/>
            <w:hideMark/>
          </w:tcPr>
          <w:p w14:paraId="128D2961" w14:textId="77777777" w:rsidR="00BC5E7C" w:rsidRPr="00265EF6" w:rsidRDefault="00BC5E7C" w:rsidP="00D51A7B">
            <w:pPr>
              <w:pStyle w:val="TableText"/>
              <w:rPr>
                <w:lang w:val="en-GB"/>
              </w:rPr>
            </w:pPr>
            <w:r w:rsidRPr="00265EF6">
              <w:rPr>
                <w:lang w:val="en-GB"/>
              </w:rPr>
              <w:t> </w:t>
            </w:r>
          </w:p>
        </w:tc>
      </w:tr>
      <w:tr w:rsidR="00BC5E7C" w:rsidRPr="00265EF6" w14:paraId="224C0C2A"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24" w:type="dxa"/>
            <w:hideMark/>
          </w:tcPr>
          <w:p w14:paraId="5D3D6497" w14:textId="77777777" w:rsidR="00BC5E7C" w:rsidRPr="00265EF6" w:rsidRDefault="00BC5E7C" w:rsidP="00D51A7B">
            <w:pPr>
              <w:pStyle w:val="TableText"/>
              <w:rPr>
                <w:lang w:val="en-GB"/>
              </w:rPr>
            </w:pPr>
            <w:r w:rsidRPr="00265EF6">
              <w:t>27</w:t>
            </w:r>
          </w:p>
        </w:tc>
        <w:tc>
          <w:tcPr>
            <w:tcW w:w="3417" w:type="dxa"/>
            <w:hideMark/>
          </w:tcPr>
          <w:p w14:paraId="1748EE8B" w14:textId="77777777" w:rsidR="00BC5E7C" w:rsidRPr="00265EF6" w:rsidRDefault="00BC5E7C" w:rsidP="00D51A7B">
            <w:pPr>
              <w:pStyle w:val="TableText"/>
              <w:rPr>
                <w:lang w:val="en-GB"/>
              </w:rPr>
            </w:pPr>
            <w:r w:rsidRPr="00265EF6">
              <w:t>Sequence of total</w:t>
            </w:r>
          </w:p>
        </w:tc>
        <w:tc>
          <w:tcPr>
            <w:tcW w:w="4175" w:type="dxa"/>
            <w:hideMark/>
          </w:tcPr>
          <w:p w14:paraId="63F3FD5F" w14:textId="77777777" w:rsidR="00BC5E7C" w:rsidRPr="00265EF6" w:rsidRDefault="00BC5E7C" w:rsidP="00D51A7B">
            <w:pPr>
              <w:pStyle w:val="TableText"/>
              <w:rPr>
                <w:lang w:val="en-GB"/>
              </w:rPr>
            </w:pPr>
            <w:r w:rsidRPr="00265EF6">
              <w:rPr>
                <w:lang w:val="en-GB"/>
              </w:rPr>
              <w:t>Set according to the number of messages</w:t>
            </w:r>
          </w:p>
        </w:tc>
      </w:tr>
      <w:tr w:rsidR="00BC5E7C" w:rsidRPr="00265EF6" w14:paraId="29CCD946" w14:textId="77777777" w:rsidTr="003D3747">
        <w:trPr>
          <w:cnfStyle w:val="000000100000" w:firstRow="0" w:lastRow="0" w:firstColumn="0" w:lastColumn="0" w:oddVBand="0" w:evenVBand="0" w:oddHBand="1" w:evenHBand="0" w:firstRowFirstColumn="0" w:firstRowLastColumn="0" w:lastRowFirstColumn="0" w:lastRowLastColumn="0"/>
          <w:trHeight w:val="1800"/>
        </w:trPr>
        <w:tc>
          <w:tcPr>
            <w:tcW w:w="1424" w:type="dxa"/>
            <w:hideMark/>
          </w:tcPr>
          <w:p w14:paraId="5A7B7B40" w14:textId="77777777" w:rsidR="00BC5E7C" w:rsidRPr="00265EF6" w:rsidRDefault="00BC5E7C" w:rsidP="00D51A7B">
            <w:pPr>
              <w:pStyle w:val="TableText"/>
              <w:rPr>
                <w:lang w:val="en-GB"/>
              </w:rPr>
            </w:pPr>
            <w:r w:rsidRPr="00265EF6">
              <w:t>22A</w:t>
            </w:r>
          </w:p>
        </w:tc>
        <w:tc>
          <w:tcPr>
            <w:tcW w:w="3417" w:type="dxa"/>
            <w:hideMark/>
          </w:tcPr>
          <w:p w14:paraId="4E3437D7" w14:textId="77777777" w:rsidR="00BC5E7C" w:rsidRPr="00265EF6" w:rsidRDefault="00BC5E7C" w:rsidP="00D51A7B">
            <w:pPr>
              <w:pStyle w:val="TableText"/>
              <w:rPr>
                <w:lang w:val="en-GB"/>
              </w:rPr>
            </w:pPr>
            <w:r w:rsidRPr="00265EF6">
              <w:t>Purpose of message</w:t>
            </w:r>
          </w:p>
        </w:tc>
        <w:tc>
          <w:tcPr>
            <w:tcW w:w="4175" w:type="dxa"/>
            <w:hideMark/>
          </w:tcPr>
          <w:p w14:paraId="444F1B08" w14:textId="77777777" w:rsidR="00BC5E7C" w:rsidRPr="00265EF6" w:rsidRDefault="00BC5E7C" w:rsidP="00D51A7B">
            <w:pPr>
              <w:pStyle w:val="TableText"/>
              <w:rPr>
                <w:lang w:val="en-GB"/>
              </w:rPr>
            </w:pPr>
            <w:r w:rsidRPr="00265EF6">
              <w:rPr>
                <w:lang w:val="en-GB"/>
              </w:rPr>
              <w:t>Set to 'Our request type</w:t>
            </w:r>
            <w:proofErr w:type="gramStart"/>
            <w:r w:rsidRPr="00265EF6">
              <w:rPr>
                <w:lang w:val="en-GB"/>
              </w:rPr>
              <w:t>' .</w:t>
            </w:r>
            <w:proofErr w:type="gramEnd"/>
            <w:r w:rsidRPr="00265EF6">
              <w:rPr>
                <w:lang w:val="en-GB"/>
              </w:rPr>
              <w:br/>
              <w:t xml:space="preserve">Either </w:t>
            </w:r>
            <w:r w:rsidRPr="00265EF6">
              <w:rPr>
                <w:lang w:val="en-GB"/>
              </w:rPr>
              <w:br/>
              <w:t>• Advise confirmed (ACNF) - if we have confirmed the undertaking or received request was ACNF</w:t>
            </w:r>
            <w:r w:rsidRPr="00265EF6">
              <w:rPr>
                <w:lang w:val="en-GB"/>
              </w:rPr>
              <w:br/>
              <w:t>• Advise (ADVI) - if we have not confirmed or not advising a confirmed undertaking</w:t>
            </w:r>
          </w:p>
        </w:tc>
      </w:tr>
      <w:tr w:rsidR="00BC5E7C" w:rsidRPr="00265EF6" w14:paraId="11A1CB75"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24" w:type="dxa"/>
            <w:hideMark/>
          </w:tcPr>
          <w:p w14:paraId="32B82454" w14:textId="77777777" w:rsidR="00BC5E7C" w:rsidRPr="00265EF6" w:rsidRDefault="00BC5E7C" w:rsidP="00D51A7B">
            <w:pPr>
              <w:pStyle w:val="TableText"/>
              <w:rPr>
                <w:lang w:val="en-GB"/>
              </w:rPr>
            </w:pPr>
            <w:r w:rsidRPr="00265EF6">
              <w:t>72Z</w:t>
            </w:r>
          </w:p>
        </w:tc>
        <w:tc>
          <w:tcPr>
            <w:tcW w:w="3417" w:type="dxa"/>
            <w:hideMark/>
          </w:tcPr>
          <w:p w14:paraId="5D567272" w14:textId="77777777" w:rsidR="00BC5E7C" w:rsidRPr="00265EF6" w:rsidRDefault="00BC5E7C" w:rsidP="00D51A7B">
            <w:pPr>
              <w:pStyle w:val="TableText"/>
              <w:rPr>
                <w:lang w:val="en-GB"/>
              </w:rPr>
            </w:pPr>
            <w:r w:rsidRPr="00265EF6">
              <w:t>Sender to receiver info </w:t>
            </w:r>
          </w:p>
        </w:tc>
        <w:tc>
          <w:tcPr>
            <w:tcW w:w="4175" w:type="dxa"/>
            <w:hideMark/>
          </w:tcPr>
          <w:p w14:paraId="587167A3" w14:textId="77777777" w:rsidR="00BC5E7C" w:rsidRPr="00265EF6" w:rsidRDefault="00BC5E7C" w:rsidP="00D51A7B">
            <w:pPr>
              <w:pStyle w:val="TableText"/>
              <w:rPr>
                <w:lang w:val="en-GB"/>
              </w:rPr>
            </w:pPr>
            <w:r w:rsidRPr="00265EF6">
              <w:rPr>
                <w:lang w:val="en-GB"/>
              </w:rPr>
              <w:t>Instructions to next party</w:t>
            </w:r>
          </w:p>
        </w:tc>
      </w:tr>
      <w:tr w:rsidR="00BC5E7C" w:rsidRPr="00265EF6" w14:paraId="73B78037"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24" w:type="dxa"/>
            <w:hideMark/>
          </w:tcPr>
          <w:p w14:paraId="070708EC" w14:textId="77777777" w:rsidR="00BC5E7C" w:rsidRPr="00265EF6" w:rsidRDefault="00BC5E7C" w:rsidP="00D51A7B">
            <w:pPr>
              <w:pStyle w:val="TableText"/>
              <w:rPr>
                <w:lang w:val="en-GB"/>
              </w:rPr>
            </w:pPr>
            <w:r w:rsidRPr="00265EF6">
              <w:t>23X</w:t>
            </w:r>
          </w:p>
        </w:tc>
        <w:tc>
          <w:tcPr>
            <w:tcW w:w="3417" w:type="dxa"/>
            <w:hideMark/>
          </w:tcPr>
          <w:p w14:paraId="33EDE8CD" w14:textId="77777777" w:rsidR="00BC5E7C" w:rsidRPr="00265EF6" w:rsidRDefault="00BC5E7C" w:rsidP="00D51A7B">
            <w:pPr>
              <w:pStyle w:val="TableText"/>
              <w:rPr>
                <w:lang w:val="en-GB"/>
              </w:rPr>
            </w:pPr>
            <w:r w:rsidRPr="00265EF6">
              <w:t>File identification</w:t>
            </w:r>
          </w:p>
        </w:tc>
        <w:tc>
          <w:tcPr>
            <w:tcW w:w="4175" w:type="dxa"/>
            <w:hideMark/>
          </w:tcPr>
          <w:p w14:paraId="4908DA9C" w14:textId="77777777" w:rsidR="00BC5E7C" w:rsidRPr="00265EF6" w:rsidRDefault="00BC5E7C" w:rsidP="00D51A7B">
            <w:pPr>
              <w:pStyle w:val="TableText"/>
              <w:rPr>
                <w:lang w:val="en-GB"/>
              </w:rPr>
            </w:pPr>
            <w:r w:rsidRPr="00265EF6">
              <w:rPr>
                <w:lang w:val="en-GB"/>
              </w:rPr>
              <w:t>Mapped to Attached documents</w:t>
            </w:r>
          </w:p>
        </w:tc>
      </w:tr>
      <w:tr w:rsidR="00BC5E7C" w:rsidRPr="00265EF6" w14:paraId="3D204696"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24" w:type="dxa"/>
            <w:hideMark/>
          </w:tcPr>
          <w:p w14:paraId="61BEAD3F" w14:textId="77777777" w:rsidR="00BC5E7C" w:rsidRPr="00265EF6" w:rsidRDefault="00BC5E7C" w:rsidP="00D51A7B">
            <w:pPr>
              <w:pStyle w:val="TableText"/>
              <w:rPr>
                <w:lang w:val="en-GB"/>
              </w:rPr>
            </w:pPr>
            <w:r w:rsidRPr="00265EF6">
              <w:t>15B</w:t>
            </w:r>
          </w:p>
        </w:tc>
        <w:tc>
          <w:tcPr>
            <w:tcW w:w="3417" w:type="dxa"/>
            <w:hideMark/>
          </w:tcPr>
          <w:p w14:paraId="6B09400C" w14:textId="77777777" w:rsidR="00BC5E7C" w:rsidRPr="00265EF6" w:rsidRDefault="00BC5E7C" w:rsidP="00D51A7B">
            <w:pPr>
              <w:pStyle w:val="TableText"/>
              <w:rPr>
                <w:lang w:val="en-GB"/>
              </w:rPr>
            </w:pPr>
            <w:r w:rsidRPr="00265EF6">
              <w:t>Empty field</w:t>
            </w:r>
          </w:p>
        </w:tc>
        <w:tc>
          <w:tcPr>
            <w:tcW w:w="4175" w:type="dxa"/>
            <w:hideMark/>
          </w:tcPr>
          <w:p w14:paraId="5CEAF75B" w14:textId="77777777" w:rsidR="00BC5E7C" w:rsidRPr="00265EF6" w:rsidRDefault="00BC5E7C" w:rsidP="00D51A7B">
            <w:pPr>
              <w:pStyle w:val="TableText"/>
              <w:rPr>
                <w:lang w:val="en-GB"/>
              </w:rPr>
            </w:pPr>
            <w:r w:rsidRPr="00265EF6">
              <w:rPr>
                <w:lang w:val="en-GB"/>
              </w:rPr>
              <w:t> </w:t>
            </w:r>
          </w:p>
        </w:tc>
      </w:tr>
      <w:tr w:rsidR="00BC5E7C" w:rsidRPr="00265EF6" w14:paraId="11045FCC"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24" w:type="dxa"/>
            <w:hideMark/>
          </w:tcPr>
          <w:p w14:paraId="1A40AAE2" w14:textId="77777777" w:rsidR="00BC5E7C" w:rsidRPr="00265EF6" w:rsidRDefault="00BC5E7C" w:rsidP="00D51A7B">
            <w:pPr>
              <w:pStyle w:val="TableText"/>
              <w:rPr>
                <w:lang w:val="en-GB"/>
              </w:rPr>
            </w:pPr>
            <w:r w:rsidRPr="00265EF6">
              <w:t>20</w:t>
            </w:r>
          </w:p>
        </w:tc>
        <w:tc>
          <w:tcPr>
            <w:tcW w:w="3417" w:type="dxa"/>
            <w:hideMark/>
          </w:tcPr>
          <w:p w14:paraId="3DE85108" w14:textId="77777777" w:rsidR="00BC5E7C" w:rsidRPr="00265EF6" w:rsidRDefault="00BC5E7C" w:rsidP="00D51A7B">
            <w:pPr>
              <w:pStyle w:val="TableText"/>
              <w:rPr>
                <w:lang w:val="en-GB"/>
              </w:rPr>
            </w:pPr>
            <w:r w:rsidRPr="00265EF6">
              <w:t>Undertaking reference number</w:t>
            </w:r>
          </w:p>
        </w:tc>
        <w:tc>
          <w:tcPr>
            <w:tcW w:w="4175" w:type="dxa"/>
            <w:hideMark/>
          </w:tcPr>
          <w:p w14:paraId="14796AD6" w14:textId="77777777" w:rsidR="00BC5E7C" w:rsidRPr="00265EF6" w:rsidRDefault="00BC5E7C" w:rsidP="00D51A7B">
            <w:pPr>
              <w:pStyle w:val="TableText"/>
              <w:rPr>
                <w:lang w:val="en-GB"/>
              </w:rPr>
            </w:pPr>
            <w:r w:rsidRPr="00265EF6">
              <w:t>Master reference</w:t>
            </w:r>
          </w:p>
        </w:tc>
      </w:tr>
      <w:tr w:rsidR="00BC5E7C" w:rsidRPr="00265EF6" w14:paraId="7E90CC50"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24" w:type="dxa"/>
            <w:hideMark/>
          </w:tcPr>
          <w:p w14:paraId="6FDBD698" w14:textId="77777777" w:rsidR="00BC5E7C" w:rsidRPr="00265EF6" w:rsidRDefault="00BC5E7C" w:rsidP="00D51A7B">
            <w:pPr>
              <w:pStyle w:val="TableText"/>
              <w:rPr>
                <w:lang w:val="en-GB"/>
              </w:rPr>
            </w:pPr>
            <w:r w:rsidRPr="00265EF6">
              <w:t>30</w:t>
            </w:r>
          </w:p>
        </w:tc>
        <w:tc>
          <w:tcPr>
            <w:tcW w:w="3417" w:type="dxa"/>
            <w:hideMark/>
          </w:tcPr>
          <w:p w14:paraId="5FC47BFA" w14:textId="77777777" w:rsidR="00BC5E7C" w:rsidRPr="00265EF6" w:rsidRDefault="00BC5E7C" w:rsidP="00D51A7B">
            <w:pPr>
              <w:pStyle w:val="TableText"/>
              <w:rPr>
                <w:lang w:val="en-GB"/>
              </w:rPr>
            </w:pPr>
            <w:r w:rsidRPr="00265EF6">
              <w:t>Date of issue</w:t>
            </w:r>
          </w:p>
        </w:tc>
        <w:tc>
          <w:tcPr>
            <w:tcW w:w="4175" w:type="dxa"/>
            <w:hideMark/>
          </w:tcPr>
          <w:p w14:paraId="0FD52248" w14:textId="77777777" w:rsidR="00BC5E7C" w:rsidRPr="00265EF6" w:rsidRDefault="00BC5E7C" w:rsidP="00D51A7B">
            <w:pPr>
              <w:pStyle w:val="TableText"/>
              <w:rPr>
                <w:lang w:val="en-GB"/>
              </w:rPr>
            </w:pPr>
            <w:r w:rsidRPr="00265EF6">
              <w:rPr>
                <w:lang w:val="en-GB"/>
              </w:rPr>
              <w:t>Issue date</w:t>
            </w:r>
          </w:p>
        </w:tc>
      </w:tr>
      <w:tr w:rsidR="00BC5E7C" w:rsidRPr="00265EF6" w14:paraId="35FDE921" w14:textId="77777777" w:rsidTr="003D3747">
        <w:trPr>
          <w:cnfStyle w:val="000000100000" w:firstRow="0" w:lastRow="0" w:firstColumn="0" w:lastColumn="0" w:oddVBand="0" w:evenVBand="0" w:oddHBand="1" w:evenHBand="0" w:firstRowFirstColumn="0" w:firstRowLastColumn="0" w:lastRowFirstColumn="0" w:lastRowLastColumn="0"/>
          <w:trHeight w:val="900"/>
        </w:trPr>
        <w:tc>
          <w:tcPr>
            <w:tcW w:w="1424" w:type="dxa"/>
            <w:hideMark/>
          </w:tcPr>
          <w:p w14:paraId="13FB270E" w14:textId="77777777" w:rsidR="00BC5E7C" w:rsidRPr="00265EF6" w:rsidRDefault="00BC5E7C" w:rsidP="00D51A7B">
            <w:pPr>
              <w:pStyle w:val="TableText"/>
              <w:rPr>
                <w:lang w:val="en-GB"/>
              </w:rPr>
            </w:pPr>
            <w:r w:rsidRPr="00265EF6">
              <w:t>22D</w:t>
            </w:r>
          </w:p>
        </w:tc>
        <w:tc>
          <w:tcPr>
            <w:tcW w:w="3417" w:type="dxa"/>
            <w:hideMark/>
          </w:tcPr>
          <w:p w14:paraId="2515FFA8" w14:textId="77777777" w:rsidR="00BC5E7C" w:rsidRPr="00265EF6" w:rsidRDefault="00BC5E7C" w:rsidP="00D51A7B">
            <w:pPr>
              <w:pStyle w:val="TableText"/>
              <w:rPr>
                <w:lang w:val="en-GB"/>
              </w:rPr>
            </w:pPr>
            <w:r w:rsidRPr="00265EF6">
              <w:t>Form of undertaking </w:t>
            </w:r>
          </w:p>
        </w:tc>
        <w:tc>
          <w:tcPr>
            <w:tcW w:w="4175" w:type="dxa"/>
            <w:hideMark/>
          </w:tcPr>
          <w:p w14:paraId="57FD9304" w14:textId="77777777" w:rsidR="00BC5E7C" w:rsidRPr="00265EF6" w:rsidRDefault="00BC5E7C" w:rsidP="00D51A7B">
            <w:pPr>
              <w:pStyle w:val="TableText"/>
              <w:rPr>
                <w:lang w:val="en-GB"/>
              </w:rPr>
            </w:pPr>
            <w:r w:rsidRPr="00265EF6">
              <w:rPr>
                <w:lang w:val="en-GB"/>
              </w:rPr>
              <w:t>Form of undertaking –</w:t>
            </w:r>
            <w:r w:rsidRPr="00265EF6">
              <w:rPr>
                <w:lang w:val="en-GB"/>
              </w:rPr>
              <w:br/>
              <w:t xml:space="preserve">DGAR Guarantee or </w:t>
            </w:r>
            <w:r w:rsidRPr="00265EF6">
              <w:rPr>
                <w:lang w:val="en-GB"/>
              </w:rPr>
              <w:br/>
              <w:t>STDBY Standby</w:t>
            </w:r>
          </w:p>
        </w:tc>
      </w:tr>
      <w:tr w:rsidR="00BC5E7C" w:rsidRPr="00265EF6" w14:paraId="6EAE45FD"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24" w:type="dxa"/>
            <w:hideMark/>
          </w:tcPr>
          <w:p w14:paraId="68E5674F" w14:textId="77777777" w:rsidR="00BC5E7C" w:rsidRPr="00265EF6" w:rsidRDefault="00BC5E7C" w:rsidP="00D51A7B">
            <w:pPr>
              <w:pStyle w:val="TableText"/>
              <w:rPr>
                <w:lang w:val="en-GB"/>
              </w:rPr>
            </w:pPr>
            <w:r w:rsidRPr="00265EF6">
              <w:t>40C</w:t>
            </w:r>
          </w:p>
        </w:tc>
        <w:tc>
          <w:tcPr>
            <w:tcW w:w="3417" w:type="dxa"/>
            <w:hideMark/>
          </w:tcPr>
          <w:p w14:paraId="43B9371D" w14:textId="77777777" w:rsidR="00BC5E7C" w:rsidRPr="00265EF6" w:rsidRDefault="00BC5E7C" w:rsidP="00D51A7B">
            <w:pPr>
              <w:pStyle w:val="TableText"/>
              <w:rPr>
                <w:lang w:val="en-GB"/>
              </w:rPr>
            </w:pPr>
            <w:r w:rsidRPr="00265EF6">
              <w:t>Applicable rules</w:t>
            </w:r>
          </w:p>
        </w:tc>
        <w:tc>
          <w:tcPr>
            <w:tcW w:w="4175" w:type="dxa"/>
            <w:hideMark/>
          </w:tcPr>
          <w:p w14:paraId="33841F37" w14:textId="77777777" w:rsidR="00BC5E7C" w:rsidRPr="00265EF6" w:rsidRDefault="00BC5E7C" w:rsidP="00D51A7B">
            <w:pPr>
              <w:pStyle w:val="TableText"/>
              <w:rPr>
                <w:lang w:val="en-GB"/>
              </w:rPr>
            </w:pPr>
            <w:r w:rsidRPr="00265EF6">
              <w:rPr>
                <w:lang w:val="en-GB"/>
              </w:rPr>
              <w:t>Applicable rules value of ISPR,</w:t>
            </w:r>
            <w:r>
              <w:rPr>
                <w:lang w:val="en-GB"/>
              </w:rPr>
              <w:t xml:space="preserve"> </w:t>
            </w:r>
            <w:r w:rsidRPr="00265EF6">
              <w:rPr>
                <w:lang w:val="en-GB"/>
              </w:rPr>
              <w:t>UCPR,</w:t>
            </w:r>
            <w:r>
              <w:rPr>
                <w:lang w:val="en-GB"/>
              </w:rPr>
              <w:t xml:space="preserve"> </w:t>
            </w:r>
            <w:r w:rsidRPr="00265EF6">
              <w:rPr>
                <w:lang w:val="en-GB"/>
              </w:rPr>
              <w:t>URDG,</w:t>
            </w:r>
            <w:r>
              <w:rPr>
                <w:lang w:val="en-GB"/>
              </w:rPr>
              <w:t xml:space="preserve"> </w:t>
            </w:r>
            <w:r w:rsidRPr="00265EF6">
              <w:rPr>
                <w:lang w:val="en-GB"/>
              </w:rPr>
              <w:t>NONE,</w:t>
            </w:r>
            <w:r>
              <w:rPr>
                <w:lang w:val="en-GB"/>
              </w:rPr>
              <w:t xml:space="preserve"> </w:t>
            </w:r>
            <w:r w:rsidRPr="00265EF6">
              <w:rPr>
                <w:lang w:val="en-GB"/>
              </w:rPr>
              <w:t>OTHR</w:t>
            </w:r>
          </w:p>
        </w:tc>
      </w:tr>
      <w:tr w:rsidR="00BC5E7C" w:rsidRPr="00265EF6" w14:paraId="63CD118F"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24" w:type="dxa"/>
            <w:hideMark/>
          </w:tcPr>
          <w:p w14:paraId="2EBFDFEA" w14:textId="77777777" w:rsidR="00BC5E7C" w:rsidRPr="00265EF6" w:rsidRDefault="00BC5E7C" w:rsidP="00D51A7B">
            <w:pPr>
              <w:pStyle w:val="TableText"/>
              <w:rPr>
                <w:lang w:val="en-GB"/>
              </w:rPr>
            </w:pPr>
            <w:r w:rsidRPr="00265EF6">
              <w:t>40C</w:t>
            </w:r>
          </w:p>
        </w:tc>
        <w:tc>
          <w:tcPr>
            <w:tcW w:w="3417" w:type="dxa"/>
            <w:hideMark/>
          </w:tcPr>
          <w:p w14:paraId="11FDE828" w14:textId="77777777" w:rsidR="00BC5E7C" w:rsidRPr="00265EF6" w:rsidRDefault="00BC5E7C" w:rsidP="00D51A7B">
            <w:pPr>
              <w:pStyle w:val="TableText"/>
              <w:rPr>
                <w:lang w:val="en-GB"/>
              </w:rPr>
            </w:pPr>
            <w:r w:rsidRPr="00265EF6">
              <w:t>Applicable rule text </w:t>
            </w:r>
          </w:p>
        </w:tc>
        <w:tc>
          <w:tcPr>
            <w:tcW w:w="4175" w:type="dxa"/>
            <w:hideMark/>
          </w:tcPr>
          <w:p w14:paraId="54BFF955" w14:textId="77777777" w:rsidR="00BC5E7C" w:rsidRPr="00265EF6" w:rsidRDefault="00BC5E7C" w:rsidP="00D51A7B">
            <w:pPr>
              <w:pStyle w:val="TableText"/>
              <w:rPr>
                <w:lang w:val="en-GB"/>
              </w:rPr>
            </w:pPr>
            <w:r w:rsidRPr="00265EF6">
              <w:rPr>
                <w:lang w:val="en-GB"/>
              </w:rPr>
              <w:t>Applicable rules text if OTHER</w:t>
            </w:r>
          </w:p>
        </w:tc>
      </w:tr>
      <w:tr w:rsidR="00BC5E7C" w:rsidRPr="00265EF6" w14:paraId="327386B4"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24" w:type="dxa"/>
            <w:hideMark/>
          </w:tcPr>
          <w:p w14:paraId="4D27996D" w14:textId="77777777" w:rsidR="00BC5E7C" w:rsidRPr="00265EF6" w:rsidRDefault="00BC5E7C" w:rsidP="00D51A7B">
            <w:pPr>
              <w:pStyle w:val="TableText"/>
              <w:rPr>
                <w:lang w:val="en-GB"/>
              </w:rPr>
            </w:pPr>
            <w:r w:rsidRPr="00265EF6">
              <w:t>23B</w:t>
            </w:r>
          </w:p>
        </w:tc>
        <w:tc>
          <w:tcPr>
            <w:tcW w:w="3417" w:type="dxa"/>
            <w:hideMark/>
          </w:tcPr>
          <w:p w14:paraId="0335DBD1" w14:textId="77777777" w:rsidR="00BC5E7C" w:rsidRPr="00265EF6" w:rsidRDefault="00BC5E7C" w:rsidP="00D51A7B">
            <w:pPr>
              <w:pStyle w:val="TableText"/>
              <w:rPr>
                <w:lang w:val="en-GB"/>
              </w:rPr>
            </w:pPr>
            <w:r w:rsidRPr="00265EF6">
              <w:t>Expiry type</w:t>
            </w:r>
          </w:p>
        </w:tc>
        <w:tc>
          <w:tcPr>
            <w:tcW w:w="4175" w:type="dxa"/>
            <w:hideMark/>
          </w:tcPr>
          <w:p w14:paraId="443EA602" w14:textId="77777777" w:rsidR="00BC5E7C" w:rsidRPr="00265EF6" w:rsidRDefault="00BC5E7C" w:rsidP="00D51A7B">
            <w:pPr>
              <w:pStyle w:val="TableText"/>
              <w:rPr>
                <w:lang w:val="en-GB"/>
              </w:rPr>
            </w:pPr>
            <w:r w:rsidRPr="00265EF6">
              <w:rPr>
                <w:lang w:val="en-GB"/>
              </w:rPr>
              <w:t>Expiry type of COND, FIXD, OPEN</w:t>
            </w:r>
          </w:p>
        </w:tc>
      </w:tr>
      <w:tr w:rsidR="00BC5E7C" w:rsidRPr="00265EF6" w14:paraId="6FAC959F"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24" w:type="dxa"/>
            <w:hideMark/>
          </w:tcPr>
          <w:p w14:paraId="1503680F" w14:textId="77777777" w:rsidR="00BC5E7C" w:rsidRPr="00265EF6" w:rsidRDefault="00BC5E7C" w:rsidP="00D51A7B">
            <w:pPr>
              <w:pStyle w:val="TableText"/>
              <w:rPr>
                <w:lang w:val="en-GB"/>
              </w:rPr>
            </w:pPr>
            <w:r w:rsidRPr="00265EF6">
              <w:t>31E</w:t>
            </w:r>
          </w:p>
        </w:tc>
        <w:tc>
          <w:tcPr>
            <w:tcW w:w="3417" w:type="dxa"/>
            <w:hideMark/>
          </w:tcPr>
          <w:p w14:paraId="3EBBB18F" w14:textId="77777777" w:rsidR="00BC5E7C" w:rsidRPr="00265EF6" w:rsidRDefault="00BC5E7C" w:rsidP="00D51A7B">
            <w:pPr>
              <w:pStyle w:val="TableText"/>
              <w:rPr>
                <w:lang w:val="en-GB"/>
              </w:rPr>
            </w:pPr>
            <w:r w:rsidRPr="00265EF6">
              <w:t>Date of expiry </w:t>
            </w:r>
          </w:p>
        </w:tc>
        <w:tc>
          <w:tcPr>
            <w:tcW w:w="4175" w:type="dxa"/>
            <w:hideMark/>
          </w:tcPr>
          <w:p w14:paraId="419797EF" w14:textId="77777777" w:rsidR="00BC5E7C" w:rsidRPr="00265EF6" w:rsidRDefault="00BC5E7C" w:rsidP="00D51A7B">
            <w:pPr>
              <w:pStyle w:val="TableText"/>
              <w:rPr>
                <w:lang w:val="en-GB"/>
              </w:rPr>
            </w:pPr>
            <w:r w:rsidRPr="00265EF6">
              <w:rPr>
                <w:lang w:val="en-GB"/>
              </w:rPr>
              <w:t>Expiry date if COND or FIXD</w:t>
            </w:r>
          </w:p>
        </w:tc>
      </w:tr>
      <w:tr w:rsidR="00BC5E7C" w:rsidRPr="00265EF6" w14:paraId="224E6FFA"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24" w:type="dxa"/>
            <w:hideMark/>
          </w:tcPr>
          <w:p w14:paraId="4AF4E0E2" w14:textId="77777777" w:rsidR="00BC5E7C" w:rsidRPr="00265EF6" w:rsidRDefault="00BC5E7C" w:rsidP="00D51A7B">
            <w:pPr>
              <w:pStyle w:val="TableText"/>
              <w:rPr>
                <w:lang w:val="en-GB"/>
              </w:rPr>
            </w:pPr>
            <w:r w:rsidRPr="00265EF6">
              <w:t>35G</w:t>
            </w:r>
          </w:p>
        </w:tc>
        <w:tc>
          <w:tcPr>
            <w:tcW w:w="3417" w:type="dxa"/>
            <w:hideMark/>
          </w:tcPr>
          <w:p w14:paraId="2F641C23" w14:textId="77777777" w:rsidR="00BC5E7C" w:rsidRPr="00265EF6" w:rsidRDefault="00BC5E7C" w:rsidP="00D51A7B">
            <w:pPr>
              <w:pStyle w:val="TableText"/>
              <w:rPr>
                <w:lang w:val="en-GB"/>
              </w:rPr>
            </w:pPr>
            <w:r w:rsidRPr="00265EF6">
              <w:t>Expiry condition </w:t>
            </w:r>
          </w:p>
        </w:tc>
        <w:tc>
          <w:tcPr>
            <w:tcW w:w="4175" w:type="dxa"/>
            <w:hideMark/>
          </w:tcPr>
          <w:p w14:paraId="2E9842FB" w14:textId="77777777" w:rsidR="00BC5E7C" w:rsidRPr="00265EF6" w:rsidRDefault="00BC5E7C" w:rsidP="00D51A7B">
            <w:pPr>
              <w:pStyle w:val="TableText"/>
              <w:rPr>
                <w:lang w:val="en-GB"/>
              </w:rPr>
            </w:pPr>
            <w:r w:rsidRPr="00265EF6">
              <w:t>Expiry condition where COND</w:t>
            </w:r>
          </w:p>
        </w:tc>
      </w:tr>
      <w:tr w:rsidR="00BC5E7C" w:rsidRPr="00265EF6" w14:paraId="08CC376F"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24" w:type="dxa"/>
            <w:hideMark/>
          </w:tcPr>
          <w:p w14:paraId="362A86AA" w14:textId="77777777" w:rsidR="00BC5E7C" w:rsidRPr="00265EF6" w:rsidRDefault="00BC5E7C" w:rsidP="00D51A7B">
            <w:pPr>
              <w:pStyle w:val="TableText"/>
              <w:rPr>
                <w:lang w:val="en-GB"/>
              </w:rPr>
            </w:pPr>
            <w:r w:rsidRPr="00265EF6">
              <w:t>50</w:t>
            </w:r>
          </w:p>
        </w:tc>
        <w:tc>
          <w:tcPr>
            <w:tcW w:w="3417" w:type="dxa"/>
            <w:hideMark/>
          </w:tcPr>
          <w:p w14:paraId="187CEE1E" w14:textId="77777777" w:rsidR="00BC5E7C" w:rsidRPr="00265EF6" w:rsidRDefault="00BC5E7C" w:rsidP="00D51A7B">
            <w:pPr>
              <w:pStyle w:val="TableText"/>
              <w:rPr>
                <w:lang w:val="en-GB"/>
              </w:rPr>
            </w:pPr>
            <w:r w:rsidRPr="00265EF6">
              <w:t>Applicant</w:t>
            </w:r>
          </w:p>
        </w:tc>
        <w:tc>
          <w:tcPr>
            <w:tcW w:w="4175" w:type="dxa"/>
            <w:hideMark/>
          </w:tcPr>
          <w:p w14:paraId="0BC7BDE2" w14:textId="77777777" w:rsidR="00BC5E7C" w:rsidRPr="00265EF6" w:rsidRDefault="00BC5E7C" w:rsidP="00D51A7B">
            <w:pPr>
              <w:pStyle w:val="TableText"/>
              <w:rPr>
                <w:lang w:val="en-GB"/>
              </w:rPr>
            </w:pPr>
            <w:r w:rsidRPr="00265EF6">
              <w:rPr>
                <w:lang w:val="en-GB"/>
              </w:rPr>
              <w:t>Applicant name and address</w:t>
            </w:r>
          </w:p>
        </w:tc>
      </w:tr>
      <w:tr w:rsidR="00BC5E7C" w:rsidRPr="00265EF6" w14:paraId="60BE5807"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24" w:type="dxa"/>
            <w:hideMark/>
          </w:tcPr>
          <w:p w14:paraId="1D7756DF" w14:textId="77777777" w:rsidR="00BC5E7C" w:rsidRPr="00265EF6" w:rsidRDefault="00BC5E7C" w:rsidP="00D51A7B">
            <w:pPr>
              <w:pStyle w:val="TableText"/>
              <w:rPr>
                <w:lang w:val="en-GB"/>
              </w:rPr>
            </w:pPr>
            <w:r w:rsidRPr="00265EF6">
              <w:t>51</w:t>
            </w:r>
          </w:p>
        </w:tc>
        <w:tc>
          <w:tcPr>
            <w:tcW w:w="3417" w:type="dxa"/>
            <w:hideMark/>
          </w:tcPr>
          <w:p w14:paraId="064C6FAC" w14:textId="77777777" w:rsidR="00BC5E7C" w:rsidRPr="00265EF6" w:rsidRDefault="00BC5E7C" w:rsidP="00D51A7B">
            <w:pPr>
              <w:pStyle w:val="TableText"/>
              <w:rPr>
                <w:lang w:val="en-GB"/>
              </w:rPr>
            </w:pPr>
            <w:r w:rsidRPr="00265EF6">
              <w:t>Obligor/Instructing party </w:t>
            </w:r>
          </w:p>
        </w:tc>
        <w:tc>
          <w:tcPr>
            <w:tcW w:w="4175" w:type="dxa"/>
            <w:hideMark/>
          </w:tcPr>
          <w:p w14:paraId="3D64D7FA" w14:textId="65504F48" w:rsidR="00BC5E7C" w:rsidRPr="00265EF6" w:rsidRDefault="00BC5E7C" w:rsidP="00D51A7B">
            <w:pPr>
              <w:pStyle w:val="TableText"/>
              <w:rPr>
                <w:lang w:val="en-GB"/>
              </w:rPr>
            </w:pPr>
            <w:r w:rsidRPr="00265EF6">
              <w:rPr>
                <w:lang w:val="en-GB"/>
              </w:rPr>
              <w:t>Mapped from Obligor event field</w:t>
            </w:r>
            <w:r w:rsidR="00141927">
              <w:rPr>
                <w:lang w:val="en-GB"/>
              </w:rPr>
              <w:t xml:space="preserve">. </w:t>
            </w:r>
            <w:r w:rsidR="00141927" w:rsidRPr="000506F3">
              <w:rPr>
                <w:lang w:val="en-GB"/>
              </w:rPr>
              <w:t>Only when System Option – Branch product option- ‘MT760SetObligorInTag51’ is set to Y.</w:t>
            </w:r>
          </w:p>
        </w:tc>
      </w:tr>
      <w:tr w:rsidR="00BC5E7C" w:rsidRPr="00265EF6" w14:paraId="121ED380"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24" w:type="dxa"/>
            <w:hideMark/>
          </w:tcPr>
          <w:p w14:paraId="0143E5F4" w14:textId="77777777" w:rsidR="00BC5E7C" w:rsidRPr="00265EF6" w:rsidRDefault="00BC5E7C" w:rsidP="00D51A7B">
            <w:pPr>
              <w:pStyle w:val="TableText"/>
              <w:rPr>
                <w:lang w:val="en-GB"/>
              </w:rPr>
            </w:pPr>
            <w:r w:rsidRPr="00265EF6">
              <w:t>52a</w:t>
            </w:r>
          </w:p>
        </w:tc>
        <w:tc>
          <w:tcPr>
            <w:tcW w:w="3417" w:type="dxa"/>
            <w:hideMark/>
          </w:tcPr>
          <w:p w14:paraId="24D97A37" w14:textId="77777777" w:rsidR="00BC5E7C" w:rsidRPr="00265EF6" w:rsidRDefault="00BC5E7C" w:rsidP="00D51A7B">
            <w:pPr>
              <w:pStyle w:val="TableText"/>
              <w:rPr>
                <w:lang w:val="en-GB"/>
              </w:rPr>
            </w:pPr>
            <w:r w:rsidRPr="00265EF6">
              <w:t>Issuer</w:t>
            </w:r>
          </w:p>
        </w:tc>
        <w:tc>
          <w:tcPr>
            <w:tcW w:w="4175" w:type="dxa"/>
            <w:hideMark/>
          </w:tcPr>
          <w:p w14:paraId="463248C7" w14:textId="77777777" w:rsidR="00BC5E7C" w:rsidRPr="00265EF6" w:rsidRDefault="00BC5E7C" w:rsidP="00D51A7B">
            <w:pPr>
              <w:pStyle w:val="TableText"/>
              <w:rPr>
                <w:lang w:val="en-GB"/>
              </w:rPr>
            </w:pPr>
            <w:r w:rsidRPr="00265EF6">
              <w:rPr>
                <w:lang w:val="en-GB"/>
              </w:rPr>
              <w:t xml:space="preserve">Issuing bank </w:t>
            </w:r>
          </w:p>
        </w:tc>
      </w:tr>
      <w:tr w:rsidR="00BC5E7C" w:rsidRPr="00265EF6" w14:paraId="21682DEC"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24" w:type="dxa"/>
            <w:hideMark/>
          </w:tcPr>
          <w:p w14:paraId="43A47F29" w14:textId="77777777" w:rsidR="00BC5E7C" w:rsidRPr="00265EF6" w:rsidRDefault="00BC5E7C" w:rsidP="00D51A7B">
            <w:pPr>
              <w:pStyle w:val="TableText"/>
              <w:rPr>
                <w:lang w:val="en-GB"/>
              </w:rPr>
            </w:pPr>
            <w:r w:rsidRPr="00265EF6">
              <w:t>59a</w:t>
            </w:r>
          </w:p>
        </w:tc>
        <w:tc>
          <w:tcPr>
            <w:tcW w:w="3417" w:type="dxa"/>
            <w:hideMark/>
          </w:tcPr>
          <w:p w14:paraId="18AF2170" w14:textId="77777777" w:rsidR="00BC5E7C" w:rsidRPr="00265EF6" w:rsidRDefault="00BC5E7C" w:rsidP="00D51A7B">
            <w:pPr>
              <w:pStyle w:val="TableText"/>
              <w:rPr>
                <w:lang w:val="en-GB"/>
              </w:rPr>
            </w:pPr>
            <w:r w:rsidRPr="00265EF6">
              <w:t>Beneficiary</w:t>
            </w:r>
          </w:p>
        </w:tc>
        <w:tc>
          <w:tcPr>
            <w:tcW w:w="4175" w:type="dxa"/>
            <w:hideMark/>
          </w:tcPr>
          <w:p w14:paraId="11A27B7D" w14:textId="77777777" w:rsidR="00BC5E7C" w:rsidRPr="00265EF6" w:rsidRDefault="00BC5E7C" w:rsidP="00D51A7B">
            <w:pPr>
              <w:pStyle w:val="TableText"/>
              <w:rPr>
                <w:lang w:val="en-GB"/>
              </w:rPr>
            </w:pPr>
            <w:r w:rsidRPr="00265EF6">
              <w:rPr>
                <w:lang w:val="en-GB"/>
              </w:rPr>
              <w:t xml:space="preserve">Beneficiary </w:t>
            </w:r>
          </w:p>
        </w:tc>
      </w:tr>
      <w:tr w:rsidR="00BC5E7C" w:rsidRPr="00265EF6" w14:paraId="4AAF12FD" w14:textId="77777777" w:rsidTr="003D3747">
        <w:trPr>
          <w:cnfStyle w:val="000000100000" w:firstRow="0" w:lastRow="0" w:firstColumn="0" w:lastColumn="0" w:oddVBand="0" w:evenVBand="0" w:oddHBand="1" w:evenHBand="0" w:firstRowFirstColumn="0" w:firstRowLastColumn="0" w:lastRowFirstColumn="0" w:lastRowLastColumn="0"/>
          <w:trHeight w:val="600"/>
        </w:trPr>
        <w:tc>
          <w:tcPr>
            <w:tcW w:w="1424" w:type="dxa"/>
            <w:hideMark/>
          </w:tcPr>
          <w:p w14:paraId="34B68376" w14:textId="77777777" w:rsidR="00BC5E7C" w:rsidRPr="00265EF6" w:rsidRDefault="00BC5E7C" w:rsidP="00D51A7B">
            <w:pPr>
              <w:pStyle w:val="TableText"/>
              <w:rPr>
                <w:lang w:val="en-GB"/>
              </w:rPr>
            </w:pPr>
            <w:r w:rsidRPr="00265EF6">
              <w:t>56a</w:t>
            </w:r>
          </w:p>
        </w:tc>
        <w:tc>
          <w:tcPr>
            <w:tcW w:w="3417" w:type="dxa"/>
            <w:hideMark/>
          </w:tcPr>
          <w:p w14:paraId="58DE1FB4" w14:textId="77777777" w:rsidR="00BC5E7C" w:rsidRPr="00265EF6" w:rsidRDefault="00BC5E7C" w:rsidP="00D51A7B">
            <w:pPr>
              <w:pStyle w:val="TableText"/>
              <w:rPr>
                <w:lang w:val="en-GB"/>
              </w:rPr>
            </w:pPr>
            <w:r w:rsidRPr="00265EF6">
              <w:t>Advising bank </w:t>
            </w:r>
          </w:p>
        </w:tc>
        <w:tc>
          <w:tcPr>
            <w:tcW w:w="4175" w:type="dxa"/>
            <w:hideMark/>
          </w:tcPr>
          <w:p w14:paraId="5C73346D" w14:textId="77777777" w:rsidR="00BC5E7C" w:rsidRPr="00265EF6" w:rsidRDefault="00BC5E7C" w:rsidP="00D51A7B">
            <w:pPr>
              <w:pStyle w:val="TableText"/>
              <w:rPr>
                <w:lang w:val="en-GB"/>
              </w:rPr>
            </w:pPr>
            <w:r w:rsidRPr="00265EF6">
              <w:rPr>
                <w:lang w:val="en-GB"/>
              </w:rPr>
              <w:t xml:space="preserve">Set to the Received from bank if received request type is ADVI or ACNF otherwise set to behalf of branch </w:t>
            </w:r>
          </w:p>
        </w:tc>
      </w:tr>
      <w:tr w:rsidR="00BC5E7C" w:rsidRPr="00265EF6" w14:paraId="085030ED" w14:textId="77777777" w:rsidTr="003D3747">
        <w:trPr>
          <w:cnfStyle w:val="000000010000" w:firstRow="0" w:lastRow="0" w:firstColumn="0" w:lastColumn="0" w:oddVBand="0" w:evenVBand="0" w:oddHBand="0" w:evenHBand="1" w:firstRowFirstColumn="0" w:firstRowLastColumn="0" w:lastRowFirstColumn="0" w:lastRowLastColumn="0"/>
          <w:trHeight w:val="600"/>
        </w:trPr>
        <w:tc>
          <w:tcPr>
            <w:tcW w:w="1424" w:type="dxa"/>
            <w:hideMark/>
          </w:tcPr>
          <w:p w14:paraId="39784223" w14:textId="77777777" w:rsidR="00BC5E7C" w:rsidRPr="00265EF6" w:rsidRDefault="00BC5E7C" w:rsidP="00D51A7B">
            <w:pPr>
              <w:pStyle w:val="TableText"/>
              <w:rPr>
                <w:lang w:val="en-GB"/>
              </w:rPr>
            </w:pPr>
            <w:r w:rsidRPr="00265EF6">
              <w:t>23</w:t>
            </w:r>
          </w:p>
        </w:tc>
        <w:tc>
          <w:tcPr>
            <w:tcW w:w="3417" w:type="dxa"/>
            <w:hideMark/>
          </w:tcPr>
          <w:p w14:paraId="558E0477" w14:textId="77777777" w:rsidR="00BC5E7C" w:rsidRPr="00265EF6" w:rsidRDefault="00BC5E7C" w:rsidP="00D51A7B">
            <w:pPr>
              <w:pStyle w:val="TableText"/>
              <w:rPr>
                <w:lang w:val="en-GB"/>
              </w:rPr>
            </w:pPr>
            <w:r w:rsidRPr="00265EF6">
              <w:t>Advising bank ref</w:t>
            </w:r>
          </w:p>
        </w:tc>
        <w:tc>
          <w:tcPr>
            <w:tcW w:w="4175" w:type="dxa"/>
            <w:hideMark/>
          </w:tcPr>
          <w:p w14:paraId="444E3B92" w14:textId="77777777" w:rsidR="00BC5E7C" w:rsidRPr="00265EF6" w:rsidRDefault="00BC5E7C" w:rsidP="00D51A7B">
            <w:pPr>
              <w:pStyle w:val="TableText"/>
              <w:rPr>
                <w:lang w:val="en-GB"/>
              </w:rPr>
            </w:pPr>
            <w:r w:rsidRPr="00265EF6">
              <w:rPr>
                <w:lang w:val="en-GB"/>
              </w:rPr>
              <w:t>Set to the Received from bank ref if received request type is ADVI or ACNF otherwise master reference</w:t>
            </w:r>
          </w:p>
        </w:tc>
      </w:tr>
      <w:tr w:rsidR="00BC5E7C" w:rsidRPr="00265EF6" w14:paraId="5E4F1B13"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24" w:type="dxa"/>
            <w:hideMark/>
          </w:tcPr>
          <w:p w14:paraId="0771A242" w14:textId="77777777" w:rsidR="00BC5E7C" w:rsidRPr="00265EF6" w:rsidRDefault="00BC5E7C" w:rsidP="00D51A7B">
            <w:pPr>
              <w:pStyle w:val="TableText"/>
              <w:rPr>
                <w:lang w:val="en-GB"/>
              </w:rPr>
            </w:pPr>
            <w:r w:rsidRPr="00265EF6">
              <w:t>57a</w:t>
            </w:r>
          </w:p>
        </w:tc>
        <w:tc>
          <w:tcPr>
            <w:tcW w:w="3417" w:type="dxa"/>
            <w:hideMark/>
          </w:tcPr>
          <w:p w14:paraId="2D6A6D42" w14:textId="77777777" w:rsidR="00BC5E7C" w:rsidRPr="00265EF6" w:rsidRDefault="00BC5E7C" w:rsidP="00D51A7B">
            <w:pPr>
              <w:pStyle w:val="TableText"/>
              <w:rPr>
                <w:lang w:val="en-GB"/>
              </w:rPr>
            </w:pPr>
            <w:r w:rsidRPr="00265EF6">
              <w:t>Advise through bank </w:t>
            </w:r>
          </w:p>
        </w:tc>
        <w:tc>
          <w:tcPr>
            <w:tcW w:w="4175" w:type="dxa"/>
            <w:hideMark/>
          </w:tcPr>
          <w:p w14:paraId="66EE480D" w14:textId="77777777" w:rsidR="00BC5E7C" w:rsidRPr="00265EF6" w:rsidRDefault="00BC5E7C" w:rsidP="00D51A7B">
            <w:pPr>
              <w:pStyle w:val="TableText"/>
              <w:rPr>
                <w:lang w:val="en-GB"/>
              </w:rPr>
            </w:pPr>
            <w:r w:rsidRPr="00265EF6">
              <w:rPr>
                <w:lang w:val="en-GB"/>
              </w:rPr>
              <w:t xml:space="preserve">SWIFT BIC or name and address of </w:t>
            </w:r>
            <w:proofErr w:type="spellStart"/>
            <w:proofErr w:type="gramStart"/>
            <w:r w:rsidRPr="00265EF6">
              <w:rPr>
                <w:lang w:val="en-GB"/>
              </w:rPr>
              <w:t>Advise</w:t>
            </w:r>
            <w:proofErr w:type="spellEnd"/>
            <w:proofErr w:type="gramEnd"/>
            <w:r w:rsidRPr="00265EF6">
              <w:rPr>
                <w:lang w:val="en-GB"/>
              </w:rPr>
              <w:t xml:space="preserve"> through bank </w:t>
            </w:r>
          </w:p>
        </w:tc>
      </w:tr>
      <w:tr w:rsidR="00BC5E7C" w:rsidRPr="00265EF6" w14:paraId="0C2053ED"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24" w:type="dxa"/>
            <w:hideMark/>
          </w:tcPr>
          <w:p w14:paraId="1BCE8783" w14:textId="77777777" w:rsidR="00BC5E7C" w:rsidRPr="00265EF6" w:rsidRDefault="00BC5E7C" w:rsidP="00D51A7B">
            <w:pPr>
              <w:pStyle w:val="TableText"/>
              <w:rPr>
                <w:lang w:val="en-GB"/>
              </w:rPr>
            </w:pPr>
            <w:r w:rsidRPr="00265EF6">
              <w:t>32B</w:t>
            </w:r>
          </w:p>
        </w:tc>
        <w:tc>
          <w:tcPr>
            <w:tcW w:w="3417" w:type="dxa"/>
            <w:hideMark/>
          </w:tcPr>
          <w:p w14:paraId="5D317DBC" w14:textId="77777777" w:rsidR="00BC5E7C" w:rsidRPr="00265EF6" w:rsidRDefault="00BC5E7C" w:rsidP="00D51A7B">
            <w:pPr>
              <w:pStyle w:val="TableText"/>
              <w:rPr>
                <w:lang w:val="en-GB"/>
              </w:rPr>
            </w:pPr>
            <w:r w:rsidRPr="00265EF6">
              <w:t>Undertaking amount and currency</w:t>
            </w:r>
          </w:p>
        </w:tc>
        <w:tc>
          <w:tcPr>
            <w:tcW w:w="4175" w:type="dxa"/>
            <w:hideMark/>
          </w:tcPr>
          <w:p w14:paraId="4EB18AA2" w14:textId="77777777" w:rsidR="00BC5E7C" w:rsidRPr="00265EF6" w:rsidRDefault="00BC5E7C" w:rsidP="00D51A7B">
            <w:pPr>
              <w:pStyle w:val="TableText"/>
              <w:rPr>
                <w:lang w:val="en-GB"/>
              </w:rPr>
            </w:pPr>
            <w:r w:rsidRPr="00265EF6">
              <w:rPr>
                <w:lang w:val="en-GB"/>
              </w:rPr>
              <w:t>Amount and currency</w:t>
            </w:r>
          </w:p>
        </w:tc>
      </w:tr>
      <w:tr w:rsidR="00BC5E7C" w:rsidRPr="00265EF6" w14:paraId="3CA17739" w14:textId="77777777" w:rsidTr="00253F3B">
        <w:trPr>
          <w:cnfStyle w:val="000000100000" w:firstRow="0" w:lastRow="0" w:firstColumn="0" w:lastColumn="0" w:oddVBand="0" w:evenVBand="0" w:oddHBand="1" w:evenHBand="0" w:firstRowFirstColumn="0" w:firstRowLastColumn="0" w:lastRowFirstColumn="0" w:lastRowLastColumn="0"/>
          <w:trHeight w:val="300"/>
        </w:trPr>
        <w:tc>
          <w:tcPr>
            <w:tcW w:w="0" w:type="dxa"/>
          </w:tcPr>
          <w:p w14:paraId="4F40743A" w14:textId="4077F579" w:rsidR="00BC5E7C" w:rsidRPr="00265EF6" w:rsidRDefault="00BC5E7C" w:rsidP="00D51A7B">
            <w:pPr>
              <w:pStyle w:val="TableText"/>
              <w:rPr>
                <w:lang w:val="en-GB"/>
              </w:rPr>
            </w:pPr>
          </w:p>
        </w:tc>
        <w:tc>
          <w:tcPr>
            <w:tcW w:w="0" w:type="dxa"/>
          </w:tcPr>
          <w:p w14:paraId="76B7B9B2" w14:textId="5510F201" w:rsidR="00BC5E7C" w:rsidRPr="00265EF6" w:rsidRDefault="00BC5E7C" w:rsidP="00D51A7B">
            <w:pPr>
              <w:pStyle w:val="TableText"/>
              <w:rPr>
                <w:lang w:val="en-GB"/>
              </w:rPr>
            </w:pPr>
          </w:p>
        </w:tc>
        <w:tc>
          <w:tcPr>
            <w:tcW w:w="0" w:type="dxa"/>
          </w:tcPr>
          <w:p w14:paraId="015BDFB3" w14:textId="06210268" w:rsidR="00BC5E7C" w:rsidRPr="00265EF6" w:rsidRDefault="00BC5E7C" w:rsidP="00D51A7B">
            <w:pPr>
              <w:pStyle w:val="TableText"/>
              <w:rPr>
                <w:lang w:val="en-GB"/>
              </w:rPr>
            </w:pPr>
          </w:p>
        </w:tc>
      </w:tr>
      <w:tr w:rsidR="00771EDD" w:rsidRPr="00265EF6" w14:paraId="6D59AD22"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24" w:type="dxa"/>
          </w:tcPr>
          <w:p w14:paraId="5118254D" w14:textId="27BEA4F5" w:rsidR="00771EDD" w:rsidRPr="00265EF6" w:rsidRDefault="00771EDD" w:rsidP="00771EDD">
            <w:pPr>
              <w:pStyle w:val="TableText"/>
            </w:pPr>
            <w:r>
              <w:lastRenderedPageBreak/>
              <w:t>39F</w:t>
            </w:r>
          </w:p>
        </w:tc>
        <w:tc>
          <w:tcPr>
            <w:tcW w:w="3417" w:type="dxa"/>
          </w:tcPr>
          <w:p w14:paraId="265BEA18" w14:textId="57CB1E8C" w:rsidR="00771EDD" w:rsidRPr="00265EF6" w:rsidRDefault="00771EDD" w:rsidP="00771EDD">
            <w:pPr>
              <w:pStyle w:val="TableText"/>
            </w:pPr>
            <w:r w:rsidRPr="00C57D3E">
              <w:t>Supplementary Information About Amount</w:t>
            </w:r>
          </w:p>
        </w:tc>
        <w:tc>
          <w:tcPr>
            <w:tcW w:w="4175" w:type="dxa"/>
          </w:tcPr>
          <w:p w14:paraId="2F305C82" w14:textId="265FCF01" w:rsidR="00771EDD" w:rsidRPr="00265EF6" w:rsidRDefault="00771EDD" w:rsidP="00771EDD">
            <w:pPr>
              <w:pStyle w:val="TableText"/>
              <w:rPr>
                <w:lang w:val="en-GB"/>
              </w:rPr>
            </w:pPr>
            <w:r w:rsidRPr="009037BD">
              <w:t>Additional/Supplementary amount information</w:t>
            </w:r>
            <w:r>
              <w:t xml:space="preserve"> - </w:t>
            </w:r>
            <w:r w:rsidRPr="00696183">
              <w:t>Undertaking - Amount details</w:t>
            </w:r>
          </w:p>
        </w:tc>
      </w:tr>
      <w:tr w:rsidR="00771EDD" w:rsidRPr="00265EF6" w14:paraId="3DF07B40" w14:textId="77777777" w:rsidTr="00D51A7B">
        <w:trPr>
          <w:cnfStyle w:val="000000100000" w:firstRow="0" w:lastRow="0" w:firstColumn="0" w:lastColumn="0" w:oddVBand="0" w:evenVBand="0" w:oddHBand="1" w:evenHBand="0" w:firstRowFirstColumn="0" w:firstRowLastColumn="0" w:lastRowFirstColumn="0" w:lastRowLastColumn="0"/>
          <w:trHeight w:val="2169"/>
        </w:trPr>
        <w:tc>
          <w:tcPr>
            <w:tcW w:w="1424" w:type="dxa"/>
            <w:hideMark/>
          </w:tcPr>
          <w:p w14:paraId="19678B18" w14:textId="77777777" w:rsidR="00771EDD" w:rsidRPr="00265EF6" w:rsidRDefault="00771EDD" w:rsidP="00771EDD">
            <w:pPr>
              <w:pStyle w:val="TableText"/>
              <w:rPr>
                <w:lang w:val="en-GB"/>
              </w:rPr>
            </w:pPr>
            <w:r w:rsidRPr="00265EF6">
              <w:t>41F/G</w:t>
            </w:r>
          </w:p>
        </w:tc>
        <w:tc>
          <w:tcPr>
            <w:tcW w:w="3417" w:type="dxa"/>
            <w:hideMark/>
          </w:tcPr>
          <w:p w14:paraId="344FDE4D" w14:textId="77777777" w:rsidR="00771EDD" w:rsidRPr="00265EF6" w:rsidRDefault="00771EDD" w:rsidP="00771EDD">
            <w:pPr>
              <w:pStyle w:val="TableText"/>
              <w:rPr>
                <w:lang w:val="en-GB"/>
              </w:rPr>
            </w:pPr>
            <w:r w:rsidRPr="00265EF6">
              <w:t xml:space="preserve">Available with </w:t>
            </w:r>
          </w:p>
        </w:tc>
        <w:tc>
          <w:tcPr>
            <w:tcW w:w="4175" w:type="dxa"/>
            <w:hideMark/>
          </w:tcPr>
          <w:p w14:paraId="77100DDB" w14:textId="77777777" w:rsidR="00771EDD" w:rsidRPr="00265EF6" w:rsidRDefault="00771EDD" w:rsidP="00771EDD">
            <w:pPr>
              <w:pStyle w:val="TableText"/>
              <w:rPr>
                <w:lang w:val="en-GB"/>
              </w:rPr>
            </w:pPr>
            <w:r w:rsidRPr="00265EF6">
              <w:rPr>
                <w:lang w:val="en-GB"/>
              </w:rPr>
              <w:t>Set to either</w:t>
            </w:r>
            <w:r w:rsidRPr="00265EF6">
              <w:rPr>
                <w:lang w:val="en-GB"/>
              </w:rPr>
              <w:br/>
              <w:t xml:space="preserve">• (named bank) - SWIFT BIC or Address of </w:t>
            </w:r>
            <w:r w:rsidRPr="00265EF6">
              <w:rPr>
                <w:lang w:val="en-GB"/>
              </w:rPr>
              <w:br/>
              <w:t xml:space="preserve">• Any bank </w:t>
            </w:r>
            <w:r w:rsidRPr="00265EF6">
              <w:rPr>
                <w:lang w:val="en-GB"/>
              </w:rPr>
              <w:br/>
              <w:t xml:space="preserve">• Any bank (city) </w:t>
            </w:r>
            <w:r w:rsidRPr="00265EF6">
              <w:rPr>
                <w:lang w:val="en-GB"/>
              </w:rPr>
              <w:br/>
              <w:t>• Any bank in (country)</w:t>
            </w:r>
            <w:r w:rsidRPr="00265EF6">
              <w:rPr>
                <w:lang w:val="en-GB"/>
              </w:rPr>
              <w:br/>
              <w:t xml:space="preserve">• Issuing bank </w:t>
            </w:r>
            <w:proofErr w:type="gramStart"/>
            <w:r w:rsidRPr="00265EF6">
              <w:rPr>
                <w:lang w:val="en-GB"/>
              </w:rPr>
              <w:t>-  SWIFT</w:t>
            </w:r>
            <w:proofErr w:type="gramEnd"/>
            <w:r w:rsidRPr="00265EF6">
              <w:rPr>
                <w:lang w:val="en-GB"/>
              </w:rPr>
              <w:t xml:space="preserve"> BIC or Address </w:t>
            </w:r>
            <w:r w:rsidRPr="00265EF6">
              <w:rPr>
                <w:lang w:val="en-GB"/>
              </w:rPr>
              <w:br/>
              <w:t>• Next Advising bank - SWIFT BIC or Address</w:t>
            </w:r>
            <w:r w:rsidRPr="00265EF6">
              <w:rPr>
                <w:lang w:val="en-GB"/>
              </w:rPr>
              <w:br/>
              <w:t xml:space="preserve">• Advise Through bank -  SWIFT BIC or Address </w:t>
            </w:r>
            <w:r w:rsidRPr="00265EF6">
              <w:rPr>
                <w:lang w:val="en-GB"/>
              </w:rPr>
              <w:br/>
              <w:t xml:space="preserve">• Ourselves - Bank’s SWIFT BIC </w:t>
            </w:r>
          </w:p>
        </w:tc>
      </w:tr>
      <w:tr w:rsidR="00771EDD" w:rsidRPr="00265EF6" w14:paraId="1F5BE784"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24" w:type="dxa"/>
            <w:hideMark/>
          </w:tcPr>
          <w:p w14:paraId="4DB52748" w14:textId="77777777" w:rsidR="00771EDD" w:rsidRPr="00265EF6" w:rsidRDefault="00771EDD" w:rsidP="00771EDD">
            <w:pPr>
              <w:pStyle w:val="TableText"/>
              <w:rPr>
                <w:lang w:val="en-GB"/>
              </w:rPr>
            </w:pPr>
            <w:r w:rsidRPr="00265EF6">
              <w:t>71D</w:t>
            </w:r>
          </w:p>
        </w:tc>
        <w:tc>
          <w:tcPr>
            <w:tcW w:w="3417" w:type="dxa"/>
            <w:hideMark/>
          </w:tcPr>
          <w:p w14:paraId="39B0D79D" w14:textId="77777777" w:rsidR="00771EDD" w:rsidRPr="00265EF6" w:rsidRDefault="00771EDD" w:rsidP="00771EDD">
            <w:pPr>
              <w:pStyle w:val="TableText"/>
              <w:rPr>
                <w:lang w:val="en-GB"/>
              </w:rPr>
            </w:pPr>
            <w:r w:rsidRPr="00265EF6">
              <w:t>Charge text</w:t>
            </w:r>
          </w:p>
        </w:tc>
        <w:tc>
          <w:tcPr>
            <w:tcW w:w="4175" w:type="dxa"/>
            <w:hideMark/>
          </w:tcPr>
          <w:p w14:paraId="504C6F6F" w14:textId="77777777" w:rsidR="00771EDD" w:rsidRPr="00265EF6" w:rsidRDefault="00771EDD" w:rsidP="00771EDD">
            <w:pPr>
              <w:pStyle w:val="TableText"/>
              <w:rPr>
                <w:lang w:val="en-GB"/>
              </w:rPr>
            </w:pPr>
            <w:r w:rsidRPr="00265EF6">
              <w:t>User charge text </w:t>
            </w:r>
          </w:p>
        </w:tc>
      </w:tr>
      <w:tr w:rsidR="00771EDD" w:rsidRPr="00265EF6" w14:paraId="7F13C0E8"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24" w:type="dxa"/>
            <w:hideMark/>
          </w:tcPr>
          <w:p w14:paraId="23CD85E7" w14:textId="77777777" w:rsidR="00771EDD" w:rsidRPr="00265EF6" w:rsidRDefault="00771EDD" w:rsidP="00771EDD">
            <w:pPr>
              <w:pStyle w:val="TableText"/>
              <w:rPr>
                <w:lang w:val="en-GB"/>
              </w:rPr>
            </w:pPr>
            <w:r w:rsidRPr="00265EF6">
              <w:t>45C</w:t>
            </w:r>
          </w:p>
        </w:tc>
        <w:tc>
          <w:tcPr>
            <w:tcW w:w="3417" w:type="dxa"/>
            <w:hideMark/>
          </w:tcPr>
          <w:p w14:paraId="1E96A551" w14:textId="77777777" w:rsidR="00771EDD" w:rsidRPr="00265EF6" w:rsidRDefault="00771EDD" w:rsidP="00771EDD">
            <w:pPr>
              <w:pStyle w:val="TableText"/>
              <w:rPr>
                <w:lang w:val="en-GB"/>
              </w:rPr>
            </w:pPr>
            <w:r w:rsidRPr="00265EF6">
              <w:t>Doc and Presentation instructions</w:t>
            </w:r>
          </w:p>
        </w:tc>
        <w:tc>
          <w:tcPr>
            <w:tcW w:w="4175" w:type="dxa"/>
            <w:hideMark/>
          </w:tcPr>
          <w:p w14:paraId="1450E953" w14:textId="57F2EFBE" w:rsidR="00771EDD" w:rsidRPr="00265EF6" w:rsidRDefault="00771EDD" w:rsidP="00771EDD">
            <w:pPr>
              <w:pStyle w:val="TableText"/>
              <w:rPr>
                <w:lang w:val="en-GB"/>
              </w:rPr>
            </w:pPr>
            <w:r>
              <w:rPr>
                <w:lang w:val="en-GB"/>
              </w:rPr>
              <w:t xml:space="preserve">Set to </w:t>
            </w:r>
            <w:r w:rsidRPr="00265EF6">
              <w:rPr>
                <w:lang w:val="en-GB"/>
              </w:rPr>
              <w:t xml:space="preserve">Doc and Presentation instructions </w:t>
            </w:r>
          </w:p>
        </w:tc>
      </w:tr>
      <w:tr w:rsidR="00771EDD" w:rsidRPr="00265EF6" w14:paraId="1563A407"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24" w:type="dxa"/>
            <w:hideMark/>
          </w:tcPr>
          <w:p w14:paraId="33DC877B" w14:textId="77777777" w:rsidR="00771EDD" w:rsidRPr="00265EF6" w:rsidRDefault="00771EDD" w:rsidP="00771EDD">
            <w:pPr>
              <w:pStyle w:val="TableText"/>
              <w:rPr>
                <w:lang w:val="en-GB"/>
              </w:rPr>
            </w:pPr>
            <w:r w:rsidRPr="00265EF6">
              <w:t>77U</w:t>
            </w:r>
          </w:p>
        </w:tc>
        <w:tc>
          <w:tcPr>
            <w:tcW w:w="3417" w:type="dxa"/>
            <w:hideMark/>
          </w:tcPr>
          <w:p w14:paraId="2E46559F" w14:textId="77777777" w:rsidR="00771EDD" w:rsidRPr="00265EF6" w:rsidRDefault="00771EDD" w:rsidP="00771EDD">
            <w:pPr>
              <w:pStyle w:val="TableText"/>
              <w:rPr>
                <w:lang w:val="en-GB"/>
              </w:rPr>
            </w:pPr>
            <w:r w:rsidRPr="00265EF6">
              <w:t>Undertaking terms and conditions</w:t>
            </w:r>
          </w:p>
        </w:tc>
        <w:tc>
          <w:tcPr>
            <w:tcW w:w="4175" w:type="dxa"/>
            <w:hideMark/>
          </w:tcPr>
          <w:p w14:paraId="5B4F89BB" w14:textId="77777777" w:rsidR="00771EDD" w:rsidRPr="00265EF6" w:rsidRDefault="00771EDD" w:rsidP="00771EDD">
            <w:pPr>
              <w:pStyle w:val="TableText"/>
              <w:rPr>
                <w:lang w:val="en-GB"/>
              </w:rPr>
            </w:pPr>
            <w:r w:rsidRPr="00265EF6">
              <w:rPr>
                <w:lang w:val="en-GB"/>
              </w:rPr>
              <w:t>Undertaking terms and conditions</w:t>
            </w:r>
          </w:p>
        </w:tc>
      </w:tr>
      <w:tr w:rsidR="00771EDD" w:rsidRPr="00265EF6" w14:paraId="777114A7" w14:textId="77777777" w:rsidTr="003D3747">
        <w:trPr>
          <w:cnfStyle w:val="000000100000" w:firstRow="0" w:lastRow="0" w:firstColumn="0" w:lastColumn="0" w:oddVBand="0" w:evenVBand="0" w:oddHBand="1" w:evenHBand="0" w:firstRowFirstColumn="0" w:firstRowLastColumn="0" w:lastRowFirstColumn="0" w:lastRowLastColumn="0"/>
          <w:trHeight w:val="2100"/>
        </w:trPr>
        <w:tc>
          <w:tcPr>
            <w:tcW w:w="1424" w:type="dxa"/>
            <w:hideMark/>
          </w:tcPr>
          <w:p w14:paraId="2A9852E5" w14:textId="77777777" w:rsidR="00771EDD" w:rsidRPr="00265EF6" w:rsidRDefault="00771EDD" w:rsidP="00771EDD">
            <w:pPr>
              <w:pStyle w:val="TableText"/>
              <w:rPr>
                <w:lang w:val="en-GB"/>
              </w:rPr>
            </w:pPr>
            <w:r w:rsidRPr="00265EF6">
              <w:t>49</w:t>
            </w:r>
          </w:p>
        </w:tc>
        <w:tc>
          <w:tcPr>
            <w:tcW w:w="3417" w:type="dxa"/>
            <w:hideMark/>
          </w:tcPr>
          <w:p w14:paraId="30B0F76E" w14:textId="77777777" w:rsidR="00771EDD" w:rsidRPr="00265EF6" w:rsidRDefault="00771EDD" w:rsidP="00771EDD">
            <w:pPr>
              <w:pStyle w:val="TableText"/>
              <w:rPr>
                <w:lang w:val="en-GB"/>
              </w:rPr>
            </w:pPr>
            <w:r w:rsidRPr="00265EF6">
              <w:t>Confirmation instructions</w:t>
            </w:r>
          </w:p>
        </w:tc>
        <w:tc>
          <w:tcPr>
            <w:tcW w:w="4175" w:type="dxa"/>
            <w:hideMark/>
          </w:tcPr>
          <w:p w14:paraId="10110171" w14:textId="77777777" w:rsidR="00771EDD" w:rsidRPr="00265EF6" w:rsidRDefault="00771EDD" w:rsidP="00771EDD">
            <w:pPr>
              <w:pStyle w:val="TableText"/>
              <w:rPr>
                <w:lang w:val="en-GB"/>
              </w:rPr>
            </w:pPr>
            <w:r w:rsidRPr="00265EF6">
              <w:rPr>
                <w:lang w:val="en-GB"/>
              </w:rPr>
              <w:t>Only set if Standby</w:t>
            </w:r>
            <w:r w:rsidRPr="00265EF6">
              <w:rPr>
                <w:lang w:val="en-GB"/>
              </w:rPr>
              <w:br/>
              <w:t xml:space="preserve">Not set if our request is ACNF </w:t>
            </w:r>
            <w:r w:rsidRPr="00265EF6">
              <w:rPr>
                <w:lang w:val="en-GB"/>
              </w:rPr>
              <w:br/>
              <w:t>If ADVI and received Requested confirmation party is not ourselves then set to the received Confirmation instruction</w:t>
            </w:r>
            <w:r w:rsidRPr="00265EF6">
              <w:rPr>
                <w:lang w:val="en-GB"/>
              </w:rPr>
              <w:br/>
              <w:t>Otherwise set based on our confirmation action either</w:t>
            </w:r>
            <w:r w:rsidRPr="00265EF6">
              <w:rPr>
                <w:lang w:val="en-GB"/>
              </w:rPr>
              <w:br/>
              <w:t xml:space="preserve">Confirm or Without </w:t>
            </w:r>
          </w:p>
        </w:tc>
      </w:tr>
      <w:tr w:rsidR="00771EDD" w:rsidRPr="00265EF6" w14:paraId="43F17AF8" w14:textId="77777777" w:rsidTr="003D3747">
        <w:trPr>
          <w:cnfStyle w:val="000000010000" w:firstRow="0" w:lastRow="0" w:firstColumn="0" w:lastColumn="0" w:oddVBand="0" w:evenVBand="0" w:oddHBand="0" w:evenHBand="1" w:firstRowFirstColumn="0" w:firstRowLastColumn="0" w:lastRowFirstColumn="0" w:lastRowLastColumn="0"/>
          <w:trHeight w:val="900"/>
        </w:trPr>
        <w:tc>
          <w:tcPr>
            <w:tcW w:w="1424" w:type="dxa"/>
            <w:hideMark/>
          </w:tcPr>
          <w:p w14:paraId="48324B3F" w14:textId="77777777" w:rsidR="00771EDD" w:rsidRPr="00265EF6" w:rsidRDefault="00771EDD" w:rsidP="00771EDD">
            <w:pPr>
              <w:pStyle w:val="TableText"/>
              <w:rPr>
                <w:lang w:val="en-GB"/>
              </w:rPr>
            </w:pPr>
            <w:r w:rsidRPr="00265EF6">
              <w:t>58a</w:t>
            </w:r>
          </w:p>
        </w:tc>
        <w:tc>
          <w:tcPr>
            <w:tcW w:w="3417" w:type="dxa"/>
            <w:hideMark/>
          </w:tcPr>
          <w:p w14:paraId="4C7D7E09" w14:textId="77777777" w:rsidR="00771EDD" w:rsidRPr="00265EF6" w:rsidRDefault="00771EDD" w:rsidP="00771EDD">
            <w:pPr>
              <w:pStyle w:val="TableText"/>
              <w:rPr>
                <w:lang w:val="en-GB"/>
              </w:rPr>
            </w:pPr>
            <w:r w:rsidRPr="00265EF6">
              <w:t>Requested confirmation party</w:t>
            </w:r>
          </w:p>
        </w:tc>
        <w:tc>
          <w:tcPr>
            <w:tcW w:w="4175" w:type="dxa"/>
            <w:hideMark/>
          </w:tcPr>
          <w:p w14:paraId="05590A6C" w14:textId="77777777" w:rsidR="00771EDD" w:rsidRPr="00265EF6" w:rsidRDefault="00771EDD" w:rsidP="00771EDD">
            <w:pPr>
              <w:pStyle w:val="TableText"/>
              <w:rPr>
                <w:lang w:val="en-GB"/>
              </w:rPr>
            </w:pPr>
            <w:r w:rsidRPr="00265EF6">
              <w:rPr>
                <w:lang w:val="en-GB"/>
              </w:rPr>
              <w:t>Set to the received Requested confirmation party if not ourselves (</w:t>
            </w:r>
            <w:proofErr w:type="gramStart"/>
            <w:r w:rsidRPr="00265EF6">
              <w:rPr>
                <w:lang w:val="en-GB"/>
              </w:rPr>
              <w:t>i.e.</w:t>
            </w:r>
            <w:proofErr w:type="gramEnd"/>
            <w:r w:rsidRPr="00265EF6">
              <w:rPr>
                <w:lang w:val="en-GB"/>
              </w:rPr>
              <w:t xml:space="preserve"> we are passing the confirmation instruction to the next part) </w:t>
            </w:r>
          </w:p>
        </w:tc>
      </w:tr>
      <w:tr w:rsidR="00771EDD" w:rsidRPr="00265EF6" w14:paraId="68F98350"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24" w:type="dxa"/>
            <w:hideMark/>
          </w:tcPr>
          <w:p w14:paraId="22075C9B" w14:textId="3B6614CA" w:rsidR="00771EDD" w:rsidRPr="00265EF6" w:rsidRDefault="00771EDD" w:rsidP="00771EDD">
            <w:pPr>
              <w:pStyle w:val="TableText"/>
              <w:rPr>
                <w:lang w:val="en-GB"/>
              </w:rPr>
            </w:pPr>
            <w:r w:rsidRPr="00265EF6">
              <w:t>44</w:t>
            </w:r>
            <w:r w:rsidR="000E305A">
              <w:t>J</w:t>
            </w:r>
          </w:p>
        </w:tc>
        <w:tc>
          <w:tcPr>
            <w:tcW w:w="3417" w:type="dxa"/>
            <w:hideMark/>
          </w:tcPr>
          <w:p w14:paraId="0F7857FD" w14:textId="77777777" w:rsidR="00771EDD" w:rsidRPr="00265EF6" w:rsidRDefault="00771EDD" w:rsidP="00771EDD">
            <w:pPr>
              <w:pStyle w:val="TableText"/>
              <w:rPr>
                <w:lang w:val="en-GB"/>
              </w:rPr>
            </w:pPr>
            <w:r w:rsidRPr="00265EF6">
              <w:t>Governing law country</w:t>
            </w:r>
          </w:p>
        </w:tc>
        <w:tc>
          <w:tcPr>
            <w:tcW w:w="4175" w:type="dxa"/>
            <w:hideMark/>
          </w:tcPr>
          <w:p w14:paraId="16D448CC" w14:textId="77777777" w:rsidR="00771EDD" w:rsidRPr="00265EF6" w:rsidRDefault="00771EDD" w:rsidP="00771EDD">
            <w:pPr>
              <w:pStyle w:val="TableText"/>
              <w:rPr>
                <w:lang w:val="en-GB"/>
              </w:rPr>
            </w:pPr>
            <w:r w:rsidRPr="00265EF6">
              <w:rPr>
                <w:lang w:val="en-GB"/>
              </w:rPr>
              <w:t>Governing law Country code</w:t>
            </w:r>
          </w:p>
        </w:tc>
      </w:tr>
      <w:tr w:rsidR="000E305A" w:rsidRPr="00265EF6" w14:paraId="1A6EC18C"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24" w:type="dxa"/>
          </w:tcPr>
          <w:p w14:paraId="49A7D5BA" w14:textId="16C33C2B" w:rsidR="000E305A" w:rsidRPr="00265EF6" w:rsidRDefault="000E305A" w:rsidP="000E305A">
            <w:pPr>
              <w:pStyle w:val="TableText"/>
            </w:pPr>
            <w:r>
              <w:t>44J</w:t>
            </w:r>
          </w:p>
        </w:tc>
        <w:tc>
          <w:tcPr>
            <w:tcW w:w="3417" w:type="dxa"/>
          </w:tcPr>
          <w:p w14:paraId="46BF1158" w14:textId="5AE8094D" w:rsidR="000E305A" w:rsidRPr="00265EF6" w:rsidRDefault="000E305A" w:rsidP="000E305A">
            <w:pPr>
              <w:pStyle w:val="TableText"/>
            </w:pPr>
            <w:r>
              <w:t xml:space="preserve">Governing law </w:t>
            </w:r>
            <w:r w:rsidRPr="00854C7A">
              <w:t>Country Sub Division</w:t>
            </w:r>
          </w:p>
        </w:tc>
        <w:tc>
          <w:tcPr>
            <w:tcW w:w="4175" w:type="dxa"/>
          </w:tcPr>
          <w:p w14:paraId="2B092F77" w14:textId="12B9AAFD" w:rsidR="000E305A" w:rsidRPr="00265EF6" w:rsidRDefault="000E305A" w:rsidP="000E305A">
            <w:pPr>
              <w:pStyle w:val="TableText"/>
              <w:rPr>
                <w:lang w:val="en-GB"/>
              </w:rPr>
            </w:pPr>
            <w:r w:rsidRPr="00CF3B80">
              <w:t>Governing law Country Sub Division text</w:t>
            </w:r>
          </w:p>
        </w:tc>
      </w:tr>
      <w:tr w:rsidR="000E305A" w:rsidRPr="00265EF6" w14:paraId="3F02192B"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24" w:type="dxa"/>
            <w:hideMark/>
          </w:tcPr>
          <w:p w14:paraId="472F7FA9" w14:textId="56386E63" w:rsidR="000E305A" w:rsidRPr="00265EF6" w:rsidRDefault="000E305A" w:rsidP="000E305A">
            <w:pPr>
              <w:pStyle w:val="TableText"/>
              <w:rPr>
                <w:lang w:val="en-GB"/>
              </w:rPr>
            </w:pPr>
            <w:r w:rsidRPr="00265EF6">
              <w:t>44</w:t>
            </w:r>
            <w:r>
              <w:t>J</w:t>
            </w:r>
          </w:p>
        </w:tc>
        <w:tc>
          <w:tcPr>
            <w:tcW w:w="3417" w:type="dxa"/>
            <w:hideMark/>
          </w:tcPr>
          <w:p w14:paraId="044149F2" w14:textId="77777777" w:rsidR="000E305A" w:rsidRPr="00265EF6" w:rsidRDefault="000E305A" w:rsidP="000E305A">
            <w:pPr>
              <w:pStyle w:val="TableText"/>
              <w:rPr>
                <w:lang w:val="en-GB"/>
              </w:rPr>
            </w:pPr>
            <w:r w:rsidRPr="00265EF6">
              <w:t>Governing law text </w:t>
            </w:r>
          </w:p>
        </w:tc>
        <w:tc>
          <w:tcPr>
            <w:tcW w:w="4175" w:type="dxa"/>
            <w:hideMark/>
          </w:tcPr>
          <w:p w14:paraId="57BE6A55" w14:textId="77777777" w:rsidR="000E305A" w:rsidRPr="00265EF6" w:rsidRDefault="000E305A" w:rsidP="000E305A">
            <w:pPr>
              <w:pStyle w:val="TableText"/>
              <w:rPr>
                <w:lang w:val="en-GB"/>
              </w:rPr>
            </w:pPr>
            <w:r w:rsidRPr="00265EF6">
              <w:rPr>
                <w:lang w:val="en-GB"/>
              </w:rPr>
              <w:t>Governing law text</w:t>
            </w:r>
          </w:p>
        </w:tc>
      </w:tr>
      <w:tr w:rsidR="000E305A" w:rsidRPr="00265EF6" w14:paraId="43C19148"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24" w:type="dxa"/>
            <w:hideMark/>
          </w:tcPr>
          <w:p w14:paraId="4E8C5BBD" w14:textId="77777777" w:rsidR="000E305A" w:rsidRPr="00265EF6" w:rsidRDefault="000E305A" w:rsidP="000E305A">
            <w:pPr>
              <w:pStyle w:val="TableText"/>
              <w:rPr>
                <w:lang w:val="en-GB"/>
              </w:rPr>
            </w:pPr>
            <w:r w:rsidRPr="00265EF6">
              <w:t>23F Period</w:t>
            </w:r>
          </w:p>
        </w:tc>
        <w:tc>
          <w:tcPr>
            <w:tcW w:w="3417" w:type="dxa"/>
            <w:hideMark/>
          </w:tcPr>
          <w:p w14:paraId="79A848AF" w14:textId="77777777" w:rsidR="000E305A" w:rsidRPr="00265EF6" w:rsidRDefault="000E305A" w:rsidP="000E305A">
            <w:pPr>
              <w:pStyle w:val="TableText"/>
              <w:rPr>
                <w:lang w:val="en-GB"/>
              </w:rPr>
            </w:pPr>
            <w:r w:rsidRPr="00265EF6">
              <w:t>Automatic extension period</w:t>
            </w:r>
          </w:p>
        </w:tc>
        <w:tc>
          <w:tcPr>
            <w:tcW w:w="4175" w:type="dxa"/>
            <w:hideMark/>
          </w:tcPr>
          <w:p w14:paraId="47F95869" w14:textId="77777777" w:rsidR="000E305A" w:rsidRPr="00265EF6" w:rsidRDefault="000E305A" w:rsidP="000E305A">
            <w:pPr>
              <w:pStyle w:val="TableText"/>
              <w:rPr>
                <w:lang w:val="en-GB"/>
              </w:rPr>
            </w:pPr>
            <w:r w:rsidRPr="00265EF6">
              <w:rPr>
                <w:lang w:val="en-GB"/>
              </w:rPr>
              <w:t>Regular renewal details as either DAYS,</w:t>
            </w:r>
            <w:r>
              <w:rPr>
                <w:lang w:val="en-GB"/>
              </w:rPr>
              <w:t xml:space="preserve"> </w:t>
            </w:r>
            <w:r w:rsidRPr="00265EF6">
              <w:rPr>
                <w:lang w:val="en-GB"/>
              </w:rPr>
              <w:t>ONEY, OTHR</w:t>
            </w:r>
          </w:p>
        </w:tc>
      </w:tr>
      <w:tr w:rsidR="000E305A" w:rsidRPr="00265EF6" w14:paraId="52A1818A"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24" w:type="dxa"/>
            <w:hideMark/>
          </w:tcPr>
          <w:p w14:paraId="73EF4887" w14:textId="77777777" w:rsidR="000E305A" w:rsidRPr="00265EF6" w:rsidRDefault="000E305A" w:rsidP="000E305A">
            <w:pPr>
              <w:pStyle w:val="TableText"/>
              <w:rPr>
                <w:lang w:val="en-GB"/>
              </w:rPr>
            </w:pPr>
            <w:r w:rsidRPr="00265EF6">
              <w:t>23F Details</w:t>
            </w:r>
          </w:p>
        </w:tc>
        <w:tc>
          <w:tcPr>
            <w:tcW w:w="3417" w:type="dxa"/>
            <w:hideMark/>
          </w:tcPr>
          <w:p w14:paraId="3DBE46EC" w14:textId="77777777" w:rsidR="000E305A" w:rsidRPr="00265EF6" w:rsidRDefault="000E305A" w:rsidP="000E305A">
            <w:pPr>
              <w:pStyle w:val="TableText"/>
              <w:rPr>
                <w:lang w:val="en-GB"/>
              </w:rPr>
            </w:pPr>
            <w:r w:rsidRPr="00265EF6">
              <w:t>Automatic extension days</w:t>
            </w:r>
          </w:p>
        </w:tc>
        <w:tc>
          <w:tcPr>
            <w:tcW w:w="4175" w:type="dxa"/>
            <w:hideMark/>
          </w:tcPr>
          <w:p w14:paraId="47B3AA85" w14:textId="77777777" w:rsidR="000E305A" w:rsidRPr="00265EF6" w:rsidRDefault="000E305A" w:rsidP="000E305A">
            <w:pPr>
              <w:pStyle w:val="TableText"/>
              <w:rPr>
                <w:lang w:val="en-GB"/>
              </w:rPr>
            </w:pPr>
            <w:r w:rsidRPr="00265EF6">
              <w:rPr>
                <w:lang w:val="en-GB"/>
              </w:rPr>
              <w:t>Calendar days entered if Period is DAYS or…</w:t>
            </w:r>
          </w:p>
        </w:tc>
      </w:tr>
      <w:tr w:rsidR="000E305A" w:rsidRPr="00265EF6" w14:paraId="338B71EC"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24" w:type="dxa"/>
            <w:hideMark/>
          </w:tcPr>
          <w:p w14:paraId="18F36114" w14:textId="77777777" w:rsidR="000E305A" w:rsidRPr="00265EF6" w:rsidRDefault="000E305A" w:rsidP="000E305A">
            <w:pPr>
              <w:pStyle w:val="TableText"/>
              <w:rPr>
                <w:lang w:val="en-GB"/>
              </w:rPr>
            </w:pPr>
            <w:r w:rsidRPr="00265EF6">
              <w:t>23F Details</w:t>
            </w:r>
          </w:p>
        </w:tc>
        <w:tc>
          <w:tcPr>
            <w:tcW w:w="3417" w:type="dxa"/>
            <w:hideMark/>
          </w:tcPr>
          <w:p w14:paraId="4BDFFCDA" w14:textId="77777777" w:rsidR="000E305A" w:rsidRPr="00265EF6" w:rsidRDefault="000E305A" w:rsidP="000E305A">
            <w:pPr>
              <w:pStyle w:val="TableText"/>
              <w:rPr>
                <w:lang w:val="en-GB"/>
              </w:rPr>
            </w:pPr>
            <w:r w:rsidRPr="00265EF6">
              <w:t>Automatic extension period details</w:t>
            </w:r>
          </w:p>
        </w:tc>
        <w:tc>
          <w:tcPr>
            <w:tcW w:w="4175" w:type="dxa"/>
            <w:hideMark/>
          </w:tcPr>
          <w:p w14:paraId="6AF42710" w14:textId="77777777" w:rsidR="000E305A" w:rsidRPr="00265EF6" w:rsidRDefault="000E305A" w:rsidP="000E305A">
            <w:pPr>
              <w:pStyle w:val="TableText"/>
              <w:rPr>
                <w:lang w:val="en-GB"/>
              </w:rPr>
            </w:pPr>
            <w:r w:rsidRPr="00265EF6">
              <w:rPr>
                <w:lang w:val="en-GB"/>
              </w:rPr>
              <w:t>Extension details text if Period is OTHR</w:t>
            </w:r>
          </w:p>
        </w:tc>
      </w:tr>
      <w:tr w:rsidR="000E305A" w:rsidRPr="00265EF6" w14:paraId="20612CD5"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24" w:type="dxa"/>
            <w:hideMark/>
          </w:tcPr>
          <w:p w14:paraId="079E2DCD" w14:textId="77777777" w:rsidR="000E305A" w:rsidRPr="00265EF6" w:rsidRDefault="000E305A" w:rsidP="000E305A">
            <w:pPr>
              <w:pStyle w:val="TableText"/>
              <w:rPr>
                <w:lang w:val="en-GB"/>
              </w:rPr>
            </w:pPr>
            <w:r w:rsidRPr="00265EF6">
              <w:t>78</w:t>
            </w:r>
          </w:p>
        </w:tc>
        <w:tc>
          <w:tcPr>
            <w:tcW w:w="3417" w:type="dxa"/>
            <w:hideMark/>
          </w:tcPr>
          <w:p w14:paraId="5A4FB463" w14:textId="77777777" w:rsidR="000E305A" w:rsidRPr="00265EF6" w:rsidRDefault="000E305A" w:rsidP="000E305A">
            <w:pPr>
              <w:pStyle w:val="TableText"/>
              <w:rPr>
                <w:lang w:val="en-GB"/>
              </w:rPr>
            </w:pPr>
            <w:r w:rsidRPr="00265EF6">
              <w:t>Automatic extension non-extension notification</w:t>
            </w:r>
          </w:p>
        </w:tc>
        <w:tc>
          <w:tcPr>
            <w:tcW w:w="4175" w:type="dxa"/>
            <w:hideMark/>
          </w:tcPr>
          <w:p w14:paraId="3EC82C88" w14:textId="77777777" w:rsidR="000E305A" w:rsidRPr="00265EF6" w:rsidRDefault="000E305A" w:rsidP="000E305A">
            <w:pPr>
              <w:pStyle w:val="TableText"/>
              <w:rPr>
                <w:lang w:val="en-GB"/>
              </w:rPr>
            </w:pPr>
            <w:r w:rsidRPr="00265EF6">
              <w:rPr>
                <w:lang w:val="en-GB"/>
              </w:rPr>
              <w:t>Non-extension notification details</w:t>
            </w:r>
          </w:p>
        </w:tc>
      </w:tr>
      <w:tr w:rsidR="000E305A" w:rsidRPr="00265EF6" w14:paraId="02F7D1D8"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24" w:type="dxa"/>
            <w:hideMark/>
          </w:tcPr>
          <w:p w14:paraId="4B01AF89" w14:textId="77777777" w:rsidR="000E305A" w:rsidRPr="00265EF6" w:rsidRDefault="000E305A" w:rsidP="000E305A">
            <w:pPr>
              <w:pStyle w:val="TableText"/>
              <w:rPr>
                <w:lang w:val="en-GB"/>
              </w:rPr>
            </w:pPr>
            <w:r w:rsidRPr="00265EF6">
              <w:t>26E</w:t>
            </w:r>
          </w:p>
        </w:tc>
        <w:tc>
          <w:tcPr>
            <w:tcW w:w="3417" w:type="dxa"/>
            <w:hideMark/>
          </w:tcPr>
          <w:p w14:paraId="1AB7F18A" w14:textId="77777777" w:rsidR="000E305A" w:rsidRPr="00265EF6" w:rsidRDefault="000E305A" w:rsidP="000E305A">
            <w:pPr>
              <w:pStyle w:val="TableText"/>
              <w:rPr>
                <w:lang w:val="en-GB"/>
              </w:rPr>
            </w:pPr>
            <w:r w:rsidRPr="00265EF6">
              <w:t>Automatic extension non-extension notification period</w:t>
            </w:r>
          </w:p>
        </w:tc>
        <w:tc>
          <w:tcPr>
            <w:tcW w:w="4175" w:type="dxa"/>
            <w:hideMark/>
          </w:tcPr>
          <w:p w14:paraId="1DB9FBA6" w14:textId="77777777" w:rsidR="000E305A" w:rsidRPr="00265EF6" w:rsidRDefault="000E305A" w:rsidP="000E305A">
            <w:pPr>
              <w:pStyle w:val="TableText"/>
              <w:rPr>
                <w:lang w:val="en-GB"/>
              </w:rPr>
            </w:pPr>
            <w:r w:rsidRPr="00265EF6">
              <w:rPr>
                <w:lang w:val="en-GB"/>
              </w:rPr>
              <w:t>Non-extension notification period</w:t>
            </w:r>
          </w:p>
        </w:tc>
      </w:tr>
      <w:tr w:rsidR="000E305A" w:rsidRPr="00265EF6" w14:paraId="70B73D50"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24" w:type="dxa"/>
            <w:hideMark/>
          </w:tcPr>
          <w:p w14:paraId="783A0A55" w14:textId="77777777" w:rsidR="000E305A" w:rsidRPr="00265EF6" w:rsidRDefault="000E305A" w:rsidP="000E305A">
            <w:pPr>
              <w:pStyle w:val="TableText"/>
              <w:rPr>
                <w:lang w:val="en-GB"/>
              </w:rPr>
            </w:pPr>
            <w:r w:rsidRPr="00265EF6">
              <w:t>31S</w:t>
            </w:r>
          </w:p>
        </w:tc>
        <w:tc>
          <w:tcPr>
            <w:tcW w:w="3417" w:type="dxa"/>
            <w:hideMark/>
          </w:tcPr>
          <w:p w14:paraId="65AB47EE" w14:textId="77777777" w:rsidR="000E305A" w:rsidRPr="00265EF6" w:rsidRDefault="000E305A" w:rsidP="000E305A">
            <w:pPr>
              <w:pStyle w:val="TableText"/>
              <w:rPr>
                <w:lang w:val="en-GB"/>
              </w:rPr>
            </w:pPr>
            <w:r w:rsidRPr="00265EF6">
              <w:t>Automatic extension final expiry</w:t>
            </w:r>
          </w:p>
        </w:tc>
        <w:tc>
          <w:tcPr>
            <w:tcW w:w="4175" w:type="dxa"/>
            <w:hideMark/>
          </w:tcPr>
          <w:p w14:paraId="76F35956" w14:textId="77777777" w:rsidR="000E305A" w:rsidRPr="00265EF6" w:rsidRDefault="000E305A" w:rsidP="000E305A">
            <w:pPr>
              <w:pStyle w:val="TableText"/>
              <w:rPr>
                <w:lang w:val="en-GB"/>
              </w:rPr>
            </w:pPr>
            <w:r w:rsidRPr="00265EF6">
              <w:rPr>
                <w:lang w:val="en-GB"/>
              </w:rPr>
              <w:t>Final expiry date</w:t>
            </w:r>
          </w:p>
        </w:tc>
      </w:tr>
      <w:tr w:rsidR="000E305A" w:rsidRPr="00265EF6" w14:paraId="6B10EC52"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24" w:type="dxa"/>
            <w:hideMark/>
          </w:tcPr>
          <w:p w14:paraId="40B816AE" w14:textId="77777777" w:rsidR="000E305A" w:rsidRPr="00265EF6" w:rsidRDefault="000E305A" w:rsidP="000E305A">
            <w:pPr>
              <w:pStyle w:val="TableText"/>
              <w:rPr>
                <w:lang w:val="en-GB"/>
              </w:rPr>
            </w:pPr>
            <w:r w:rsidRPr="00265EF6">
              <w:t>48B</w:t>
            </w:r>
          </w:p>
        </w:tc>
        <w:tc>
          <w:tcPr>
            <w:tcW w:w="3417" w:type="dxa"/>
            <w:hideMark/>
          </w:tcPr>
          <w:p w14:paraId="714AEB59" w14:textId="77777777" w:rsidR="000E305A" w:rsidRPr="00265EF6" w:rsidRDefault="000E305A" w:rsidP="000E305A">
            <w:pPr>
              <w:pStyle w:val="TableText"/>
              <w:rPr>
                <w:lang w:val="en-GB"/>
              </w:rPr>
            </w:pPr>
            <w:r w:rsidRPr="00265EF6">
              <w:t>Demand</w:t>
            </w:r>
          </w:p>
        </w:tc>
        <w:tc>
          <w:tcPr>
            <w:tcW w:w="4175" w:type="dxa"/>
            <w:hideMark/>
          </w:tcPr>
          <w:p w14:paraId="6233A2E0" w14:textId="77777777" w:rsidR="000E305A" w:rsidRPr="0080234E" w:rsidRDefault="000E305A" w:rsidP="000E305A">
            <w:pPr>
              <w:pStyle w:val="TableText"/>
              <w:rPr>
                <w:color w:val="333333"/>
              </w:rPr>
            </w:pPr>
            <w:r w:rsidRPr="00265EF6">
              <w:rPr>
                <w:sz w:val="20"/>
                <w:lang w:val="en-GB"/>
              </w:rPr>
              <w:t> </w:t>
            </w:r>
            <w:r w:rsidRPr="0080234E">
              <w:t>Demand indicator is set as follows</w:t>
            </w:r>
          </w:p>
          <w:tbl>
            <w:tblPr>
              <w:tblW w:w="3222" w:type="dxa"/>
              <w:tblCellMar>
                <w:left w:w="0" w:type="dxa"/>
                <w:right w:w="0" w:type="dxa"/>
              </w:tblCellMar>
              <w:tblLook w:val="04A0" w:firstRow="1" w:lastRow="0" w:firstColumn="1" w:lastColumn="0" w:noHBand="0" w:noVBand="1"/>
            </w:tblPr>
            <w:tblGrid>
              <w:gridCol w:w="1821"/>
              <w:gridCol w:w="337"/>
              <w:gridCol w:w="372"/>
              <w:gridCol w:w="346"/>
              <w:gridCol w:w="346"/>
            </w:tblGrid>
            <w:tr w:rsidR="000E305A" w:rsidRPr="0080234E" w14:paraId="1108BC6D" w14:textId="77777777" w:rsidTr="003D3747">
              <w:trPr>
                <w:trHeight w:val="285"/>
              </w:trPr>
              <w:tc>
                <w:tcPr>
                  <w:tcW w:w="182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1FC5ACA" w14:textId="77777777" w:rsidR="000E305A" w:rsidRPr="00DC280B" w:rsidRDefault="000E305A" w:rsidP="000E305A">
                  <w:pPr>
                    <w:pStyle w:val="TableText"/>
                  </w:pPr>
                </w:p>
              </w:tc>
              <w:tc>
                <w:tcPr>
                  <w:tcW w:w="33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933FB67" w14:textId="77777777" w:rsidR="000E305A" w:rsidRPr="00DC280B" w:rsidRDefault="000E305A" w:rsidP="000E305A">
                  <w:pPr>
                    <w:pStyle w:val="TableText"/>
                  </w:pPr>
                  <w:r w:rsidRPr="00DC280B">
                    <w:t>1</w:t>
                  </w:r>
                </w:p>
              </w:tc>
              <w:tc>
                <w:tcPr>
                  <w:tcW w:w="37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5A40A0B8" w14:textId="77777777" w:rsidR="000E305A" w:rsidRPr="00DC280B" w:rsidRDefault="000E305A" w:rsidP="000E305A">
                  <w:pPr>
                    <w:pStyle w:val="TableText"/>
                  </w:pPr>
                  <w:r w:rsidRPr="00DC280B">
                    <w:t>2</w:t>
                  </w:r>
                </w:p>
              </w:tc>
              <w:tc>
                <w:tcPr>
                  <w:tcW w:w="34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C6287E2" w14:textId="77777777" w:rsidR="000E305A" w:rsidRPr="00DC280B" w:rsidRDefault="000E305A" w:rsidP="000E305A">
                  <w:pPr>
                    <w:pStyle w:val="TableText"/>
                  </w:pPr>
                  <w:r>
                    <w:t>3</w:t>
                  </w:r>
                </w:p>
              </w:tc>
              <w:tc>
                <w:tcPr>
                  <w:tcW w:w="34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6B03EF85" w14:textId="77777777" w:rsidR="000E305A" w:rsidRPr="00DC280B" w:rsidRDefault="000E305A" w:rsidP="000E305A">
                  <w:pPr>
                    <w:pStyle w:val="TableText"/>
                  </w:pPr>
                  <w:r w:rsidRPr="00DC280B">
                    <w:t>4</w:t>
                  </w:r>
                </w:p>
              </w:tc>
            </w:tr>
            <w:tr w:rsidR="000E305A" w:rsidRPr="0080234E" w14:paraId="0FE636A4" w14:textId="77777777" w:rsidTr="003D3747">
              <w:trPr>
                <w:trHeight w:val="285"/>
              </w:trPr>
              <w:tc>
                <w:tcPr>
                  <w:tcW w:w="182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73165DC" w14:textId="77777777" w:rsidR="000E305A" w:rsidRPr="00DC280B" w:rsidRDefault="000E305A" w:rsidP="000E305A">
                  <w:pPr>
                    <w:pStyle w:val="TableText"/>
                  </w:pPr>
                  <w:r w:rsidRPr="00DC280B">
                    <w:t>Partial allowed</w:t>
                  </w:r>
                </w:p>
              </w:tc>
              <w:tc>
                <w:tcPr>
                  <w:tcW w:w="33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5D1D6E9B" w14:textId="77777777" w:rsidR="000E305A" w:rsidRPr="00DC280B" w:rsidRDefault="000E305A" w:rsidP="000E305A">
                  <w:pPr>
                    <w:pStyle w:val="TableText"/>
                  </w:pPr>
                  <w:r w:rsidRPr="00DC280B">
                    <w:t>Y</w:t>
                  </w:r>
                </w:p>
              </w:tc>
              <w:tc>
                <w:tcPr>
                  <w:tcW w:w="37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4D29074D" w14:textId="77777777" w:rsidR="000E305A" w:rsidRPr="00DC280B" w:rsidRDefault="000E305A" w:rsidP="000E305A">
                  <w:pPr>
                    <w:pStyle w:val="TableText"/>
                  </w:pPr>
                  <w:r w:rsidRPr="00DC280B">
                    <w:t>Y</w:t>
                  </w:r>
                </w:p>
              </w:tc>
              <w:tc>
                <w:tcPr>
                  <w:tcW w:w="34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3A09EA64" w14:textId="77777777" w:rsidR="000E305A" w:rsidRPr="00DC280B" w:rsidRDefault="000E305A" w:rsidP="000E305A">
                  <w:pPr>
                    <w:pStyle w:val="TableText"/>
                  </w:pPr>
                  <w:r w:rsidRPr="00DC280B">
                    <w:t>N</w:t>
                  </w:r>
                </w:p>
              </w:tc>
              <w:tc>
                <w:tcPr>
                  <w:tcW w:w="34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971DADE" w14:textId="77777777" w:rsidR="000E305A" w:rsidRPr="00DC280B" w:rsidRDefault="000E305A" w:rsidP="000E305A">
                  <w:pPr>
                    <w:pStyle w:val="TableText"/>
                  </w:pPr>
                  <w:r w:rsidRPr="00DC280B">
                    <w:t>N</w:t>
                  </w:r>
                </w:p>
              </w:tc>
            </w:tr>
            <w:tr w:rsidR="000E305A" w:rsidRPr="0080234E" w14:paraId="68B07F2A"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DCAE9B4" w14:textId="77777777" w:rsidR="000E305A" w:rsidRPr="00DC280B" w:rsidRDefault="000E305A" w:rsidP="000E305A">
                  <w:pPr>
                    <w:pStyle w:val="TableText"/>
                  </w:pPr>
                  <w:r w:rsidRPr="00DC280B">
                    <w:t>Multiple allowed</w:t>
                  </w: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C7453BD" w14:textId="77777777" w:rsidR="000E305A" w:rsidRPr="00DC280B" w:rsidRDefault="000E305A" w:rsidP="000E305A">
                  <w:pPr>
                    <w:pStyle w:val="TableText"/>
                  </w:pPr>
                  <w:r w:rsidRPr="00DC280B">
                    <w:t>Y</w:t>
                  </w: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5BD6016" w14:textId="77777777" w:rsidR="000E305A" w:rsidRPr="00DC280B" w:rsidRDefault="000E305A" w:rsidP="000E305A">
                  <w:pPr>
                    <w:pStyle w:val="TableText"/>
                  </w:pPr>
                  <w:r w:rsidRPr="00DC280B">
                    <w:t>N</w:t>
                  </w: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D1C1172" w14:textId="77777777" w:rsidR="000E305A" w:rsidRPr="00DC280B" w:rsidRDefault="000E305A" w:rsidP="000E305A">
                  <w:pPr>
                    <w:pStyle w:val="TableText"/>
                  </w:pPr>
                  <w:r w:rsidRPr="00DC280B">
                    <w:t>Y</w:t>
                  </w: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8D61A02" w14:textId="77777777" w:rsidR="000E305A" w:rsidRPr="00DC280B" w:rsidRDefault="000E305A" w:rsidP="000E305A">
                  <w:pPr>
                    <w:pStyle w:val="TableText"/>
                  </w:pPr>
                  <w:r w:rsidRPr="00DC280B">
                    <w:t>N</w:t>
                  </w:r>
                </w:p>
              </w:tc>
            </w:tr>
            <w:tr w:rsidR="000E305A" w:rsidRPr="0080234E" w14:paraId="33E24A0C"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60B5030" w14:textId="77777777" w:rsidR="000E305A" w:rsidRPr="00DC280B" w:rsidRDefault="000E305A" w:rsidP="000E305A">
                  <w:pPr>
                    <w:pStyle w:val="TableText"/>
                  </w:pP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B102ACA" w14:textId="77777777" w:rsidR="000E305A" w:rsidRPr="00DC280B" w:rsidRDefault="000E305A" w:rsidP="000E305A">
                  <w:pPr>
                    <w:pStyle w:val="TableText"/>
                  </w:pP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64649B3" w14:textId="77777777" w:rsidR="000E305A" w:rsidRPr="00DC280B" w:rsidRDefault="000E305A" w:rsidP="000E305A">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18601FD" w14:textId="77777777" w:rsidR="000E305A" w:rsidRPr="00DC280B" w:rsidRDefault="000E305A" w:rsidP="000E305A">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D0715F6" w14:textId="77777777" w:rsidR="000E305A" w:rsidRPr="00DC280B" w:rsidRDefault="000E305A" w:rsidP="000E305A">
                  <w:pPr>
                    <w:pStyle w:val="TableText"/>
                  </w:pPr>
                </w:p>
              </w:tc>
            </w:tr>
            <w:tr w:rsidR="000E305A" w:rsidRPr="0080234E" w14:paraId="55D597F8"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B3F735F" w14:textId="77777777" w:rsidR="000E305A" w:rsidRPr="00DC280B" w:rsidRDefault="000E305A" w:rsidP="000E305A">
                  <w:pPr>
                    <w:pStyle w:val="TableText"/>
                  </w:pPr>
                  <w:r w:rsidRPr="00DC280B">
                    <w:t>48B - Not set</w:t>
                  </w: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C39C227" w14:textId="77777777" w:rsidR="000E305A" w:rsidRPr="00DC280B" w:rsidRDefault="000E305A" w:rsidP="000E305A">
                  <w:pPr>
                    <w:pStyle w:val="TableText"/>
                  </w:pPr>
                  <w:r w:rsidRPr="00DC280B">
                    <w:t>X</w:t>
                  </w: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EDA264F" w14:textId="77777777" w:rsidR="000E305A" w:rsidRPr="00DC280B" w:rsidRDefault="000E305A" w:rsidP="000E305A">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1FCA43A" w14:textId="77777777" w:rsidR="000E305A" w:rsidRPr="00DC280B" w:rsidRDefault="000E305A" w:rsidP="000E305A">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43524E8" w14:textId="77777777" w:rsidR="000E305A" w:rsidRPr="00DC280B" w:rsidRDefault="000E305A" w:rsidP="000E305A">
                  <w:pPr>
                    <w:pStyle w:val="TableText"/>
                  </w:pPr>
                </w:p>
              </w:tc>
            </w:tr>
            <w:tr w:rsidR="000E305A" w:rsidRPr="0080234E" w14:paraId="213BA75F"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E33EE11" w14:textId="77777777" w:rsidR="000E305A" w:rsidRPr="00DC280B" w:rsidRDefault="000E305A" w:rsidP="000E305A">
                  <w:pPr>
                    <w:pStyle w:val="TableText"/>
                  </w:pPr>
                  <w:r w:rsidRPr="00DC280B">
                    <w:t>NMLT</w:t>
                  </w: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940EE60" w14:textId="77777777" w:rsidR="000E305A" w:rsidRPr="00DC280B" w:rsidRDefault="000E305A" w:rsidP="000E305A">
                  <w:pPr>
                    <w:pStyle w:val="TableText"/>
                  </w:pP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B059771" w14:textId="77777777" w:rsidR="000E305A" w:rsidRPr="00DC280B" w:rsidRDefault="000E305A" w:rsidP="000E305A">
                  <w:pPr>
                    <w:pStyle w:val="TableText"/>
                  </w:pPr>
                  <w:r w:rsidRPr="00DC280B">
                    <w:t>X</w:t>
                  </w: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08F973A" w14:textId="77777777" w:rsidR="000E305A" w:rsidRPr="00DC280B" w:rsidRDefault="000E305A" w:rsidP="000E305A">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FA9695A" w14:textId="77777777" w:rsidR="000E305A" w:rsidRPr="00DC280B" w:rsidRDefault="000E305A" w:rsidP="000E305A">
                  <w:pPr>
                    <w:pStyle w:val="TableText"/>
                  </w:pPr>
                </w:p>
              </w:tc>
            </w:tr>
            <w:tr w:rsidR="000E305A" w:rsidRPr="0080234E" w14:paraId="5B9982FB"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8909CCA" w14:textId="77777777" w:rsidR="000E305A" w:rsidRPr="00DC280B" w:rsidRDefault="000E305A" w:rsidP="000E305A">
                  <w:pPr>
                    <w:pStyle w:val="TableText"/>
                  </w:pPr>
                  <w:r w:rsidRPr="00DC280B">
                    <w:t>NPRT</w:t>
                  </w: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EDBAA7B" w14:textId="77777777" w:rsidR="000E305A" w:rsidRPr="00DC280B" w:rsidRDefault="000E305A" w:rsidP="000E305A">
                  <w:pPr>
                    <w:pStyle w:val="TableText"/>
                  </w:pP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C27F3E5" w14:textId="77777777" w:rsidR="000E305A" w:rsidRPr="00DC280B" w:rsidRDefault="000E305A" w:rsidP="000E305A">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3C46F68" w14:textId="77777777" w:rsidR="000E305A" w:rsidRPr="00DC280B" w:rsidRDefault="000E305A" w:rsidP="000E305A">
                  <w:pPr>
                    <w:pStyle w:val="TableText"/>
                  </w:pPr>
                  <w:r w:rsidRPr="00DC280B">
                    <w:t>X</w:t>
                  </w: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F2D31C" w14:textId="77777777" w:rsidR="000E305A" w:rsidRPr="00DC280B" w:rsidRDefault="000E305A" w:rsidP="000E305A">
                  <w:pPr>
                    <w:pStyle w:val="TableText"/>
                  </w:pPr>
                </w:p>
              </w:tc>
            </w:tr>
            <w:tr w:rsidR="000E305A" w:rsidRPr="0080234E" w14:paraId="27C416D1"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B42BEAA" w14:textId="77777777" w:rsidR="000E305A" w:rsidRPr="00DC280B" w:rsidRDefault="000E305A" w:rsidP="000E305A">
                  <w:pPr>
                    <w:pStyle w:val="TableText"/>
                  </w:pPr>
                  <w:r w:rsidRPr="00DC280B">
                    <w:t>NMPT</w:t>
                  </w: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A994451" w14:textId="77777777" w:rsidR="000E305A" w:rsidRPr="00DC280B" w:rsidRDefault="000E305A" w:rsidP="000E305A">
                  <w:pPr>
                    <w:pStyle w:val="TableText"/>
                  </w:pP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4DEB8FC" w14:textId="77777777" w:rsidR="000E305A" w:rsidRPr="00DC280B" w:rsidRDefault="000E305A" w:rsidP="000E305A">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F6B620F" w14:textId="77777777" w:rsidR="000E305A" w:rsidRPr="00DC280B" w:rsidRDefault="000E305A" w:rsidP="000E305A">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59D8A01" w14:textId="77777777" w:rsidR="000E305A" w:rsidRPr="00DC280B" w:rsidRDefault="000E305A" w:rsidP="000E305A">
                  <w:pPr>
                    <w:pStyle w:val="TableText"/>
                  </w:pPr>
                  <w:r w:rsidRPr="00DC280B">
                    <w:t>X</w:t>
                  </w:r>
                </w:p>
              </w:tc>
            </w:tr>
          </w:tbl>
          <w:p w14:paraId="28AC0A39" w14:textId="77777777" w:rsidR="000E305A" w:rsidRPr="00265EF6" w:rsidRDefault="000E305A" w:rsidP="000E305A">
            <w:pPr>
              <w:pStyle w:val="TableText"/>
              <w:rPr>
                <w:lang w:val="en-GB"/>
              </w:rPr>
            </w:pPr>
          </w:p>
        </w:tc>
      </w:tr>
      <w:tr w:rsidR="000E305A" w:rsidRPr="00265EF6" w14:paraId="0A769EDA"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24" w:type="dxa"/>
            <w:hideMark/>
          </w:tcPr>
          <w:p w14:paraId="0346E7CD" w14:textId="77777777" w:rsidR="000E305A" w:rsidRPr="00265EF6" w:rsidRDefault="000E305A" w:rsidP="000E305A">
            <w:pPr>
              <w:pStyle w:val="TableText"/>
              <w:rPr>
                <w:lang w:val="en-GB"/>
              </w:rPr>
            </w:pPr>
            <w:r w:rsidRPr="00265EF6">
              <w:rPr>
                <w:lang w:val="en-GB"/>
              </w:rPr>
              <w:t>48D</w:t>
            </w:r>
          </w:p>
        </w:tc>
        <w:tc>
          <w:tcPr>
            <w:tcW w:w="3417" w:type="dxa"/>
            <w:hideMark/>
          </w:tcPr>
          <w:p w14:paraId="52374710" w14:textId="77777777" w:rsidR="000E305A" w:rsidRPr="00265EF6" w:rsidRDefault="000E305A" w:rsidP="000E305A">
            <w:pPr>
              <w:pStyle w:val="TableText"/>
              <w:rPr>
                <w:lang w:val="en-GB"/>
              </w:rPr>
            </w:pPr>
            <w:r w:rsidRPr="00265EF6">
              <w:rPr>
                <w:lang w:val="en-GB"/>
              </w:rPr>
              <w:t>Transfer Indicator</w:t>
            </w:r>
          </w:p>
        </w:tc>
        <w:tc>
          <w:tcPr>
            <w:tcW w:w="4175" w:type="dxa"/>
            <w:hideMark/>
          </w:tcPr>
          <w:p w14:paraId="2DAE155F" w14:textId="77777777" w:rsidR="000E305A" w:rsidRPr="00265EF6" w:rsidRDefault="000E305A" w:rsidP="000E305A">
            <w:pPr>
              <w:pStyle w:val="TableText"/>
              <w:rPr>
                <w:lang w:val="en-GB"/>
              </w:rPr>
            </w:pPr>
            <w:r w:rsidRPr="00265EF6">
              <w:rPr>
                <w:lang w:val="en-GB"/>
              </w:rPr>
              <w:t>Transferable flag</w:t>
            </w:r>
          </w:p>
        </w:tc>
      </w:tr>
      <w:tr w:rsidR="000E305A" w:rsidRPr="00265EF6" w14:paraId="7FD21B82"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24" w:type="dxa"/>
            <w:hideMark/>
          </w:tcPr>
          <w:p w14:paraId="03B8D3A9" w14:textId="77777777" w:rsidR="000E305A" w:rsidRPr="00265EF6" w:rsidRDefault="000E305A" w:rsidP="000E305A">
            <w:pPr>
              <w:pStyle w:val="TableText"/>
              <w:rPr>
                <w:lang w:val="en-GB"/>
              </w:rPr>
            </w:pPr>
            <w:r w:rsidRPr="00265EF6">
              <w:rPr>
                <w:lang w:val="en-GB"/>
              </w:rPr>
              <w:lastRenderedPageBreak/>
              <w:t>39E</w:t>
            </w:r>
          </w:p>
        </w:tc>
        <w:tc>
          <w:tcPr>
            <w:tcW w:w="3417" w:type="dxa"/>
            <w:hideMark/>
          </w:tcPr>
          <w:p w14:paraId="649CB24A" w14:textId="77777777" w:rsidR="000E305A" w:rsidRPr="00265EF6" w:rsidRDefault="000E305A" w:rsidP="000E305A">
            <w:pPr>
              <w:pStyle w:val="TableText"/>
              <w:rPr>
                <w:lang w:val="en-GB"/>
              </w:rPr>
            </w:pPr>
            <w:r w:rsidRPr="00265EF6">
              <w:rPr>
                <w:lang w:val="en-GB"/>
              </w:rPr>
              <w:t>Transfer Conditions</w:t>
            </w:r>
          </w:p>
        </w:tc>
        <w:tc>
          <w:tcPr>
            <w:tcW w:w="4175" w:type="dxa"/>
            <w:hideMark/>
          </w:tcPr>
          <w:p w14:paraId="6A70AE0D" w14:textId="77777777" w:rsidR="000E305A" w:rsidRPr="00265EF6" w:rsidRDefault="000E305A" w:rsidP="000E305A">
            <w:pPr>
              <w:pStyle w:val="TableText"/>
              <w:rPr>
                <w:lang w:val="en-GB"/>
              </w:rPr>
            </w:pPr>
            <w:r w:rsidRPr="00265EF6">
              <w:rPr>
                <w:lang w:val="en-GB"/>
              </w:rPr>
              <w:t xml:space="preserve">Transfer conditions </w:t>
            </w:r>
          </w:p>
        </w:tc>
      </w:tr>
      <w:tr w:rsidR="000E305A" w:rsidRPr="00265EF6" w14:paraId="214EE607"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24" w:type="dxa"/>
            <w:hideMark/>
          </w:tcPr>
          <w:p w14:paraId="3A7654EB" w14:textId="77777777" w:rsidR="000E305A" w:rsidRPr="00265EF6" w:rsidRDefault="000E305A" w:rsidP="000E305A">
            <w:pPr>
              <w:pStyle w:val="TableText"/>
              <w:rPr>
                <w:lang w:val="en-GB"/>
              </w:rPr>
            </w:pPr>
            <w:r w:rsidRPr="00265EF6">
              <w:rPr>
                <w:lang w:val="en-GB"/>
              </w:rPr>
              <w:t xml:space="preserve">45L </w:t>
            </w:r>
          </w:p>
        </w:tc>
        <w:tc>
          <w:tcPr>
            <w:tcW w:w="3417" w:type="dxa"/>
            <w:hideMark/>
          </w:tcPr>
          <w:p w14:paraId="68A49D9A" w14:textId="77777777" w:rsidR="000E305A" w:rsidRPr="00265EF6" w:rsidRDefault="000E305A" w:rsidP="000E305A">
            <w:pPr>
              <w:pStyle w:val="TableText"/>
              <w:rPr>
                <w:lang w:val="en-GB"/>
              </w:rPr>
            </w:pPr>
            <w:r w:rsidRPr="00265EF6">
              <w:rPr>
                <w:lang w:val="en-GB"/>
              </w:rPr>
              <w:t>Underlying Transaction Details</w:t>
            </w:r>
          </w:p>
        </w:tc>
        <w:tc>
          <w:tcPr>
            <w:tcW w:w="4175" w:type="dxa"/>
            <w:hideMark/>
          </w:tcPr>
          <w:p w14:paraId="0E3EFBCF" w14:textId="77777777" w:rsidR="000E305A" w:rsidRPr="00265EF6" w:rsidRDefault="000E305A" w:rsidP="000E305A">
            <w:pPr>
              <w:pStyle w:val="TableText"/>
              <w:rPr>
                <w:lang w:val="en-GB"/>
              </w:rPr>
            </w:pPr>
            <w:r w:rsidRPr="00265EF6">
              <w:rPr>
                <w:lang w:val="en-GB"/>
              </w:rPr>
              <w:t>Underlying Transaction Details</w:t>
            </w:r>
          </w:p>
        </w:tc>
      </w:tr>
      <w:tr w:rsidR="000E305A" w:rsidRPr="00265EF6" w14:paraId="03466BC5" w14:textId="77777777" w:rsidTr="003D3747">
        <w:trPr>
          <w:cnfStyle w:val="000000010000" w:firstRow="0" w:lastRow="0" w:firstColumn="0" w:lastColumn="0" w:oddVBand="0" w:evenVBand="0" w:oddHBand="0" w:evenHBand="1" w:firstRowFirstColumn="0" w:firstRowLastColumn="0" w:lastRowFirstColumn="0" w:lastRowLastColumn="0"/>
          <w:trHeight w:val="600"/>
        </w:trPr>
        <w:tc>
          <w:tcPr>
            <w:tcW w:w="1424" w:type="dxa"/>
            <w:hideMark/>
          </w:tcPr>
          <w:p w14:paraId="6ADB6C5D" w14:textId="77777777" w:rsidR="000E305A" w:rsidRPr="00265EF6" w:rsidRDefault="000E305A" w:rsidP="000E305A">
            <w:pPr>
              <w:pStyle w:val="TableText"/>
              <w:rPr>
                <w:lang w:val="en-GB"/>
              </w:rPr>
            </w:pPr>
            <w:r w:rsidRPr="00265EF6">
              <w:rPr>
                <w:lang w:val="en-GB"/>
              </w:rPr>
              <w:t>24E Code</w:t>
            </w:r>
          </w:p>
        </w:tc>
        <w:tc>
          <w:tcPr>
            <w:tcW w:w="3417" w:type="dxa"/>
            <w:hideMark/>
          </w:tcPr>
          <w:p w14:paraId="7ED9131C" w14:textId="77777777" w:rsidR="000E305A" w:rsidRPr="00265EF6" w:rsidRDefault="000E305A" w:rsidP="000E305A">
            <w:pPr>
              <w:pStyle w:val="TableText"/>
              <w:rPr>
                <w:lang w:val="en-GB"/>
              </w:rPr>
            </w:pPr>
            <w:r w:rsidRPr="00265EF6">
              <w:rPr>
                <w:lang w:val="en-GB"/>
              </w:rPr>
              <w:t xml:space="preserve">Delivery of Original Undertaking </w:t>
            </w:r>
          </w:p>
        </w:tc>
        <w:tc>
          <w:tcPr>
            <w:tcW w:w="4175" w:type="dxa"/>
            <w:hideMark/>
          </w:tcPr>
          <w:p w14:paraId="68BF0597" w14:textId="77777777" w:rsidR="000E305A" w:rsidRPr="00265EF6" w:rsidRDefault="000E305A" w:rsidP="000E305A">
            <w:pPr>
              <w:pStyle w:val="TableText"/>
              <w:rPr>
                <w:lang w:val="en-GB"/>
              </w:rPr>
            </w:pPr>
            <w:r w:rsidRPr="00265EF6">
              <w:rPr>
                <w:lang w:val="en-GB"/>
              </w:rPr>
              <w:t>Delivery of undertaking COLL, COURIER, MAIL, MESS, OTHR, REGM"</w:t>
            </w:r>
          </w:p>
        </w:tc>
      </w:tr>
      <w:tr w:rsidR="000E305A" w:rsidRPr="00265EF6" w14:paraId="2CC7433F" w14:textId="77777777" w:rsidTr="003D3747">
        <w:trPr>
          <w:cnfStyle w:val="000000100000" w:firstRow="0" w:lastRow="0" w:firstColumn="0" w:lastColumn="0" w:oddVBand="0" w:evenVBand="0" w:oddHBand="1" w:evenHBand="0" w:firstRowFirstColumn="0" w:firstRowLastColumn="0" w:lastRowFirstColumn="0" w:lastRowLastColumn="0"/>
          <w:trHeight w:val="600"/>
        </w:trPr>
        <w:tc>
          <w:tcPr>
            <w:tcW w:w="1424" w:type="dxa"/>
            <w:hideMark/>
          </w:tcPr>
          <w:p w14:paraId="3FA105FC" w14:textId="77777777" w:rsidR="000E305A" w:rsidRPr="00265EF6" w:rsidRDefault="000E305A" w:rsidP="000E305A">
            <w:pPr>
              <w:pStyle w:val="TableText"/>
              <w:rPr>
                <w:lang w:val="en-GB"/>
              </w:rPr>
            </w:pPr>
            <w:r w:rsidRPr="00265EF6">
              <w:rPr>
                <w:lang w:val="en-GB"/>
              </w:rPr>
              <w:t>24E Add info</w:t>
            </w:r>
          </w:p>
        </w:tc>
        <w:tc>
          <w:tcPr>
            <w:tcW w:w="3417" w:type="dxa"/>
            <w:hideMark/>
          </w:tcPr>
          <w:p w14:paraId="1F6F6ED7" w14:textId="77777777" w:rsidR="000E305A" w:rsidRPr="00265EF6" w:rsidRDefault="000E305A" w:rsidP="000E305A">
            <w:pPr>
              <w:pStyle w:val="TableText"/>
              <w:rPr>
                <w:lang w:val="en-GB"/>
              </w:rPr>
            </w:pPr>
            <w:r w:rsidRPr="00265EF6">
              <w:rPr>
                <w:lang w:val="en-GB"/>
              </w:rPr>
              <w:t>Delivery of Original Undertaking add info</w:t>
            </w:r>
          </w:p>
        </w:tc>
        <w:tc>
          <w:tcPr>
            <w:tcW w:w="4175" w:type="dxa"/>
            <w:hideMark/>
          </w:tcPr>
          <w:p w14:paraId="10FBF3DE" w14:textId="77777777" w:rsidR="000E305A" w:rsidRPr="00265EF6" w:rsidRDefault="000E305A" w:rsidP="000E305A">
            <w:pPr>
              <w:pStyle w:val="TableText"/>
              <w:rPr>
                <w:lang w:val="en-GB"/>
              </w:rPr>
            </w:pPr>
            <w:r w:rsidRPr="00265EF6">
              <w:rPr>
                <w:lang w:val="en-GB"/>
              </w:rPr>
              <w:t>Delivery of undertaking extra data entered for COURIER or OTHR</w:t>
            </w:r>
          </w:p>
        </w:tc>
      </w:tr>
      <w:tr w:rsidR="000E305A" w:rsidRPr="00265EF6" w14:paraId="39F2FD1F"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424" w:type="dxa"/>
            <w:hideMark/>
          </w:tcPr>
          <w:p w14:paraId="736B992E" w14:textId="77777777" w:rsidR="000E305A" w:rsidRPr="00265EF6" w:rsidRDefault="000E305A" w:rsidP="000E305A">
            <w:pPr>
              <w:pStyle w:val="TableText"/>
              <w:rPr>
                <w:lang w:val="en-GB"/>
              </w:rPr>
            </w:pPr>
            <w:r w:rsidRPr="00265EF6">
              <w:t>24G Code</w:t>
            </w:r>
          </w:p>
        </w:tc>
        <w:tc>
          <w:tcPr>
            <w:tcW w:w="3417" w:type="dxa"/>
            <w:hideMark/>
          </w:tcPr>
          <w:p w14:paraId="01E07CFD" w14:textId="77777777" w:rsidR="000E305A" w:rsidRPr="00265EF6" w:rsidRDefault="000E305A" w:rsidP="000E305A">
            <w:pPr>
              <w:pStyle w:val="TableText"/>
              <w:rPr>
                <w:lang w:val="en-GB"/>
              </w:rPr>
            </w:pPr>
            <w:r w:rsidRPr="00265EF6">
              <w:rPr>
                <w:lang w:val="en-GB"/>
              </w:rPr>
              <w:t>Delivery To/Collection By</w:t>
            </w:r>
          </w:p>
        </w:tc>
        <w:tc>
          <w:tcPr>
            <w:tcW w:w="4175" w:type="dxa"/>
            <w:hideMark/>
          </w:tcPr>
          <w:p w14:paraId="1C27B261" w14:textId="77777777" w:rsidR="000E305A" w:rsidRPr="00265EF6" w:rsidRDefault="000E305A" w:rsidP="000E305A">
            <w:pPr>
              <w:pStyle w:val="TableText"/>
              <w:rPr>
                <w:lang w:val="en-GB"/>
              </w:rPr>
            </w:pPr>
            <w:r w:rsidRPr="00265EF6">
              <w:rPr>
                <w:lang w:val="en-GB"/>
              </w:rPr>
              <w:t>Delivery to/Collection by - either Beneficiary or Other</w:t>
            </w:r>
          </w:p>
        </w:tc>
      </w:tr>
      <w:tr w:rsidR="000E305A" w:rsidRPr="00265EF6" w14:paraId="373604AE"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424" w:type="dxa"/>
            <w:hideMark/>
          </w:tcPr>
          <w:p w14:paraId="39E55C7D" w14:textId="4DEFA01C" w:rsidR="000E305A" w:rsidRPr="00265EF6" w:rsidRDefault="000E305A" w:rsidP="000E305A">
            <w:pPr>
              <w:pStyle w:val="TableText"/>
              <w:rPr>
                <w:lang w:val="en-GB"/>
              </w:rPr>
            </w:pPr>
            <w:r w:rsidRPr="00265EF6">
              <w:t xml:space="preserve">24G </w:t>
            </w:r>
            <w:r>
              <w:t>Narrative</w:t>
            </w:r>
          </w:p>
        </w:tc>
        <w:tc>
          <w:tcPr>
            <w:tcW w:w="3417" w:type="dxa"/>
            <w:hideMark/>
          </w:tcPr>
          <w:p w14:paraId="2F19F32A" w14:textId="77777777" w:rsidR="000E305A" w:rsidRPr="00265EF6" w:rsidRDefault="000E305A" w:rsidP="000E305A">
            <w:pPr>
              <w:pStyle w:val="TableText"/>
              <w:rPr>
                <w:lang w:val="en-GB"/>
              </w:rPr>
            </w:pPr>
            <w:r w:rsidRPr="00265EF6">
              <w:t>Delivery To/Collection By - Details</w:t>
            </w:r>
          </w:p>
        </w:tc>
        <w:tc>
          <w:tcPr>
            <w:tcW w:w="4175" w:type="dxa"/>
            <w:hideMark/>
          </w:tcPr>
          <w:p w14:paraId="11925E3D" w14:textId="3FB93857" w:rsidR="000E305A" w:rsidRPr="00265EF6" w:rsidRDefault="000E305A" w:rsidP="000E305A">
            <w:pPr>
              <w:pStyle w:val="TableText"/>
              <w:rPr>
                <w:lang w:val="en-GB"/>
              </w:rPr>
            </w:pPr>
            <w:r w:rsidRPr="00265EF6">
              <w:rPr>
                <w:lang w:val="en-GB"/>
              </w:rPr>
              <w:t xml:space="preserve">Delivery to party address if OTHR </w:t>
            </w:r>
            <w:r w:rsidR="00CE4957">
              <w:rPr>
                <w:lang w:val="en-GB"/>
              </w:rPr>
              <w:t>or BENE</w:t>
            </w:r>
            <w:r w:rsidR="001E31CC">
              <w:rPr>
                <w:lang w:val="en-GB"/>
              </w:rPr>
              <w:t>.</w:t>
            </w:r>
            <w:r w:rsidR="001E31CC" w:rsidRPr="009C28CC">
              <w:t xml:space="preserve"> </w:t>
            </w:r>
            <w:r w:rsidR="00CE4957" w:rsidRPr="00CE4957">
              <w:t>In TI</w:t>
            </w:r>
            <w:r w:rsidR="00631DEE">
              <w:t>,</w:t>
            </w:r>
            <w:r w:rsidR="00CE4957" w:rsidRPr="00CE4957">
              <w:t xml:space="preserve"> this field is maintained as Narrative Party name and address field but with a validation on the number of lines and characters per line as suggested in the SCORE standards guide. However, if the code is BENE, this field is not mandatory.</w:t>
            </w:r>
          </w:p>
        </w:tc>
      </w:tr>
    </w:tbl>
    <w:p w14:paraId="434E03F2" w14:textId="3413EE64" w:rsidR="000D3507" w:rsidRDefault="000D3507" w:rsidP="000D3507">
      <w:pPr>
        <w:pStyle w:val="BodyText"/>
      </w:pPr>
    </w:p>
    <w:p w14:paraId="067E09F0" w14:textId="77777777" w:rsidR="007326B2" w:rsidRDefault="007326B2" w:rsidP="007326B2">
      <w:pPr>
        <w:pStyle w:val="BodyText"/>
      </w:pPr>
      <w:r w:rsidRPr="001C59A8">
        <w:t>Where the</w:t>
      </w:r>
      <w:r>
        <w:t xml:space="preserve"> Issuance</w:t>
      </w:r>
      <w:r w:rsidRPr="001C59A8">
        <w:t xml:space="preserve"> details exceeds 150 x 65 characters in 77U</w:t>
      </w:r>
      <w:r>
        <w:t>, then</w:t>
      </w:r>
      <w:r w:rsidRPr="001C59A8">
        <w:t xml:space="preserve"> one or more</w:t>
      </w:r>
      <w:r>
        <w:t xml:space="preserve"> </w:t>
      </w:r>
      <w:r w:rsidRPr="001C59A8">
        <w:t>continuation</w:t>
      </w:r>
      <w:r>
        <w:t xml:space="preserve"> </w:t>
      </w:r>
      <w:r w:rsidRPr="001C59A8">
        <w:t xml:space="preserve">messages </w:t>
      </w:r>
      <w:r>
        <w:t xml:space="preserve">are </w:t>
      </w:r>
      <w:r w:rsidRPr="001C59A8">
        <w:t>created in the following format</w:t>
      </w:r>
      <w:r>
        <w:t>:</w:t>
      </w:r>
    </w:p>
    <w:tbl>
      <w:tblPr>
        <w:tblStyle w:val="TableGrid"/>
        <w:tblW w:w="5000" w:type="pct"/>
        <w:tblLook w:val="04A0" w:firstRow="1" w:lastRow="0" w:firstColumn="1" w:lastColumn="0" w:noHBand="0" w:noVBand="1"/>
      </w:tblPr>
      <w:tblGrid>
        <w:gridCol w:w="1412"/>
        <w:gridCol w:w="4429"/>
        <w:gridCol w:w="4039"/>
      </w:tblGrid>
      <w:tr w:rsidR="007326B2" w:rsidRPr="007326B2" w14:paraId="3A32C07A" w14:textId="77777777" w:rsidTr="00EB1F0A">
        <w:trPr>
          <w:cnfStyle w:val="100000000000" w:firstRow="1" w:lastRow="0" w:firstColumn="0" w:lastColumn="0" w:oddVBand="0" w:evenVBand="0" w:oddHBand="0" w:evenHBand="0" w:firstRowFirstColumn="0" w:firstRowLastColumn="0" w:lastRowFirstColumn="0" w:lastRowLastColumn="0"/>
          <w:trHeight w:val="315"/>
        </w:trPr>
        <w:tc>
          <w:tcPr>
            <w:tcW w:w="1032" w:type="pct"/>
            <w:hideMark/>
          </w:tcPr>
          <w:p w14:paraId="4D38B4F2" w14:textId="77777777" w:rsidR="007326B2" w:rsidRPr="00EB1F0A" w:rsidRDefault="007326B2" w:rsidP="00D51A7B">
            <w:pPr>
              <w:pStyle w:val="TableHead"/>
              <w:rPr>
                <w:lang w:val="en-GB"/>
              </w:rPr>
            </w:pPr>
            <w:r w:rsidRPr="00EB1F0A">
              <w:t>Tag</w:t>
            </w:r>
          </w:p>
        </w:tc>
        <w:tc>
          <w:tcPr>
            <w:tcW w:w="2558" w:type="pct"/>
            <w:hideMark/>
          </w:tcPr>
          <w:p w14:paraId="13828E0B" w14:textId="77777777" w:rsidR="007326B2" w:rsidRPr="00EB1F0A" w:rsidRDefault="007326B2" w:rsidP="00D51A7B">
            <w:pPr>
              <w:pStyle w:val="TableHead"/>
            </w:pPr>
            <w:r w:rsidRPr="00EB1F0A">
              <w:t>Field name</w:t>
            </w:r>
          </w:p>
        </w:tc>
        <w:tc>
          <w:tcPr>
            <w:tcW w:w="1410" w:type="pct"/>
            <w:hideMark/>
          </w:tcPr>
          <w:p w14:paraId="12900594" w14:textId="77777777" w:rsidR="007326B2" w:rsidRPr="00EB1F0A" w:rsidRDefault="007326B2" w:rsidP="00D51A7B">
            <w:pPr>
              <w:pStyle w:val="TableHead"/>
            </w:pPr>
            <w:r w:rsidRPr="00EB1F0A">
              <w:t>Mapped From</w:t>
            </w:r>
          </w:p>
        </w:tc>
      </w:tr>
      <w:tr w:rsidR="007326B2" w:rsidRPr="007326B2" w14:paraId="2B8E9D93" w14:textId="77777777" w:rsidTr="00EB1F0A">
        <w:trPr>
          <w:cnfStyle w:val="000000100000" w:firstRow="0" w:lastRow="0" w:firstColumn="0" w:lastColumn="0" w:oddVBand="0" w:evenVBand="0" w:oddHBand="1" w:evenHBand="0" w:firstRowFirstColumn="0" w:firstRowLastColumn="0" w:lastRowFirstColumn="0" w:lastRowLastColumn="0"/>
          <w:trHeight w:val="300"/>
        </w:trPr>
        <w:tc>
          <w:tcPr>
            <w:tcW w:w="1032" w:type="pct"/>
            <w:hideMark/>
          </w:tcPr>
          <w:p w14:paraId="480EEDA0" w14:textId="77777777" w:rsidR="007326B2" w:rsidRPr="007326B2" w:rsidRDefault="007326B2" w:rsidP="00D51A7B">
            <w:pPr>
              <w:pStyle w:val="TableText"/>
            </w:pPr>
            <w:r w:rsidRPr="007326B2">
              <w:t>27</w:t>
            </w:r>
          </w:p>
        </w:tc>
        <w:tc>
          <w:tcPr>
            <w:tcW w:w="2558" w:type="pct"/>
            <w:hideMark/>
          </w:tcPr>
          <w:p w14:paraId="7FBEDCC7" w14:textId="54C995D0" w:rsidR="007326B2" w:rsidRPr="007326B2" w:rsidRDefault="007326B2" w:rsidP="00D51A7B">
            <w:pPr>
              <w:pStyle w:val="TableText"/>
            </w:pPr>
            <w:r w:rsidRPr="007326B2">
              <w:t>Sequence of Total</w:t>
            </w:r>
          </w:p>
        </w:tc>
        <w:tc>
          <w:tcPr>
            <w:tcW w:w="1410" w:type="pct"/>
            <w:noWrap/>
            <w:hideMark/>
          </w:tcPr>
          <w:p w14:paraId="5828AD56" w14:textId="77777777" w:rsidR="007326B2" w:rsidRPr="007326B2" w:rsidRDefault="007326B2" w:rsidP="00D51A7B">
            <w:pPr>
              <w:pStyle w:val="TableText"/>
            </w:pPr>
            <w:r w:rsidRPr="007326B2">
              <w:t>Set according to the number of messages</w:t>
            </w:r>
          </w:p>
        </w:tc>
      </w:tr>
      <w:tr w:rsidR="007326B2" w:rsidRPr="007326B2" w14:paraId="6A1369BD" w14:textId="77777777" w:rsidTr="00EB1F0A">
        <w:trPr>
          <w:cnfStyle w:val="000000010000" w:firstRow="0" w:lastRow="0" w:firstColumn="0" w:lastColumn="0" w:oddVBand="0" w:evenVBand="0" w:oddHBand="0" w:evenHBand="1" w:firstRowFirstColumn="0" w:firstRowLastColumn="0" w:lastRowFirstColumn="0" w:lastRowLastColumn="0"/>
          <w:trHeight w:val="300"/>
        </w:trPr>
        <w:tc>
          <w:tcPr>
            <w:tcW w:w="1032" w:type="pct"/>
            <w:hideMark/>
          </w:tcPr>
          <w:p w14:paraId="193FE85F" w14:textId="77777777" w:rsidR="007326B2" w:rsidRPr="007326B2" w:rsidRDefault="007326B2" w:rsidP="00D51A7B">
            <w:pPr>
              <w:pStyle w:val="TableText"/>
            </w:pPr>
            <w:r w:rsidRPr="007326B2">
              <w:t>20</w:t>
            </w:r>
          </w:p>
        </w:tc>
        <w:tc>
          <w:tcPr>
            <w:tcW w:w="2558" w:type="pct"/>
            <w:hideMark/>
          </w:tcPr>
          <w:p w14:paraId="43C2416E" w14:textId="47F36700" w:rsidR="007326B2" w:rsidRPr="007326B2" w:rsidRDefault="007326B2" w:rsidP="00D51A7B">
            <w:pPr>
              <w:pStyle w:val="TableText"/>
            </w:pPr>
            <w:r w:rsidRPr="007326B2">
              <w:t>Undertaking Number</w:t>
            </w:r>
          </w:p>
        </w:tc>
        <w:tc>
          <w:tcPr>
            <w:tcW w:w="1410" w:type="pct"/>
            <w:hideMark/>
          </w:tcPr>
          <w:p w14:paraId="0E54E64A" w14:textId="77777777" w:rsidR="007326B2" w:rsidRPr="007326B2" w:rsidRDefault="007326B2" w:rsidP="00D51A7B">
            <w:pPr>
              <w:pStyle w:val="TableText"/>
            </w:pPr>
            <w:r w:rsidRPr="007326B2">
              <w:t>Master reference</w:t>
            </w:r>
          </w:p>
        </w:tc>
      </w:tr>
      <w:tr w:rsidR="007326B2" w:rsidRPr="007326B2" w14:paraId="5DEFA36A" w14:textId="77777777" w:rsidTr="00EB1F0A">
        <w:trPr>
          <w:cnfStyle w:val="000000100000" w:firstRow="0" w:lastRow="0" w:firstColumn="0" w:lastColumn="0" w:oddVBand="0" w:evenVBand="0" w:oddHBand="1" w:evenHBand="0" w:firstRowFirstColumn="0" w:firstRowLastColumn="0" w:lastRowFirstColumn="0" w:lastRowLastColumn="0"/>
          <w:trHeight w:val="300"/>
        </w:trPr>
        <w:tc>
          <w:tcPr>
            <w:tcW w:w="1032" w:type="pct"/>
            <w:hideMark/>
          </w:tcPr>
          <w:p w14:paraId="05CC7518" w14:textId="77777777" w:rsidR="007326B2" w:rsidRPr="007326B2" w:rsidRDefault="007326B2" w:rsidP="00D51A7B">
            <w:pPr>
              <w:pStyle w:val="TableText"/>
            </w:pPr>
            <w:r w:rsidRPr="007326B2">
              <w:t>52a</w:t>
            </w:r>
          </w:p>
        </w:tc>
        <w:tc>
          <w:tcPr>
            <w:tcW w:w="2558" w:type="pct"/>
            <w:hideMark/>
          </w:tcPr>
          <w:p w14:paraId="0FB4CFBF" w14:textId="77777777" w:rsidR="007326B2" w:rsidRPr="007326B2" w:rsidRDefault="007326B2" w:rsidP="00D51A7B">
            <w:pPr>
              <w:pStyle w:val="TableText"/>
            </w:pPr>
            <w:r w:rsidRPr="007326B2">
              <w:t>Issuer</w:t>
            </w:r>
          </w:p>
        </w:tc>
        <w:tc>
          <w:tcPr>
            <w:tcW w:w="1410" w:type="pct"/>
            <w:hideMark/>
          </w:tcPr>
          <w:p w14:paraId="26928471" w14:textId="77777777" w:rsidR="007326B2" w:rsidRPr="007326B2" w:rsidRDefault="007326B2" w:rsidP="00D51A7B">
            <w:pPr>
              <w:pStyle w:val="TableText"/>
            </w:pPr>
            <w:r w:rsidRPr="007326B2">
              <w:t>Issuing bank</w:t>
            </w:r>
          </w:p>
        </w:tc>
      </w:tr>
      <w:tr w:rsidR="007326B2" w:rsidRPr="007326B2" w14:paraId="66EF3761" w14:textId="77777777" w:rsidTr="00EB1F0A">
        <w:trPr>
          <w:cnfStyle w:val="000000010000" w:firstRow="0" w:lastRow="0" w:firstColumn="0" w:lastColumn="0" w:oddVBand="0" w:evenVBand="0" w:oddHBand="0" w:evenHBand="1" w:firstRowFirstColumn="0" w:firstRowLastColumn="0" w:lastRowFirstColumn="0" w:lastRowLastColumn="0"/>
          <w:trHeight w:val="300"/>
        </w:trPr>
        <w:tc>
          <w:tcPr>
            <w:tcW w:w="1032" w:type="pct"/>
            <w:hideMark/>
          </w:tcPr>
          <w:p w14:paraId="4D5CF478" w14:textId="77777777" w:rsidR="007326B2" w:rsidRPr="007326B2" w:rsidRDefault="007326B2" w:rsidP="00D51A7B">
            <w:pPr>
              <w:pStyle w:val="TableText"/>
            </w:pPr>
            <w:r w:rsidRPr="007326B2">
              <w:t>77U</w:t>
            </w:r>
          </w:p>
        </w:tc>
        <w:tc>
          <w:tcPr>
            <w:tcW w:w="2558" w:type="pct"/>
            <w:hideMark/>
          </w:tcPr>
          <w:p w14:paraId="021B8D11" w14:textId="7DB57E92" w:rsidR="007326B2" w:rsidRPr="007326B2" w:rsidRDefault="007326B2" w:rsidP="00D51A7B">
            <w:pPr>
              <w:pStyle w:val="TableText"/>
            </w:pPr>
            <w:r w:rsidRPr="007326B2">
              <w:t>Undertaking Terms and Conditions</w:t>
            </w:r>
          </w:p>
        </w:tc>
        <w:tc>
          <w:tcPr>
            <w:tcW w:w="1410" w:type="pct"/>
            <w:noWrap/>
            <w:hideMark/>
          </w:tcPr>
          <w:p w14:paraId="75FF871C" w14:textId="77777777" w:rsidR="007326B2" w:rsidRPr="007326B2" w:rsidRDefault="007326B2" w:rsidP="00D51A7B">
            <w:pPr>
              <w:pStyle w:val="TableText"/>
            </w:pPr>
            <w:r w:rsidRPr="007326B2">
              <w:t>Undertaking terms and conditions (continuation)</w:t>
            </w:r>
          </w:p>
        </w:tc>
      </w:tr>
    </w:tbl>
    <w:p w14:paraId="7BAD54C8" w14:textId="77777777" w:rsidR="00BC5E7C" w:rsidRPr="00653E5C" w:rsidRDefault="00BC5E7C" w:rsidP="000D3507">
      <w:pPr>
        <w:pStyle w:val="BodyText"/>
      </w:pPr>
    </w:p>
    <w:p w14:paraId="22FA40F8" w14:textId="77777777" w:rsidR="000D3507" w:rsidRDefault="000D3507" w:rsidP="000D3507">
      <w:pPr>
        <w:pStyle w:val="Heading3"/>
      </w:pPr>
      <w:bookmarkStart w:id="238" w:name="_Toc40607156"/>
      <w:bookmarkStart w:id="239" w:name="_Toc160048743"/>
      <w:r>
        <w:t>MT765 – Guarantee/Standby LC Demand</w:t>
      </w:r>
      <w:bookmarkEnd w:id="238"/>
      <w:bookmarkEnd w:id="239"/>
      <w:r w:rsidRPr="00AC72CC">
        <w:t xml:space="preserve"> </w:t>
      </w:r>
    </w:p>
    <w:p w14:paraId="759B2CB4" w14:textId="77777777" w:rsidR="000D3507" w:rsidRDefault="000D3507" w:rsidP="000D3507">
      <w:pPr>
        <w:pStyle w:val="BodyText"/>
      </w:pPr>
      <w:r>
        <w:t>An Outward SWIFT MT765 message can be sent to the Issuing bank or other received from bank from the following events</w:t>
      </w:r>
    </w:p>
    <w:p w14:paraId="5D0EE196" w14:textId="77777777" w:rsidR="000D3507" w:rsidRDefault="000D3507" w:rsidP="00AD4DE1">
      <w:pPr>
        <w:pStyle w:val="BulletLevel1"/>
      </w:pPr>
      <w:r>
        <w:t>Received Undertaking – Documents presented</w:t>
      </w:r>
    </w:p>
    <w:p w14:paraId="1EF11C6C" w14:textId="77777777" w:rsidR="000D3507" w:rsidRPr="008348CC" w:rsidRDefault="000D3507" w:rsidP="00AD4DE1">
      <w:pPr>
        <w:pStyle w:val="BulletLevel1"/>
      </w:pPr>
      <w:r>
        <w:t>Received Undertaking – Outstanding Documents presented</w:t>
      </w:r>
    </w:p>
    <w:p w14:paraId="22DC286A" w14:textId="77777777" w:rsidR="000D3507" w:rsidRDefault="000D3507" w:rsidP="000D3507">
      <w:pPr>
        <w:spacing w:after="200" w:line="276" w:lineRule="auto"/>
      </w:pPr>
      <w:r>
        <w:t>The message details are mapped as follows:</w:t>
      </w:r>
    </w:p>
    <w:tbl>
      <w:tblPr>
        <w:tblStyle w:val="TableGridHeader117"/>
        <w:tblW w:w="0" w:type="auto"/>
        <w:tblLook w:val="04A0" w:firstRow="1" w:lastRow="0" w:firstColumn="1" w:lastColumn="0" w:noHBand="0" w:noVBand="1"/>
      </w:tblPr>
      <w:tblGrid>
        <w:gridCol w:w="1094"/>
        <w:gridCol w:w="3958"/>
        <w:gridCol w:w="3964"/>
      </w:tblGrid>
      <w:tr w:rsidR="005206AE" w:rsidRPr="006B3090" w14:paraId="77E3F935" w14:textId="77777777" w:rsidTr="00D51A7B">
        <w:trPr>
          <w:cnfStyle w:val="100000000000" w:firstRow="1" w:lastRow="0" w:firstColumn="0" w:lastColumn="0" w:oddVBand="0" w:evenVBand="0" w:oddHBand="0" w:evenHBand="0" w:firstRowFirstColumn="0" w:firstRowLastColumn="0" w:lastRowFirstColumn="0" w:lastRowLastColumn="0"/>
          <w:trHeight w:val="315"/>
          <w:tblHeader/>
        </w:trPr>
        <w:tc>
          <w:tcPr>
            <w:tcW w:w="1094" w:type="dxa"/>
            <w:hideMark/>
          </w:tcPr>
          <w:p w14:paraId="441CCBF3" w14:textId="77777777" w:rsidR="005206AE" w:rsidRPr="006B3090" w:rsidRDefault="005206AE" w:rsidP="00D51A7B">
            <w:pPr>
              <w:pStyle w:val="TableHead"/>
              <w:rPr>
                <w:lang w:val="en-GB"/>
              </w:rPr>
            </w:pPr>
            <w:r w:rsidRPr="006B3090">
              <w:rPr>
                <w:lang w:val="en-GB"/>
              </w:rPr>
              <w:t>Tag</w:t>
            </w:r>
          </w:p>
        </w:tc>
        <w:tc>
          <w:tcPr>
            <w:tcW w:w="3958" w:type="dxa"/>
            <w:hideMark/>
          </w:tcPr>
          <w:p w14:paraId="1FC90345" w14:textId="77777777" w:rsidR="005206AE" w:rsidRPr="006B3090" w:rsidRDefault="005206AE" w:rsidP="00D51A7B">
            <w:pPr>
              <w:pStyle w:val="TableHead"/>
              <w:rPr>
                <w:lang w:val="en-GB"/>
              </w:rPr>
            </w:pPr>
            <w:r w:rsidRPr="006B3090">
              <w:rPr>
                <w:lang w:val="en-GB"/>
              </w:rPr>
              <w:t>Field name</w:t>
            </w:r>
          </w:p>
        </w:tc>
        <w:tc>
          <w:tcPr>
            <w:tcW w:w="3964" w:type="dxa"/>
            <w:hideMark/>
          </w:tcPr>
          <w:p w14:paraId="7D8F274F" w14:textId="77777777" w:rsidR="005206AE" w:rsidRPr="006B3090" w:rsidRDefault="005206AE" w:rsidP="00D51A7B">
            <w:pPr>
              <w:pStyle w:val="TableHead"/>
              <w:rPr>
                <w:lang w:val="en-GB"/>
              </w:rPr>
            </w:pPr>
            <w:r w:rsidRPr="006B3090">
              <w:rPr>
                <w:lang w:val="en-GB"/>
              </w:rPr>
              <w:t>Mapped From</w:t>
            </w:r>
          </w:p>
        </w:tc>
      </w:tr>
      <w:tr w:rsidR="005206AE" w:rsidRPr="006B3090" w14:paraId="0751D074" w14:textId="77777777" w:rsidTr="005206AE">
        <w:trPr>
          <w:cnfStyle w:val="000000100000" w:firstRow="0" w:lastRow="0" w:firstColumn="0" w:lastColumn="0" w:oddVBand="0" w:evenVBand="0" w:oddHBand="1" w:evenHBand="0" w:firstRowFirstColumn="0" w:firstRowLastColumn="0" w:lastRowFirstColumn="0" w:lastRowLastColumn="0"/>
          <w:trHeight w:val="300"/>
        </w:trPr>
        <w:tc>
          <w:tcPr>
            <w:tcW w:w="1094" w:type="dxa"/>
            <w:hideMark/>
          </w:tcPr>
          <w:p w14:paraId="7FDC5BAA" w14:textId="77777777" w:rsidR="005206AE" w:rsidRPr="006B3090" w:rsidRDefault="005206AE" w:rsidP="00D51A7B">
            <w:pPr>
              <w:pStyle w:val="TableText"/>
              <w:rPr>
                <w:lang w:val="en-GB"/>
              </w:rPr>
            </w:pPr>
            <w:r w:rsidRPr="006B3090">
              <w:rPr>
                <w:lang w:val="en-GB"/>
              </w:rPr>
              <w:t> </w:t>
            </w:r>
          </w:p>
        </w:tc>
        <w:tc>
          <w:tcPr>
            <w:tcW w:w="3958" w:type="dxa"/>
            <w:hideMark/>
          </w:tcPr>
          <w:p w14:paraId="43B57AE0" w14:textId="77777777" w:rsidR="005206AE" w:rsidRPr="006B3090" w:rsidRDefault="005206AE" w:rsidP="00D51A7B">
            <w:pPr>
              <w:pStyle w:val="TableText"/>
              <w:rPr>
                <w:lang w:val="en-GB"/>
              </w:rPr>
            </w:pPr>
            <w:r w:rsidRPr="006B3090">
              <w:t>Sender</w:t>
            </w:r>
          </w:p>
        </w:tc>
        <w:tc>
          <w:tcPr>
            <w:tcW w:w="3964" w:type="dxa"/>
            <w:hideMark/>
          </w:tcPr>
          <w:p w14:paraId="2437AF6E" w14:textId="77777777" w:rsidR="005206AE" w:rsidRPr="006B3090" w:rsidRDefault="005206AE" w:rsidP="00D51A7B">
            <w:pPr>
              <w:pStyle w:val="TableText"/>
              <w:rPr>
                <w:lang w:val="en-GB"/>
              </w:rPr>
            </w:pPr>
            <w:r w:rsidRPr="006B3090">
              <w:t>Sender BIC</w:t>
            </w:r>
          </w:p>
        </w:tc>
      </w:tr>
      <w:tr w:rsidR="005206AE" w:rsidRPr="006B3090" w14:paraId="5CCC6E23" w14:textId="77777777" w:rsidTr="005206AE">
        <w:trPr>
          <w:cnfStyle w:val="000000010000" w:firstRow="0" w:lastRow="0" w:firstColumn="0" w:lastColumn="0" w:oddVBand="0" w:evenVBand="0" w:oddHBand="0" w:evenHBand="1" w:firstRowFirstColumn="0" w:firstRowLastColumn="0" w:lastRowFirstColumn="0" w:lastRowLastColumn="0"/>
          <w:trHeight w:val="300"/>
        </w:trPr>
        <w:tc>
          <w:tcPr>
            <w:tcW w:w="1094" w:type="dxa"/>
            <w:hideMark/>
          </w:tcPr>
          <w:p w14:paraId="68B69C2C" w14:textId="77777777" w:rsidR="005206AE" w:rsidRPr="006B3090" w:rsidRDefault="005206AE" w:rsidP="00D51A7B">
            <w:pPr>
              <w:pStyle w:val="TableText"/>
              <w:rPr>
                <w:lang w:val="en-GB"/>
              </w:rPr>
            </w:pPr>
            <w:r w:rsidRPr="006B3090">
              <w:rPr>
                <w:lang w:val="en-GB"/>
              </w:rPr>
              <w:t> </w:t>
            </w:r>
          </w:p>
        </w:tc>
        <w:tc>
          <w:tcPr>
            <w:tcW w:w="3958" w:type="dxa"/>
            <w:hideMark/>
          </w:tcPr>
          <w:p w14:paraId="4092405E" w14:textId="77777777" w:rsidR="005206AE" w:rsidRPr="006B3090" w:rsidRDefault="005206AE" w:rsidP="00D51A7B">
            <w:pPr>
              <w:pStyle w:val="TableText"/>
              <w:rPr>
                <w:lang w:val="en-GB"/>
              </w:rPr>
            </w:pPr>
            <w:r w:rsidRPr="006B3090">
              <w:rPr>
                <w:lang w:val="en-GB"/>
              </w:rPr>
              <w:t>Receiver</w:t>
            </w:r>
          </w:p>
        </w:tc>
        <w:tc>
          <w:tcPr>
            <w:tcW w:w="3964" w:type="dxa"/>
            <w:hideMark/>
          </w:tcPr>
          <w:p w14:paraId="45BC1DB4" w14:textId="77777777" w:rsidR="005206AE" w:rsidRPr="006B3090" w:rsidRDefault="005206AE" w:rsidP="00D51A7B">
            <w:pPr>
              <w:pStyle w:val="TableText"/>
              <w:rPr>
                <w:lang w:val="en-GB"/>
              </w:rPr>
            </w:pPr>
            <w:r w:rsidRPr="006B3090">
              <w:rPr>
                <w:lang w:val="en-GB"/>
              </w:rPr>
              <w:t>SWIFT BIC of receiver</w:t>
            </w:r>
          </w:p>
        </w:tc>
      </w:tr>
      <w:tr w:rsidR="005206AE" w:rsidRPr="006B3090" w14:paraId="79506921" w14:textId="77777777" w:rsidTr="005206AE">
        <w:trPr>
          <w:cnfStyle w:val="000000100000" w:firstRow="0" w:lastRow="0" w:firstColumn="0" w:lastColumn="0" w:oddVBand="0" w:evenVBand="0" w:oddHBand="1" w:evenHBand="0" w:firstRowFirstColumn="0" w:firstRowLastColumn="0" w:lastRowFirstColumn="0" w:lastRowLastColumn="0"/>
          <w:trHeight w:val="300"/>
        </w:trPr>
        <w:tc>
          <w:tcPr>
            <w:tcW w:w="1094" w:type="dxa"/>
            <w:hideMark/>
          </w:tcPr>
          <w:p w14:paraId="29AA1633" w14:textId="77777777" w:rsidR="005206AE" w:rsidRPr="006B3090" w:rsidRDefault="005206AE" w:rsidP="00D51A7B">
            <w:pPr>
              <w:pStyle w:val="TableText"/>
              <w:rPr>
                <w:lang w:val="en-GB"/>
              </w:rPr>
            </w:pPr>
            <w:r w:rsidRPr="006B3090">
              <w:t>20</w:t>
            </w:r>
          </w:p>
        </w:tc>
        <w:tc>
          <w:tcPr>
            <w:tcW w:w="3958" w:type="dxa"/>
            <w:hideMark/>
          </w:tcPr>
          <w:p w14:paraId="7D226210" w14:textId="77777777" w:rsidR="005206AE" w:rsidRPr="006B3090" w:rsidRDefault="005206AE" w:rsidP="00D51A7B">
            <w:pPr>
              <w:pStyle w:val="TableText"/>
              <w:rPr>
                <w:lang w:val="en-GB"/>
              </w:rPr>
            </w:pPr>
            <w:r w:rsidRPr="006B3090">
              <w:t>Transaction reference number</w:t>
            </w:r>
          </w:p>
        </w:tc>
        <w:tc>
          <w:tcPr>
            <w:tcW w:w="3964" w:type="dxa"/>
            <w:hideMark/>
          </w:tcPr>
          <w:p w14:paraId="2B190137" w14:textId="77777777" w:rsidR="005206AE" w:rsidRPr="006B3090" w:rsidRDefault="005206AE" w:rsidP="00D51A7B">
            <w:pPr>
              <w:pStyle w:val="TableText"/>
              <w:rPr>
                <w:lang w:val="en-GB"/>
              </w:rPr>
            </w:pPr>
            <w:r w:rsidRPr="006B3090">
              <w:rPr>
                <w:lang w:val="en-GB"/>
              </w:rPr>
              <w:t>Master reference</w:t>
            </w:r>
          </w:p>
        </w:tc>
      </w:tr>
      <w:tr w:rsidR="005206AE" w:rsidRPr="006B3090" w14:paraId="0FCDC25D" w14:textId="77777777" w:rsidTr="005206AE">
        <w:trPr>
          <w:cnfStyle w:val="000000010000" w:firstRow="0" w:lastRow="0" w:firstColumn="0" w:lastColumn="0" w:oddVBand="0" w:evenVBand="0" w:oddHBand="0" w:evenHBand="1" w:firstRowFirstColumn="0" w:firstRowLastColumn="0" w:lastRowFirstColumn="0" w:lastRowLastColumn="0"/>
          <w:trHeight w:val="300"/>
        </w:trPr>
        <w:tc>
          <w:tcPr>
            <w:tcW w:w="1094" w:type="dxa"/>
            <w:hideMark/>
          </w:tcPr>
          <w:p w14:paraId="1CDE0223" w14:textId="77777777" w:rsidR="005206AE" w:rsidRPr="006B3090" w:rsidRDefault="005206AE" w:rsidP="00D51A7B">
            <w:pPr>
              <w:pStyle w:val="TableText"/>
              <w:rPr>
                <w:lang w:val="en-GB"/>
              </w:rPr>
            </w:pPr>
            <w:r w:rsidRPr="006B3090">
              <w:t>21</w:t>
            </w:r>
          </w:p>
        </w:tc>
        <w:tc>
          <w:tcPr>
            <w:tcW w:w="3958" w:type="dxa"/>
            <w:hideMark/>
          </w:tcPr>
          <w:p w14:paraId="0C04C8F7" w14:textId="77777777" w:rsidR="005206AE" w:rsidRPr="006B3090" w:rsidRDefault="005206AE" w:rsidP="00D51A7B">
            <w:pPr>
              <w:pStyle w:val="TableText"/>
              <w:rPr>
                <w:lang w:val="en-GB"/>
              </w:rPr>
            </w:pPr>
            <w:r w:rsidRPr="006B3090">
              <w:t>Related reference</w:t>
            </w:r>
          </w:p>
        </w:tc>
        <w:tc>
          <w:tcPr>
            <w:tcW w:w="3964" w:type="dxa"/>
            <w:hideMark/>
          </w:tcPr>
          <w:p w14:paraId="2E9E73D0" w14:textId="77777777" w:rsidR="005206AE" w:rsidRPr="006B3090" w:rsidRDefault="005206AE" w:rsidP="00D51A7B">
            <w:pPr>
              <w:pStyle w:val="TableText"/>
              <w:rPr>
                <w:lang w:val="en-GB"/>
              </w:rPr>
            </w:pPr>
            <w:r w:rsidRPr="006B3090">
              <w:rPr>
                <w:lang w:val="en-GB"/>
              </w:rPr>
              <w:t>Issuing bank's reference if present or else NOREF</w:t>
            </w:r>
          </w:p>
        </w:tc>
      </w:tr>
      <w:tr w:rsidR="005206AE" w:rsidRPr="006B3090" w14:paraId="44C4E47E" w14:textId="77777777" w:rsidTr="005206AE">
        <w:trPr>
          <w:cnfStyle w:val="000000100000" w:firstRow="0" w:lastRow="0" w:firstColumn="0" w:lastColumn="0" w:oddVBand="0" w:evenVBand="0" w:oddHBand="1" w:evenHBand="0" w:firstRowFirstColumn="0" w:firstRowLastColumn="0" w:lastRowFirstColumn="0" w:lastRowLastColumn="0"/>
          <w:trHeight w:val="300"/>
        </w:trPr>
        <w:tc>
          <w:tcPr>
            <w:tcW w:w="1094" w:type="dxa"/>
            <w:hideMark/>
          </w:tcPr>
          <w:p w14:paraId="63A62E6B" w14:textId="77777777" w:rsidR="005206AE" w:rsidRPr="006B3090" w:rsidRDefault="005206AE" w:rsidP="00D51A7B">
            <w:pPr>
              <w:pStyle w:val="TableText"/>
              <w:rPr>
                <w:lang w:val="en-GB"/>
              </w:rPr>
            </w:pPr>
            <w:r w:rsidRPr="006B3090">
              <w:t>23</w:t>
            </w:r>
          </w:p>
        </w:tc>
        <w:tc>
          <w:tcPr>
            <w:tcW w:w="3958" w:type="dxa"/>
            <w:hideMark/>
          </w:tcPr>
          <w:p w14:paraId="794FA765" w14:textId="77777777" w:rsidR="005206AE" w:rsidRPr="006B3090" w:rsidRDefault="005206AE" w:rsidP="00D51A7B">
            <w:pPr>
              <w:pStyle w:val="TableText"/>
              <w:rPr>
                <w:lang w:val="en-GB"/>
              </w:rPr>
            </w:pPr>
            <w:r w:rsidRPr="006B3090">
              <w:t>Beneficiary reference number</w:t>
            </w:r>
          </w:p>
        </w:tc>
        <w:tc>
          <w:tcPr>
            <w:tcW w:w="3964" w:type="dxa"/>
            <w:hideMark/>
          </w:tcPr>
          <w:p w14:paraId="7FD5B670" w14:textId="77777777" w:rsidR="005206AE" w:rsidRPr="006B3090" w:rsidRDefault="005206AE" w:rsidP="00D51A7B">
            <w:pPr>
              <w:pStyle w:val="TableText"/>
              <w:rPr>
                <w:lang w:val="en-GB"/>
              </w:rPr>
            </w:pPr>
            <w:r w:rsidRPr="006B3090">
              <w:t>Mapped to Beneficiary's demand reference</w:t>
            </w:r>
          </w:p>
        </w:tc>
      </w:tr>
      <w:tr w:rsidR="005206AE" w:rsidRPr="006B3090" w14:paraId="5BABEF3B" w14:textId="77777777" w:rsidTr="005206AE">
        <w:trPr>
          <w:cnfStyle w:val="000000010000" w:firstRow="0" w:lastRow="0" w:firstColumn="0" w:lastColumn="0" w:oddVBand="0" w:evenVBand="0" w:oddHBand="0" w:evenHBand="1" w:firstRowFirstColumn="0" w:firstRowLastColumn="0" w:lastRowFirstColumn="0" w:lastRowLastColumn="0"/>
          <w:trHeight w:val="300"/>
        </w:trPr>
        <w:tc>
          <w:tcPr>
            <w:tcW w:w="1094" w:type="dxa"/>
            <w:hideMark/>
          </w:tcPr>
          <w:p w14:paraId="507E8EB6" w14:textId="77777777" w:rsidR="005206AE" w:rsidRPr="006B3090" w:rsidRDefault="005206AE" w:rsidP="00D51A7B">
            <w:pPr>
              <w:pStyle w:val="TableText"/>
              <w:rPr>
                <w:lang w:val="en-GB"/>
              </w:rPr>
            </w:pPr>
            <w:r w:rsidRPr="006B3090">
              <w:t>52a (A or D)</w:t>
            </w:r>
          </w:p>
        </w:tc>
        <w:tc>
          <w:tcPr>
            <w:tcW w:w="3958" w:type="dxa"/>
            <w:hideMark/>
          </w:tcPr>
          <w:p w14:paraId="2235CD43" w14:textId="77777777" w:rsidR="005206AE" w:rsidRPr="006B3090" w:rsidRDefault="005206AE" w:rsidP="00D51A7B">
            <w:pPr>
              <w:pStyle w:val="TableText"/>
              <w:rPr>
                <w:lang w:val="en-GB"/>
              </w:rPr>
            </w:pPr>
            <w:r w:rsidRPr="006B3090">
              <w:t>Issuer</w:t>
            </w:r>
          </w:p>
        </w:tc>
        <w:tc>
          <w:tcPr>
            <w:tcW w:w="3964" w:type="dxa"/>
            <w:hideMark/>
          </w:tcPr>
          <w:p w14:paraId="05104176" w14:textId="77777777" w:rsidR="005206AE" w:rsidRPr="006B3090" w:rsidRDefault="005206AE" w:rsidP="00D51A7B">
            <w:pPr>
              <w:pStyle w:val="TableText"/>
              <w:rPr>
                <w:lang w:val="en-GB"/>
              </w:rPr>
            </w:pPr>
            <w:r w:rsidRPr="006B3090">
              <w:rPr>
                <w:lang w:val="en-GB"/>
              </w:rPr>
              <w:t>Issuing bank SWIFT BIC or name and address</w:t>
            </w:r>
          </w:p>
        </w:tc>
      </w:tr>
      <w:tr w:rsidR="005206AE" w:rsidRPr="006B3090" w14:paraId="716D0CF2" w14:textId="77777777" w:rsidTr="005206AE">
        <w:trPr>
          <w:cnfStyle w:val="000000100000" w:firstRow="0" w:lastRow="0" w:firstColumn="0" w:lastColumn="0" w:oddVBand="0" w:evenVBand="0" w:oddHBand="1" w:evenHBand="0" w:firstRowFirstColumn="0" w:firstRowLastColumn="0" w:lastRowFirstColumn="0" w:lastRowLastColumn="0"/>
          <w:trHeight w:val="300"/>
        </w:trPr>
        <w:tc>
          <w:tcPr>
            <w:tcW w:w="1094" w:type="dxa"/>
            <w:hideMark/>
          </w:tcPr>
          <w:p w14:paraId="6E05A071" w14:textId="77777777" w:rsidR="005206AE" w:rsidRPr="006B3090" w:rsidRDefault="005206AE" w:rsidP="00D51A7B">
            <w:pPr>
              <w:pStyle w:val="TableText"/>
              <w:rPr>
                <w:lang w:val="en-GB"/>
              </w:rPr>
            </w:pPr>
            <w:r w:rsidRPr="006B3090">
              <w:t>59</w:t>
            </w:r>
          </w:p>
        </w:tc>
        <w:tc>
          <w:tcPr>
            <w:tcW w:w="3958" w:type="dxa"/>
            <w:hideMark/>
          </w:tcPr>
          <w:p w14:paraId="68E91279" w14:textId="77777777" w:rsidR="005206AE" w:rsidRPr="006B3090" w:rsidRDefault="005206AE" w:rsidP="00D51A7B">
            <w:pPr>
              <w:pStyle w:val="TableText"/>
              <w:rPr>
                <w:lang w:val="en-GB"/>
              </w:rPr>
            </w:pPr>
            <w:r w:rsidRPr="006B3090">
              <w:t>Beneficiary</w:t>
            </w:r>
          </w:p>
        </w:tc>
        <w:tc>
          <w:tcPr>
            <w:tcW w:w="3964" w:type="dxa"/>
            <w:hideMark/>
          </w:tcPr>
          <w:p w14:paraId="50769CE0" w14:textId="77777777" w:rsidR="005206AE" w:rsidRPr="006B3090" w:rsidRDefault="005206AE" w:rsidP="00D51A7B">
            <w:pPr>
              <w:pStyle w:val="TableText"/>
              <w:rPr>
                <w:lang w:val="en-GB"/>
              </w:rPr>
            </w:pPr>
            <w:r w:rsidRPr="006B3090">
              <w:rPr>
                <w:lang w:val="en-GB"/>
              </w:rPr>
              <w:t>Beneficiary SWIFT BIC or name and address</w:t>
            </w:r>
          </w:p>
        </w:tc>
      </w:tr>
      <w:tr w:rsidR="005206AE" w:rsidRPr="006B3090" w14:paraId="2B516BD0" w14:textId="77777777" w:rsidTr="005206AE">
        <w:trPr>
          <w:cnfStyle w:val="000000010000" w:firstRow="0" w:lastRow="0" w:firstColumn="0" w:lastColumn="0" w:oddVBand="0" w:evenVBand="0" w:oddHBand="0" w:evenHBand="1" w:firstRowFirstColumn="0" w:firstRowLastColumn="0" w:lastRowFirstColumn="0" w:lastRowLastColumn="0"/>
          <w:trHeight w:val="300"/>
        </w:trPr>
        <w:tc>
          <w:tcPr>
            <w:tcW w:w="1094" w:type="dxa"/>
            <w:hideMark/>
          </w:tcPr>
          <w:p w14:paraId="7F969C5E" w14:textId="77777777" w:rsidR="005206AE" w:rsidRPr="006B3090" w:rsidRDefault="005206AE" w:rsidP="00D51A7B">
            <w:pPr>
              <w:pStyle w:val="TableText"/>
              <w:rPr>
                <w:lang w:val="en-GB"/>
              </w:rPr>
            </w:pPr>
            <w:r w:rsidRPr="006B3090">
              <w:t>31L</w:t>
            </w:r>
          </w:p>
        </w:tc>
        <w:tc>
          <w:tcPr>
            <w:tcW w:w="3958" w:type="dxa"/>
            <w:hideMark/>
          </w:tcPr>
          <w:p w14:paraId="4FF9B71C" w14:textId="77777777" w:rsidR="005206AE" w:rsidRPr="006B3090" w:rsidRDefault="005206AE" w:rsidP="00D51A7B">
            <w:pPr>
              <w:pStyle w:val="TableText"/>
              <w:rPr>
                <w:lang w:val="en-GB"/>
              </w:rPr>
            </w:pPr>
            <w:r w:rsidRPr="006B3090">
              <w:t>Date of demand</w:t>
            </w:r>
          </w:p>
        </w:tc>
        <w:tc>
          <w:tcPr>
            <w:tcW w:w="3964" w:type="dxa"/>
            <w:hideMark/>
          </w:tcPr>
          <w:p w14:paraId="39F29BD7" w14:textId="77777777" w:rsidR="005206AE" w:rsidRPr="006B3090" w:rsidRDefault="005206AE" w:rsidP="00D51A7B">
            <w:pPr>
              <w:pStyle w:val="TableText"/>
              <w:rPr>
                <w:lang w:val="en-GB"/>
              </w:rPr>
            </w:pPr>
            <w:r w:rsidRPr="006B3090">
              <w:t>Mapped to Date of demand</w:t>
            </w:r>
          </w:p>
        </w:tc>
      </w:tr>
      <w:tr w:rsidR="005206AE" w:rsidRPr="006B3090" w14:paraId="44258E97" w14:textId="77777777" w:rsidTr="005206AE">
        <w:trPr>
          <w:cnfStyle w:val="000000100000" w:firstRow="0" w:lastRow="0" w:firstColumn="0" w:lastColumn="0" w:oddVBand="0" w:evenVBand="0" w:oddHBand="1" w:evenHBand="0" w:firstRowFirstColumn="0" w:firstRowLastColumn="0" w:lastRowFirstColumn="0" w:lastRowLastColumn="0"/>
          <w:trHeight w:val="1200"/>
        </w:trPr>
        <w:tc>
          <w:tcPr>
            <w:tcW w:w="1094" w:type="dxa"/>
            <w:hideMark/>
          </w:tcPr>
          <w:p w14:paraId="6DA1C2D5" w14:textId="77777777" w:rsidR="005206AE" w:rsidRPr="006B3090" w:rsidRDefault="005206AE" w:rsidP="00D51A7B">
            <w:pPr>
              <w:pStyle w:val="TableText"/>
              <w:rPr>
                <w:lang w:val="en-GB"/>
              </w:rPr>
            </w:pPr>
            <w:r w:rsidRPr="006B3090">
              <w:t>22G</w:t>
            </w:r>
          </w:p>
        </w:tc>
        <w:tc>
          <w:tcPr>
            <w:tcW w:w="3958" w:type="dxa"/>
            <w:hideMark/>
          </w:tcPr>
          <w:p w14:paraId="71BC4F06" w14:textId="77777777" w:rsidR="005206AE" w:rsidRPr="006B3090" w:rsidRDefault="005206AE" w:rsidP="00D51A7B">
            <w:pPr>
              <w:pStyle w:val="TableText"/>
              <w:rPr>
                <w:lang w:val="en-GB"/>
              </w:rPr>
            </w:pPr>
            <w:r w:rsidRPr="006B3090">
              <w:t>Demand type</w:t>
            </w:r>
          </w:p>
        </w:tc>
        <w:tc>
          <w:tcPr>
            <w:tcW w:w="3964" w:type="dxa"/>
            <w:hideMark/>
          </w:tcPr>
          <w:p w14:paraId="60309DE0" w14:textId="77777777" w:rsidR="005206AE" w:rsidRPr="006B3090" w:rsidRDefault="005206AE" w:rsidP="00D51A7B">
            <w:pPr>
              <w:pStyle w:val="TableText"/>
              <w:rPr>
                <w:lang w:val="en-GB"/>
              </w:rPr>
            </w:pPr>
            <w:r w:rsidRPr="006B3090">
              <w:rPr>
                <w:lang w:val="en-GB"/>
              </w:rPr>
              <w:t>Set according to the Payment action behaviour - either</w:t>
            </w:r>
            <w:r w:rsidRPr="006B3090">
              <w:rPr>
                <w:lang w:val="en-GB"/>
              </w:rPr>
              <w:br/>
            </w:r>
            <w:r w:rsidRPr="006B3090">
              <w:rPr>
                <w:lang w:val="en-GB"/>
              </w:rPr>
              <w:br/>
              <w:t xml:space="preserve">PAYM – if we are 'paying' or 'requesting </w:t>
            </w:r>
            <w:r w:rsidRPr="006B3090">
              <w:rPr>
                <w:lang w:val="en-GB"/>
              </w:rPr>
              <w:lastRenderedPageBreak/>
              <w:t>payment’</w:t>
            </w:r>
            <w:r w:rsidRPr="006B3090">
              <w:rPr>
                <w:lang w:val="en-GB"/>
              </w:rPr>
              <w:br/>
              <w:t>PAEX – 'Request to pay or extend'</w:t>
            </w:r>
          </w:p>
        </w:tc>
      </w:tr>
      <w:tr w:rsidR="005206AE" w:rsidRPr="006B3090" w14:paraId="3C35525C" w14:textId="77777777" w:rsidTr="005206AE">
        <w:trPr>
          <w:cnfStyle w:val="000000010000" w:firstRow="0" w:lastRow="0" w:firstColumn="0" w:lastColumn="0" w:oddVBand="0" w:evenVBand="0" w:oddHBand="0" w:evenHBand="1" w:firstRowFirstColumn="0" w:firstRowLastColumn="0" w:lastRowFirstColumn="0" w:lastRowLastColumn="0"/>
          <w:trHeight w:val="300"/>
        </w:trPr>
        <w:tc>
          <w:tcPr>
            <w:tcW w:w="1094" w:type="dxa"/>
            <w:hideMark/>
          </w:tcPr>
          <w:p w14:paraId="6FDC0621" w14:textId="77777777" w:rsidR="005206AE" w:rsidRPr="006B3090" w:rsidRDefault="005206AE" w:rsidP="00D51A7B">
            <w:pPr>
              <w:pStyle w:val="TableText"/>
              <w:rPr>
                <w:lang w:val="en-GB"/>
              </w:rPr>
            </w:pPr>
            <w:r w:rsidRPr="006B3090">
              <w:lastRenderedPageBreak/>
              <w:t>32B</w:t>
            </w:r>
          </w:p>
        </w:tc>
        <w:tc>
          <w:tcPr>
            <w:tcW w:w="3958" w:type="dxa"/>
            <w:hideMark/>
          </w:tcPr>
          <w:p w14:paraId="66E40092" w14:textId="77777777" w:rsidR="005206AE" w:rsidRPr="006B3090" w:rsidRDefault="005206AE" w:rsidP="00D51A7B">
            <w:pPr>
              <w:pStyle w:val="TableText"/>
              <w:rPr>
                <w:lang w:val="en-GB"/>
              </w:rPr>
            </w:pPr>
            <w:r w:rsidRPr="006B3090">
              <w:t>Demand amount</w:t>
            </w:r>
          </w:p>
        </w:tc>
        <w:tc>
          <w:tcPr>
            <w:tcW w:w="3964" w:type="dxa"/>
            <w:hideMark/>
          </w:tcPr>
          <w:p w14:paraId="53F6C01F" w14:textId="77777777" w:rsidR="005206AE" w:rsidRPr="006B3090" w:rsidRDefault="005206AE" w:rsidP="00D51A7B">
            <w:pPr>
              <w:pStyle w:val="TableText"/>
              <w:rPr>
                <w:lang w:val="en-GB"/>
              </w:rPr>
            </w:pPr>
            <w:r w:rsidRPr="006B3090">
              <w:t>Mapped to Demand amount </w:t>
            </w:r>
          </w:p>
        </w:tc>
      </w:tr>
      <w:tr w:rsidR="005206AE" w:rsidRPr="006B3090" w14:paraId="3BE87EC2" w14:textId="77777777" w:rsidTr="005206AE">
        <w:trPr>
          <w:cnfStyle w:val="000000100000" w:firstRow="0" w:lastRow="0" w:firstColumn="0" w:lastColumn="0" w:oddVBand="0" w:evenVBand="0" w:oddHBand="1" w:evenHBand="0" w:firstRowFirstColumn="0" w:firstRowLastColumn="0" w:lastRowFirstColumn="0" w:lastRowLastColumn="0"/>
          <w:trHeight w:val="300"/>
        </w:trPr>
        <w:tc>
          <w:tcPr>
            <w:tcW w:w="1094" w:type="dxa"/>
            <w:hideMark/>
          </w:tcPr>
          <w:p w14:paraId="64A558E1" w14:textId="77777777" w:rsidR="005206AE" w:rsidRPr="006B3090" w:rsidRDefault="005206AE" w:rsidP="00D51A7B">
            <w:pPr>
              <w:pStyle w:val="TableText"/>
              <w:rPr>
                <w:lang w:val="en-GB"/>
              </w:rPr>
            </w:pPr>
            <w:r w:rsidRPr="006B3090">
              <w:t>78</w:t>
            </w:r>
          </w:p>
        </w:tc>
        <w:tc>
          <w:tcPr>
            <w:tcW w:w="3958" w:type="dxa"/>
            <w:hideMark/>
          </w:tcPr>
          <w:p w14:paraId="364F9830" w14:textId="77777777" w:rsidR="005206AE" w:rsidRPr="006B3090" w:rsidRDefault="005206AE" w:rsidP="00D51A7B">
            <w:pPr>
              <w:pStyle w:val="TableText"/>
              <w:rPr>
                <w:lang w:val="en-GB"/>
              </w:rPr>
            </w:pPr>
            <w:r w:rsidRPr="006B3090">
              <w:t>Additional amount information</w:t>
            </w:r>
          </w:p>
        </w:tc>
        <w:tc>
          <w:tcPr>
            <w:tcW w:w="3964" w:type="dxa"/>
            <w:hideMark/>
          </w:tcPr>
          <w:p w14:paraId="268E4B39" w14:textId="77777777" w:rsidR="005206AE" w:rsidRPr="006B3090" w:rsidRDefault="005206AE" w:rsidP="00D51A7B">
            <w:pPr>
              <w:pStyle w:val="TableText"/>
              <w:rPr>
                <w:lang w:val="en-GB"/>
              </w:rPr>
            </w:pPr>
            <w:r w:rsidRPr="006B3090">
              <w:t>Mapped to Additional amount information</w:t>
            </w:r>
          </w:p>
        </w:tc>
      </w:tr>
      <w:tr w:rsidR="005206AE" w:rsidRPr="006B3090" w14:paraId="441215D1" w14:textId="77777777" w:rsidTr="005206AE">
        <w:trPr>
          <w:cnfStyle w:val="000000010000" w:firstRow="0" w:lastRow="0" w:firstColumn="0" w:lastColumn="0" w:oddVBand="0" w:evenVBand="0" w:oddHBand="0" w:evenHBand="1" w:firstRowFirstColumn="0" w:firstRowLastColumn="0" w:lastRowFirstColumn="0" w:lastRowLastColumn="0"/>
          <w:trHeight w:val="900"/>
        </w:trPr>
        <w:tc>
          <w:tcPr>
            <w:tcW w:w="1094" w:type="dxa"/>
            <w:hideMark/>
          </w:tcPr>
          <w:p w14:paraId="6153A307" w14:textId="77777777" w:rsidR="005206AE" w:rsidRPr="006B3090" w:rsidRDefault="005206AE" w:rsidP="00D51A7B">
            <w:pPr>
              <w:pStyle w:val="TableText"/>
              <w:rPr>
                <w:lang w:val="en-GB"/>
              </w:rPr>
            </w:pPr>
            <w:r w:rsidRPr="006B3090">
              <w:t>49A</w:t>
            </w:r>
          </w:p>
        </w:tc>
        <w:tc>
          <w:tcPr>
            <w:tcW w:w="3958" w:type="dxa"/>
            <w:hideMark/>
          </w:tcPr>
          <w:p w14:paraId="60A2397A" w14:textId="77777777" w:rsidR="005206AE" w:rsidRPr="006B3090" w:rsidRDefault="005206AE" w:rsidP="00D51A7B">
            <w:pPr>
              <w:pStyle w:val="TableText"/>
              <w:rPr>
                <w:lang w:val="en-GB"/>
              </w:rPr>
            </w:pPr>
            <w:r w:rsidRPr="006B3090">
              <w:t>Demand statement</w:t>
            </w:r>
          </w:p>
        </w:tc>
        <w:tc>
          <w:tcPr>
            <w:tcW w:w="3964" w:type="dxa"/>
            <w:hideMark/>
          </w:tcPr>
          <w:p w14:paraId="4A83F9C7" w14:textId="77777777" w:rsidR="005206AE" w:rsidRPr="006B3090" w:rsidRDefault="005206AE" w:rsidP="00D51A7B">
            <w:pPr>
              <w:pStyle w:val="TableText"/>
              <w:rPr>
                <w:lang w:val="en-GB"/>
              </w:rPr>
            </w:pPr>
            <w:r w:rsidRPr="006B3090">
              <w:t>Map to Demand statement code</w:t>
            </w:r>
            <w:r w:rsidRPr="006B3090">
              <w:br/>
              <w:t>·         If COMP - set to 'Complete presentation'</w:t>
            </w:r>
            <w:r w:rsidRPr="006B3090">
              <w:br/>
              <w:t>·         If INCP - set to 'Incomplete presentation'</w:t>
            </w:r>
          </w:p>
        </w:tc>
      </w:tr>
      <w:tr w:rsidR="005206AE" w:rsidRPr="006B3090" w14:paraId="7AD700BC" w14:textId="77777777" w:rsidTr="005206AE">
        <w:trPr>
          <w:cnfStyle w:val="000000100000" w:firstRow="0" w:lastRow="0" w:firstColumn="0" w:lastColumn="0" w:oddVBand="0" w:evenVBand="0" w:oddHBand="1" w:evenHBand="0" w:firstRowFirstColumn="0" w:firstRowLastColumn="0" w:lastRowFirstColumn="0" w:lastRowLastColumn="0"/>
          <w:trHeight w:val="300"/>
        </w:trPr>
        <w:tc>
          <w:tcPr>
            <w:tcW w:w="1094" w:type="dxa"/>
            <w:hideMark/>
          </w:tcPr>
          <w:p w14:paraId="04DBDA8E" w14:textId="77777777" w:rsidR="005206AE" w:rsidRPr="006B3090" w:rsidRDefault="005206AE" w:rsidP="00D51A7B">
            <w:pPr>
              <w:pStyle w:val="TableText"/>
              <w:rPr>
                <w:lang w:val="en-GB"/>
              </w:rPr>
            </w:pPr>
            <w:r w:rsidRPr="006B3090">
              <w:t>77</w:t>
            </w:r>
          </w:p>
        </w:tc>
        <w:tc>
          <w:tcPr>
            <w:tcW w:w="3958" w:type="dxa"/>
            <w:hideMark/>
          </w:tcPr>
          <w:p w14:paraId="015C3515" w14:textId="77777777" w:rsidR="005206AE" w:rsidRPr="006B3090" w:rsidRDefault="005206AE" w:rsidP="00D51A7B">
            <w:pPr>
              <w:pStyle w:val="TableText"/>
              <w:rPr>
                <w:lang w:val="en-GB"/>
              </w:rPr>
            </w:pPr>
            <w:r w:rsidRPr="006B3090">
              <w:t>Presentation completion details</w:t>
            </w:r>
          </w:p>
        </w:tc>
        <w:tc>
          <w:tcPr>
            <w:tcW w:w="3964" w:type="dxa"/>
            <w:hideMark/>
          </w:tcPr>
          <w:p w14:paraId="496D22A5" w14:textId="77777777" w:rsidR="005206AE" w:rsidRPr="006B3090" w:rsidRDefault="005206AE" w:rsidP="00D51A7B">
            <w:pPr>
              <w:pStyle w:val="TableText"/>
              <w:rPr>
                <w:lang w:val="en-GB"/>
              </w:rPr>
            </w:pPr>
            <w:r w:rsidRPr="006B3090">
              <w:t>Mapped to Presentation completion details</w:t>
            </w:r>
          </w:p>
        </w:tc>
      </w:tr>
      <w:tr w:rsidR="005206AE" w:rsidRPr="006B3090" w14:paraId="4608AE5C" w14:textId="77777777" w:rsidTr="005206AE">
        <w:trPr>
          <w:cnfStyle w:val="000000010000" w:firstRow="0" w:lastRow="0" w:firstColumn="0" w:lastColumn="0" w:oddVBand="0" w:evenVBand="0" w:oddHBand="0" w:evenHBand="1" w:firstRowFirstColumn="0" w:firstRowLastColumn="0" w:lastRowFirstColumn="0" w:lastRowLastColumn="0"/>
          <w:trHeight w:val="300"/>
        </w:trPr>
        <w:tc>
          <w:tcPr>
            <w:tcW w:w="1094" w:type="dxa"/>
            <w:hideMark/>
          </w:tcPr>
          <w:p w14:paraId="25442E13" w14:textId="77777777" w:rsidR="005206AE" w:rsidRPr="006B3090" w:rsidRDefault="005206AE" w:rsidP="00D51A7B">
            <w:pPr>
              <w:pStyle w:val="TableText"/>
              <w:rPr>
                <w:lang w:val="en-GB"/>
              </w:rPr>
            </w:pPr>
            <w:r w:rsidRPr="006B3090">
              <w:t>31E</w:t>
            </w:r>
          </w:p>
        </w:tc>
        <w:tc>
          <w:tcPr>
            <w:tcW w:w="3958" w:type="dxa"/>
            <w:hideMark/>
          </w:tcPr>
          <w:p w14:paraId="43A85975" w14:textId="77777777" w:rsidR="005206AE" w:rsidRPr="006B3090" w:rsidRDefault="005206AE" w:rsidP="00D51A7B">
            <w:pPr>
              <w:pStyle w:val="TableText"/>
              <w:rPr>
                <w:lang w:val="en-GB"/>
              </w:rPr>
            </w:pPr>
            <w:r w:rsidRPr="006B3090">
              <w:t>Requested new expiry date</w:t>
            </w:r>
          </w:p>
        </w:tc>
        <w:tc>
          <w:tcPr>
            <w:tcW w:w="3964" w:type="dxa"/>
            <w:hideMark/>
          </w:tcPr>
          <w:p w14:paraId="2C7CAD14" w14:textId="77777777" w:rsidR="005206AE" w:rsidRPr="006B3090" w:rsidRDefault="005206AE" w:rsidP="00D51A7B">
            <w:pPr>
              <w:pStyle w:val="TableText"/>
              <w:rPr>
                <w:lang w:val="en-GB"/>
              </w:rPr>
            </w:pPr>
            <w:r w:rsidRPr="006B3090">
              <w:t>Payment action - expiry date</w:t>
            </w:r>
          </w:p>
        </w:tc>
      </w:tr>
      <w:tr w:rsidR="005206AE" w:rsidRPr="006B3090" w14:paraId="5A8C834A" w14:textId="77777777" w:rsidTr="00D51A7B">
        <w:trPr>
          <w:cnfStyle w:val="000000100000" w:firstRow="0" w:lastRow="0" w:firstColumn="0" w:lastColumn="0" w:oddVBand="0" w:evenVBand="0" w:oddHBand="1" w:evenHBand="0" w:firstRowFirstColumn="0" w:firstRowLastColumn="0" w:lastRowFirstColumn="0" w:lastRowLastColumn="0"/>
          <w:trHeight w:val="4455"/>
        </w:trPr>
        <w:tc>
          <w:tcPr>
            <w:tcW w:w="1094" w:type="dxa"/>
            <w:hideMark/>
          </w:tcPr>
          <w:p w14:paraId="5615CDF2" w14:textId="77777777" w:rsidR="005206AE" w:rsidRPr="006B3090" w:rsidRDefault="005206AE" w:rsidP="00D51A7B">
            <w:pPr>
              <w:pStyle w:val="TableText"/>
              <w:rPr>
                <w:lang w:val="en-GB"/>
              </w:rPr>
            </w:pPr>
            <w:r w:rsidRPr="006B3090">
              <w:t>56a (A,B or D)</w:t>
            </w:r>
          </w:p>
        </w:tc>
        <w:tc>
          <w:tcPr>
            <w:tcW w:w="3958" w:type="dxa"/>
            <w:hideMark/>
          </w:tcPr>
          <w:p w14:paraId="1D8AA48B" w14:textId="77777777" w:rsidR="005206AE" w:rsidRPr="006B3090" w:rsidRDefault="005206AE" w:rsidP="00D51A7B">
            <w:pPr>
              <w:pStyle w:val="TableText"/>
              <w:rPr>
                <w:lang w:val="en-GB"/>
              </w:rPr>
            </w:pPr>
            <w:r w:rsidRPr="006B3090">
              <w:t>Intermediary</w:t>
            </w:r>
          </w:p>
        </w:tc>
        <w:tc>
          <w:tcPr>
            <w:tcW w:w="3964" w:type="dxa"/>
            <w:hideMark/>
          </w:tcPr>
          <w:p w14:paraId="6AD723FD" w14:textId="77777777" w:rsidR="005206AE" w:rsidRPr="006B3090" w:rsidRDefault="005206AE" w:rsidP="00D51A7B">
            <w:pPr>
              <w:pStyle w:val="TableText"/>
              <w:rPr>
                <w:lang w:val="en-GB"/>
              </w:rPr>
            </w:pPr>
            <w:r w:rsidRPr="006B3090">
              <w:rPr>
                <w:lang w:val="en-GB"/>
              </w:rPr>
              <w:t>The Intermediary and Account with are set from either</w:t>
            </w:r>
            <w:r w:rsidRPr="006B3090">
              <w:rPr>
                <w:lang w:val="en-GB"/>
              </w:rPr>
              <w:br/>
              <w:t>The receive settlement when postings have been generated or</w:t>
            </w:r>
            <w:r w:rsidRPr="006B3090">
              <w:rPr>
                <w:lang w:val="en-GB"/>
              </w:rPr>
              <w:br/>
              <w:t>Standing settlement instructions where no settlements</w:t>
            </w:r>
            <w:r w:rsidRPr="006B3090">
              <w:rPr>
                <w:lang w:val="en-GB"/>
              </w:rPr>
              <w:br/>
            </w:r>
            <w:r w:rsidRPr="006B3090">
              <w:rPr>
                <w:lang w:val="en-GB"/>
              </w:rPr>
              <w:br/>
              <w:t>If there are settlements, then the Intermediary account and Account with are set from the Receive settlement details associated with the receiver of the message. If settlement is via a Nostro then tag57 is set from the Nostro details and the intermediary is set from the intermediary details. If settlement is not via Nostro then 57 and 56 are not set.</w:t>
            </w:r>
            <w:r w:rsidRPr="006B3090">
              <w:rPr>
                <w:lang w:val="en-GB"/>
              </w:rPr>
              <w:br/>
            </w:r>
            <w:r w:rsidRPr="006B3090">
              <w:rPr>
                <w:lang w:val="en-GB"/>
              </w:rPr>
              <w:br/>
              <w:t xml:space="preserve">If there are no settlements, then the details are retrieved from the </w:t>
            </w:r>
            <w:proofErr w:type="gramStart"/>
            <w:r w:rsidRPr="006B3090">
              <w:rPr>
                <w:lang w:val="en-GB"/>
              </w:rPr>
              <w:t>Principal</w:t>
            </w:r>
            <w:proofErr w:type="gramEnd"/>
            <w:r w:rsidRPr="006B3090">
              <w:rPr>
                <w:lang w:val="en-GB"/>
              </w:rPr>
              <w:t xml:space="preserve"> receive SSI for the Receiver - If the settlement is via Nostro the details are set as above. Otherwise not set.</w:t>
            </w:r>
          </w:p>
        </w:tc>
      </w:tr>
      <w:tr w:rsidR="005206AE" w:rsidRPr="006B3090" w14:paraId="4153FDB7" w14:textId="77777777" w:rsidTr="005206AE">
        <w:trPr>
          <w:cnfStyle w:val="000000010000" w:firstRow="0" w:lastRow="0" w:firstColumn="0" w:lastColumn="0" w:oddVBand="0" w:evenVBand="0" w:oddHBand="0" w:evenHBand="1" w:firstRowFirstColumn="0" w:firstRowLastColumn="0" w:lastRowFirstColumn="0" w:lastRowLastColumn="0"/>
          <w:trHeight w:val="300"/>
        </w:trPr>
        <w:tc>
          <w:tcPr>
            <w:tcW w:w="1094" w:type="dxa"/>
            <w:hideMark/>
          </w:tcPr>
          <w:p w14:paraId="5B959AC1" w14:textId="77777777" w:rsidR="005206AE" w:rsidRPr="006B3090" w:rsidRDefault="005206AE" w:rsidP="00D51A7B">
            <w:pPr>
              <w:pStyle w:val="TableText"/>
              <w:rPr>
                <w:lang w:val="en-GB"/>
              </w:rPr>
            </w:pPr>
            <w:r w:rsidRPr="006B3090">
              <w:t>57a (A,B or D)</w:t>
            </w:r>
          </w:p>
        </w:tc>
        <w:tc>
          <w:tcPr>
            <w:tcW w:w="3958" w:type="dxa"/>
            <w:hideMark/>
          </w:tcPr>
          <w:p w14:paraId="155EB508" w14:textId="77777777" w:rsidR="005206AE" w:rsidRPr="006B3090" w:rsidRDefault="005206AE" w:rsidP="00D51A7B">
            <w:pPr>
              <w:pStyle w:val="TableText"/>
              <w:rPr>
                <w:lang w:val="en-GB"/>
              </w:rPr>
            </w:pPr>
            <w:r w:rsidRPr="006B3090">
              <w:t>Account with institution</w:t>
            </w:r>
          </w:p>
        </w:tc>
        <w:tc>
          <w:tcPr>
            <w:tcW w:w="3964" w:type="dxa"/>
            <w:hideMark/>
          </w:tcPr>
          <w:p w14:paraId="6D53C25B" w14:textId="77777777" w:rsidR="005206AE" w:rsidRPr="006B3090" w:rsidRDefault="005206AE" w:rsidP="00D51A7B">
            <w:pPr>
              <w:pStyle w:val="TableText"/>
              <w:rPr>
                <w:lang w:val="en-GB"/>
              </w:rPr>
            </w:pPr>
            <w:r w:rsidRPr="006B3090">
              <w:rPr>
                <w:lang w:val="en-GB"/>
              </w:rPr>
              <w:t>See 56a</w:t>
            </w:r>
          </w:p>
        </w:tc>
      </w:tr>
      <w:tr w:rsidR="005206AE" w:rsidRPr="006B3090" w14:paraId="7FBC9974" w14:textId="77777777" w:rsidTr="005206AE">
        <w:trPr>
          <w:cnfStyle w:val="000000100000" w:firstRow="0" w:lastRow="0" w:firstColumn="0" w:lastColumn="0" w:oddVBand="0" w:evenVBand="0" w:oddHBand="1" w:evenHBand="0" w:firstRowFirstColumn="0" w:firstRowLastColumn="0" w:lastRowFirstColumn="0" w:lastRowLastColumn="0"/>
          <w:trHeight w:val="300"/>
        </w:trPr>
        <w:tc>
          <w:tcPr>
            <w:tcW w:w="1094" w:type="dxa"/>
            <w:hideMark/>
          </w:tcPr>
          <w:p w14:paraId="4E393B9B" w14:textId="77777777" w:rsidR="005206AE" w:rsidRPr="006B3090" w:rsidRDefault="005206AE" w:rsidP="00D51A7B">
            <w:pPr>
              <w:pStyle w:val="TableText"/>
              <w:rPr>
                <w:lang w:val="en-GB"/>
              </w:rPr>
            </w:pPr>
            <w:r w:rsidRPr="006B3090">
              <w:t>72Z</w:t>
            </w:r>
          </w:p>
        </w:tc>
        <w:tc>
          <w:tcPr>
            <w:tcW w:w="3958" w:type="dxa"/>
            <w:hideMark/>
          </w:tcPr>
          <w:p w14:paraId="04B09941" w14:textId="77777777" w:rsidR="005206AE" w:rsidRPr="006B3090" w:rsidRDefault="005206AE" w:rsidP="00D51A7B">
            <w:pPr>
              <w:pStyle w:val="TableText"/>
              <w:rPr>
                <w:lang w:val="en-GB"/>
              </w:rPr>
            </w:pPr>
            <w:r w:rsidRPr="006B3090">
              <w:t>Sender to receiver details</w:t>
            </w:r>
          </w:p>
        </w:tc>
        <w:tc>
          <w:tcPr>
            <w:tcW w:w="3964" w:type="dxa"/>
            <w:hideMark/>
          </w:tcPr>
          <w:p w14:paraId="05F41454" w14:textId="77777777" w:rsidR="005206AE" w:rsidRPr="006B3090" w:rsidRDefault="005206AE" w:rsidP="00D51A7B">
            <w:pPr>
              <w:pStyle w:val="TableText"/>
              <w:rPr>
                <w:lang w:val="en-GB"/>
              </w:rPr>
            </w:pPr>
            <w:r w:rsidRPr="006B3090">
              <w:rPr>
                <w:lang w:val="en-GB"/>
              </w:rPr>
              <w:t xml:space="preserve">Notes to Issuer' (Principle) </w:t>
            </w:r>
          </w:p>
        </w:tc>
      </w:tr>
      <w:tr w:rsidR="005206AE" w:rsidRPr="006B3090" w14:paraId="398C99EA" w14:textId="77777777" w:rsidTr="005206AE">
        <w:trPr>
          <w:cnfStyle w:val="000000010000" w:firstRow="0" w:lastRow="0" w:firstColumn="0" w:lastColumn="0" w:oddVBand="0" w:evenVBand="0" w:oddHBand="0" w:evenHBand="1" w:firstRowFirstColumn="0" w:firstRowLastColumn="0" w:lastRowFirstColumn="0" w:lastRowLastColumn="0"/>
          <w:trHeight w:val="600"/>
        </w:trPr>
        <w:tc>
          <w:tcPr>
            <w:tcW w:w="1094" w:type="dxa"/>
            <w:hideMark/>
          </w:tcPr>
          <w:p w14:paraId="0157E72A" w14:textId="77777777" w:rsidR="005206AE" w:rsidRPr="006B3090" w:rsidRDefault="005206AE" w:rsidP="00D51A7B">
            <w:pPr>
              <w:pStyle w:val="TableText"/>
              <w:rPr>
                <w:lang w:val="en-GB"/>
              </w:rPr>
            </w:pPr>
            <w:r w:rsidRPr="006B3090">
              <w:t>23X</w:t>
            </w:r>
          </w:p>
        </w:tc>
        <w:tc>
          <w:tcPr>
            <w:tcW w:w="3958" w:type="dxa"/>
            <w:hideMark/>
          </w:tcPr>
          <w:p w14:paraId="244BD8A7" w14:textId="77777777" w:rsidR="005206AE" w:rsidRPr="006B3090" w:rsidRDefault="005206AE" w:rsidP="00D51A7B">
            <w:pPr>
              <w:pStyle w:val="TableText"/>
              <w:rPr>
                <w:lang w:val="en-GB"/>
              </w:rPr>
            </w:pPr>
            <w:r w:rsidRPr="006B3090">
              <w:t>File identification</w:t>
            </w:r>
          </w:p>
        </w:tc>
        <w:tc>
          <w:tcPr>
            <w:tcW w:w="3964" w:type="dxa"/>
            <w:hideMark/>
          </w:tcPr>
          <w:p w14:paraId="0CC34076" w14:textId="77777777" w:rsidR="005206AE" w:rsidRPr="006B3090" w:rsidRDefault="005206AE" w:rsidP="00D51A7B">
            <w:pPr>
              <w:pStyle w:val="TableText"/>
              <w:rPr>
                <w:lang w:val="en-GB"/>
              </w:rPr>
            </w:pPr>
            <w:r w:rsidRPr="006B3090">
              <w:t>Mapped to Attached documents and Mapped to Action item</w:t>
            </w:r>
          </w:p>
        </w:tc>
      </w:tr>
    </w:tbl>
    <w:p w14:paraId="127C1819" w14:textId="77777777" w:rsidR="000D3507" w:rsidRDefault="000D3507" w:rsidP="000D3507">
      <w:pPr>
        <w:pStyle w:val="BodyText"/>
      </w:pPr>
    </w:p>
    <w:p w14:paraId="3DB53DBD" w14:textId="77777777" w:rsidR="000D3507" w:rsidRDefault="000D3507" w:rsidP="000D3507">
      <w:pPr>
        <w:pStyle w:val="Heading3"/>
      </w:pPr>
      <w:bookmarkStart w:id="240" w:name="_Toc40607157"/>
      <w:bookmarkStart w:id="241" w:name="_Toc160048744"/>
      <w:r w:rsidRPr="000F4DC8">
        <w:t xml:space="preserve">MT767/775 </w:t>
      </w:r>
      <w:r>
        <w:t>- Issued undertaking Amendment – ADVI, ACNF</w:t>
      </w:r>
      <w:bookmarkEnd w:id="240"/>
      <w:bookmarkEnd w:id="241"/>
    </w:p>
    <w:p w14:paraId="6D0E6083" w14:textId="77777777" w:rsidR="000D3507" w:rsidRDefault="000D3507" w:rsidP="000D3507">
      <w:pPr>
        <w:pStyle w:val="BodyText"/>
      </w:pPr>
      <w:r>
        <w:t>An outgoing MT767/775 can be sent from Received Undertaking – Amend event to the next advising bank.</w:t>
      </w:r>
    </w:p>
    <w:p w14:paraId="5B996E29" w14:textId="77777777" w:rsidR="000D3507" w:rsidRDefault="000D3507" w:rsidP="000D3507">
      <w:pPr>
        <w:spacing w:after="0"/>
        <w:rPr>
          <w:rFonts w:eastAsia="Times New Roman" w:cs="Arial"/>
          <w:color w:val="333333"/>
          <w:szCs w:val="20"/>
        </w:rPr>
      </w:pPr>
      <w:r>
        <w:rPr>
          <w:rFonts w:eastAsia="Times New Roman" w:cs="Arial"/>
          <w:color w:val="333333"/>
          <w:szCs w:val="20"/>
        </w:rPr>
        <w:t xml:space="preserve">The </w:t>
      </w:r>
      <w:r w:rsidRPr="006037CA">
        <w:rPr>
          <w:rFonts w:eastAsia="Times New Roman" w:cs="Arial"/>
          <w:color w:val="333333"/>
          <w:szCs w:val="20"/>
        </w:rPr>
        <w:t>following details mapped</w:t>
      </w:r>
      <w:r>
        <w:rPr>
          <w:rFonts w:eastAsia="Times New Roman" w:cs="Arial"/>
          <w:color w:val="333333"/>
          <w:szCs w:val="20"/>
        </w:rPr>
        <w:t xml:space="preserve"> are </w:t>
      </w:r>
      <w:r w:rsidRPr="006037CA">
        <w:rPr>
          <w:rFonts w:eastAsia="Times New Roman" w:cs="Arial"/>
          <w:color w:val="333333"/>
          <w:szCs w:val="20"/>
        </w:rPr>
        <w:t>from the</w:t>
      </w:r>
      <w:r>
        <w:rPr>
          <w:rFonts w:eastAsia="Times New Roman" w:cs="Arial"/>
          <w:color w:val="333333"/>
          <w:szCs w:val="20"/>
        </w:rPr>
        <w:t xml:space="preserve"> </w:t>
      </w:r>
      <w:r w:rsidRPr="006037CA">
        <w:rPr>
          <w:rFonts w:eastAsia="Times New Roman" w:cs="Arial"/>
          <w:b/>
          <w:bCs/>
          <w:color w:val="333333"/>
          <w:szCs w:val="20"/>
          <w:u w:val="single"/>
        </w:rPr>
        <w:t>Undertaking details</w:t>
      </w:r>
      <w:r>
        <w:rPr>
          <w:rFonts w:eastAsia="Times New Roman" w:cs="Arial"/>
          <w:color w:val="333333"/>
          <w:szCs w:val="20"/>
        </w:rPr>
        <w:t xml:space="preserve"> </w:t>
      </w:r>
      <w:r w:rsidRPr="006037CA">
        <w:rPr>
          <w:rFonts w:eastAsia="Times New Roman" w:cs="Arial"/>
          <w:color w:val="333333"/>
          <w:szCs w:val="20"/>
        </w:rPr>
        <w:t>to Seq A and B</w:t>
      </w:r>
      <w:r>
        <w:rPr>
          <w:rFonts w:eastAsia="Times New Roman" w:cs="Arial"/>
          <w:color w:val="333333"/>
          <w:szCs w:val="20"/>
        </w:rPr>
        <w:t>:</w:t>
      </w:r>
    </w:p>
    <w:p w14:paraId="2823FC61" w14:textId="77777777" w:rsidR="000D3507" w:rsidRDefault="000D3507" w:rsidP="000D3507">
      <w:pPr>
        <w:spacing w:after="0"/>
        <w:rPr>
          <w:rFonts w:eastAsia="Times New Roman" w:cs="Arial"/>
          <w:color w:val="333333"/>
          <w:szCs w:val="20"/>
        </w:rPr>
      </w:pPr>
    </w:p>
    <w:tbl>
      <w:tblPr>
        <w:tblStyle w:val="TableGridHeader138"/>
        <w:tblW w:w="0" w:type="auto"/>
        <w:tblLook w:val="04A0" w:firstRow="1" w:lastRow="0" w:firstColumn="1" w:lastColumn="0" w:noHBand="0" w:noVBand="1"/>
      </w:tblPr>
      <w:tblGrid>
        <w:gridCol w:w="1784"/>
        <w:gridCol w:w="3724"/>
        <w:gridCol w:w="3508"/>
      </w:tblGrid>
      <w:tr w:rsidR="00AB554C" w:rsidRPr="00977695" w14:paraId="7C95BAE0" w14:textId="77777777" w:rsidTr="00253F3B">
        <w:trPr>
          <w:cnfStyle w:val="100000000000" w:firstRow="1" w:lastRow="0" w:firstColumn="0" w:lastColumn="0" w:oddVBand="0" w:evenVBand="0" w:oddHBand="0" w:evenHBand="0" w:firstRowFirstColumn="0" w:firstRowLastColumn="0" w:lastRowFirstColumn="0" w:lastRowLastColumn="0"/>
          <w:trHeight w:val="315"/>
          <w:tblHeader/>
        </w:trPr>
        <w:tc>
          <w:tcPr>
            <w:tcW w:w="1784" w:type="dxa"/>
            <w:noWrap/>
            <w:hideMark/>
          </w:tcPr>
          <w:p w14:paraId="62C4501E" w14:textId="77777777" w:rsidR="00AB554C" w:rsidRPr="00977695" w:rsidRDefault="00AB554C" w:rsidP="00D51A7B">
            <w:pPr>
              <w:pStyle w:val="TableHead"/>
              <w:rPr>
                <w:lang w:val="en-GB"/>
              </w:rPr>
            </w:pPr>
            <w:r w:rsidRPr="00977695">
              <w:rPr>
                <w:lang w:val="en-GB"/>
              </w:rPr>
              <w:t>Tag</w:t>
            </w:r>
          </w:p>
        </w:tc>
        <w:tc>
          <w:tcPr>
            <w:tcW w:w="3724" w:type="dxa"/>
            <w:noWrap/>
            <w:hideMark/>
          </w:tcPr>
          <w:p w14:paraId="20428BF5" w14:textId="77777777" w:rsidR="00AB554C" w:rsidRPr="00977695" w:rsidRDefault="00AB554C" w:rsidP="00D51A7B">
            <w:pPr>
              <w:pStyle w:val="TableHead"/>
              <w:rPr>
                <w:lang w:val="en-GB"/>
              </w:rPr>
            </w:pPr>
            <w:r w:rsidRPr="00977695">
              <w:rPr>
                <w:lang w:val="en-GB"/>
              </w:rPr>
              <w:t>Field name</w:t>
            </w:r>
          </w:p>
        </w:tc>
        <w:tc>
          <w:tcPr>
            <w:tcW w:w="3508" w:type="dxa"/>
            <w:noWrap/>
            <w:hideMark/>
          </w:tcPr>
          <w:p w14:paraId="33FFEF8D" w14:textId="77777777" w:rsidR="00AB554C" w:rsidRPr="00977695" w:rsidRDefault="00AB554C" w:rsidP="00D51A7B">
            <w:pPr>
              <w:pStyle w:val="TableHead"/>
              <w:rPr>
                <w:lang w:val="en-GB"/>
              </w:rPr>
            </w:pPr>
            <w:r w:rsidRPr="00977695">
              <w:rPr>
                <w:lang w:val="en-GB"/>
              </w:rPr>
              <w:t>Mapped From</w:t>
            </w:r>
          </w:p>
        </w:tc>
      </w:tr>
      <w:tr w:rsidR="00AB554C" w:rsidRPr="00977695" w14:paraId="223F6F15" w14:textId="77777777" w:rsidTr="00253F3B">
        <w:trPr>
          <w:cnfStyle w:val="000000100000" w:firstRow="0" w:lastRow="0" w:firstColumn="0" w:lastColumn="0" w:oddVBand="0" w:evenVBand="0" w:oddHBand="1" w:evenHBand="0" w:firstRowFirstColumn="0" w:firstRowLastColumn="0" w:lastRowFirstColumn="0" w:lastRowLastColumn="0"/>
          <w:trHeight w:val="300"/>
        </w:trPr>
        <w:tc>
          <w:tcPr>
            <w:tcW w:w="1784" w:type="dxa"/>
            <w:noWrap/>
            <w:hideMark/>
          </w:tcPr>
          <w:p w14:paraId="172F2E98" w14:textId="77777777" w:rsidR="00AB554C" w:rsidRPr="00EE3F3C" w:rsidRDefault="00AB554C" w:rsidP="00D51A7B">
            <w:pPr>
              <w:pStyle w:val="TableText"/>
              <w:rPr>
                <w:rFonts w:eastAsia="Calibri" w:cs="Times New Roman"/>
              </w:rPr>
            </w:pPr>
            <w:r w:rsidRPr="00EE3F3C">
              <w:rPr>
                <w:rFonts w:eastAsia="Calibri" w:cs="Times New Roman"/>
              </w:rPr>
              <w:t> </w:t>
            </w:r>
          </w:p>
        </w:tc>
        <w:tc>
          <w:tcPr>
            <w:tcW w:w="3724" w:type="dxa"/>
            <w:noWrap/>
            <w:hideMark/>
          </w:tcPr>
          <w:p w14:paraId="081B4395" w14:textId="77777777" w:rsidR="00AB554C" w:rsidRPr="00EE3F3C" w:rsidRDefault="00AB554C" w:rsidP="00D51A7B">
            <w:pPr>
              <w:pStyle w:val="TableText"/>
              <w:rPr>
                <w:rFonts w:eastAsia="Calibri" w:cs="Times New Roman"/>
              </w:rPr>
            </w:pPr>
            <w:r w:rsidRPr="00EE3F3C">
              <w:rPr>
                <w:rFonts w:eastAsia="Calibri" w:cs="Times New Roman"/>
              </w:rPr>
              <w:t>Sender</w:t>
            </w:r>
          </w:p>
        </w:tc>
        <w:tc>
          <w:tcPr>
            <w:tcW w:w="3508" w:type="dxa"/>
            <w:hideMark/>
          </w:tcPr>
          <w:p w14:paraId="18FC4DC0" w14:textId="77777777" w:rsidR="00AB554C" w:rsidRPr="00EE3F3C" w:rsidRDefault="00AB554C" w:rsidP="00D51A7B">
            <w:pPr>
              <w:pStyle w:val="TableText"/>
              <w:rPr>
                <w:rFonts w:eastAsia="Calibri" w:cs="Times New Roman"/>
              </w:rPr>
            </w:pPr>
            <w:r w:rsidRPr="00EE3F3C">
              <w:rPr>
                <w:rFonts w:eastAsia="Calibri" w:cs="Times New Roman"/>
              </w:rPr>
              <w:t>Sender BIC</w:t>
            </w:r>
          </w:p>
        </w:tc>
      </w:tr>
      <w:tr w:rsidR="00AB554C" w:rsidRPr="00977695" w14:paraId="5AF5706C" w14:textId="77777777" w:rsidTr="00253F3B">
        <w:trPr>
          <w:cnfStyle w:val="000000010000" w:firstRow="0" w:lastRow="0" w:firstColumn="0" w:lastColumn="0" w:oddVBand="0" w:evenVBand="0" w:oddHBand="0" w:evenHBand="1" w:firstRowFirstColumn="0" w:firstRowLastColumn="0" w:lastRowFirstColumn="0" w:lastRowLastColumn="0"/>
          <w:trHeight w:val="300"/>
        </w:trPr>
        <w:tc>
          <w:tcPr>
            <w:tcW w:w="1784" w:type="dxa"/>
            <w:noWrap/>
            <w:hideMark/>
          </w:tcPr>
          <w:p w14:paraId="7695322C" w14:textId="77777777" w:rsidR="00AB554C" w:rsidRPr="00EE3F3C" w:rsidRDefault="00AB554C" w:rsidP="00D51A7B">
            <w:pPr>
              <w:pStyle w:val="TableText"/>
              <w:rPr>
                <w:rFonts w:eastAsia="Calibri" w:cs="Times New Roman"/>
              </w:rPr>
            </w:pPr>
            <w:r w:rsidRPr="00EE3F3C">
              <w:rPr>
                <w:rFonts w:eastAsia="Calibri" w:cs="Times New Roman"/>
              </w:rPr>
              <w:t> </w:t>
            </w:r>
          </w:p>
        </w:tc>
        <w:tc>
          <w:tcPr>
            <w:tcW w:w="3724" w:type="dxa"/>
            <w:noWrap/>
            <w:hideMark/>
          </w:tcPr>
          <w:p w14:paraId="54B2AF01" w14:textId="77777777" w:rsidR="00AB554C" w:rsidRPr="00EE3F3C" w:rsidRDefault="00AB554C" w:rsidP="00D51A7B">
            <w:pPr>
              <w:pStyle w:val="TableText"/>
              <w:rPr>
                <w:rFonts w:eastAsia="Calibri" w:cs="Times New Roman"/>
              </w:rPr>
            </w:pPr>
            <w:r w:rsidRPr="00EE3F3C">
              <w:rPr>
                <w:rFonts w:eastAsia="Calibri" w:cs="Times New Roman"/>
              </w:rPr>
              <w:t>Receiver</w:t>
            </w:r>
          </w:p>
        </w:tc>
        <w:tc>
          <w:tcPr>
            <w:tcW w:w="3508" w:type="dxa"/>
            <w:hideMark/>
          </w:tcPr>
          <w:p w14:paraId="65F09E4A" w14:textId="77777777" w:rsidR="00AB554C" w:rsidRPr="00EE3F3C" w:rsidRDefault="00AB554C" w:rsidP="00D51A7B">
            <w:pPr>
              <w:pStyle w:val="TableText"/>
              <w:rPr>
                <w:rFonts w:eastAsia="Calibri" w:cs="Times New Roman"/>
              </w:rPr>
            </w:pPr>
            <w:r w:rsidRPr="00EE3F3C">
              <w:rPr>
                <w:rFonts w:eastAsia="Calibri" w:cs="Times New Roman"/>
              </w:rPr>
              <w:t>SWIFT BIC of receiver</w:t>
            </w:r>
          </w:p>
        </w:tc>
      </w:tr>
      <w:tr w:rsidR="00AB554C" w:rsidRPr="00977695" w14:paraId="05A51A61" w14:textId="77777777" w:rsidTr="00253F3B">
        <w:trPr>
          <w:cnfStyle w:val="000000100000" w:firstRow="0" w:lastRow="0" w:firstColumn="0" w:lastColumn="0" w:oddVBand="0" w:evenVBand="0" w:oddHBand="1" w:evenHBand="0" w:firstRowFirstColumn="0" w:firstRowLastColumn="0" w:lastRowFirstColumn="0" w:lastRowLastColumn="0"/>
          <w:trHeight w:val="300"/>
        </w:trPr>
        <w:tc>
          <w:tcPr>
            <w:tcW w:w="1784" w:type="dxa"/>
            <w:noWrap/>
            <w:hideMark/>
          </w:tcPr>
          <w:p w14:paraId="14E6BC86" w14:textId="77777777" w:rsidR="00AB554C" w:rsidRPr="00EE3F3C" w:rsidRDefault="00AB554C" w:rsidP="00D51A7B">
            <w:pPr>
              <w:pStyle w:val="TableText"/>
              <w:rPr>
                <w:rFonts w:eastAsia="Calibri" w:cs="Times New Roman"/>
              </w:rPr>
            </w:pPr>
            <w:r w:rsidRPr="00EE3F3C">
              <w:rPr>
                <w:rFonts w:eastAsia="Calibri" w:cs="Times New Roman"/>
              </w:rPr>
              <w:t>15A</w:t>
            </w:r>
          </w:p>
        </w:tc>
        <w:tc>
          <w:tcPr>
            <w:tcW w:w="3724" w:type="dxa"/>
            <w:noWrap/>
            <w:hideMark/>
          </w:tcPr>
          <w:p w14:paraId="72DB199F" w14:textId="77777777" w:rsidR="00AB554C" w:rsidRPr="00EE3F3C" w:rsidRDefault="00AB554C" w:rsidP="00D51A7B">
            <w:pPr>
              <w:pStyle w:val="TableText"/>
              <w:rPr>
                <w:rFonts w:eastAsia="Calibri" w:cs="Times New Roman"/>
              </w:rPr>
            </w:pPr>
            <w:r w:rsidRPr="00EE3F3C">
              <w:rPr>
                <w:rFonts w:eastAsia="Calibri" w:cs="Times New Roman"/>
              </w:rPr>
              <w:t>New sequence</w:t>
            </w:r>
          </w:p>
        </w:tc>
        <w:tc>
          <w:tcPr>
            <w:tcW w:w="3508" w:type="dxa"/>
            <w:hideMark/>
          </w:tcPr>
          <w:p w14:paraId="5A72EAC3" w14:textId="77777777" w:rsidR="00AB554C" w:rsidRPr="00EE3F3C" w:rsidRDefault="00AB554C" w:rsidP="00D51A7B">
            <w:pPr>
              <w:pStyle w:val="TableText"/>
              <w:rPr>
                <w:rFonts w:eastAsia="Calibri" w:cs="Times New Roman"/>
              </w:rPr>
            </w:pPr>
            <w:r w:rsidRPr="00EE3F3C">
              <w:rPr>
                <w:rFonts w:eastAsia="Calibri" w:cs="Times New Roman"/>
              </w:rPr>
              <w:t>Not mapped</w:t>
            </w:r>
          </w:p>
        </w:tc>
      </w:tr>
      <w:tr w:rsidR="00AB554C" w:rsidRPr="00977695" w14:paraId="5BEC22CB" w14:textId="77777777" w:rsidTr="00253F3B">
        <w:trPr>
          <w:cnfStyle w:val="000000010000" w:firstRow="0" w:lastRow="0" w:firstColumn="0" w:lastColumn="0" w:oddVBand="0" w:evenVBand="0" w:oddHBand="0" w:evenHBand="1" w:firstRowFirstColumn="0" w:firstRowLastColumn="0" w:lastRowFirstColumn="0" w:lastRowLastColumn="0"/>
          <w:trHeight w:val="300"/>
        </w:trPr>
        <w:tc>
          <w:tcPr>
            <w:tcW w:w="1784" w:type="dxa"/>
            <w:noWrap/>
            <w:hideMark/>
          </w:tcPr>
          <w:p w14:paraId="29F19F0E" w14:textId="77777777" w:rsidR="00AB554C" w:rsidRPr="00EE3F3C" w:rsidRDefault="00AB554C" w:rsidP="00D51A7B">
            <w:pPr>
              <w:pStyle w:val="TableText"/>
              <w:rPr>
                <w:rFonts w:eastAsia="Calibri" w:cs="Times New Roman"/>
              </w:rPr>
            </w:pPr>
            <w:r w:rsidRPr="00EE3F3C">
              <w:rPr>
                <w:rFonts w:eastAsia="Calibri" w:cs="Times New Roman"/>
              </w:rPr>
              <w:t>27</w:t>
            </w:r>
          </w:p>
        </w:tc>
        <w:tc>
          <w:tcPr>
            <w:tcW w:w="3724" w:type="dxa"/>
            <w:noWrap/>
            <w:hideMark/>
          </w:tcPr>
          <w:p w14:paraId="356FAF2F" w14:textId="77777777" w:rsidR="00AB554C" w:rsidRPr="00EE3F3C" w:rsidRDefault="00AB554C" w:rsidP="00D51A7B">
            <w:pPr>
              <w:pStyle w:val="TableText"/>
              <w:rPr>
                <w:rFonts w:eastAsia="Calibri" w:cs="Times New Roman"/>
              </w:rPr>
            </w:pPr>
            <w:r w:rsidRPr="00EE3F3C">
              <w:rPr>
                <w:rFonts w:eastAsia="Calibri" w:cs="Times New Roman"/>
              </w:rPr>
              <w:t>Sequence of total</w:t>
            </w:r>
          </w:p>
        </w:tc>
        <w:tc>
          <w:tcPr>
            <w:tcW w:w="3508" w:type="dxa"/>
            <w:hideMark/>
          </w:tcPr>
          <w:p w14:paraId="18A06269" w14:textId="77777777" w:rsidR="00AB554C" w:rsidRPr="00EE3F3C" w:rsidRDefault="00AB554C" w:rsidP="00D51A7B">
            <w:pPr>
              <w:pStyle w:val="TableText"/>
              <w:rPr>
                <w:rFonts w:eastAsia="Calibri" w:cs="Times New Roman"/>
              </w:rPr>
            </w:pPr>
            <w:r w:rsidRPr="00EE3F3C">
              <w:rPr>
                <w:rFonts w:eastAsia="Calibri" w:cs="Times New Roman"/>
              </w:rPr>
              <w:t>Set according to the number of messages</w:t>
            </w:r>
          </w:p>
        </w:tc>
      </w:tr>
      <w:tr w:rsidR="00AB554C" w:rsidRPr="00977695" w14:paraId="4261CE7D" w14:textId="77777777" w:rsidTr="00253F3B">
        <w:trPr>
          <w:cnfStyle w:val="000000100000" w:firstRow="0" w:lastRow="0" w:firstColumn="0" w:lastColumn="0" w:oddVBand="0" w:evenVBand="0" w:oddHBand="1" w:evenHBand="0" w:firstRowFirstColumn="0" w:firstRowLastColumn="0" w:lastRowFirstColumn="0" w:lastRowLastColumn="0"/>
          <w:trHeight w:val="300"/>
        </w:trPr>
        <w:tc>
          <w:tcPr>
            <w:tcW w:w="1784" w:type="dxa"/>
            <w:noWrap/>
            <w:hideMark/>
          </w:tcPr>
          <w:p w14:paraId="0CFFBEFC" w14:textId="77777777" w:rsidR="00AB554C" w:rsidRPr="00EE3F3C" w:rsidRDefault="00AB554C" w:rsidP="00D51A7B">
            <w:pPr>
              <w:pStyle w:val="TableText"/>
              <w:rPr>
                <w:rFonts w:eastAsia="Calibri" w:cs="Times New Roman"/>
              </w:rPr>
            </w:pPr>
            <w:r w:rsidRPr="00EE3F3C">
              <w:rPr>
                <w:rFonts w:eastAsia="Calibri" w:cs="Times New Roman"/>
              </w:rPr>
              <w:t>21</w:t>
            </w:r>
          </w:p>
        </w:tc>
        <w:tc>
          <w:tcPr>
            <w:tcW w:w="3724" w:type="dxa"/>
            <w:noWrap/>
            <w:hideMark/>
          </w:tcPr>
          <w:p w14:paraId="4A4E78FA" w14:textId="77777777" w:rsidR="00AB554C" w:rsidRPr="00EE3F3C" w:rsidRDefault="00AB554C" w:rsidP="00D51A7B">
            <w:pPr>
              <w:pStyle w:val="TableText"/>
              <w:rPr>
                <w:rFonts w:eastAsia="Calibri" w:cs="Times New Roman"/>
              </w:rPr>
            </w:pPr>
            <w:r w:rsidRPr="00EE3F3C">
              <w:rPr>
                <w:rFonts w:eastAsia="Calibri" w:cs="Times New Roman"/>
              </w:rPr>
              <w:t>Related reference</w:t>
            </w:r>
          </w:p>
        </w:tc>
        <w:tc>
          <w:tcPr>
            <w:tcW w:w="3508" w:type="dxa"/>
            <w:hideMark/>
          </w:tcPr>
          <w:p w14:paraId="3F83E7D6" w14:textId="77777777" w:rsidR="00AB554C" w:rsidRPr="00EE3F3C" w:rsidRDefault="00AB554C" w:rsidP="00D51A7B">
            <w:pPr>
              <w:pStyle w:val="TableText"/>
              <w:rPr>
                <w:rFonts w:eastAsia="Calibri" w:cs="Times New Roman"/>
              </w:rPr>
            </w:pPr>
            <w:r w:rsidRPr="00EE3F3C">
              <w:rPr>
                <w:rFonts w:eastAsia="Calibri" w:cs="Times New Roman"/>
              </w:rPr>
              <w:t>Addressee party’s reference</w:t>
            </w:r>
          </w:p>
        </w:tc>
      </w:tr>
      <w:tr w:rsidR="00AB554C" w:rsidRPr="00977695" w14:paraId="78CF957D" w14:textId="77777777" w:rsidTr="00253F3B">
        <w:trPr>
          <w:cnfStyle w:val="000000010000" w:firstRow="0" w:lastRow="0" w:firstColumn="0" w:lastColumn="0" w:oddVBand="0" w:evenVBand="0" w:oddHBand="0" w:evenHBand="1" w:firstRowFirstColumn="0" w:firstRowLastColumn="0" w:lastRowFirstColumn="0" w:lastRowLastColumn="0"/>
          <w:trHeight w:val="600"/>
        </w:trPr>
        <w:tc>
          <w:tcPr>
            <w:tcW w:w="1784" w:type="dxa"/>
            <w:noWrap/>
            <w:hideMark/>
          </w:tcPr>
          <w:p w14:paraId="3D3B71C5" w14:textId="77777777" w:rsidR="00AB554C" w:rsidRPr="00EE3F3C" w:rsidRDefault="00AB554C" w:rsidP="00D51A7B">
            <w:pPr>
              <w:pStyle w:val="TableText"/>
              <w:rPr>
                <w:rFonts w:eastAsia="Calibri" w:cs="Times New Roman"/>
              </w:rPr>
            </w:pPr>
            <w:r w:rsidRPr="00EE3F3C">
              <w:rPr>
                <w:rFonts w:eastAsia="Calibri" w:cs="Times New Roman"/>
              </w:rPr>
              <w:t>22A</w:t>
            </w:r>
          </w:p>
        </w:tc>
        <w:tc>
          <w:tcPr>
            <w:tcW w:w="3724" w:type="dxa"/>
            <w:noWrap/>
            <w:hideMark/>
          </w:tcPr>
          <w:p w14:paraId="2C885CAC" w14:textId="77777777" w:rsidR="00AB554C" w:rsidRPr="00EE3F3C" w:rsidRDefault="00AB554C" w:rsidP="00D51A7B">
            <w:pPr>
              <w:pStyle w:val="TableText"/>
              <w:rPr>
                <w:rFonts w:eastAsia="Calibri" w:cs="Times New Roman"/>
              </w:rPr>
            </w:pPr>
            <w:r w:rsidRPr="00EE3F3C">
              <w:rPr>
                <w:rFonts w:eastAsia="Calibri" w:cs="Times New Roman"/>
              </w:rPr>
              <w:t>Purpose of message</w:t>
            </w:r>
          </w:p>
        </w:tc>
        <w:tc>
          <w:tcPr>
            <w:tcW w:w="3508" w:type="dxa"/>
            <w:hideMark/>
          </w:tcPr>
          <w:p w14:paraId="0657FE9E" w14:textId="77777777" w:rsidR="00AB554C" w:rsidRPr="00EE3F3C" w:rsidRDefault="00AB554C" w:rsidP="00D51A7B">
            <w:pPr>
              <w:pStyle w:val="TableText"/>
              <w:rPr>
                <w:rFonts w:eastAsia="Calibri" w:cs="Times New Roman"/>
              </w:rPr>
            </w:pPr>
            <w:r w:rsidRPr="00EE3F3C">
              <w:rPr>
                <w:rFonts w:eastAsia="Calibri" w:cs="Times New Roman"/>
              </w:rPr>
              <w:t>If our original request type is ADVI – then set to ADVA</w:t>
            </w:r>
            <w:r w:rsidRPr="00EE3F3C">
              <w:rPr>
                <w:rFonts w:eastAsia="Calibri" w:cs="Times New Roman"/>
              </w:rPr>
              <w:br/>
            </w:r>
            <w:r w:rsidRPr="00EE3F3C">
              <w:rPr>
                <w:rFonts w:eastAsia="Calibri" w:cs="Times New Roman"/>
              </w:rPr>
              <w:lastRenderedPageBreak/>
              <w:t>If our original request type is ACNF – then set to ACNA</w:t>
            </w:r>
          </w:p>
        </w:tc>
      </w:tr>
      <w:tr w:rsidR="00AB554C" w:rsidRPr="00977695" w14:paraId="74C951E5" w14:textId="77777777" w:rsidTr="00253F3B">
        <w:trPr>
          <w:cnfStyle w:val="000000100000" w:firstRow="0" w:lastRow="0" w:firstColumn="0" w:lastColumn="0" w:oddVBand="0" w:evenVBand="0" w:oddHBand="1" w:evenHBand="0" w:firstRowFirstColumn="0" w:firstRowLastColumn="0" w:lastRowFirstColumn="0" w:lastRowLastColumn="0"/>
          <w:trHeight w:val="300"/>
        </w:trPr>
        <w:tc>
          <w:tcPr>
            <w:tcW w:w="1784" w:type="dxa"/>
            <w:noWrap/>
            <w:hideMark/>
          </w:tcPr>
          <w:p w14:paraId="4EA6CF0D" w14:textId="77777777" w:rsidR="00AB554C" w:rsidRPr="00EE3F3C" w:rsidRDefault="00AB554C" w:rsidP="00D51A7B">
            <w:pPr>
              <w:pStyle w:val="TableText"/>
              <w:rPr>
                <w:rFonts w:eastAsia="Calibri" w:cs="Times New Roman"/>
              </w:rPr>
            </w:pPr>
            <w:r w:rsidRPr="00EE3F3C">
              <w:rPr>
                <w:rFonts w:eastAsia="Calibri" w:cs="Times New Roman"/>
              </w:rPr>
              <w:lastRenderedPageBreak/>
              <w:t>23S</w:t>
            </w:r>
          </w:p>
        </w:tc>
        <w:tc>
          <w:tcPr>
            <w:tcW w:w="3724" w:type="dxa"/>
            <w:noWrap/>
            <w:hideMark/>
          </w:tcPr>
          <w:p w14:paraId="7061FC43" w14:textId="77777777" w:rsidR="00AB554C" w:rsidRPr="00EE3F3C" w:rsidRDefault="00AB554C" w:rsidP="00D51A7B">
            <w:pPr>
              <w:pStyle w:val="TableText"/>
              <w:rPr>
                <w:rFonts w:eastAsia="Calibri" w:cs="Times New Roman"/>
              </w:rPr>
            </w:pPr>
            <w:r w:rsidRPr="00EE3F3C">
              <w:rPr>
                <w:rFonts w:eastAsia="Calibri" w:cs="Times New Roman"/>
              </w:rPr>
              <w:t>Cancellation request </w:t>
            </w:r>
          </w:p>
        </w:tc>
        <w:tc>
          <w:tcPr>
            <w:tcW w:w="3508" w:type="dxa"/>
            <w:hideMark/>
          </w:tcPr>
          <w:p w14:paraId="7A178EAC" w14:textId="77777777" w:rsidR="00AB554C" w:rsidRPr="00EE3F3C" w:rsidRDefault="00AB554C" w:rsidP="00D51A7B">
            <w:pPr>
              <w:pStyle w:val="TableText"/>
              <w:rPr>
                <w:rFonts w:eastAsia="Calibri" w:cs="Times New Roman"/>
              </w:rPr>
            </w:pPr>
            <w:r w:rsidRPr="00EE3F3C">
              <w:rPr>
                <w:rFonts w:eastAsia="Calibri" w:cs="Times New Roman"/>
              </w:rPr>
              <w:t>Not mapped</w:t>
            </w:r>
          </w:p>
        </w:tc>
      </w:tr>
      <w:tr w:rsidR="00AB554C" w:rsidRPr="00977695" w14:paraId="221D5F58" w14:textId="77777777" w:rsidTr="00253F3B">
        <w:trPr>
          <w:cnfStyle w:val="000000010000" w:firstRow="0" w:lastRow="0" w:firstColumn="0" w:lastColumn="0" w:oddVBand="0" w:evenVBand="0" w:oddHBand="0" w:evenHBand="1" w:firstRowFirstColumn="0" w:firstRowLastColumn="0" w:lastRowFirstColumn="0" w:lastRowLastColumn="0"/>
          <w:trHeight w:val="300"/>
        </w:trPr>
        <w:tc>
          <w:tcPr>
            <w:tcW w:w="1784" w:type="dxa"/>
            <w:noWrap/>
            <w:hideMark/>
          </w:tcPr>
          <w:p w14:paraId="6A57B04E" w14:textId="77777777" w:rsidR="00AB554C" w:rsidRPr="00EE3F3C" w:rsidRDefault="00AB554C" w:rsidP="00D51A7B">
            <w:pPr>
              <w:pStyle w:val="TableText"/>
              <w:rPr>
                <w:rFonts w:eastAsia="Calibri" w:cs="Times New Roman"/>
              </w:rPr>
            </w:pPr>
            <w:r w:rsidRPr="00EE3F3C">
              <w:rPr>
                <w:rFonts w:eastAsia="Calibri" w:cs="Times New Roman"/>
              </w:rPr>
              <w:t>72Z</w:t>
            </w:r>
          </w:p>
        </w:tc>
        <w:tc>
          <w:tcPr>
            <w:tcW w:w="3724" w:type="dxa"/>
            <w:noWrap/>
            <w:hideMark/>
          </w:tcPr>
          <w:p w14:paraId="411392C0" w14:textId="77777777" w:rsidR="00AB554C" w:rsidRPr="00EE3F3C" w:rsidRDefault="00AB554C" w:rsidP="00D51A7B">
            <w:pPr>
              <w:pStyle w:val="TableText"/>
              <w:rPr>
                <w:rFonts w:eastAsia="Calibri" w:cs="Times New Roman"/>
              </w:rPr>
            </w:pPr>
            <w:r w:rsidRPr="00EE3F3C">
              <w:rPr>
                <w:rFonts w:eastAsia="Calibri" w:cs="Times New Roman"/>
              </w:rPr>
              <w:t>Sender to receiver info </w:t>
            </w:r>
          </w:p>
        </w:tc>
        <w:tc>
          <w:tcPr>
            <w:tcW w:w="3508" w:type="dxa"/>
            <w:hideMark/>
          </w:tcPr>
          <w:p w14:paraId="26F1B79A" w14:textId="77777777" w:rsidR="00AB554C" w:rsidRPr="00EE3F3C" w:rsidRDefault="00AB554C" w:rsidP="00D51A7B">
            <w:pPr>
              <w:pStyle w:val="TableText"/>
              <w:rPr>
                <w:rFonts w:eastAsia="Calibri" w:cs="Times New Roman"/>
              </w:rPr>
            </w:pPr>
            <w:r w:rsidRPr="00EE3F3C">
              <w:rPr>
                <w:rFonts w:eastAsia="Calibri" w:cs="Times New Roman"/>
              </w:rPr>
              <w:t>Instructions to next advising bank</w:t>
            </w:r>
          </w:p>
        </w:tc>
      </w:tr>
      <w:tr w:rsidR="00AB554C" w:rsidRPr="00977695" w14:paraId="61F5B94D" w14:textId="77777777" w:rsidTr="00253F3B">
        <w:trPr>
          <w:cnfStyle w:val="000000100000" w:firstRow="0" w:lastRow="0" w:firstColumn="0" w:lastColumn="0" w:oddVBand="0" w:evenVBand="0" w:oddHBand="1" w:evenHBand="0" w:firstRowFirstColumn="0" w:firstRowLastColumn="0" w:lastRowFirstColumn="0" w:lastRowLastColumn="0"/>
          <w:trHeight w:val="600"/>
        </w:trPr>
        <w:tc>
          <w:tcPr>
            <w:tcW w:w="1784" w:type="dxa"/>
            <w:noWrap/>
            <w:hideMark/>
          </w:tcPr>
          <w:p w14:paraId="5BDF88FC" w14:textId="77777777" w:rsidR="00AB554C" w:rsidRPr="00EE3F3C" w:rsidRDefault="00AB554C" w:rsidP="00D51A7B">
            <w:pPr>
              <w:pStyle w:val="TableText"/>
              <w:rPr>
                <w:rFonts w:eastAsia="Calibri" w:cs="Times New Roman"/>
              </w:rPr>
            </w:pPr>
            <w:r w:rsidRPr="00EE3F3C">
              <w:rPr>
                <w:rFonts w:eastAsia="Calibri" w:cs="Times New Roman"/>
              </w:rPr>
              <w:t>23X</w:t>
            </w:r>
          </w:p>
        </w:tc>
        <w:tc>
          <w:tcPr>
            <w:tcW w:w="3724" w:type="dxa"/>
            <w:noWrap/>
            <w:hideMark/>
          </w:tcPr>
          <w:p w14:paraId="29971978" w14:textId="77777777" w:rsidR="00AB554C" w:rsidRPr="00EE3F3C" w:rsidRDefault="00AB554C" w:rsidP="00D51A7B">
            <w:pPr>
              <w:pStyle w:val="TableText"/>
              <w:rPr>
                <w:rFonts w:eastAsia="Calibri" w:cs="Times New Roman"/>
              </w:rPr>
            </w:pPr>
            <w:r w:rsidRPr="00EE3F3C">
              <w:rPr>
                <w:rFonts w:eastAsia="Calibri" w:cs="Times New Roman"/>
              </w:rPr>
              <w:t>File identification</w:t>
            </w:r>
          </w:p>
        </w:tc>
        <w:tc>
          <w:tcPr>
            <w:tcW w:w="3508" w:type="dxa"/>
            <w:hideMark/>
          </w:tcPr>
          <w:p w14:paraId="24B8D5FB" w14:textId="77777777" w:rsidR="00AB554C" w:rsidRPr="00EE3F3C" w:rsidRDefault="00AB554C" w:rsidP="00D51A7B">
            <w:pPr>
              <w:pStyle w:val="TableText"/>
              <w:rPr>
                <w:rFonts w:eastAsia="Calibri" w:cs="Times New Roman"/>
              </w:rPr>
            </w:pPr>
            <w:r w:rsidRPr="00EE3F3C">
              <w:rPr>
                <w:rFonts w:eastAsia="Calibri" w:cs="Times New Roman"/>
              </w:rPr>
              <w:t>Delivery channel and associated file name/reference for attached documents</w:t>
            </w:r>
          </w:p>
        </w:tc>
      </w:tr>
      <w:tr w:rsidR="00AB554C" w:rsidRPr="00977695" w14:paraId="7A1B2874" w14:textId="77777777" w:rsidTr="00253F3B">
        <w:trPr>
          <w:cnfStyle w:val="000000010000" w:firstRow="0" w:lastRow="0" w:firstColumn="0" w:lastColumn="0" w:oddVBand="0" w:evenVBand="0" w:oddHBand="0" w:evenHBand="1" w:firstRowFirstColumn="0" w:firstRowLastColumn="0" w:lastRowFirstColumn="0" w:lastRowLastColumn="0"/>
          <w:trHeight w:val="300"/>
        </w:trPr>
        <w:tc>
          <w:tcPr>
            <w:tcW w:w="1784" w:type="dxa"/>
            <w:noWrap/>
            <w:hideMark/>
          </w:tcPr>
          <w:p w14:paraId="2AD2A4E0" w14:textId="77777777" w:rsidR="00AB554C" w:rsidRPr="00EE3F3C" w:rsidRDefault="00AB554C" w:rsidP="00D51A7B">
            <w:pPr>
              <w:pStyle w:val="TableText"/>
              <w:rPr>
                <w:rFonts w:eastAsia="Calibri" w:cs="Times New Roman"/>
              </w:rPr>
            </w:pPr>
            <w:r w:rsidRPr="00EE3F3C">
              <w:rPr>
                <w:rFonts w:eastAsia="Calibri" w:cs="Times New Roman"/>
              </w:rPr>
              <w:t>15B</w:t>
            </w:r>
          </w:p>
        </w:tc>
        <w:tc>
          <w:tcPr>
            <w:tcW w:w="3724" w:type="dxa"/>
            <w:hideMark/>
          </w:tcPr>
          <w:p w14:paraId="6E0C0069" w14:textId="77777777" w:rsidR="00AB554C" w:rsidRPr="00EE3F3C" w:rsidRDefault="00AB554C" w:rsidP="00D51A7B">
            <w:pPr>
              <w:pStyle w:val="TableText"/>
              <w:rPr>
                <w:rFonts w:eastAsia="Calibri" w:cs="Times New Roman"/>
              </w:rPr>
            </w:pPr>
            <w:r w:rsidRPr="00EE3F3C">
              <w:rPr>
                <w:rFonts w:eastAsia="Calibri" w:cs="Times New Roman"/>
              </w:rPr>
              <w:t>New sequence</w:t>
            </w:r>
          </w:p>
        </w:tc>
        <w:tc>
          <w:tcPr>
            <w:tcW w:w="3508" w:type="dxa"/>
            <w:noWrap/>
            <w:hideMark/>
          </w:tcPr>
          <w:p w14:paraId="5D78B095" w14:textId="77777777" w:rsidR="00AB554C" w:rsidRPr="00EE3F3C" w:rsidRDefault="00AB554C" w:rsidP="00D51A7B">
            <w:pPr>
              <w:pStyle w:val="TableText"/>
              <w:rPr>
                <w:rFonts w:eastAsia="Calibri" w:cs="Times New Roman"/>
              </w:rPr>
            </w:pPr>
            <w:r w:rsidRPr="00EE3F3C">
              <w:rPr>
                <w:rFonts w:eastAsia="Calibri" w:cs="Times New Roman"/>
              </w:rPr>
              <w:t>Empty field</w:t>
            </w:r>
          </w:p>
        </w:tc>
      </w:tr>
      <w:tr w:rsidR="00AB554C" w:rsidRPr="00C474FB" w14:paraId="310C097B" w14:textId="77777777" w:rsidTr="00253F3B">
        <w:trPr>
          <w:cnfStyle w:val="000000100000" w:firstRow="0" w:lastRow="0" w:firstColumn="0" w:lastColumn="0" w:oddVBand="0" w:evenVBand="0" w:oddHBand="1" w:evenHBand="0" w:firstRowFirstColumn="0" w:firstRowLastColumn="0" w:lastRowFirstColumn="0" w:lastRowLastColumn="0"/>
          <w:trHeight w:val="300"/>
        </w:trPr>
        <w:tc>
          <w:tcPr>
            <w:tcW w:w="1784" w:type="dxa"/>
            <w:noWrap/>
            <w:hideMark/>
          </w:tcPr>
          <w:p w14:paraId="7EEBF2A8" w14:textId="77777777" w:rsidR="00AB554C" w:rsidRPr="00C474FB" w:rsidRDefault="00AB554C" w:rsidP="00D51A7B">
            <w:pPr>
              <w:pStyle w:val="TableText"/>
              <w:rPr>
                <w:rFonts w:eastAsia="Calibri" w:cs="Times New Roman"/>
              </w:rPr>
            </w:pPr>
            <w:r w:rsidRPr="00C474FB">
              <w:rPr>
                <w:rFonts w:eastAsia="Calibri" w:cs="Times New Roman"/>
              </w:rPr>
              <w:t>20</w:t>
            </w:r>
          </w:p>
        </w:tc>
        <w:tc>
          <w:tcPr>
            <w:tcW w:w="3724" w:type="dxa"/>
            <w:noWrap/>
            <w:hideMark/>
          </w:tcPr>
          <w:p w14:paraId="3CC91570" w14:textId="77777777" w:rsidR="00AB554C" w:rsidRPr="00C474FB" w:rsidRDefault="00AB554C" w:rsidP="00D51A7B">
            <w:pPr>
              <w:pStyle w:val="TableText"/>
              <w:rPr>
                <w:rFonts w:eastAsia="Calibri" w:cs="Times New Roman"/>
              </w:rPr>
            </w:pPr>
            <w:r w:rsidRPr="00C474FB">
              <w:rPr>
                <w:rFonts w:eastAsia="Calibri" w:cs="Times New Roman"/>
              </w:rPr>
              <w:t>Undertaking reference number</w:t>
            </w:r>
          </w:p>
        </w:tc>
        <w:tc>
          <w:tcPr>
            <w:tcW w:w="3508" w:type="dxa"/>
            <w:hideMark/>
          </w:tcPr>
          <w:p w14:paraId="09482DA7" w14:textId="77777777" w:rsidR="00AB554C" w:rsidRPr="00C474FB" w:rsidRDefault="00AB554C" w:rsidP="00D51A7B">
            <w:pPr>
              <w:pStyle w:val="TableText"/>
              <w:rPr>
                <w:rFonts w:eastAsia="Calibri" w:cs="Times New Roman"/>
              </w:rPr>
            </w:pPr>
            <w:r w:rsidRPr="00C474FB">
              <w:rPr>
                <w:rFonts w:eastAsia="Calibri" w:cs="Times New Roman"/>
              </w:rPr>
              <w:t>Master reference</w:t>
            </w:r>
          </w:p>
        </w:tc>
      </w:tr>
      <w:tr w:rsidR="00AB554C" w:rsidRPr="00C474FB" w14:paraId="1EF74C4F" w14:textId="77777777" w:rsidTr="00253F3B">
        <w:trPr>
          <w:cnfStyle w:val="000000010000" w:firstRow="0" w:lastRow="0" w:firstColumn="0" w:lastColumn="0" w:oddVBand="0" w:evenVBand="0" w:oddHBand="0" w:evenHBand="1" w:firstRowFirstColumn="0" w:firstRowLastColumn="0" w:lastRowFirstColumn="0" w:lastRowLastColumn="0"/>
          <w:trHeight w:val="300"/>
        </w:trPr>
        <w:tc>
          <w:tcPr>
            <w:tcW w:w="1784" w:type="dxa"/>
            <w:noWrap/>
            <w:hideMark/>
          </w:tcPr>
          <w:p w14:paraId="35D474CC" w14:textId="77777777" w:rsidR="00AB554C" w:rsidRPr="00C474FB" w:rsidRDefault="00AB554C" w:rsidP="00D51A7B">
            <w:pPr>
              <w:pStyle w:val="TableText"/>
              <w:rPr>
                <w:rFonts w:eastAsia="Calibri" w:cs="Times New Roman"/>
              </w:rPr>
            </w:pPr>
            <w:r w:rsidRPr="00C474FB">
              <w:rPr>
                <w:rFonts w:eastAsia="Calibri" w:cs="Times New Roman"/>
              </w:rPr>
              <w:t>26E</w:t>
            </w:r>
          </w:p>
        </w:tc>
        <w:tc>
          <w:tcPr>
            <w:tcW w:w="3724" w:type="dxa"/>
            <w:noWrap/>
            <w:hideMark/>
          </w:tcPr>
          <w:p w14:paraId="32918A08" w14:textId="77777777" w:rsidR="00AB554C" w:rsidRPr="00C474FB" w:rsidRDefault="00AB554C" w:rsidP="00D51A7B">
            <w:pPr>
              <w:pStyle w:val="TableText"/>
              <w:rPr>
                <w:rFonts w:eastAsia="Calibri" w:cs="Times New Roman"/>
              </w:rPr>
            </w:pPr>
            <w:r w:rsidRPr="00C474FB">
              <w:rPr>
                <w:rFonts w:eastAsia="Calibri" w:cs="Times New Roman"/>
              </w:rPr>
              <w:t>Number of Amendment</w:t>
            </w:r>
          </w:p>
        </w:tc>
        <w:tc>
          <w:tcPr>
            <w:tcW w:w="3508" w:type="dxa"/>
            <w:hideMark/>
          </w:tcPr>
          <w:p w14:paraId="1469192B" w14:textId="77777777" w:rsidR="00AB554C" w:rsidRPr="00C474FB" w:rsidRDefault="00AB554C" w:rsidP="00D51A7B">
            <w:pPr>
              <w:pStyle w:val="TableText"/>
              <w:rPr>
                <w:rFonts w:eastAsia="Calibri" w:cs="Times New Roman"/>
              </w:rPr>
            </w:pPr>
            <w:r w:rsidRPr="00C474FB">
              <w:rPr>
                <w:rFonts w:eastAsia="Calibri" w:cs="Times New Roman"/>
              </w:rPr>
              <w:t>Our Amendment number</w:t>
            </w:r>
          </w:p>
        </w:tc>
      </w:tr>
      <w:tr w:rsidR="00AB554C" w:rsidRPr="00C474FB" w14:paraId="52D73AC6" w14:textId="77777777" w:rsidTr="00253F3B">
        <w:trPr>
          <w:cnfStyle w:val="000000100000" w:firstRow="0" w:lastRow="0" w:firstColumn="0" w:lastColumn="0" w:oddVBand="0" w:evenVBand="0" w:oddHBand="1" w:evenHBand="0" w:firstRowFirstColumn="0" w:firstRowLastColumn="0" w:lastRowFirstColumn="0" w:lastRowLastColumn="0"/>
          <w:trHeight w:val="300"/>
        </w:trPr>
        <w:tc>
          <w:tcPr>
            <w:tcW w:w="1784" w:type="dxa"/>
            <w:noWrap/>
            <w:hideMark/>
          </w:tcPr>
          <w:p w14:paraId="10372355" w14:textId="77777777" w:rsidR="00AB554C" w:rsidRPr="00C474FB" w:rsidRDefault="00AB554C" w:rsidP="00D51A7B">
            <w:pPr>
              <w:pStyle w:val="TableText"/>
              <w:rPr>
                <w:rFonts w:eastAsia="Calibri" w:cs="Times New Roman"/>
              </w:rPr>
            </w:pPr>
            <w:r w:rsidRPr="00C474FB">
              <w:rPr>
                <w:rFonts w:eastAsia="Calibri" w:cs="Times New Roman"/>
              </w:rPr>
              <w:t>30</w:t>
            </w:r>
          </w:p>
        </w:tc>
        <w:tc>
          <w:tcPr>
            <w:tcW w:w="3724" w:type="dxa"/>
            <w:noWrap/>
            <w:hideMark/>
          </w:tcPr>
          <w:p w14:paraId="2E5322EF" w14:textId="77777777" w:rsidR="00AB554C" w:rsidRPr="00C474FB" w:rsidRDefault="00AB554C" w:rsidP="00D51A7B">
            <w:pPr>
              <w:pStyle w:val="TableText"/>
              <w:rPr>
                <w:rFonts w:eastAsia="Calibri" w:cs="Times New Roman"/>
              </w:rPr>
            </w:pPr>
            <w:r w:rsidRPr="00C474FB">
              <w:rPr>
                <w:rFonts w:eastAsia="Calibri" w:cs="Times New Roman"/>
              </w:rPr>
              <w:t>Date of Amendment</w:t>
            </w:r>
          </w:p>
        </w:tc>
        <w:tc>
          <w:tcPr>
            <w:tcW w:w="3508" w:type="dxa"/>
            <w:hideMark/>
          </w:tcPr>
          <w:p w14:paraId="4670075C" w14:textId="77777777" w:rsidR="00AB554C" w:rsidRPr="00C474FB" w:rsidRDefault="00AB554C" w:rsidP="00D51A7B">
            <w:pPr>
              <w:pStyle w:val="TableText"/>
              <w:rPr>
                <w:rFonts w:eastAsia="Calibri" w:cs="Times New Roman"/>
              </w:rPr>
            </w:pPr>
            <w:r w:rsidRPr="00C474FB">
              <w:rPr>
                <w:rFonts w:eastAsia="Calibri" w:cs="Times New Roman"/>
              </w:rPr>
              <w:t>Amendment date</w:t>
            </w:r>
          </w:p>
        </w:tc>
      </w:tr>
      <w:tr w:rsidR="00AB554C" w:rsidRPr="00C474FB" w14:paraId="5A6A8705" w14:textId="77777777" w:rsidTr="00253F3B">
        <w:trPr>
          <w:cnfStyle w:val="000000010000" w:firstRow="0" w:lastRow="0" w:firstColumn="0" w:lastColumn="0" w:oddVBand="0" w:evenVBand="0" w:oddHBand="0" w:evenHBand="1" w:firstRowFirstColumn="0" w:firstRowLastColumn="0" w:lastRowFirstColumn="0" w:lastRowLastColumn="0"/>
          <w:trHeight w:val="300"/>
        </w:trPr>
        <w:tc>
          <w:tcPr>
            <w:tcW w:w="1784" w:type="dxa"/>
            <w:noWrap/>
            <w:hideMark/>
          </w:tcPr>
          <w:p w14:paraId="25F69C6B" w14:textId="77777777" w:rsidR="00AB554C" w:rsidRPr="00C474FB" w:rsidRDefault="00AB554C" w:rsidP="00D51A7B">
            <w:pPr>
              <w:pStyle w:val="TableText"/>
              <w:rPr>
                <w:rFonts w:eastAsia="Calibri" w:cs="Times New Roman"/>
              </w:rPr>
            </w:pPr>
            <w:r w:rsidRPr="00C474FB">
              <w:rPr>
                <w:rFonts w:eastAsia="Calibri" w:cs="Times New Roman"/>
              </w:rPr>
              <w:t>52a</w:t>
            </w:r>
          </w:p>
        </w:tc>
        <w:tc>
          <w:tcPr>
            <w:tcW w:w="3724" w:type="dxa"/>
            <w:noWrap/>
            <w:hideMark/>
          </w:tcPr>
          <w:p w14:paraId="00DB6A39" w14:textId="77777777" w:rsidR="00AB554C" w:rsidRPr="00C474FB" w:rsidRDefault="00AB554C" w:rsidP="00D51A7B">
            <w:pPr>
              <w:pStyle w:val="TableText"/>
              <w:rPr>
                <w:rFonts w:eastAsia="Calibri" w:cs="Times New Roman"/>
              </w:rPr>
            </w:pPr>
            <w:r w:rsidRPr="00C474FB">
              <w:rPr>
                <w:rFonts w:eastAsia="Calibri" w:cs="Times New Roman"/>
              </w:rPr>
              <w:t>Issuer A or D</w:t>
            </w:r>
          </w:p>
        </w:tc>
        <w:tc>
          <w:tcPr>
            <w:tcW w:w="3508" w:type="dxa"/>
            <w:hideMark/>
          </w:tcPr>
          <w:p w14:paraId="7C86CCC4" w14:textId="77777777" w:rsidR="00AB554C" w:rsidRPr="00C474FB" w:rsidRDefault="00AB554C" w:rsidP="00D51A7B">
            <w:pPr>
              <w:pStyle w:val="TableText"/>
              <w:rPr>
                <w:rFonts w:eastAsia="Calibri" w:cs="Times New Roman"/>
              </w:rPr>
            </w:pPr>
            <w:r w:rsidRPr="00C474FB">
              <w:rPr>
                <w:rFonts w:eastAsia="Calibri" w:cs="Times New Roman"/>
              </w:rPr>
              <w:t>Issuing bank party</w:t>
            </w:r>
          </w:p>
        </w:tc>
      </w:tr>
      <w:tr w:rsidR="00025072" w:rsidRPr="00C474FB" w14:paraId="7B448B09" w14:textId="77777777" w:rsidTr="00253F3B">
        <w:trPr>
          <w:cnfStyle w:val="000000100000" w:firstRow="0" w:lastRow="0" w:firstColumn="0" w:lastColumn="0" w:oddVBand="0" w:evenVBand="0" w:oddHBand="1" w:evenHBand="0" w:firstRowFirstColumn="0" w:firstRowLastColumn="0" w:lastRowFirstColumn="0" w:lastRowLastColumn="0"/>
          <w:trHeight w:val="300"/>
        </w:trPr>
        <w:tc>
          <w:tcPr>
            <w:tcW w:w="1784" w:type="dxa"/>
            <w:noWrap/>
          </w:tcPr>
          <w:p w14:paraId="3B27B858" w14:textId="7FF7C04C" w:rsidR="00025072" w:rsidRPr="00C474FB" w:rsidRDefault="00025072" w:rsidP="00025072">
            <w:pPr>
              <w:pStyle w:val="TableText"/>
              <w:rPr>
                <w:rFonts w:eastAsia="Calibri" w:cs="Times New Roman"/>
              </w:rPr>
            </w:pPr>
            <w:r w:rsidRPr="00351692">
              <w:rPr>
                <w:color w:val="FFFFFF" w:themeColor="background1"/>
              </w:rPr>
              <w:t>23</w:t>
            </w:r>
          </w:p>
        </w:tc>
        <w:tc>
          <w:tcPr>
            <w:tcW w:w="3724" w:type="dxa"/>
            <w:noWrap/>
          </w:tcPr>
          <w:p w14:paraId="7DD7CC3A" w14:textId="5E9930FF" w:rsidR="00025072" w:rsidRPr="00C474FB" w:rsidRDefault="00025072" w:rsidP="00025072">
            <w:pPr>
              <w:pStyle w:val="TableText"/>
              <w:rPr>
                <w:rFonts w:eastAsia="Calibri" w:cs="Times New Roman"/>
              </w:rPr>
            </w:pPr>
            <w:r w:rsidRPr="00351692">
              <w:rPr>
                <w:color w:val="FFFFFF" w:themeColor="background1"/>
              </w:rPr>
              <w:t>Advising Bank Reference</w:t>
            </w:r>
          </w:p>
        </w:tc>
        <w:tc>
          <w:tcPr>
            <w:tcW w:w="3508" w:type="dxa"/>
          </w:tcPr>
          <w:p w14:paraId="35F99D8D" w14:textId="77777777" w:rsidR="00025072" w:rsidRPr="00351692" w:rsidRDefault="00025072" w:rsidP="00025072">
            <w:pPr>
              <w:pStyle w:val="TableText"/>
              <w:rPr>
                <w:color w:val="FFFFFF" w:themeColor="background1"/>
              </w:rPr>
            </w:pPr>
            <w:r w:rsidRPr="00351692">
              <w:rPr>
                <w:color w:val="FFFFFF" w:themeColor="background1"/>
              </w:rPr>
              <w:t>Received from Advising bank reference if received from party is not the same as Issuing bank.</w:t>
            </w:r>
          </w:p>
          <w:p w14:paraId="441DE7D0" w14:textId="77777777" w:rsidR="00025072" w:rsidRPr="00351692" w:rsidRDefault="00025072" w:rsidP="00025072">
            <w:pPr>
              <w:pStyle w:val="TableText"/>
              <w:rPr>
                <w:color w:val="FFFFFF" w:themeColor="background1"/>
              </w:rPr>
            </w:pPr>
            <w:r w:rsidRPr="00351692">
              <w:rPr>
                <w:color w:val="FFFFFF" w:themeColor="background1"/>
              </w:rPr>
              <w:t>First advising bank reference if received from party is different from Advising bank and Issuing bank.</w:t>
            </w:r>
          </w:p>
          <w:p w14:paraId="5AC2B91E" w14:textId="258FCA09" w:rsidR="00025072" w:rsidRPr="00C474FB" w:rsidRDefault="00025072" w:rsidP="00025072">
            <w:pPr>
              <w:pStyle w:val="TableText"/>
              <w:rPr>
                <w:rFonts w:eastAsia="Calibri" w:cs="Times New Roman"/>
              </w:rPr>
            </w:pPr>
            <w:r w:rsidRPr="00351692">
              <w:rPr>
                <w:color w:val="FFFFFF" w:themeColor="background1"/>
                <w:sz w:val="16"/>
                <w:szCs w:val="20"/>
              </w:rPr>
              <w:t>Note: Only whe</w:t>
            </w:r>
            <w:r w:rsidR="006D10E8">
              <w:rPr>
                <w:color w:val="FFFFFF" w:themeColor="background1"/>
                <w:sz w:val="16"/>
                <w:szCs w:val="20"/>
              </w:rPr>
              <w:t>n</w:t>
            </w:r>
            <w:r w:rsidRPr="00351692">
              <w:rPr>
                <w:color w:val="FFFFFF" w:themeColor="background1"/>
                <w:sz w:val="16"/>
                <w:szCs w:val="20"/>
              </w:rPr>
              <w:t xml:space="preserve"> Purpose of message </w:t>
            </w:r>
            <w:r>
              <w:rPr>
                <w:color w:val="FFFFFF" w:themeColor="background1"/>
                <w:sz w:val="16"/>
                <w:szCs w:val="20"/>
              </w:rPr>
              <w:t xml:space="preserve">-22A is </w:t>
            </w:r>
            <w:r w:rsidR="005912C0">
              <w:rPr>
                <w:color w:val="FFFFFF" w:themeColor="background1"/>
                <w:sz w:val="16"/>
                <w:szCs w:val="20"/>
              </w:rPr>
              <w:t xml:space="preserve">. </w:t>
            </w:r>
            <w:r w:rsidRPr="00351692">
              <w:rPr>
                <w:color w:val="FFFFFF" w:themeColor="background1"/>
                <w:sz w:val="16"/>
                <w:szCs w:val="20"/>
              </w:rPr>
              <w:t>ADVA or ACNA</w:t>
            </w:r>
          </w:p>
        </w:tc>
      </w:tr>
      <w:tr w:rsidR="00025072" w:rsidRPr="00C474FB" w14:paraId="29348C07" w14:textId="77777777" w:rsidTr="00253F3B">
        <w:trPr>
          <w:cnfStyle w:val="000000010000" w:firstRow="0" w:lastRow="0" w:firstColumn="0" w:lastColumn="0" w:oddVBand="0" w:evenVBand="0" w:oddHBand="0" w:evenHBand="1" w:firstRowFirstColumn="0" w:firstRowLastColumn="0" w:lastRowFirstColumn="0" w:lastRowLastColumn="0"/>
          <w:trHeight w:val="300"/>
        </w:trPr>
        <w:tc>
          <w:tcPr>
            <w:tcW w:w="1784" w:type="dxa"/>
            <w:noWrap/>
            <w:hideMark/>
          </w:tcPr>
          <w:p w14:paraId="43CAADF2" w14:textId="77777777" w:rsidR="00025072" w:rsidRPr="00C474FB" w:rsidRDefault="00025072" w:rsidP="00025072">
            <w:pPr>
              <w:pStyle w:val="TableText"/>
              <w:rPr>
                <w:rFonts w:eastAsia="Calibri" w:cs="Times New Roman"/>
              </w:rPr>
            </w:pPr>
            <w:r w:rsidRPr="00C474FB">
              <w:rPr>
                <w:rFonts w:eastAsia="Calibri" w:cs="Times New Roman"/>
              </w:rPr>
              <w:t>32B</w:t>
            </w:r>
          </w:p>
        </w:tc>
        <w:tc>
          <w:tcPr>
            <w:tcW w:w="3724" w:type="dxa"/>
            <w:noWrap/>
            <w:hideMark/>
          </w:tcPr>
          <w:p w14:paraId="518002AA" w14:textId="77777777" w:rsidR="00025072" w:rsidRPr="00C474FB" w:rsidRDefault="00025072" w:rsidP="00025072">
            <w:pPr>
              <w:pStyle w:val="TableText"/>
              <w:rPr>
                <w:rFonts w:eastAsia="Calibri" w:cs="Times New Roman"/>
              </w:rPr>
            </w:pPr>
            <w:r w:rsidRPr="00C474FB">
              <w:rPr>
                <w:rFonts w:eastAsia="Calibri" w:cs="Times New Roman"/>
              </w:rPr>
              <w:t>Increase of Undertaking Amount </w:t>
            </w:r>
          </w:p>
        </w:tc>
        <w:tc>
          <w:tcPr>
            <w:tcW w:w="3508" w:type="dxa"/>
            <w:hideMark/>
          </w:tcPr>
          <w:p w14:paraId="36F32739" w14:textId="77777777" w:rsidR="00025072" w:rsidRPr="00C474FB" w:rsidRDefault="00025072" w:rsidP="00025072">
            <w:pPr>
              <w:pStyle w:val="TableText"/>
              <w:rPr>
                <w:rFonts w:eastAsia="Calibri" w:cs="Times New Roman"/>
              </w:rPr>
            </w:pPr>
            <w:r w:rsidRPr="00C474FB">
              <w:rPr>
                <w:rFonts w:eastAsia="Calibri" w:cs="Times New Roman"/>
              </w:rPr>
              <w:t>Increase amount (if changed)</w:t>
            </w:r>
          </w:p>
        </w:tc>
      </w:tr>
      <w:tr w:rsidR="00025072" w:rsidRPr="00C474FB" w14:paraId="09F749A8" w14:textId="77777777" w:rsidTr="00253F3B">
        <w:trPr>
          <w:cnfStyle w:val="000000100000" w:firstRow="0" w:lastRow="0" w:firstColumn="0" w:lastColumn="0" w:oddVBand="0" w:evenVBand="0" w:oddHBand="1" w:evenHBand="0" w:firstRowFirstColumn="0" w:firstRowLastColumn="0" w:lastRowFirstColumn="0" w:lastRowLastColumn="0"/>
          <w:trHeight w:val="300"/>
        </w:trPr>
        <w:tc>
          <w:tcPr>
            <w:tcW w:w="1784" w:type="dxa"/>
            <w:noWrap/>
            <w:hideMark/>
          </w:tcPr>
          <w:p w14:paraId="5FECA59C" w14:textId="77777777" w:rsidR="00025072" w:rsidRPr="00C474FB" w:rsidRDefault="00025072" w:rsidP="00025072">
            <w:pPr>
              <w:pStyle w:val="TableText"/>
              <w:rPr>
                <w:rFonts w:eastAsia="Calibri" w:cs="Times New Roman"/>
              </w:rPr>
            </w:pPr>
            <w:r w:rsidRPr="00C474FB">
              <w:rPr>
                <w:rFonts w:eastAsia="Calibri" w:cs="Times New Roman"/>
              </w:rPr>
              <w:t>33B</w:t>
            </w:r>
          </w:p>
        </w:tc>
        <w:tc>
          <w:tcPr>
            <w:tcW w:w="3724" w:type="dxa"/>
            <w:noWrap/>
            <w:hideMark/>
          </w:tcPr>
          <w:p w14:paraId="149A2CF0" w14:textId="77777777" w:rsidR="00025072" w:rsidRPr="00C474FB" w:rsidRDefault="00025072" w:rsidP="00025072">
            <w:pPr>
              <w:pStyle w:val="TableText"/>
              <w:rPr>
                <w:rFonts w:eastAsia="Calibri" w:cs="Times New Roman"/>
              </w:rPr>
            </w:pPr>
            <w:r w:rsidRPr="00C474FB">
              <w:rPr>
                <w:rFonts w:eastAsia="Calibri" w:cs="Times New Roman"/>
              </w:rPr>
              <w:t>Decrease of Undertaking Amount </w:t>
            </w:r>
          </w:p>
        </w:tc>
        <w:tc>
          <w:tcPr>
            <w:tcW w:w="3508" w:type="dxa"/>
            <w:hideMark/>
          </w:tcPr>
          <w:p w14:paraId="79BAAFCD" w14:textId="77777777" w:rsidR="00025072" w:rsidRPr="00C474FB" w:rsidRDefault="00025072" w:rsidP="00025072">
            <w:pPr>
              <w:pStyle w:val="TableText"/>
              <w:rPr>
                <w:rFonts w:eastAsia="Calibri" w:cs="Times New Roman"/>
              </w:rPr>
            </w:pPr>
            <w:r w:rsidRPr="00C474FB">
              <w:rPr>
                <w:rFonts w:eastAsia="Calibri" w:cs="Times New Roman"/>
              </w:rPr>
              <w:t>Decrease amount (if changed</w:t>
            </w:r>
          </w:p>
        </w:tc>
      </w:tr>
      <w:tr w:rsidR="00025072" w:rsidRPr="00C474FB" w14:paraId="13DABACB" w14:textId="77777777" w:rsidTr="00253F3B">
        <w:trPr>
          <w:cnfStyle w:val="000000010000" w:firstRow="0" w:lastRow="0" w:firstColumn="0" w:lastColumn="0" w:oddVBand="0" w:evenVBand="0" w:oddHBand="0" w:evenHBand="1" w:firstRowFirstColumn="0" w:firstRowLastColumn="0" w:lastRowFirstColumn="0" w:lastRowLastColumn="0"/>
          <w:trHeight w:val="300"/>
        </w:trPr>
        <w:tc>
          <w:tcPr>
            <w:tcW w:w="1784" w:type="dxa"/>
            <w:noWrap/>
            <w:hideMark/>
          </w:tcPr>
          <w:p w14:paraId="6ED16102" w14:textId="77777777" w:rsidR="00025072" w:rsidRPr="00C474FB" w:rsidRDefault="00025072" w:rsidP="00025072">
            <w:pPr>
              <w:pStyle w:val="TableText"/>
              <w:rPr>
                <w:rFonts w:eastAsia="Calibri" w:cs="Times New Roman"/>
              </w:rPr>
            </w:pPr>
            <w:r w:rsidRPr="00C474FB">
              <w:rPr>
                <w:rFonts w:eastAsia="Calibri" w:cs="Times New Roman"/>
              </w:rPr>
              <w:t>23B</w:t>
            </w:r>
          </w:p>
        </w:tc>
        <w:tc>
          <w:tcPr>
            <w:tcW w:w="3724" w:type="dxa"/>
            <w:noWrap/>
            <w:hideMark/>
          </w:tcPr>
          <w:p w14:paraId="718385A8" w14:textId="77777777" w:rsidR="00025072" w:rsidRPr="00C474FB" w:rsidRDefault="00025072" w:rsidP="00025072">
            <w:pPr>
              <w:pStyle w:val="TableText"/>
              <w:rPr>
                <w:rFonts w:eastAsia="Calibri" w:cs="Times New Roman"/>
              </w:rPr>
            </w:pPr>
            <w:r w:rsidRPr="00C474FB">
              <w:rPr>
                <w:rFonts w:eastAsia="Calibri" w:cs="Times New Roman"/>
              </w:rPr>
              <w:t>Expiry type</w:t>
            </w:r>
          </w:p>
        </w:tc>
        <w:tc>
          <w:tcPr>
            <w:tcW w:w="3508" w:type="dxa"/>
            <w:hideMark/>
          </w:tcPr>
          <w:p w14:paraId="5DAB68A7" w14:textId="77777777" w:rsidR="00025072" w:rsidRPr="00C474FB" w:rsidRDefault="00025072" w:rsidP="00025072">
            <w:pPr>
              <w:pStyle w:val="TableText"/>
              <w:rPr>
                <w:rFonts w:eastAsia="Calibri" w:cs="Times New Roman"/>
              </w:rPr>
            </w:pPr>
            <w:r w:rsidRPr="00C474FB">
              <w:rPr>
                <w:rFonts w:eastAsia="Calibri" w:cs="Times New Roman"/>
              </w:rPr>
              <w:t>Set if COND,</w:t>
            </w:r>
            <w:r>
              <w:rPr>
                <w:rFonts w:eastAsia="Calibri" w:cs="Times New Roman"/>
              </w:rPr>
              <w:t xml:space="preserve"> </w:t>
            </w:r>
            <w:r w:rsidRPr="00C474FB">
              <w:rPr>
                <w:rFonts w:eastAsia="Calibri" w:cs="Times New Roman"/>
              </w:rPr>
              <w:t>FIXD, OPEN (if changed)</w:t>
            </w:r>
          </w:p>
        </w:tc>
      </w:tr>
      <w:tr w:rsidR="00025072" w:rsidRPr="00C474FB" w14:paraId="223174DE" w14:textId="77777777" w:rsidTr="00253F3B">
        <w:trPr>
          <w:cnfStyle w:val="000000100000" w:firstRow="0" w:lastRow="0" w:firstColumn="0" w:lastColumn="0" w:oddVBand="0" w:evenVBand="0" w:oddHBand="1" w:evenHBand="0" w:firstRowFirstColumn="0" w:firstRowLastColumn="0" w:lastRowFirstColumn="0" w:lastRowLastColumn="0"/>
          <w:trHeight w:val="300"/>
        </w:trPr>
        <w:tc>
          <w:tcPr>
            <w:tcW w:w="1784" w:type="dxa"/>
            <w:noWrap/>
            <w:hideMark/>
          </w:tcPr>
          <w:p w14:paraId="493CB558" w14:textId="77777777" w:rsidR="00025072" w:rsidRPr="00C474FB" w:rsidRDefault="00025072" w:rsidP="00025072">
            <w:pPr>
              <w:pStyle w:val="TableText"/>
              <w:rPr>
                <w:rFonts w:eastAsia="Calibri" w:cs="Times New Roman"/>
              </w:rPr>
            </w:pPr>
            <w:r w:rsidRPr="00C474FB">
              <w:rPr>
                <w:rFonts w:eastAsia="Calibri" w:cs="Times New Roman"/>
              </w:rPr>
              <w:t>31E</w:t>
            </w:r>
          </w:p>
        </w:tc>
        <w:tc>
          <w:tcPr>
            <w:tcW w:w="3724" w:type="dxa"/>
            <w:noWrap/>
            <w:hideMark/>
          </w:tcPr>
          <w:p w14:paraId="3905C244" w14:textId="77777777" w:rsidR="00025072" w:rsidRPr="00C474FB" w:rsidRDefault="00025072" w:rsidP="00025072">
            <w:pPr>
              <w:pStyle w:val="TableText"/>
              <w:rPr>
                <w:rFonts w:eastAsia="Calibri" w:cs="Times New Roman"/>
              </w:rPr>
            </w:pPr>
            <w:r w:rsidRPr="00C474FB">
              <w:rPr>
                <w:rFonts w:eastAsia="Calibri" w:cs="Times New Roman"/>
              </w:rPr>
              <w:t>Date of expiry </w:t>
            </w:r>
          </w:p>
        </w:tc>
        <w:tc>
          <w:tcPr>
            <w:tcW w:w="3508" w:type="dxa"/>
            <w:hideMark/>
          </w:tcPr>
          <w:p w14:paraId="2CFA879E" w14:textId="77777777" w:rsidR="00025072" w:rsidRPr="00C474FB" w:rsidRDefault="00025072" w:rsidP="00025072">
            <w:pPr>
              <w:pStyle w:val="TableText"/>
              <w:rPr>
                <w:rFonts w:eastAsia="Calibri" w:cs="Times New Roman"/>
              </w:rPr>
            </w:pPr>
            <w:r w:rsidRPr="00C474FB">
              <w:rPr>
                <w:rFonts w:eastAsia="Calibri" w:cs="Times New Roman"/>
              </w:rPr>
              <w:t>Set if COND or FIXD (if changed)</w:t>
            </w:r>
          </w:p>
        </w:tc>
      </w:tr>
      <w:tr w:rsidR="00025072" w:rsidRPr="00C474FB" w14:paraId="747974D9" w14:textId="77777777" w:rsidTr="00253F3B">
        <w:trPr>
          <w:cnfStyle w:val="000000010000" w:firstRow="0" w:lastRow="0" w:firstColumn="0" w:lastColumn="0" w:oddVBand="0" w:evenVBand="0" w:oddHBand="0" w:evenHBand="1" w:firstRowFirstColumn="0" w:firstRowLastColumn="0" w:lastRowFirstColumn="0" w:lastRowLastColumn="0"/>
          <w:trHeight w:val="300"/>
        </w:trPr>
        <w:tc>
          <w:tcPr>
            <w:tcW w:w="1784" w:type="dxa"/>
            <w:noWrap/>
            <w:hideMark/>
          </w:tcPr>
          <w:p w14:paraId="5E5D3287" w14:textId="77777777" w:rsidR="00025072" w:rsidRPr="00C474FB" w:rsidRDefault="00025072" w:rsidP="00025072">
            <w:pPr>
              <w:pStyle w:val="TableText"/>
              <w:rPr>
                <w:rFonts w:eastAsia="Calibri" w:cs="Times New Roman"/>
              </w:rPr>
            </w:pPr>
            <w:r w:rsidRPr="00C474FB">
              <w:rPr>
                <w:rFonts w:eastAsia="Calibri" w:cs="Times New Roman"/>
              </w:rPr>
              <w:t>35G</w:t>
            </w:r>
          </w:p>
        </w:tc>
        <w:tc>
          <w:tcPr>
            <w:tcW w:w="3724" w:type="dxa"/>
            <w:noWrap/>
            <w:hideMark/>
          </w:tcPr>
          <w:p w14:paraId="386842A1" w14:textId="77777777" w:rsidR="00025072" w:rsidRPr="00C474FB" w:rsidRDefault="00025072" w:rsidP="00025072">
            <w:pPr>
              <w:pStyle w:val="TableText"/>
              <w:rPr>
                <w:rFonts w:eastAsia="Calibri" w:cs="Times New Roman"/>
              </w:rPr>
            </w:pPr>
            <w:r w:rsidRPr="00C474FB">
              <w:rPr>
                <w:rFonts w:eastAsia="Calibri" w:cs="Times New Roman"/>
              </w:rPr>
              <w:t>Expiry condition </w:t>
            </w:r>
          </w:p>
        </w:tc>
        <w:tc>
          <w:tcPr>
            <w:tcW w:w="3508" w:type="dxa"/>
            <w:hideMark/>
          </w:tcPr>
          <w:p w14:paraId="12D0EF4F" w14:textId="77777777" w:rsidR="00025072" w:rsidRPr="00C474FB" w:rsidRDefault="00025072" w:rsidP="00025072">
            <w:pPr>
              <w:pStyle w:val="TableText"/>
              <w:rPr>
                <w:rFonts w:eastAsia="Calibri" w:cs="Times New Roman"/>
              </w:rPr>
            </w:pPr>
            <w:r w:rsidRPr="00C474FB">
              <w:rPr>
                <w:rFonts w:eastAsia="Calibri" w:cs="Times New Roman"/>
              </w:rPr>
              <w:t>Set if COND (if changed)</w:t>
            </w:r>
          </w:p>
        </w:tc>
      </w:tr>
      <w:tr w:rsidR="00025072" w:rsidRPr="00C474FB" w14:paraId="0B2007B2" w14:textId="77777777" w:rsidTr="00253F3B">
        <w:trPr>
          <w:cnfStyle w:val="000000100000" w:firstRow="0" w:lastRow="0" w:firstColumn="0" w:lastColumn="0" w:oddVBand="0" w:evenVBand="0" w:oddHBand="1" w:evenHBand="0" w:firstRowFirstColumn="0" w:firstRowLastColumn="0" w:lastRowFirstColumn="0" w:lastRowLastColumn="0"/>
          <w:trHeight w:val="300"/>
        </w:trPr>
        <w:tc>
          <w:tcPr>
            <w:tcW w:w="1784" w:type="dxa"/>
            <w:noWrap/>
            <w:hideMark/>
          </w:tcPr>
          <w:p w14:paraId="7284B026" w14:textId="77777777" w:rsidR="00025072" w:rsidRPr="00C474FB" w:rsidRDefault="00025072" w:rsidP="00025072">
            <w:pPr>
              <w:pStyle w:val="TableText"/>
              <w:rPr>
                <w:rFonts w:eastAsia="Calibri" w:cs="Times New Roman"/>
              </w:rPr>
            </w:pPr>
            <w:r w:rsidRPr="00C474FB">
              <w:rPr>
                <w:rFonts w:eastAsia="Calibri" w:cs="Times New Roman"/>
              </w:rPr>
              <w:t>59a</w:t>
            </w:r>
          </w:p>
        </w:tc>
        <w:tc>
          <w:tcPr>
            <w:tcW w:w="3724" w:type="dxa"/>
            <w:noWrap/>
            <w:hideMark/>
          </w:tcPr>
          <w:p w14:paraId="6766A3CE" w14:textId="77777777" w:rsidR="00025072" w:rsidRPr="00C474FB" w:rsidRDefault="00025072" w:rsidP="00025072">
            <w:pPr>
              <w:pStyle w:val="TableText"/>
              <w:rPr>
                <w:rFonts w:eastAsia="Calibri" w:cs="Times New Roman"/>
              </w:rPr>
            </w:pPr>
            <w:r w:rsidRPr="00C474FB">
              <w:rPr>
                <w:rFonts w:eastAsia="Calibri" w:cs="Times New Roman"/>
              </w:rPr>
              <w:t>Beneficiary (A or blank)</w:t>
            </w:r>
          </w:p>
        </w:tc>
        <w:tc>
          <w:tcPr>
            <w:tcW w:w="3508" w:type="dxa"/>
            <w:hideMark/>
          </w:tcPr>
          <w:p w14:paraId="67A6F55E" w14:textId="77777777" w:rsidR="00025072" w:rsidRPr="00C474FB" w:rsidRDefault="00025072" w:rsidP="00025072">
            <w:pPr>
              <w:pStyle w:val="TableText"/>
              <w:rPr>
                <w:rFonts w:eastAsia="Calibri" w:cs="Times New Roman"/>
              </w:rPr>
            </w:pPr>
            <w:r w:rsidRPr="00C474FB">
              <w:rPr>
                <w:rFonts w:eastAsia="Calibri" w:cs="Times New Roman"/>
              </w:rPr>
              <w:t>Set if new beneficiary (if changed) </w:t>
            </w:r>
          </w:p>
        </w:tc>
      </w:tr>
      <w:tr w:rsidR="00025072" w:rsidRPr="00C474FB" w14:paraId="3DDCC10E" w14:textId="77777777" w:rsidTr="00253F3B">
        <w:trPr>
          <w:cnfStyle w:val="000000010000" w:firstRow="0" w:lastRow="0" w:firstColumn="0" w:lastColumn="0" w:oddVBand="0" w:evenVBand="0" w:oddHBand="0" w:evenHBand="1" w:firstRowFirstColumn="0" w:firstRowLastColumn="0" w:lastRowFirstColumn="0" w:lastRowLastColumn="0"/>
          <w:trHeight w:val="300"/>
        </w:trPr>
        <w:tc>
          <w:tcPr>
            <w:tcW w:w="1784" w:type="dxa"/>
            <w:noWrap/>
            <w:hideMark/>
          </w:tcPr>
          <w:p w14:paraId="66D3E465" w14:textId="77777777" w:rsidR="00025072" w:rsidRPr="00C474FB" w:rsidRDefault="00025072" w:rsidP="00025072">
            <w:pPr>
              <w:pStyle w:val="TableText"/>
              <w:rPr>
                <w:rFonts w:eastAsia="Calibri" w:cs="Times New Roman"/>
              </w:rPr>
            </w:pPr>
            <w:r w:rsidRPr="00C474FB">
              <w:rPr>
                <w:rFonts w:eastAsia="Calibri" w:cs="Times New Roman"/>
              </w:rPr>
              <w:t>77U</w:t>
            </w:r>
          </w:p>
        </w:tc>
        <w:tc>
          <w:tcPr>
            <w:tcW w:w="3724" w:type="dxa"/>
            <w:noWrap/>
            <w:hideMark/>
          </w:tcPr>
          <w:p w14:paraId="69EDE163" w14:textId="77777777" w:rsidR="00025072" w:rsidRPr="00C474FB" w:rsidRDefault="00025072" w:rsidP="00025072">
            <w:pPr>
              <w:pStyle w:val="TableText"/>
              <w:rPr>
                <w:rFonts w:eastAsia="Calibri" w:cs="Times New Roman"/>
              </w:rPr>
            </w:pPr>
            <w:r w:rsidRPr="00C474FB">
              <w:rPr>
                <w:rFonts w:eastAsia="Calibri" w:cs="Times New Roman"/>
              </w:rPr>
              <w:t>Other amendments to undertaking</w:t>
            </w:r>
          </w:p>
        </w:tc>
        <w:tc>
          <w:tcPr>
            <w:tcW w:w="3508" w:type="dxa"/>
            <w:hideMark/>
          </w:tcPr>
          <w:p w14:paraId="65EC85FA" w14:textId="77777777" w:rsidR="00025072" w:rsidRPr="00C474FB" w:rsidRDefault="00025072" w:rsidP="00025072">
            <w:pPr>
              <w:pStyle w:val="TableText"/>
              <w:rPr>
                <w:rFonts w:eastAsia="Calibri" w:cs="Times New Roman"/>
              </w:rPr>
            </w:pPr>
            <w:r w:rsidRPr="00C474FB">
              <w:rPr>
                <w:rFonts w:eastAsia="Calibri" w:cs="Times New Roman"/>
              </w:rPr>
              <w:t>Set from Undertaking-Amendment instructions</w:t>
            </w:r>
          </w:p>
        </w:tc>
      </w:tr>
      <w:tr w:rsidR="00025072" w:rsidRPr="00C474FB" w14:paraId="215FC848" w14:textId="77777777" w:rsidTr="00253F3B">
        <w:trPr>
          <w:cnfStyle w:val="000000100000" w:firstRow="0" w:lastRow="0" w:firstColumn="0" w:lastColumn="0" w:oddVBand="0" w:evenVBand="0" w:oddHBand="1" w:evenHBand="0" w:firstRowFirstColumn="0" w:firstRowLastColumn="0" w:lastRowFirstColumn="0" w:lastRowLastColumn="0"/>
          <w:trHeight w:val="600"/>
        </w:trPr>
        <w:tc>
          <w:tcPr>
            <w:tcW w:w="1784" w:type="dxa"/>
            <w:noWrap/>
            <w:hideMark/>
          </w:tcPr>
          <w:p w14:paraId="58E70BE1" w14:textId="77777777" w:rsidR="00025072" w:rsidRPr="00C474FB" w:rsidRDefault="00025072" w:rsidP="00025072">
            <w:pPr>
              <w:pStyle w:val="TableText"/>
              <w:rPr>
                <w:rFonts w:eastAsia="Calibri" w:cs="Times New Roman"/>
              </w:rPr>
            </w:pPr>
            <w:r w:rsidRPr="00C474FB">
              <w:rPr>
                <w:rFonts w:eastAsia="Calibri" w:cs="Times New Roman"/>
              </w:rPr>
              <w:t>24E Code</w:t>
            </w:r>
          </w:p>
        </w:tc>
        <w:tc>
          <w:tcPr>
            <w:tcW w:w="3724" w:type="dxa"/>
            <w:noWrap/>
            <w:hideMark/>
          </w:tcPr>
          <w:p w14:paraId="32BF8FC1" w14:textId="77777777" w:rsidR="00025072" w:rsidRPr="00C474FB" w:rsidRDefault="00025072" w:rsidP="00025072">
            <w:pPr>
              <w:pStyle w:val="TableText"/>
              <w:rPr>
                <w:rFonts w:eastAsia="Calibri" w:cs="Times New Roman"/>
              </w:rPr>
            </w:pPr>
            <w:r w:rsidRPr="00C474FB">
              <w:rPr>
                <w:rFonts w:eastAsia="Calibri" w:cs="Times New Roman"/>
              </w:rPr>
              <w:t xml:space="preserve">Delivery of Original Undertaking </w:t>
            </w:r>
          </w:p>
        </w:tc>
        <w:tc>
          <w:tcPr>
            <w:tcW w:w="3508" w:type="dxa"/>
            <w:hideMark/>
          </w:tcPr>
          <w:p w14:paraId="79FAB0DB" w14:textId="77777777" w:rsidR="00025072" w:rsidRPr="00C474FB" w:rsidRDefault="00025072" w:rsidP="00025072">
            <w:pPr>
              <w:pStyle w:val="TableText"/>
              <w:rPr>
                <w:rFonts w:eastAsia="Calibri" w:cs="Times New Roman"/>
              </w:rPr>
            </w:pPr>
            <w:r w:rsidRPr="00C474FB">
              <w:rPr>
                <w:rFonts w:eastAsia="Calibri" w:cs="Times New Roman"/>
              </w:rPr>
              <w:t>Set to Delivery of undertaking (if changed) </w:t>
            </w:r>
            <w:r w:rsidRPr="00C474FB">
              <w:rPr>
                <w:rFonts w:eastAsia="Calibri" w:cs="Times New Roman"/>
              </w:rPr>
              <w:br/>
              <w:t>COLL,</w:t>
            </w:r>
            <w:r>
              <w:rPr>
                <w:rFonts w:eastAsia="Calibri" w:cs="Times New Roman"/>
              </w:rPr>
              <w:t xml:space="preserve"> </w:t>
            </w:r>
            <w:r w:rsidRPr="00C474FB">
              <w:rPr>
                <w:rFonts w:eastAsia="Calibri" w:cs="Times New Roman"/>
              </w:rPr>
              <w:t>COURIER,</w:t>
            </w:r>
            <w:r>
              <w:rPr>
                <w:rFonts w:eastAsia="Calibri" w:cs="Times New Roman"/>
              </w:rPr>
              <w:t xml:space="preserve"> </w:t>
            </w:r>
            <w:r w:rsidRPr="00C474FB">
              <w:rPr>
                <w:rFonts w:eastAsia="Calibri" w:cs="Times New Roman"/>
              </w:rPr>
              <w:t>MAIL,</w:t>
            </w:r>
            <w:r>
              <w:rPr>
                <w:rFonts w:eastAsia="Calibri" w:cs="Times New Roman"/>
              </w:rPr>
              <w:t xml:space="preserve"> </w:t>
            </w:r>
            <w:r w:rsidRPr="00C474FB">
              <w:rPr>
                <w:rFonts w:eastAsia="Calibri" w:cs="Times New Roman"/>
              </w:rPr>
              <w:t>MESS,</w:t>
            </w:r>
            <w:r>
              <w:rPr>
                <w:rFonts w:eastAsia="Calibri" w:cs="Times New Roman"/>
              </w:rPr>
              <w:t xml:space="preserve"> </w:t>
            </w:r>
            <w:r w:rsidRPr="00C474FB">
              <w:rPr>
                <w:rFonts w:eastAsia="Calibri" w:cs="Times New Roman"/>
              </w:rPr>
              <w:t>OTHR,</w:t>
            </w:r>
            <w:r>
              <w:rPr>
                <w:rFonts w:eastAsia="Calibri" w:cs="Times New Roman"/>
              </w:rPr>
              <w:t xml:space="preserve"> </w:t>
            </w:r>
            <w:r w:rsidRPr="00C474FB">
              <w:rPr>
                <w:rFonts w:eastAsia="Calibri" w:cs="Times New Roman"/>
              </w:rPr>
              <w:t>REGM</w:t>
            </w:r>
          </w:p>
        </w:tc>
      </w:tr>
      <w:tr w:rsidR="00025072" w:rsidRPr="00C474FB" w14:paraId="0F9E8526" w14:textId="77777777" w:rsidTr="00253F3B">
        <w:trPr>
          <w:cnfStyle w:val="000000010000" w:firstRow="0" w:lastRow="0" w:firstColumn="0" w:lastColumn="0" w:oddVBand="0" w:evenVBand="0" w:oddHBand="0" w:evenHBand="1" w:firstRowFirstColumn="0" w:firstRowLastColumn="0" w:lastRowFirstColumn="0" w:lastRowLastColumn="0"/>
          <w:trHeight w:val="600"/>
        </w:trPr>
        <w:tc>
          <w:tcPr>
            <w:tcW w:w="1784" w:type="dxa"/>
            <w:noWrap/>
            <w:hideMark/>
          </w:tcPr>
          <w:p w14:paraId="72933C68" w14:textId="77777777" w:rsidR="00025072" w:rsidRPr="00C474FB" w:rsidRDefault="00025072" w:rsidP="00025072">
            <w:pPr>
              <w:pStyle w:val="TableText"/>
              <w:rPr>
                <w:rFonts w:eastAsia="Calibri" w:cs="Times New Roman"/>
              </w:rPr>
            </w:pPr>
            <w:r w:rsidRPr="00C474FB">
              <w:rPr>
                <w:rFonts w:eastAsia="Calibri" w:cs="Times New Roman"/>
              </w:rPr>
              <w:t>24E Add info</w:t>
            </w:r>
          </w:p>
        </w:tc>
        <w:tc>
          <w:tcPr>
            <w:tcW w:w="3724" w:type="dxa"/>
            <w:noWrap/>
            <w:hideMark/>
          </w:tcPr>
          <w:p w14:paraId="15816236" w14:textId="77777777" w:rsidR="00025072" w:rsidRPr="00C474FB" w:rsidRDefault="00025072" w:rsidP="00025072">
            <w:pPr>
              <w:pStyle w:val="TableText"/>
              <w:rPr>
                <w:rFonts w:eastAsia="Calibri" w:cs="Times New Roman"/>
              </w:rPr>
            </w:pPr>
            <w:r w:rsidRPr="00C474FB">
              <w:rPr>
                <w:rFonts w:eastAsia="Calibri" w:cs="Times New Roman"/>
              </w:rPr>
              <w:t>Delivery of Original Undertaking add info</w:t>
            </w:r>
          </w:p>
        </w:tc>
        <w:tc>
          <w:tcPr>
            <w:tcW w:w="3508" w:type="dxa"/>
            <w:hideMark/>
          </w:tcPr>
          <w:p w14:paraId="1FA171FC" w14:textId="77777777" w:rsidR="00025072" w:rsidRPr="00C474FB" w:rsidRDefault="00025072" w:rsidP="00025072">
            <w:pPr>
              <w:pStyle w:val="TableText"/>
              <w:rPr>
                <w:rFonts w:eastAsia="Calibri" w:cs="Times New Roman"/>
              </w:rPr>
            </w:pPr>
            <w:r w:rsidRPr="00C474FB">
              <w:rPr>
                <w:rFonts w:eastAsia="Calibri" w:cs="Times New Roman"/>
              </w:rPr>
              <w:t>Set from Delivery of undertaking code and extra data (if changed) e.g., COURIER/DHL OTHER/XXXX</w:t>
            </w:r>
          </w:p>
        </w:tc>
      </w:tr>
      <w:tr w:rsidR="00025072" w:rsidRPr="00C474FB" w14:paraId="1F092022" w14:textId="77777777" w:rsidTr="00253F3B">
        <w:trPr>
          <w:cnfStyle w:val="000000100000" w:firstRow="0" w:lastRow="0" w:firstColumn="0" w:lastColumn="0" w:oddVBand="0" w:evenVBand="0" w:oddHBand="1" w:evenHBand="0" w:firstRowFirstColumn="0" w:firstRowLastColumn="0" w:lastRowFirstColumn="0" w:lastRowLastColumn="0"/>
          <w:trHeight w:val="300"/>
        </w:trPr>
        <w:tc>
          <w:tcPr>
            <w:tcW w:w="1784" w:type="dxa"/>
            <w:noWrap/>
            <w:hideMark/>
          </w:tcPr>
          <w:p w14:paraId="4F66C9E9" w14:textId="77777777" w:rsidR="00025072" w:rsidRPr="00C474FB" w:rsidRDefault="00025072" w:rsidP="00025072">
            <w:pPr>
              <w:pStyle w:val="TableText"/>
              <w:rPr>
                <w:rFonts w:eastAsia="Calibri" w:cs="Times New Roman"/>
              </w:rPr>
            </w:pPr>
            <w:r w:rsidRPr="00C474FB">
              <w:rPr>
                <w:rFonts w:eastAsia="Calibri" w:cs="Times New Roman"/>
              </w:rPr>
              <w:t>24G Code</w:t>
            </w:r>
          </w:p>
        </w:tc>
        <w:tc>
          <w:tcPr>
            <w:tcW w:w="3724" w:type="dxa"/>
            <w:noWrap/>
            <w:hideMark/>
          </w:tcPr>
          <w:p w14:paraId="355CD7F2" w14:textId="77777777" w:rsidR="00025072" w:rsidRPr="00C474FB" w:rsidRDefault="00025072" w:rsidP="00025072">
            <w:pPr>
              <w:pStyle w:val="TableText"/>
              <w:rPr>
                <w:rFonts w:eastAsia="Calibri" w:cs="Times New Roman"/>
              </w:rPr>
            </w:pPr>
            <w:r w:rsidRPr="00C474FB">
              <w:rPr>
                <w:rFonts w:eastAsia="Calibri" w:cs="Times New Roman"/>
              </w:rPr>
              <w:t>Delivery To/Collection By</w:t>
            </w:r>
          </w:p>
        </w:tc>
        <w:tc>
          <w:tcPr>
            <w:tcW w:w="3508" w:type="dxa"/>
            <w:hideMark/>
          </w:tcPr>
          <w:p w14:paraId="45D532C2" w14:textId="77777777" w:rsidR="00025072" w:rsidRPr="00C474FB" w:rsidRDefault="00025072" w:rsidP="00025072">
            <w:pPr>
              <w:pStyle w:val="TableText"/>
              <w:rPr>
                <w:rFonts w:eastAsia="Calibri" w:cs="Times New Roman"/>
              </w:rPr>
            </w:pPr>
            <w:r w:rsidRPr="00C474FB">
              <w:rPr>
                <w:rFonts w:eastAsia="Calibri" w:cs="Times New Roman"/>
              </w:rPr>
              <w:t>Set to either BENE, OTHR If changed) </w:t>
            </w:r>
          </w:p>
        </w:tc>
      </w:tr>
      <w:tr w:rsidR="00025072" w:rsidRPr="00C474FB" w14:paraId="0DA8532B" w14:textId="77777777" w:rsidTr="00253F3B">
        <w:trPr>
          <w:cnfStyle w:val="000000010000" w:firstRow="0" w:lastRow="0" w:firstColumn="0" w:lastColumn="0" w:oddVBand="0" w:evenVBand="0" w:oddHBand="0" w:evenHBand="1" w:firstRowFirstColumn="0" w:firstRowLastColumn="0" w:lastRowFirstColumn="0" w:lastRowLastColumn="0"/>
          <w:trHeight w:val="600"/>
        </w:trPr>
        <w:tc>
          <w:tcPr>
            <w:tcW w:w="1784" w:type="dxa"/>
            <w:noWrap/>
            <w:hideMark/>
          </w:tcPr>
          <w:p w14:paraId="3C228228" w14:textId="25B37DC8" w:rsidR="00025072" w:rsidRPr="00C474FB" w:rsidRDefault="00025072" w:rsidP="00025072">
            <w:pPr>
              <w:pStyle w:val="TableText"/>
              <w:rPr>
                <w:rFonts w:eastAsia="Calibri" w:cs="Times New Roman"/>
              </w:rPr>
            </w:pPr>
            <w:r w:rsidRPr="00C474FB">
              <w:rPr>
                <w:rFonts w:eastAsia="Calibri" w:cs="Times New Roman"/>
              </w:rPr>
              <w:t xml:space="preserve">24G </w:t>
            </w:r>
            <w:r w:rsidR="0051037C">
              <w:rPr>
                <w:rFonts w:eastAsia="Calibri" w:cs="Times New Roman"/>
              </w:rPr>
              <w:t>Narrative</w:t>
            </w:r>
          </w:p>
        </w:tc>
        <w:tc>
          <w:tcPr>
            <w:tcW w:w="3724" w:type="dxa"/>
            <w:noWrap/>
            <w:hideMark/>
          </w:tcPr>
          <w:p w14:paraId="12E80F27" w14:textId="77777777" w:rsidR="00025072" w:rsidRPr="00C474FB" w:rsidRDefault="00025072" w:rsidP="00025072">
            <w:pPr>
              <w:pStyle w:val="TableText"/>
              <w:rPr>
                <w:rFonts w:eastAsia="Calibri" w:cs="Times New Roman"/>
              </w:rPr>
            </w:pPr>
            <w:r w:rsidRPr="00C474FB">
              <w:rPr>
                <w:rFonts w:eastAsia="Calibri" w:cs="Times New Roman"/>
              </w:rPr>
              <w:t>Delivery To/Collection By - Details</w:t>
            </w:r>
          </w:p>
        </w:tc>
        <w:tc>
          <w:tcPr>
            <w:tcW w:w="3508" w:type="dxa"/>
            <w:hideMark/>
          </w:tcPr>
          <w:p w14:paraId="6B99FDBE" w14:textId="277EBB24" w:rsidR="00025072" w:rsidRPr="00C474FB" w:rsidRDefault="00025072" w:rsidP="00025072">
            <w:pPr>
              <w:pStyle w:val="TableText"/>
              <w:rPr>
                <w:rFonts w:eastAsia="Calibri" w:cs="Times New Roman"/>
              </w:rPr>
            </w:pPr>
            <w:r w:rsidRPr="00C474FB">
              <w:rPr>
                <w:rFonts w:eastAsia="Calibri" w:cs="Times New Roman"/>
              </w:rPr>
              <w:t xml:space="preserve">Set to Delivery to </w:t>
            </w:r>
            <w:r w:rsidR="002801E2">
              <w:rPr>
                <w:rFonts w:eastAsia="Calibri" w:cs="Times New Roman"/>
              </w:rPr>
              <w:t xml:space="preserve">narrative </w:t>
            </w:r>
            <w:r w:rsidRPr="00C474FB">
              <w:rPr>
                <w:rFonts w:eastAsia="Calibri" w:cs="Times New Roman"/>
              </w:rPr>
              <w:t xml:space="preserve">if </w:t>
            </w:r>
            <w:r w:rsidR="002801E2">
              <w:rPr>
                <w:rFonts w:eastAsia="Calibri" w:cs="Times New Roman"/>
              </w:rPr>
              <w:t xml:space="preserve">value is </w:t>
            </w:r>
            <w:proofErr w:type="gramStart"/>
            <w:r w:rsidR="002801E2">
              <w:rPr>
                <w:rFonts w:eastAsia="Calibri" w:cs="Times New Roman"/>
              </w:rPr>
              <w:t xml:space="preserve">either </w:t>
            </w:r>
            <w:r w:rsidRPr="00C474FB">
              <w:rPr>
                <w:rFonts w:eastAsia="Calibri" w:cs="Times New Roman"/>
              </w:rPr>
              <w:t>BENE</w:t>
            </w:r>
            <w:proofErr w:type="gramEnd"/>
            <w:r w:rsidRPr="00C474FB">
              <w:rPr>
                <w:rFonts w:eastAsia="Calibri" w:cs="Times New Roman"/>
              </w:rPr>
              <w:t xml:space="preserve"> to OTHR</w:t>
            </w:r>
            <w:r w:rsidR="005912C0">
              <w:t>.</w:t>
            </w:r>
            <w:r w:rsidR="00DB5F33" w:rsidRPr="00DB5F33">
              <w:t xml:space="preserve"> In TI this field is maintained as Narrative Party name and address field but with a validation on the number of lines and characters per line as suggested in the SCORE standards guide. However, if the code is BENE, this field is not mandatory.</w:t>
            </w:r>
          </w:p>
        </w:tc>
      </w:tr>
    </w:tbl>
    <w:p w14:paraId="0688AB2B" w14:textId="77777777" w:rsidR="000D3507" w:rsidRDefault="000D3507" w:rsidP="000D3507"/>
    <w:p w14:paraId="441B3D5A" w14:textId="05FFBCA8" w:rsidR="000D3507" w:rsidRDefault="000D3507" w:rsidP="000D3507">
      <w:pPr>
        <w:rPr>
          <w:rFonts w:eastAsia="Times New Roman" w:cs="Arial"/>
          <w:color w:val="333333"/>
          <w:szCs w:val="20"/>
        </w:rPr>
      </w:pPr>
      <w:r w:rsidRPr="006037CA">
        <w:rPr>
          <w:rFonts w:eastAsia="Times New Roman" w:cs="Arial"/>
          <w:color w:val="333333"/>
          <w:szCs w:val="20"/>
        </w:rPr>
        <w:t>Where the</w:t>
      </w:r>
      <w:r>
        <w:rPr>
          <w:rFonts w:eastAsia="Times New Roman" w:cs="Arial"/>
          <w:color w:val="333333"/>
          <w:szCs w:val="20"/>
        </w:rPr>
        <w:t xml:space="preserve"> </w:t>
      </w:r>
      <w:r w:rsidRPr="006037CA">
        <w:rPr>
          <w:rFonts w:eastAsia="Times New Roman" w:cs="Arial"/>
          <w:color w:val="333333"/>
          <w:szCs w:val="20"/>
        </w:rPr>
        <w:t>Amendment details exceeds 150 x 65 characters in 77U</w:t>
      </w:r>
      <w:r>
        <w:rPr>
          <w:rFonts w:eastAsia="Times New Roman" w:cs="Arial"/>
          <w:color w:val="333333"/>
          <w:szCs w:val="20"/>
        </w:rPr>
        <w:t>,</w:t>
      </w:r>
      <w:r w:rsidRPr="006037CA">
        <w:rPr>
          <w:rFonts w:eastAsia="Times New Roman" w:cs="Arial"/>
          <w:color w:val="333333"/>
          <w:szCs w:val="20"/>
        </w:rPr>
        <w:t xml:space="preserve"> </w:t>
      </w:r>
      <w:r w:rsidR="00D5079E">
        <w:rPr>
          <w:rFonts w:eastAsia="Times New Roman" w:cs="Arial"/>
          <w:color w:val="333333"/>
          <w:szCs w:val="20"/>
        </w:rPr>
        <w:t xml:space="preserve">then </w:t>
      </w:r>
      <w:r w:rsidRPr="006037CA">
        <w:rPr>
          <w:rFonts w:eastAsia="Times New Roman" w:cs="Arial"/>
          <w:color w:val="333333"/>
          <w:szCs w:val="20"/>
        </w:rPr>
        <w:t>one or more</w:t>
      </w:r>
      <w:r>
        <w:rPr>
          <w:rFonts w:eastAsia="Times New Roman" w:cs="Arial"/>
          <w:color w:val="333333"/>
          <w:szCs w:val="20"/>
        </w:rPr>
        <w:t xml:space="preserve"> </w:t>
      </w:r>
      <w:r w:rsidRPr="006037CA">
        <w:rPr>
          <w:rFonts w:eastAsia="Times New Roman" w:cs="Arial"/>
          <w:color w:val="333333"/>
          <w:szCs w:val="20"/>
        </w:rPr>
        <w:t xml:space="preserve">continuation messages </w:t>
      </w:r>
      <w:r>
        <w:rPr>
          <w:rFonts w:eastAsia="Times New Roman" w:cs="Arial"/>
          <w:color w:val="333333"/>
          <w:szCs w:val="20"/>
        </w:rPr>
        <w:t xml:space="preserve">are </w:t>
      </w:r>
      <w:r w:rsidRPr="006037CA">
        <w:rPr>
          <w:rFonts w:eastAsia="Times New Roman" w:cs="Arial"/>
          <w:color w:val="333333"/>
          <w:szCs w:val="20"/>
        </w:rPr>
        <w:t>created in the following format</w:t>
      </w:r>
      <w:r>
        <w:rPr>
          <w:rFonts w:eastAsia="Times New Roman" w:cs="Arial"/>
          <w:color w:val="333333"/>
          <w:szCs w:val="20"/>
        </w:rPr>
        <w:t>.</w:t>
      </w:r>
    </w:p>
    <w:tbl>
      <w:tblPr>
        <w:tblStyle w:val="TableGridHeader139"/>
        <w:tblW w:w="0" w:type="auto"/>
        <w:tblLook w:val="04A0" w:firstRow="1" w:lastRow="0" w:firstColumn="1" w:lastColumn="0" w:noHBand="0" w:noVBand="1"/>
      </w:tblPr>
      <w:tblGrid>
        <w:gridCol w:w="1441"/>
        <w:gridCol w:w="3684"/>
        <w:gridCol w:w="3891"/>
      </w:tblGrid>
      <w:tr w:rsidR="00D41264" w:rsidRPr="00BD433A" w14:paraId="7C2837B6" w14:textId="77777777" w:rsidTr="00D51A7B">
        <w:trPr>
          <w:cnfStyle w:val="100000000000" w:firstRow="1" w:lastRow="0" w:firstColumn="0" w:lastColumn="0" w:oddVBand="0" w:evenVBand="0" w:oddHBand="0" w:evenHBand="0" w:firstRowFirstColumn="0" w:firstRowLastColumn="0" w:lastRowFirstColumn="0" w:lastRowLastColumn="0"/>
          <w:trHeight w:val="300"/>
          <w:tblHeader/>
        </w:trPr>
        <w:tc>
          <w:tcPr>
            <w:tcW w:w="1441" w:type="dxa"/>
            <w:noWrap/>
            <w:hideMark/>
          </w:tcPr>
          <w:p w14:paraId="55439BF3" w14:textId="77777777" w:rsidR="00D41264" w:rsidRPr="00BD433A" w:rsidRDefault="00D41264" w:rsidP="00D51A7B">
            <w:pPr>
              <w:pStyle w:val="TableHead"/>
              <w:rPr>
                <w:lang w:val="en-GB"/>
              </w:rPr>
            </w:pPr>
            <w:r w:rsidRPr="00BD433A">
              <w:rPr>
                <w:lang w:val="en-GB"/>
              </w:rPr>
              <w:t>Tag</w:t>
            </w:r>
          </w:p>
        </w:tc>
        <w:tc>
          <w:tcPr>
            <w:tcW w:w="3684" w:type="dxa"/>
            <w:noWrap/>
            <w:hideMark/>
          </w:tcPr>
          <w:p w14:paraId="1DC29F42" w14:textId="77777777" w:rsidR="00D41264" w:rsidRPr="00BD433A" w:rsidRDefault="00D41264" w:rsidP="00D51A7B">
            <w:pPr>
              <w:pStyle w:val="TableHead"/>
              <w:rPr>
                <w:lang w:val="en-GB"/>
              </w:rPr>
            </w:pPr>
            <w:r w:rsidRPr="00BD433A">
              <w:rPr>
                <w:lang w:val="en-GB"/>
              </w:rPr>
              <w:t>Field name</w:t>
            </w:r>
          </w:p>
        </w:tc>
        <w:tc>
          <w:tcPr>
            <w:tcW w:w="3891" w:type="dxa"/>
            <w:noWrap/>
            <w:hideMark/>
          </w:tcPr>
          <w:p w14:paraId="4E64629E" w14:textId="77777777" w:rsidR="00D41264" w:rsidRPr="00BD433A" w:rsidRDefault="00D41264" w:rsidP="00D51A7B">
            <w:pPr>
              <w:pStyle w:val="TableHead"/>
              <w:rPr>
                <w:lang w:val="en-GB"/>
              </w:rPr>
            </w:pPr>
            <w:r w:rsidRPr="00BD433A">
              <w:rPr>
                <w:lang w:val="en-GB"/>
              </w:rPr>
              <w:t>Mapped From</w:t>
            </w:r>
          </w:p>
        </w:tc>
      </w:tr>
      <w:tr w:rsidR="00D41264" w:rsidRPr="00BD433A" w14:paraId="41A032FB" w14:textId="77777777" w:rsidTr="00D41264">
        <w:trPr>
          <w:cnfStyle w:val="000000100000" w:firstRow="0" w:lastRow="0" w:firstColumn="0" w:lastColumn="0" w:oddVBand="0" w:evenVBand="0" w:oddHBand="1" w:evenHBand="0" w:firstRowFirstColumn="0" w:firstRowLastColumn="0" w:lastRowFirstColumn="0" w:lastRowLastColumn="0"/>
          <w:trHeight w:val="300"/>
        </w:trPr>
        <w:tc>
          <w:tcPr>
            <w:tcW w:w="1441" w:type="dxa"/>
            <w:noWrap/>
            <w:hideMark/>
          </w:tcPr>
          <w:p w14:paraId="2DEE4C09" w14:textId="77777777" w:rsidR="00D41264" w:rsidRPr="00BD433A" w:rsidRDefault="00D41264" w:rsidP="00D51A7B">
            <w:pPr>
              <w:pStyle w:val="TableText"/>
              <w:rPr>
                <w:lang w:val="en-GB"/>
              </w:rPr>
            </w:pPr>
            <w:r w:rsidRPr="00BD433A">
              <w:t>27</w:t>
            </w:r>
          </w:p>
        </w:tc>
        <w:tc>
          <w:tcPr>
            <w:tcW w:w="3684" w:type="dxa"/>
            <w:noWrap/>
            <w:hideMark/>
          </w:tcPr>
          <w:p w14:paraId="29E7C61E" w14:textId="77777777" w:rsidR="00D41264" w:rsidRPr="00BD433A" w:rsidRDefault="00D41264" w:rsidP="00D51A7B">
            <w:pPr>
              <w:pStyle w:val="TableText"/>
              <w:rPr>
                <w:lang w:val="en-GB"/>
              </w:rPr>
            </w:pPr>
            <w:r w:rsidRPr="00BD433A">
              <w:t>Sequence of total</w:t>
            </w:r>
          </w:p>
        </w:tc>
        <w:tc>
          <w:tcPr>
            <w:tcW w:w="3891" w:type="dxa"/>
            <w:hideMark/>
          </w:tcPr>
          <w:p w14:paraId="3BA8465D" w14:textId="77777777" w:rsidR="00D41264" w:rsidRPr="00BD433A" w:rsidRDefault="00D41264" w:rsidP="00D51A7B">
            <w:pPr>
              <w:pStyle w:val="TableText"/>
              <w:rPr>
                <w:lang w:val="en-GB"/>
              </w:rPr>
            </w:pPr>
            <w:r w:rsidRPr="00BD433A">
              <w:t>Set according to the number of messages by Tool</w:t>
            </w:r>
          </w:p>
        </w:tc>
      </w:tr>
      <w:tr w:rsidR="00D41264" w:rsidRPr="00BD433A" w14:paraId="538EEF72" w14:textId="77777777" w:rsidTr="00D41264">
        <w:trPr>
          <w:cnfStyle w:val="000000010000" w:firstRow="0" w:lastRow="0" w:firstColumn="0" w:lastColumn="0" w:oddVBand="0" w:evenVBand="0" w:oddHBand="0" w:evenHBand="1" w:firstRowFirstColumn="0" w:firstRowLastColumn="0" w:lastRowFirstColumn="0" w:lastRowLastColumn="0"/>
          <w:trHeight w:val="300"/>
        </w:trPr>
        <w:tc>
          <w:tcPr>
            <w:tcW w:w="1441" w:type="dxa"/>
            <w:noWrap/>
            <w:hideMark/>
          </w:tcPr>
          <w:p w14:paraId="39D08ED1" w14:textId="77777777" w:rsidR="00D41264" w:rsidRPr="00BD433A" w:rsidRDefault="00D41264" w:rsidP="00D51A7B">
            <w:pPr>
              <w:pStyle w:val="TableText"/>
              <w:rPr>
                <w:lang w:val="en-GB"/>
              </w:rPr>
            </w:pPr>
            <w:r w:rsidRPr="00BD433A">
              <w:lastRenderedPageBreak/>
              <w:t>20</w:t>
            </w:r>
          </w:p>
        </w:tc>
        <w:tc>
          <w:tcPr>
            <w:tcW w:w="3684" w:type="dxa"/>
            <w:noWrap/>
            <w:hideMark/>
          </w:tcPr>
          <w:p w14:paraId="1103B448" w14:textId="77777777" w:rsidR="00D41264" w:rsidRPr="00BD433A" w:rsidRDefault="00D41264" w:rsidP="00D51A7B">
            <w:pPr>
              <w:pStyle w:val="TableText"/>
              <w:rPr>
                <w:lang w:val="en-GB"/>
              </w:rPr>
            </w:pPr>
            <w:r w:rsidRPr="00BD433A">
              <w:t>Undertaking number</w:t>
            </w:r>
          </w:p>
        </w:tc>
        <w:tc>
          <w:tcPr>
            <w:tcW w:w="3891" w:type="dxa"/>
            <w:hideMark/>
          </w:tcPr>
          <w:p w14:paraId="5627E527" w14:textId="77777777" w:rsidR="00D41264" w:rsidRPr="00BD433A" w:rsidRDefault="00D41264" w:rsidP="00D51A7B">
            <w:pPr>
              <w:pStyle w:val="TableText"/>
              <w:rPr>
                <w:lang w:val="en-GB"/>
              </w:rPr>
            </w:pPr>
            <w:r w:rsidRPr="00BD433A">
              <w:t>Master reference</w:t>
            </w:r>
          </w:p>
        </w:tc>
      </w:tr>
      <w:tr w:rsidR="00D41264" w:rsidRPr="00BD433A" w14:paraId="32DD1896" w14:textId="77777777" w:rsidTr="00D41264">
        <w:trPr>
          <w:cnfStyle w:val="000000100000" w:firstRow="0" w:lastRow="0" w:firstColumn="0" w:lastColumn="0" w:oddVBand="0" w:evenVBand="0" w:oddHBand="1" w:evenHBand="0" w:firstRowFirstColumn="0" w:firstRowLastColumn="0" w:lastRowFirstColumn="0" w:lastRowLastColumn="0"/>
          <w:trHeight w:val="300"/>
        </w:trPr>
        <w:tc>
          <w:tcPr>
            <w:tcW w:w="1441" w:type="dxa"/>
            <w:noWrap/>
            <w:hideMark/>
          </w:tcPr>
          <w:p w14:paraId="2D84BFEF" w14:textId="77777777" w:rsidR="00D41264" w:rsidRPr="00BD433A" w:rsidRDefault="00D41264" w:rsidP="00D51A7B">
            <w:pPr>
              <w:pStyle w:val="TableText"/>
              <w:rPr>
                <w:lang w:val="en-GB"/>
              </w:rPr>
            </w:pPr>
            <w:r w:rsidRPr="00BD433A">
              <w:t>21</w:t>
            </w:r>
          </w:p>
        </w:tc>
        <w:tc>
          <w:tcPr>
            <w:tcW w:w="3684" w:type="dxa"/>
            <w:noWrap/>
            <w:hideMark/>
          </w:tcPr>
          <w:p w14:paraId="58C3ED4B" w14:textId="77777777" w:rsidR="00D41264" w:rsidRPr="00BD433A" w:rsidRDefault="00D41264" w:rsidP="00D51A7B">
            <w:pPr>
              <w:pStyle w:val="TableText"/>
              <w:rPr>
                <w:lang w:val="en-GB"/>
              </w:rPr>
            </w:pPr>
            <w:r w:rsidRPr="00BD433A">
              <w:t>Related Reference</w:t>
            </w:r>
          </w:p>
        </w:tc>
        <w:tc>
          <w:tcPr>
            <w:tcW w:w="3891" w:type="dxa"/>
            <w:hideMark/>
          </w:tcPr>
          <w:p w14:paraId="6F733C4C" w14:textId="77777777" w:rsidR="00D41264" w:rsidRPr="00BD433A" w:rsidRDefault="00D41264" w:rsidP="00D51A7B">
            <w:pPr>
              <w:pStyle w:val="TableText"/>
              <w:rPr>
                <w:lang w:val="en-GB"/>
              </w:rPr>
            </w:pPr>
            <w:r w:rsidRPr="00BD433A">
              <w:t>Addressee party’s reference</w:t>
            </w:r>
          </w:p>
        </w:tc>
      </w:tr>
      <w:tr w:rsidR="00D41264" w:rsidRPr="00BD433A" w14:paraId="03AC8B54" w14:textId="77777777" w:rsidTr="00D41264">
        <w:trPr>
          <w:cnfStyle w:val="000000010000" w:firstRow="0" w:lastRow="0" w:firstColumn="0" w:lastColumn="0" w:oddVBand="0" w:evenVBand="0" w:oddHBand="0" w:evenHBand="1" w:firstRowFirstColumn="0" w:firstRowLastColumn="0" w:lastRowFirstColumn="0" w:lastRowLastColumn="0"/>
          <w:trHeight w:val="300"/>
        </w:trPr>
        <w:tc>
          <w:tcPr>
            <w:tcW w:w="1441" w:type="dxa"/>
            <w:noWrap/>
            <w:hideMark/>
          </w:tcPr>
          <w:p w14:paraId="6704F866" w14:textId="77777777" w:rsidR="00D41264" w:rsidRPr="00BD433A" w:rsidRDefault="00D41264" w:rsidP="00D51A7B">
            <w:pPr>
              <w:pStyle w:val="TableText"/>
              <w:rPr>
                <w:lang w:val="en-GB"/>
              </w:rPr>
            </w:pPr>
            <w:r w:rsidRPr="00BD433A">
              <w:t>26E</w:t>
            </w:r>
          </w:p>
        </w:tc>
        <w:tc>
          <w:tcPr>
            <w:tcW w:w="3684" w:type="dxa"/>
            <w:noWrap/>
            <w:hideMark/>
          </w:tcPr>
          <w:p w14:paraId="44BA4CF4" w14:textId="77777777" w:rsidR="00D41264" w:rsidRPr="00BD433A" w:rsidRDefault="00D41264" w:rsidP="00D51A7B">
            <w:pPr>
              <w:pStyle w:val="TableText"/>
              <w:rPr>
                <w:lang w:val="en-GB"/>
              </w:rPr>
            </w:pPr>
            <w:r w:rsidRPr="00BD433A">
              <w:t>Number of Amendment</w:t>
            </w:r>
          </w:p>
        </w:tc>
        <w:tc>
          <w:tcPr>
            <w:tcW w:w="3891" w:type="dxa"/>
            <w:noWrap/>
            <w:hideMark/>
          </w:tcPr>
          <w:p w14:paraId="3A26F5B2" w14:textId="77777777" w:rsidR="00D41264" w:rsidRPr="00BD433A" w:rsidRDefault="00D41264" w:rsidP="00D51A7B">
            <w:pPr>
              <w:pStyle w:val="TableText"/>
              <w:rPr>
                <w:lang w:val="en-GB"/>
              </w:rPr>
            </w:pPr>
            <w:r w:rsidRPr="00BD433A">
              <w:t>Amendment number</w:t>
            </w:r>
          </w:p>
        </w:tc>
      </w:tr>
      <w:tr w:rsidR="00D41264" w:rsidRPr="00BD433A" w14:paraId="255EBDD6" w14:textId="77777777" w:rsidTr="00D41264">
        <w:trPr>
          <w:cnfStyle w:val="000000100000" w:firstRow="0" w:lastRow="0" w:firstColumn="0" w:lastColumn="0" w:oddVBand="0" w:evenVBand="0" w:oddHBand="1" w:evenHBand="0" w:firstRowFirstColumn="0" w:firstRowLastColumn="0" w:lastRowFirstColumn="0" w:lastRowLastColumn="0"/>
          <w:trHeight w:val="300"/>
        </w:trPr>
        <w:tc>
          <w:tcPr>
            <w:tcW w:w="1441" w:type="dxa"/>
            <w:noWrap/>
            <w:hideMark/>
          </w:tcPr>
          <w:p w14:paraId="0D69CAF1" w14:textId="77777777" w:rsidR="00D41264" w:rsidRPr="00BD433A" w:rsidRDefault="00D41264" w:rsidP="00D51A7B">
            <w:pPr>
              <w:pStyle w:val="TableText"/>
              <w:rPr>
                <w:lang w:val="en-GB"/>
              </w:rPr>
            </w:pPr>
            <w:r w:rsidRPr="00BD433A">
              <w:t>52a</w:t>
            </w:r>
          </w:p>
        </w:tc>
        <w:tc>
          <w:tcPr>
            <w:tcW w:w="3684" w:type="dxa"/>
            <w:noWrap/>
            <w:hideMark/>
          </w:tcPr>
          <w:p w14:paraId="2E9B4696" w14:textId="77777777" w:rsidR="00D41264" w:rsidRPr="00BD433A" w:rsidRDefault="00D41264" w:rsidP="00D51A7B">
            <w:pPr>
              <w:pStyle w:val="TableText"/>
              <w:rPr>
                <w:lang w:val="en-GB"/>
              </w:rPr>
            </w:pPr>
            <w:r w:rsidRPr="00BD433A">
              <w:t>Issuer A or D</w:t>
            </w:r>
          </w:p>
        </w:tc>
        <w:tc>
          <w:tcPr>
            <w:tcW w:w="3891" w:type="dxa"/>
            <w:noWrap/>
            <w:hideMark/>
          </w:tcPr>
          <w:p w14:paraId="15EFA377" w14:textId="77777777" w:rsidR="00D41264" w:rsidRPr="00BD433A" w:rsidRDefault="00D41264" w:rsidP="00D51A7B">
            <w:pPr>
              <w:pStyle w:val="TableText"/>
              <w:rPr>
                <w:lang w:val="en-GB"/>
              </w:rPr>
            </w:pPr>
            <w:r w:rsidRPr="00BD433A">
              <w:t>Issuing bank party</w:t>
            </w:r>
          </w:p>
        </w:tc>
      </w:tr>
      <w:tr w:rsidR="00D41264" w:rsidRPr="00BD433A" w14:paraId="653B9C51" w14:textId="77777777" w:rsidTr="00D41264">
        <w:trPr>
          <w:cnfStyle w:val="000000010000" w:firstRow="0" w:lastRow="0" w:firstColumn="0" w:lastColumn="0" w:oddVBand="0" w:evenVBand="0" w:oddHBand="0" w:evenHBand="1" w:firstRowFirstColumn="0" w:firstRowLastColumn="0" w:lastRowFirstColumn="0" w:lastRowLastColumn="0"/>
          <w:trHeight w:val="300"/>
        </w:trPr>
        <w:tc>
          <w:tcPr>
            <w:tcW w:w="1441" w:type="dxa"/>
            <w:noWrap/>
            <w:hideMark/>
          </w:tcPr>
          <w:p w14:paraId="3EA577A9" w14:textId="77777777" w:rsidR="00D41264" w:rsidRPr="00BD433A" w:rsidRDefault="00D41264" w:rsidP="00D51A7B">
            <w:pPr>
              <w:pStyle w:val="TableText"/>
              <w:rPr>
                <w:lang w:val="en-GB"/>
              </w:rPr>
            </w:pPr>
            <w:r w:rsidRPr="00BD433A">
              <w:t>77U</w:t>
            </w:r>
          </w:p>
        </w:tc>
        <w:tc>
          <w:tcPr>
            <w:tcW w:w="3684" w:type="dxa"/>
            <w:noWrap/>
            <w:hideMark/>
          </w:tcPr>
          <w:p w14:paraId="6CEC5BB8" w14:textId="77777777" w:rsidR="00D41264" w:rsidRPr="00BD433A" w:rsidRDefault="00D41264" w:rsidP="00D51A7B">
            <w:pPr>
              <w:pStyle w:val="TableText"/>
              <w:rPr>
                <w:lang w:val="en-GB"/>
              </w:rPr>
            </w:pPr>
            <w:r w:rsidRPr="00BD433A">
              <w:t>Other Amendments to Undertaking</w:t>
            </w:r>
          </w:p>
        </w:tc>
        <w:tc>
          <w:tcPr>
            <w:tcW w:w="3891" w:type="dxa"/>
            <w:noWrap/>
            <w:hideMark/>
          </w:tcPr>
          <w:p w14:paraId="42878D11" w14:textId="77777777" w:rsidR="00D41264" w:rsidRPr="00BD433A" w:rsidRDefault="00D41264" w:rsidP="00D51A7B">
            <w:pPr>
              <w:pStyle w:val="TableText"/>
              <w:rPr>
                <w:lang w:val="en-GB"/>
              </w:rPr>
            </w:pPr>
            <w:r w:rsidRPr="00BD433A">
              <w:t>Set from Undertaking-Amendment instructions - (continuation)</w:t>
            </w:r>
          </w:p>
        </w:tc>
      </w:tr>
    </w:tbl>
    <w:p w14:paraId="6D7336E6" w14:textId="77777777" w:rsidR="000D3507" w:rsidRDefault="000D3507" w:rsidP="000D3507">
      <w:pPr>
        <w:spacing w:after="0"/>
      </w:pPr>
    </w:p>
    <w:p w14:paraId="780E172D" w14:textId="60710424" w:rsidR="000D3507" w:rsidRDefault="000D3507" w:rsidP="000D3507">
      <w:pPr>
        <w:pStyle w:val="Heading3"/>
      </w:pPr>
      <w:bookmarkStart w:id="242" w:name="_Toc40607158"/>
      <w:bookmarkStart w:id="243" w:name="_Toc160048745"/>
      <w:r>
        <w:t>MT767/775 - Issued undertaking Amendment – CANCEL - ADVI,</w:t>
      </w:r>
      <w:r w:rsidR="001D48F7">
        <w:t xml:space="preserve"> </w:t>
      </w:r>
      <w:r>
        <w:t>ACNF</w:t>
      </w:r>
      <w:bookmarkEnd w:id="242"/>
      <w:bookmarkEnd w:id="243"/>
    </w:p>
    <w:p w14:paraId="4F9C22D7" w14:textId="59AFA147" w:rsidR="000D3507" w:rsidRDefault="000D3507" w:rsidP="000D3507">
      <w:pPr>
        <w:pStyle w:val="BodyText"/>
        <w:rPr>
          <w:lang w:val="en-GB" w:eastAsia="en-GB"/>
        </w:rPr>
      </w:pPr>
      <w:r>
        <w:rPr>
          <w:lang w:val="en-GB" w:eastAsia="en-GB"/>
        </w:rPr>
        <w:t xml:space="preserve">The MT767/775 is sent by the Advising bank </w:t>
      </w:r>
      <w:r w:rsidR="001E6474">
        <w:rPr>
          <w:lang w:val="en-GB" w:eastAsia="en-GB"/>
        </w:rPr>
        <w:t xml:space="preserve">to </w:t>
      </w:r>
      <w:r>
        <w:rPr>
          <w:lang w:val="en-GB" w:eastAsia="en-GB"/>
        </w:rPr>
        <w:t>the next advising bank requesting cancellation from the Received undertaking Cancel event.</w:t>
      </w:r>
    </w:p>
    <w:p w14:paraId="33F177EF" w14:textId="0CF6E09C" w:rsidR="000D3507" w:rsidRDefault="000D3507" w:rsidP="000D3507">
      <w:pPr>
        <w:pStyle w:val="BodyText"/>
        <w:rPr>
          <w:lang w:val="en-GB" w:eastAsia="en-GB"/>
        </w:rPr>
      </w:pPr>
      <w:r>
        <w:rPr>
          <w:lang w:val="en-GB" w:eastAsia="en-GB"/>
        </w:rPr>
        <w:t>The details are mapped as follows</w:t>
      </w:r>
      <w:r w:rsidR="001E6474">
        <w:rPr>
          <w:lang w:val="en-GB" w:eastAsia="en-GB"/>
        </w:rPr>
        <w:t>:</w:t>
      </w:r>
    </w:p>
    <w:tbl>
      <w:tblPr>
        <w:tblStyle w:val="TableGridHeader140"/>
        <w:tblW w:w="0" w:type="auto"/>
        <w:tblLook w:val="04A0" w:firstRow="1" w:lastRow="0" w:firstColumn="1" w:lastColumn="0" w:noHBand="0" w:noVBand="1"/>
      </w:tblPr>
      <w:tblGrid>
        <w:gridCol w:w="1349"/>
        <w:gridCol w:w="3424"/>
        <w:gridCol w:w="4243"/>
      </w:tblGrid>
      <w:tr w:rsidR="004C3D7E" w:rsidRPr="009763FB" w14:paraId="08D4D5FB" w14:textId="77777777" w:rsidTr="002F1E39">
        <w:trPr>
          <w:cnfStyle w:val="100000000000" w:firstRow="1" w:lastRow="0" w:firstColumn="0" w:lastColumn="0" w:oddVBand="0" w:evenVBand="0" w:oddHBand="0" w:evenHBand="0" w:firstRowFirstColumn="0" w:firstRowLastColumn="0" w:lastRowFirstColumn="0" w:lastRowLastColumn="0"/>
          <w:trHeight w:val="315"/>
          <w:tblHeader/>
        </w:trPr>
        <w:tc>
          <w:tcPr>
            <w:tcW w:w="1349" w:type="dxa"/>
            <w:noWrap/>
            <w:hideMark/>
          </w:tcPr>
          <w:p w14:paraId="251CB6BC" w14:textId="77777777" w:rsidR="004C3D7E" w:rsidRPr="009763FB" w:rsidRDefault="004C3D7E" w:rsidP="002F1E39">
            <w:pPr>
              <w:pStyle w:val="TableHead"/>
              <w:rPr>
                <w:lang w:val="en-GB"/>
              </w:rPr>
            </w:pPr>
            <w:r w:rsidRPr="009763FB">
              <w:rPr>
                <w:lang w:val="en-GB"/>
              </w:rPr>
              <w:t>Tag</w:t>
            </w:r>
          </w:p>
        </w:tc>
        <w:tc>
          <w:tcPr>
            <w:tcW w:w="3424" w:type="dxa"/>
            <w:noWrap/>
            <w:hideMark/>
          </w:tcPr>
          <w:p w14:paraId="599B2256" w14:textId="77777777" w:rsidR="004C3D7E" w:rsidRPr="009763FB" w:rsidRDefault="004C3D7E" w:rsidP="002F1E39">
            <w:pPr>
              <w:pStyle w:val="TableHead"/>
              <w:rPr>
                <w:lang w:val="en-GB"/>
              </w:rPr>
            </w:pPr>
            <w:r w:rsidRPr="009763FB">
              <w:rPr>
                <w:lang w:val="en-GB"/>
              </w:rPr>
              <w:t>Field name</w:t>
            </w:r>
          </w:p>
        </w:tc>
        <w:tc>
          <w:tcPr>
            <w:tcW w:w="4243" w:type="dxa"/>
            <w:noWrap/>
            <w:hideMark/>
          </w:tcPr>
          <w:p w14:paraId="2F81277E" w14:textId="77777777" w:rsidR="004C3D7E" w:rsidRPr="009763FB" w:rsidRDefault="004C3D7E" w:rsidP="002F1E39">
            <w:pPr>
              <w:pStyle w:val="TableHead"/>
              <w:rPr>
                <w:lang w:val="en-GB"/>
              </w:rPr>
            </w:pPr>
            <w:r w:rsidRPr="009763FB">
              <w:rPr>
                <w:lang w:val="en-GB"/>
              </w:rPr>
              <w:t>Mapped From</w:t>
            </w:r>
          </w:p>
        </w:tc>
      </w:tr>
      <w:tr w:rsidR="004C3D7E" w:rsidRPr="009763FB" w14:paraId="1992FC1C" w14:textId="77777777" w:rsidTr="004C3D7E">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6821C36A" w14:textId="77777777" w:rsidR="004C3D7E" w:rsidRPr="009763FB" w:rsidRDefault="004C3D7E" w:rsidP="002F1E39">
            <w:pPr>
              <w:pStyle w:val="TableText"/>
              <w:rPr>
                <w:lang w:val="en-GB"/>
              </w:rPr>
            </w:pPr>
            <w:r w:rsidRPr="009763FB">
              <w:rPr>
                <w:lang w:val="en-GB"/>
              </w:rPr>
              <w:t> </w:t>
            </w:r>
          </w:p>
        </w:tc>
        <w:tc>
          <w:tcPr>
            <w:tcW w:w="3424" w:type="dxa"/>
            <w:noWrap/>
            <w:hideMark/>
          </w:tcPr>
          <w:p w14:paraId="7252B36A" w14:textId="77777777" w:rsidR="004C3D7E" w:rsidRPr="009763FB" w:rsidRDefault="004C3D7E" w:rsidP="002F1E39">
            <w:pPr>
              <w:pStyle w:val="TableText"/>
              <w:rPr>
                <w:lang w:val="en-GB"/>
              </w:rPr>
            </w:pPr>
            <w:r w:rsidRPr="009763FB">
              <w:t>Sender</w:t>
            </w:r>
          </w:p>
        </w:tc>
        <w:tc>
          <w:tcPr>
            <w:tcW w:w="4243" w:type="dxa"/>
            <w:hideMark/>
          </w:tcPr>
          <w:p w14:paraId="69B9D7A6" w14:textId="77777777" w:rsidR="004C3D7E" w:rsidRPr="009763FB" w:rsidRDefault="004C3D7E" w:rsidP="002F1E39">
            <w:pPr>
              <w:pStyle w:val="TableText"/>
              <w:rPr>
                <w:lang w:val="en-GB"/>
              </w:rPr>
            </w:pPr>
            <w:r w:rsidRPr="009763FB">
              <w:t>Sender BIC</w:t>
            </w:r>
          </w:p>
        </w:tc>
      </w:tr>
      <w:tr w:rsidR="004C3D7E" w:rsidRPr="009763FB" w14:paraId="3ACBACC9" w14:textId="77777777" w:rsidTr="004C3D7E">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36DE7ADD" w14:textId="77777777" w:rsidR="004C3D7E" w:rsidRPr="009763FB" w:rsidRDefault="004C3D7E" w:rsidP="002F1E39">
            <w:pPr>
              <w:pStyle w:val="TableText"/>
              <w:rPr>
                <w:lang w:val="en-GB"/>
              </w:rPr>
            </w:pPr>
            <w:r w:rsidRPr="009763FB">
              <w:t> </w:t>
            </w:r>
          </w:p>
        </w:tc>
        <w:tc>
          <w:tcPr>
            <w:tcW w:w="3424" w:type="dxa"/>
            <w:noWrap/>
            <w:hideMark/>
          </w:tcPr>
          <w:p w14:paraId="101C4F13" w14:textId="77777777" w:rsidR="004C3D7E" w:rsidRPr="009763FB" w:rsidRDefault="004C3D7E" w:rsidP="002F1E39">
            <w:pPr>
              <w:pStyle w:val="TableText"/>
              <w:rPr>
                <w:lang w:val="en-GB"/>
              </w:rPr>
            </w:pPr>
            <w:r w:rsidRPr="009763FB">
              <w:t>Receiver</w:t>
            </w:r>
          </w:p>
        </w:tc>
        <w:tc>
          <w:tcPr>
            <w:tcW w:w="4243" w:type="dxa"/>
            <w:hideMark/>
          </w:tcPr>
          <w:p w14:paraId="291236C3" w14:textId="77777777" w:rsidR="004C3D7E" w:rsidRPr="009763FB" w:rsidRDefault="004C3D7E" w:rsidP="002F1E39">
            <w:pPr>
              <w:pStyle w:val="TableText"/>
              <w:rPr>
                <w:lang w:val="en-GB"/>
              </w:rPr>
            </w:pPr>
            <w:r w:rsidRPr="009763FB">
              <w:t>SWIFT BIC of receiver</w:t>
            </w:r>
          </w:p>
        </w:tc>
      </w:tr>
      <w:tr w:rsidR="004C3D7E" w:rsidRPr="009763FB" w14:paraId="78C9CF90" w14:textId="77777777" w:rsidTr="004C3D7E">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32B05B9C" w14:textId="77777777" w:rsidR="004C3D7E" w:rsidRPr="009763FB" w:rsidRDefault="004C3D7E" w:rsidP="002F1E39">
            <w:pPr>
              <w:pStyle w:val="TableText"/>
              <w:rPr>
                <w:lang w:val="en-GB"/>
              </w:rPr>
            </w:pPr>
            <w:r w:rsidRPr="009763FB">
              <w:t>15A</w:t>
            </w:r>
          </w:p>
        </w:tc>
        <w:tc>
          <w:tcPr>
            <w:tcW w:w="3424" w:type="dxa"/>
            <w:noWrap/>
            <w:hideMark/>
          </w:tcPr>
          <w:p w14:paraId="32B7392D" w14:textId="77777777" w:rsidR="004C3D7E" w:rsidRPr="009763FB" w:rsidRDefault="004C3D7E" w:rsidP="002F1E39">
            <w:pPr>
              <w:pStyle w:val="TableText"/>
              <w:rPr>
                <w:lang w:val="en-GB"/>
              </w:rPr>
            </w:pPr>
            <w:r w:rsidRPr="009763FB">
              <w:t>New sequence</w:t>
            </w:r>
          </w:p>
        </w:tc>
        <w:tc>
          <w:tcPr>
            <w:tcW w:w="4243" w:type="dxa"/>
            <w:hideMark/>
          </w:tcPr>
          <w:p w14:paraId="3A195475" w14:textId="77777777" w:rsidR="004C3D7E" w:rsidRPr="009763FB" w:rsidRDefault="004C3D7E" w:rsidP="002F1E39">
            <w:pPr>
              <w:pStyle w:val="TableText"/>
              <w:rPr>
                <w:lang w:val="en-GB"/>
              </w:rPr>
            </w:pPr>
            <w:r w:rsidRPr="009763FB">
              <w:rPr>
                <w:lang w:val="en-GB"/>
              </w:rPr>
              <w:t>Empty field</w:t>
            </w:r>
          </w:p>
        </w:tc>
      </w:tr>
      <w:tr w:rsidR="004C3D7E" w:rsidRPr="009763FB" w14:paraId="2D66B805" w14:textId="77777777" w:rsidTr="004C3D7E">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712CB6F4" w14:textId="77777777" w:rsidR="004C3D7E" w:rsidRPr="009763FB" w:rsidRDefault="004C3D7E" w:rsidP="002F1E39">
            <w:pPr>
              <w:pStyle w:val="TableText"/>
              <w:rPr>
                <w:lang w:val="en-GB"/>
              </w:rPr>
            </w:pPr>
            <w:r w:rsidRPr="009763FB">
              <w:t>27</w:t>
            </w:r>
          </w:p>
        </w:tc>
        <w:tc>
          <w:tcPr>
            <w:tcW w:w="3424" w:type="dxa"/>
            <w:noWrap/>
            <w:hideMark/>
          </w:tcPr>
          <w:p w14:paraId="5B73A15B" w14:textId="77777777" w:rsidR="004C3D7E" w:rsidRPr="009763FB" w:rsidRDefault="004C3D7E" w:rsidP="002F1E39">
            <w:pPr>
              <w:pStyle w:val="TableText"/>
              <w:rPr>
                <w:lang w:val="en-GB"/>
              </w:rPr>
            </w:pPr>
            <w:r w:rsidRPr="009763FB">
              <w:t>Sequence of total</w:t>
            </w:r>
          </w:p>
        </w:tc>
        <w:tc>
          <w:tcPr>
            <w:tcW w:w="4243" w:type="dxa"/>
            <w:hideMark/>
          </w:tcPr>
          <w:p w14:paraId="7E01FD7E" w14:textId="77777777" w:rsidR="004C3D7E" w:rsidRPr="009763FB" w:rsidRDefault="004C3D7E" w:rsidP="002F1E39">
            <w:pPr>
              <w:pStyle w:val="TableText"/>
              <w:rPr>
                <w:lang w:val="en-GB"/>
              </w:rPr>
            </w:pPr>
            <w:r w:rsidRPr="009763FB">
              <w:rPr>
                <w:lang w:val="en-GB"/>
              </w:rPr>
              <w:t>Set according to the number of messages by Tools</w:t>
            </w:r>
          </w:p>
        </w:tc>
      </w:tr>
      <w:tr w:rsidR="004C3D7E" w:rsidRPr="009763FB" w14:paraId="52CE62D9" w14:textId="77777777" w:rsidTr="004C3D7E">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58AE6B5C" w14:textId="77777777" w:rsidR="004C3D7E" w:rsidRPr="009763FB" w:rsidRDefault="004C3D7E" w:rsidP="002F1E39">
            <w:pPr>
              <w:pStyle w:val="TableText"/>
              <w:rPr>
                <w:lang w:val="en-GB"/>
              </w:rPr>
            </w:pPr>
            <w:r w:rsidRPr="009763FB">
              <w:t>21</w:t>
            </w:r>
          </w:p>
        </w:tc>
        <w:tc>
          <w:tcPr>
            <w:tcW w:w="3424" w:type="dxa"/>
            <w:noWrap/>
            <w:hideMark/>
          </w:tcPr>
          <w:p w14:paraId="36599691" w14:textId="77777777" w:rsidR="004C3D7E" w:rsidRPr="009763FB" w:rsidRDefault="004C3D7E" w:rsidP="002F1E39">
            <w:pPr>
              <w:pStyle w:val="TableText"/>
              <w:rPr>
                <w:lang w:val="en-GB"/>
              </w:rPr>
            </w:pPr>
            <w:r w:rsidRPr="009763FB">
              <w:t>Related reference</w:t>
            </w:r>
          </w:p>
        </w:tc>
        <w:tc>
          <w:tcPr>
            <w:tcW w:w="4243" w:type="dxa"/>
            <w:hideMark/>
          </w:tcPr>
          <w:p w14:paraId="25F212F7" w14:textId="77777777" w:rsidR="004C3D7E" w:rsidRPr="009763FB" w:rsidRDefault="004C3D7E" w:rsidP="002F1E39">
            <w:pPr>
              <w:pStyle w:val="TableText"/>
              <w:rPr>
                <w:lang w:val="en-GB"/>
              </w:rPr>
            </w:pPr>
            <w:r w:rsidRPr="009763FB">
              <w:rPr>
                <w:lang w:val="en-GB"/>
              </w:rPr>
              <w:t>Addressee's Party reference </w:t>
            </w:r>
          </w:p>
        </w:tc>
      </w:tr>
      <w:tr w:rsidR="004C3D7E" w:rsidRPr="009763FB" w14:paraId="102D9AA6" w14:textId="77777777" w:rsidTr="004C3D7E">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52B305DC" w14:textId="77777777" w:rsidR="004C3D7E" w:rsidRPr="009763FB" w:rsidRDefault="004C3D7E" w:rsidP="002F1E39">
            <w:pPr>
              <w:pStyle w:val="TableText"/>
              <w:rPr>
                <w:lang w:val="en-GB"/>
              </w:rPr>
            </w:pPr>
            <w:r w:rsidRPr="009763FB">
              <w:t>22A</w:t>
            </w:r>
          </w:p>
        </w:tc>
        <w:tc>
          <w:tcPr>
            <w:tcW w:w="3424" w:type="dxa"/>
            <w:noWrap/>
            <w:hideMark/>
          </w:tcPr>
          <w:p w14:paraId="38F49965" w14:textId="77777777" w:rsidR="004C3D7E" w:rsidRPr="009763FB" w:rsidRDefault="004C3D7E" w:rsidP="002F1E39">
            <w:pPr>
              <w:pStyle w:val="TableText"/>
              <w:rPr>
                <w:lang w:val="en-GB"/>
              </w:rPr>
            </w:pPr>
            <w:r w:rsidRPr="009763FB">
              <w:t>Purpose of message</w:t>
            </w:r>
          </w:p>
        </w:tc>
        <w:tc>
          <w:tcPr>
            <w:tcW w:w="4243" w:type="dxa"/>
            <w:hideMark/>
          </w:tcPr>
          <w:p w14:paraId="1AAD94AE" w14:textId="77777777" w:rsidR="004C3D7E" w:rsidRPr="009763FB" w:rsidRDefault="004C3D7E" w:rsidP="002F1E39">
            <w:pPr>
              <w:pStyle w:val="TableText"/>
              <w:rPr>
                <w:lang w:val="en-GB"/>
              </w:rPr>
            </w:pPr>
            <w:r w:rsidRPr="009763FB">
              <w:rPr>
                <w:lang w:val="en-GB"/>
              </w:rPr>
              <w:t xml:space="preserve">Set to 'ADVA' or 'ACNA' according to original </w:t>
            </w:r>
            <w:proofErr w:type="gramStart"/>
            <w:r w:rsidRPr="009763FB">
              <w:rPr>
                <w:lang w:val="en-GB"/>
              </w:rPr>
              <w:t>advise</w:t>
            </w:r>
            <w:proofErr w:type="gramEnd"/>
            <w:r w:rsidRPr="009763FB">
              <w:rPr>
                <w:lang w:val="en-GB"/>
              </w:rPr>
              <w:t xml:space="preserve"> type</w:t>
            </w:r>
          </w:p>
        </w:tc>
      </w:tr>
      <w:tr w:rsidR="004C3D7E" w:rsidRPr="009763FB" w14:paraId="5A2289FB" w14:textId="77777777" w:rsidTr="004C3D7E">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40929810" w14:textId="77777777" w:rsidR="004C3D7E" w:rsidRPr="009763FB" w:rsidRDefault="004C3D7E" w:rsidP="002F1E39">
            <w:pPr>
              <w:pStyle w:val="TableText"/>
              <w:rPr>
                <w:lang w:val="en-GB"/>
              </w:rPr>
            </w:pPr>
            <w:r w:rsidRPr="009763FB">
              <w:t>23S</w:t>
            </w:r>
          </w:p>
        </w:tc>
        <w:tc>
          <w:tcPr>
            <w:tcW w:w="3424" w:type="dxa"/>
            <w:noWrap/>
            <w:hideMark/>
          </w:tcPr>
          <w:p w14:paraId="52E07BC6" w14:textId="77777777" w:rsidR="004C3D7E" w:rsidRPr="009763FB" w:rsidRDefault="004C3D7E" w:rsidP="002F1E39">
            <w:pPr>
              <w:pStyle w:val="TableText"/>
              <w:rPr>
                <w:lang w:val="en-GB"/>
              </w:rPr>
            </w:pPr>
            <w:r w:rsidRPr="009763FB">
              <w:t>Cancellation request </w:t>
            </w:r>
          </w:p>
        </w:tc>
        <w:tc>
          <w:tcPr>
            <w:tcW w:w="4243" w:type="dxa"/>
            <w:hideMark/>
          </w:tcPr>
          <w:p w14:paraId="08F92C3B" w14:textId="77777777" w:rsidR="004C3D7E" w:rsidRPr="009763FB" w:rsidRDefault="004C3D7E" w:rsidP="002F1E39">
            <w:pPr>
              <w:pStyle w:val="TableText"/>
              <w:rPr>
                <w:lang w:val="en-GB"/>
              </w:rPr>
            </w:pPr>
            <w:r w:rsidRPr="009763FB">
              <w:rPr>
                <w:lang w:val="en-GB"/>
              </w:rPr>
              <w:t>CANCEL</w:t>
            </w:r>
          </w:p>
        </w:tc>
      </w:tr>
      <w:tr w:rsidR="004C3D7E" w:rsidRPr="009763FB" w14:paraId="54346FDD" w14:textId="77777777" w:rsidTr="004C3D7E">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7A144503" w14:textId="77777777" w:rsidR="004C3D7E" w:rsidRPr="009763FB" w:rsidRDefault="004C3D7E" w:rsidP="002F1E39">
            <w:pPr>
              <w:pStyle w:val="TableText"/>
              <w:rPr>
                <w:lang w:val="en-GB"/>
              </w:rPr>
            </w:pPr>
            <w:r w:rsidRPr="009763FB">
              <w:t>72Z</w:t>
            </w:r>
          </w:p>
        </w:tc>
        <w:tc>
          <w:tcPr>
            <w:tcW w:w="3424" w:type="dxa"/>
            <w:noWrap/>
            <w:hideMark/>
          </w:tcPr>
          <w:p w14:paraId="76A87454" w14:textId="77777777" w:rsidR="004C3D7E" w:rsidRPr="009763FB" w:rsidRDefault="004C3D7E" w:rsidP="002F1E39">
            <w:pPr>
              <w:pStyle w:val="TableText"/>
              <w:rPr>
                <w:lang w:val="en-GB"/>
              </w:rPr>
            </w:pPr>
            <w:r w:rsidRPr="009763FB">
              <w:t>Sender to receiver info </w:t>
            </w:r>
          </w:p>
        </w:tc>
        <w:tc>
          <w:tcPr>
            <w:tcW w:w="4243" w:type="dxa"/>
            <w:hideMark/>
          </w:tcPr>
          <w:p w14:paraId="3783BE9D" w14:textId="77777777" w:rsidR="004C3D7E" w:rsidRPr="009763FB" w:rsidRDefault="004C3D7E" w:rsidP="002F1E39">
            <w:pPr>
              <w:pStyle w:val="TableText"/>
              <w:rPr>
                <w:lang w:val="en-GB"/>
              </w:rPr>
            </w:pPr>
            <w:r w:rsidRPr="009763FB">
              <w:rPr>
                <w:lang w:val="en-GB"/>
              </w:rPr>
              <w:t>Notes to advising bank field</w:t>
            </w:r>
          </w:p>
        </w:tc>
      </w:tr>
      <w:tr w:rsidR="004C3D7E" w:rsidRPr="009763FB" w14:paraId="5BE83FCC" w14:textId="77777777" w:rsidTr="004C3D7E">
        <w:trPr>
          <w:cnfStyle w:val="000000100000" w:firstRow="0" w:lastRow="0" w:firstColumn="0" w:lastColumn="0" w:oddVBand="0" w:evenVBand="0" w:oddHBand="1" w:evenHBand="0" w:firstRowFirstColumn="0" w:firstRowLastColumn="0" w:lastRowFirstColumn="0" w:lastRowLastColumn="0"/>
          <w:trHeight w:val="600"/>
        </w:trPr>
        <w:tc>
          <w:tcPr>
            <w:tcW w:w="1349" w:type="dxa"/>
            <w:noWrap/>
            <w:hideMark/>
          </w:tcPr>
          <w:p w14:paraId="7AB46186" w14:textId="77777777" w:rsidR="004C3D7E" w:rsidRPr="009763FB" w:rsidRDefault="004C3D7E" w:rsidP="002F1E39">
            <w:pPr>
              <w:pStyle w:val="TableText"/>
              <w:rPr>
                <w:lang w:val="en-GB"/>
              </w:rPr>
            </w:pPr>
            <w:r w:rsidRPr="009763FB">
              <w:t>23X</w:t>
            </w:r>
          </w:p>
        </w:tc>
        <w:tc>
          <w:tcPr>
            <w:tcW w:w="3424" w:type="dxa"/>
            <w:noWrap/>
            <w:hideMark/>
          </w:tcPr>
          <w:p w14:paraId="750E55A0" w14:textId="77777777" w:rsidR="004C3D7E" w:rsidRPr="009763FB" w:rsidRDefault="004C3D7E" w:rsidP="002F1E39">
            <w:pPr>
              <w:pStyle w:val="TableText"/>
              <w:rPr>
                <w:lang w:val="en-GB"/>
              </w:rPr>
            </w:pPr>
            <w:r w:rsidRPr="009763FB">
              <w:t>File identification</w:t>
            </w:r>
          </w:p>
        </w:tc>
        <w:tc>
          <w:tcPr>
            <w:tcW w:w="4243" w:type="dxa"/>
            <w:hideMark/>
          </w:tcPr>
          <w:p w14:paraId="41F7D662" w14:textId="77777777" w:rsidR="004C3D7E" w:rsidRPr="009763FB" w:rsidRDefault="004C3D7E" w:rsidP="002F1E39">
            <w:pPr>
              <w:pStyle w:val="TableText"/>
              <w:rPr>
                <w:lang w:val="en-GB"/>
              </w:rPr>
            </w:pPr>
            <w:r w:rsidRPr="009763FB">
              <w:rPr>
                <w:lang w:val="en-GB"/>
              </w:rPr>
              <w:t>Delivery channel and associated file name/reference for attached documents</w:t>
            </w:r>
          </w:p>
        </w:tc>
      </w:tr>
      <w:tr w:rsidR="004C3D7E" w:rsidRPr="009763FB" w14:paraId="38422930" w14:textId="77777777" w:rsidTr="004C3D7E">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77E458E9" w14:textId="77777777" w:rsidR="004C3D7E" w:rsidRPr="009763FB" w:rsidRDefault="004C3D7E" w:rsidP="002F1E39">
            <w:pPr>
              <w:pStyle w:val="TableText"/>
              <w:rPr>
                <w:lang w:val="en-GB"/>
              </w:rPr>
            </w:pPr>
            <w:r w:rsidRPr="009763FB">
              <w:t>15B</w:t>
            </w:r>
          </w:p>
        </w:tc>
        <w:tc>
          <w:tcPr>
            <w:tcW w:w="3424" w:type="dxa"/>
            <w:hideMark/>
          </w:tcPr>
          <w:p w14:paraId="0E33E0C1" w14:textId="77777777" w:rsidR="004C3D7E" w:rsidRPr="009763FB" w:rsidRDefault="004C3D7E" w:rsidP="002F1E39">
            <w:pPr>
              <w:pStyle w:val="TableText"/>
              <w:rPr>
                <w:lang w:val="en-GB"/>
              </w:rPr>
            </w:pPr>
            <w:r w:rsidRPr="009763FB">
              <w:t>New sequence</w:t>
            </w:r>
          </w:p>
        </w:tc>
        <w:tc>
          <w:tcPr>
            <w:tcW w:w="4243" w:type="dxa"/>
            <w:noWrap/>
            <w:hideMark/>
          </w:tcPr>
          <w:p w14:paraId="7741F432" w14:textId="77777777" w:rsidR="004C3D7E" w:rsidRPr="009763FB" w:rsidRDefault="004C3D7E" w:rsidP="002F1E39">
            <w:pPr>
              <w:pStyle w:val="TableText"/>
              <w:rPr>
                <w:lang w:val="en-GB"/>
              </w:rPr>
            </w:pPr>
          </w:p>
        </w:tc>
      </w:tr>
      <w:tr w:rsidR="004C3D7E" w:rsidRPr="009763FB" w14:paraId="56AB5E6D" w14:textId="77777777" w:rsidTr="004C3D7E">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5D32D633" w14:textId="77777777" w:rsidR="004C3D7E" w:rsidRPr="009763FB" w:rsidRDefault="004C3D7E" w:rsidP="002F1E39">
            <w:pPr>
              <w:pStyle w:val="TableText"/>
              <w:rPr>
                <w:lang w:val="en-GB"/>
              </w:rPr>
            </w:pPr>
            <w:r w:rsidRPr="009763FB">
              <w:t>20</w:t>
            </w:r>
          </w:p>
        </w:tc>
        <w:tc>
          <w:tcPr>
            <w:tcW w:w="3424" w:type="dxa"/>
            <w:noWrap/>
            <w:hideMark/>
          </w:tcPr>
          <w:p w14:paraId="02505279" w14:textId="77777777" w:rsidR="004C3D7E" w:rsidRPr="009763FB" w:rsidRDefault="004C3D7E" w:rsidP="002F1E39">
            <w:pPr>
              <w:pStyle w:val="TableText"/>
              <w:rPr>
                <w:lang w:val="en-GB"/>
              </w:rPr>
            </w:pPr>
            <w:r w:rsidRPr="009763FB">
              <w:t>Undertaking reference number</w:t>
            </w:r>
          </w:p>
        </w:tc>
        <w:tc>
          <w:tcPr>
            <w:tcW w:w="4243" w:type="dxa"/>
            <w:hideMark/>
          </w:tcPr>
          <w:p w14:paraId="5E78ADAB" w14:textId="77777777" w:rsidR="004C3D7E" w:rsidRPr="009763FB" w:rsidRDefault="004C3D7E" w:rsidP="002F1E39">
            <w:pPr>
              <w:pStyle w:val="TableText"/>
              <w:rPr>
                <w:lang w:val="en-GB"/>
              </w:rPr>
            </w:pPr>
            <w:r w:rsidRPr="009763FB">
              <w:rPr>
                <w:lang w:val="en-GB"/>
              </w:rPr>
              <w:t xml:space="preserve">Master reference </w:t>
            </w:r>
            <w:r w:rsidRPr="009763FB">
              <w:t>e.g.,</w:t>
            </w:r>
            <w:r w:rsidRPr="009763FB">
              <w:rPr>
                <w:lang w:val="en-GB"/>
              </w:rPr>
              <w:t xml:space="preserve"> EGT00111</w:t>
            </w:r>
          </w:p>
        </w:tc>
      </w:tr>
      <w:tr w:rsidR="004C3D7E" w:rsidRPr="009763FB" w14:paraId="24F8E93E" w14:textId="77777777" w:rsidTr="004C3D7E">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07525C42" w14:textId="77777777" w:rsidR="004C3D7E" w:rsidRPr="009763FB" w:rsidRDefault="004C3D7E" w:rsidP="002F1E39">
            <w:pPr>
              <w:pStyle w:val="TableText"/>
              <w:rPr>
                <w:lang w:val="en-GB"/>
              </w:rPr>
            </w:pPr>
            <w:r w:rsidRPr="009763FB">
              <w:t>26E</w:t>
            </w:r>
          </w:p>
        </w:tc>
        <w:tc>
          <w:tcPr>
            <w:tcW w:w="3424" w:type="dxa"/>
            <w:noWrap/>
            <w:hideMark/>
          </w:tcPr>
          <w:p w14:paraId="7DAA0F96" w14:textId="77777777" w:rsidR="004C3D7E" w:rsidRPr="009763FB" w:rsidRDefault="004C3D7E" w:rsidP="002F1E39">
            <w:pPr>
              <w:pStyle w:val="TableText"/>
              <w:rPr>
                <w:lang w:val="en-GB"/>
              </w:rPr>
            </w:pPr>
            <w:r w:rsidRPr="009763FB">
              <w:t>Number of Amendment</w:t>
            </w:r>
          </w:p>
        </w:tc>
        <w:tc>
          <w:tcPr>
            <w:tcW w:w="4243" w:type="dxa"/>
            <w:hideMark/>
          </w:tcPr>
          <w:p w14:paraId="0024F5DE" w14:textId="77777777" w:rsidR="004C3D7E" w:rsidRPr="009763FB" w:rsidRDefault="004C3D7E" w:rsidP="002F1E39">
            <w:pPr>
              <w:pStyle w:val="TableText"/>
              <w:rPr>
                <w:lang w:val="en-GB"/>
              </w:rPr>
            </w:pPr>
            <w:r w:rsidRPr="009763FB">
              <w:rPr>
                <w:lang w:val="en-GB"/>
              </w:rPr>
              <w:t>Amendment number</w:t>
            </w:r>
          </w:p>
        </w:tc>
      </w:tr>
      <w:tr w:rsidR="004C3D7E" w:rsidRPr="009763FB" w14:paraId="67738279" w14:textId="77777777" w:rsidTr="004C3D7E">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7C18ADB6" w14:textId="77777777" w:rsidR="004C3D7E" w:rsidRPr="009763FB" w:rsidRDefault="004C3D7E" w:rsidP="002F1E39">
            <w:pPr>
              <w:pStyle w:val="TableText"/>
              <w:rPr>
                <w:lang w:val="en-GB"/>
              </w:rPr>
            </w:pPr>
            <w:r w:rsidRPr="009763FB">
              <w:t>30</w:t>
            </w:r>
          </w:p>
        </w:tc>
        <w:tc>
          <w:tcPr>
            <w:tcW w:w="3424" w:type="dxa"/>
            <w:noWrap/>
            <w:hideMark/>
          </w:tcPr>
          <w:p w14:paraId="59CD2490" w14:textId="77777777" w:rsidR="004C3D7E" w:rsidRPr="009763FB" w:rsidRDefault="004C3D7E" w:rsidP="002F1E39">
            <w:pPr>
              <w:pStyle w:val="TableText"/>
              <w:rPr>
                <w:lang w:val="en-GB"/>
              </w:rPr>
            </w:pPr>
            <w:r w:rsidRPr="009763FB">
              <w:t>Date of Amendment</w:t>
            </w:r>
          </w:p>
        </w:tc>
        <w:tc>
          <w:tcPr>
            <w:tcW w:w="4243" w:type="dxa"/>
            <w:hideMark/>
          </w:tcPr>
          <w:p w14:paraId="2E00957C" w14:textId="77777777" w:rsidR="004C3D7E" w:rsidRPr="009763FB" w:rsidRDefault="004C3D7E" w:rsidP="002F1E39">
            <w:pPr>
              <w:pStyle w:val="TableText"/>
              <w:rPr>
                <w:lang w:val="en-GB"/>
              </w:rPr>
            </w:pPr>
            <w:r w:rsidRPr="009763FB">
              <w:rPr>
                <w:lang w:val="en-GB"/>
              </w:rPr>
              <w:t>Cancellation - set to Today's date</w:t>
            </w:r>
          </w:p>
        </w:tc>
      </w:tr>
      <w:tr w:rsidR="004C3D7E" w:rsidRPr="009763FB" w14:paraId="27FA84F9" w14:textId="77777777" w:rsidTr="004C3D7E">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55614049" w14:textId="77777777" w:rsidR="004C3D7E" w:rsidRPr="009763FB" w:rsidRDefault="004C3D7E" w:rsidP="002F1E39">
            <w:pPr>
              <w:pStyle w:val="TableText"/>
              <w:rPr>
                <w:lang w:val="en-GB"/>
              </w:rPr>
            </w:pPr>
            <w:r w:rsidRPr="009763FB">
              <w:t>52a</w:t>
            </w:r>
          </w:p>
        </w:tc>
        <w:tc>
          <w:tcPr>
            <w:tcW w:w="3424" w:type="dxa"/>
            <w:noWrap/>
            <w:hideMark/>
          </w:tcPr>
          <w:p w14:paraId="0EEC12AE" w14:textId="77777777" w:rsidR="004C3D7E" w:rsidRPr="009763FB" w:rsidRDefault="004C3D7E" w:rsidP="002F1E39">
            <w:pPr>
              <w:pStyle w:val="TableText"/>
              <w:rPr>
                <w:lang w:val="en-GB"/>
              </w:rPr>
            </w:pPr>
            <w:r w:rsidRPr="009763FB">
              <w:t>Issuer A or D</w:t>
            </w:r>
          </w:p>
        </w:tc>
        <w:tc>
          <w:tcPr>
            <w:tcW w:w="4243" w:type="dxa"/>
            <w:hideMark/>
          </w:tcPr>
          <w:p w14:paraId="11954EBE" w14:textId="77777777" w:rsidR="004C3D7E" w:rsidRPr="009763FB" w:rsidRDefault="004C3D7E" w:rsidP="002F1E39">
            <w:pPr>
              <w:pStyle w:val="TableText"/>
              <w:rPr>
                <w:lang w:val="en-GB"/>
              </w:rPr>
            </w:pPr>
            <w:r w:rsidRPr="009763FB">
              <w:rPr>
                <w:lang w:val="en-GB"/>
              </w:rPr>
              <w:t>SWIFT BIC or name and address of issuer</w:t>
            </w:r>
          </w:p>
        </w:tc>
      </w:tr>
      <w:tr w:rsidR="0051037C" w:rsidRPr="009763FB" w14:paraId="75CD4310" w14:textId="77777777" w:rsidTr="004C3D7E">
        <w:trPr>
          <w:cnfStyle w:val="000000100000" w:firstRow="0" w:lastRow="0" w:firstColumn="0" w:lastColumn="0" w:oddVBand="0" w:evenVBand="0" w:oddHBand="1" w:evenHBand="0" w:firstRowFirstColumn="0" w:firstRowLastColumn="0" w:lastRowFirstColumn="0" w:lastRowLastColumn="0"/>
          <w:trHeight w:val="300"/>
        </w:trPr>
        <w:tc>
          <w:tcPr>
            <w:tcW w:w="1349" w:type="dxa"/>
            <w:noWrap/>
          </w:tcPr>
          <w:p w14:paraId="569CC8DD" w14:textId="1E344073" w:rsidR="0051037C" w:rsidRPr="009763FB" w:rsidRDefault="0051037C" w:rsidP="0051037C">
            <w:pPr>
              <w:pStyle w:val="TableText"/>
            </w:pPr>
            <w:r w:rsidRPr="00351692">
              <w:rPr>
                <w:color w:val="FFFFFF" w:themeColor="background1"/>
              </w:rPr>
              <w:t>23</w:t>
            </w:r>
          </w:p>
        </w:tc>
        <w:tc>
          <w:tcPr>
            <w:tcW w:w="3424" w:type="dxa"/>
            <w:noWrap/>
          </w:tcPr>
          <w:p w14:paraId="57D2A79E" w14:textId="5599347F" w:rsidR="0051037C" w:rsidRPr="009763FB" w:rsidRDefault="0051037C" w:rsidP="0051037C">
            <w:pPr>
              <w:pStyle w:val="TableText"/>
            </w:pPr>
            <w:r w:rsidRPr="00351692">
              <w:rPr>
                <w:color w:val="FFFFFF" w:themeColor="background1"/>
              </w:rPr>
              <w:t>Advising Bank Reference</w:t>
            </w:r>
          </w:p>
        </w:tc>
        <w:tc>
          <w:tcPr>
            <w:tcW w:w="4243" w:type="dxa"/>
          </w:tcPr>
          <w:p w14:paraId="717FD93B" w14:textId="77777777" w:rsidR="0051037C" w:rsidRPr="00351692" w:rsidRDefault="0051037C" w:rsidP="0051037C">
            <w:pPr>
              <w:pStyle w:val="TableText"/>
              <w:rPr>
                <w:color w:val="FFFFFF" w:themeColor="background1"/>
              </w:rPr>
            </w:pPr>
            <w:r w:rsidRPr="00351692">
              <w:rPr>
                <w:color w:val="FFFFFF" w:themeColor="background1"/>
              </w:rPr>
              <w:t>Received from Advising bank reference if received from party is not the same as Issuing bank.</w:t>
            </w:r>
          </w:p>
          <w:p w14:paraId="50BD9841" w14:textId="77777777" w:rsidR="0051037C" w:rsidRPr="00351692" w:rsidRDefault="0051037C" w:rsidP="0051037C">
            <w:pPr>
              <w:pStyle w:val="TableText"/>
              <w:rPr>
                <w:color w:val="FFFFFF" w:themeColor="background1"/>
              </w:rPr>
            </w:pPr>
            <w:r w:rsidRPr="00351692">
              <w:rPr>
                <w:color w:val="FFFFFF" w:themeColor="background1"/>
              </w:rPr>
              <w:t>First advising bank reference if received from party is different from Advising bank and Issuing bank.</w:t>
            </w:r>
          </w:p>
          <w:p w14:paraId="4775305D" w14:textId="2A864F3B" w:rsidR="0051037C" w:rsidRPr="009763FB" w:rsidRDefault="0051037C" w:rsidP="0051037C">
            <w:pPr>
              <w:pStyle w:val="TableText"/>
              <w:rPr>
                <w:lang w:val="en-GB"/>
              </w:rPr>
            </w:pPr>
            <w:r w:rsidRPr="00351692">
              <w:rPr>
                <w:color w:val="FFFFFF" w:themeColor="background1"/>
                <w:sz w:val="16"/>
                <w:szCs w:val="20"/>
              </w:rPr>
              <w:t>Note: Only whe</w:t>
            </w:r>
            <w:r w:rsidR="006D10E8">
              <w:rPr>
                <w:color w:val="FFFFFF" w:themeColor="background1"/>
                <w:sz w:val="16"/>
                <w:szCs w:val="20"/>
              </w:rPr>
              <w:t>n</w:t>
            </w:r>
            <w:r w:rsidRPr="00351692">
              <w:rPr>
                <w:color w:val="FFFFFF" w:themeColor="background1"/>
                <w:sz w:val="16"/>
                <w:szCs w:val="20"/>
              </w:rPr>
              <w:t xml:space="preserve"> Purpose of message </w:t>
            </w:r>
            <w:r>
              <w:rPr>
                <w:color w:val="FFFFFF" w:themeColor="background1"/>
                <w:sz w:val="16"/>
                <w:szCs w:val="20"/>
              </w:rPr>
              <w:t xml:space="preserve">-22A is </w:t>
            </w:r>
            <w:r w:rsidRPr="00351692">
              <w:rPr>
                <w:color w:val="FFFFFF" w:themeColor="background1"/>
                <w:sz w:val="16"/>
                <w:szCs w:val="20"/>
              </w:rPr>
              <w:t>ADVA or ACNA</w:t>
            </w:r>
          </w:p>
        </w:tc>
      </w:tr>
      <w:tr w:rsidR="0051037C" w:rsidRPr="009763FB" w14:paraId="79161C5F" w14:textId="77777777" w:rsidTr="004C3D7E">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50CC15E7" w14:textId="77777777" w:rsidR="0051037C" w:rsidRPr="009763FB" w:rsidRDefault="0051037C" w:rsidP="0051037C">
            <w:pPr>
              <w:pStyle w:val="TableText"/>
              <w:rPr>
                <w:lang w:val="en-GB"/>
              </w:rPr>
            </w:pPr>
            <w:r w:rsidRPr="009763FB">
              <w:t>32B</w:t>
            </w:r>
          </w:p>
        </w:tc>
        <w:tc>
          <w:tcPr>
            <w:tcW w:w="3424" w:type="dxa"/>
            <w:noWrap/>
            <w:hideMark/>
          </w:tcPr>
          <w:p w14:paraId="407129C4" w14:textId="77777777" w:rsidR="0051037C" w:rsidRPr="009763FB" w:rsidRDefault="0051037C" w:rsidP="0051037C">
            <w:pPr>
              <w:pStyle w:val="TableText"/>
              <w:rPr>
                <w:lang w:val="en-GB"/>
              </w:rPr>
            </w:pPr>
            <w:r w:rsidRPr="009763FB">
              <w:t>Increase of Undertaking Amount </w:t>
            </w:r>
          </w:p>
        </w:tc>
        <w:tc>
          <w:tcPr>
            <w:tcW w:w="4243" w:type="dxa"/>
            <w:hideMark/>
          </w:tcPr>
          <w:p w14:paraId="505C1ECA" w14:textId="77777777" w:rsidR="0051037C" w:rsidRPr="009763FB" w:rsidRDefault="0051037C" w:rsidP="0051037C">
            <w:pPr>
              <w:pStyle w:val="TableText"/>
              <w:rPr>
                <w:lang w:val="en-GB"/>
              </w:rPr>
            </w:pPr>
            <w:r w:rsidRPr="009763FB">
              <w:rPr>
                <w:lang w:val="en-GB"/>
              </w:rPr>
              <w:t>Not mapped</w:t>
            </w:r>
          </w:p>
        </w:tc>
      </w:tr>
      <w:tr w:rsidR="0051037C" w:rsidRPr="009763FB" w14:paraId="6172E024" w14:textId="77777777" w:rsidTr="004C3D7E">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604B656A" w14:textId="77777777" w:rsidR="0051037C" w:rsidRPr="009763FB" w:rsidRDefault="0051037C" w:rsidP="0051037C">
            <w:pPr>
              <w:pStyle w:val="TableText"/>
              <w:rPr>
                <w:lang w:val="en-GB"/>
              </w:rPr>
            </w:pPr>
            <w:r w:rsidRPr="009763FB">
              <w:t>33B</w:t>
            </w:r>
          </w:p>
        </w:tc>
        <w:tc>
          <w:tcPr>
            <w:tcW w:w="3424" w:type="dxa"/>
            <w:noWrap/>
            <w:hideMark/>
          </w:tcPr>
          <w:p w14:paraId="477E8BEB" w14:textId="77777777" w:rsidR="0051037C" w:rsidRPr="009763FB" w:rsidRDefault="0051037C" w:rsidP="0051037C">
            <w:pPr>
              <w:pStyle w:val="TableText"/>
              <w:rPr>
                <w:lang w:val="en-GB"/>
              </w:rPr>
            </w:pPr>
            <w:r w:rsidRPr="009763FB">
              <w:t>Decrease of Undertaking Amount </w:t>
            </w:r>
          </w:p>
        </w:tc>
        <w:tc>
          <w:tcPr>
            <w:tcW w:w="4243" w:type="dxa"/>
            <w:hideMark/>
          </w:tcPr>
          <w:p w14:paraId="5CCA8C3D" w14:textId="77777777" w:rsidR="0051037C" w:rsidRPr="009763FB" w:rsidRDefault="0051037C" w:rsidP="0051037C">
            <w:pPr>
              <w:pStyle w:val="TableText"/>
              <w:rPr>
                <w:lang w:val="en-GB"/>
              </w:rPr>
            </w:pPr>
            <w:r w:rsidRPr="009763FB">
              <w:rPr>
                <w:lang w:val="en-GB"/>
              </w:rPr>
              <w:t>Not mapped</w:t>
            </w:r>
          </w:p>
        </w:tc>
      </w:tr>
      <w:tr w:rsidR="0051037C" w:rsidRPr="009763FB" w14:paraId="445344F5" w14:textId="77777777" w:rsidTr="004C3D7E">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0F0DB912" w14:textId="77777777" w:rsidR="0051037C" w:rsidRPr="009763FB" w:rsidRDefault="0051037C" w:rsidP="0051037C">
            <w:pPr>
              <w:pStyle w:val="TableText"/>
              <w:rPr>
                <w:lang w:val="en-GB"/>
              </w:rPr>
            </w:pPr>
            <w:r w:rsidRPr="009763FB">
              <w:t>23B</w:t>
            </w:r>
          </w:p>
        </w:tc>
        <w:tc>
          <w:tcPr>
            <w:tcW w:w="3424" w:type="dxa"/>
            <w:noWrap/>
            <w:hideMark/>
          </w:tcPr>
          <w:p w14:paraId="1C81A1E9" w14:textId="77777777" w:rsidR="0051037C" w:rsidRPr="009763FB" w:rsidRDefault="0051037C" w:rsidP="0051037C">
            <w:pPr>
              <w:pStyle w:val="TableText"/>
              <w:rPr>
                <w:lang w:val="en-GB"/>
              </w:rPr>
            </w:pPr>
            <w:r w:rsidRPr="009763FB">
              <w:t>Expiry type</w:t>
            </w:r>
          </w:p>
        </w:tc>
        <w:tc>
          <w:tcPr>
            <w:tcW w:w="4243" w:type="dxa"/>
            <w:hideMark/>
          </w:tcPr>
          <w:p w14:paraId="342D2E3A" w14:textId="77777777" w:rsidR="0051037C" w:rsidRPr="009763FB" w:rsidRDefault="0051037C" w:rsidP="0051037C">
            <w:pPr>
              <w:pStyle w:val="TableText"/>
              <w:rPr>
                <w:lang w:val="en-GB"/>
              </w:rPr>
            </w:pPr>
            <w:r w:rsidRPr="009763FB">
              <w:rPr>
                <w:lang w:val="en-GB"/>
              </w:rPr>
              <w:t>Not mapped</w:t>
            </w:r>
          </w:p>
        </w:tc>
      </w:tr>
      <w:tr w:rsidR="0051037C" w:rsidRPr="009763FB" w14:paraId="36F779D9" w14:textId="77777777" w:rsidTr="004C3D7E">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49893555" w14:textId="77777777" w:rsidR="0051037C" w:rsidRPr="009763FB" w:rsidRDefault="0051037C" w:rsidP="0051037C">
            <w:pPr>
              <w:pStyle w:val="TableText"/>
              <w:rPr>
                <w:lang w:val="en-GB"/>
              </w:rPr>
            </w:pPr>
            <w:r w:rsidRPr="009763FB">
              <w:t>31E</w:t>
            </w:r>
          </w:p>
        </w:tc>
        <w:tc>
          <w:tcPr>
            <w:tcW w:w="3424" w:type="dxa"/>
            <w:noWrap/>
            <w:hideMark/>
          </w:tcPr>
          <w:p w14:paraId="2FCFDEEA" w14:textId="77777777" w:rsidR="0051037C" w:rsidRPr="009763FB" w:rsidRDefault="0051037C" w:rsidP="0051037C">
            <w:pPr>
              <w:pStyle w:val="TableText"/>
              <w:rPr>
                <w:lang w:val="en-GB"/>
              </w:rPr>
            </w:pPr>
            <w:r w:rsidRPr="009763FB">
              <w:t>Date of expiry </w:t>
            </w:r>
          </w:p>
        </w:tc>
        <w:tc>
          <w:tcPr>
            <w:tcW w:w="4243" w:type="dxa"/>
            <w:hideMark/>
          </w:tcPr>
          <w:p w14:paraId="54A77319" w14:textId="77777777" w:rsidR="0051037C" w:rsidRPr="009763FB" w:rsidRDefault="0051037C" w:rsidP="0051037C">
            <w:pPr>
              <w:pStyle w:val="TableText"/>
              <w:rPr>
                <w:lang w:val="en-GB"/>
              </w:rPr>
            </w:pPr>
            <w:r w:rsidRPr="009763FB">
              <w:rPr>
                <w:lang w:val="en-GB"/>
              </w:rPr>
              <w:t>Not mapped</w:t>
            </w:r>
          </w:p>
        </w:tc>
      </w:tr>
      <w:tr w:rsidR="0051037C" w:rsidRPr="009763FB" w14:paraId="10C4A80C" w14:textId="77777777" w:rsidTr="004C3D7E">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4F0A45A9" w14:textId="77777777" w:rsidR="0051037C" w:rsidRPr="009763FB" w:rsidRDefault="0051037C" w:rsidP="0051037C">
            <w:pPr>
              <w:pStyle w:val="TableText"/>
              <w:rPr>
                <w:lang w:val="en-GB"/>
              </w:rPr>
            </w:pPr>
            <w:r w:rsidRPr="009763FB">
              <w:t>35G</w:t>
            </w:r>
          </w:p>
        </w:tc>
        <w:tc>
          <w:tcPr>
            <w:tcW w:w="3424" w:type="dxa"/>
            <w:noWrap/>
            <w:hideMark/>
          </w:tcPr>
          <w:p w14:paraId="581F3757" w14:textId="77777777" w:rsidR="0051037C" w:rsidRPr="009763FB" w:rsidRDefault="0051037C" w:rsidP="0051037C">
            <w:pPr>
              <w:pStyle w:val="TableText"/>
              <w:rPr>
                <w:lang w:val="en-GB"/>
              </w:rPr>
            </w:pPr>
            <w:r w:rsidRPr="009763FB">
              <w:t>Expiry condition </w:t>
            </w:r>
          </w:p>
        </w:tc>
        <w:tc>
          <w:tcPr>
            <w:tcW w:w="4243" w:type="dxa"/>
            <w:hideMark/>
          </w:tcPr>
          <w:p w14:paraId="409AE15E" w14:textId="77777777" w:rsidR="0051037C" w:rsidRPr="009763FB" w:rsidRDefault="0051037C" w:rsidP="0051037C">
            <w:pPr>
              <w:pStyle w:val="TableText"/>
              <w:rPr>
                <w:lang w:val="en-GB"/>
              </w:rPr>
            </w:pPr>
            <w:r w:rsidRPr="009763FB">
              <w:rPr>
                <w:lang w:val="en-GB"/>
              </w:rPr>
              <w:t>Not mapped</w:t>
            </w:r>
          </w:p>
        </w:tc>
      </w:tr>
      <w:tr w:rsidR="0051037C" w:rsidRPr="009763FB" w14:paraId="1327CDE6" w14:textId="77777777" w:rsidTr="004C3D7E">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636F801E" w14:textId="77777777" w:rsidR="0051037C" w:rsidRPr="009763FB" w:rsidRDefault="0051037C" w:rsidP="0051037C">
            <w:pPr>
              <w:pStyle w:val="TableText"/>
              <w:rPr>
                <w:lang w:val="en-GB"/>
              </w:rPr>
            </w:pPr>
            <w:r w:rsidRPr="009763FB">
              <w:t>59a</w:t>
            </w:r>
          </w:p>
        </w:tc>
        <w:tc>
          <w:tcPr>
            <w:tcW w:w="3424" w:type="dxa"/>
            <w:noWrap/>
            <w:hideMark/>
          </w:tcPr>
          <w:p w14:paraId="4792DBBC" w14:textId="77777777" w:rsidR="0051037C" w:rsidRPr="009763FB" w:rsidRDefault="0051037C" w:rsidP="0051037C">
            <w:pPr>
              <w:pStyle w:val="TableText"/>
              <w:rPr>
                <w:lang w:val="en-GB"/>
              </w:rPr>
            </w:pPr>
            <w:r w:rsidRPr="009763FB">
              <w:t>Beneficiary (A or blank)</w:t>
            </w:r>
          </w:p>
        </w:tc>
        <w:tc>
          <w:tcPr>
            <w:tcW w:w="4243" w:type="dxa"/>
            <w:hideMark/>
          </w:tcPr>
          <w:p w14:paraId="68049728" w14:textId="77777777" w:rsidR="0051037C" w:rsidRPr="009763FB" w:rsidRDefault="0051037C" w:rsidP="0051037C">
            <w:pPr>
              <w:pStyle w:val="TableText"/>
              <w:rPr>
                <w:lang w:val="en-GB"/>
              </w:rPr>
            </w:pPr>
            <w:r w:rsidRPr="009763FB">
              <w:rPr>
                <w:lang w:val="en-GB"/>
              </w:rPr>
              <w:t>Not mapped</w:t>
            </w:r>
          </w:p>
        </w:tc>
      </w:tr>
      <w:tr w:rsidR="0051037C" w:rsidRPr="009763FB" w14:paraId="6AB5A8C0" w14:textId="77777777" w:rsidTr="004C3D7E">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7912A766" w14:textId="77777777" w:rsidR="0051037C" w:rsidRPr="009763FB" w:rsidRDefault="0051037C" w:rsidP="0051037C">
            <w:pPr>
              <w:pStyle w:val="TableText"/>
              <w:rPr>
                <w:lang w:val="en-GB"/>
              </w:rPr>
            </w:pPr>
            <w:r w:rsidRPr="009763FB">
              <w:t>77U</w:t>
            </w:r>
          </w:p>
        </w:tc>
        <w:tc>
          <w:tcPr>
            <w:tcW w:w="3424" w:type="dxa"/>
            <w:noWrap/>
            <w:hideMark/>
          </w:tcPr>
          <w:p w14:paraId="5BACF2C2" w14:textId="77777777" w:rsidR="0051037C" w:rsidRPr="009763FB" w:rsidRDefault="0051037C" w:rsidP="0051037C">
            <w:pPr>
              <w:pStyle w:val="TableText"/>
              <w:rPr>
                <w:lang w:val="en-GB"/>
              </w:rPr>
            </w:pPr>
            <w:r w:rsidRPr="009763FB">
              <w:t>Other amendments to undertaking</w:t>
            </w:r>
          </w:p>
        </w:tc>
        <w:tc>
          <w:tcPr>
            <w:tcW w:w="4243" w:type="dxa"/>
            <w:hideMark/>
          </w:tcPr>
          <w:p w14:paraId="14E9DC50" w14:textId="77777777" w:rsidR="0051037C" w:rsidRPr="009763FB" w:rsidRDefault="0051037C" w:rsidP="0051037C">
            <w:pPr>
              <w:pStyle w:val="TableText"/>
              <w:rPr>
                <w:lang w:val="en-GB"/>
              </w:rPr>
            </w:pPr>
            <w:r w:rsidRPr="009763FB">
              <w:rPr>
                <w:lang w:val="en-GB"/>
              </w:rPr>
              <w:t>Cancellation details for undertaking</w:t>
            </w:r>
          </w:p>
        </w:tc>
      </w:tr>
      <w:tr w:rsidR="0051037C" w:rsidRPr="009763FB" w14:paraId="4F3DC282" w14:textId="77777777" w:rsidTr="004C3D7E">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5617B6B9" w14:textId="77777777" w:rsidR="0051037C" w:rsidRPr="009763FB" w:rsidRDefault="0051037C" w:rsidP="0051037C">
            <w:pPr>
              <w:pStyle w:val="TableText"/>
              <w:rPr>
                <w:lang w:val="en-GB"/>
              </w:rPr>
            </w:pPr>
            <w:r w:rsidRPr="009763FB">
              <w:rPr>
                <w:lang w:val="en-GB"/>
              </w:rPr>
              <w:lastRenderedPageBreak/>
              <w:t>24E Code</w:t>
            </w:r>
          </w:p>
        </w:tc>
        <w:tc>
          <w:tcPr>
            <w:tcW w:w="3424" w:type="dxa"/>
            <w:noWrap/>
            <w:hideMark/>
          </w:tcPr>
          <w:p w14:paraId="66C9C367" w14:textId="77777777" w:rsidR="0051037C" w:rsidRPr="009763FB" w:rsidRDefault="0051037C" w:rsidP="0051037C">
            <w:pPr>
              <w:pStyle w:val="TableText"/>
              <w:rPr>
                <w:lang w:val="en-GB"/>
              </w:rPr>
            </w:pPr>
            <w:r w:rsidRPr="009763FB">
              <w:rPr>
                <w:lang w:val="en-GB"/>
              </w:rPr>
              <w:t xml:space="preserve">Delivery of Original Undertaking </w:t>
            </w:r>
          </w:p>
        </w:tc>
        <w:tc>
          <w:tcPr>
            <w:tcW w:w="4243" w:type="dxa"/>
            <w:hideMark/>
          </w:tcPr>
          <w:p w14:paraId="655A2B58" w14:textId="77777777" w:rsidR="0051037C" w:rsidRPr="009763FB" w:rsidRDefault="0051037C" w:rsidP="0051037C">
            <w:pPr>
              <w:pStyle w:val="TableText"/>
              <w:rPr>
                <w:lang w:val="en-GB"/>
              </w:rPr>
            </w:pPr>
            <w:r w:rsidRPr="009763FB">
              <w:rPr>
                <w:lang w:val="en-GB"/>
              </w:rPr>
              <w:t>Not mapped</w:t>
            </w:r>
          </w:p>
        </w:tc>
      </w:tr>
      <w:tr w:rsidR="0051037C" w:rsidRPr="009763FB" w14:paraId="6B76F842" w14:textId="77777777" w:rsidTr="004C3D7E">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0F5BD284" w14:textId="77777777" w:rsidR="0051037C" w:rsidRPr="009763FB" w:rsidRDefault="0051037C" w:rsidP="0051037C">
            <w:pPr>
              <w:pStyle w:val="TableText"/>
              <w:rPr>
                <w:lang w:val="en-GB"/>
              </w:rPr>
            </w:pPr>
            <w:r w:rsidRPr="009763FB">
              <w:rPr>
                <w:lang w:val="en-GB"/>
              </w:rPr>
              <w:t>24E Add info</w:t>
            </w:r>
          </w:p>
        </w:tc>
        <w:tc>
          <w:tcPr>
            <w:tcW w:w="3424" w:type="dxa"/>
            <w:noWrap/>
            <w:hideMark/>
          </w:tcPr>
          <w:p w14:paraId="50A7CAE6" w14:textId="77777777" w:rsidR="0051037C" w:rsidRPr="009763FB" w:rsidRDefault="0051037C" w:rsidP="0051037C">
            <w:pPr>
              <w:pStyle w:val="TableText"/>
              <w:rPr>
                <w:lang w:val="en-GB"/>
              </w:rPr>
            </w:pPr>
            <w:r w:rsidRPr="009763FB">
              <w:rPr>
                <w:lang w:val="en-GB"/>
              </w:rPr>
              <w:t>Delivery of Original Undertaking add info</w:t>
            </w:r>
          </w:p>
        </w:tc>
        <w:tc>
          <w:tcPr>
            <w:tcW w:w="4243" w:type="dxa"/>
            <w:hideMark/>
          </w:tcPr>
          <w:p w14:paraId="501FB531" w14:textId="77777777" w:rsidR="0051037C" w:rsidRPr="009763FB" w:rsidRDefault="0051037C" w:rsidP="0051037C">
            <w:pPr>
              <w:pStyle w:val="TableText"/>
              <w:rPr>
                <w:lang w:val="en-GB"/>
              </w:rPr>
            </w:pPr>
            <w:r w:rsidRPr="009763FB">
              <w:rPr>
                <w:lang w:val="en-GB"/>
              </w:rPr>
              <w:t>Not mapped</w:t>
            </w:r>
          </w:p>
        </w:tc>
      </w:tr>
      <w:tr w:rsidR="0051037C" w:rsidRPr="009763FB" w14:paraId="1DF5E528" w14:textId="77777777" w:rsidTr="004C3D7E">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4E1EE58D" w14:textId="77777777" w:rsidR="0051037C" w:rsidRPr="009763FB" w:rsidRDefault="0051037C" w:rsidP="0051037C">
            <w:pPr>
              <w:pStyle w:val="TableText"/>
              <w:rPr>
                <w:lang w:val="en-GB"/>
              </w:rPr>
            </w:pPr>
            <w:r w:rsidRPr="009763FB">
              <w:t>24G Code</w:t>
            </w:r>
          </w:p>
        </w:tc>
        <w:tc>
          <w:tcPr>
            <w:tcW w:w="3424" w:type="dxa"/>
            <w:noWrap/>
            <w:hideMark/>
          </w:tcPr>
          <w:p w14:paraId="12592984" w14:textId="77777777" w:rsidR="0051037C" w:rsidRPr="009763FB" w:rsidRDefault="0051037C" w:rsidP="0051037C">
            <w:pPr>
              <w:pStyle w:val="TableText"/>
              <w:rPr>
                <w:lang w:val="en-GB"/>
              </w:rPr>
            </w:pPr>
            <w:r w:rsidRPr="009763FB">
              <w:rPr>
                <w:lang w:val="en-GB"/>
              </w:rPr>
              <w:t>Delivery To/Collection By</w:t>
            </w:r>
          </w:p>
        </w:tc>
        <w:tc>
          <w:tcPr>
            <w:tcW w:w="4243" w:type="dxa"/>
            <w:hideMark/>
          </w:tcPr>
          <w:p w14:paraId="019A77E3" w14:textId="77777777" w:rsidR="0051037C" w:rsidRPr="009763FB" w:rsidRDefault="0051037C" w:rsidP="0051037C">
            <w:pPr>
              <w:pStyle w:val="TableText"/>
              <w:rPr>
                <w:lang w:val="en-GB"/>
              </w:rPr>
            </w:pPr>
            <w:r w:rsidRPr="009763FB">
              <w:rPr>
                <w:lang w:val="en-GB"/>
              </w:rPr>
              <w:t>Not mapped</w:t>
            </w:r>
          </w:p>
        </w:tc>
      </w:tr>
      <w:tr w:rsidR="0051037C" w:rsidRPr="009763FB" w14:paraId="55209E94" w14:textId="77777777" w:rsidTr="004C3D7E">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7D64F104" w14:textId="53050CD2" w:rsidR="0051037C" w:rsidRPr="009763FB" w:rsidRDefault="0051037C" w:rsidP="0051037C">
            <w:pPr>
              <w:pStyle w:val="TableText"/>
              <w:rPr>
                <w:lang w:val="en-GB"/>
              </w:rPr>
            </w:pPr>
            <w:r w:rsidRPr="009763FB">
              <w:t xml:space="preserve">24G </w:t>
            </w:r>
            <w:r>
              <w:t>Narrat</w:t>
            </w:r>
            <w:r w:rsidR="00904D10">
              <w:t>ive</w:t>
            </w:r>
          </w:p>
        </w:tc>
        <w:tc>
          <w:tcPr>
            <w:tcW w:w="3424" w:type="dxa"/>
            <w:noWrap/>
            <w:hideMark/>
          </w:tcPr>
          <w:p w14:paraId="247F28B8" w14:textId="77777777" w:rsidR="0051037C" w:rsidRPr="009763FB" w:rsidRDefault="0051037C" w:rsidP="0051037C">
            <w:pPr>
              <w:pStyle w:val="TableText"/>
              <w:rPr>
                <w:lang w:val="en-GB"/>
              </w:rPr>
            </w:pPr>
            <w:r w:rsidRPr="009763FB">
              <w:t>Delivery To/Collection By - Details</w:t>
            </w:r>
          </w:p>
        </w:tc>
        <w:tc>
          <w:tcPr>
            <w:tcW w:w="4243" w:type="dxa"/>
            <w:hideMark/>
          </w:tcPr>
          <w:p w14:paraId="3D49D942" w14:textId="77777777" w:rsidR="0051037C" w:rsidRPr="009763FB" w:rsidRDefault="0051037C" w:rsidP="0051037C">
            <w:pPr>
              <w:pStyle w:val="TableText"/>
              <w:rPr>
                <w:lang w:val="en-GB"/>
              </w:rPr>
            </w:pPr>
            <w:r w:rsidRPr="009763FB">
              <w:rPr>
                <w:lang w:val="en-GB"/>
              </w:rPr>
              <w:t>Not mapped</w:t>
            </w:r>
          </w:p>
        </w:tc>
      </w:tr>
    </w:tbl>
    <w:p w14:paraId="6CC94E35" w14:textId="77777777" w:rsidR="000D3507" w:rsidRDefault="000D3507" w:rsidP="000D3507">
      <w:pPr>
        <w:rPr>
          <w:lang w:val="en-GB" w:eastAsia="en-GB"/>
        </w:rPr>
      </w:pPr>
    </w:p>
    <w:p w14:paraId="4597A288" w14:textId="686880DB" w:rsidR="000D3507" w:rsidRDefault="000D3507" w:rsidP="000D3507">
      <w:r>
        <w:rPr>
          <w:lang w:val="en-GB" w:eastAsia="en-GB"/>
        </w:rPr>
        <w:t>W</w:t>
      </w:r>
      <w:r w:rsidRPr="002974A3">
        <w:rPr>
          <w:lang w:val="en-GB" w:eastAsia="en-GB"/>
        </w:rPr>
        <w:t>here the Amendment details exceeds 150 x 65 characters in 77U</w:t>
      </w:r>
      <w:r w:rsidR="00D5079E">
        <w:rPr>
          <w:lang w:val="en-GB" w:eastAsia="en-GB"/>
        </w:rPr>
        <w:t>, then o</w:t>
      </w:r>
      <w:r w:rsidRPr="002974A3">
        <w:rPr>
          <w:lang w:val="en-GB" w:eastAsia="en-GB"/>
        </w:rPr>
        <w:t xml:space="preserve">ne or more continuation </w:t>
      </w:r>
      <w:r w:rsidRPr="002974A3">
        <w:t xml:space="preserve">messages </w:t>
      </w:r>
      <w:r w:rsidR="00D5079E">
        <w:t xml:space="preserve">are </w:t>
      </w:r>
      <w:r w:rsidRPr="002974A3">
        <w:t xml:space="preserve">created in the following </w:t>
      </w:r>
      <w:proofErr w:type="gramStart"/>
      <w:r w:rsidRPr="002974A3">
        <w:t>format</w:t>
      </w:r>
      <w:proofErr w:type="gramEnd"/>
      <w:r w:rsidRPr="002974A3">
        <w:t> </w:t>
      </w:r>
    </w:p>
    <w:tbl>
      <w:tblPr>
        <w:tblStyle w:val="TableGridHeader1"/>
        <w:tblW w:w="0" w:type="auto"/>
        <w:tblLook w:val="04A0" w:firstRow="1" w:lastRow="0" w:firstColumn="1" w:lastColumn="0" w:noHBand="0" w:noVBand="1"/>
      </w:tblPr>
      <w:tblGrid>
        <w:gridCol w:w="1466"/>
        <w:gridCol w:w="3755"/>
        <w:gridCol w:w="4659"/>
      </w:tblGrid>
      <w:tr w:rsidR="00232AF3" w:rsidRPr="009F2074" w14:paraId="194C622D" w14:textId="77777777" w:rsidTr="003D3747">
        <w:trPr>
          <w:cnfStyle w:val="100000000000" w:firstRow="1" w:lastRow="0" w:firstColumn="0" w:lastColumn="0" w:oddVBand="0" w:evenVBand="0" w:oddHBand="0" w:evenHBand="0" w:firstRowFirstColumn="0" w:firstRowLastColumn="0" w:lastRowFirstColumn="0" w:lastRowLastColumn="0"/>
          <w:trHeight w:val="300"/>
        </w:trPr>
        <w:tc>
          <w:tcPr>
            <w:tcW w:w="2040" w:type="dxa"/>
            <w:noWrap/>
            <w:hideMark/>
          </w:tcPr>
          <w:p w14:paraId="131E0E5D" w14:textId="77777777" w:rsidR="00232AF3" w:rsidRPr="009F2074" w:rsidRDefault="00232AF3" w:rsidP="002F1E39">
            <w:pPr>
              <w:pStyle w:val="TableHead"/>
              <w:rPr>
                <w:lang w:val="en-GB"/>
              </w:rPr>
            </w:pPr>
            <w:r w:rsidRPr="009F2074">
              <w:rPr>
                <w:lang w:val="en-GB"/>
              </w:rPr>
              <w:t>Tag</w:t>
            </w:r>
          </w:p>
        </w:tc>
        <w:tc>
          <w:tcPr>
            <w:tcW w:w="5380" w:type="dxa"/>
            <w:noWrap/>
            <w:hideMark/>
          </w:tcPr>
          <w:p w14:paraId="0319C3C1" w14:textId="77777777" w:rsidR="00232AF3" w:rsidRPr="009F2074" w:rsidRDefault="00232AF3" w:rsidP="002F1E39">
            <w:pPr>
              <w:pStyle w:val="TableHead"/>
              <w:rPr>
                <w:lang w:val="en-GB"/>
              </w:rPr>
            </w:pPr>
            <w:r w:rsidRPr="009F2074">
              <w:rPr>
                <w:lang w:val="en-GB"/>
              </w:rPr>
              <w:t>Field name</w:t>
            </w:r>
          </w:p>
        </w:tc>
        <w:tc>
          <w:tcPr>
            <w:tcW w:w="6700" w:type="dxa"/>
            <w:noWrap/>
            <w:hideMark/>
          </w:tcPr>
          <w:p w14:paraId="0E777EE9" w14:textId="77777777" w:rsidR="00232AF3" w:rsidRPr="009F2074" w:rsidRDefault="00232AF3" w:rsidP="002F1E39">
            <w:pPr>
              <w:pStyle w:val="TableHead"/>
              <w:rPr>
                <w:lang w:val="en-GB"/>
              </w:rPr>
            </w:pPr>
            <w:r w:rsidRPr="009F2074">
              <w:rPr>
                <w:lang w:val="en-GB"/>
              </w:rPr>
              <w:t>Mapped From</w:t>
            </w:r>
          </w:p>
        </w:tc>
      </w:tr>
      <w:tr w:rsidR="00232AF3" w:rsidRPr="009F2074" w14:paraId="4788D3A9"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2040" w:type="dxa"/>
            <w:noWrap/>
            <w:hideMark/>
          </w:tcPr>
          <w:p w14:paraId="225F254D" w14:textId="77777777" w:rsidR="00232AF3" w:rsidRPr="009F2074" w:rsidRDefault="00232AF3" w:rsidP="002F1E39">
            <w:pPr>
              <w:pStyle w:val="TableText"/>
              <w:rPr>
                <w:lang w:val="en-GB"/>
              </w:rPr>
            </w:pPr>
            <w:r w:rsidRPr="009F2074">
              <w:t>27</w:t>
            </w:r>
          </w:p>
        </w:tc>
        <w:tc>
          <w:tcPr>
            <w:tcW w:w="5380" w:type="dxa"/>
            <w:noWrap/>
            <w:hideMark/>
          </w:tcPr>
          <w:p w14:paraId="3726C35B" w14:textId="77777777" w:rsidR="00232AF3" w:rsidRPr="009F2074" w:rsidRDefault="00232AF3" w:rsidP="002F1E39">
            <w:pPr>
              <w:pStyle w:val="TableText"/>
              <w:rPr>
                <w:lang w:val="en-GB"/>
              </w:rPr>
            </w:pPr>
            <w:r w:rsidRPr="009F2074">
              <w:t>Sequence of total</w:t>
            </w:r>
          </w:p>
        </w:tc>
        <w:tc>
          <w:tcPr>
            <w:tcW w:w="6700" w:type="dxa"/>
            <w:hideMark/>
          </w:tcPr>
          <w:p w14:paraId="65213F5E" w14:textId="77777777" w:rsidR="00232AF3" w:rsidRPr="009F2074" w:rsidRDefault="00232AF3" w:rsidP="002F1E39">
            <w:pPr>
              <w:pStyle w:val="TableText"/>
              <w:rPr>
                <w:lang w:val="en-GB"/>
              </w:rPr>
            </w:pPr>
            <w:r w:rsidRPr="009F2074">
              <w:rPr>
                <w:lang w:val="en-GB"/>
              </w:rPr>
              <w:t>Set according to the number of messages by Tool  </w:t>
            </w:r>
          </w:p>
        </w:tc>
      </w:tr>
      <w:tr w:rsidR="00232AF3" w:rsidRPr="009F2074" w14:paraId="65B3EC91"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2040" w:type="dxa"/>
            <w:noWrap/>
            <w:hideMark/>
          </w:tcPr>
          <w:p w14:paraId="672CE46A" w14:textId="77777777" w:rsidR="00232AF3" w:rsidRPr="009F2074" w:rsidRDefault="00232AF3" w:rsidP="002F1E39">
            <w:pPr>
              <w:pStyle w:val="TableText"/>
              <w:rPr>
                <w:lang w:val="en-GB"/>
              </w:rPr>
            </w:pPr>
            <w:r w:rsidRPr="009F2074">
              <w:t>20</w:t>
            </w:r>
          </w:p>
        </w:tc>
        <w:tc>
          <w:tcPr>
            <w:tcW w:w="5380" w:type="dxa"/>
            <w:noWrap/>
            <w:hideMark/>
          </w:tcPr>
          <w:p w14:paraId="4043B789" w14:textId="77777777" w:rsidR="00232AF3" w:rsidRPr="009F2074" w:rsidRDefault="00232AF3" w:rsidP="002F1E39">
            <w:pPr>
              <w:pStyle w:val="TableText"/>
              <w:rPr>
                <w:lang w:val="en-GB"/>
              </w:rPr>
            </w:pPr>
            <w:r w:rsidRPr="009F2074">
              <w:t>Undertaking number</w:t>
            </w:r>
          </w:p>
        </w:tc>
        <w:tc>
          <w:tcPr>
            <w:tcW w:w="6700" w:type="dxa"/>
            <w:hideMark/>
          </w:tcPr>
          <w:p w14:paraId="00E4D45F" w14:textId="77777777" w:rsidR="00232AF3" w:rsidRPr="009F2074" w:rsidRDefault="00232AF3" w:rsidP="002F1E39">
            <w:pPr>
              <w:pStyle w:val="TableText"/>
              <w:rPr>
                <w:lang w:val="en-GB"/>
              </w:rPr>
            </w:pPr>
            <w:r w:rsidRPr="009F2074">
              <w:rPr>
                <w:lang w:val="en-GB"/>
              </w:rPr>
              <w:t xml:space="preserve">Master reference </w:t>
            </w:r>
            <w:r w:rsidRPr="009F2074">
              <w:t>e.g.,</w:t>
            </w:r>
            <w:r w:rsidRPr="009F2074">
              <w:rPr>
                <w:lang w:val="en-GB"/>
              </w:rPr>
              <w:t xml:space="preserve"> EGT00111</w:t>
            </w:r>
          </w:p>
        </w:tc>
      </w:tr>
      <w:tr w:rsidR="00232AF3" w:rsidRPr="009F2074" w14:paraId="1D6B4AFE"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2040" w:type="dxa"/>
            <w:noWrap/>
            <w:hideMark/>
          </w:tcPr>
          <w:p w14:paraId="42876F63" w14:textId="77777777" w:rsidR="00232AF3" w:rsidRPr="009F2074" w:rsidRDefault="00232AF3" w:rsidP="002F1E39">
            <w:pPr>
              <w:pStyle w:val="TableText"/>
              <w:rPr>
                <w:lang w:val="en-GB"/>
              </w:rPr>
            </w:pPr>
            <w:r w:rsidRPr="009F2074">
              <w:t>21</w:t>
            </w:r>
          </w:p>
        </w:tc>
        <w:tc>
          <w:tcPr>
            <w:tcW w:w="5380" w:type="dxa"/>
            <w:noWrap/>
            <w:hideMark/>
          </w:tcPr>
          <w:p w14:paraId="60C8FFCE" w14:textId="77777777" w:rsidR="00232AF3" w:rsidRPr="009F2074" w:rsidRDefault="00232AF3" w:rsidP="002F1E39">
            <w:pPr>
              <w:pStyle w:val="TableText"/>
              <w:rPr>
                <w:lang w:val="en-GB"/>
              </w:rPr>
            </w:pPr>
            <w:r w:rsidRPr="009F2074">
              <w:t>Related Reference</w:t>
            </w:r>
          </w:p>
        </w:tc>
        <w:tc>
          <w:tcPr>
            <w:tcW w:w="6700" w:type="dxa"/>
            <w:hideMark/>
          </w:tcPr>
          <w:p w14:paraId="1A0A6FAF" w14:textId="77777777" w:rsidR="00232AF3" w:rsidRPr="009F2074" w:rsidRDefault="00232AF3" w:rsidP="002F1E39">
            <w:pPr>
              <w:pStyle w:val="TableText"/>
              <w:rPr>
                <w:lang w:val="en-GB"/>
              </w:rPr>
            </w:pPr>
            <w:r w:rsidRPr="009F2074">
              <w:t>Addressee’s Party</w:t>
            </w:r>
            <w:r w:rsidRPr="009F2074">
              <w:rPr>
                <w:lang w:val="en-GB"/>
              </w:rPr>
              <w:t xml:space="preserve"> reference </w:t>
            </w:r>
            <w:r w:rsidRPr="009F2074">
              <w:t>e.g.,</w:t>
            </w:r>
            <w:r w:rsidRPr="009F2074">
              <w:rPr>
                <w:lang w:val="en-GB"/>
              </w:rPr>
              <w:t xml:space="preserve"> Advising bank</w:t>
            </w:r>
          </w:p>
        </w:tc>
      </w:tr>
      <w:tr w:rsidR="00232AF3" w:rsidRPr="009F2074" w14:paraId="5383A82F"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2040" w:type="dxa"/>
            <w:noWrap/>
            <w:hideMark/>
          </w:tcPr>
          <w:p w14:paraId="3828B184" w14:textId="77777777" w:rsidR="00232AF3" w:rsidRPr="009F2074" w:rsidRDefault="00232AF3" w:rsidP="002F1E39">
            <w:pPr>
              <w:pStyle w:val="TableText"/>
              <w:rPr>
                <w:lang w:val="en-GB"/>
              </w:rPr>
            </w:pPr>
            <w:r w:rsidRPr="009F2074">
              <w:t>26E</w:t>
            </w:r>
          </w:p>
        </w:tc>
        <w:tc>
          <w:tcPr>
            <w:tcW w:w="5380" w:type="dxa"/>
            <w:noWrap/>
            <w:hideMark/>
          </w:tcPr>
          <w:p w14:paraId="0C2ED41F" w14:textId="77777777" w:rsidR="00232AF3" w:rsidRPr="009F2074" w:rsidRDefault="00232AF3" w:rsidP="002F1E39">
            <w:pPr>
              <w:pStyle w:val="TableText"/>
              <w:rPr>
                <w:lang w:val="en-GB"/>
              </w:rPr>
            </w:pPr>
            <w:r w:rsidRPr="009F2074">
              <w:t>Number of Amendment</w:t>
            </w:r>
          </w:p>
        </w:tc>
        <w:tc>
          <w:tcPr>
            <w:tcW w:w="6700" w:type="dxa"/>
            <w:hideMark/>
          </w:tcPr>
          <w:p w14:paraId="7B8C6174" w14:textId="77777777" w:rsidR="00232AF3" w:rsidRPr="009F2074" w:rsidRDefault="00232AF3" w:rsidP="002F1E39">
            <w:pPr>
              <w:pStyle w:val="TableText"/>
              <w:rPr>
                <w:lang w:val="en-GB"/>
              </w:rPr>
            </w:pPr>
            <w:r w:rsidRPr="009F2074">
              <w:rPr>
                <w:lang w:val="en-GB"/>
              </w:rPr>
              <w:t>Amendment number</w:t>
            </w:r>
          </w:p>
        </w:tc>
      </w:tr>
      <w:tr w:rsidR="00232AF3" w:rsidRPr="009F2074" w14:paraId="2C55634A"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2040" w:type="dxa"/>
            <w:noWrap/>
            <w:hideMark/>
          </w:tcPr>
          <w:p w14:paraId="7CD7F574" w14:textId="77777777" w:rsidR="00232AF3" w:rsidRPr="009F2074" w:rsidRDefault="00232AF3" w:rsidP="002F1E39">
            <w:pPr>
              <w:pStyle w:val="TableText"/>
              <w:rPr>
                <w:lang w:val="en-GB"/>
              </w:rPr>
            </w:pPr>
            <w:r w:rsidRPr="009F2074">
              <w:t>52a</w:t>
            </w:r>
          </w:p>
        </w:tc>
        <w:tc>
          <w:tcPr>
            <w:tcW w:w="5380" w:type="dxa"/>
            <w:noWrap/>
            <w:hideMark/>
          </w:tcPr>
          <w:p w14:paraId="03F04FF1" w14:textId="77777777" w:rsidR="00232AF3" w:rsidRPr="009F2074" w:rsidRDefault="00232AF3" w:rsidP="002F1E39">
            <w:pPr>
              <w:pStyle w:val="TableText"/>
              <w:rPr>
                <w:lang w:val="en-GB"/>
              </w:rPr>
            </w:pPr>
            <w:r w:rsidRPr="009F2074">
              <w:t>Issuer A or D</w:t>
            </w:r>
          </w:p>
        </w:tc>
        <w:tc>
          <w:tcPr>
            <w:tcW w:w="6700" w:type="dxa"/>
            <w:hideMark/>
          </w:tcPr>
          <w:p w14:paraId="35377A23" w14:textId="77777777" w:rsidR="00232AF3" w:rsidRPr="009F2074" w:rsidRDefault="00232AF3" w:rsidP="002F1E39">
            <w:pPr>
              <w:pStyle w:val="TableText"/>
              <w:rPr>
                <w:lang w:val="en-GB"/>
              </w:rPr>
            </w:pPr>
            <w:r w:rsidRPr="009F2074">
              <w:rPr>
                <w:lang w:val="en-GB"/>
              </w:rPr>
              <w:t>Issuing bank </w:t>
            </w:r>
          </w:p>
        </w:tc>
      </w:tr>
      <w:tr w:rsidR="00232AF3" w:rsidRPr="009F2074" w14:paraId="15BDD3D6"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2040" w:type="dxa"/>
            <w:noWrap/>
            <w:hideMark/>
          </w:tcPr>
          <w:p w14:paraId="62CEC7CD" w14:textId="77777777" w:rsidR="00232AF3" w:rsidRPr="009F2074" w:rsidRDefault="00232AF3" w:rsidP="002F1E39">
            <w:pPr>
              <w:pStyle w:val="TableText"/>
              <w:rPr>
                <w:lang w:val="en-GB"/>
              </w:rPr>
            </w:pPr>
            <w:r w:rsidRPr="009F2074">
              <w:t>77U</w:t>
            </w:r>
          </w:p>
        </w:tc>
        <w:tc>
          <w:tcPr>
            <w:tcW w:w="5380" w:type="dxa"/>
            <w:noWrap/>
            <w:hideMark/>
          </w:tcPr>
          <w:p w14:paraId="31D3ECF9" w14:textId="77777777" w:rsidR="00232AF3" w:rsidRPr="009F2074" w:rsidRDefault="00232AF3" w:rsidP="002F1E39">
            <w:pPr>
              <w:pStyle w:val="TableText"/>
              <w:rPr>
                <w:lang w:val="en-GB"/>
              </w:rPr>
            </w:pPr>
            <w:r w:rsidRPr="009F2074">
              <w:t>Other Amendments to Undertaking</w:t>
            </w:r>
          </w:p>
        </w:tc>
        <w:tc>
          <w:tcPr>
            <w:tcW w:w="6700" w:type="dxa"/>
            <w:hideMark/>
          </w:tcPr>
          <w:p w14:paraId="2A36DCB5" w14:textId="77777777" w:rsidR="00232AF3" w:rsidRPr="009F2074" w:rsidRDefault="00232AF3" w:rsidP="002F1E39">
            <w:pPr>
              <w:pStyle w:val="TableText"/>
              <w:rPr>
                <w:lang w:val="en-GB"/>
              </w:rPr>
            </w:pPr>
            <w:r w:rsidRPr="009F2074">
              <w:rPr>
                <w:lang w:val="en-GB"/>
              </w:rPr>
              <w:t>Cancellation details for undertaking (continuation)</w:t>
            </w:r>
          </w:p>
        </w:tc>
      </w:tr>
    </w:tbl>
    <w:p w14:paraId="0C244A0C" w14:textId="470EAA4F" w:rsidR="0044312E" w:rsidRDefault="0044312E" w:rsidP="000D3507"/>
    <w:p w14:paraId="38F39F2F" w14:textId="77777777" w:rsidR="0044312E" w:rsidRDefault="0044312E" w:rsidP="0044312E">
      <w:pPr>
        <w:pStyle w:val="Heading3"/>
      </w:pPr>
      <w:bookmarkStart w:id="244" w:name="_Toc160048746"/>
      <w:r>
        <w:t>MT768 – Acknowledgement of a Guarantee/Standby message</w:t>
      </w:r>
      <w:bookmarkEnd w:id="244"/>
    </w:p>
    <w:p w14:paraId="752EA2BE" w14:textId="312A321B" w:rsidR="0044312E" w:rsidRDefault="00A25D96" w:rsidP="0044312E">
      <w:pPr>
        <w:pStyle w:val="BodyText"/>
      </w:pPr>
      <w:r>
        <w:t>The MT768 Acknowledgement message can be generated from Receive Undertaking. This message can be attached to event where acknowledgement is required to send back to the instructing party.</w:t>
      </w:r>
    </w:p>
    <w:tbl>
      <w:tblPr>
        <w:tblStyle w:val="TableGridHeader1"/>
        <w:tblW w:w="0" w:type="auto"/>
        <w:tblLook w:val="04A0" w:firstRow="1" w:lastRow="0" w:firstColumn="1" w:lastColumn="0" w:noHBand="0" w:noVBand="1"/>
      </w:tblPr>
      <w:tblGrid>
        <w:gridCol w:w="722"/>
        <w:gridCol w:w="3593"/>
        <w:gridCol w:w="4701"/>
      </w:tblGrid>
      <w:tr w:rsidR="002B7323" w:rsidRPr="005029D8" w14:paraId="50706CF0" w14:textId="77777777" w:rsidTr="002F1E39">
        <w:trPr>
          <w:cnfStyle w:val="100000000000" w:firstRow="1" w:lastRow="0" w:firstColumn="0" w:lastColumn="0" w:oddVBand="0" w:evenVBand="0" w:oddHBand="0" w:evenHBand="0" w:firstRowFirstColumn="0" w:firstRowLastColumn="0" w:lastRowFirstColumn="0" w:lastRowLastColumn="0"/>
          <w:trHeight w:val="315"/>
        </w:trPr>
        <w:tc>
          <w:tcPr>
            <w:tcW w:w="722" w:type="dxa"/>
            <w:noWrap/>
            <w:hideMark/>
          </w:tcPr>
          <w:p w14:paraId="399936E4" w14:textId="77777777" w:rsidR="002B7323" w:rsidRPr="005029D8" w:rsidRDefault="002B7323" w:rsidP="002F1E39">
            <w:pPr>
              <w:pStyle w:val="TableHead"/>
              <w:rPr>
                <w:lang w:val="en-GB"/>
              </w:rPr>
            </w:pPr>
            <w:r w:rsidRPr="005029D8">
              <w:rPr>
                <w:lang w:val="en-GB"/>
              </w:rPr>
              <w:t>Tag</w:t>
            </w:r>
          </w:p>
        </w:tc>
        <w:tc>
          <w:tcPr>
            <w:tcW w:w="3593" w:type="dxa"/>
            <w:noWrap/>
            <w:hideMark/>
          </w:tcPr>
          <w:p w14:paraId="45DB8C30" w14:textId="77777777" w:rsidR="002B7323" w:rsidRPr="005029D8" w:rsidRDefault="002B7323" w:rsidP="002F1E39">
            <w:pPr>
              <w:pStyle w:val="TableHead"/>
              <w:rPr>
                <w:lang w:val="en-GB"/>
              </w:rPr>
            </w:pPr>
            <w:r w:rsidRPr="005029D8">
              <w:rPr>
                <w:lang w:val="en-GB"/>
              </w:rPr>
              <w:t>Field name</w:t>
            </w:r>
          </w:p>
        </w:tc>
        <w:tc>
          <w:tcPr>
            <w:tcW w:w="4701" w:type="dxa"/>
            <w:noWrap/>
            <w:hideMark/>
          </w:tcPr>
          <w:p w14:paraId="129DF298" w14:textId="77777777" w:rsidR="002B7323" w:rsidRPr="005029D8" w:rsidRDefault="002B7323" w:rsidP="002F1E39">
            <w:pPr>
              <w:pStyle w:val="TableHead"/>
              <w:rPr>
                <w:lang w:val="en-GB"/>
              </w:rPr>
            </w:pPr>
            <w:r w:rsidRPr="005029D8">
              <w:rPr>
                <w:lang w:val="en-GB"/>
              </w:rPr>
              <w:t>Mapped From</w:t>
            </w:r>
          </w:p>
        </w:tc>
      </w:tr>
      <w:tr w:rsidR="002B7323" w:rsidRPr="005029D8" w14:paraId="7CF6ACC1" w14:textId="77777777" w:rsidTr="002F1E39">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0410041D" w14:textId="77777777" w:rsidR="002B7323" w:rsidRPr="005029D8" w:rsidRDefault="002B7323" w:rsidP="002F1E39">
            <w:pPr>
              <w:pStyle w:val="TableText"/>
              <w:rPr>
                <w:lang w:val="en-GB"/>
              </w:rPr>
            </w:pPr>
            <w:r w:rsidRPr="005029D8">
              <w:rPr>
                <w:lang w:val="en-GB"/>
              </w:rPr>
              <w:t> </w:t>
            </w:r>
          </w:p>
        </w:tc>
        <w:tc>
          <w:tcPr>
            <w:tcW w:w="3593" w:type="dxa"/>
            <w:noWrap/>
            <w:hideMark/>
          </w:tcPr>
          <w:p w14:paraId="757A869A" w14:textId="77777777" w:rsidR="002B7323" w:rsidRPr="005029D8" w:rsidRDefault="002B7323" w:rsidP="002F1E39">
            <w:pPr>
              <w:pStyle w:val="TableText"/>
              <w:rPr>
                <w:lang w:val="en-GB"/>
              </w:rPr>
            </w:pPr>
            <w:r w:rsidRPr="005029D8">
              <w:t>Sender</w:t>
            </w:r>
          </w:p>
        </w:tc>
        <w:tc>
          <w:tcPr>
            <w:tcW w:w="4701" w:type="dxa"/>
            <w:hideMark/>
          </w:tcPr>
          <w:p w14:paraId="788AB961" w14:textId="77777777" w:rsidR="002B7323" w:rsidRPr="005029D8" w:rsidRDefault="002B7323" w:rsidP="002F1E39">
            <w:pPr>
              <w:pStyle w:val="TableText"/>
              <w:rPr>
                <w:lang w:val="en-GB"/>
              </w:rPr>
            </w:pPr>
            <w:r w:rsidRPr="005029D8">
              <w:t>Sender BIC</w:t>
            </w:r>
          </w:p>
        </w:tc>
      </w:tr>
      <w:tr w:rsidR="002B7323" w:rsidRPr="005029D8" w14:paraId="60516EF6" w14:textId="77777777" w:rsidTr="002F1E39">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1E4E6552" w14:textId="77777777" w:rsidR="002B7323" w:rsidRPr="005029D8" w:rsidRDefault="002B7323" w:rsidP="002F1E39">
            <w:pPr>
              <w:pStyle w:val="TableText"/>
              <w:rPr>
                <w:lang w:val="en-GB"/>
              </w:rPr>
            </w:pPr>
            <w:r w:rsidRPr="005029D8">
              <w:rPr>
                <w:lang w:val="en-GB"/>
              </w:rPr>
              <w:t> </w:t>
            </w:r>
          </w:p>
        </w:tc>
        <w:tc>
          <w:tcPr>
            <w:tcW w:w="3593" w:type="dxa"/>
            <w:noWrap/>
            <w:hideMark/>
          </w:tcPr>
          <w:p w14:paraId="4091C259" w14:textId="77777777" w:rsidR="002B7323" w:rsidRPr="005029D8" w:rsidRDefault="002B7323" w:rsidP="002F1E39">
            <w:pPr>
              <w:pStyle w:val="TableText"/>
              <w:rPr>
                <w:lang w:val="en-GB"/>
              </w:rPr>
            </w:pPr>
            <w:r w:rsidRPr="005029D8">
              <w:t>Receiver</w:t>
            </w:r>
          </w:p>
        </w:tc>
        <w:tc>
          <w:tcPr>
            <w:tcW w:w="4701" w:type="dxa"/>
            <w:hideMark/>
          </w:tcPr>
          <w:p w14:paraId="32D995B7" w14:textId="77777777" w:rsidR="002B7323" w:rsidRPr="005029D8" w:rsidRDefault="002B7323" w:rsidP="002F1E39">
            <w:pPr>
              <w:pStyle w:val="TableText"/>
              <w:rPr>
                <w:lang w:val="en-GB"/>
              </w:rPr>
            </w:pPr>
            <w:r w:rsidRPr="005029D8">
              <w:t>SWIFT BIC of receiver</w:t>
            </w:r>
          </w:p>
        </w:tc>
      </w:tr>
      <w:tr w:rsidR="002B7323" w:rsidRPr="005029D8" w14:paraId="6AB17647" w14:textId="77777777" w:rsidTr="002F1E39">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2F1AB945" w14:textId="77777777" w:rsidR="002B7323" w:rsidRPr="005029D8" w:rsidRDefault="002B7323" w:rsidP="002F1E39">
            <w:pPr>
              <w:pStyle w:val="TableText"/>
              <w:rPr>
                <w:lang w:val="en-GB"/>
              </w:rPr>
            </w:pPr>
            <w:r w:rsidRPr="005029D8">
              <w:t>20</w:t>
            </w:r>
          </w:p>
        </w:tc>
        <w:tc>
          <w:tcPr>
            <w:tcW w:w="3593" w:type="dxa"/>
            <w:noWrap/>
            <w:hideMark/>
          </w:tcPr>
          <w:p w14:paraId="2F42671B" w14:textId="77777777" w:rsidR="002B7323" w:rsidRPr="005029D8" w:rsidRDefault="002B7323" w:rsidP="002F1E39">
            <w:pPr>
              <w:pStyle w:val="TableText"/>
              <w:rPr>
                <w:lang w:val="en-GB"/>
              </w:rPr>
            </w:pPr>
            <w:r w:rsidRPr="005029D8">
              <w:t>Transaction reference</w:t>
            </w:r>
          </w:p>
        </w:tc>
        <w:tc>
          <w:tcPr>
            <w:tcW w:w="4701" w:type="dxa"/>
            <w:hideMark/>
          </w:tcPr>
          <w:p w14:paraId="217A44E3" w14:textId="77777777" w:rsidR="002B7323" w:rsidRPr="005029D8" w:rsidRDefault="002B7323" w:rsidP="002F1E39">
            <w:pPr>
              <w:pStyle w:val="TableText"/>
              <w:rPr>
                <w:lang w:val="en-GB"/>
              </w:rPr>
            </w:pPr>
            <w:r w:rsidRPr="005029D8">
              <w:t>Master reference</w:t>
            </w:r>
          </w:p>
        </w:tc>
      </w:tr>
      <w:tr w:rsidR="002B7323" w:rsidRPr="005029D8" w14:paraId="3EEF7E60" w14:textId="77777777" w:rsidTr="002F1E39">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35137C60" w14:textId="77777777" w:rsidR="002B7323" w:rsidRPr="005029D8" w:rsidRDefault="002B7323" w:rsidP="002F1E39">
            <w:pPr>
              <w:pStyle w:val="TableText"/>
              <w:rPr>
                <w:lang w:val="en-GB"/>
              </w:rPr>
            </w:pPr>
            <w:r w:rsidRPr="005029D8">
              <w:t>21</w:t>
            </w:r>
          </w:p>
        </w:tc>
        <w:tc>
          <w:tcPr>
            <w:tcW w:w="3593" w:type="dxa"/>
            <w:noWrap/>
            <w:hideMark/>
          </w:tcPr>
          <w:p w14:paraId="47974F02" w14:textId="77777777" w:rsidR="002B7323" w:rsidRPr="005029D8" w:rsidRDefault="002B7323" w:rsidP="002F1E39">
            <w:pPr>
              <w:pStyle w:val="TableText"/>
              <w:rPr>
                <w:lang w:val="en-GB"/>
              </w:rPr>
            </w:pPr>
            <w:r w:rsidRPr="005029D8">
              <w:t>Related reference</w:t>
            </w:r>
          </w:p>
        </w:tc>
        <w:tc>
          <w:tcPr>
            <w:tcW w:w="4701" w:type="dxa"/>
            <w:hideMark/>
          </w:tcPr>
          <w:p w14:paraId="12BEDB4B" w14:textId="77777777" w:rsidR="002B7323" w:rsidRPr="005029D8" w:rsidRDefault="002B7323" w:rsidP="002F1E39">
            <w:pPr>
              <w:pStyle w:val="TableText"/>
              <w:rPr>
                <w:lang w:val="en-GB"/>
              </w:rPr>
            </w:pPr>
            <w:r w:rsidRPr="005029D8">
              <w:rPr>
                <w:lang w:val="en-GB"/>
              </w:rPr>
              <w:t>Instructing party reference</w:t>
            </w:r>
          </w:p>
        </w:tc>
      </w:tr>
      <w:tr w:rsidR="002B7323" w:rsidRPr="005029D8" w14:paraId="128FDF18" w14:textId="77777777" w:rsidTr="002F1E39">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04CFF036" w14:textId="77777777" w:rsidR="002B7323" w:rsidRPr="005029D8" w:rsidRDefault="002B7323" w:rsidP="002F1E39">
            <w:pPr>
              <w:pStyle w:val="TableText"/>
              <w:rPr>
                <w:lang w:val="en-GB"/>
              </w:rPr>
            </w:pPr>
            <w:r w:rsidRPr="005029D8">
              <w:t>25</w:t>
            </w:r>
          </w:p>
        </w:tc>
        <w:tc>
          <w:tcPr>
            <w:tcW w:w="3593" w:type="dxa"/>
            <w:noWrap/>
            <w:hideMark/>
          </w:tcPr>
          <w:p w14:paraId="383EF819" w14:textId="77777777" w:rsidR="002B7323" w:rsidRPr="005029D8" w:rsidRDefault="002B7323" w:rsidP="002F1E39">
            <w:pPr>
              <w:pStyle w:val="TableText"/>
              <w:rPr>
                <w:lang w:val="en-GB"/>
              </w:rPr>
            </w:pPr>
            <w:r w:rsidRPr="005029D8">
              <w:t>Account identification</w:t>
            </w:r>
          </w:p>
        </w:tc>
        <w:tc>
          <w:tcPr>
            <w:tcW w:w="4701" w:type="dxa"/>
            <w:hideMark/>
          </w:tcPr>
          <w:p w14:paraId="62C09E90" w14:textId="77777777" w:rsidR="002B7323" w:rsidRPr="005029D8" w:rsidRDefault="002B7323" w:rsidP="002F1E39">
            <w:pPr>
              <w:pStyle w:val="TableText"/>
              <w:rPr>
                <w:lang w:val="en-GB"/>
              </w:rPr>
            </w:pPr>
            <w:r w:rsidRPr="005029D8">
              <w:rPr>
                <w:lang w:val="en-GB"/>
              </w:rPr>
              <w:t>Principal party's liability account</w:t>
            </w:r>
          </w:p>
        </w:tc>
      </w:tr>
      <w:tr w:rsidR="002B7323" w:rsidRPr="005029D8" w14:paraId="2E37076A" w14:textId="77777777" w:rsidTr="002F1E39">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346E5AF6" w14:textId="77777777" w:rsidR="002B7323" w:rsidRPr="005029D8" w:rsidRDefault="002B7323" w:rsidP="002F1E39">
            <w:pPr>
              <w:pStyle w:val="TableText"/>
              <w:rPr>
                <w:lang w:val="en-GB"/>
              </w:rPr>
            </w:pPr>
            <w:r w:rsidRPr="005029D8">
              <w:t>30</w:t>
            </w:r>
          </w:p>
        </w:tc>
        <w:tc>
          <w:tcPr>
            <w:tcW w:w="3593" w:type="dxa"/>
            <w:noWrap/>
            <w:hideMark/>
          </w:tcPr>
          <w:p w14:paraId="08A44E89" w14:textId="77777777" w:rsidR="002B7323" w:rsidRPr="005029D8" w:rsidRDefault="002B7323" w:rsidP="002F1E39">
            <w:pPr>
              <w:pStyle w:val="TableText"/>
              <w:rPr>
                <w:lang w:val="en-GB"/>
              </w:rPr>
            </w:pPr>
            <w:r w:rsidRPr="005029D8">
              <w:t>Date of message being acknowledged</w:t>
            </w:r>
          </w:p>
        </w:tc>
        <w:tc>
          <w:tcPr>
            <w:tcW w:w="4701" w:type="dxa"/>
            <w:hideMark/>
          </w:tcPr>
          <w:p w14:paraId="226595F8" w14:textId="77777777" w:rsidR="002B7323" w:rsidRPr="005029D8" w:rsidRDefault="002B7323" w:rsidP="002F1E39">
            <w:pPr>
              <w:pStyle w:val="TableText"/>
              <w:rPr>
                <w:lang w:val="en-GB"/>
              </w:rPr>
            </w:pPr>
            <w:r w:rsidRPr="005029D8">
              <w:rPr>
                <w:lang w:val="en-GB"/>
              </w:rPr>
              <w:t>Today date</w:t>
            </w:r>
          </w:p>
        </w:tc>
      </w:tr>
      <w:tr w:rsidR="002B7323" w:rsidRPr="005029D8" w14:paraId="550A276F" w14:textId="77777777" w:rsidTr="002F1E39">
        <w:trPr>
          <w:cnfStyle w:val="000000100000" w:firstRow="0" w:lastRow="0" w:firstColumn="0" w:lastColumn="0" w:oddVBand="0" w:evenVBand="0" w:oddHBand="1" w:evenHBand="0" w:firstRowFirstColumn="0" w:firstRowLastColumn="0" w:lastRowFirstColumn="0" w:lastRowLastColumn="0"/>
          <w:trHeight w:val="1269"/>
        </w:trPr>
        <w:tc>
          <w:tcPr>
            <w:tcW w:w="722" w:type="dxa"/>
            <w:noWrap/>
            <w:hideMark/>
          </w:tcPr>
          <w:p w14:paraId="10242974" w14:textId="77777777" w:rsidR="002B7323" w:rsidRPr="005029D8" w:rsidRDefault="002B7323" w:rsidP="002F1E39">
            <w:pPr>
              <w:pStyle w:val="TableText"/>
              <w:rPr>
                <w:lang w:val="en-GB"/>
              </w:rPr>
            </w:pPr>
            <w:r w:rsidRPr="005029D8">
              <w:t>32a</w:t>
            </w:r>
          </w:p>
        </w:tc>
        <w:tc>
          <w:tcPr>
            <w:tcW w:w="3593" w:type="dxa"/>
            <w:noWrap/>
            <w:hideMark/>
          </w:tcPr>
          <w:p w14:paraId="5657069B" w14:textId="77777777" w:rsidR="002B7323" w:rsidRPr="005029D8" w:rsidRDefault="002B7323" w:rsidP="002F1E39">
            <w:pPr>
              <w:pStyle w:val="TableText"/>
              <w:rPr>
                <w:lang w:val="en-GB"/>
              </w:rPr>
            </w:pPr>
            <w:r w:rsidRPr="005029D8">
              <w:t>Amount of charges (B or D)</w:t>
            </w:r>
          </w:p>
        </w:tc>
        <w:tc>
          <w:tcPr>
            <w:tcW w:w="4701" w:type="dxa"/>
            <w:hideMark/>
          </w:tcPr>
          <w:p w14:paraId="63A53C60" w14:textId="77777777" w:rsidR="002B7323" w:rsidRPr="005029D8" w:rsidRDefault="002B7323" w:rsidP="002F1E39">
            <w:pPr>
              <w:pStyle w:val="TableText"/>
              <w:rPr>
                <w:lang w:val="en-GB"/>
              </w:rPr>
            </w:pPr>
            <w:r w:rsidRPr="005029D8">
              <w:rPr>
                <w:lang w:val="en-GB"/>
              </w:rPr>
              <w:t>If 32D –</w:t>
            </w:r>
            <w:r w:rsidRPr="005029D8">
              <w:rPr>
                <w:lang w:val="en-GB"/>
              </w:rPr>
              <w:br/>
              <w:t>Date is mapped from charge date</w:t>
            </w:r>
            <w:r w:rsidRPr="005029D8">
              <w:rPr>
                <w:lang w:val="en-GB"/>
              </w:rPr>
              <w:br/>
              <w:t xml:space="preserve">Amount is mapped from charge amount </w:t>
            </w:r>
            <w:r w:rsidRPr="005029D8">
              <w:rPr>
                <w:lang w:val="en-GB"/>
              </w:rPr>
              <w:br/>
              <w:t xml:space="preserve">If 32B – </w:t>
            </w:r>
            <w:r w:rsidRPr="005029D8">
              <w:rPr>
                <w:lang w:val="en-GB"/>
              </w:rPr>
              <w:br/>
              <w:t xml:space="preserve">Amount is mapped from charge amount </w:t>
            </w:r>
          </w:p>
        </w:tc>
      </w:tr>
      <w:tr w:rsidR="002B7323" w:rsidRPr="005029D8" w14:paraId="4F0005E4" w14:textId="77777777" w:rsidTr="00A25D96">
        <w:trPr>
          <w:cnfStyle w:val="000000010000" w:firstRow="0" w:lastRow="0" w:firstColumn="0" w:lastColumn="0" w:oddVBand="0" w:evenVBand="0" w:oddHBand="0" w:evenHBand="1" w:firstRowFirstColumn="0" w:firstRowLastColumn="0" w:lastRowFirstColumn="0" w:lastRowLastColumn="0"/>
          <w:trHeight w:val="3366"/>
        </w:trPr>
        <w:tc>
          <w:tcPr>
            <w:tcW w:w="722" w:type="dxa"/>
            <w:noWrap/>
            <w:hideMark/>
          </w:tcPr>
          <w:p w14:paraId="0197B122" w14:textId="77777777" w:rsidR="002B7323" w:rsidRPr="005029D8" w:rsidRDefault="002B7323" w:rsidP="002F1E39">
            <w:pPr>
              <w:pStyle w:val="TableText"/>
              <w:rPr>
                <w:lang w:val="en-GB"/>
              </w:rPr>
            </w:pPr>
            <w:r w:rsidRPr="005029D8">
              <w:t>57a</w:t>
            </w:r>
          </w:p>
        </w:tc>
        <w:tc>
          <w:tcPr>
            <w:tcW w:w="3593" w:type="dxa"/>
            <w:noWrap/>
            <w:hideMark/>
          </w:tcPr>
          <w:p w14:paraId="337316BB" w14:textId="77777777" w:rsidR="002B7323" w:rsidRPr="005029D8" w:rsidRDefault="002B7323" w:rsidP="002F1E39">
            <w:pPr>
              <w:pStyle w:val="TableText"/>
              <w:rPr>
                <w:lang w:val="en-GB"/>
              </w:rPr>
            </w:pPr>
            <w:r w:rsidRPr="005029D8">
              <w:t>Account with (A, B or D) </w:t>
            </w:r>
          </w:p>
        </w:tc>
        <w:tc>
          <w:tcPr>
            <w:tcW w:w="4701" w:type="dxa"/>
            <w:hideMark/>
          </w:tcPr>
          <w:p w14:paraId="613BD24F" w14:textId="77777777" w:rsidR="002B7323" w:rsidRPr="005029D8" w:rsidRDefault="002B7323" w:rsidP="002F1E39">
            <w:pPr>
              <w:pStyle w:val="TableText"/>
              <w:rPr>
                <w:lang w:val="en-GB"/>
              </w:rPr>
            </w:pPr>
            <w:r w:rsidRPr="005029D8">
              <w:rPr>
                <w:lang w:val="en-GB"/>
              </w:rPr>
              <w:t xml:space="preserve">The Account with </w:t>
            </w:r>
            <w:proofErr w:type="gramStart"/>
            <w:r w:rsidRPr="005029D8">
              <w:rPr>
                <w:lang w:val="en-GB"/>
              </w:rPr>
              <w:t>are</w:t>
            </w:r>
            <w:proofErr w:type="gramEnd"/>
            <w:r w:rsidRPr="005029D8">
              <w:rPr>
                <w:lang w:val="en-GB"/>
              </w:rPr>
              <w:t xml:space="preserve"> set from either</w:t>
            </w:r>
            <w:r w:rsidRPr="005029D8">
              <w:rPr>
                <w:lang w:val="en-GB"/>
              </w:rPr>
              <w:br/>
              <w:t>The receive settlement when postings have been generated or</w:t>
            </w:r>
            <w:r w:rsidRPr="005029D8">
              <w:rPr>
                <w:lang w:val="en-GB"/>
              </w:rPr>
              <w:br/>
              <w:t>Standing settlement instructions where no settlements</w:t>
            </w:r>
            <w:r w:rsidRPr="005029D8">
              <w:rPr>
                <w:lang w:val="en-GB"/>
              </w:rPr>
              <w:br/>
            </w:r>
            <w:r w:rsidRPr="005029D8">
              <w:rPr>
                <w:lang w:val="en-GB"/>
              </w:rPr>
              <w:br/>
              <w:t xml:space="preserve">If there are settlements, then </w:t>
            </w:r>
            <w:r w:rsidRPr="005029D8">
              <w:t>the Account</w:t>
            </w:r>
            <w:r w:rsidRPr="005029D8">
              <w:rPr>
                <w:lang w:val="en-GB"/>
              </w:rPr>
              <w:t xml:space="preserve"> with are set from the Receive settlement details associated with the receiver of the message. If settlement is via a Nostro then tag57 is set from the Nostro details. If settlement is not via Nostro then 57 is not set.</w:t>
            </w:r>
            <w:r w:rsidRPr="005029D8">
              <w:rPr>
                <w:lang w:val="en-GB"/>
              </w:rPr>
              <w:br/>
            </w:r>
            <w:r w:rsidRPr="005029D8">
              <w:rPr>
                <w:lang w:val="en-GB"/>
              </w:rPr>
              <w:br/>
              <w:t xml:space="preserve">If there are no settlements, then the details are retrieved from the </w:t>
            </w:r>
            <w:proofErr w:type="gramStart"/>
            <w:r w:rsidRPr="005029D8">
              <w:rPr>
                <w:lang w:val="en-GB"/>
              </w:rPr>
              <w:t>Principal</w:t>
            </w:r>
            <w:proofErr w:type="gramEnd"/>
            <w:r w:rsidRPr="005029D8">
              <w:rPr>
                <w:lang w:val="en-GB"/>
              </w:rPr>
              <w:t xml:space="preserve"> receive SSI for the Receiver - If the settlement is via Nostro the details are set as above. Otherwise not </w:t>
            </w:r>
            <w:r w:rsidRPr="005029D8">
              <w:t>set.</w:t>
            </w:r>
          </w:p>
        </w:tc>
      </w:tr>
      <w:tr w:rsidR="002B7323" w:rsidRPr="005029D8" w14:paraId="5132FBDE" w14:textId="77777777" w:rsidTr="002F1E39">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4EEECE40" w14:textId="77777777" w:rsidR="002B7323" w:rsidRPr="005029D8" w:rsidRDefault="002B7323" w:rsidP="002F1E39">
            <w:pPr>
              <w:pStyle w:val="TableText"/>
              <w:rPr>
                <w:lang w:val="en-GB"/>
              </w:rPr>
            </w:pPr>
            <w:r w:rsidRPr="005029D8">
              <w:t>71D</w:t>
            </w:r>
          </w:p>
        </w:tc>
        <w:tc>
          <w:tcPr>
            <w:tcW w:w="3593" w:type="dxa"/>
            <w:noWrap/>
            <w:hideMark/>
          </w:tcPr>
          <w:p w14:paraId="3A6B3F99" w14:textId="77777777" w:rsidR="002B7323" w:rsidRPr="005029D8" w:rsidRDefault="002B7323" w:rsidP="002F1E39">
            <w:pPr>
              <w:pStyle w:val="TableText"/>
              <w:rPr>
                <w:lang w:val="en-GB"/>
              </w:rPr>
            </w:pPr>
            <w:r w:rsidRPr="005029D8">
              <w:t>Details of charges </w:t>
            </w:r>
          </w:p>
        </w:tc>
        <w:tc>
          <w:tcPr>
            <w:tcW w:w="4701" w:type="dxa"/>
            <w:hideMark/>
          </w:tcPr>
          <w:p w14:paraId="3F739BF6" w14:textId="77777777" w:rsidR="002B7323" w:rsidRPr="005029D8" w:rsidRDefault="002B7323" w:rsidP="002F1E39">
            <w:pPr>
              <w:pStyle w:val="TableText"/>
              <w:rPr>
                <w:lang w:val="en-GB"/>
              </w:rPr>
            </w:pPr>
            <w:r w:rsidRPr="005029D8">
              <w:rPr>
                <w:lang w:val="en-GB"/>
              </w:rPr>
              <w:t>Charge type and Charge amount</w:t>
            </w:r>
          </w:p>
        </w:tc>
      </w:tr>
      <w:tr w:rsidR="002B7323" w:rsidRPr="005029D8" w14:paraId="38E79A32" w14:textId="77777777" w:rsidTr="002F1E39">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2BF542C6" w14:textId="77777777" w:rsidR="002B7323" w:rsidRPr="005029D8" w:rsidRDefault="002B7323" w:rsidP="002F1E39">
            <w:pPr>
              <w:pStyle w:val="TableText"/>
              <w:rPr>
                <w:lang w:val="en-GB"/>
              </w:rPr>
            </w:pPr>
            <w:r w:rsidRPr="005029D8">
              <w:lastRenderedPageBreak/>
              <w:t>72Z</w:t>
            </w:r>
          </w:p>
        </w:tc>
        <w:tc>
          <w:tcPr>
            <w:tcW w:w="3593" w:type="dxa"/>
            <w:noWrap/>
            <w:hideMark/>
          </w:tcPr>
          <w:p w14:paraId="7B0F7893" w14:textId="77777777" w:rsidR="002B7323" w:rsidRPr="005029D8" w:rsidRDefault="002B7323" w:rsidP="002F1E39">
            <w:pPr>
              <w:pStyle w:val="TableText"/>
              <w:rPr>
                <w:lang w:val="en-GB"/>
              </w:rPr>
            </w:pPr>
            <w:r w:rsidRPr="005029D8">
              <w:t>Sender to receiver details</w:t>
            </w:r>
          </w:p>
        </w:tc>
        <w:tc>
          <w:tcPr>
            <w:tcW w:w="4701" w:type="dxa"/>
            <w:hideMark/>
          </w:tcPr>
          <w:p w14:paraId="1B9186A8" w14:textId="77777777" w:rsidR="002B7323" w:rsidRPr="005029D8" w:rsidRDefault="002B7323" w:rsidP="002F1E39">
            <w:pPr>
              <w:pStyle w:val="TableText"/>
              <w:rPr>
                <w:lang w:val="en-GB"/>
              </w:rPr>
            </w:pPr>
            <w:r w:rsidRPr="005029D8">
              <w:rPr>
                <w:lang w:val="en-GB"/>
              </w:rPr>
              <w:t>Response to instructing party</w:t>
            </w:r>
          </w:p>
        </w:tc>
      </w:tr>
      <w:tr w:rsidR="002B7323" w:rsidRPr="005029D8" w14:paraId="0AF93266" w14:textId="77777777" w:rsidTr="002F1E39">
        <w:trPr>
          <w:cnfStyle w:val="000000100000" w:firstRow="0" w:lastRow="0" w:firstColumn="0" w:lastColumn="0" w:oddVBand="0" w:evenVBand="0" w:oddHBand="1" w:evenHBand="0" w:firstRowFirstColumn="0" w:firstRowLastColumn="0" w:lastRowFirstColumn="0" w:lastRowLastColumn="0"/>
          <w:trHeight w:val="600"/>
        </w:trPr>
        <w:tc>
          <w:tcPr>
            <w:tcW w:w="722" w:type="dxa"/>
            <w:noWrap/>
            <w:hideMark/>
          </w:tcPr>
          <w:p w14:paraId="28134EBA" w14:textId="77777777" w:rsidR="002B7323" w:rsidRPr="005029D8" w:rsidRDefault="002B7323" w:rsidP="002F1E39">
            <w:pPr>
              <w:pStyle w:val="TableText"/>
              <w:rPr>
                <w:lang w:val="en-GB"/>
              </w:rPr>
            </w:pPr>
            <w:r w:rsidRPr="005029D8">
              <w:t>23X</w:t>
            </w:r>
          </w:p>
        </w:tc>
        <w:tc>
          <w:tcPr>
            <w:tcW w:w="3593" w:type="dxa"/>
            <w:hideMark/>
          </w:tcPr>
          <w:p w14:paraId="07BFF1E4" w14:textId="77777777" w:rsidR="002B7323" w:rsidRPr="005029D8" w:rsidRDefault="002B7323" w:rsidP="002F1E39">
            <w:pPr>
              <w:pStyle w:val="TableText"/>
              <w:rPr>
                <w:lang w:val="en-GB"/>
              </w:rPr>
            </w:pPr>
            <w:r w:rsidRPr="005029D8">
              <w:t>File identification</w:t>
            </w:r>
          </w:p>
        </w:tc>
        <w:tc>
          <w:tcPr>
            <w:tcW w:w="4701" w:type="dxa"/>
            <w:hideMark/>
          </w:tcPr>
          <w:p w14:paraId="69AF73C5" w14:textId="77777777" w:rsidR="002B7323" w:rsidRPr="005029D8" w:rsidRDefault="002B7323" w:rsidP="002F1E39">
            <w:pPr>
              <w:pStyle w:val="TableText"/>
              <w:rPr>
                <w:lang w:val="en-GB"/>
              </w:rPr>
            </w:pPr>
            <w:r w:rsidRPr="005029D8">
              <w:t>Delivery channel and associated file name/reference for attached documents</w:t>
            </w:r>
          </w:p>
        </w:tc>
      </w:tr>
    </w:tbl>
    <w:p w14:paraId="73E74326" w14:textId="0727765B" w:rsidR="002E0A08" w:rsidRDefault="002E0A08" w:rsidP="0044312E">
      <w:pPr>
        <w:pStyle w:val="BodyText"/>
      </w:pPr>
    </w:p>
    <w:p w14:paraId="263D8B84" w14:textId="77777777" w:rsidR="002E0A08" w:rsidRDefault="002E0A08" w:rsidP="002E0A08">
      <w:pPr>
        <w:pStyle w:val="Heading3"/>
      </w:pPr>
      <w:bookmarkStart w:id="245" w:name="_Toc160048747"/>
      <w:r>
        <w:t>MT769 – Advice of Reduction or Release</w:t>
      </w:r>
      <w:bookmarkEnd w:id="245"/>
    </w:p>
    <w:p w14:paraId="221E07FF" w14:textId="525E2CDF" w:rsidR="002E0A08" w:rsidRDefault="002E0A08" w:rsidP="002E0A08">
      <w:pPr>
        <w:pStyle w:val="BodyText"/>
      </w:pPr>
      <w:r>
        <w:t>The MT769 – Advice of Reduction or Release message creates from Receive Undertaking – Amend or Reduction event or Cancel event or Correspondence event.</w:t>
      </w:r>
    </w:p>
    <w:tbl>
      <w:tblPr>
        <w:tblStyle w:val="TableGridHeader1"/>
        <w:tblW w:w="0" w:type="auto"/>
        <w:tblLook w:val="04A0" w:firstRow="1" w:lastRow="0" w:firstColumn="1" w:lastColumn="0" w:noHBand="0" w:noVBand="1"/>
      </w:tblPr>
      <w:tblGrid>
        <w:gridCol w:w="722"/>
        <w:gridCol w:w="3683"/>
        <w:gridCol w:w="4611"/>
      </w:tblGrid>
      <w:tr w:rsidR="00A8510E" w:rsidRPr="00E01ECF" w14:paraId="77BD3069" w14:textId="77777777" w:rsidTr="002F1E39">
        <w:trPr>
          <w:cnfStyle w:val="100000000000" w:firstRow="1" w:lastRow="0" w:firstColumn="0" w:lastColumn="0" w:oddVBand="0" w:evenVBand="0" w:oddHBand="0" w:evenHBand="0" w:firstRowFirstColumn="0" w:firstRowLastColumn="0" w:lastRowFirstColumn="0" w:lastRowLastColumn="0"/>
          <w:trHeight w:val="300"/>
        </w:trPr>
        <w:tc>
          <w:tcPr>
            <w:tcW w:w="722" w:type="dxa"/>
            <w:noWrap/>
            <w:hideMark/>
          </w:tcPr>
          <w:p w14:paraId="3718AE02" w14:textId="77777777" w:rsidR="00A8510E" w:rsidRPr="00585F74" w:rsidRDefault="00A8510E" w:rsidP="002F1E39">
            <w:pPr>
              <w:pStyle w:val="TableHead"/>
              <w:rPr>
                <w:lang w:val="en-GB"/>
              </w:rPr>
            </w:pPr>
            <w:r w:rsidRPr="00585F74">
              <w:rPr>
                <w:lang w:val="en-GB"/>
              </w:rPr>
              <w:t>Tag</w:t>
            </w:r>
          </w:p>
        </w:tc>
        <w:tc>
          <w:tcPr>
            <w:tcW w:w="3683" w:type="dxa"/>
            <w:noWrap/>
            <w:hideMark/>
          </w:tcPr>
          <w:p w14:paraId="48D8670E" w14:textId="77777777" w:rsidR="00A8510E" w:rsidRPr="00585F74" w:rsidRDefault="00A8510E" w:rsidP="002F1E39">
            <w:pPr>
              <w:pStyle w:val="TableHead"/>
              <w:rPr>
                <w:lang w:val="en-GB"/>
              </w:rPr>
            </w:pPr>
            <w:r w:rsidRPr="00585F74">
              <w:rPr>
                <w:lang w:val="en-GB"/>
              </w:rPr>
              <w:t>Field name</w:t>
            </w:r>
          </w:p>
        </w:tc>
        <w:tc>
          <w:tcPr>
            <w:tcW w:w="4611" w:type="dxa"/>
            <w:noWrap/>
            <w:hideMark/>
          </w:tcPr>
          <w:p w14:paraId="30F6663E" w14:textId="77777777" w:rsidR="00A8510E" w:rsidRPr="00585F74" w:rsidRDefault="00A8510E" w:rsidP="002F1E39">
            <w:pPr>
              <w:pStyle w:val="TableHead"/>
              <w:rPr>
                <w:lang w:val="en-GB"/>
              </w:rPr>
            </w:pPr>
            <w:r w:rsidRPr="00585F74">
              <w:rPr>
                <w:lang w:val="en-GB"/>
              </w:rPr>
              <w:t>Mapped From</w:t>
            </w:r>
          </w:p>
        </w:tc>
      </w:tr>
      <w:tr w:rsidR="00A8510E" w:rsidRPr="00E01ECF" w14:paraId="06D7F809" w14:textId="77777777" w:rsidTr="002F1E39">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2FF72ED2" w14:textId="77777777" w:rsidR="00A8510E" w:rsidRPr="00E01ECF" w:rsidRDefault="00A8510E" w:rsidP="002F1E39">
            <w:pPr>
              <w:pStyle w:val="TableText"/>
              <w:rPr>
                <w:lang w:val="en-GB"/>
              </w:rPr>
            </w:pPr>
            <w:r w:rsidRPr="00E01ECF">
              <w:rPr>
                <w:lang w:val="en-GB"/>
              </w:rPr>
              <w:t> </w:t>
            </w:r>
          </w:p>
        </w:tc>
        <w:tc>
          <w:tcPr>
            <w:tcW w:w="3683" w:type="dxa"/>
            <w:noWrap/>
            <w:hideMark/>
          </w:tcPr>
          <w:p w14:paraId="38CBFFBD" w14:textId="77777777" w:rsidR="00A8510E" w:rsidRPr="00E01ECF" w:rsidRDefault="00A8510E" w:rsidP="002F1E39">
            <w:pPr>
              <w:pStyle w:val="TableText"/>
              <w:rPr>
                <w:lang w:val="en-GB"/>
              </w:rPr>
            </w:pPr>
            <w:r w:rsidRPr="00E01ECF">
              <w:t>Sender</w:t>
            </w:r>
          </w:p>
        </w:tc>
        <w:tc>
          <w:tcPr>
            <w:tcW w:w="4611" w:type="dxa"/>
            <w:hideMark/>
          </w:tcPr>
          <w:p w14:paraId="051EBA26" w14:textId="77777777" w:rsidR="00A8510E" w:rsidRPr="00E01ECF" w:rsidRDefault="00A8510E" w:rsidP="002F1E39">
            <w:pPr>
              <w:pStyle w:val="TableText"/>
              <w:rPr>
                <w:lang w:val="en-GB"/>
              </w:rPr>
            </w:pPr>
            <w:r w:rsidRPr="00E01ECF">
              <w:t>Sender BIC</w:t>
            </w:r>
          </w:p>
        </w:tc>
      </w:tr>
      <w:tr w:rsidR="00A8510E" w:rsidRPr="00E01ECF" w14:paraId="2A6B922C" w14:textId="77777777" w:rsidTr="002F1E39">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26531589" w14:textId="77777777" w:rsidR="00A8510E" w:rsidRPr="00E01ECF" w:rsidRDefault="00A8510E" w:rsidP="002F1E39">
            <w:pPr>
              <w:pStyle w:val="TableText"/>
              <w:rPr>
                <w:lang w:val="en-GB"/>
              </w:rPr>
            </w:pPr>
            <w:r w:rsidRPr="00E01ECF">
              <w:rPr>
                <w:lang w:val="en-GB"/>
              </w:rPr>
              <w:t> </w:t>
            </w:r>
          </w:p>
        </w:tc>
        <w:tc>
          <w:tcPr>
            <w:tcW w:w="3683" w:type="dxa"/>
            <w:noWrap/>
            <w:hideMark/>
          </w:tcPr>
          <w:p w14:paraId="5C6DFF4F" w14:textId="77777777" w:rsidR="00A8510E" w:rsidRPr="00E01ECF" w:rsidRDefault="00A8510E" w:rsidP="002F1E39">
            <w:pPr>
              <w:pStyle w:val="TableText"/>
              <w:rPr>
                <w:lang w:val="en-GB"/>
              </w:rPr>
            </w:pPr>
            <w:r w:rsidRPr="00E01ECF">
              <w:t>Receiver</w:t>
            </w:r>
          </w:p>
        </w:tc>
        <w:tc>
          <w:tcPr>
            <w:tcW w:w="4611" w:type="dxa"/>
            <w:hideMark/>
          </w:tcPr>
          <w:p w14:paraId="02E8720A" w14:textId="77777777" w:rsidR="00A8510E" w:rsidRPr="00E01ECF" w:rsidRDefault="00A8510E" w:rsidP="002F1E39">
            <w:pPr>
              <w:pStyle w:val="TableText"/>
              <w:rPr>
                <w:lang w:val="en-GB"/>
              </w:rPr>
            </w:pPr>
            <w:r w:rsidRPr="00E01ECF">
              <w:t>SWIFT BIC of receiver</w:t>
            </w:r>
          </w:p>
        </w:tc>
      </w:tr>
      <w:tr w:rsidR="00A8510E" w:rsidRPr="00E01ECF" w14:paraId="56A1BEEF" w14:textId="77777777" w:rsidTr="002F1E39">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7BD35FB9" w14:textId="77777777" w:rsidR="00A8510E" w:rsidRPr="00E01ECF" w:rsidRDefault="00A8510E" w:rsidP="002F1E39">
            <w:pPr>
              <w:pStyle w:val="TableText"/>
              <w:rPr>
                <w:lang w:val="en-GB"/>
              </w:rPr>
            </w:pPr>
            <w:r w:rsidRPr="00E01ECF">
              <w:t>20</w:t>
            </w:r>
          </w:p>
        </w:tc>
        <w:tc>
          <w:tcPr>
            <w:tcW w:w="3683" w:type="dxa"/>
            <w:noWrap/>
            <w:hideMark/>
          </w:tcPr>
          <w:p w14:paraId="770C46D2" w14:textId="77777777" w:rsidR="00A8510E" w:rsidRPr="00E01ECF" w:rsidRDefault="00A8510E" w:rsidP="002F1E39">
            <w:pPr>
              <w:pStyle w:val="TableText"/>
              <w:rPr>
                <w:lang w:val="en-GB"/>
              </w:rPr>
            </w:pPr>
            <w:r w:rsidRPr="00E01ECF">
              <w:t>Transaction Reference Number</w:t>
            </w:r>
          </w:p>
        </w:tc>
        <w:tc>
          <w:tcPr>
            <w:tcW w:w="4611" w:type="dxa"/>
            <w:hideMark/>
          </w:tcPr>
          <w:p w14:paraId="2D05E7FE" w14:textId="77777777" w:rsidR="00A8510E" w:rsidRPr="00E01ECF" w:rsidRDefault="00A8510E" w:rsidP="002F1E39">
            <w:pPr>
              <w:pStyle w:val="TableText"/>
              <w:rPr>
                <w:lang w:val="en-GB"/>
              </w:rPr>
            </w:pPr>
            <w:r w:rsidRPr="00E01ECF">
              <w:t>Master reference</w:t>
            </w:r>
          </w:p>
        </w:tc>
      </w:tr>
      <w:tr w:rsidR="00A8510E" w:rsidRPr="00E01ECF" w14:paraId="3758F127" w14:textId="77777777" w:rsidTr="002F1E39">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1626B17E" w14:textId="77777777" w:rsidR="00A8510E" w:rsidRPr="00E01ECF" w:rsidRDefault="00A8510E" w:rsidP="002F1E39">
            <w:pPr>
              <w:pStyle w:val="TableText"/>
              <w:rPr>
                <w:lang w:val="en-GB"/>
              </w:rPr>
            </w:pPr>
            <w:r w:rsidRPr="00E01ECF">
              <w:t>21</w:t>
            </w:r>
          </w:p>
        </w:tc>
        <w:tc>
          <w:tcPr>
            <w:tcW w:w="3683" w:type="dxa"/>
            <w:noWrap/>
            <w:hideMark/>
          </w:tcPr>
          <w:p w14:paraId="6573DA01" w14:textId="77777777" w:rsidR="00A8510E" w:rsidRPr="00E01ECF" w:rsidRDefault="00A8510E" w:rsidP="002F1E39">
            <w:pPr>
              <w:pStyle w:val="TableText"/>
              <w:rPr>
                <w:lang w:val="en-GB"/>
              </w:rPr>
            </w:pPr>
            <w:r w:rsidRPr="00E01ECF">
              <w:t>Related reference</w:t>
            </w:r>
          </w:p>
        </w:tc>
        <w:tc>
          <w:tcPr>
            <w:tcW w:w="4611" w:type="dxa"/>
            <w:hideMark/>
          </w:tcPr>
          <w:p w14:paraId="287F5126" w14:textId="77777777" w:rsidR="00A8510E" w:rsidRPr="00E01ECF" w:rsidRDefault="00A8510E" w:rsidP="002F1E39">
            <w:pPr>
              <w:pStyle w:val="TableText"/>
              <w:rPr>
                <w:lang w:val="en-GB"/>
              </w:rPr>
            </w:pPr>
            <w:r w:rsidRPr="00E01ECF">
              <w:rPr>
                <w:lang w:val="en-GB"/>
              </w:rPr>
              <w:t>Instructing party reference</w:t>
            </w:r>
          </w:p>
        </w:tc>
      </w:tr>
      <w:tr w:rsidR="00A8510E" w:rsidRPr="00E01ECF" w14:paraId="644D8F81" w14:textId="77777777" w:rsidTr="002F1E39">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6A28308B" w14:textId="77777777" w:rsidR="00A8510E" w:rsidRPr="00E01ECF" w:rsidRDefault="00A8510E" w:rsidP="002F1E39">
            <w:pPr>
              <w:pStyle w:val="TableText"/>
              <w:rPr>
                <w:lang w:val="en-GB"/>
              </w:rPr>
            </w:pPr>
            <w:r w:rsidRPr="00E01ECF">
              <w:t>25</w:t>
            </w:r>
          </w:p>
        </w:tc>
        <w:tc>
          <w:tcPr>
            <w:tcW w:w="3683" w:type="dxa"/>
            <w:noWrap/>
            <w:hideMark/>
          </w:tcPr>
          <w:p w14:paraId="22DB3A5C" w14:textId="77777777" w:rsidR="00A8510E" w:rsidRPr="00E01ECF" w:rsidRDefault="00A8510E" w:rsidP="002F1E39">
            <w:pPr>
              <w:pStyle w:val="TableText"/>
              <w:rPr>
                <w:lang w:val="en-GB"/>
              </w:rPr>
            </w:pPr>
            <w:r w:rsidRPr="00E01ECF">
              <w:t>Account Identification</w:t>
            </w:r>
          </w:p>
        </w:tc>
        <w:tc>
          <w:tcPr>
            <w:tcW w:w="4611" w:type="dxa"/>
            <w:hideMark/>
          </w:tcPr>
          <w:p w14:paraId="4F5AAA8C" w14:textId="77777777" w:rsidR="00A8510E" w:rsidRPr="00E01ECF" w:rsidRDefault="00A8510E" w:rsidP="002F1E39">
            <w:pPr>
              <w:pStyle w:val="TableText"/>
              <w:rPr>
                <w:lang w:val="en-GB"/>
              </w:rPr>
            </w:pPr>
            <w:r w:rsidRPr="00E01ECF">
              <w:rPr>
                <w:lang w:val="en-GB"/>
              </w:rPr>
              <w:t>Principal party's liability account</w:t>
            </w:r>
          </w:p>
        </w:tc>
      </w:tr>
      <w:tr w:rsidR="00A8510E" w:rsidRPr="00E01ECF" w14:paraId="36DD9869" w14:textId="77777777" w:rsidTr="002F1E39">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0E872F1E" w14:textId="77777777" w:rsidR="00A8510E" w:rsidRPr="00E01ECF" w:rsidRDefault="00A8510E" w:rsidP="002F1E39">
            <w:pPr>
              <w:pStyle w:val="TableText"/>
              <w:rPr>
                <w:lang w:val="en-GB"/>
              </w:rPr>
            </w:pPr>
            <w:r w:rsidRPr="00E01ECF">
              <w:t>30</w:t>
            </w:r>
          </w:p>
        </w:tc>
        <w:tc>
          <w:tcPr>
            <w:tcW w:w="3683" w:type="dxa"/>
            <w:noWrap/>
            <w:hideMark/>
          </w:tcPr>
          <w:p w14:paraId="732750E9" w14:textId="77777777" w:rsidR="00A8510E" w:rsidRPr="00E01ECF" w:rsidRDefault="00A8510E" w:rsidP="002F1E39">
            <w:pPr>
              <w:pStyle w:val="TableText"/>
              <w:rPr>
                <w:lang w:val="en-GB"/>
              </w:rPr>
            </w:pPr>
            <w:r w:rsidRPr="00E01ECF">
              <w:t>Date of Reduction or Release</w:t>
            </w:r>
          </w:p>
        </w:tc>
        <w:tc>
          <w:tcPr>
            <w:tcW w:w="4611" w:type="dxa"/>
            <w:hideMark/>
          </w:tcPr>
          <w:p w14:paraId="4657F1A1" w14:textId="77777777" w:rsidR="00A8510E" w:rsidRPr="00E01ECF" w:rsidRDefault="00A8510E" w:rsidP="002F1E39">
            <w:pPr>
              <w:pStyle w:val="TableText"/>
              <w:rPr>
                <w:lang w:val="en-GB"/>
              </w:rPr>
            </w:pPr>
            <w:r w:rsidRPr="00E01ECF">
              <w:rPr>
                <w:lang w:val="en-GB"/>
              </w:rPr>
              <w:t>Mapped from reduction date</w:t>
            </w:r>
          </w:p>
        </w:tc>
      </w:tr>
      <w:tr w:rsidR="00A8510E" w:rsidRPr="00E01ECF" w14:paraId="68654647" w14:textId="77777777" w:rsidTr="002F1E39">
        <w:trPr>
          <w:cnfStyle w:val="000000100000" w:firstRow="0" w:lastRow="0" w:firstColumn="0" w:lastColumn="0" w:oddVBand="0" w:evenVBand="0" w:oddHBand="1" w:evenHBand="0" w:firstRowFirstColumn="0" w:firstRowLastColumn="0" w:lastRowFirstColumn="0" w:lastRowLastColumn="0"/>
          <w:trHeight w:val="1530"/>
        </w:trPr>
        <w:tc>
          <w:tcPr>
            <w:tcW w:w="722" w:type="dxa"/>
            <w:noWrap/>
            <w:hideMark/>
          </w:tcPr>
          <w:p w14:paraId="6E2CD5B3" w14:textId="77777777" w:rsidR="00A8510E" w:rsidRPr="00E01ECF" w:rsidRDefault="00A8510E" w:rsidP="002F1E39">
            <w:pPr>
              <w:pStyle w:val="TableText"/>
              <w:rPr>
                <w:lang w:val="en-GB"/>
              </w:rPr>
            </w:pPr>
            <w:r w:rsidRPr="00E01ECF">
              <w:t>32a</w:t>
            </w:r>
          </w:p>
        </w:tc>
        <w:tc>
          <w:tcPr>
            <w:tcW w:w="3683" w:type="dxa"/>
            <w:noWrap/>
            <w:hideMark/>
          </w:tcPr>
          <w:p w14:paraId="490F20E6" w14:textId="77777777" w:rsidR="00A8510E" w:rsidRPr="00E01ECF" w:rsidRDefault="00A8510E" w:rsidP="002F1E39">
            <w:pPr>
              <w:pStyle w:val="TableText"/>
              <w:rPr>
                <w:lang w:val="en-GB"/>
              </w:rPr>
            </w:pPr>
            <w:r w:rsidRPr="00E01ECF">
              <w:t>Amount of Charges (B or D)</w:t>
            </w:r>
          </w:p>
        </w:tc>
        <w:tc>
          <w:tcPr>
            <w:tcW w:w="4611" w:type="dxa"/>
            <w:hideMark/>
          </w:tcPr>
          <w:p w14:paraId="646DEE8B" w14:textId="77777777" w:rsidR="00A8510E" w:rsidRPr="00E01ECF" w:rsidRDefault="00A8510E" w:rsidP="002F1E39">
            <w:pPr>
              <w:pStyle w:val="TableText"/>
              <w:rPr>
                <w:lang w:val="en-GB"/>
              </w:rPr>
            </w:pPr>
            <w:r w:rsidRPr="00E01ECF">
              <w:t>If 32D –</w:t>
            </w:r>
            <w:r w:rsidRPr="00E01ECF">
              <w:br/>
              <w:t>Date is mapped from charge date</w:t>
            </w:r>
            <w:r w:rsidRPr="00E01ECF">
              <w:br/>
              <w:t>Amount is mapped from charge amount</w:t>
            </w:r>
            <w:r w:rsidRPr="00E01ECF">
              <w:br/>
            </w:r>
            <w:r w:rsidRPr="00E01ECF">
              <w:br/>
              <w:t>If 32B –</w:t>
            </w:r>
            <w:r w:rsidRPr="00E01ECF">
              <w:br/>
              <w:t xml:space="preserve">Amount is mapped from charge amount </w:t>
            </w:r>
          </w:p>
        </w:tc>
      </w:tr>
      <w:tr w:rsidR="00A8510E" w:rsidRPr="00E01ECF" w14:paraId="0CE2AD11" w14:textId="77777777" w:rsidTr="002F1E39">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1045EE55" w14:textId="77777777" w:rsidR="00A8510E" w:rsidRPr="00E01ECF" w:rsidRDefault="00A8510E" w:rsidP="002F1E39">
            <w:pPr>
              <w:pStyle w:val="TableText"/>
              <w:rPr>
                <w:lang w:val="en-GB"/>
              </w:rPr>
            </w:pPr>
            <w:r w:rsidRPr="00E01ECF">
              <w:t>33B</w:t>
            </w:r>
          </w:p>
        </w:tc>
        <w:tc>
          <w:tcPr>
            <w:tcW w:w="3683" w:type="dxa"/>
            <w:noWrap/>
            <w:hideMark/>
          </w:tcPr>
          <w:p w14:paraId="65D4F2DE" w14:textId="77777777" w:rsidR="00A8510E" w:rsidRPr="00E01ECF" w:rsidRDefault="00A8510E" w:rsidP="002F1E39">
            <w:pPr>
              <w:pStyle w:val="TableText"/>
              <w:rPr>
                <w:lang w:val="en-GB"/>
              </w:rPr>
            </w:pPr>
            <w:r w:rsidRPr="00E01ECF">
              <w:t>Amount Reduced or Released</w:t>
            </w:r>
          </w:p>
        </w:tc>
        <w:tc>
          <w:tcPr>
            <w:tcW w:w="4611" w:type="dxa"/>
            <w:hideMark/>
          </w:tcPr>
          <w:p w14:paraId="35760D22" w14:textId="77777777" w:rsidR="00A8510E" w:rsidRPr="00E01ECF" w:rsidRDefault="00A8510E" w:rsidP="002F1E39">
            <w:pPr>
              <w:pStyle w:val="TableText"/>
              <w:rPr>
                <w:lang w:val="en-GB"/>
              </w:rPr>
            </w:pPr>
            <w:r w:rsidRPr="00E01ECF">
              <w:rPr>
                <w:lang w:val="en-GB"/>
              </w:rPr>
              <w:t xml:space="preserve">Mapped from Reduction Amount </w:t>
            </w:r>
          </w:p>
        </w:tc>
      </w:tr>
      <w:tr w:rsidR="00A8510E" w:rsidRPr="00E01ECF" w14:paraId="149D90AC" w14:textId="77777777" w:rsidTr="002F1E39">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6F16253D" w14:textId="77777777" w:rsidR="00A8510E" w:rsidRPr="00E01ECF" w:rsidRDefault="00A8510E" w:rsidP="002F1E39">
            <w:pPr>
              <w:pStyle w:val="TableText"/>
              <w:rPr>
                <w:lang w:val="en-GB"/>
              </w:rPr>
            </w:pPr>
            <w:r w:rsidRPr="00E01ECF">
              <w:t>34B</w:t>
            </w:r>
          </w:p>
        </w:tc>
        <w:tc>
          <w:tcPr>
            <w:tcW w:w="3683" w:type="dxa"/>
            <w:noWrap/>
            <w:hideMark/>
          </w:tcPr>
          <w:p w14:paraId="3F9F7A9D" w14:textId="77777777" w:rsidR="00A8510E" w:rsidRPr="00E01ECF" w:rsidRDefault="00A8510E" w:rsidP="002F1E39">
            <w:pPr>
              <w:pStyle w:val="TableText"/>
              <w:rPr>
                <w:lang w:val="en-GB"/>
              </w:rPr>
            </w:pPr>
            <w:r w:rsidRPr="00E01ECF">
              <w:t>Amount Outstanding</w:t>
            </w:r>
          </w:p>
        </w:tc>
        <w:tc>
          <w:tcPr>
            <w:tcW w:w="4611" w:type="dxa"/>
            <w:hideMark/>
          </w:tcPr>
          <w:p w14:paraId="642FB0C6" w14:textId="77777777" w:rsidR="00A8510E" w:rsidRPr="00E01ECF" w:rsidRDefault="00A8510E" w:rsidP="002F1E39">
            <w:pPr>
              <w:pStyle w:val="TableText"/>
              <w:rPr>
                <w:lang w:val="en-GB"/>
              </w:rPr>
            </w:pPr>
            <w:r w:rsidRPr="00E01ECF">
              <w:rPr>
                <w:lang w:val="en-GB"/>
              </w:rPr>
              <w:t>Outstanding amount</w:t>
            </w:r>
          </w:p>
        </w:tc>
      </w:tr>
      <w:tr w:rsidR="00A8510E" w:rsidRPr="00E01ECF" w14:paraId="2DF1BD00" w14:textId="77777777" w:rsidTr="002F1E39">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7BC3C9CF" w14:textId="77777777" w:rsidR="00A8510E" w:rsidRPr="00E01ECF" w:rsidRDefault="00A8510E" w:rsidP="002F1E39">
            <w:pPr>
              <w:pStyle w:val="TableText"/>
              <w:rPr>
                <w:lang w:val="en-GB"/>
              </w:rPr>
            </w:pPr>
            <w:r w:rsidRPr="00E01ECF">
              <w:t>39C</w:t>
            </w:r>
          </w:p>
        </w:tc>
        <w:tc>
          <w:tcPr>
            <w:tcW w:w="3683" w:type="dxa"/>
            <w:noWrap/>
            <w:hideMark/>
          </w:tcPr>
          <w:p w14:paraId="2121F44D" w14:textId="77777777" w:rsidR="00A8510E" w:rsidRPr="00E01ECF" w:rsidRDefault="00A8510E" w:rsidP="002F1E39">
            <w:pPr>
              <w:pStyle w:val="TableText"/>
              <w:rPr>
                <w:lang w:val="en-GB"/>
              </w:rPr>
            </w:pPr>
            <w:r w:rsidRPr="00E01ECF">
              <w:t>Amount Specification</w:t>
            </w:r>
          </w:p>
        </w:tc>
        <w:tc>
          <w:tcPr>
            <w:tcW w:w="4611" w:type="dxa"/>
            <w:hideMark/>
          </w:tcPr>
          <w:p w14:paraId="2EA5E93E" w14:textId="77777777" w:rsidR="00A8510E" w:rsidRPr="00E01ECF" w:rsidRDefault="00A8510E" w:rsidP="002F1E39">
            <w:pPr>
              <w:pStyle w:val="TableText"/>
              <w:rPr>
                <w:lang w:val="en-GB"/>
              </w:rPr>
            </w:pPr>
            <w:r w:rsidRPr="00E01ECF">
              <w:rPr>
                <w:lang w:val="en-GB"/>
              </w:rPr>
              <w:t>Not mapped</w:t>
            </w:r>
          </w:p>
        </w:tc>
      </w:tr>
      <w:tr w:rsidR="00A8510E" w:rsidRPr="00E01ECF" w14:paraId="37334EBD" w14:textId="77777777" w:rsidTr="002F1E39">
        <w:trPr>
          <w:cnfStyle w:val="000000100000" w:firstRow="0" w:lastRow="0" w:firstColumn="0" w:lastColumn="0" w:oddVBand="0" w:evenVBand="0" w:oddHBand="1" w:evenHBand="0" w:firstRowFirstColumn="0" w:firstRowLastColumn="0" w:lastRowFirstColumn="0" w:lastRowLastColumn="0"/>
          <w:trHeight w:val="3420"/>
        </w:trPr>
        <w:tc>
          <w:tcPr>
            <w:tcW w:w="722" w:type="dxa"/>
            <w:noWrap/>
            <w:hideMark/>
          </w:tcPr>
          <w:p w14:paraId="2DEC7BCC" w14:textId="77777777" w:rsidR="00A8510E" w:rsidRPr="00E01ECF" w:rsidRDefault="00A8510E" w:rsidP="002F1E39">
            <w:pPr>
              <w:pStyle w:val="TableText"/>
              <w:rPr>
                <w:lang w:val="en-GB"/>
              </w:rPr>
            </w:pPr>
            <w:r w:rsidRPr="00E01ECF">
              <w:t>57a</w:t>
            </w:r>
          </w:p>
        </w:tc>
        <w:tc>
          <w:tcPr>
            <w:tcW w:w="3683" w:type="dxa"/>
            <w:hideMark/>
          </w:tcPr>
          <w:p w14:paraId="64560FEF" w14:textId="77777777" w:rsidR="00A8510E" w:rsidRPr="00E01ECF" w:rsidRDefault="00A8510E" w:rsidP="002F1E39">
            <w:pPr>
              <w:pStyle w:val="TableText"/>
              <w:rPr>
                <w:lang w:val="en-GB"/>
              </w:rPr>
            </w:pPr>
            <w:r w:rsidRPr="00E01ECF">
              <w:t>Account with Bank (A, B or D) </w:t>
            </w:r>
          </w:p>
        </w:tc>
        <w:tc>
          <w:tcPr>
            <w:tcW w:w="4611" w:type="dxa"/>
            <w:hideMark/>
          </w:tcPr>
          <w:p w14:paraId="54AE20F6" w14:textId="77777777" w:rsidR="00A8510E" w:rsidRPr="00E01ECF" w:rsidRDefault="00A8510E" w:rsidP="002F1E39">
            <w:pPr>
              <w:pStyle w:val="TableText"/>
              <w:rPr>
                <w:lang w:val="en-GB"/>
              </w:rPr>
            </w:pPr>
            <w:r w:rsidRPr="00E01ECF">
              <w:rPr>
                <w:lang w:val="en-GB"/>
              </w:rPr>
              <w:t>The Account with is set from either</w:t>
            </w:r>
            <w:r w:rsidRPr="00E01ECF">
              <w:rPr>
                <w:lang w:val="en-GB"/>
              </w:rPr>
              <w:br/>
              <w:t>The receive settlement when postings have been generated or</w:t>
            </w:r>
            <w:r w:rsidRPr="00E01ECF">
              <w:rPr>
                <w:lang w:val="en-GB"/>
              </w:rPr>
              <w:br/>
              <w:t>Standing settlement instructions where no settlements</w:t>
            </w:r>
            <w:r w:rsidRPr="00E01ECF">
              <w:rPr>
                <w:lang w:val="en-GB"/>
              </w:rPr>
              <w:br/>
            </w:r>
            <w:r w:rsidRPr="00E01ECF">
              <w:rPr>
                <w:lang w:val="en-GB"/>
              </w:rPr>
              <w:br/>
              <w:t xml:space="preserve">If there are settlements, then </w:t>
            </w:r>
            <w:r w:rsidRPr="00585F74">
              <w:rPr>
                <w:lang w:val="en-GB"/>
              </w:rPr>
              <w:t xml:space="preserve">the Account </w:t>
            </w:r>
            <w:r w:rsidRPr="00E01ECF">
              <w:rPr>
                <w:lang w:val="en-GB"/>
              </w:rPr>
              <w:t>with are set from the Receive settlement details associated with the receiver of the message. If settlement is via a Nostro then tag57 is set from the Nostro details. If settlement is not via Nostro then 57 is not set.</w:t>
            </w:r>
            <w:r w:rsidRPr="00E01ECF">
              <w:rPr>
                <w:lang w:val="en-GB"/>
              </w:rPr>
              <w:br/>
            </w:r>
            <w:r w:rsidRPr="00E01ECF">
              <w:rPr>
                <w:lang w:val="en-GB"/>
              </w:rPr>
              <w:br/>
              <w:t xml:space="preserve">If there are no settlements, then the details are retrieved from the </w:t>
            </w:r>
            <w:proofErr w:type="gramStart"/>
            <w:r w:rsidRPr="004E69C6">
              <w:rPr>
                <w:lang w:val="en-GB"/>
              </w:rPr>
              <w:t>Principal</w:t>
            </w:r>
            <w:proofErr w:type="gramEnd"/>
            <w:r w:rsidRPr="00E01ECF">
              <w:rPr>
                <w:lang w:val="en-GB"/>
              </w:rPr>
              <w:t xml:space="preserve"> receive SSI for the Receiver - If the settlement is via Nostro the details are set as above. Otherwise not set.</w:t>
            </w:r>
          </w:p>
        </w:tc>
      </w:tr>
      <w:tr w:rsidR="00A8510E" w:rsidRPr="00E01ECF" w14:paraId="6575C345" w14:textId="77777777" w:rsidTr="002F1E39">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46608C8A" w14:textId="77777777" w:rsidR="00A8510E" w:rsidRPr="00E01ECF" w:rsidRDefault="00A8510E" w:rsidP="002F1E39">
            <w:pPr>
              <w:pStyle w:val="TableText"/>
              <w:rPr>
                <w:lang w:val="en-GB"/>
              </w:rPr>
            </w:pPr>
            <w:r w:rsidRPr="00E01ECF">
              <w:t>71D</w:t>
            </w:r>
          </w:p>
        </w:tc>
        <w:tc>
          <w:tcPr>
            <w:tcW w:w="3683" w:type="dxa"/>
            <w:noWrap/>
            <w:hideMark/>
          </w:tcPr>
          <w:p w14:paraId="00FC68D9" w14:textId="77777777" w:rsidR="00A8510E" w:rsidRPr="00E01ECF" w:rsidRDefault="00A8510E" w:rsidP="002F1E39">
            <w:pPr>
              <w:pStyle w:val="TableText"/>
              <w:rPr>
                <w:lang w:val="en-GB"/>
              </w:rPr>
            </w:pPr>
            <w:r w:rsidRPr="00E01ECF">
              <w:t>Details of charges </w:t>
            </w:r>
          </w:p>
        </w:tc>
        <w:tc>
          <w:tcPr>
            <w:tcW w:w="4611" w:type="dxa"/>
            <w:hideMark/>
          </w:tcPr>
          <w:p w14:paraId="6E4EF0B8" w14:textId="77777777" w:rsidR="00A8510E" w:rsidRPr="00E01ECF" w:rsidRDefault="00A8510E" w:rsidP="002F1E39">
            <w:pPr>
              <w:pStyle w:val="TableText"/>
              <w:rPr>
                <w:lang w:val="en-GB"/>
              </w:rPr>
            </w:pPr>
            <w:r w:rsidRPr="00E01ECF">
              <w:rPr>
                <w:lang w:val="en-GB"/>
              </w:rPr>
              <w:t>Charge type and Charge amount</w:t>
            </w:r>
          </w:p>
        </w:tc>
      </w:tr>
      <w:tr w:rsidR="00A8510E" w:rsidRPr="00E01ECF" w14:paraId="6E42E4A4" w14:textId="77777777" w:rsidTr="002F1E39">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71D1202E" w14:textId="77777777" w:rsidR="00A8510E" w:rsidRPr="00E01ECF" w:rsidRDefault="00A8510E" w:rsidP="002F1E39">
            <w:pPr>
              <w:pStyle w:val="TableText"/>
              <w:rPr>
                <w:lang w:val="en-GB"/>
              </w:rPr>
            </w:pPr>
            <w:r w:rsidRPr="00E01ECF">
              <w:t>72Z</w:t>
            </w:r>
          </w:p>
        </w:tc>
        <w:tc>
          <w:tcPr>
            <w:tcW w:w="3683" w:type="dxa"/>
            <w:noWrap/>
            <w:hideMark/>
          </w:tcPr>
          <w:p w14:paraId="7ECC770C" w14:textId="77777777" w:rsidR="00A8510E" w:rsidRPr="00E01ECF" w:rsidRDefault="00A8510E" w:rsidP="002F1E39">
            <w:pPr>
              <w:pStyle w:val="TableText"/>
              <w:rPr>
                <w:lang w:val="en-GB"/>
              </w:rPr>
            </w:pPr>
            <w:r w:rsidRPr="00E01ECF">
              <w:t>Sender to receiver information</w:t>
            </w:r>
          </w:p>
        </w:tc>
        <w:tc>
          <w:tcPr>
            <w:tcW w:w="4611" w:type="dxa"/>
            <w:hideMark/>
          </w:tcPr>
          <w:p w14:paraId="05000EC2" w14:textId="77777777" w:rsidR="00A8510E" w:rsidRPr="00E01ECF" w:rsidRDefault="00A8510E" w:rsidP="002F1E39">
            <w:pPr>
              <w:pStyle w:val="TableText"/>
              <w:rPr>
                <w:lang w:val="en-GB"/>
              </w:rPr>
            </w:pPr>
            <w:r w:rsidRPr="00E01ECF">
              <w:rPr>
                <w:lang w:val="en-GB"/>
              </w:rPr>
              <w:t>Response to instructing party</w:t>
            </w:r>
          </w:p>
        </w:tc>
      </w:tr>
      <w:tr w:rsidR="00A8510E" w:rsidRPr="00E01ECF" w14:paraId="4157777C" w14:textId="77777777" w:rsidTr="002F1E39">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174A6250" w14:textId="77777777" w:rsidR="00A8510E" w:rsidRPr="00E01ECF" w:rsidRDefault="00A8510E" w:rsidP="002F1E39">
            <w:pPr>
              <w:pStyle w:val="TableText"/>
              <w:rPr>
                <w:lang w:val="en-GB"/>
              </w:rPr>
            </w:pPr>
            <w:r w:rsidRPr="00E01ECF">
              <w:t>23X</w:t>
            </w:r>
          </w:p>
        </w:tc>
        <w:tc>
          <w:tcPr>
            <w:tcW w:w="3683" w:type="dxa"/>
            <w:noWrap/>
            <w:hideMark/>
          </w:tcPr>
          <w:p w14:paraId="1BAA5EEC" w14:textId="77777777" w:rsidR="00A8510E" w:rsidRPr="00E01ECF" w:rsidRDefault="00A8510E" w:rsidP="002F1E39">
            <w:pPr>
              <w:pStyle w:val="TableText"/>
              <w:rPr>
                <w:lang w:val="en-GB"/>
              </w:rPr>
            </w:pPr>
            <w:r w:rsidRPr="00E01ECF">
              <w:t>File Identification</w:t>
            </w:r>
          </w:p>
        </w:tc>
        <w:tc>
          <w:tcPr>
            <w:tcW w:w="4611" w:type="dxa"/>
            <w:noWrap/>
            <w:hideMark/>
          </w:tcPr>
          <w:p w14:paraId="72083EA0" w14:textId="77777777" w:rsidR="00A8510E" w:rsidRPr="00E01ECF" w:rsidRDefault="00A8510E" w:rsidP="002F1E39">
            <w:pPr>
              <w:pStyle w:val="TableText"/>
              <w:rPr>
                <w:lang w:val="en-GB"/>
              </w:rPr>
            </w:pPr>
            <w:r w:rsidRPr="00E01ECF">
              <w:t>Mapped from Attached documents</w:t>
            </w:r>
          </w:p>
        </w:tc>
      </w:tr>
    </w:tbl>
    <w:p w14:paraId="681C3C5D" w14:textId="77777777" w:rsidR="00423FD1" w:rsidRDefault="00423FD1" w:rsidP="00423FD1">
      <w:pPr>
        <w:pStyle w:val="BodyText"/>
      </w:pPr>
      <w:bookmarkStart w:id="246" w:name="_Toc40607159"/>
    </w:p>
    <w:p w14:paraId="7AB89347" w14:textId="1F039949" w:rsidR="000D3507" w:rsidRDefault="000D3507" w:rsidP="000D3507">
      <w:pPr>
        <w:pStyle w:val="Heading3"/>
      </w:pPr>
      <w:bookmarkStart w:id="247" w:name="_Toc160048748"/>
      <w:r>
        <w:t>MT785 – Guarantee/Standby LC Non-extension notification</w:t>
      </w:r>
      <w:bookmarkEnd w:id="246"/>
      <w:bookmarkEnd w:id="247"/>
      <w:r>
        <w:t xml:space="preserve"> </w:t>
      </w:r>
    </w:p>
    <w:p w14:paraId="3E378F5F" w14:textId="75CB8517" w:rsidR="000D3507" w:rsidRPr="00423FD1" w:rsidRDefault="000D3507" w:rsidP="00423FD1">
      <w:r>
        <w:t>The MT785 – Guarantee/Standby LC Non-extension notification is sent from the Received undertaking - Advise of renewal event or the Received undertaking - Amend event to inform the receiver that the undertaking will not be extended beyond the current expiry date</w:t>
      </w:r>
      <w:r w:rsidR="001E6474">
        <w:t>.</w:t>
      </w:r>
    </w:p>
    <w:tbl>
      <w:tblPr>
        <w:tblStyle w:val="TableGridHeader157"/>
        <w:tblW w:w="0" w:type="auto"/>
        <w:tblLook w:val="04A0" w:firstRow="1" w:lastRow="0" w:firstColumn="1" w:lastColumn="0" w:noHBand="0" w:noVBand="1"/>
      </w:tblPr>
      <w:tblGrid>
        <w:gridCol w:w="783"/>
        <w:gridCol w:w="4051"/>
        <w:gridCol w:w="4182"/>
      </w:tblGrid>
      <w:tr w:rsidR="004A4C37" w:rsidRPr="00DB2ECC" w14:paraId="55C446FF" w14:textId="77777777" w:rsidTr="00A25D96">
        <w:trPr>
          <w:cnfStyle w:val="100000000000" w:firstRow="1" w:lastRow="0" w:firstColumn="0" w:lastColumn="0" w:oddVBand="0" w:evenVBand="0" w:oddHBand="0" w:evenHBand="0" w:firstRowFirstColumn="0" w:firstRowLastColumn="0" w:lastRowFirstColumn="0" w:lastRowLastColumn="0"/>
          <w:trHeight w:val="300"/>
          <w:tblHeader/>
        </w:trPr>
        <w:tc>
          <w:tcPr>
            <w:tcW w:w="783" w:type="dxa"/>
            <w:hideMark/>
          </w:tcPr>
          <w:p w14:paraId="13B8EADB" w14:textId="77777777" w:rsidR="004A4C37" w:rsidRPr="00DB2ECC" w:rsidRDefault="004A4C37" w:rsidP="002F1E39">
            <w:pPr>
              <w:pStyle w:val="TableHead"/>
              <w:rPr>
                <w:lang w:val="en-IN"/>
              </w:rPr>
            </w:pPr>
            <w:r w:rsidRPr="00DB2ECC">
              <w:rPr>
                <w:lang w:val="en-IN"/>
              </w:rPr>
              <w:lastRenderedPageBreak/>
              <w:t>Tag</w:t>
            </w:r>
          </w:p>
        </w:tc>
        <w:tc>
          <w:tcPr>
            <w:tcW w:w="4051" w:type="dxa"/>
            <w:hideMark/>
          </w:tcPr>
          <w:p w14:paraId="38169C3D" w14:textId="77777777" w:rsidR="004A4C37" w:rsidRPr="00DB2ECC" w:rsidRDefault="004A4C37" w:rsidP="002F1E39">
            <w:pPr>
              <w:pStyle w:val="TableHead"/>
              <w:rPr>
                <w:lang w:val="en-IN"/>
              </w:rPr>
            </w:pPr>
            <w:r w:rsidRPr="00DB2ECC">
              <w:rPr>
                <w:lang w:val="en-IN"/>
              </w:rPr>
              <w:t>Field name</w:t>
            </w:r>
          </w:p>
        </w:tc>
        <w:tc>
          <w:tcPr>
            <w:tcW w:w="4182" w:type="dxa"/>
            <w:hideMark/>
          </w:tcPr>
          <w:p w14:paraId="5674B157" w14:textId="77777777" w:rsidR="004A4C37" w:rsidRPr="00DB2ECC" w:rsidRDefault="004A4C37" w:rsidP="002F1E39">
            <w:pPr>
              <w:pStyle w:val="TableHead"/>
              <w:rPr>
                <w:lang w:val="en-IN"/>
              </w:rPr>
            </w:pPr>
            <w:r w:rsidRPr="00DB2ECC">
              <w:rPr>
                <w:lang w:val="en-IN"/>
              </w:rPr>
              <w:t>Mapped From</w:t>
            </w:r>
          </w:p>
        </w:tc>
      </w:tr>
      <w:tr w:rsidR="004A4C37" w:rsidRPr="00DB2ECC" w14:paraId="575AF3D6"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3" w:type="dxa"/>
            <w:hideMark/>
          </w:tcPr>
          <w:p w14:paraId="65E49028" w14:textId="77777777" w:rsidR="004A4C37" w:rsidRPr="00DB2ECC" w:rsidRDefault="004A4C37" w:rsidP="002F1E39">
            <w:pPr>
              <w:pStyle w:val="TableText"/>
              <w:rPr>
                <w:lang w:val="en-IN"/>
              </w:rPr>
            </w:pPr>
            <w:r w:rsidRPr="00DB2ECC">
              <w:rPr>
                <w:lang w:val="en-IN"/>
              </w:rPr>
              <w:t> </w:t>
            </w:r>
          </w:p>
        </w:tc>
        <w:tc>
          <w:tcPr>
            <w:tcW w:w="4051" w:type="dxa"/>
            <w:hideMark/>
          </w:tcPr>
          <w:p w14:paraId="0C7B417A" w14:textId="77777777" w:rsidR="004A4C37" w:rsidRPr="00DB2ECC" w:rsidRDefault="004A4C37" w:rsidP="002F1E39">
            <w:pPr>
              <w:pStyle w:val="TableText"/>
              <w:rPr>
                <w:lang w:val="en-IN"/>
              </w:rPr>
            </w:pPr>
            <w:r w:rsidRPr="00DB2ECC">
              <w:rPr>
                <w:lang w:val="en-IN"/>
              </w:rPr>
              <w:t>Sender</w:t>
            </w:r>
          </w:p>
        </w:tc>
        <w:tc>
          <w:tcPr>
            <w:tcW w:w="4182" w:type="dxa"/>
            <w:hideMark/>
          </w:tcPr>
          <w:p w14:paraId="6F8B8ADB" w14:textId="77777777" w:rsidR="004A4C37" w:rsidRPr="00DB2ECC" w:rsidRDefault="004A4C37" w:rsidP="002F1E39">
            <w:pPr>
              <w:pStyle w:val="TableText"/>
              <w:rPr>
                <w:lang w:val="en-IN"/>
              </w:rPr>
            </w:pPr>
            <w:r w:rsidRPr="00DB2ECC">
              <w:rPr>
                <w:lang w:val="en-IN"/>
              </w:rPr>
              <w:t>Sender BIC</w:t>
            </w:r>
          </w:p>
        </w:tc>
      </w:tr>
      <w:tr w:rsidR="004A4C37" w:rsidRPr="00DB2ECC" w14:paraId="32299D44"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83" w:type="dxa"/>
            <w:hideMark/>
          </w:tcPr>
          <w:p w14:paraId="57493162" w14:textId="77777777" w:rsidR="004A4C37" w:rsidRPr="00DB2ECC" w:rsidRDefault="004A4C37" w:rsidP="002F1E39">
            <w:pPr>
              <w:pStyle w:val="TableText"/>
              <w:rPr>
                <w:lang w:val="en-IN"/>
              </w:rPr>
            </w:pPr>
            <w:r w:rsidRPr="00DB2ECC">
              <w:rPr>
                <w:lang w:val="en-IN"/>
              </w:rPr>
              <w:t> </w:t>
            </w:r>
          </w:p>
        </w:tc>
        <w:tc>
          <w:tcPr>
            <w:tcW w:w="4051" w:type="dxa"/>
            <w:hideMark/>
          </w:tcPr>
          <w:p w14:paraId="2DF851DF" w14:textId="77777777" w:rsidR="004A4C37" w:rsidRPr="00DB2ECC" w:rsidRDefault="004A4C37" w:rsidP="002F1E39">
            <w:pPr>
              <w:pStyle w:val="TableText"/>
              <w:rPr>
                <w:lang w:val="en-IN"/>
              </w:rPr>
            </w:pPr>
            <w:r w:rsidRPr="00DB2ECC">
              <w:rPr>
                <w:lang w:val="en-IN"/>
              </w:rPr>
              <w:t>Receiver</w:t>
            </w:r>
          </w:p>
        </w:tc>
        <w:tc>
          <w:tcPr>
            <w:tcW w:w="4182" w:type="dxa"/>
            <w:hideMark/>
          </w:tcPr>
          <w:p w14:paraId="2A69A69D" w14:textId="77777777" w:rsidR="004A4C37" w:rsidRPr="00DB2ECC" w:rsidRDefault="004A4C37" w:rsidP="002F1E39">
            <w:pPr>
              <w:pStyle w:val="TableText"/>
              <w:rPr>
                <w:lang w:val="en-IN"/>
              </w:rPr>
            </w:pPr>
            <w:r w:rsidRPr="00DB2ECC">
              <w:rPr>
                <w:lang w:val="en-IN"/>
              </w:rPr>
              <w:t>SWIFT BIC of receiver</w:t>
            </w:r>
          </w:p>
        </w:tc>
      </w:tr>
      <w:tr w:rsidR="004A4C37" w:rsidRPr="00DB2ECC" w14:paraId="10128B5D"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3" w:type="dxa"/>
            <w:hideMark/>
          </w:tcPr>
          <w:p w14:paraId="01831771" w14:textId="77777777" w:rsidR="004A4C37" w:rsidRPr="00DB2ECC" w:rsidRDefault="004A4C37" w:rsidP="002F1E39">
            <w:pPr>
              <w:pStyle w:val="TableText"/>
              <w:rPr>
                <w:lang w:val="en-IN"/>
              </w:rPr>
            </w:pPr>
            <w:r w:rsidRPr="00DB2ECC">
              <w:rPr>
                <w:lang w:val="en-IN"/>
              </w:rPr>
              <w:t>20</w:t>
            </w:r>
          </w:p>
        </w:tc>
        <w:tc>
          <w:tcPr>
            <w:tcW w:w="4051" w:type="dxa"/>
            <w:hideMark/>
          </w:tcPr>
          <w:p w14:paraId="1D270672" w14:textId="77777777" w:rsidR="004A4C37" w:rsidRPr="00DB2ECC" w:rsidRDefault="004A4C37" w:rsidP="002F1E39">
            <w:pPr>
              <w:pStyle w:val="TableText"/>
              <w:rPr>
                <w:lang w:val="en-IN"/>
              </w:rPr>
            </w:pPr>
            <w:r w:rsidRPr="00DB2ECC">
              <w:rPr>
                <w:lang w:val="en-IN"/>
              </w:rPr>
              <w:t>Undertaking number</w:t>
            </w:r>
          </w:p>
        </w:tc>
        <w:tc>
          <w:tcPr>
            <w:tcW w:w="4182" w:type="dxa"/>
            <w:hideMark/>
          </w:tcPr>
          <w:p w14:paraId="7D2F0653" w14:textId="77777777" w:rsidR="004A4C37" w:rsidRPr="00DB2ECC" w:rsidRDefault="004A4C37" w:rsidP="002F1E39">
            <w:pPr>
              <w:pStyle w:val="TableText"/>
              <w:rPr>
                <w:lang w:val="en-IN"/>
              </w:rPr>
            </w:pPr>
            <w:r w:rsidRPr="00DB2ECC">
              <w:rPr>
                <w:lang w:val="en-IN"/>
              </w:rPr>
              <w:t>Master reference</w:t>
            </w:r>
          </w:p>
        </w:tc>
      </w:tr>
      <w:tr w:rsidR="004A4C37" w:rsidRPr="00DB2ECC" w14:paraId="6F7F1820"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83" w:type="dxa"/>
            <w:hideMark/>
          </w:tcPr>
          <w:p w14:paraId="32792B8E" w14:textId="77777777" w:rsidR="004A4C37" w:rsidRPr="00DB2ECC" w:rsidRDefault="004A4C37" w:rsidP="002F1E39">
            <w:pPr>
              <w:pStyle w:val="TableText"/>
              <w:rPr>
                <w:lang w:val="en-IN"/>
              </w:rPr>
            </w:pPr>
            <w:r w:rsidRPr="00DB2ECC">
              <w:rPr>
                <w:lang w:val="en-IN"/>
              </w:rPr>
              <w:t>21</w:t>
            </w:r>
          </w:p>
        </w:tc>
        <w:tc>
          <w:tcPr>
            <w:tcW w:w="4051" w:type="dxa"/>
            <w:hideMark/>
          </w:tcPr>
          <w:p w14:paraId="6D88A5F9" w14:textId="77777777" w:rsidR="004A4C37" w:rsidRPr="00DB2ECC" w:rsidRDefault="004A4C37" w:rsidP="002F1E39">
            <w:pPr>
              <w:pStyle w:val="TableText"/>
              <w:rPr>
                <w:lang w:val="en-IN"/>
              </w:rPr>
            </w:pPr>
            <w:r w:rsidRPr="00DB2ECC">
              <w:rPr>
                <w:lang w:val="en-IN"/>
              </w:rPr>
              <w:t>Related reference</w:t>
            </w:r>
          </w:p>
        </w:tc>
        <w:tc>
          <w:tcPr>
            <w:tcW w:w="4182" w:type="dxa"/>
            <w:hideMark/>
          </w:tcPr>
          <w:p w14:paraId="2E5434EC" w14:textId="77777777" w:rsidR="004A4C37" w:rsidRPr="00DB2ECC" w:rsidRDefault="004A4C37" w:rsidP="002F1E39">
            <w:pPr>
              <w:pStyle w:val="TableText"/>
              <w:rPr>
                <w:lang w:val="en-IN"/>
              </w:rPr>
            </w:pPr>
            <w:r w:rsidRPr="00DB2ECC">
              <w:rPr>
                <w:lang w:val="en-IN"/>
              </w:rPr>
              <w:t>Addressee's reference if non-blank</w:t>
            </w:r>
          </w:p>
        </w:tc>
      </w:tr>
      <w:tr w:rsidR="004A4C37" w:rsidRPr="00DB2ECC" w14:paraId="1E2E239C"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3" w:type="dxa"/>
            <w:hideMark/>
          </w:tcPr>
          <w:p w14:paraId="79CD6E05" w14:textId="77777777" w:rsidR="004A4C37" w:rsidRPr="00DB2ECC" w:rsidRDefault="004A4C37" w:rsidP="002F1E39">
            <w:pPr>
              <w:pStyle w:val="TableText"/>
              <w:rPr>
                <w:lang w:val="en-IN"/>
              </w:rPr>
            </w:pPr>
            <w:r w:rsidRPr="00DB2ECC">
              <w:rPr>
                <w:lang w:val="en-IN"/>
              </w:rPr>
              <w:t>52a</w:t>
            </w:r>
          </w:p>
        </w:tc>
        <w:tc>
          <w:tcPr>
            <w:tcW w:w="4051" w:type="dxa"/>
            <w:hideMark/>
          </w:tcPr>
          <w:p w14:paraId="5902B352" w14:textId="77777777" w:rsidR="004A4C37" w:rsidRPr="00DB2ECC" w:rsidRDefault="004A4C37" w:rsidP="002F1E39">
            <w:pPr>
              <w:pStyle w:val="TableText"/>
              <w:rPr>
                <w:lang w:val="en-IN"/>
              </w:rPr>
            </w:pPr>
            <w:r w:rsidRPr="00DB2ECC">
              <w:rPr>
                <w:lang w:val="en-IN"/>
              </w:rPr>
              <w:t>Issuer</w:t>
            </w:r>
          </w:p>
        </w:tc>
        <w:tc>
          <w:tcPr>
            <w:tcW w:w="4182" w:type="dxa"/>
            <w:hideMark/>
          </w:tcPr>
          <w:p w14:paraId="57A63438" w14:textId="77777777" w:rsidR="004A4C37" w:rsidRPr="00DB2ECC" w:rsidRDefault="004A4C37" w:rsidP="002F1E39">
            <w:pPr>
              <w:pStyle w:val="TableText"/>
              <w:rPr>
                <w:lang w:val="en-IN"/>
              </w:rPr>
            </w:pPr>
            <w:r w:rsidRPr="00DB2ECC">
              <w:rPr>
                <w:lang w:val="en-IN"/>
              </w:rPr>
              <w:t>The Issuing Bank BIC or address</w:t>
            </w:r>
          </w:p>
        </w:tc>
      </w:tr>
      <w:tr w:rsidR="004A4C37" w:rsidRPr="00DB2ECC" w14:paraId="170F1C15"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83" w:type="dxa"/>
            <w:hideMark/>
          </w:tcPr>
          <w:p w14:paraId="6B18D449" w14:textId="77777777" w:rsidR="004A4C37" w:rsidRPr="00DB2ECC" w:rsidRDefault="004A4C37" w:rsidP="002F1E39">
            <w:pPr>
              <w:pStyle w:val="TableText"/>
              <w:rPr>
                <w:lang w:val="en-IN"/>
              </w:rPr>
            </w:pPr>
            <w:r w:rsidRPr="00DB2ECC">
              <w:rPr>
                <w:lang w:val="en-IN"/>
              </w:rPr>
              <w:t>31C</w:t>
            </w:r>
          </w:p>
        </w:tc>
        <w:tc>
          <w:tcPr>
            <w:tcW w:w="4051" w:type="dxa"/>
            <w:hideMark/>
          </w:tcPr>
          <w:p w14:paraId="3294F2B3" w14:textId="77777777" w:rsidR="004A4C37" w:rsidRPr="00DB2ECC" w:rsidRDefault="004A4C37" w:rsidP="002F1E39">
            <w:pPr>
              <w:pStyle w:val="TableText"/>
              <w:rPr>
                <w:lang w:val="en-IN"/>
              </w:rPr>
            </w:pPr>
            <w:r w:rsidRPr="00DB2ECC">
              <w:rPr>
                <w:lang w:val="en-IN"/>
              </w:rPr>
              <w:t>Date of issue</w:t>
            </w:r>
          </w:p>
        </w:tc>
        <w:tc>
          <w:tcPr>
            <w:tcW w:w="4182" w:type="dxa"/>
            <w:hideMark/>
          </w:tcPr>
          <w:p w14:paraId="172F9260" w14:textId="77777777" w:rsidR="004A4C37" w:rsidRPr="00DB2ECC" w:rsidRDefault="004A4C37" w:rsidP="002F1E39">
            <w:pPr>
              <w:pStyle w:val="TableText"/>
              <w:rPr>
                <w:lang w:val="en-IN"/>
              </w:rPr>
            </w:pPr>
            <w:r w:rsidRPr="00DB2ECC">
              <w:rPr>
                <w:lang w:val="en-IN"/>
              </w:rPr>
              <w:t>The issue date of the undertaking </w:t>
            </w:r>
          </w:p>
        </w:tc>
      </w:tr>
      <w:tr w:rsidR="004A4C37" w:rsidRPr="00DB2ECC" w14:paraId="3821FA38"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3" w:type="dxa"/>
            <w:hideMark/>
          </w:tcPr>
          <w:p w14:paraId="39B515BD" w14:textId="77777777" w:rsidR="004A4C37" w:rsidRPr="00DB2ECC" w:rsidRDefault="004A4C37" w:rsidP="002F1E39">
            <w:pPr>
              <w:pStyle w:val="TableText"/>
              <w:rPr>
                <w:lang w:val="en-IN"/>
              </w:rPr>
            </w:pPr>
            <w:r w:rsidRPr="00DB2ECC">
              <w:rPr>
                <w:lang w:val="en-IN"/>
              </w:rPr>
              <w:t>59</w:t>
            </w:r>
          </w:p>
        </w:tc>
        <w:tc>
          <w:tcPr>
            <w:tcW w:w="4051" w:type="dxa"/>
            <w:hideMark/>
          </w:tcPr>
          <w:p w14:paraId="730FD1C4" w14:textId="77777777" w:rsidR="004A4C37" w:rsidRPr="00DB2ECC" w:rsidRDefault="004A4C37" w:rsidP="002F1E39">
            <w:pPr>
              <w:pStyle w:val="TableText"/>
              <w:rPr>
                <w:lang w:val="en-IN"/>
              </w:rPr>
            </w:pPr>
            <w:r w:rsidRPr="00DB2ECC">
              <w:rPr>
                <w:lang w:val="en-IN"/>
              </w:rPr>
              <w:t>Beneficiary</w:t>
            </w:r>
          </w:p>
        </w:tc>
        <w:tc>
          <w:tcPr>
            <w:tcW w:w="4182" w:type="dxa"/>
            <w:hideMark/>
          </w:tcPr>
          <w:p w14:paraId="40EF51CD" w14:textId="77777777" w:rsidR="004A4C37" w:rsidRPr="00DB2ECC" w:rsidRDefault="004A4C37" w:rsidP="002F1E39">
            <w:pPr>
              <w:pStyle w:val="TableText"/>
              <w:rPr>
                <w:lang w:val="en-IN"/>
              </w:rPr>
            </w:pPr>
            <w:r w:rsidRPr="00DB2ECC">
              <w:rPr>
                <w:lang w:val="en-IN"/>
              </w:rPr>
              <w:t>The Beneficiary</w:t>
            </w:r>
          </w:p>
        </w:tc>
      </w:tr>
      <w:tr w:rsidR="004A4C37" w:rsidRPr="00DB2ECC" w14:paraId="7115B9EA"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83" w:type="dxa"/>
            <w:hideMark/>
          </w:tcPr>
          <w:p w14:paraId="0A88FA88" w14:textId="77777777" w:rsidR="004A4C37" w:rsidRPr="00DB2ECC" w:rsidRDefault="004A4C37" w:rsidP="002F1E39">
            <w:pPr>
              <w:pStyle w:val="TableText"/>
              <w:rPr>
                <w:lang w:val="en-IN"/>
              </w:rPr>
            </w:pPr>
            <w:r w:rsidRPr="00DB2ECC">
              <w:rPr>
                <w:lang w:val="en-IN"/>
              </w:rPr>
              <w:t>56a</w:t>
            </w:r>
          </w:p>
        </w:tc>
        <w:tc>
          <w:tcPr>
            <w:tcW w:w="4051" w:type="dxa"/>
            <w:hideMark/>
          </w:tcPr>
          <w:p w14:paraId="43FFF21F" w14:textId="77777777" w:rsidR="004A4C37" w:rsidRPr="00DB2ECC" w:rsidRDefault="004A4C37" w:rsidP="002F1E39">
            <w:pPr>
              <w:pStyle w:val="TableText"/>
              <w:rPr>
                <w:lang w:val="en-IN"/>
              </w:rPr>
            </w:pPr>
            <w:r w:rsidRPr="00DB2ECC">
              <w:rPr>
                <w:lang w:val="en-IN"/>
              </w:rPr>
              <w:t>Advising bank </w:t>
            </w:r>
          </w:p>
        </w:tc>
        <w:tc>
          <w:tcPr>
            <w:tcW w:w="4182" w:type="dxa"/>
            <w:hideMark/>
          </w:tcPr>
          <w:p w14:paraId="4CF86A60" w14:textId="77777777" w:rsidR="004A4C37" w:rsidRPr="00DB2ECC" w:rsidRDefault="004A4C37" w:rsidP="002F1E39">
            <w:pPr>
              <w:pStyle w:val="TableText"/>
              <w:rPr>
                <w:lang w:val="en-IN"/>
              </w:rPr>
            </w:pPr>
            <w:r w:rsidRPr="00DB2ECC">
              <w:rPr>
                <w:lang w:val="en-IN"/>
              </w:rPr>
              <w:t>The next Advising bank </w:t>
            </w:r>
          </w:p>
        </w:tc>
      </w:tr>
      <w:tr w:rsidR="004A4C37" w:rsidRPr="00DB2ECC" w14:paraId="41879F6A"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3" w:type="dxa"/>
            <w:hideMark/>
          </w:tcPr>
          <w:p w14:paraId="698A4C6D" w14:textId="77777777" w:rsidR="004A4C37" w:rsidRPr="00DB2ECC" w:rsidRDefault="004A4C37" w:rsidP="002F1E39">
            <w:pPr>
              <w:pStyle w:val="TableText"/>
              <w:rPr>
                <w:lang w:val="en-IN"/>
              </w:rPr>
            </w:pPr>
            <w:r w:rsidRPr="00DB2ECC">
              <w:rPr>
                <w:lang w:val="en-IN"/>
              </w:rPr>
              <w:t>57a</w:t>
            </w:r>
          </w:p>
        </w:tc>
        <w:tc>
          <w:tcPr>
            <w:tcW w:w="4051" w:type="dxa"/>
            <w:hideMark/>
          </w:tcPr>
          <w:p w14:paraId="79A2ECB4" w14:textId="77777777" w:rsidR="004A4C37" w:rsidRPr="00DB2ECC" w:rsidRDefault="004A4C37" w:rsidP="002F1E39">
            <w:pPr>
              <w:pStyle w:val="TableText"/>
              <w:rPr>
                <w:lang w:val="en-IN"/>
              </w:rPr>
            </w:pPr>
            <w:r w:rsidRPr="00DB2ECC">
              <w:rPr>
                <w:lang w:val="en-IN"/>
              </w:rPr>
              <w:t>Advise through bank</w:t>
            </w:r>
          </w:p>
        </w:tc>
        <w:tc>
          <w:tcPr>
            <w:tcW w:w="4182" w:type="dxa"/>
            <w:hideMark/>
          </w:tcPr>
          <w:p w14:paraId="7A5F9FEF" w14:textId="77777777" w:rsidR="004A4C37" w:rsidRPr="00DB2ECC" w:rsidRDefault="004A4C37" w:rsidP="002F1E39">
            <w:pPr>
              <w:pStyle w:val="TableText"/>
              <w:rPr>
                <w:lang w:val="en-IN"/>
              </w:rPr>
            </w:pPr>
            <w:r w:rsidRPr="00DB2ECC">
              <w:rPr>
                <w:lang w:val="en-IN"/>
              </w:rPr>
              <w:t xml:space="preserve">The </w:t>
            </w:r>
            <w:proofErr w:type="gramStart"/>
            <w:r w:rsidRPr="00DB2ECC">
              <w:rPr>
                <w:lang w:val="en-IN"/>
              </w:rPr>
              <w:t>Advise</w:t>
            </w:r>
            <w:proofErr w:type="gramEnd"/>
            <w:r w:rsidRPr="00DB2ECC">
              <w:rPr>
                <w:lang w:val="en-IN"/>
              </w:rPr>
              <w:t xml:space="preserve"> through bank</w:t>
            </w:r>
          </w:p>
        </w:tc>
      </w:tr>
      <w:tr w:rsidR="004A4C37" w:rsidRPr="00DB2ECC" w14:paraId="4BBF29C7"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83" w:type="dxa"/>
            <w:hideMark/>
          </w:tcPr>
          <w:p w14:paraId="0AFB8EA3" w14:textId="77777777" w:rsidR="004A4C37" w:rsidRPr="00DB2ECC" w:rsidRDefault="004A4C37" w:rsidP="002F1E39">
            <w:pPr>
              <w:pStyle w:val="TableText"/>
              <w:rPr>
                <w:lang w:val="en-IN"/>
              </w:rPr>
            </w:pPr>
            <w:r w:rsidRPr="00DB2ECC">
              <w:rPr>
                <w:lang w:val="en-IN"/>
              </w:rPr>
              <w:t>31E</w:t>
            </w:r>
          </w:p>
        </w:tc>
        <w:tc>
          <w:tcPr>
            <w:tcW w:w="4051" w:type="dxa"/>
            <w:hideMark/>
          </w:tcPr>
          <w:p w14:paraId="6F9BB09E" w14:textId="77777777" w:rsidR="004A4C37" w:rsidRPr="00DB2ECC" w:rsidRDefault="004A4C37" w:rsidP="002F1E39">
            <w:pPr>
              <w:pStyle w:val="TableText"/>
              <w:rPr>
                <w:lang w:val="en-IN"/>
              </w:rPr>
            </w:pPr>
            <w:r w:rsidRPr="00DB2ECC">
              <w:rPr>
                <w:lang w:val="en-IN"/>
              </w:rPr>
              <w:t>Final date of expiry </w:t>
            </w:r>
          </w:p>
        </w:tc>
        <w:tc>
          <w:tcPr>
            <w:tcW w:w="4182" w:type="dxa"/>
            <w:hideMark/>
          </w:tcPr>
          <w:p w14:paraId="42D3A073" w14:textId="77777777" w:rsidR="004A4C37" w:rsidRPr="00DB2ECC" w:rsidRDefault="004A4C37" w:rsidP="002F1E39">
            <w:pPr>
              <w:pStyle w:val="TableText"/>
              <w:rPr>
                <w:lang w:val="en-IN"/>
              </w:rPr>
            </w:pPr>
            <w:r w:rsidRPr="00DB2ECC">
              <w:rPr>
                <w:lang w:val="en-IN"/>
              </w:rPr>
              <w:t>Undertaking expiry date</w:t>
            </w:r>
          </w:p>
        </w:tc>
      </w:tr>
      <w:tr w:rsidR="004A4C37" w:rsidRPr="00DB2ECC" w14:paraId="217F9A43"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3" w:type="dxa"/>
            <w:hideMark/>
          </w:tcPr>
          <w:p w14:paraId="7FB29480" w14:textId="77777777" w:rsidR="004A4C37" w:rsidRPr="00DB2ECC" w:rsidRDefault="004A4C37" w:rsidP="002F1E39">
            <w:pPr>
              <w:pStyle w:val="TableText"/>
              <w:rPr>
                <w:lang w:val="en-IN"/>
              </w:rPr>
            </w:pPr>
            <w:r w:rsidRPr="00DB2ECC">
              <w:rPr>
                <w:lang w:val="en-IN"/>
              </w:rPr>
              <w:t>72Z</w:t>
            </w:r>
          </w:p>
        </w:tc>
        <w:tc>
          <w:tcPr>
            <w:tcW w:w="4051" w:type="dxa"/>
            <w:hideMark/>
          </w:tcPr>
          <w:p w14:paraId="00F7F135" w14:textId="77777777" w:rsidR="004A4C37" w:rsidRPr="00DB2ECC" w:rsidRDefault="004A4C37" w:rsidP="002F1E39">
            <w:pPr>
              <w:pStyle w:val="TableText"/>
              <w:rPr>
                <w:lang w:val="en-IN"/>
              </w:rPr>
            </w:pPr>
            <w:r w:rsidRPr="00DB2ECC">
              <w:rPr>
                <w:lang w:val="en-IN"/>
              </w:rPr>
              <w:t>Sender to receiver information</w:t>
            </w:r>
          </w:p>
        </w:tc>
        <w:tc>
          <w:tcPr>
            <w:tcW w:w="4182" w:type="dxa"/>
            <w:hideMark/>
          </w:tcPr>
          <w:p w14:paraId="42ED37B9" w14:textId="77777777" w:rsidR="004A4C37" w:rsidRPr="00DB2ECC" w:rsidRDefault="004A4C37" w:rsidP="002F1E39">
            <w:pPr>
              <w:pStyle w:val="TableText"/>
              <w:rPr>
                <w:lang w:val="en-IN"/>
              </w:rPr>
            </w:pPr>
            <w:r w:rsidRPr="00DB2ECC">
              <w:rPr>
                <w:lang w:val="en-IN"/>
              </w:rPr>
              <w:t>Instruction to next party</w:t>
            </w:r>
          </w:p>
        </w:tc>
      </w:tr>
      <w:tr w:rsidR="004A4C37" w:rsidRPr="00DB2ECC" w14:paraId="64232AAA" w14:textId="77777777" w:rsidTr="003D3747">
        <w:trPr>
          <w:cnfStyle w:val="000000010000" w:firstRow="0" w:lastRow="0" w:firstColumn="0" w:lastColumn="0" w:oddVBand="0" w:evenVBand="0" w:oddHBand="0" w:evenHBand="1" w:firstRowFirstColumn="0" w:firstRowLastColumn="0" w:lastRowFirstColumn="0" w:lastRowLastColumn="0"/>
          <w:trHeight w:val="600"/>
        </w:trPr>
        <w:tc>
          <w:tcPr>
            <w:tcW w:w="783" w:type="dxa"/>
            <w:hideMark/>
          </w:tcPr>
          <w:p w14:paraId="374DCA6A" w14:textId="77777777" w:rsidR="004A4C37" w:rsidRPr="00DB2ECC" w:rsidRDefault="004A4C37" w:rsidP="002F1E39">
            <w:pPr>
              <w:pStyle w:val="TableText"/>
              <w:rPr>
                <w:lang w:val="en-IN"/>
              </w:rPr>
            </w:pPr>
            <w:r w:rsidRPr="00DB2ECC">
              <w:rPr>
                <w:lang w:val="en-IN"/>
              </w:rPr>
              <w:t>23X</w:t>
            </w:r>
          </w:p>
        </w:tc>
        <w:tc>
          <w:tcPr>
            <w:tcW w:w="4051" w:type="dxa"/>
            <w:hideMark/>
          </w:tcPr>
          <w:p w14:paraId="3E5B28B0" w14:textId="77777777" w:rsidR="004A4C37" w:rsidRPr="00DB2ECC" w:rsidRDefault="004A4C37" w:rsidP="002F1E39">
            <w:pPr>
              <w:pStyle w:val="TableText"/>
              <w:rPr>
                <w:lang w:val="en-IN"/>
              </w:rPr>
            </w:pPr>
            <w:r w:rsidRPr="00DB2ECC">
              <w:rPr>
                <w:lang w:val="en-IN"/>
              </w:rPr>
              <w:t>File identification</w:t>
            </w:r>
          </w:p>
        </w:tc>
        <w:tc>
          <w:tcPr>
            <w:tcW w:w="4182" w:type="dxa"/>
            <w:hideMark/>
          </w:tcPr>
          <w:p w14:paraId="4A34BC28" w14:textId="77777777" w:rsidR="004A4C37" w:rsidRPr="00DB2ECC" w:rsidRDefault="004A4C37" w:rsidP="002F1E39">
            <w:pPr>
              <w:pStyle w:val="TableText"/>
              <w:rPr>
                <w:lang w:val="en-IN"/>
              </w:rPr>
            </w:pPr>
            <w:r w:rsidRPr="00DB2ECC">
              <w:rPr>
                <w:lang w:val="en-IN"/>
              </w:rPr>
              <w:t>Delivery channel and associated file name/reference for attached documents</w:t>
            </w:r>
          </w:p>
        </w:tc>
      </w:tr>
    </w:tbl>
    <w:p w14:paraId="15FD4902" w14:textId="0266E468" w:rsidR="000D3507" w:rsidRDefault="000D3507" w:rsidP="00201342">
      <w:pPr>
        <w:pStyle w:val="BodyText"/>
      </w:pPr>
    </w:p>
    <w:p w14:paraId="30E68F65" w14:textId="77777777" w:rsidR="000D3507" w:rsidRDefault="000D3507" w:rsidP="000D3507">
      <w:pPr>
        <w:pStyle w:val="Heading3"/>
      </w:pPr>
      <w:bookmarkStart w:id="248" w:name="_Toc40607160"/>
      <w:bookmarkStart w:id="249" w:name="_Toc160048749"/>
      <w:r>
        <w:t>MT786 -</w:t>
      </w:r>
      <w:r w:rsidRPr="00AC672C">
        <w:t xml:space="preserve"> </w:t>
      </w:r>
      <w:r>
        <w:t>Guarantee/Standby LC Demand Refusal</w:t>
      </w:r>
      <w:bookmarkEnd w:id="248"/>
      <w:bookmarkEnd w:id="249"/>
    </w:p>
    <w:p w14:paraId="1817DBFA" w14:textId="5F643B01" w:rsidR="000D3507" w:rsidRDefault="000D3507" w:rsidP="000D3507">
      <w:pPr>
        <w:pStyle w:val="BodyText"/>
      </w:pPr>
      <w:r>
        <w:t>The MT786 -</w:t>
      </w:r>
      <w:r w:rsidRPr="00AC672C">
        <w:t xml:space="preserve"> </w:t>
      </w:r>
      <w:r>
        <w:t>Guarantee/Standby LC Demand Refusal is generated from the Docs presented or Outstanding presentation event and sent to the presenting party bank refusing the Demand</w:t>
      </w:r>
      <w:r w:rsidR="00013AF9">
        <w:t>.</w:t>
      </w:r>
    </w:p>
    <w:tbl>
      <w:tblPr>
        <w:tblStyle w:val="TableGridHeader163"/>
        <w:tblW w:w="0" w:type="auto"/>
        <w:tblLook w:val="04A0" w:firstRow="1" w:lastRow="0" w:firstColumn="1" w:lastColumn="0" w:noHBand="0" w:noVBand="1"/>
      </w:tblPr>
      <w:tblGrid>
        <w:gridCol w:w="1047"/>
        <w:gridCol w:w="3933"/>
        <w:gridCol w:w="4036"/>
      </w:tblGrid>
      <w:tr w:rsidR="00F8368E" w:rsidRPr="00C54B33" w14:paraId="4F3345C5" w14:textId="77777777" w:rsidTr="002F1E39">
        <w:trPr>
          <w:cnfStyle w:val="100000000000" w:firstRow="1" w:lastRow="0" w:firstColumn="0" w:lastColumn="0" w:oddVBand="0" w:evenVBand="0" w:oddHBand="0" w:evenHBand="0" w:firstRowFirstColumn="0" w:firstRowLastColumn="0" w:lastRowFirstColumn="0" w:lastRowLastColumn="0"/>
          <w:trHeight w:val="300"/>
          <w:tblHeader/>
        </w:trPr>
        <w:tc>
          <w:tcPr>
            <w:tcW w:w="1047" w:type="dxa"/>
            <w:hideMark/>
          </w:tcPr>
          <w:p w14:paraId="1B3F3E2C" w14:textId="77777777" w:rsidR="00F8368E" w:rsidRPr="004A4CE7" w:rsidRDefault="00F8368E" w:rsidP="002F1E39">
            <w:pPr>
              <w:pStyle w:val="TableHead"/>
              <w:rPr>
                <w:lang w:val="en-GB"/>
              </w:rPr>
            </w:pPr>
            <w:r w:rsidRPr="004A4CE7">
              <w:rPr>
                <w:lang w:val="en-GB"/>
              </w:rPr>
              <w:t>Tag</w:t>
            </w:r>
          </w:p>
        </w:tc>
        <w:tc>
          <w:tcPr>
            <w:tcW w:w="3933" w:type="dxa"/>
            <w:hideMark/>
          </w:tcPr>
          <w:p w14:paraId="6440CDDD" w14:textId="77777777" w:rsidR="00F8368E" w:rsidRPr="004A4CE7" w:rsidRDefault="00F8368E" w:rsidP="002F1E39">
            <w:pPr>
              <w:pStyle w:val="TableHead"/>
              <w:rPr>
                <w:lang w:val="en-GB"/>
              </w:rPr>
            </w:pPr>
            <w:r w:rsidRPr="004A4CE7">
              <w:rPr>
                <w:lang w:val="en-GB"/>
              </w:rPr>
              <w:t>Field name</w:t>
            </w:r>
          </w:p>
        </w:tc>
        <w:tc>
          <w:tcPr>
            <w:tcW w:w="4036" w:type="dxa"/>
            <w:hideMark/>
          </w:tcPr>
          <w:p w14:paraId="252673C0" w14:textId="77777777" w:rsidR="00F8368E" w:rsidRPr="004A4CE7" w:rsidRDefault="00F8368E" w:rsidP="002F1E39">
            <w:pPr>
              <w:pStyle w:val="TableHead"/>
              <w:rPr>
                <w:lang w:val="en-GB"/>
              </w:rPr>
            </w:pPr>
            <w:r w:rsidRPr="004A4CE7">
              <w:rPr>
                <w:lang w:val="en-GB"/>
              </w:rPr>
              <w:t>Mapped From</w:t>
            </w:r>
          </w:p>
        </w:tc>
      </w:tr>
      <w:tr w:rsidR="00F8368E" w:rsidRPr="00C54B33" w14:paraId="66C43539"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047" w:type="dxa"/>
            <w:hideMark/>
          </w:tcPr>
          <w:p w14:paraId="7D08792B" w14:textId="77777777" w:rsidR="00F8368E" w:rsidRPr="00C54B33" w:rsidRDefault="00F8368E" w:rsidP="002F1E39">
            <w:pPr>
              <w:pStyle w:val="TableText"/>
              <w:rPr>
                <w:lang w:val="en-GB"/>
              </w:rPr>
            </w:pPr>
            <w:r w:rsidRPr="00C54B33">
              <w:rPr>
                <w:lang w:val="en-GB"/>
              </w:rPr>
              <w:t> </w:t>
            </w:r>
          </w:p>
        </w:tc>
        <w:tc>
          <w:tcPr>
            <w:tcW w:w="3933" w:type="dxa"/>
            <w:hideMark/>
          </w:tcPr>
          <w:p w14:paraId="491D6852" w14:textId="77777777" w:rsidR="00F8368E" w:rsidRPr="00C54B33" w:rsidRDefault="00F8368E" w:rsidP="002F1E39">
            <w:pPr>
              <w:pStyle w:val="TableText"/>
              <w:rPr>
                <w:lang w:val="en-GB"/>
              </w:rPr>
            </w:pPr>
            <w:r w:rsidRPr="00C54B33">
              <w:t>Sender</w:t>
            </w:r>
          </w:p>
        </w:tc>
        <w:tc>
          <w:tcPr>
            <w:tcW w:w="4036" w:type="dxa"/>
            <w:hideMark/>
          </w:tcPr>
          <w:p w14:paraId="0837FBD1" w14:textId="77777777" w:rsidR="00F8368E" w:rsidRPr="00C54B33" w:rsidRDefault="00F8368E" w:rsidP="002F1E39">
            <w:pPr>
              <w:pStyle w:val="TableText"/>
              <w:rPr>
                <w:lang w:val="en-GB"/>
              </w:rPr>
            </w:pPr>
            <w:r w:rsidRPr="00C54B33">
              <w:t>Sender BIC</w:t>
            </w:r>
          </w:p>
        </w:tc>
      </w:tr>
      <w:tr w:rsidR="00F8368E" w:rsidRPr="00C54B33" w14:paraId="28E1C8D9"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047" w:type="dxa"/>
            <w:hideMark/>
          </w:tcPr>
          <w:p w14:paraId="103AC3AC" w14:textId="77777777" w:rsidR="00F8368E" w:rsidRPr="00C54B33" w:rsidRDefault="00F8368E" w:rsidP="002F1E39">
            <w:pPr>
              <w:pStyle w:val="TableText"/>
              <w:rPr>
                <w:lang w:val="en-GB"/>
              </w:rPr>
            </w:pPr>
            <w:r w:rsidRPr="00C54B33">
              <w:rPr>
                <w:lang w:val="en-GB"/>
              </w:rPr>
              <w:t> </w:t>
            </w:r>
          </w:p>
        </w:tc>
        <w:tc>
          <w:tcPr>
            <w:tcW w:w="3933" w:type="dxa"/>
            <w:hideMark/>
          </w:tcPr>
          <w:p w14:paraId="3971498B" w14:textId="77777777" w:rsidR="00F8368E" w:rsidRPr="00C54B33" w:rsidRDefault="00F8368E" w:rsidP="002F1E39">
            <w:pPr>
              <w:pStyle w:val="TableText"/>
              <w:rPr>
                <w:lang w:val="en-GB"/>
              </w:rPr>
            </w:pPr>
            <w:r w:rsidRPr="00C54B33">
              <w:t>Receiver</w:t>
            </w:r>
          </w:p>
        </w:tc>
        <w:tc>
          <w:tcPr>
            <w:tcW w:w="4036" w:type="dxa"/>
            <w:hideMark/>
          </w:tcPr>
          <w:p w14:paraId="4A1F2BD8" w14:textId="77777777" w:rsidR="00F8368E" w:rsidRPr="00C54B33" w:rsidRDefault="00F8368E" w:rsidP="002F1E39">
            <w:pPr>
              <w:pStyle w:val="TableText"/>
              <w:rPr>
                <w:lang w:val="en-GB"/>
              </w:rPr>
            </w:pPr>
            <w:r w:rsidRPr="00C54B33">
              <w:t>SWIFT BIC of receiver</w:t>
            </w:r>
          </w:p>
        </w:tc>
      </w:tr>
      <w:tr w:rsidR="00F8368E" w:rsidRPr="00C54B33" w14:paraId="587380FA"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047" w:type="dxa"/>
            <w:hideMark/>
          </w:tcPr>
          <w:p w14:paraId="78E2FC54" w14:textId="77777777" w:rsidR="00F8368E" w:rsidRPr="00C54B33" w:rsidRDefault="00F8368E" w:rsidP="002F1E39">
            <w:pPr>
              <w:pStyle w:val="TableText"/>
              <w:rPr>
                <w:lang w:val="en-GB"/>
              </w:rPr>
            </w:pPr>
            <w:r w:rsidRPr="00C54B33">
              <w:t>20</w:t>
            </w:r>
          </w:p>
        </w:tc>
        <w:tc>
          <w:tcPr>
            <w:tcW w:w="3933" w:type="dxa"/>
            <w:hideMark/>
          </w:tcPr>
          <w:p w14:paraId="36F71801" w14:textId="77777777" w:rsidR="00F8368E" w:rsidRPr="00C54B33" w:rsidRDefault="00F8368E" w:rsidP="002F1E39">
            <w:pPr>
              <w:pStyle w:val="TableText"/>
              <w:rPr>
                <w:lang w:val="en-GB"/>
              </w:rPr>
            </w:pPr>
            <w:r w:rsidRPr="00C54B33">
              <w:t>Undertaking number</w:t>
            </w:r>
          </w:p>
        </w:tc>
        <w:tc>
          <w:tcPr>
            <w:tcW w:w="4036" w:type="dxa"/>
            <w:hideMark/>
          </w:tcPr>
          <w:p w14:paraId="4060B102" w14:textId="77777777" w:rsidR="00F8368E" w:rsidRPr="00C54B33" w:rsidRDefault="00F8368E" w:rsidP="002F1E39">
            <w:pPr>
              <w:pStyle w:val="TableText"/>
              <w:rPr>
                <w:lang w:val="en-GB"/>
              </w:rPr>
            </w:pPr>
            <w:r w:rsidRPr="00C54B33">
              <w:t>Master reference </w:t>
            </w:r>
          </w:p>
        </w:tc>
      </w:tr>
      <w:tr w:rsidR="00F8368E" w:rsidRPr="00C54B33" w14:paraId="3F2B9621"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047" w:type="dxa"/>
            <w:hideMark/>
          </w:tcPr>
          <w:p w14:paraId="6227DC32" w14:textId="77777777" w:rsidR="00F8368E" w:rsidRPr="00C54B33" w:rsidRDefault="00F8368E" w:rsidP="002F1E39">
            <w:pPr>
              <w:pStyle w:val="TableText"/>
              <w:rPr>
                <w:lang w:val="en-GB"/>
              </w:rPr>
            </w:pPr>
            <w:r w:rsidRPr="00C54B33">
              <w:t>21</w:t>
            </w:r>
          </w:p>
        </w:tc>
        <w:tc>
          <w:tcPr>
            <w:tcW w:w="3933" w:type="dxa"/>
            <w:hideMark/>
          </w:tcPr>
          <w:p w14:paraId="2E376127" w14:textId="77777777" w:rsidR="00F8368E" w:rsidRPr="00C54B33" w:rsidRDefault="00F8368E" w:rsidP="002F1E39">
            <w:pPr>
              <w:pStyle w:val="TableText"/>
              <w:rPr>
                <w:lang w:val="en-GB"/>
              </w:rPr>
            </w:pPr>
            <w:r w:rsidRPr="00C54B33">
              <w:t>Beneficiary reference number</w:t>
            </w:r>
          </w:p>
        </w:tc>
        <w:tc>
          <w:tcPr>
            <w:tcW w:w="4036" w:type="dxa"/>
            <w:hideMark/>
          </w:tcPr>
          <w:p w14:paraId="1D96D9BB" w14:textId="77777777" w:rsidR="00F8368E" w:rsidRPr="00C54B33" w:rsidRDefault="00F8368E" w:rsidP="002F1E39">
            <w:pPr>
              <w:pStyle w:val="TableText"/>
              <w:rPr>
                <w:lang w:val="en-GB"/>
              </w:rPr>
            </w:pPr>
            <w:r w:rsidRPr="00C54B33">
              <w:t>Presenter's reference</w:t>
            </w:r>
          </w:p>
        </w:tc>
      </w:tr>
      <w:tr w:rsidR="00F8368E" w:rsidRPr="00C54B33" w14:paraId="3D86786D" w14:textId="77777777" w:rsidTr="003D3747">
        <w:trPr>
          <w:cnfStyle w:val="000000100000" w:firstRow="0" w:lastRow="0" w:firstColumn="0" w:lastColumn="0" w:oddVBand="0" w:evenVBand="0" w:oddHBand="1" w:evenHBand="0" w:firstRowFirstColumn="0" w:firstRowLastColumn="0" w:lastRowFirstColumn="0" w:lastRowLastColumn="0"/>
          <w:trHeight w:val="600"/>
        </w:trPr>
        <w:tc>
          <w:tcPr>
            <w:tcW w:w="1047" w:type="dxa"/>
            <w:hideMark/>
          </w:tcPr>
          <w:p w14:paraId="062B3680" w14:textId="77777777" w:rsidR="00F8368E" w:rsidRPr="00C54B33" w:rsidRDefault="00F8368E" w:rsidP="002F1E39">
            <w:pPr>
              <w:pStyle w:val="TableText"/>
              <w:rPr>
                <w:lang w:val="en-GB"/>
              </w:rPr>
            </w:pPr>
            <w:r w:rsidRPr="00C54B33">
              <w:t>52a (A or D)</w:t>
            </w:r>
          </w:p>
        </w:tc>
        <w:tc>
          <w:tcPr>
            <w:tcW w:w="3933" w:type="dxa"/>
            <w:hideMark/>
          </w:tcPr>
          <w:p w14:paraId="42D67D0E" w14:textId="77777777" w:rsidR="00F8368E" w:rsidRPr="00C54B33" w:rsidRDefault="00F8368E" w:rsidP="002F1E39">
            <w:pPr>
              <w:pStyle w:val="TableText"/>
              <w:rPr>
                <w:lang w:val="en-GB"/>
              </w:rPr>
            </w:pPr>
            <w:r w:rsidRPr="00C54B33">
              <w:t>Issuer</w:t>
            </w:r>
          </w:p>
        </w:tc>
        <w:tc>
          <w:tcPr>
            <w:tcW w:w="4036" w:type="dxa"/>
            <w:hideMark/>
          </w:tcPr>
          <w:p w14:paraId="39885089" w14:textId="77777777" w:rsidR="00F8368E" w:rsidRPr="00C54B33" w:rsidRDefault="00F8368E" w:rsidP="002F1E39">
            <w:pPr>
              <w:pStyle w:val="TableText"/>
              <w:rPr>
                <w:lang w:val="en-GB"/>
              </w:rPr>
            </w:pPr>
            <w:r w:rsidRPr="00C54B33">
              <w:t>Issuing bank's details as either A - SWIFT BIC or D - Name and address</w:t>
            </w:r>
          </w:p>
        </w:tc>
      </w:tr>
      <w:tr w:rsidR="00F8368E" w:rsidRPr="00C54B33" w14:paraId="6F7961A2"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047" w:type="dxa"/>
            <w:hideMark/>
          </w:tcPr>
          <w:p w14:paraId="6AC6D393" w14:textId="77777777" w:rsidR="00F8368E" w:rsidRPr="00C54B33" w:rsidRDefault="00F8368E" w:rsidP="002F1E39">
            <w:pPr>
              <w:pStyle w:val="TableText"/>
              <w:rPr>
                <w:lang w:val="en-GB"/>
              </w:rPr>
            </w:pPr>
            <w:r w:rsidRPr="00C54B33">
              <w:t>30</w:t>
            </w:r>
          </w:p>
        </w:tc>
        <w:tc>
          <w:tcPr>
            <w:tcW w:w="3933" w:type="dxa"/>
            <w:hideMark/>
          </w:tcPr>
          <w:p w14:paraId="68AF9068" w14:textId="77777777" w:rsidR="00F8368E" w:rsidRPr="00C54B33" w:rsidRDefault="00F8368E" w:rsidP="002F1E39">
            <w:pPr>
              <w:pStyle w:val="TableText"/>
              <w:rPr>
                <w:lang w:val="en-GB"/>
              </w:rPr>
            </w:pPr>
            <w:r w:rsidRPr="00C54B33">
              <w:t>Demand submission date</w:t>
            </w:r>
          </w:p>
        </w:tc>
        <w:tc>
          <w:tcPr>
            <w:tcW w:w="4036" w:type="dxa"/>
            <w:hideMark/>
          </w:tcPr>
          <w:p w14:paraId="3243D61A" w14:textId="77777777" w:rsidR="00F8368E" w:rsidRPr="00C54B33" w:rsidRDefault="00F8368E" w:rsidP="002F1E39">
            <w:pPr>
              <w:pStyle w:val="TableText"/>
              <w:rPr>
                <w:lang w:val="en-GB"/>
              </w:rPr>
            </w:pPr>
            <w:r w:rsidRPr="00C54B33">
              <w:t>Date of demand from claim details</w:t>
            </w:r>
          </w:p>
        </w:tc>
      </w:tr>
      <w:tr w:rsidR="00F8368E" w:rsidRPr="00C54B33" w14:paraId="09FBF108"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047" w:type="dxa"/>
            <w:hideMark/>
          </w:tcPr>
          <w:p w14:paraId="1EA37AEA" w14:textId="77777777" w:rsidR="00F8368E" w:rsidRPr="00C54B33" w:rsidRDefault="00F8368E" w:rsidP="002F1E39">
            <w:pPr>
              <w:pStyle w:val="TableText"/>
              <w:rPr>
                <w:lang w:val="en-GB"/>
              </w:rPr>
            </w:pPr>
            <w:r w:rsidRPr="00C54B33">
              <w:t>32B</w:t>
            </w:r>
          </w:p>
        </w:tc>
        <w:tc>
          <w:tcPr>
            <w:tcW w:w="3933" w:type="dxa"/>
            <w:hideMark/>
          </w:tcPr>
          <w:p w14:paraId="00AF2E9D" w14:textId="77777777" w:rsidR="00F8368E" w:rsidRPr="00C54B33" w:rsidRDefault="00F8368E" w:rsidP="002F1E39">
            <w:pPr>
              <w:pStyle w:val="TableText"/>
              <w:rPr>
                <w:lang w:val="en-GB"/>
              </w:rPr>
            </w:pPr>
            <w:r w:rsidRPr="00C54B33">
              <w:t>Demand amount</w:t>
            </w:r>
          </w:p>
        </w:tc>
        <w:tc>
          <w:tcPr>
            <w:tcW w:w="4036" w:type="dxa"/>
            <w:hideMark/>
          </w:tcPr>
          <w:p w14:paraId="5B9BFB13" w14:textId="77777777" w:rsidR="00F8368E" w:rsidRPr="00C54B33" w:rsidRDefault="00F8368E" w:rsidP="002F1E39">
            <w:pPr>
              <w:pStyle w:val="TableText"/>
              <w:rPr>
                <w:lang w:val="en-GB"/>
              </w:rPr>
            </w:pPr>
            <w:r w:rsidRPr="00C54B33">
              <w:t>Demand amount from claim details</w:t>
            </w:r>
          </w:p>
        </w:tc>
      </w:tr>
      <w:tr w:rsidR="00F8368E" w:rsidRPr="00C54B33" w14:paraId="46529B1D"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047" w:type="dxa"/>
            <w:hideMark/>
          </w:tcPr>
          <w:p w14:paraId="215A78C7" w14:textId="77777777" w:rsidR="00F8368E" w:rsidRPr="00C54B33" w:rsidRDefault="00F8368E" w:rsidP="002F1E39">
            <w:pPr>
              <w:pStyle w:val="TableText"/>
              <w:rPr>
                <w:lang w:val="en-GB"/>
              </w:rPr>
            </w:pPr>
            <w:r w:rsidRPr="00C54B33">
              <w:t>77J</w:t>
            </w:r>
          </w:p>
        </w:tc>
        <w:tc>
          <w:tcPr>
            <w:tcW w:w="3933" w:type="dxa"/>
            <w:hideMark/>
          </w:tcPr>
          <w:p w14:paraId="26D83EF7" w14:textId="77777777" w:rsidR="00F8368E" w:rsidRPr="00C54B33" w:rsidRDefault="00F8368E" w:rsidP="002F1E39">
            <w:pPr>
              <w:pStyle w:val="TableText"/>
              <w:rPr>
                <w:lang w:val="en-GB"/>
              </w:rPr>
            </w:pPr>
            <w:r w:rsidRPr="00C54B33">
              <w:t>Reason for refusal (70x50z)</w:t>
            </w:r>
          </w:p>
        </w:tc>
        <w:tc>
          <w:tcPr>
            <w:tcW w:w="4036" w:type="dxa"/>
            <w:hideMark/>
          </w:tcPr>
          <w:p w14:paraId="50F446F2" w14:textId="77777777" w:rsidR="00F8368E" w:rsidRPr="00C54B33" w:rsidRDefault="00F8368E" w:rsidP="002F1E39">
            <w:pPr>
              <w:pStyle w:val="TableText"/>
              <w:rPr>
                <w:lang w:val="en-GB"/>
              </w:rPr>
            </w:pPr>
            <w:r w:rsidRPr="00C54B33">
              <w:t>Reasons for refusal </w:t>
            </w:r>
          </w:p>
        </w:tc>
      </w:tr>
      <w:tr w:rsidR="00F8368E" w:rsidRPr="00C54B33" w14:paraId="7F5F84E8" w14:textId="77777777" w:rsidTr="003D3747">
        <w:trPr>
          <w:cnfStyle w:val="000000100000" w:firstRow="0" w:lastRow="0" w:firstColumn="0" w:lastColumn="0" w:oddVBand="0" w:evenVBand="0" w:oddHBand="1" w:evenHBand="0" w:firstRowFirstColumn="0" w:firstRowLastColumn="0" w:lastRowFirstColumn="0" w:lastRowLastColumn="0"/>
          <w:trHeight w:val="1800"/>
        </w:trPr>
        <w:tc>
          <w:tcPr>
            <w:tcW w:w="1047" w:type="dxa"/>
            <w:hideMark/>
          </w:tcPr>
          <w:p w14:paraId="6A158245" w14:textId="77777777" w:rsidR="00F8368E" w:rsidRPr="00C54B33" w:rsidRDefault="00F8368E" w:rsidP="002F1E39">
            <w:pPr>
              <w:pStyle w:val="TableText"/>
              <w:rPr>
                <w:lang w:val="en-GB"/>
              </w:rPr>
            </w:pPr>
            <w:r w:rsidRPr="00C54B33">
              <w:t>77B </w:t>
            </w:r>
          </w:p>
        </w:tc>
        <w:tc>
          <w:tcPr>
            <w:tcW w:w="3933" w:type="dxa"/>
            <w:hideMark/>
          </w:tcPr>
          <w:p w14:paraId="56338FFE" w14:textId="77777777" w:rsidR="00F8368E" w:rsidRPr="00C54B33" w:rsidRDefault="00F8368E" w:rsidP="002F1E39">
            <w:pPr>
              <w:pStyle w:val="TableText"/>
              <w:rPr>
                <w:lang w:val="en-GB"/>
              </w:rPr>
            </w:pPr>
            <w:r w:rsidRPr="00C54B33">
              <w:t>Disposal of documents (3x35)</w:t>
            </w:r>
          </w:p>
        </w:tc>
        <w:tc>
          <w:tcPr>
            <w:tcW w:w="4036" w:type="dxa"/>
            <w:hideMark/>
          </w:tcPr>
          <w:p w14:paraId="1327F7F1" w14:textId="77777777" w:rsidR="00F8368E" w:rsidRPr="00C54B33" w:rsidRDefault="00F8368E" w:rsidP="002F1E39">
            <w:pPr>
              <w:pStyle w:val="TableText"/>
              <w:rPr>
                <w:lang w:val="en-GB"/>
              </w:rPr>
            </w:pPr>
            <w:r w:rsidRPr="00C54B33">
              <w:rPr>
                <w:lang w:val="en-GB"/>
              </w:rPr>
              <w:t>Disposal of documents – map the Disposal code if present</w:t>
            </w:r>
            <w:r w:rsidRPr="00C54B33">
              <w:rPr>
                <w:lang w:val="en-GB"/>
              </w:rPr>
              <w:br/>
              <w:t>• HOLD</w:t>
            </w:r>
            <w:r w:rsidRPr="00C54B33">
              <w:rPr>
                <w:lang w:val="en-GB"/>
              </w:rPr>
              <w:br/>
              <w:t>• NOTIFY</w:t>
            </w:r>
            <w:r w:rsidRPr="00C54B33">
              <w:rPr>
                <w:lang w:val="en-GB"/>
              </w:rPr>
              <w:br/>
              <w:t xml:space="preserve">• PREVINST </w:t>
            </w:r>
            <w:r w:rsidRPr="00C54B33">
              <w:rPr>
                <w:lang w:val="en-GB"/>
              </w:rPr>
              <w:br/>
              <w:t>• RETURN as a code as /code/ plus text were entered</w:t>
            </w:r>
          </w:p>
        </w:tc>
      </w:tr>
      <w:tr w:rsidR="00F8368E" w:rsidRPr="00C54B33" w14:paraId="33A2EF40"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047" w:type="dxa"/>
            <w:hideMark/>
          </w:tcPr>
          <w:p w14:paraId="0E7AA681" w14:textId="77777777" w:rsidR="00F8368E" w:rsidRPr="00C54B33" w:rsidRDefault="00F8368E" w:rsidP="002F1E39">
            <w:pPr>
              <w:pStyle w:val="TableText"/>
              <w:rPr>
                <w:lang w:val="en-GB"/>
              </w:rPr>
            </w:pPr>
            <w:r w:rsidRPr="00C54B33">
              <w:t>72Z</w:t>
            </w:r>
          </w:p>
        </w:tc>
        <w:tc>
          <w:tcPr>
            <w:tcW w:w="3933" w:type="dxa"/>
            <w:hideMark/>
          </w:tcPr>
          <w:p w14:paraId="12525DD6" w14:textId="77777777" w:rsidR="00F8368E" w:rsidRPr="00C54B33" w:rsidRDefault="00F8368E" w:rsidP="002F1E39">
            <w:pPr>
              <w:pStyle w:val="TableText"/>
              <w:rPr>
                <w:lang w:val="en-GB"/>
              </w:rPr>
            </w:pPr>
            <w:r w:rsidRPr="00C54B33">
              <w:t>Sender to receiver details</w:t>
            </w:r>
          </w:p>
        </w:tc>
        <w:tc>
          <w:tcPr>
            <w:tcW w:w="4036" w:type="dxa"/>
            <w:hideMark/>
          </w:tcPr>
          <w:p w14:paraId="7CE68C57" w14:textId="77777777" w:rsidR="00F8368E" w:rsidRPr="00C54B33" w:rsidRDefault="00F8368E" w:rsidP="002F1E39">
            <w:pPr>
              <w:pStyle w:val="TableText"/>
              <w:rPr>
                <w:lang w:val="en-GB"/>
              </w:rPr>
            </w:pPr>
            <w:r w:rsidRPr="00C54B33">
              <w:t>'Notes to presenter' narrative</w:t>
            </w:r>
          </w:p>
        </w:tc>
      </w:tr>
      <w:tr w:rsidR="00F8368E" w:rsidRPr="00C54B33" w14:paraId="229E8678" w14:textId="77777777" w:rsidTr="003D3747">
        <w:trPr>
          <w:cnfStyle w:val="000000100000" w:firstRow="0" w:lastRow="0" w:firstColumn="0" w:lastColumn="0" w:oddVBand="0" w:evenVBand="0" w:oddHBand="1" w:evenHBand="0" w:firstRowFirstColumn="0" w:firstRowLastColumn="0" w:lastRowFirstColumn="0" w:lastRowLastColumn="0"/>
          <w:trHeight w:val="600"/>
        </w:trPr>
        <w:tc>
          <w:tcPr>
            <w:tcW w:w="1047" w:type="dxa"/>
            <w:hideMark/>
          </w:tcPr>
          <w:p w14:paraId="0CC137A8" w14:textId="77777777" w:rsidR="00F8368E" w:rsidRPr="00C54B33" w:rsidRDefault="00F8368E" w:rsidP="002F1E39">
            <w:pPr>
              <w:pStyle w:val="TableText"/>
              <w:rPr>
                <w:lang w:val="en-GB"/>
              </w:rPr>
            </w:pPr>
            <w:r w:rsidRPr="00C54B33">
              <w:t>23X</w:t>
            </w:r>
          </w:p>
        </w:tc>
        <w:tc>
          <w:tcPr>
            <w:tcW w:w="3933" w:type="dxa"/>
            <w:hideMark/>
          </w:tcPr>
          <w:p w14:paraId="6B80CD7E" w14:textId="77777777" w:rsidR="00F8368E" w:rsidRPr="00C54B33" w:rsidRDefault="00F8368E" w:rsidP="002F1E39">
            <w:pPr>
              <w:pStyle w:val="TableText"/>
              <w:rPr>
                <w:lang w:val="en-GB"/>
              </w:rPr>
            </w:pPr>
            <w:r w:rsidRPr="00C54B33">
              <w:t>File identification</w:t>
            </w:r>
          </w:p>
        </w:tc>
        <w:tc>
          <w:tcPr>
            <w:tcW w:w="4036" w:type="dxa"/>
            <w:hideMark/>
          </w:tcPr>
          <w:p w14:paraId="47585415" w14:textId="77777777" w:rsidR="00F8368E" w:rsidRPr="00C54B33" w:rsidRDefault="00F8368E" w:rsidP="002F1E39">
            <w:pPr>
              <w:pStyle w:val="TableText"/>
              <w:rPr>
                <w:lang w:val="en-GB"/>
              </w:rPr>
            </w:pPr>
            <w:r w:rsidRPr="00C54B33">
              <w:t>Delivery channel and associated file name/reference for attached documents</w:t>
            </w:r>
          </w:p>
        </w:tc>
      </w:tr>
    </w:tbl>
    <w:p w14:paraId="226DBB75" w14:textId="77777777" w:rsidR="00A25D96" w:rsidRDefault="00A25D96" w:rsidP="00A25D96">
      <w:pPr>
        <w:pStyle w:val="BodyText"/>
      </w:pPr>
      <w:bookmarkStart w:id="250" w:name="_Toc40607161"/>
    </w:p>
    <w:p w14:paraId="3D965334" w14:textId="3872AD43" w:rsidR="000D3507" w:rsidRDefault="000D3507" w:rsidP="000D3507">
      <w:pPr>
        <w:pStyle w:val="Heading3"/>
      </w:pPr>
      <w:bookmarkStart w:id="251" w:name="_Toc160048750"/>
      <w:r>
        <w:t>MT787 – Guarantee/Standby LC Amendment response – AMEND</w:t>
      </w:r>
      <w:bookmarkEnd w:id="250"/>
      <w:bookmarkEnd w:id="251"/>
    </w:p>
    <w:p w14:paraId="4B02B986" w14:textId="681DD4DC" w:rsidR="000D3507" w:rsidRDefault="000D3507" w:rsidP="000D3507">
      <w:pPr>
        <w:pStyle w:val="BodyText"/>
      </w:pPr>
      <w:r>
        <w:t>The message is sent from the Received undertaking Beneficiary response to amend event to the issuing bank</w:t>
      </w:r>
      <w:r w:rsidR="00013AF9">
        <w:t>.</w:t>
      </w:r>
    </w:p>
    <w:tbl>
      <w:tblPr>
        <w:tblStyle w:val="TableGrid"/>
        <w:tblW w:w="0" w:type="auto"/>
        <w:tblLook w:val="04A0" w:firstRow="1" w:lastRow="0" w:firstColumn="1" w:lastColumn="0" w:noHBand="0" w:noVBand="1"/>
      </w:tblPr>
      <w:tblGrid>
        <w:gridCol w:w="985"/>
        <w:gridCol w:w="3060"/>
        <w:gridCol w:w="4971"/>
      </w:tblGrid>
      <w:tr w:rsidR="00192804" w:rsidRPr="00E0350C" w14:paraId="1440F7AF" w14:textId="77777777" w:rsidTr="00A25D96">
        <w:trPr>
          <w:cnfStyle w:val="100000000000" w:firstRow="1" w:lastRow="0" w:firstColumn="0" w:lastColumn="0" w:oddVBand="0" w:evenVBand="0" w:oddHBand="0" w:evenHBand="0" w:firstRowFirstColumn="0" w:firstRowLastColumn="0" w:lastRowFirstColumn="0" w:lastRowLastColumn="0"/>
          <w:trHeight w:val="300"/>
        </w:trPr>
        <w:tc>
          <w:tcPr>
            <w:tcW w:w="985" w:type="dxa"/>
            <w:hideMark/>
          </w:tcPr>
          <w:p w14:paraId="3EF5B4A5" w14:textId="77777777" w:rsidR="00192804" w:rsidRPr="00175B8E" w:rsidRDefault="00192804" w:rsidP="002F1E39">
            <w:pPr>
              <w:pStyle w:val="TableHead"/>
            </w:pPr>
            <w:r w:rsidRPr="00175B8E">
              <w:t>Tag</w:t>
            </w:r>
          </w:p>
        </w:tc>
        <w:tc>
          <w:tcPr>
            <w:tcW w:w="3060" w:type="dxa"/>
            <w:hideMark/>
          </w:tcPr>
          <w:p w14:paraId="731FF48E" w14:textId="77777777" w:rsidR="00192804" w:rsidRPr="00175B8E" w:rsidRDefault="00192804" w:rsidP="002F1E39">
            <w:pPr>
              <w:pStyle w:val="TableHead"/>
            </w:pPr>
            <w:r w:rsidRPr="00175B8E">
              <w:t>Field name</w:t>
            </w:r>
          </w:p>
        </w:tc>
        <w:tc>
          <w:tcPr>
            <w:tcW w:w="4971" w:type="dxa"/>
            <w:hideMark/>
          </w:tcPr>
          <w:p w14:paraId="2BF5EAE4" w14:textId="77777777" w:rsidR="00192804" w:rsidRPr="00175B8E" w:rsidRDefault="00192804" w:rsidP="002F1E39">
            <w:pPr>
              <w:pStyle w:val="TableHead"/>
            </w:pPr>
            <w:r w:rsidRPr="00175B8E">
              <w:t>Mapped From</w:t>
            </w:r>
          </w:p>
        </w:tc>
      </w:tr>
      <w:tr w:rsidR="00192804" w:rsidRPr="00E0350C" w14:paraId="58514B81" w14:textId="77777777" w:rsidTr="00A25D96">
        <w:trPr>
          <w:cnfStyle w:val="000000100000" w:firstRow="0" w:lastRow="0" w:firstColumn="0" w:lastColumn="0" w:oddVBand="0" w:evenVBand="0" w:oddHBand="1" w:evenHBand="0" w:firstRowFirstColumn="0" w:firstRowLastColumn="0" w:lastRowFirstColumn="0" w:lastRowLastColumn="0"/>
          <w:trHeight w:val="300"/>
        </w:trPr>
        <w:tc>
          <w:tcPr>
            <w:tcW w:w="985" w:type="dxa"/>
            <w:hideMark/>
          </w:tcPr>
          <w:p w14:paraId="1B6AB9A9" w14:textId="77777777" w:rsidR="00192804" w:rsidRPr="00E0350C" w:rsidRDefault="00192804" w:rsidP="002F1E39">
            <w:pPr>
              <w:pStyle w:val="TableText"/>
            </w:pPr>
            <w:r w:rsidRPr="00E0350C">
              <w:lastRenderedPageBreak/>
              <w:t> </w:t>
            </w:r>
          </w:p>
        </w:tc>
        <w:tc>
          <w:tcPr>
            <w:tcW w:w="3060" w:type="dxa"/>
            <w:hideMark/>
          </w:tcPr>
          <w:p w14:paraId="68614E00" w14:textId="77777777" w:rsidR="00192804" w:rsidRPr="00E0350C" w:rsidRDefault="00192804" w:rsidP="002F1E39">
            <w:pPr>
              <w:pStyle w:val="TableText"/>
            </w:pPr>
            <w:r w:rsidRPr="00E0350C">
              <w:t>Sender</w:t>
            </w:r>
          </w:p>
        </w:tc>
        <w:tc>
          <w:tcPr>
            <w:tcW w:w="4971" w:type="dxa"/>
            <w:hideMark/>
          </w:tcPr>
          <w:p w14:paraId="77FA4C62" w14:textId="77777777" w:rsidR="00192804" w:rsidRPr="00E0350C" w:rsidRDefault="00192804" w:rsidP="002F1E39">
            <w:pPr>
              <w:pStyle w:val="TableText"/>
            </w:pPr>
            <w:r w:rsidRPr="00E0350C">
              <w:t>Sender BIC</w:t>
            </w:r>
          </w:p>
        </w:tc>
      </w:tr>
      <w:tr w:rsidR="00192804" w:rsidRPr="00E0350C" w14:paraId="09BC069C" w14:textId="77777777" w:rsidTr="00A25D96">
        <w:trPr>
          <w:cnfStyle w:val="000000010000" w:firstRow="0" w:lastRow="0" w:firstColumn="0" w:lastColumn="0" w:oddVBand="0" w:evenVBand="0" w:oddHBand="0" w:evenHBand="1" w:firstRowFirstColumn="0" w:firstRowLastColumn="0" w:lastRowFirstColumn="0" w:lastRowLastColumn="0"/>
          <w:trHeight w:val="300"/>
        </w:trPr>
        <w:tc>
          <w:tcPr>
            <w:tcW w:w="985" w:type="dxa"/>
            <w:hideMark/>
          </w:tcPr>
          <w:p w14:paraId="41CA701A" w14:textId="77777777" w:rsidR="00192804" w:rsidRPr="00E0350C" w:rsidRDefault="00192804" w:rsidP="002F1E39">
            <w:pPr>
              <w:pStyle w:val="TableText"/>
            </w:pPr>
            <w:r w:rsidRPr="00E0350C">
              <w:t> </w:t>
            </w:r>
          </w:p>
        </w:tc>
        <w:tc>
          <w:tcPr>
            <w:tcW w:w="3060" w:type="dxa"/>
            <w:hideMark/>
          </w:tcPr>
          <w:p w14:paraId="0E3B5FED" w14:textId="77777777" w:rsidR="00192804" w:rsidRPr="00E0350C" w:rsidRDefault="00192804" w:rsidP="002F1E39">
            <w:pPr>
              <w:pStyle w:val="TableText"/>
            </w:pPr>
            <w:r w:rsidRPr="00E0350C">
              <w:t>Receiver</w:t>
            </w:r>
          </w:p>
        </w:tc>
        <w:tc>
          <w:tcPr>
            <w:tcW w:w="4971" w:type="dxa"/>
            <w:hideMark/>
          </w:tcPr>
          <w:p w14:paraId="16DBCFB5" w14:textId="77777777" w:rsidR="00192804" w:rsidRPr="00E0350C" w:rsidRDefault="00192804" w:rsidP="002F1E39">
            <w:pPr>
              <w:pStyle w:val="TableText"/>
            </w:pPr>
            <w:r w:rsidRPr="00E0350C">
              <w:t>SWIFT BIC of receiver</w:t>
            </w:r>
          </w:p>
        </w:tc>
      </w:tr>
      <w:tr w:rsidR="00192804" w:rsidRPr="00E0350C" w14:paraId="475B56B6" w14:textId="77777777" w:rsidTr="00A25D96">
        <w:trPr>
          <w:cnfStyle w:val="000000100000" w:firstRow="0" w:lastRow="0" w:firstColumn="0" w:lastColumn="0" w:oddVBand="0" w:evenVBand="0" w:oddHBand="1" w:evenHBand="0" w:firstRowFirstColumn="0" w:firstRowLastColumn="0" w:lastRowFirstColumn="0" w:lastRowLastColumn="0"/>
          <w:trHeight w:val="300"/>
        </w:trPr>
        <w:tc>
          <w:tcPr>
            <w:tcW w:w="985" w:type="dxa"/>
            <w:hideMark/>
          </w:tcPr>
          <w:p w14:paraId="0D563676" w14:textId="77777777" w:rsidR="00192804" w:rsidRPr="00E0350C" w:rsidRDefault="00192804" w:rsidP="002F1E39">
            <w:pPr>
              <w:pStyle w:val="TableText"/>
            </w:pPr>
            <w:r w:rsidRPr="00E0350C">
              <w:t>20</w:t>
            </w:r>
          </w:p>
        </w:tc>
        <w:tc>
          <w:tcPr>
            <w:tcW w:w="3060" w:type="dxa"/>
            <w:hideMark/>
          </w:tcPr>
          <w:p w14:paraId="3F7411A7" w14:textId="77777777" w:rsidR="00192804" w:rsidRPr="00E0350C" w:rsidRDefault="00192804" w:rsidP="002F1E39">
            <w:pPr>
              <w:pStyle w:val="TableText"/>
            </w:pPr>
            <w:r w:rsidRPr="00E0350C">
              <w:t>Transaction reference number</w:t>
            </w:r>
          </w:p>
        </w:tc>
        <w:tc>
          <w:tcPr>
            <w:tcW w:w="4971" w:type="dxa"/>
            <w:hideMark/>
          </w:tcPr>
          <w:p w14:paraId="62D603C4" w14:textId="77777777" w:rsidR="00192804" w:rsidRPr="00E0350C" w:rsidRDefault="00192804" w:rsidP="002F1E39">
            <w:pPr>
              <w:pStyle w:val="TableText"/>
            </w:pPr>
            <w:r w:rsidRPr="00E0350C">
              <w:t>Master reference</w:t>
            </w:r>
          </w:p>
        </w:tc>
      </w:tr>
      <w:tr w:rsidR="00192804" w:rsidRPr="00E0350C" w14:paraId="7BDFF484" w14:textId="77777777" w:rsidTr="00A25D96">
        <w:trPr>
          <w:cnfStyle w:val="000000010000" w:firstRow="0" w:lastRow="0" w:firstColumn="0" w:lastColumn="0" w:oddVBand="0" w:evenVBand="0" w:oddHBand="0" w:evenHBand="1" w:firstRowFirstColumn="0" w:firstRowLastColumn="0" w:lastRowFirstColumn="0" w:lastRowLastColumn="0"/>
          <w:trHeight w:val="600"/>
        </w:trPr>
        <w:tc>
          <w:tcPr>
            <w:tcW w:w="985" w:type="dxa"/>
            <w:hideMark/>
          </w:tcPr>
          <w:p w14:paraId="161A5C29" w14:textId="77777777" w:rsidR="00192804" w:rsidRPr="00E0350C" w:rsidRDefault="00192804" w:rsidP="002F1E39">
            <w:pPr>
              <w:pStyle w:val="TableText"/>
            </w:pPr>
            <w:r w:rsidRPr="00E0350C">
              <w:t>21</w:t>
            </w:r>
          </w:p>
        </w:tc>
        <w:tc>
          <w:tcPr>
            <w:tcW w:w="3060" w:type="dxa"/>
            <w:hideMark/>
          </w:tcPr>
          <w:p w14:paraId="0C4E54C8" w14:textId="77777777" w:rsidR="00192804" w:rsidRPr="00E0350C" w:rsidRDefault="00192804" w:rsidP="002F1E39">
            <w:pPr>
              <w:pStyle w:val="TableText"/>
            </w:pPr>
            <w:r w:rsidRPr="00E0350C">
              <w:t>Related reference </w:t>
            </w:r>
          </w:p>
        </w:tc>
        <w:tc>
          <w:tcPr>
            <w:tcW w:w="4971" w:type="dxa"/>
            <w:hideMark/>
          </w:tcPr>
          <w:p w14:paraId="341745DD" w14:textId="77777777" w:rsidR="00192804" w:rsidRPr="00E0350C" w:rsidRDefault="00192804" w:rsidP="002F1E39">
            <w:pPr>
              <w:pStyle w:val="TableText"/>
            </w:pPr>
            <w:r w:rsidRPr="00E0350C">
              <w:t>Addressee's reference for the transaction or NONREF if not present</w:t>
            </w:r>
          </w:p>
        </w:tc>
      </w:tr>
      <w:tr w:rsidR="00192804" w:rsidRPr="00E0350C" w14:paraId="6966B163" w14:textId="77777777" w:rsidTr="00A25D96">
        <w:trPr>
          <w:cnfStyle w:val="000000100000" w:firstRow="0" w:lastRow="0" w:firstColumn="0" w:lastColumn="0" w:oddVBand="0" w:evenVBand="0" w:oddHBand="1" w:evenHBand="0" w:firstRowFirstColumn="0" w:firstRowLastColumn="0" w:lastRowFirstColumn="0" w:lastRowLastColumn="0"/>
          <w:trHeight w:val="300"/>
        </w:trPr>
        <w:tc>
          <w:tcPr>
            <w:tcW w:w="985" w:type="dxa"/>
            <w:hideMark/>
          </w:tcPr>
          <w:p w14:paraId="59B465DC" w14:textId="77777777" w:rsidR="00192804" w:rsidRPr="00E0350C" w:rsidRDefault="00192804" w:rsidP="002F1E39">
            <w:pPr>
              <w:pStyle w:val="TableText"/>
            </w:pPr>
            <w:r w:rsidRPr="00E0350C">
              <w:t>52a</w:t>
            </w:r>
          </w:p>
        </w:tc>
        <w:tc>
          <w:tcPr>
            <w:tcW w:w="3060" w:type="dxa"/>
            <w:hideMark/>
          </w:tcPr>
          <w:p w14:paraId="78B49723" w14:textId="77777777" w:rsidR="00192804" w:rsidRPr="00E0350C" w:rsidRDefault="00192804" w:rsidP="002F1E39">
            <w:pPr>
              <w:pStyle w:val="TableText"/>
            </w:pPr>
            <w:r w:rsidRPr="00E0350C">
              <w:t>Issuer</w:t>
            </w:r>
          </w:p>
        </w:tc>
        <w:tc>
          <w:tcPr>
            <w:tcW w:w="4971" w:type="dxa"/>
            <w:hideMark/>
          </w:tcPr>
          <w:p w14:paraId="43172156" w14:textId="77777777" w:rsidR="00192804" w:rsidRPr="00E0350C" w:rsidRDefault="00192804" w:rsidP="002F1E39">
            <w:pPr>
              <w:pStyle w:val="TableText"/>
            </w:pPr>
            <w:r w:rsidRPr="00E0350C">
              <w:t>Issuing bank</w:t>
            </w:r>
          </w:p>
        </w:tc>
      </w:tr>
      <w:tr w:rsidR="00192804" w:rsidRPr="00E0350C" w14:paraId="464F160A" w14:textId="77777777" w:rsidTr="00A25D96">
        <w:trPr>
          <w:cnfStyle w:val="000000010000" w:firstRow="0" w:lastRow="0" w:firstColumn="0" w:lastColumn="0" w:oddVBand="0" w:evenVBand="0" w:oddHBand="0" w:evenHBand="1" w:firstRowFirstColumn="0" w:firstRowLastColumn="0" w:lastRowFirstColumn="0" w:lastRowLastColumn="0"/>
          <w:trHeight w:val="600"/>
        </w:trPr>
        <w:tc>
          <w:tcPr>
            <w:tcW w:w="985" w:type="dxa"/>
            <w:hideMark/>
          </w:tcPr>
          <w:p w14:paraId="23B0184E" w14:textId="77777777" w:rsidR="00192804" w:rsidRPr="00E0350C" w:rsidRDefault="00192804" w:rsidP="002F1E39">
            <w:pPr>
              <w:pStyle w:val="TableText"/>
            </w:pPr>
            <w:r w:rsidRPr="00E0350C">
              <w:t>26E</w:t>
            </w:r>
          </w:p>
        </w:tc>
        <w:tc>
          <w:tcPr>
            <w:tcW w:w="3060" w:type="dxa"/>
            <w:hideMark/>
          </w:tcPr>
          <w:p w14:paraId="35A12D0C" w14:textId="77777777" w:rsidR="00192804" w:rsidRPr="00E0350C" w:rsidRDefault="00192804" w:rsidP="002F1E39">
            <w:pPr>
              <w:pStyle w:val="TableText"/>
            </w:pPr>
            <w:r w:rsidRPr="00E0350C">
              <w:t>Number of Amendment</w:t>
            </w:r>
          </w:p>
        </w:tc>
        <w:tc>
          <w:tcPr>
            <w:tcW w:w="4971" w:type="dxa"/>
            <w:hideMark/>
          </w:tcPr>
          <w:p w14:paraId="0349EE7E" w14:textId="77777777" w:rsidR="00192804" w:rsidRPr="00E0350C" w:rsidRDefault="00192804" w:rsidP="002F1E39">
            <w:pPr>
              <w:pStyle w:val="TableText"/>
            </w:pPr>
            <w:r w:rsidRPr="00E0350C">
              <w:t>Original amendment request number received from the instructing bank </w:t>
            </w:r>
          </w:p>
        </w:tc>
      </w:tr>
      <w:tr w:rsidR="00192804" w:rsidRPr="00E0350C" w14:paraId="554D5F84" w14:textId="77777777" w:rsidTr="00A25D96">
        <w:trPr>
          <w:cnfStyle w:val="000000100000" w:firstRow="0" w:lastRow="0" w:firstColumn="0" w:lastColumn="0" w:oddVBand="0" w:evenVBand="0" w:oddHBand="1" w:evenHBand="0" w:firstRowFirstColumn="0" w:firstRowLastColumn="0" w:lastRowFirstColumn="0" w:lastRowLastColumn="0"/>
          <w:trHeight w:val="900"/>
        </w:trPr>
        <w:tc>
          <w:tcPr>
            <w:tcW w:w="985" w:type="dxa"/>
            <w:hideMark/>
          </w:tcPr>
          <w:p w14:paraId="630D554D" w14:textId="77777777" w:rsidR="00192804" w:rsidRPr="00E0350C" w:rsidRDefault="00192804" w:rsidP="002F1E39">
            <w:pPr>
              <w:pStyle w:val="TableText"/>
            </w:pPr>
            <w:r w:rsidRPr="00E0350C">
              <w:t>23R</w:t>
            </w:r>
          </w:p>
        </w:tc>
        <w:tc>
          <w:tcPr>
            <w:tcW w:w="3060" w:type="dxa"/>
            <w:hideMark/>
          </w:tcPr>
          <w:p w14:paraId="118E4963" w14:textId="77777777" w:rsidR="00192804" w:rsidRPr="00E0350C" w:rsidRDefault="00192804" w:rsidP="002F1E39">
            <w:pPr>
              <w:pStyle w:val="TableText"/>
            </w:pPr>
            <w:r w:rsidRPr="00E0350C">
              <w:t>Amendment status </w:t>
            </w:r>
          </w:p>
        </w:tc>
        <w:tc>
          <w:tcPr>
            <w:tcW w:w="4971" w:type="dxa"/>
            <w:hideMark/>
          </w:tcPr>
          <w:p w14:paraId="1AA20959" w14:textId="77777777" w:rsidR="00192804" w:rsidRPr="00E0350C" w:rsidRDefault="00192804" w:rsidP="002F1E39">
            <w:pPr>
              <w:pStyle w:val="TableText"/>
            </w:pPr>
            <w:r w:rsidRPr="00E0350C">
              <w:t>If Approved - ACCP</w:t>
            </w:r>
            <w:r w:rsidRPr="00E0350C">
              <w:br/>
              <w:t>If Rejected - REJT</w:t>
            </w:r>
            <w:r w:rsidRPr="00E0350C">
              <w:br/>
              <w:t>Plus Rejection details</w:t>
            </w:r>
          </w:p>
        </w:tc>
      </w:tr>
      <w:tr w:rsidR="00192804" w:rsidRPr="00E0350C" w14:paraId="4EA289FB" w14:textId="77777777" w:rsidTr="00A25D96">
        <w:trPr>
          <w:cnfStyle w:val="000000010000" w:firstRow="0" w:lastRow="0" w:firstColumn="0" w:lastColumn="0" w:oddVBand="0" w:evenVBand="0" w:oddHBand="0" w:evenHBand="1" w:firstRowFirstColumn="0" w:firstRowLastColumn="0" w:lastRowFirstColumn="0" w:lastRowLastColumn="0"/>
          <w:trHeight w:val="300"/>
        </w:trPr>
        <w:tc>
          <w:tcPr>
            <w:tcW w:w="985" w:type="dxa"/>
            <w:hideMark/>
          </w:tcPr>
          <w:p w14:paraId="14563009" w14:textId="77777777" w:rsidR="00192804" w:rsidRPr="00E0350C" w:rsidRDefault="00192804" w:rsidP="002F1E39">
            <w:pPr>
              <w:pStyle w:val="TableText"/>
            </w:pPr>
            <w:r w:rsidRPr="00E0350C">
              <w:t>72Z</w:t>
            </w:r>
          </w:p>
        </w:tc>
        <w:tc>
          <w:tcPr>
            <w:tcW w:w="3060" w:type="dxa"/>
            <w:hideMark/>
          </w:tcPr>
          <w:p w14:paraId="497D7E05" w14:textId="77777777" w:rsidR="00192804" w:rsidRPr="00E0350C" w:rsidRDefault="00192804" w:rsidP="002F1E39">
            <w:pPr>
              <w:pStyle w:val="TableText"/>
            </w:pPr>
            <w:r w:rsidRPr="00E0350C">
              <w:t>Sender to receiver information</w:t>
            </w:r>
          </w:p>
        </w:tc>
        <w:tc>
          <w:tcPr>
            <w:tcW w:w="4971" w:type="dxa"/>
            <w:hideMark/>
          </w:tcPr>
          <w:p w14:paraId="6E585ADC" w14:textId="77777777" w:rsidR="00192804" w:rsidRPr="00E0350C" w:rsidRDefault="00192804" w:rsidP="002F1E39">
            <w:pPr>
              <w:pStyle w:val="TableText"/>
            </w:pPr>
            <w:r w:rsidRPr="00E0350C">
              <w:t>Notes to instructing party</w:t>
            </w:r>
          </w:p>
        </w:tc>
      </w:tr>
      <w:tr w:rsidR="00192804" w:rsidRPr="00E0350C" w14:paraId="04A3CA02" w14:textId="77777777" w:rsidTr="00A25D96">
        <w:trPr>
          <w:cnfStyle w:val="000000100000" w:firstRow="0" w:lastRow="0" w:firstColumn="0" w:lastColumn="0" w:oddVBand="0" w:evenVBand="0" w:oddHBand="1" w:evenHBand="0" w:firstRowFirstColumn="0" w:firstRowLastColumn="0" w:lastRowFirstColumn="0" w:lastRowLastColumn="0"/>
          <w:trHeight w:val="600"/>
        </w:trPr>
        <w:tc>
          <w:tcPr>
            <w:tcW w:w="985" w:type="dxa"/>
            <w:hideMark/>
          </w:tcPr>
          <w:p w14:paraId="4C9436ED" w14:textId="77777777" w:rsidR="00192804" w:rsidRPr="00E0350C" w:rsidRDefault="00192804" w:rsidP="002F1E39">
            <w:pPr>
              <w:pStyle w:val="TableText"/>
            </w:pPr>
            <w:r w:rsidRPr="00E0350C">
              <w:t>23X</w:t>
            </w:r>
          </w:p>
        </w:tc>
        <w:tc>
          <w:tcPr>
            <w:tcW w:w="3060" w:type="dxa"/>
            <w:hideMark/>
          </w:tcPr>
          <w:p w14:paraId="6D0C0CA5" w14:textId="77777777" w:rsidR="00192804" w:rsidRPr="00E0350C" w:rsidRDefault="00192804" w:rsidP="002F1E39">
            <w:pPr>
              <w:pStyle w:val="TableText"/>
            </w:pPr>
            <w:r w:rsidRPr="00E0350C">
              <w:t>File identification</w:t>
            </w:r>
          </w:p>
        </w:tc>
        <w:tc>
          <w:tcPr>
            <w:tcW w:w="4971" w:type="dxa"/>
            <w:hideMark/>
          </w:tcPr>
          <w:p w14:paraId="024DFB06" w14:textId="77777777" w:rsidR="00192804" w:rsidRPr="00E0350C" w:rsidRDefault="00192804" w:rsidP="002F1E39">
            <w:pPr>
              <w:pStyle w:val="TableText"/>
            </w:pPr>
            <w:r w:rsidRPr="00E0350C">
              <w:t>Delivery channel and associated file name/reference for attached documents</w:t>
            </w:r>
          </w:p>
        </w:tc>
      </w:tr>
    </w:tbl>
    <w:p w14:paraId="4990D15C" w14:textId="2420927D" w:rsidR="000D3507" w:rsidRDefault="000D3507" w:rsidP="006B324A">
      <w:pPr>
        <w:pStyle w:val="Heading3"/>
      </w:pPr>
      <w:bookmarkStart w:id="252" w:name="_Toc40607162"/>
      <w:bookmarkStart w:id="253" w:name="_Toc160048751"/>
      <w:r>
        <w:t>MT787 – Guarantee/Standby LC Amendment response – CANCEL</w:t>
      </w:r>
      <w:bookmarkEnd w:id="252"/>
      <w:bookmarkEnd w:id="253"/>
    </w:p>
    <w:p w14:paraId="53BC92F5" w14:textId="70A34DE0" w:rsidR="000D3507" w:rsidRDefault="000D3507" w:rsidP="000D3507">
      <w:pPr>
        <w:pStyle w:val="BodyText"/>
      </w:pPr>
      <w:r>
        <w:t>The message is sent from the Received undertaking Beneficiary response to Cancel event to the issuing bank</w:t>
      </w:r>
      <w:r w:rsidR="00013AF9">
        <w:t>.</w:t>
      </w:r>
      <w:r>
        <w:t xml:space="preserve"> </w:t>
      </w:r>
    </w:p>
    <w:p w14:paraId="3FC5AF6E" w14:textId="77777777" w:rsidR="000D3507" w:rsidRPr="00613459" w:rsidRDefault="000D3507" w:rsidP="000D3507">
      <w:pPr>
        <w:pStyle w:val="BodyText"/>
      </w:pPr>
    </w:p>
    <w:tbl>
      <w:tblPr>
        <w:tblStyle w:val="TableGridHeader173"/>
        <w:tblW w:w="0" w:type="auto"/>
        <w:tblLook w:val="04A0" w:firstRow="1" w:lastRow="0" w:firstColumn="1" w:lastColumn="0" w:noHBand="0" w:noVBand="1"/>
      </w:tblPr>
      <w:tblGrid>
        <w:gridCol w:w="985"/>
        <w:gridCol w:w="2651"/>
        <w:gridCol w:w="5380"/>
      </w:tblGrid>
      <w:tr w:rsidR="00857BF6" w:rsidRPr="00857BF6" w14:paraId="017CB897" w14:textId="77777777" w:rsidTr="00A25D96">
        <w:trPr>
          <w:cnfStyle w:val="100000000000" w:firstRow="1" w:lastRow="0" w:firstColumn="0" w:lastColumn="0" w:oddVBand="0" w:evenVBand="0" w:oddHBand="0" w:evenHBand="0" w:firstRowFirstColumn="0" w:firstRowLastColumn="0" w:lastRowFirstColumn="0" w:lastRowLastColumn="0"/>
          <w:trHeight w:val="300"/>
        </w:trPr>
        <w:tc>
          <w:tcPr>
            <w:tcW w:w="985" w:type="dxa"/>
            <w:hideMark/>
          </w:tcPr>
          <w:p w14:paraId="37B5A456" w14:textId="77777777" w:rsidR="00857BF6" w:rsidRPr="00857BF6" w:rsidRDefault="00857BF6" w:rsidP="002F1E39">
            <w:pPr>
              <w:pStyle w:val="TableHead"/>
              <w:rPr>
                <w:lang w:val="en-IN"/>
              </w:rPr>
            </w:pPr>
            <w:r w:rsidRPr="00857BF6">
              <w:rPr>
                <w:lang w:val="en-IN"/>
              </w:rPr>
              <w:t>Tag</w:t>
            </w:r>
          </w:p>
        </w:tc>
        <w:tc>
          <w:tcPr>
            <w:tcW w:w="2651" w:type="dxa"/>
            <w:hideMark/>
          </w:tcPr>
          <w:p w14:paraId="4E6E3E6C" w14:textId="77777777" w:rsidR="00857BF6" w:rsidRPr="00857BF6" w:rsidRDefault="00857BF6" w:rsidP="002F1E39">
            <w:pPr>
              <w:pStyle w:val="TableHead"/>
              <w:rPr>
                <w:lang w:val="en-IN"/>
              </w:rPr>
            </w:pPr>
            <w:r w:rsidRPr="00857BF6">
              <w:rPr>
                <w:lang w:val="en-IN"/>
              </w:rPr>
              <w:t>Field name</w:t>
            </w:r>
          </w:p>
        </w:tc>
        <w:tc>
          <w:tcPr>
            <w:tcW w:w="5380" w:type="dxa"/>
            <w:noWrap/>
            <w:hideMark/>
          </w:tcPr>
          <w:p w14:paraId="765DA480" w14:textId="77777777" w:rsidR="00857BF6" w:rsidRPr="00857BF6" w:rsidRDefault="00857BF6" w:rsidP="002F1E39">
            <w:pPr>
              <w:pStyle w:val="TableHead"/>
              <w:rPr>
                <w:lang w:val="en-IN"/>
              </w:rPr>
            </w:pPr>
            <w:r w:rsidRPr="00857BF6">
              <w:rPr>
                <w:lang w:val="en-IN"/>
              </w:rPr>
              <w:t>Mapped From</w:t>
            </w:r>
          </w:p>
        </w:tc>
      </w:tr>
      <w:tr w:rsidR="00857BF6" w:rsidRPr="00857BF6" w14:paraId="1CED5906" w14:textId="77777777" w:rsidTr="00A25D96">
        <w:trPr>
          <w:cnfStyle w:val="000000100000" w:firstRow="0" w:lastRow="0" w:firstColumn="0" w:lastColumn="0" w:oddVBand="0" w:evenVBand="0" w:oddHBand="1" w:evenHBand="0" w:firstRowFirstColumn="0" w:firstRowLastColumn="0" w:lastRowFirstColumn="0" w:lastRowLastColumn="0"/>
          <w:trHeight w:val="300"/>
        </w:trPr>
        <w:tc>
          <w:tcPr>
            <w:tcW w:w="985" w:type="dxa"/>
            <w:hideMark/>
          </w:tcPr>
          <w:p w14:paraId="28C23686" w14:textId="77777777" w:rsidR="00857BF6" w:rsidRPr="00857BF6" w:rsidRDefault="00857BF6" w:rsidP="002F1E39">
            <w:pPr>
              <w:pStyle w:val="TableText"/>
              <w:rPr>
                <w:lang w:val="en-IN"/>
              </w:rPr>
            </w:pPr>
            <w:r w:rsidRPr="00857BF6">
              <w:t> </w:t>
            </w:r>
          </w:p>
        </w:tc>
        <w:tc>
          <w:tcPr>
            <w:tcW w:w="2651" w:type="dxa"/>
            <w:hideMark/>
          </w:tcPr>
          <w:p w14:paraId="3DB278F7" w14:textId="77777777" w:rsidR="00857BF6" w:rsidRPr="00857BF6" w:rsidRDefault="00857BF6" w:rsidP="002F1E39">
            <w:pPr>
              <w:pStyle w:val="TableText"/>
              <w:rPr>
                <w:lang w:val="en-IN"/>
              </w:rPr>
            </w:pPr>
            <w:r w:rsidRPr="00857BF6">
              <w:t>Sender</w:t>
            </w:r>
          </w:p>
        </w:tc>
        <w:tc>
          <w:tcPr>
            <w:tcW w:w="5380" w:type="dxa"/>
            <w:hideMark/>
          </w:tcPr>
          <w:p w14:paraId="02D7693F" w14:textId="77777777" w:rsidR="00857BF6" w:rsidRPr="00857BF6" w:rsidRDefault="00857BF6" w:rsidP="002F1E39">
            <w:pPr>
              <w:pStyle w:val="TableText"/>
              <w:rPr>
                <w:lang w:val="en-IN"/>
              </w:rPr>
            </w:pPr>
            <w:r w:rsidRPr="00857BF6">
              <w:t>Sender BIC</w:t>
            </w:r>
          </w:p>
        </w:tc>
      </w:tr>
      <w:tr w:rsidR="00857BF6" w:rsidRPr="00857BF6" w14:paraId="70726F2D" w14:textId="77777777" w:rsidTr="00A25D96">
        <w:trPr>
          <w:cnfStyle w:val="000000010000" w:firstRow="0" w:lastRow="0" w:firstColumn="0" w:lastColumn="0" w:oddVBand="0" w:evenVBand="0" w:oddHBand="0" w:evenHBand="1" w:firstRowFirstColumn="0" w:firstRowLastColumn="0" w:lastRowFirstColumn="0" w:lastRowLastColumn="0"/>
          <w:trHeight w:val="300"/>
        </w:trPr>
        <w:tc>
          <w:tcPr>
            <w:tcW w:w="985" w:type="dxa"/>
            <w:hideMark/>
          </w:tcPr>
          <w:p w14:paraId="587D0B6E" w14:textId="77777777" w:rsidR="00857BF6" w:rsidRPr="00857BF6" w:rsidRDefault="00857BF6" w:rsidP="002F1E39">
            <w:pPr>
              <w:pStyle w:val="TableText"/>
              <w:rPr>
                <w:lang w:val="en-IN"/>
              </w:rPr>
            </w:pPr>
            <w:r w:rsidRPr="00857BF6">
              <w:t> </w:t>
            </w:r>
          </w:p>
        </w:tc>
        <w:tc>
          <w:tcPr>
            <w:tcW w:w="2651" w:type="dxa"/>
            <w:hideMark/>
          </w:tcPr>
          <w:p w14:paraId="502C5A0B" w14:textId="77777777" w:rsidR="00857BF6" w:rsidRPr="00857BF6" w:rsidRDefault="00857BF6" w:rsidP="002F1E39">
            <w:pPr>
              <w:pStyle w:val="TableText"/>
              <w:rPr>
                <w:lang w:val="en-IN"/>
              </w:rPr>
            </w:pPr>
            <w:r w:rsidRPr="00857BF6">
              <w:t>Receiver</w:t>
            </w:r>
          </w:p>
        </w:tc>
        <w:tc>
          <w:tcPr>
            <w:tcW w:w="5380" w:type="dxa"/>
            <w:hideMark/>
          </w:tcPr>
          <w:p w14:paraId="50874517" w14:textId="77777777" w:rsidR="00857BF6" w:rsidRPr="00857BF6" w:rsidRDefault="00857BF6" w:rsidP="002F1E39">
            <w:pPr>
              <w:pStyle w:val="TableText"/>
              <w:rPr>
                <w:lang w:val="en-IN"/>
              </w:rPr>
            </w:pPr>
            <w:r w:rsidRPr="00857BF6">
              <w:t>SWIFT BIC of receiver</w:t>
            </w:r>
          </w:p>
        </w:tc>
      </w:tr>
      <w:tr w:rsidR="00857BF6" w:rsidRPr="00857BF6" w14:paraId="73CB1ECD" w14:textId="77777777" w:rsidTr="00A25D96">
        <w:trPr>
          <w:cnfStyle w:val="000000100000" w:firstRow="0" w:lastRow="0" w:firstColumn="0" w:lastColumn="0" w:oddVBand="0" w:evenVBand="0" w:oddHBand="1" w:evenHBand="0" w:firstRowFirstColumn="0" w:firstRowLastColumn="0" w:lastRowFirstColumn="0" w:lastRowLastColumn="0"/>
          <w:trHeight w:val="300"/>
        </w:trPr>
        <w:tc>
          <w:tcPr>
            <w:tcW w:w="985" w:type="dxa"/>
            <w:hideMark/>
          </w:tcPr>
          <w:p w14:paraId="711FF9CC" w14:textId="77777777" w:rsidR="00857BF6" w:rsidRPr="00857BF6" w:rsidRDefault="00857BF6" w:rsidP="002F1E39">
            <w:pPr>
              <w:pStyle w:val="TableText"/>
              <w:rPr>
                <w:lang w:val="en-IN"/>
              </w:rPr>
            </w:pPr>
            <w:r w:rsidRPr="00857BF6">
              <w:t>20</w:t>
            </w:r>
          </w:p>
        </w:tc>
        <w:tc>
          <w:tcPr>
            <w:tcW w:w="2651" w:type="dxa"/>
            <w:hideMark/>
          </w:tcPr>
          <w:p w14:paraId="72BEE90A" w14:textId="77777777" w:rsidR="00857BF6" w:rsidRPr="00857BF6" w:rsidRDefault="00857BF6" w:rsidP="002F1E39">
            <w:pPr>
              <w:pStyle w:val="TableText"/>
              <w:rPr>
                <w:lang w:val="en-IN"/>
              </w:rPr>
            </w:pPr>
            <w:r w:rsidRPr="00857BF6">
              <w:t>Transaction reference number</w:t>
            </w:r>
          </w:p>
        </w:tc>
        <w:tc>
          <w:tcPr>
            <w:tcW w:w="5380" w:type="dxa"/>
            <w:hideMark/>
          </w:tcPr>
          <w:p w14:paraId="20FF0E0F" w14:textId="77777777" w:rsidR="00857BF6" w:rsidRPr="00857BF6" w:rsidRDefault="00857BF6" w:rsidP="002F1E39">
            <w:pPr>
              <w:pStyle w:val="TableText"/>
              <w:rPr>
                <w:lang w:val="en-IN"/>
              </w:rPr>
            </w:pPr>
            <w:r w:rsidRPr="00857BF6">
              <w:t>Master reference</w:t>
            </w:r>
          </w:p>
        </w:tc>
      </w:tr>
      <w:tr w:rsidR="00857BF6" w:rsidRPr="00857BF6" w14:paraId="11D06EB8" w14:textId="77777777" w:rsidTr="00A25D96">
        <w:trPr>
          <w:cnfStyle w:val="000000010000" w:firstRow="0" w:lastRow="0" w:firstColumn="0" w:lastColumn="0" w:oddVBand="0" w:evenVBand="0" w:oddHBand="0" w:evenHBand="1" w:firstRowFirstColumn="0" w:firstRowLastColumn="0" w:lastRowFirstColumn="0" w:lastRowLastColumn="0"/>
          <w:trHeight w:val="600"/>
        </w:trPr>
        <w:tc>
          <w:tcPr>
            <w:tcW w:w="985" w:type="dxa"/>
            <w:hideMark/>
          </w:tcPr>
          <w:p w14:paraId="52699801" w14:textId="77777777" w:rsidR="00857BF6" w:rsidRPr="00857BF6" w:rsidRDefault="00857BF6" w:rsidP="002F1E39">
            <w:pPr>
              <w:pStyle w:val="TableText"/>
              <w:rPr>
                <w:lang w:val="en-IN"/>
              </w:rPr>
            </w:pPr>
            <w:r w:rsidRPr="00857BF6">
              <w:t>21</w:t>
            </w:r>
          </w:p>
        </w:tc>
        <w:tc>
          <w:tcPr>
            <w:tcW w:w="2651" w:type="dxa"/>
            <w:hideMark/>
          </w:tcPr>
          <w:p w14:paraId="37F9502E" w14:textId="77777777" w:rsidR="00857BF6" w:rsidRPr="00857BF6" w:rsidRDefault="00857BF6" w:rsidP="002F1E39">
            <w:pPr>
              <w:pStyle w:val="TableText"/>
              <w:rPr>
                <w:lang w:val="en-IN"/>
              </w:rPr>
            </w:pPr>
            <w:r w:rsidRPr="00857BF6">
              <w:t>Related reference </w:t>
            </w:r>
          </w:p>
        </w:tc>
        <w:tc>
          <w:tcPr>
            <w:tcW w:w="5380" w:type="dxa"/>
            <w:hideMark/>
          </w:tcPr>
          <w:p w14:paraId="7285CB2D" w14:textId="77777777" w:rsidR="00857BF6" w:rsidRPr="00857BF6" w:rsidRDefault="00857BF6" w:rsidP="002F1E39">
            <w:pPr>
              <w:pStyle w:val="TableText"/>
              <w:rPr>
                <w:lang w:val="en-IN"/>
              </w:rPr>
            </w:pPr>
            <w:r w:rsidRPr="00857BF6">
              <w:t>Addressee's reference for the transaction or NONREF if not present</w:t>
            </w:r>
          </w:p>
        </w:tc>
      </w:tr>
      <w:tr w:rsidR="00857BF6" w:rsidRPr="00857BF6" w14:paraId="211446F4" w14:textId="77777777" w:rsidTr="00A25D96">
        <w:trPr>
          <w:cnfStyle w:val="000000100000" w:firstRow="0" w:lastRow="0" w:firstColumn="0" w:lastColumn="0" w:oddVBand="0" w:evenVBand="0" w:oddHBand="1" w:evenHBand="0" w:firstRowFirstColumn="0" w:firstRowLastColumn="0" w:lastRowFirstColumn="0" w:lastRowLastColumn="0"/>
          <w:trHeight w:val="300"/>
        </w:trPr>
        <w:tc>
          <w:tcPr>
            <w:tcW w:w="985" w:type="dxa"/>
            <w:hideMark/>
          </w:tcPr>
          <w:p w14:paraId="04343594" w14:textId="77777777" w:rsidR="00857BF6" w:rsidRPr="00857BF6" w:rsidRDefault="00857BF6" w:rsidP="002F1E39">
            <w:pPr>
              <w:pStyle w:val="TableText"/>
              <w:rPr>
                <w:lang w:val="en-IN"/>
              </w:rPr>
            </w:pPr>
            <w:r w:rsidRPr="00857BF6">
              <w:t>52a</w:t>
            </w:r>
          </w:p>
        </w:tc>
        <w:tc>
          <w:tcPr>
            <w:tcW w:w="2651" w:type="dxa"/>
            <w:hideMark/>
          </w:tcPr>
          <w:p w14:paraId="61F83319" w14:textId="77777777" w:rsidR="00857BF6" w:rsidRPr="00857BF6" w:rsidRDefault="00857BF6" w:rsidP="002F1E39">
            <w:pPr>
              <w:pStyle w:val="TableText"/>
              <w:rPr>
                <w:lang w:val="en-IN"/>
              </w:rPr>
            </w:pPr>
            <w:r w:rsidRPr="00857BF6">
              <w:t>Issuer</w:t>
            </w:r>
          </w:p>
        </w:tc>
        <w:tc>
          <w:tcPr>
            <w:tcW w:w="5380" w:type="dxa"/>
            <w:hideMark/>
          </w:tcPr>
          <w:p w14:paraId="09CD391A" w14:textId="77777777" w:rsidR="00857BF6" w:rsidRPr="00857BF6" w:rsidRDefault="00857BF6" w:rsidP="002F1E39">
            <w:pPr>
              <w:pStyle w:val="TableText"/>
              <w:rPr>
                <w:lang w:val="en-IN"/>
              </w:rPr>
            </w:pPr>
            <w:r w:rsidRPr="00857BF6">
              <w:t>Issuing bank</w:t>
            </w:r>
          </w:p>
        </w:tc>
      </w:tr>
      <w:tr w:rsidR="00857BF6" w:rsidRPr="00857BF6" w14:paraId="3853A321" w14:textId="77777777" w:rsidTr="00A25D96">
        <w:trPr>
          <w:cnfStyle w:val="000000010000" w:firstRow="0" w:lastRow="0" w:firstColumn="0" w:lastColumn="0" w:oddVBand="0" w:evenVBand="0" w:oddHBand="0" w:evenHBand="1" w:firstRowFirstColumn="0" w:firstRowLastColumn="0" w:lastRowFirstColumn="0" w:lastRowLastColumn="0"/>
          <w:trHeight w:val="600"/>
        </w:trPr>
        <w:tc>
          <w:tcPr>
            <w:tcW w:w="985" w:type="dxa"/>
            <w:hideMark/>
          </w:tcPr>
          <w:p w14:paraId="21F2D470" w14:textId="77777777" w:rsidR="00857BF6" w:rsidRPr="00857BF6" w:rsidRDefault="00857BF6" w:rsidP="002F1E39">
            <w:pPr>
              <w:pStyle w:val="TableText"/>
              <w:rPr>
                <w:lang w:val="en-IN"/>
              </w:rPr>
            </w:pPr>
            <w:r w:rsidRPr="00857BF6">
              <w:t>26E</w:t>
            </w:r>
          </w:p>
        </w:tc>
        <w:tc>
          <w:tcPr>
            <w:tcW w:w="2651" w:type="dxa"/>
            <w:hideMark/>
          </w:tcPr>
          <w:p w14:paraId="7BCC7F56" w14:textId="77777777" w:rsidR="00857BF6" w:rsidRPr="00857BF6" w:rsidRDefault="00857BF6" w:rsidP="002F1E39">
            <w:pPr>
              <w:pStyle w:val="TableText"/>
              <w:rPr>
                <w:lang w:val="en-IN"/>
              </w:rPr>
            </w:pPr>
            <w:r w:rsidRPr="00857BF6">
              <w:t>Number of Amendment</w:t>
            </w:r>
          </w:p>
        </w:tc>
        <w:tc>
          <w:tcPr>
            <w:tcW w:w="5380" w:type="dxa"/>
            <w:hideMark/>
          </w:tcPr>
          <w:p w14:paraId="6F3DFE5A" w14:textId="77777777" w:rsidR="00857BF6" w:rsidRPr="00857BF6" w:rsidRDefault="00857BF6" w:rsidP="002F1E39">
            <w:pPr>
              <w:pStyle w:val="TableText"/>
              <w:rPr>
                <w:lang w:val="en-IN"/>
              </w:rPr>
            </w:pPr>
            <w:r w:rsidRPr="00857BF6">
              <w:t>Original amendment request number received from the instructing bank </w:t>
            </w:r>
          </w:p>
        </w:tc>
      </w:tr>
      <w:tr w:rsidR="00857BF6" w:rsidRPr="00857BF6" w14:paraId="38CE51F6" w14:textId="77777777" w:rsidTr="00A25D96">
        <w:trPr>
          <w:cnfStyle w:val="000000100000" w:firstRow="0" w:lastRow="0" w:firstColumn="0" w:lastColumn="0" w:oddVBand="0" w:evenVBand="0" w:oddHBand="1" w:evenHBand="0" w:firstRowFirstColumn="0" w:firstRowLastColumn="0" w:lastRowFirstColumn="0" w:lastRowLastColumn="0"/>
          <w:trHeight w:val="900"/>
        </w:trPr>
        <w:tc>
          <w:tcPr>
            <w:tcW w:w="985" w:type="dxa"/>
            <w:hideMark/>
          </w:tcPr>
          <w:p w14:paraId="7BA5FA22" w14:textId="77777777" w:rsidR="00857BF6" w:rsidRPr="00857BF6" w:rsidRDefault="00857BF6" w:rsidP="002F1E39">
            <w:pPr>
              <w:pStyle w:val="TableText"/>
              <w:rPr>
                <w:lang w:val="en-IN"/>
              </w:rPr>
            </w:pPr>
            <w:r w:rsidRPr="00857BF6">
              <w:t>23R</w:t>
            </w:r>
          </w:p>
        </w:tc>
        <w:tc>
          <w:tcPr>
            <w:tcW w:w="2651" w:type="dxa"/>
            <w:hideMark/>
          </w:tcPr>
          <w:p w14:paraId="2979DFB1" w14:textId="77777777" w:rsidR="00857BF6" w:rsidRPr="00857BF6" w:rsidRDefault="00857BF6" w:rsidP="002F1E39">
            <w:pPr>
              <w:pStyle w:val="TableText"/>
              <w:rPr>
                <w:lang w:val="en-IN"/>
              </w:rPr>
            </w:pPr>
            <w:r w:rsidRPr="00857BF6">
              <w:t>Amendment status </w:t>
            </w:r>
          </w:p>
        </w:tc>
        <w:tc>
          <w:tcPr>
            <w:tcW w:w="5380" w:type="dxa"/>
            <w:hideMark/>
          </w:tcPr>
          <w:p w14:paraId="43874E29" w14:textId="77777777" w:rsidR="00857BF6" w:rsidRPr="00857BF6" w:rsidRDefault="00857BF6" w:rsidP="002F1E39">
            <w:pPr>
              <w:pStyle w:val="TableText"/>
              <w:rPr>
                <w:lang w:val="en-IN"/>
              </w:rPr>
            </w:pPr>
            <w:r w:rsidRPr="00857BF6">
              <w:rPr>
                <w:lang w:val="en-IN"/>
              </w:rPr>
              <w:t>If Approved - ACCP</w:t>
            </w:r>
            <w:r w:rsidRPr="00857BF6">
              <w:rPr>
                <w:lang w:val="en-IN"/>
              </w:rPr>
              <w:br/>
              <w:t>If Rejected - REJT</w:t>
            </w:r>
            <w:r w:rsidRPr="00857BF6">
              <w:rPr>
                <w:lang w:val="en-IN"/>
              </w:rPr>
              <w:br/>
              <w:t>Plus Rejection details</w:t>
            </w:r>
          </w:p>
        </w:tc>
      </w:tr>
      <w:tr w:rsidR="00857BF6" w:rsidRPr="00857BF6" w14:paraId="251FFF88" w14:textId="77777777" w:rsidTr="00A25D96">
        <w:trPr>
          <w:cnfStyle w:val="000000010000" w:firstRow="0" w:lastRow="0" w:firstColumn="0" w:lastColumn="0" w:oddVBand="0" w:evenVBand="0" w:oddHBand="0" w:evenHBand="1" w:firstRowFirstColumn="0" w:firstRowLastColumn="0" w:lastRowFirstColumn="0" w:lastRowLastColumn="0"/>
          <w:trHeight w:val="300"/>
        </w:trPr>
        <w:tc>
          <w:tcPr>
            <w:tcW w:w="985" w:type="dxa"/>
            <w:hideMark/>
          </w:tcPr>
          <w:p w14:paraId="5E2B26C1" w14:textId="77777777" w:rsidR="00857BF6" w:rsidRPr="00857BF6" w:rsidRDefault="00857BF6" w:rsidP="002F1E39">
            <w:pPr>
              <w:pStyle w:val="TableText"/>
              <w:rPr>
                <w:lang w:val="en-IN"/>
              </w:rPr>
            </w:pPr>
            <w:r w:rsidRPr="00857BF6">
              <w:t>72Z</w:t>
            </w:r>
          </w:p>
        </w:tc>
        <w:tc>
          <w:tcPr>
            <w:tcW w:w="2651" w:type="dxa"/>
            <w:hideMark/>
          </w:tcPr>
          <w:p w14:paraId="387A9288" w14:textId="77777777" w:rsidR="00857BF6" w:rsidRPr="00857BF6" w:rsidRDefault="00857BF6" w:rsidP="002F1E39">
            <w:pPr>
              <w:pStyle w:val="TableText"/>
              <w:rPr>
                <w:lang w:val="en-IN"/>
              </w:rPr>
            </w:pPr>
            <w:r w:rsidRPr="00857BF6">
              <w:t>Sender to receiver information</w:t>
            </w:r>
          </w:p>
        </w:tc>
        <w:tc>
          <w:tcPr>
            <w:tcW w:w="5380" w:type="dxa"/>
            <w:hideMark/>
          </w:tcPr>
          <w:p w14:paraId="51542BC5" w14:textId="77777777" w:rsidR="00857BF6" w:rsidRPr="00857BF6" w:rsidRDefault="00857BF6" w:rsidP="002F1E39">
            <w:pPr>
              <w:pStyle w:val="TableText"/>
              <w:rPr>
                <w:lang w:val="en-IN"/>
              </w:rPr>
            </w:pPr>
            <w:r w:rsidRPr="00857BF6">
              <w:t>Notes to instructing party</w:t>
            </w:r>
          </w:p>
        </w:tc>
      </w:tr>
      <w:tr w:rsidR="00857BF6" w:rsidRPr="00857BF6" w14:paraId="733B7823" w14:textId="77777777" w:rsidTr="00A25D96">
        <w:trPr>
          <w:cnfStyle w:val="000000100000" w:firstRow="0" w:lastRow="0" w:firstColumn="0" w:lastColumn="0" w:oddVBand="0" w:evenVBand="0" w:oddHBand="1" w:evenHBand="0" w:firstRowFirstColumn="0" w:firstRowLastColumn="0" w:lastRowFirstColumn="0" w:lastRowLastColumn="0"/>
          <w:trHeight w:val="600"/>
        </w:trPr>
        <w:tc>
          <w:tcPr>
            <w:tcW w:w="985" w:type="dxa"/>
            <w:hideMark/>
          </w:tcPr>
          <w:p w14:paraId="579ACB83" w14:textId="77777777" w:rsidR="00857BF6" w:rsidRPr="00857BF6" w:rsidRDefault="00857BF6" w:rsidP="002F1E39">
            <w:pPr>
              <w:pStyle w:val="TableText"/>
              <w:rPr>
                <w:lang w:val="en-IN"/>
              </w:rPr>
            </w:pPr>
            <w:r w:rsidRPr="00857BF6">
              <w:t>23X</w:t>
            </w:r>
          </w:p>
        </w:tc>
        <w:tc>
          <w:tcPr>
            <w:tcW w:w="2651" w:type="dxa"/>
            <w:hideMark/>
          </w:tcPr>
          <w:p w14:paraId="687E48E3" w14:textId="77777777" w:rsidR="00857BF6" w:rsidRPr="00857BF6" w:rsidRDefault="00857BF6" w:rsidP="002F1E39">
            <w:pPr>
              <w:pStyle w:val="TableText"/>
              <w:rPr>
                <w:lang w:val="en-IN"/>
              </w:rPr>
            </w:pPr>
            <w:r w:rsidRPr="00857BF6">
              <w:t>File identification</w:t>
            </w:r>
          </w:p>
        </w:tc>
        <w:tc>
          <w:tcPr>
            <w:tcW w:w="5380" w:type="dxa"/>
            <w:hideMark/>
          </w:tcPr>
          <w:p w14:paraId="4FBF26AC" w14:textId="77777777" w:rsidR="00857BF6" w:rsidRPr="00857BF6" w:rsidRDefault="00857BF6" w:rsidP="002F1E39">
            <w:pPr>
              <w:pStyle w:val="TableText"/>
              <w:rPr>
                <w:lang w:val="en-IN"/>
              </w:rPr>
            </w:pPr>
            <w:r w:rsidRPr="00857BF6">
              <w:t>Delivery channel and associated file name/reference for attached documents</w:t>
            </w:r>
          </w:p>
        </w:tc>
      </w:tr>
    </w:tbl>
    <w:p w14:paraId="1DE7EA27" w14:textId="11538EA3" w:rsidR="000D3507" w:rsidRDefault="000D3507" w:rsidP="000D3507">
      <w:pPr>
        <w:pStyle w:val="BodyText"/>
      </w:pPr>
      <w:r>
        <w:br w:type="page"/>
      </w:r>
    </w:p>
    <w:p w14:paraId="379DACEC" w14:textId="77777777" w:rsidR="000D3507" w:rsidRDefault="000D3507" w:rsidP="000D3507">
      <w:pPr>
        <w:pStyle w:val="Heading1"/>
      </w:pPr>
      <w:bookmarkStart w:id="254" w:name="_Toc40607163"/>
      <w:bookmarkStart w:id="255" w:name="_Ref40698181"/>
      <w:bookmarkStart w:id="256" w:name="_Toc160048752"/>
      <w:r w:rsidRPr="007D63A8">
        <w:lastRenderedPageBreak/>
        <w:t>Export Standby</w:t>
      </w:r>
      <w:r>
        <w:t xml:space="preserve"> LC</w:t>
      </w:r>
      <w:bookmarkEnd w:id="254"/>
      <w:bookmarkEnd w:id="255"/>
      <w:bookmarkEnd w:id="256"/>
    </w:p>
    <w:p w14:paraId="36FF9F32" w14:textId="77777777" w:rsidR="000D3507" w:rsidRDefault="000D3507" w:rsidP="000D3507">
      <w:pPr>
        <w:pStyle w:val="Heading2"/>
      </w:pPr>
      <w:bookmarkStart w:id="257" w:name="_Toc40607164"/>
      <w:bookmarkStart w:id="258" w:name="_Toc160048753"/>
      <w:r>
        <w:t>Inward messages</w:t>
      </w:r>
      <w:bookmarkEnd w:id="257"/>
      <w:bookmarkEnd w:id="258"/>
    </w:p>
    <w:p w14:paraId="078B0341" w14:textId="6BE95786" w:rsidR="000D3507" w:rsidRDefault="000D3507" w:rsidP="000D3507">
      <w:pPr>
        <w:pStyle w:val="Heading3"/>
      </w:pPr>
      <w:bookmarkStart w:id="259" w:name="_Toc40607165"/>
      <w:bookmarkStart w:id="260" w:name="_Toc160048754"/>
      <w:r>
        <w:t>MT760/1- Issuance of a Demand Guarantee/Standby LC – ISSU,</w:t>
      </w:r>
      <w:r w:rsidR="00426B51">
        <w:t xml:space="preserve"> </w:t>
      </w:r>
      <w:r>
        <w:t>ADVI,</w:t>
      </w:r>
      <w:r w:rsidR="00426B51">
        <w:t xml:space="preserve"> </w:t>
      </w:r>
      <w:r>
        <w:t>ACNF</w:t>
      </w:r>
      <w:bookmarkEnd w:id="259"/>
      <w:bookmarkEnd w:id="260"/>
    </w:p>
    <w:p w14:paraId="0509128A" w14:textId="77777777" w:rsidR="00C24C8B" w:rsidRDefault="000D3507" w:rsidP="000D3507">
      <w:pPr>
        <w:pStyle w:val="BodyText"/>
      </w:pPr>
      <w:r>
        <w:t>The MT760/1 is received from an issuing or advising bank and is mapped to an Export Standby LC – Advise event</w:t>
      </w:r>
      <w:r w:rsidR="00202445">
        <w:t>.</w:t>
      </w:r>
    </w:p>
    <w:tbl>
      <w:tblPr>
        <w:tblStyle w:val="TableGridHeader111"/>
        <w:tblW w:w="0" w:type="auto"/>
        <w:tblLook w:val="04A0" w:firstRow="1" w:lastRow="0" w:firstColumn="1" w:lastColumn="0" w:noHBand="0" w:noVBand="1"/>
      </w:tblPr>
      <w:tblGrid>
        <w:gridCol w:w="971"/>
        <w:gridCol w:w="1980"/>
        <w:gridCol w:w="6065"/>
      </w:tblGrid>
      <w:tr w:rsidR="00B72E39" w:rsidRPr="00B72E39" w14:paraId="25598533" w14:textId="77777777" w:rsidTr="002F1E39">
        <w:trPr>
          <w:cnfStyle w:val="100000000000" w:firstRow="1" w:lastRow="0" w:firstColumn="0" w:lastColumn="0" w:oddVBand="0" w:evenVBand="0" w:oddHBand="0" w:evenHBand="0" w:firstRowFirstColumn="0" w:firstRowLastColumn="0" w:lastRowFirstColumn="0" w:lastRowLastColumn="0"/>
          <w:trHeight w:val="315"/>
          <w:tblHeader/>
        </w:trPr>
        <w:tc>
          <w:tcPr>
            <w:tcW w:w="971" w:type="dxa"/>
            <w:hideMark/>
          </w:tcPr>
          <w:p w14:paraId="49F84440" w14:textId="77777777" w:rsidR="00B72E39" w:rsidRPr="00B72E39" w:rsidRDefault="00B72E39" w:rsidP="002F1E39">
            <w:pPr>
              <w:pStyle w:val="TableHead"/>
              <w:rPr>
                <w:lang w:val="en-GB"/>
              </w:rPr>
            </w:pPr>
            <w:r w:rsidRPr="00B72E39">
              <w:rPr>
                <w:lang w:val="en-GB"/>
              </w:rPr>
              <w:t>Tag</w:t>
            </w:r>
          </w:p>
        </w:tc>
        <w:tc>
          <w:tcPr>
            <w:tcW w:w="1980" w:type="dxa"/>
            <w:hideMark/>
          </w:tcPr>
          <w:p w14:paraId="545F222A" w14:textId="77777777" w:rsidR="00B72E39" w:rsidRPr="00B72E39" w:rsidRDefault="00B72E39" w:rsidP="002F1E39">
            <w:pPr>
              <w:pStyle w:val="TableHead"/>
              <w:rPr>
                <w:lang w:val="en-GB"/>
              </w:rPr>
            </w:pPr>
            <w:r w:rsidRPr="00B72E39">
              <w:rPr>
                <w:lang w:val="en-GB"/>
              </w:rPr>
              <w:t>Field name</w:t>
            </w:r>
          </w:p>
        </w:tc>
        <w:tc>
          <w:tcPr>
            <w:tcW w:w="6065" w:type="dxa"/>
            <w:hideMark/>
          </w:tcPr>
          <w:p w14:paraId="60AE9A12" w14:textId="77777777" w:rsidR="00B72E39" w:rsidRPr="00B72E39" w:rsidRDefault="00B72E39" w:rsidP="002F1E39">
            <w:pPr>
              <w:pStyle w:val="TableHead"/>
              <w:rPr>
                <w:lang w:val="en-GB"/>
              </w:rPr>
            </w:pPr>
            <w:r w:rsidRPr="00B72E39">
              <w:rPr>
                <w:lang w:val="en-GB"/>
              </w:rPr>
              <w:t>Mapped From</w:t>
            </w:r>
          </w:p>
        </w:tc>
      </w:tr>
      <w:tr w:rsidR="00B72E39" w:rsidRPr="00B72E39" w14:paraId="100A1179"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971" w:type="dxa"/>
            <w:hideMark/>
          </w:tcPr>
          <w:p w14:paraId="7657B523" w14:textId="77777777" w:rsidR="00B72E39" w:rsidRPr="00B72E39" w:rsidRDefault="00B72E39" w:rsidP="002F1E39">
            <w:pPr>
              <w:pStyle w:val="TableText"/>
              <w:rPr>
                <w:lang w:val="en-GB"/>
              </w:rPr>
            </w:pPr>
            <w:r w:rsidRPr="00B72E39">
              <w:rPr>
                <w:lang w:val="en-GB"/>
              </w:rPr>
              <w:t> </w:t>
            </w:r>
          </w:p>
        </w:tc>
        <w:tc>
          <w:tcPr>
            <w:tcW w:w="1980" w:type="dxa"/>
            <w:hideMark/>
          </w:tcPr>
          <w:p w14:paraId="1DCD0816" w14:textId="77777777" w:rsidR="00B72E39" w:rsidRPr="00B72E39" w:rsidRDefault="00B72E39" w:rsidP="002F1E39">
            <w:pPr>
              <w:pStyle w:val="TableText"/>
              <w:rPr>
                <w:lang w:val="en-GB"/>
              </w:rPr>
            </w:pPr>
            <w:r w:rsidRPr="00B72E39">
              <w:t>Sender</w:t>
            </w:r>
          </w:p>
        </w:tc>
        <w:tc>
          <w:tcPr>
            <w:tcW w:w="6065" w:type="dxa"/>
            <w:hideMark/>
          </w:tcPr>
          <w:p w14:paraId="5DBBFDF2" w14:textId="77777777" w:rsidR="00B72E39" w:rsidRPr="00B72E39" w:rsidRDefault="00B72E39" w:rsidP="002F1E39">
            <w:pPr>
              <w:pStyle w:val="TableText"/>
              <w:rPr>
                <w:lang w:val="en-GB"/>
              </w:rPr>
            </w:pPr>
            <w:r w:rsidRPr="00B72E39">
              <w:rPr>
                <w:lang w:val="en-GB"/>
              </w:rPr>
              <w:t xml:space="preserve">Received from party </w:t>
            </w:r>
          </w:p>
        </w:tc>
      </w:tr>
      <w:tr w:rsidR="00B72E39" w:rsidRPr="00B72E39" w14:paraId="45B3C708"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971" w:type="dxa"/>
            <w:hideMark/>
          </w:tcPr>
          <w:p w14:paraId="6D4CF94A" w14:textId="77777777" w:rsidR="00B72E39" w:rsidRPr="00B72E39" w:rsidRDefault="00B72E39" w:rsidP="002F1E39">
            <w:pPr>
              <w:pStyle w:val="TableText"/>
              <w:rPr>
                <w:lang w:val="en-GB"/>
              </w:rPr>
            </w:pPr>
            <w:r w:rsidRPr="00B72E39">
              <w:t> </w:t>
            </w:r>
          </w:p>
        </w:tc>
        <w:tc>
          <w:tcPr>
            <w:tcW w:w="1980" w:type="dxa"/>
            <w:hideMark/>
          </w:tcPr>
          <w:p w14:paraId="3D047DC6" w14:textId="77777777" w:rsidR="00B72E39" w:rsidRPr="00B72E39" w:rsidRDefault="00B72E39" w:rsidP="002F1E39">
            <w:pPr>
              <w:pStyle w:val="TableText"/>
              <w:rPr>
                <w:lang w:val="en-GB"/>
              </w:rPr>
            </w:pPr>
            <w:r w:rsidRPr="00B72E39">
              <w:t>Receiver</w:t>
            </w:r>
          </w:p>
        </w:tc>
        <w:tc>
          <w:tcPr>
            <w:tcW w:w="6065" w:type="dxa"/>
            <w:hideMark/>
          </w:tcPr>
          <w:p w14:paraId="7059F25D" w14:textId="77777777" w:rsidR="00B72E39" w:rsidRPr="00B72E39" w:rsidRDefault="00B72E39" w:rsidP="002F1E39">
            <w:pPr>
              <w:pStyle w:val="TableText"/>
              <w:rPr>
                <w:lang w:val="en-GB"/>
              </w:rPr>
            </w:pPr>
            <w:r w:rsidRPr="00B72E39">
              <w:rPr>
                <w:lang w:val="en-GB"/>
              </w:rPr>
              <w:t xml:space="preserve">Used to determine behalf of branch </w:t>
            </w:r>
          </w:p>
        </w:tc>
      </w:tr>
      <w:tr w:rsidR="00B72E39" w:rsidRPr="00B72E39" w14:paraId="54A1D95F"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971" w:type="dxa"/>
            <w:hideMark/>
          </w:tcPr>
          <w:p w14:paraId="1CE75174" w14:textId="77777777" w:rsidR="00B72E39" w:rsidRPr="00B72E39" w:rsidRDefault="00B72E39" w:rsidP="002F1E39">
            <w:pPr>
              <w:pStyle w:val="TableText"/>
              <w:rPr>
                <w:lang w:val="en-GB"/>
              </w:rPr>
            </w:pPr>
            <w:r w:rsidRPr="00B72E39">
              <w:t>15A</w:t>
            </w:r>
          </w:p>
        </w:tc>
        <w:tc>
          <w:tcPr>
            <w:tcW w:w="1980" w:type="dxa"/>
            <w:hideMark/>
          </w:tcPr>
          <w:p w14:paraId="712C96EB" w14:textId="77777777" w:rsidR="00B72E39" w:rsidRPr="00B72E39" w:rsidRDefault="00B72E39" w:rsidP="002F1E39">
            <w:pPr>
              <w:pStyle w:val="TableText"/>
              <w:rPr>
                <w:lang w:val="en-GB"/>
              </w:rPr>
            </w:pPr>
            <w:r w:rsidRPr="00B72E39">
              <w:t>Empty field</w:t>
            </w:r>
          </w:p>
        </w:tc>
        <w:tc>
          <w:tcPr>
            <w:tcW w:w="6065" w:type="dxa"/>
            <w:noWrap/>
            <w:hideMark/>
          </w:tcPr>
          <w:p w14:paraId="56A6B606" w14:textId="77777777" w:rsidR="00B72E39" w:rsidRPr="00B72E39" w:rsidRDefault="00B72E39" w:rsidP="002F1E39">
            <w:pPr>
              <w:pStyle w:val="TableText"/>
              <w:rPr>
                <w:lang w:val="en-GB"/>
              </w:rPr>
            </w:pPr>
            <w:r w:rsidRPr="00B72E39">
              <w:rPr>
                <w:lang w:val="en-GB"/>
              </w:rPr>
              <w:t> </w:t>
            </w:r>
          </w:p>
        </w:tc>
      </w:tr>
      <w:tr w:rsidR="00B72E39" w:rsidRPr="00B72E39" w14:paraId="78FA6AE6"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971" w:type="dxa"/>
            <w:hideMark/>
          </w:tcPr>
          <w:p w14:paraId="601CFF81" w14:textId="77777777" w:rsidR="00B72E39" w:rsidRPr="00B72E39" w:rsidRDefault="00B72E39" w:rsidP="002F1E39">
            <w:pPr>
              <w:pStyle w:val="TableText"/>
              <w:rPr>
                <w:lang w:val="en-GB"/>
              </w:rPr>
            </w:pPr>
            <w:r w:rsidRPr="00B72E39">
              <w:t>27</w:t>
            </w:r>
          </w:p>
        </w:tc>
        <w:tc>
          <w:tcPr>
            <w:tcW w:w="1980" w:type="dxa"/>
            <w:hideMark/>
          </w:tcPr>
          <w:p w14:paraId="5382EA94" w14:textId="77777777" w:rsidR="00B72E39" w:rsidRPr="00B72E39" w:rsidRDefault="00B72E39" w:rsidP="002F1E39">
            <w:pPr>
              <w:pStyle w:val="TableText"/>
              <w:rPr>
                <w:lang w:val="en-GB"/>
              </w:rPr>
            </w:pPr>
            <w:r w:rsidRPr="00B72E39">
              <w:t>Sequence of total</w:t>
            </w:r>
          </w:p>
        </w:tc>
        <w:tc>
          <w:tcPr>
            <w:tcW w:w="6065" w:type="dxa"/>
            <w:hideMark/>
          </w:tcPr>
          <w:p w14:paraId="606E0D20" w14:textId="77777777" w:rsidR="00B72E39" w:rsidRPr="00B72E39" w:rsidRDefault="00B72E39" w:rsidP="002F1E39">
            <w:pPr>
              <w:pStyle w:val="TableText"/>
              <w:rPr>
                <w:lang w:val="en-GB"/>
              </w:rPr>
            </w:pPr>
            <w:r w:rsidRPr="00B72E39">
              <w:t>Not mapped</w:t>
            </w:r>
          </w:p>
        </w:tc>
      </w:tr>
      <w:tr w:rsidR="00B72E39" w:rsidRPr="00B72E39" w14:paraId="1F68F641"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971" w:type="dxa"/>
            <w:hideMark/>
          </w:tcPr>
          <w:p w14:paraId="39E3F76F" w14:textId="77777777" w:rsidR="00B72E39" w:rsidRPr="00B72E39" w:rsidRDefault="00B72E39" w:rsidP="002F1E39">
            <w:pPr>
              <w:pStyle w:val="TableText"/>
              <w:rPr>
                <w:lang w:val="en-GB"/>
              </w:rPr>
            </w:pPr>
            <w:r w:rsidRPr="00B72E39">
              <w:t>22A</w:t>
            </w:r>
          </w:p>
        </w:tc>
        <w:tc>
          <w:tcPr>
            <w:tcW w:w="1980" w:type="dxa"/>
            <w:hideMark/>
          </w:tcPr>
          <w:p w14:paraId="79983D28" w14:textId="77777777" w:rsidR="00B72E39" w:rsidRPr="00B72E39" w:rsidRDefault="00B72E39" w:rsidP="002F1E39">
            <w:pPr>
              <w:pStyle w:val="TableText"/>
              <w:rPr>
                <w:lang w:val="en-GB"/>
              </w:rPr>
            </w:pPr>
            <w:r w:rsidRPr="00B72E39">
              <w:t>Purpose of message</w:t>
            </w:r>
          </w:p>
        </w:tc>
        <w:tc>
          <w:tcPr>
            <w:tcW w:w="6065" w:type="dxa"/>
            <w:hideMark/>
          </w:tcPr>
          <w:p w14:paraId="606F0D95" w14:textId="77777777" w:rsidR="00B72E39" w:rsidRPr="00B72E39" w:rsidRDefault="00B72E39" w:rsidP="002F1E39">
            <w:pPr>
              <w:pStyle w:val="TableText"/>
              <w:rPr>
                <w:lang w:val="en-GB"/>
              </w:rPr>
            </w:pPr>
            <w:r w:rsidRPr="00B72E39">
              <w:rPr>
                <w:lang w:val="en-GB"/>
              </w:rPr>
              <w:t>ISSU or ADVI/ACNF - Not mapped</w:t>
            </w:r>
          </w:p>
        </w:tc>
      </w:tr>
      <w:tr w:rsidR="00B72E39" w:rsidRPr="00B72E39" w14:paraId="5D124671"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971" w:type="dxa"/>
            <w:hideMark/>
          </w:tcPr>
          <w:p w14:paraId="18BBEF63" w14:textId="77777777" w:rsidR="00B72E39" w:rsidRPr="00B72E39" w:rsidRDefault="00B72E39" w:rsidP="002F1E39">
            <w:pPr>
              <w:pStyle w:val="TableText"/>
              <w:rPr>
                <w:lang w:val="en-GB"/>
              </w:rPr>
            </w:pPr>
            <w:r w:rsidRPr="00B72E39">
              <w:t>72Z</w:t>
            </w:r>
          </w:p>
        </w:tc>
        <w:tc>
          <w:tcPr>
            <w:tcW w:w="1980" w:type="dxa"/>
            <w:hideMark/>
          </w:tcPr>
          <w:p w14:paraId="7CDB5F49" w14:textId="77777777" w:rsidR="00B72E39" w:rsidRPr="00B72E39" w:rsidRDefault="00B72E39" w:rsidP="002F1E39">
            <w:pPr>
              <w:pStyle w:val="TableText"/>
              <w:rPr>
                <w:lang w:val="en-GB"/>
              </w:rPr>
            </w:pPr>
            <w:r w:rsidRPr="00B72E39">
              <w:t>Sender to receiver info </w:t>
            </w:r>
          </w:p>
        </w:tc>
        <w:tc>
          <w:tcPr>
            <w:tcW w:w="6065" w:type="dxa"/>
            <w:noWrap/>
            <w:hideMark/>
          </w:tcPr>
          <w:p w14:paraId="06E367D0" w14:textId="77777777" w:rsidR="00B72E39" w:rsidRPr="00B72E39" w:rsidRDefault="00B72E39" w:rsidP="002F1E39">
            <w:pPr>
              <w:pStyle w:val="TableText"/>
              <w:rPr>
                <w:lang w:val="en-GB"/>
              </w:rPr>
            </w:pPr>
            <w:r w:rsidRPr="00B72E39">
              <w:rPr>
                <w:lang w:val="en-GB"/>
              </w:rPr>
              <w:t xml:space="preserve">Instructions received </w:t>
            </w:r>
          </w:p>
        </w:tc>
      </w:tr>
      <w:tr w:rsidR="00B72E39" w:rsidRPr="00B72E39" w14:paraId="70246526"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971" w:type="dxa"/>
            <w:hideMark/>
          </w:tcPr>
          <w:p w14:paraId="21253984" w14:textId="77777777" w:rsidR="00B72E39" w:rsidRPr="00B72E39" w:rsidRDefault="00B72E39" w:rsidP="002F1E39">
            <w:pPr>
              <w:pStyle w:val="TableText"/>
              <w:rPr>
                <w:lang w:val="en-GB"/>
              </w:rPr>
            </w:pPr>
            <w:r w:rsidRPr="00B72E39">
              <w:t>23X</w:t>
            </w:r>
          </w:p>
        </w:tc>
        <w:tc>
          <w:tcPr>
            <w:tcW w:w="1980" w:type="dxa"/>
            <w:hideMark/>
          </w:tcPr>
          <w:p w14:paraId="2C1C35FA" w14:textId="77777777" w:rsidR="00B72E39" w:rsidRPr="00B72E39" w:rsidRDefault="00B72E39" w:rsidP="002F1E39">
            <w:pPr>
              <w:pStyle w:val="TableText"/>
              <w:rPr>
                <w:lang w:val="en-GB"/>
              </w:rPr>
            </w:pPr>
            <w:r w:rsidRPr="00B72E39">
              <w:t>File identification</w:t>
            </w:r>
          </w:p>
        </w:tc>
        <w:tc>
          <w:tcPr>
            <w:tcW w:w="6065" w:type="dxa"/>
            <w:noWrap/>
            <w:hideMark/>
          </w:tcPr>
          <w:p w14:paraId="514F7410" w14:textId="77777777" w:rsidR="00B72E39" w:rsidRPr="00B72E39" w:rsidRDefault="00B72E39" w:rsidP="002F1E39">
            <w:pPr>
              <w:pStyle w:val="TableText"/>
              <w:rPr>
                <w:lang w:val="en-GB"/>
              </w:rPr>
            </w:pPr>
            <w:r w:rsidRPr="00B72E39">
              <w:rPr>
                <w:lang w:val="en-GB"/>
              </w:rPr>
              <w:t>Mapped to Attached documents</w:t>
            </w:r>
          </w:p>
        </w:tc>
      </w:tr>
      <w:tr w:rsidR="00B72E39" w:rsidRPr="00B72E39" w14:paraId="239F825A"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971" w:type="dxa"/>
            <w:hideMark/>
          </w:tcPr>
          <w:p w14:paraId="3F494CC1" w14:textId="77777777" w:rsidR="00B72E39" w:rsidRPr="00B72E39" w:rsidRDefault="00B72E39" w:rsidP="002F1E39">
            <w:pPr>
              <w:pStyle w:val="TableText"/>
              <w:rPr>
                <w:lang w:val="en-GB"/>
              </w:rPr>
            </w:pPr>
            <w:r w:rsidRPr="00B72E39">
              <w:t>15B</w:t>
            </w:r>
          </w:p>
        </w:tc>
        <w:tc>
          <w:tcPr>
            <w:tcW w:w="1980" w:type="dxa"/>
            <w:hideMark/>
          </w:tcPr>
          <w:p w14:paraId="7A125BF4" w14:textId="77777777" w:rsidR="00B72E39" w:rsidRPr="00B72E39" w:rsidRDefault="00B72E39" w:rsidP="002F1E39">
            <w:pPr>
              <w:pStyle w:val="TableText"/>
              <w:rPr>
                <w:lang w:val="en-GB"/>
              </w:rPr>
            </w:pPr>
            <w:r w:rsidRPr="00B72E39">
              <w:t>Empty field</w:t>
            </w:r>
          </w:p>
        </w:tc>
        <w:tc>
          <w:tcPr>
            <w:tcW w:w="6065" w:type="dxa"/>
            <w:noWrap/>
            <w:hideMark/>
          </w:tcPr>
          <w:p w14:paraId="2D5EA9A9" w14:textId="77777777" w:rsidR="00B72E39" w:rsidRPr="00B72E39" w:rsidRDefault="00B72E39" w:rsidP="002F1E39">
            <w:pPr>
              <w:pStyle w:val="TableText"/>
              <w:rPr>
                <w:lang w:val="en-GB"/>
              </w:rPr>
            </w:pPr>
            <w:r w:rsidRPr="00B72E39">
              <w:rPr>
                <w:lang w:val="en-GB"/>
              </w:rPr>
              <w:t> </w:t>
            </w:r>
          </w:p>
        </w:tc>
      </w:tr>
      <w:tr w:rsidR="00B72E39" w:rsidRPr="00B72E39" w14:paraId="71BE7B74" w14:textId="77777777" w:rsidTr="003D3747">
        <w:trPr>
          <w:cnfStyle w:val="000000100000" w:firstRow="0" w:lastRow="0" w:firstColumn="0" w:lastColumn="0" w:oddVBand="0" w:evenVBand="0" w:oddHBand="1" w:evenHBand="0" w:firstRowFirstColumn="0" w:firstRowLastColumn="0" w:lastRowFirstColumn="0" w:lastRowLastColumn="0"/>
          <w:trHeight w:val="900"/>
        </w:trPr>
        <w:tc>
          <w:tcPr>
            <w:tcW w:w="971" w:type="dxa"/>
            <w:hideMark/>
          </w:tcPr>
          <w:p w14:paraId="395874E3" w14:textId="77777777" w:rsidR="00B72E39" w:rsidRPr="00B72E39" w:rsidRDefault="00B72E39" w:rsidP="002F1E39">
            <w:pPr>
              <w:pStyle w:val="TableText"/>
              <w:rPr>
                <w:lang w:val="en-GB"/>
              </w:rPr>
            </w:pPr>
            <w:r w:rsidRPr="00B72E39">
              <w:t>20</w:t>
            </w:r>
          </w:p>
        </w:tc>
        <w:tc>
          <w:tcPr>
            <w:tcW w:w="1980" w:type="dxa"/>
            <w:hideMark/>
          </w:tcPr>
          <w:p w14:paraId="1188F92A" w14:textId="77777777" w:rsidR="00B72E39" w:rsidRPr="00B72E39" w:rsidRDefault="00B72E39" w:rsidP="002F1E39">
            <w:pPr>
              <w:pStyle w:val="TableText"/>
              <w:rPr>
                <w:lang w:val="en-GB"/>
              </w:rPr>
            </w:pPr>
            <w:r w:rsidRPr="00B72E39">
              <w:t>Undertaking reference number</w:t>
            </w:r>
          </w:p>
        </w:tc>
        <w:tc>
          <w:tcPr>
            <w:tcW w:w="6065" w:type="dxa"/>
            <w:hideMark/>
          </w:tcPr>
          <w:p w14:paraId="4ECB8BC9" w14:textId="77777777" w:rsidR="00B72E39" w:rsidRPr="00B72E39" w:rsidRDefault="00B72E39" w:rsidP="002F1E39">
            <w:pPr>
              <w:pStyle w:val="TableText"/>
              <w:rPr>
                <w:lang w:val="en-GB"/>
              </w:rPr>
            </w:pPr>
            <w:r w:rsidRPr="00B72E39">
              <w:rPr>
                <w:lang w:val="en-GB"/>
              </w:rPr>
              <w:t xml:space="preserve">Mapped to both </w:t>
            </w:r>
            <w:r w:rsidRPr="00B72E39">
              <w:rPr>
                <w:lang w:val="en-GB"/>
              </w:rPr>
              <w:br/>
              <w:t>- Sender's reference</w:t>
            </w:r>
            <w:r w:rsidRPr="00B72E39">
              <w:rPr>
                <w:lang w:val="en-GB"/>
              </w:rPr>
              <w:br/>
              <w:t>- Issuing bank reference</w:t>
            </w:r>
          </w:p>
        </w:tc>
      </w:tr>
      <w:tr w:rsidR="00B72E39" w:rsidRPr="00B72E39" w14:paraId="4342E2CD"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971" w:type="dxa"/>
            <w:hideMark/>
          </w:tcPr>
          <w:p w14:paraId="3392FE63" w14:textId="77777777" w:rsidR="00B72E39" w:rsidRPr="00B72E39" w:rsidRDefault="00B72E39" w:rsidP="002F1E39">
            <w:pPr>
              <w:pStyle w:val="TableText"/>
              <w:rPr>
                <w:lang w:val="en-GB"/>
              </w:rPr>
            </w:pPr>
            <w:r w:rsidRPr="00B72E39">
              <w:t>30</w:t>
            </w:r>
          </w:p>
        </w:tc>
        <w:tc>
          <w:tcPr>
            <w:tcW w:w="1980" w:type="dxa"/>
            <w:hideMark/>
          </w:tcPr>
          <w:p w14:paraId="2935EF83" w14:textId="77777777" w:rsidR="00B72E39" w:rsidRPr="00B72E39" w:rsidRDefault="00B72E39" w:rsidP="002F1E39">
            <w:pPr>
              <w:pStyle w:val="TableText"/>
              <w:rPr>
                <w:lang w:val="en-GB"/>
              </w:rPr>
            </w:pPr>
            <w:r w:rsidRPr="00B72E39">
              <w:t>Date of issue</w:t>
            </w:r>
          </w:p>
        </w:tc>
        <w:tc>
          <w:tcPr>
            <w:tcW w:w="6065" w:type="dxa"/>
            <w:noWrap/>
            <w:hideMark/>
          </w:tcPr>
          <w:p w14:paraId="15323C60" w14:textId="77777777" w:rsidR="00B72E39" w:rsidRPr="00B72E39" w:rsidRDefault="00B72E39" w:rsidP="002F1E39">
            <w:pPr>
              <w:pStyle w:val="TableText"/>
              <w:rPr>
                <w:lang w:val="en-GB"/>
              </w:rPr>
            </w:pPr>
            <w:r w:rsidRPr="00B72E39">
              <w:rPr>
                <w:lang w:val="en-GB"/>
              </w:rPr>
              <w:t>Issue date</w:t>
            </w:r>
          </w:p>
        </w:tc>
      </w:tr>
      <w:tr w:rsidR="00B72E39" w:rsidRPr="00B72E39" w14:paraId="03093C43"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971" w:type="dxa"/>
            <w:hideMark/>
          </w:tcPr>
          <w:p w14:paraId="7803A797" w14:textId="77777777" w:rsidR="00B72E39" w:rsidRPr="00B72E39" w:rsidRDefault="00B72E39" w:rsidP="002F1E39">
            <w:pPr>
              <w:pStyle w:val="TableText"/>
              <w:rPr>
                <w:lang w:val="en-GB"/>
              </w:rPr>
            </w:pPr>
            <w:r w:rsidRPr="00B72E39">
              <w:t>22D</w:t>
            </w:r>
          </w:p>
        </w:tc>
        <w:tc>
          <w:tcPr>
            <w:tcW w:w="1980" w:type="dxa"/>
            <w:hideMark/>
          </w:tcPr>
          <w:p w14:paraId="3F4132E2" w14:textId="77777777" w:rsidR="00B72E39" w:rsidRPr="00B72E39" w:rsidRDefault="00B72E39" w:rsidP="002F1E39">
            <w:pPr>
              <w:pStyle w:val="TableText"/>
              <w:rPr>
                <w:lang w:val="en-GB"/>
              </w:rPr>
            </w:pPr>
            <w:r w:rsidRPr="00B72E39">
              <w:t>Form of undertaking </w:t>
            </w:r>
          </w:p>
        </w:tc>
        <w:tc>
          <w:tcPr>
            <w:tcW w:w="6065" w:type="dxa"/>
            <w:hideMark/>
          </w:tcPr>
          <w:p w14:paraId="4349D8A6" w14:textId="77777777" w:rsidR="00B72E39" w:rsidRPr="00B72E39" w:rsidRDefault="00B72E39" w:rsidP="002F1E39">
            <w:pPr>
              <w:pStyle w:val="TableText"/>
              <w:rPr>
                <w:lang w:val="en-GB"/>
              </w:rPr>
            </w:pPr>
            <w:r w:rsidRPr="00B72E39">
              <w:rPr>
                <w:lang w:val="en-GB"/>
              </w:rPr>
              <w:t>Not mapped</w:t>
            </w:r>
          </w:p>
        </w:tc>
      </w:tr>
      <w:tr w:rsidR="00B72E39" w:rsidRPr="00B72E39" w14:paraId="1F672D05"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971" w:type="dxa"/>
            <w:hideMark/>
          </w:tcPr>
          <w:p w14:paraId="145995A8" w14:textId="77777777" w:rsidR="00B72E39" w:rsidRPr="00B72E39" w:rsidRDefault="00B72E39" w:rsidP="002F1E39">
            <w:pPr>
              <w:pStyle w:val="TableText"/>
              <w:rPr>
                <w:lang w:val="en-GB"/>
              </w:rPr>
            </w:pPr>
            <w:r w:rsidRPr="00B72E39">
              <w:t>40C</w:t>
            </w:r>
          </w:p>
        </w:tc>
        <w:tc>
          <w:tcPr>
            <w:tcW w:w="1980" w:type="dxa"/>
            <w:hideMark/>
          </w:tcPr>
          <w:p w14:paraId="4BCF142B" w14:textId="77777777" w:rsidR="00B72E39" w:rsidRPr="00B72E39" w:rsidRDefault="00B72E39" w:rsidP="002F1E39">
            <w:pPr>
              <w:pStyle w:val="TableText"/>
              <w:rPr>
                <w:lang w:val="en-GB"/>
              </w:rPr>
            </w:pPr>
            <w:r w:rsidRPr="00B72E39">
              <w:t>Applicable rules</w:t>
            </w:r>
          </w:p>
        </w:tc>
        <w:tc>
          <w:tcPr>
            <w:tcW w:w="6065" w:type="dxa"/>
            <w:noWrap/>
            <w:hideMark/>
          </w:tcPr>
          <w:p w14:paraId="624580B3" w14:textId="77777777" w:rsidR="00B72E39" w:rsidRPr="00B72E39" w:rsidRDefault="00B72E39" w:rsidP="002F1E39">
            <w:pPr>
              <w:pStyle w:val="TableText"/>
              <w:rPr>
                <w:lang w:val="en-GB"/>
              </w:rPr>
            </w:pPr>
            <w:r w:rsidRPr="00B72E39">
              <w:rPr>
                <w:lang w:val="en-GB"/>
              </w:rPr>
              <w:t>Applicable rules value of ISPR, UCPR, URDG, NONE, OTHR</w:t>
            </w:r>
          </w:p>
        </w:tc>
      </w:tr>
      <w:tr w:rsidR="00B72E39" w:rsidRPr="00B72E39" w14:paraId="2E9EF0AE"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971" w:type="dxa"/>
            <w:hideMark/>
          </w:tcPr>
          <w:p w14:paraId="5436D210" w14:textId="77777777" w:rsidR="00B72E39" w:rsidRPr="00B72E39" w:rsidRDefault="00B72E39" w:rsidP="002F1E39">
            <w:pPr>
              <w:pStyle w:val="TableText"/>
              <w:rPr>
                <w:lang w:val="en-GB"/>
              </w:rPr>
            </w:pPr>
            <w:r w:rsidRPr="00B72E39">
              <w:t>40C</w:t>
            </w:r>
          </w:p>
        </w:tc>
        <w:tc>
          <w:tcPr>
            <w:tcW w:w="1980" w:type="dxa"/>
            <w:hideMark/>
          </w:tcPr>
          <w:p w14:paraId="562580F5" w14:textId="77777777" w:rsidR="00B72E39" w:rsidRPr="00B72E39" w:rsidRDefault="00B72E39" w:rsidP="002F1E39">
            <w:pPr>
              <w:pStyle w:val="TableText"/>
              <w:rPr>
                <w:lang w:val="en-GB"/>
              </w:rPr>
            </w:pPr>
            <w:r w:rsidRPr="00B72E39">
              <w:t>Applicable rule text </w:t>
            </w:r>
          </w:p>
        </w:tc>
        <w:tc>
          <w:tcPr>
            <w:tcW w:w="6065" w:type="dxa"/>
            <w:noWrap/>
            <w:hideMark/>
          </w:tcPr>
          <w:p w14:paraId="77D12C57" w14:textId="77777777" w:rsidR="00B72E39" w:rsidRPr="00B72E39" w:rsidRDefault="00B72E39" w:rsidP="002F1E39">
            <w:pPr>
              <w:pStyle w:val="TableText"/>
              <w:rPr>
                <w:lang w:val="en-GB"/>
              </w:rPr>
            </w:pPr>
            <w:r w:rsidRPr="00B72E39">
              <w:rPr>
                <w:lang w:val="en-GB"/>
              </w:rPr>
              <w:t>Applicable rules text if OTHER</w:t>
            </w:r>
          </w:p>
        </w:tc>
      </w:tr>
      <w:tr w:rsidR="00B72E39" w:rsidRPr="00B72E39" w14:paraId="6AFD67D6"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971" w:type="dxa"/>
            <w:hideMark/>
          </w:tcPr>
          <w:p w14:paraId="22840C6B" w14:textId="77777777" w:rsidR="00B72E39" w:rsidRPr="00B72E39" w:rsidRDefault="00B72E39" w:rsidP="002F1E39">
            <w:pPr>
              <w:pStyle w:val="TableText"/>
              <w:rPr>
                <w:lang w:val="en-GB"/>
              </w:rPr>
            </w:pPr>
            <w:r w:rsidRPr="00B72E39">
              <w:t>23B</w:t>
            </w:r>
          </w:p>
        </w:tc>
        <w:tc>
          <w:tcPr>
            <w:tcW w:w="1980" w:type="dxa"/>
            <w:hideMark/>
          </w:tcPr>
          <w:p w14:paraId="3EDD2A1B" w14:textId="77777777" w:rsidR="00B72E39" w:rsidRPr="00B72E39" w:rsidRDefault="00B72E39" w:rsidP="002F1E39">
            <w:pPr>
              <w:pStyle w:val="TableText"/>
              <w:rPr>
                <w:lang w:val="en-GB"/>
              </w:rPr>
            </w:pPr>
            <w:r w:rsidRPr="00B72E39">
              <w:t>Expiry type</w:t>
            </w:r>
          </w:p>
        </w:tc>
        <w:tc>
          <w:tcPr>
            <w:tcW w:w="6065" w:type="dxa"/>
            <w:noWrap/>
            <w:hideMark/>
          </w:tcPr>
          <w:p w14:paraId="45A5215B" w14:textId="77777777" w:rsidR="00B72E39" w:rsidRPr="00B72E39" w:rsidRDefault="00B72E39" w:rsidP="002F1E39">
            <w:pPr>
              <w:pStyle w:val="TableText"/>
              <w:rPr>
                <w:lang w:val="en-GB"/>
              </w:rPr>
            </w:pPr>
            <w:r w:rsidRPr="00B72E39">
              <w:rPr>
                <w:lang w:val="en-GB"/>
              </w:rPr>
              <w:t>Expiry type of COND, FIXD, OPEN</w:t>
            </w:r>
          </w:p>
        </w:tc>
      </w:tr>
      <w:tr w:rsidR="00B72E39" w:rsidRPr="00B72E39" w14:paraId="65EC076F"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971" w:type="dxa"/>
            <w:hideMark/>
          </w:tcPr>
          <w:p w14:paraId="16857D66" w14:textId="77777777" w:rsidR="00B72E39" w:rsidRPr="00B72E39" w:rsidRDefault="00B72E39" w:rsidP="002F1E39">
            <w:pPr>
              <w:pStyle w:val="TableText"/>
              <w:rPr>
                <w:lang w:val="en-GB"/>
              </w:rPr>
            </w:pPr>
            <w:r w:rsidRPr="00B72E39">
              <w:t>31E</w:t>
            </w:r>
          </w:p>
        </w:tc>
        <w:tc>
          <w:tcPr>
            <w:tcW w:w="1980" w:type="dxa"/>
            <w:hideMark/>
          </w:tcPr>
          <w:p w14:paraId="1A2860E3" w14:textId="77777777" w:rsidR="00B72E39" w:rsidRPr="00B72E39" w:rsidRDefault="00B72E39" w:rsidP="002F1E39">
            <w:pPr>
              <w:pStyle w:val="TableText"/>
              <w:rPr>
                <w:lang w:val="en-GB"/>
              </w:rPr>
            </w:pPr>
            <w:r w:rsidRPr="00B72E39">
              <w:t>Date of expiry </w:t>
            </w:r>
          </w:p>
        </w:tc>
        <w:tc>
          <w:tcPr>
            <w:tcW w:w="6065" w:type="dxa"/>
            <w:noWrap/>
            <w:hideMark/>
          </w:tcPr>
          <w:p w14:paraId="1A19AC19" w14:textId="77777777" w:rsidR="00B72E39" w:rsidRPr="00B72E39" w:rsidRDefault="00B72E39" w:rsidP="002F1E39">
            <w:pPr>
              <w:pStyle w:val="TableText"/>
              <w:rPr>
                <w:lang w:val="en-GB"/>
              </w:rPr>
            </w:pPr>
            <w:r w:rsidRPr="00B72E39">
              <w:rPr>
                <w:lang w:val="en-GB"/>
              </w:rPr>
              <w:t>Expiry date if COND or FIXD</w:t>
            </w:r>
          </w:p>
        </w:tc>
      </w:tr>
      <w:tr w:rsidR="00B72E39" w:rsidRPr="00B72E39" w14:paraId="5CE4E8F3"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971" w:type="dxa"/>
            <w:hideMark/>
          </w:tcPr>
          <w:p w14:paraId="2AE60AB0" w14:textId="77777777" w:rsidR="00B72E39" w:rsidRPr="00B72E39" w:rsidRDefault="00B72E39" w:rsidP="002F1E39">
            <w:pPr>
              <w:pStyle w:val="TableText"/>
              <w:rPr>
                <w:lang w:val="en-GB"/>
              </w:rPr>
            </w:pPr>
            <w:r w:rsidRPr="00B72E39">
              <w:t>35G</w:t>
            </w:r>
          </w:p>
        </w:tc>
        <w:tc>
          <w:tcPr>
            <w:tcW w:w="1980" w:type="dxa"/>
            <w:hideMark/>
          </w:tcPr>
          <w:p w14:paraId="5634C1DA" w14:textId="77777777" w:rsidR="00B72E39" w:rsidRPr="00B72E39" w:rsidRDefault="00B72E39" w:rsidP="002F1E39">
            <w:pPr>
              <w:pStyle w:val="TableText"/>
              <w:rPr>
                <w:lang w:val="en-GB"/>
              </w:rPr>
            </w:pPr>
            <w:r w:rsidRPr="00B72E39">
              <w:t>Expiry condition </w:t>
            </w:r>
          </w:p>
        </w:tc>
        <w:tc>
          <w:tcPr>
            <w:tcW w:w="6065" w:type="dxa"/>
            <w:noWrap/>
            <w:hideMark/>
          </w:tcPr>
          <w:p w14:paraId="40FD9FB6" w14:textId="77777777" w:rsidR="00B72E39" w:rsidRPr="00B72E39" w:rsidRDefault="00B72E39" w:rsidP="002F1E39">
            <w:pPr>
              <w:pStyle w:val="TableText"/>
              <w:rPr>
                <w:lang w:val="en-GB"/>
              </w:rPr>
            </w:pPr>
            <w:r w:rsidRPr="00B72E39">
              <w:t>Expiry condition where COND</w:t>
            </w:r>
          </w:p>
        </w:tc>
      </w:tr>
      <w:tr w:rsidR="00B72E39" w:rsidRPr="00B72E39" w14:paraId="71E5793C"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971" w:type="dxa"/>
            <w:hideMark/>
          </w:tcPr>
          <w:p w14:paraId="54C99854" w14:textId="77777777" w:rsidR="00B72E39" w:rsidRPr="00B72E39" w:rsidRDefault="00B72E39" w:rsidP="002F1E39">
            <w:pPr>
              <w:pStyle w:val="TableText"/>
              <w:rPr>
                <w:lang w:val="en-GB"/>
              </w:rPr>
            </w:pPr>
            <w:r w:rsidRPr="00B72E39">
              <w:t>50</w:t>
            </w:r>
          </w:p>
        </w:tc>
        <w:tc>
          <w:tcPr>
            <w:tcW w:w="1980" w:type="dxa"/>
            <w:hideMark/>
          </w:tcPr>
          <w:p w14:paraId="54E5B77D" w14:textId="77777777" w:rsidR="00B72E39" w:rsidRPr="00B72E39" w:rsidRDefault="00B72E39" w:rsidP="002F1E39">
            <w:pPr>
              <w:pStyle w:val="TableText"/>
              <w:rPr>
                <w:lang w:val="en-GB"/>
              </w:rPr>
            </w:pPr>
            <w:r w:rsidRPr="00B72E39">
              <w:t>Applicant</w:t>
            </w:r>
          </w:p>
        </w:tc>
        <w:tc>
          <w:tcPr>
            <w:tcW w:w="6065" w:type="dxa"/>
            <w:hideMark/>
          </w:tcPr>
          <w:p w14:paraId="0BBD229C" w14:textId="77777777" w:rsidR="00B72E39" w:rsidRPr="00B72E39" w:rsidRDefault="00B72E39" w:rsidP="002F1E39">
            <w:pPr>
              <w:pStyle w:val="TableText"/>
              <w:rPr>
                <w:lang w:val="en-GB"/>
              </w:rPr>
            </w:pPr>
            <w:r w:rsidRPr="00B72E39">
              <w:rPr>
                <w:lang w:val="en-GB"/>
              </w:rPr>
              <w:t>Applicant name and address</w:t>
            </w:r>
          </w:p>
        </w:tc>
      </w:tr>
      <w:tr w:rsidR="00B72E39" w:rsidRPr="00B72E39" w14:paraId="053DDC1E"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971" w:type="dxa"/>
            <w:hideMark/>
          </w:tcPr>
          <w:p w14:paraId="0B68E657" w14:textId="77777777" w:rsidR="00B72E39" w:rsidRPr="00B72E39" w:rsidRDefault="00B72E39" w:rsidP="002F1E39">
            <w:pPr>
              <w:pStyle w:val="TableText"/>
              <w:rPr>
                <w:lang w:val="en-GB"/>
              </w:rPr>
            </w:pPr>
            <w:r w:rsidRPr="00B72E39">
              <w:t>51</w:t>
            </w:r>
          </w:p>
        </w:tc>
        <w:tc>
          <w:tcPr>
            <w:tcW w:w="1980" w:type="dxa"/>
            <w:hideMark/>
          </w:tcPr>
          <w:p w14:paraId="52594EAD" w14:textId="77777777" w:rsidR="00B72E39" w:rsidRPr="00B72E39" w:rsidRDefault="00B72E39" w:rsidP="002F1E39">
            <w:pPr>
              <w:pStyle w:val="TableText"/>
              <w:rPr>
                <w:lang w:val="en-GB"/>
              </w:rPr>
            </w:pPr>
            <w:r w:rsidRPr="00B72E39">
              <w:t>Obligor/Instructing party </w:t>
            </w:r>
          </w:p>
        </w:tc>
        <w:tc>
          <w:tcPr>
            <w:tcW w:w="6065" w:type="dxa"/>
            <w:hideMark/>
          </w:tcPr>
          <w:p w14:paraId="472C3018" w14:textId="77777777" w:rsidR="00B72E39" w:rsidRPr="00B72E39" w:rsidRDefault="00B72E39" w:rsidP="002F1E39">
            <w:pPr>
              <w:pStyle w:val="TableText"/>
              <w:rPr>
                <w:lang w:val="en-GB"/>
              </w:rPr>
            </w:pPr>
            <w:r w:rsidRPr="00B72E39">
              <w:rPr>
                <w:lang w:val="en-GB"/>
              </w:rPr>
              <w:t>Mapped to Obligor event field</w:t>
            </w:r>
          </w:p>
        </w:tc>
      </w:tr>
      <w:tr w:rsidR="00B72E39" w:rsidRPr="00B72E39" w14:paraId="155974DD"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971" w:type="dxa"/>
            <w:hideMark/>
          </w:tcPr>
          <w:p w14:paraId="313224BF" w14:textId="77777777" w:rsidR="00B72E39" w:rsidRPr="00B72E39" w:rsidRDefault="00B72E39" w:rsidP="002F1E39">
            <w:pPr>
              <w:pStyle w:val="TableText"/>
              <w:rPr>
                <w:lang w:val="en-GB"/>
              </w:rPr>
            </w:pPr>
            <w:r w:rsidRPr="00B72E39">
              <w:t>52a</w:t>
            </w:r>
          </w:p>
        </w:tc>
        <w:tc>
          <w:tcPr>
            <w:tcW w:w="1980" w:type="dxa"/>
            <w:hideMark/>
          </w:tcPr>
          <w:p w14:paraId="6BB86F8D" w14:textId="77777777" w:rsidR="00B72E39" w:rsidRPr="00B72E39" w:rsidRDefault="00B72E39" w:rsidP="002F1E39">
            <w:pPr>
              <w:pStyle w:val="TableText"/>
              <w:rPr>
                <w:lang w:val="en-GB"/>
              </w:rPr>
            </w:pPr>
            <w:r w:rsidRPr="00B72E39">
              <w:t>Issuer</w:t>
            </w:r>
          </w:p>
        </w:tc>
        <w:tc>
          <w:tcPr>
            <w:tcW w:w="6065" w:type="dxa"/>
            <w:noWrap/>
            <w:hideMark/>
          </w:tcPr>
          <w:p w14:paraId="1D9C6EF5" w14:textId="77777777" w:rsidR="00B72E39" w:rsidRPr="00B72E39" w:rsidRDefault="00B72E39" w:rsidP="002F1E39">
            <w:pPr>
              <w:pStyle w:val="TableText"/>
              <w:rPr>
                <w:lang w:val="en-GB"/>
              </w:rPr>
            </w:pPr>
            <w:r w:rsidRPr="00B72E39">
              <w:rPr>
                <w:lang w:val="en-GB"/>
              </w:rPr>
              <w:t xml:space="preserve">Issuing bank </w:t>
            </w:r>
          </w:p>
        </w:tc>
      </w:tr>
      <w:tr w:rsidR="00B72E39" w:rsidRPr="00B72E39" w14:paraId="63E2647B"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971" w:type="dxa"/>
            <w:hideMark/>
          </w:tcPr>
          <w:p w14:paraId="23E4FD2E" w14:textId="77777777" w:rsidR="00B72E39" w:rsidRPr="00B72E39" w:rsidRDefault="00B72E39" w:rsidP="002F1E39">
            <w:pPr>
              <w:pStyle w:val="TableText"/>
              <w:rPr>
                <w:lang w:val="en-GB"/>
              </w:rPr>
            </w:pPr>
            <w:r w:rsidRPr="00B72E39">
              <w:t>59a</w:t>
            </w:r>
          </w:p>
        </w:tc>
        <w:tc>
          <w:tcPr>
            <w:tcW w:w="1980" w:type="dxa"/>
            <w:hideMark/>
          </w:tcPr>
          <w:p w14:paraId="22D19EB6" w14:textId="77777777" w:rsidR="00B72E39" w:rsidRPr="00B72E39" w:rsidRDefault="00B72E39" w:rsidP="002F1E39">
            <w:pPr>
              <w:pStyle w:val="TableText"/>
              <w:rPr>
                <w:lang w:val="en-GB"/>
              </w:rPr>
            </w:pPr>
            <w:r w:rsidRPr="00B72E39">
              <w:t>Beneficiary</w:t>
            </w:r>
          </w:p>
        </w:tc>
        <w:tc>
          <w:tcPr>
            <w:tcW w:w="6065" w:type="dxa"/>
            <w:noWrap/>
            <w:hideMark/>
          </w:tcPr>
          <w:p w14:paraId="5EC26D27" w14:textId="77777777" w:rsidR="00B72E39" w:rsidRPr="00B72E39" w:rsidRDefault="00B72E39" w:rsidP="002F1E39">
            <w:pPr>
              <w:pStyle w:val="TableText"/>
              <w:rPr>
                <w:lang w:val="en-GB"/>
              </w:rPr>
            </w:pPr>
            <w:r w:rsidRPr="00B72E39">
              <w:rPr>
                <w:lang w:val="en-GB"/>
              </w:rPr>
              <w:t xml:space="preserve">Beneficiary </w:t>
            </w:r>
          </w:p>
        </w:tc>
      </w:tr>
      <w:tr w:rsidR="00B72E39" w:rsidRPr="00B72E39" w14:paraId="172242AA" w14:textId="77777777" w:rsidTr="003D3747">
        <w:trPr>
          <w:cnfStyle w:val="000000100000" w:firstRow="0" w:lastRow="0" w:firstColumn="0" w:lastColumn="0" w:oddVBand="0" w:evenVBand="0" w:oddHBand="1" w:evenHBand="0" w:firstRowFirstColumn="0" w:firstRowLastColumn="0" w:lastRowFirstColumn="0" w:lastRowLastColumn="0"/>
          <w:trHeight w:val="900"/>
        </w:trPr>
        <w:tc>
          <w:tcPr>
            <w:tcW w:w="971" w:type="dxa"/>
            <w:hideMark/>
          </w:tcPr>
          <w:p w14:paraId="7F35B16D" w14:textId="77777777" w:rsidR="00B72E39" w:rsidRPr="00B72E39" w:rsidRDefault="00B72E39" w:rsidP="002F1E39">
            <w:pPr>
              <w:pStyle w:val="TableText"/>
              <w:rPr>
                <w:lang w:val="en-GB"/>
              </w:rPr>
            </w:pPr>
            <w:r w:rsidRPr="00B72E39">
              <w:t>56a</w:t>
            </w:r>
          </w:p>
        </w:tc>
        <w:tc>
          <w:tcPr>
            <w:tcW w:w="1980" w:type="dxa"/>
            <w:hideMark/>
          </w:tcPr>
          <w:p w14:paraId="49E48E45" w14:textId="77777777" w:rsidR="00B72E39" w:rsidRPr="00B72E39" w:rsidRDefault="00B72E39" w:rsidP="002F1E39">
            <w:pPr>
              <w:pStyle w:val="TableText"/>
              <w:rPr>
                <w:lang w:val="en-GB"/>
              </w:rPr>
            </w:pPr>
            <w:r w:rsidRPr="00B72E39">
              <w:t>Advising bank </w:t>
            </w:r>
          </w:p>
        </w:tc>
        <w:tc>
          <w:tcPr>
            <w:tcW w:w="6065" w:type="dxa"/>
            <w:hideMark/>
          </w:tcPr>
          <w:p w14:paraId="784356B5" w14:textId="77777777" w:rsidR="002D5D71" w:rsidRPr="002D5D71" w:rsidRDefault="002D5D71" w:rsidP="002D5D71">
            <w:pPr>
              <w:pStyle w:val="TableText"/>
              <w:rPr>
                <w:lang w:val="en-GB"/>
              </w:rPr>
            </w:pPr>
            <w:r w:rsidRPr="002D5D71">
              <w:rPr>
                <w:lang w:val="en-GB"/>
              </w:rPr>
              <w:t xml:space="preserve">SWIFT BIC or name and address of Advising </w:t>
            </w:r>
            <w:proofErr w:type="gramStart"/>
            <w:r w:rsidRPr="002D5D71">
              <w:rPr>
                <w:lang w:val="en-GB"/>
              </w:rPr>
              <w:t>bank</w:t>
            </w:r>
            <w:proofErr w:type="gramEnd"/>
          </w:p>
          <w:p w14:paraId="4A6250C5" w14:textId="2B3E18ED" w:rsidR="002D5D71" w:rsidRPr="002D5D71" w:rsidRDefault="002D5D71" w:rsidP="002D5D71">
            <w:pPr>
              <w:pStyle w:val="TableText"/>
              <w:rPr>
                <w:lang w:val="en-GB"/>
              </w:rPr>
            </w:pPr>
            <w:r w:rsidRPr="002D5D71">
              <w:rPr>
                <w:lang w:val="en-GB"/>
              </w:rPr>
              <w:t xml:space="preserve">This is mapped to First Advising Bank when we are not named specifically as one of the Parties in the Incoming SWIFT </w:t>
            </w:r>
            <w:proofErr w:type="gramStart"/>
            <w:r w:rsidRPr="002D5D71">
              <w:rPr>
                <w:lang w:val="en-GB"/>
              </w:rPr>
              <w:t>message</w:t>
            </w:r>
            <w:proofErr w:type="gramEnd"/>
            <w:r w:rsidRPr="002D5D71">
              <w:rPr>
                <w:lang w:val="en-GB"/>
              </w:rPr>
              <w:t>, i.e. we are not named in field 56a nor in field 57a.</w:t>
            </w:r>
          </w:p>
          <w:p w14:paraId="38C16883" w14:textId="77777777" w:rsidR="002D5D71" w:rsidRPr="002D5D71" w:rsidRDefault="002D5D71" w:rsidP="002D5D71">
            <w:pPr>
              <w:pStyle w:val="TableText"/>
              <w:rPr>
                <w:lang w:val="en-GB"/>
              </w:rPr>
            </w:pPr>
            <w:r w:rsidRPr="002D5D71">
              <w:rPr>
                <w:lang w:val="en-GB"/>
              </w:rPr>
              <w:t>Otherwise, we are named in field 56a or in field 57a, and in both cases First Advising Bank is left blank.</w:t>
            </w:r>
          </w:p>
          <w:p w14:paraId="6032C7A7" w14:textId="209A2F4A" w:rsidR="00B72E39" w:rsidRPr="00B72E39" w:rsidRDefault="002D5D71" w:rsidP="002D5D71">
            <w:pPr>
              <w:pStyle w:val="TableText"/>
              <w:rPr>
                <w:lang w:val="en-GB"/>
              </w:rPr>
            </w:pPr>
            <w:r w:rsidRPr="002D5D71">
              <w:rPr>
                <w:lang w:val="en-GB"/>
              </w:rPr>
              <w:t>Note that First Advising Bank appears only in the Party List pane and when Show All Parties is ticked.</w:t>
            </w:r>
          </w:p>
        </w:tc>
      </w:tr>
      <w:tr w:rsidR="00B72E39" w:rsidRPr="00B72E39" w14:paraId="159130CA"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971" w:type="dxa"/>
            <w:hideMark/>
          </w:tcPr>
          <w:p w14:paraId="57BC7672" w14:textId="77777777" w:rsidR="00B72E39" w:rsidRPr="00B72E39" w:rsidRDefault="00B72E39" w:rsidP="002F1E39">
            <w:pPr>
              <w:pStyle w:val="TableText"/>
              <w:rPr>
                <w:lang w:val="en-GB"/>
              </w:rPr>
            </w:pPr>
            <w:r w:rsidRPr="00B72E39">
              <w:t>57a</w:t>
            </w:r>
          </w:p>
        </w:tc>
        <w:tc>
          <w:tcPr>
            <w:tcW w:w="1980" w:type="dxa"/>
            <w:hideMark/>
          </w:tcPr>
          <w:p w14:paraId="7418D7AA" w14:textId="77777777" w:rsidR="00B72E39" w:rsidRPr="00B72E39" w:rsidRDefault="00B72E39" w:rsidP="002F1E39">
            <w:pPr>
              <w:pStyle w:val="TableText"/>
              <w:rPr>
                <w:lang w:val="en-GB"/>
              </w:rPr>
            </w:pPr>
            <w:r w:rsidRPr="00B72E39">
              <w:t>Advise through bank </w:t>
            </w:r>
          </w:p>
        </w:tc>
        <w:tc>
          <w:tcPr>
            <w:tcW w:w="6065" w:type="dxa"/>
            <w:noWrap/>
            <w:hideMark/>
          </w:tcPr>
          <w:p w14:paraId="7816964E" w14:textId="77777777" w:rsidR="00B72E39" w:rsidRPr="00B72E39" w:rsidRDefault="00B72E39" w:rsidP="002F1E39">
            <w:pPr>
              <w:pStyle w:val="TableText"/>
              <w:rPr>
                <w:lang w:val="en-GB"/>
              </w:rPr>
            </w:pPr>
            <w:r w:rsidRPr="00B72E39">
              <w:rPr>
                <w:lang w:val="en-GB"/>
              </w:rPr>
              <w:t xml:space="preserve">SWIFT BIC or name and address of Next advising bank </w:t>
            </w:r>
          </w:p>
        </w:tc>
      </w:tr>
      <w:tr w:rsidR="00B72E39" w:rsidRPr="00B72E39" w14:paraId="75FA60A2"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971" w:type="dxa"/>
            <w:hideMark/>
          </w:tcPr>
          <w:p w14:paraId="7E0971FF" w14:textId="77777777" w:rsidR="00B72E39" w:rsidRPr="00B72E39" w:rsidRDefault="00B72E39" w:rsidP="002F1E39">
            <w:pPr>
              <w:pStyle w:val="TableText"/>
              <w:rPr>
                <w:lang w:val="en-GB"/>
              </w:rPr>
            </w:pPr>
            <w:r w:rsidRPr="00B72E39">
              <w:t>32B</w:t>
            </w:r>
          </w:p>
        </w:tc>
        <w:tc>
          <w:tcPr>
            <w:tcW w:w="1980" w:type="dxa"/>
            <w:hideMark/>
          </w:tcPr>
          <w:p w14:paraId="4B6741D1" w14:textId="77777777" w:rsidR="00B72E39" w:rsidRPr="00B72E39" w:rsidRDefault="00B72E39" w:rsidP="002F1E39">
            <w:pPr>
              <w:pStyle w:val="TableText"/>
              <w:rPr>
                <w:lang w:val="en-GB"/>
              </w:rPr>
            </w:pPr>
            <w:r w:rsidRPr="00B72E39">
              <w:t>Undertaking amount and currency</w:t>
            </w:r>
          </w:p>
        </w:tc>
        <w:tc>
          <w:tcPr>
            <w:tcW w:w="6065" w:type="dxa"/>
            <w:hideMark/>
          </w:tcPr>
          <w:p w14:paraId="5354C445" w14:textId="77777777" w:rsidR="00B72E39" w:rsidRPr="00B72E39" w:rsidRDefault="00B72E39" w:rsidP="002F1E39">
            <w:pPr>
              <w:pStyle w:val="TableText"/>
              <w:rPr>
                <w:lang w:val="en-GB"/>
              </w:rPr>
            </w:pPr>
            <w:r w:rsidRPr="00B72E39">
              <w:rPr>
                <w:lang w:val="en-GB"/>
              </w:rPr>
              <w:t>Amount and currency</w:t>
            </w:r>
          </w:p>
        </w:tc>
      </w:tr>
      <w:tr w:rsidR="00B72E39" w:rsidRPr="00B72E39" w14:paraId="75D07DF6"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971" w:type="dxa"/>
            <w:hideMark/>
          </w:tcPr>
          <w:p w14:paraId="215A1154" w14:textId="77777777" w:rsidR="00B72E39" w:rsidRPr="00B72E39" w:rsidRDefault="00B72E39" w:rsidP="002F1E39">
            <w:pPr>
              <w:pStyle w:val="TableText"/>
              <w:rPr>
                <w:lang w:val="en-GB"/>
              </w:rPr>
            </w:pPr>
            <w:r w:rsidRPr="00B72E39">
              <w:t>39D</w:t>
            </w:r>
          </w:p>
        </w:tc>
        <w:tc>
          <w:tcPr>
            <w:tcW w:w="1980" w:type="dxa"/>
            <w:hideMark/>
          </w:tcPr>
          <w:p w14:paraId="17577B57" w14:textId="77777777" w:rsidR="00B72E39" w:rsidRPr="00B72E39" w:rsidRDefault="00B72E39" w:rsidP="002F1E39">
            <w:pPr>
              <w:pStyle w:val="TableText"/>
              <w:rPr>
                <w:lang w:val="en-GB"/>
              </w:rPr>
            </w:pPr>
            <w:r w:rsidRPr="00B72E39">
              <w:t>Additional Amount Information </w:t>
            </w:r>
          </w:p>
        </w:tc>
        <w:tc>
          <w:tcPr>
            <w:tcW w:w="6065" w:type="dxa"/>
            <w:hideMark/>
          </w:tcPr>
          <w:p w14:paraId="12237873" w14:textId="77777777" w:rsidR="00B72E39" w:rsidRPr="00B72E39" w:rsidRDefault="00B72E39" w:rsidP="002F1E39">
            <w:pPr>
              <w:pStyle w:val="TableText"/>
              <w:rPr>
                <w:lang w:val="en-GB"/>
              </w:rPr>
            </w:pPr>
            <w:r w:rsidRPr="00B72E39">
              <w:rPr>
                <w:lang w:val="en-GB"/>
              </w:rPr>
              <w:t>Additional amount text</w:t>
            </w:r>
          </w:p>
        </w:tc>
      </w:tr>
      <w:tr w:rsidR="00B72E39" w:rsidRPr="00B72E39" w14:paraId="7D4263C9" w14:textId="77777777" w:rsidTr="002F1E39">
        <w:trPr>
          <w:cnfStyle w:val="000000100000" w:firstRow="0" w:lastRow="0" w:firstColumn="0" w:lastColumn="0" w:oddVBand="0" w:evenVBand="0" w:oddHBand="1" w:evenHBand="0" w:firstRowFirstColumn="0" w:firstRowLastColumn="0" w:lastRowFirstColumn="0" w:lastRowLastColumn="0"/>
          <w:trHeight w:val="2322"/>
        </w:trPr>
        <w:tc>
          <w:tcPr>
            <w:tcW w:w="971" w:type="dxa"/>
            <w:hideMark/>
          </w:tcPr>
          <w:p w14:paraId="5A7D2A52" w14:textId="77777777" w:rsidR="00B72E39" w:rsidRPr="00B72E39" w:rsidRDefault="00B72E39" w:rsidP="002F1E39">
            <w:pPr>
              <w:pStyle w:val="TableText"/>
              <w:rPr>
                <w:lang w:val="en-GB"/>
              </w:rPr>
            </w:pPr>
            <w:r w:rsidRPr="00B72E39">
              <w:lastRenderedPageBreak/>
              <w:t>41F/G</w:t>
            </w:r>
          </w:p>
        </w:tc>
        <w:tc>
          <w:tcPr>
            <w:tcW w:w="1980" w:type="dxa"/>
            <w:hideMark/>
          </w:tcPr>
          <w:p w14:paraId="0ECD719F" w14:textId="77777777" w:rsidR="00B72E39" w:rsidRPr="00B72E39" w:rsidRDefault="00B72E39" w:rsidP="002F1E39">
            <w:pPr>
              <w:pStyle w:val="TableText"/>
              <w:rPr>
                <w:lang w:val="en-GB"/>
              </w:rPr>
            </w:pPr>
            <w:r w:rsidRPr="00B72E39">
              <w:t xml:space="preserve">Available with </w:t>
            </w:r>
          </w:p>
        </w:tc>
        <w:tc>
          <w:tcPr>
            <w:tcW w:w="6065" w:type="dxa"/>
            <w:hideMark/>
          </w:tcPr>
          <w:p w14:paraId="7A8C8E77" w14:textId="77777777" w:rsidR="00B72E39" w:rsidRPr="00B72E39" w:rsidRDefault="00B72E39" w:rsidP="002F1E39">
            <w:pPr>
              <w:pStyle w:val="TableText"/>
              <w:rPr>
                <w:lang w:val="en-GB"/>
              </w:rPr>
            </w:pPr>
            <w:r w:rsidRPr="00B72E39">
              <w:rPr>
                <w:lang w:val="en-GB"/>
              </w:rPr>
              <w:t>Set to either</w:t>
            </w:r>
            <w:r w:rsidRPr="00B72E39">
              <w:rPr>
                <w:lang w:val="en-GB"/>
              </w:rPr>
              <w:br/>
              <w:t xml:space="preserve">• (named bank) - SWIFT BIC or Address of </w:t>
            </w:r>
            <w:r w:rsidRPr="00B72E39">
              <w:rPr>
                <w:lang w:val="en-GB"/>
              </w:rPr>
              <w:br/>
              <w:t xml:space="preserve">• Any bank </w:t>
            </w:r>
            <w:r w:rsidRPr="00B72E39">
              <w:rPr>
                <w:lang w:val="en-GB"/>
              </w:rPr>
              <w:br/>
              <w:t xml:space="preserve">• Any bank (city) </w:t>
            </w:r>
            <w:r w:rsidRPr="00B72E39">
              <w:rPr>
                <w:lang w:val="en-GB"/>
              </w:rPr>
              <w:br/>
              <w:t>• Any bank in (country)</w:t>
            </w:r>
            <w:r w:rsidRPr="00B72E39">
              <w:rPr>
                <w:lang w:val="en-GB"/>
              </w:rPr>
              <w:br/>
              <w:t xml:space="preserve">• Issuing bank - SWIFT BIC or Address </w:t>
            </w:r>
            <w:r w:rsidRPr="00B72E39">
              <w:rPr>
                <w:lang w:val="en-GB"/>
              </w:rPr>
              <w:br/>
              <w:t>• Advising bank - SWIFT BIC or Address</w:t>
            </w:r>
            <w:r w:rsidRPr="00B72E39">
              <w:rPr>
                <w:lang w:val="en-GB"/>
              </w:rPr>
              <w:br/>
              <w:t xml:space="preserve">• Advise Through bank - SWIFT BIC or Address </w:t>
            </w:r>
            <w:r w:rsidRPr="00B72E39">
              <w:rPr>
                <w:lang w:val="en-GB"/>
              </w:rPr>
              <w:br/>
              <w:t xml:space="preserve">• Ourselves - Bank’s SWIFT BIC </w:t>
            </w:r>
            <w:r w:rsidRPr="00B72E39">
              <w:rPr>
                <w:lang w:val="en-GB"/>
              </w:rPr>
              <w:br/>
              <w:t xml:space="preserve">• Received from - Bank’s SWIFT BIC </w:t>
            </w:r>
          </w:p>
        </w:tc>
      </w:tr>
      <w:tr w:rsidR="00B72E39" w:rsidRPr="00B72E39" w14:paraId="77A777A4"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971" w:type="dxa"/>
            <w:hideMark/>
          </w:tcPr>
          <w:p w14:paraId="76FB2042" w14:textId="77777777" w:rsidR="00B72E39" w:rsidRPr="00B72E39" w:rsidRDefault="00B72E39" w:rsidP="002F1E39">
            <w:pPr>
              <w:pStyle w:val="TableText"/>
              <w:rPr>
                <w:lang w:val="en-GB"/>
              </w:rPr>
            </w:pPr>
            <w:r w:rsidRPr="00B72E39">
              <w:t>71D</w:t>
            </w:r>
          </w:p>
        </w:tc>
        <w:tc>
          <w:tcPr>
            <w:tcW w:w="1980" w:type="dxa"/>
            <w:hideMark/>
          </w:tcPr>
          <w:p w14:paraId="1B118920" w14:textId="77777777" w:rsidR="00B72E39" w:rsidRPr="00B72E39" w:rsidRDefault="00B72E39" w:rsidP="002F1E39">
            <w:pPr>
              <w:pStyle w:val="TableText"/>
              <w:rPr>
                <w:lang w:val="en-GB"/>
              </w:rPr>
            </w:pPr>
            <w:r w:rsidRPr="00B72E39">
              <w:t>Charge text</w:t>
            </w:r>
          </w:p>
        </w:tc>
        <w:tc>
          <w:tcPr>
            <w:tcW w:w="6065" w:type="dxa"/>
            <w:noWrap/>
            <w:hideMark/>
          </w:tcPr>
          <w:p w14:paraId="0AC661ED" w14:textId="77777777" w:rsidR="00B72E39" w:rsidRPr="00B72E39" w:rsidRDefault="00B72E39" w:rsidP="002F1E39">
            <w:pPr>
              <w:pStyle w:val="TableText"/>
              <w:rPr>
                <w:lang w:val="en-GB"/>
              </w:rPr>
            </w:pPr>
            <w:r w:rsidRPr="00B72E39">
              <w:rPr>
                <w:lang w:val="en-GB"/>
              </w:rPr>
              <w:t>Action item - Charge text - Requires action</w:t>
            </w:r>
          </w:p>
        </w:tc>
      </w:tr>
      <w:tr w:rsidR="00B72E39" w:rsidRPr="00B72E39" w14:paraId="51DD67AD"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971" w:type="dxa"/>
            <w:hideMark/>
          </w:tcPr>
          <w:p w14:paraId="6EA5D7C5" w14:textId="77777777" w:rsidR="00B72E39" w:rsidRPr="00B72E39" w:rsidRDefault="00B72E39" w:rsidP="002F1E39">
            <w:pPr>
              <w:pStyle w:val="TableText"/>
              <w:rPr>
                <w:lang w:val="en-GB"/>
              </w:rPr>
            </w:pPr>
            <w:r w:rsidRPr="00B72E39">
              <w:t>45C</w:t>
            </w:r>
          </w:p>
        </w:tc>
        <w:tc>
          <w:tcPr>
            <w:tcW w:w="1980" w:type="dxa"/>
            <w:hideMark/>
          </w:tcPr>
          <w:p w14:paraId="6B5390E2" w14:textId="77777777" w:rsidR="00B72E39" w:rsidRPr="00B72E39" w:rsidRDefault="00B72E39" w:rsidP="002F1E39">
            <w:pPr>
              <w:pStyle w:val="TableText"/>
              <w:rPr>
                <w:lang w:val="en-GB"/>
              </w:rPr>
            </w:pPr>
            <w:r w:rsidRPr="00B72E39">
              <w:t>Doc and Presentation instructions</w:t>
            </w:r>
          </w:p>
        </w:tc>
        <w:tc>
          <w:tcPr>
            <w:tcW w:w="6065" w:type="dxa"/>
            <w:noWrap/>
            <w:hideMark/>
          </w:tcPr>
          <w:p w14:paraId="7FEA12BA" w14:textId="77777777" w:rsidR="00B72E39" w:rsidRPr="00B72E39" w:rsidRDefault="00B72E39" w:rsidP="002F1E39">
            <w:pPr>
              <w:pStyle w:val="TableText"/>
              <w:rPr>
                <w:lang w:val="en-GB"/>
              </w:rPr>
            </w:pPr>
            <w:r w:rsidRPr="00B72E39">
              <w:t>Documents required</w:t>
            </w:r>
          </w:p>
        </w:tc>
      </w:tr>
      <w:tr w:rsidR="00B72E39" w:rsidRPr="00B72E39" w14:paraId="011B1539"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971" w:type="dxa"/>
            <w:hideMark/>
          </w:tcPr>
          <w:p w14:paraId="35DF264C" w14:textId="77777777" w:rsidR="00B72E39" w:rsidRPr="00B72E39" w:rsidRDefault="00B72E39" w:rsidP="002F1E39">
            <w:pPr>
              <w:pStyle w:val="TableText"/>
              <w:rPr>
                <w:lang w:val="en-GB"/>
              </w:rPr>
            </w:pPr>
            <w:r w:rsidRPr="00B72E39">
              <w:t>77U</w:t>
            </w:r>
          </w:p>
        </w:tc>
        <w:tc>
          <w:tcPr>
            <w:tcW w:w="1980" w:type="dxa"/>
            <w:hideMark/>
          </w:tcPr>
          <w:p w14:paraId="4CCD1244" w14:textId="77777777" w:rsidR="00B72E39" w:rsidRPr="00B72E39" w:rsidRDefault="00B72E39" w:rsidP="002F1E39">
            <w:pPr>
              <w:pStyle w:val="TableText"/>
              <w:rPr>
                <w:lang w:val="en-GB"/>
              </w:rPr>
            </w:pPr>
            <w:r w:rsidRPr="00B72E39">
              <w:t>Undertaking terms and conditions</w:t>
            </w:r>
          </w:p>
        </w:tc>
        <w:tc>
          <w:tcPr>
            <w:tcW w:w="6065" w:type="dxa"/>
            <w:noWrap/>
            <w:hideMark/>
          </w:tcPr>
          <w:p w14:paraId="7242A0AE" w14:textId="77777777" w:rsidR="00B72E39" w:rsidRPr="00B72E39" w:rsidRDefault="00B72E39" w:rsidP="002F1E39">
            <w:pPr>
              <w:pStyle w:val="TableText"/>
              <w:rPr>
                <w:lang w:val="en-GB"/>
              </w:rPr>
            </w:pPr>
            <w:r w:rsidRPr="00B72E39">
              <w:rPr>
                <w:lang w:val="en-GB"/>
              </w:rPr>
              <w:t>Free-format instructions for SWIFT</w:t>
            </w:r>
          </w:p>
        </w:tc>
      </w:tr>
      <w:tr w:rsidR="00B72E39" w:rsidRPr="00B72E39" w14:paraId="1DFF20AF"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971" w:type="dxa"/>
            <w:hideMark/>
          </w:tcPr>
          <w:p w14:paraId="0709CF4D" w14:textId="77777777" w:rsidR="00B72E39" w:rsidRPr="00B72E39" w:rsidRDefault="00B72E39" w:rsidP="002F1E39">
            <w:pPr>
              <w:pStyle w:val="TableText"/>
              <w:rPr>
                <w:lang w:val="en-GB"/>
              </w:rPr>
            </w:pPr>
            <w:r w:rsidRPr="00B72E39">
              <w:t>49</w:t>
            </w:r>
          </w:p>
        </w:tc>
        <w:tc>
          <w:tcPr>
            <w:tcW w:w="1980" w:type="dxa"/>
            <w:hideMark/>
          </w:tcPr>
          <w:p w14:paraId="1E627B2B" w14:textId="77777777" w:rsidR="00B72E39" w:rsidRPr="00B72E39" w:rsidRDefault="00B72E39" w:rsidP="002F1E39">
            <w:pPr>
              <w:pStyle w:val="TableText"/>
              <w:rPr>
                <w:lang w:val="en-GB"/>
              </w:rPr>
            </w:pPr>
            <w:r w:rsidRPr="00B72E39">
              <w:t>Confirmation instructions</w:t>
            </w:r>
          </w:p>
        </w:tc>
        <w:tc>
          <w:tcPr>
            <w:tcW w:w="6065" w:type="dxa"/>
            <w:noWrap/>
            <w:hideMark/>
          </w:tcPr>
          <w:p w14:paraId="431BD675" w14:textId="77777777" w:rsidR="00B72E39" w:rsidRPr="00B72E39" w:rsidRDefault="00B72E39" w:rsidP="002F1E39">
            <w:pPr>
              <w:pStyle w:val="TableText"/>
              <w:rPr>
                <w:lang w:val="en-GB"/>
              </w:rPr>
            </w:pPr>
            <w:r w:rsidRPr="00B72E39">
              <w:rPr>
                <w:lang w:val="en-GB"/>
              </w:rPr>
              <w:t>Other bank's confirmation instructions</w:t>
            </w:r>
          </w:p>
        </w:tc>
      </w:tr>
      <w:tr w:rsidR="00B72E39" w:rsidRPr="00B72E39" w14:paraId="16CEBF9A"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971" w:type="dxa"/>
            <w:hideMark/>
          </w:tcPr>
          <w:p w14:paraId="5F959105" w14:textId="77777777" w:rsidR="00B72E39" w:rsidRPr="00B72E39" w:rsidRDefault="00B72E39" w:rsidP="002F1E39">
            <w:pPr>
              <w:pStyle w:val="TableText"/>
              <w:rPr>
                <w:lang w:val="en-GB"/>
              </w:rPr>
            </w:pPr>
            <w:r w:rsidRPr="00B72E39">
              <w:t>58a</w:t>
            </w:r>
          </w:p>
        </w:tc>
        <w:tc>
          <w:tcPr>
            <w:tcW w:w="1980" w:type="dxa"/>
            <w:hideMark/>
          </w:tcPr>
          <w:p w14:paraId="07E9568B" w14:textId="77777777" w:rsidR="00B72E39" w:rsidRPr="00B72E39" w:rsidRDefault="00B72E39" w:rsidP="002F1E39">
            <w:pPr>
              <w:pStyle w:val="TableText"/>
              <w:rPr>
                <w:lang w:val="en-GB"/>
              </w:rPr>
            </w:pPr>
            <w:r w:rsidRPr="00B72E39">
              <w:t>Requested confirmation party</w:t>
            </w:r>
          </w:p>
        </w:tc>
        <w:tc>
          <w:tcPr>
            <w:tcW w:w="6065" w:type="dxa"/>
            <w:noWrap/>
            <w:hideMark/>
          </w:tcPr>
          <w:p w14:paraId="1DA9D14A" w14:textId="77777777" w:rsidR="00B72E39" w:rsidRPr="00B72E39" w:rsidRDefault="00B72E39" w:rsidP="002F1E39">
            <w:pPr>
              <w:pStyle w:val="TableText"/>
              <w:rPr>
                <w:lang w:val="en-GB"/>
              </w:rPr>
            </w:pPr>
            <w:r w:rsidRPr="00B72E39">
              <w:rPr>
                <w:lang w:val="en-GB"/>
              </w:rPr>
              <w:t xml:space="preserve">Requested confirmation party </w:t>
            </w:r>
          </w:p>
        </w:tc>
      </w:tr>
      <w:tr w:rsidR="00B72E39" w:rsidRPr="00B72E39" w14:paraId="7D7A8F65"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971" w:type="dxa"/>
            <w:hideMark/>
          </w:tcPr>
          <w:p w14:paraId="149947DF" w14:textId="77777777" w:rsidR="00B72E39" w:rsidRPr="00B72E39" w:rsidRDefault="00B72E39" w:rsidP="002F1E39">
            <w:pPr>
              <w:pStyle w:val="TableText"/>
              <w:rPr>
                <w:lang w:val="en-GB"/>
              </w:rPr>
            </w:pPr>
            <w:r w:rsidRPr="00B72E39">
              <w:t>44H</w:t>
            </w:r>
          </w:p>
        </w:tc>
        <w:tc>
          <w:tcPr>
            <w:tcW w:w="1980" w:type="dxa"/>
            <w:hideMark/>
          </w:tcPr>
          <w:p w14:paraId="5766F014" w14:textId="77777777" w:rsidR="00B72E39" w:rsidRPr="00B72E39" w:rsidRDefault="00B72E39" w:rsidP="002F1E39">
            <w:pPr>
              <w:pStyle w:val="TableText"/>
              <w:rPr>
                <w:lang w:val="en-GB"/>
              </w:rPr>
            </w:pPr>
            <w:r w:rsidRPr="00B72E39">
              <w:t>Governing law country</w:t>
            </w:r>
          </w:p>
        </w:tc>
        <w:tc>
          <w:tcPr>
            <w:tcW w:w="6065" w:type="dxa"/>
            <w:noWrap/>
            <w:hideMark/>
          </w:tcPr>
          <w:p w14:paraId="231526B4" w14:textId="77777777" w:rsidR="00B72E39" w:rsidRPr="00B72E39" w:rsidRDefault="00B72E39" w:rsidP="002F1E39">
            <w:pPr>
              <w:pStyle w:val="TableText"/>
              <w:rPr>
                <w:lang w:val="en-GB"/>
              </w:rPr>
            </w:pPr>
            <w:r w:rsidRPr="00B72E39">
              <w:rPr>
                <w:lang w:val="en-GB"/>
              </w:rPr>
              <w:t>Governing law Country code</w:t>
            </w:r>
          </w:p>
        </w:tc>
      </w:tr>
      <w:tr w:rsidR="00B72E39" w:rsidRPr="00B72E39" w14:paraId="0BA8730C"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971" w:type="dxa"/>
            <w:hideMark/>
          </w:tcPr>
          <w:p w14:paraId="61DC04E2" w14:textId="77777777" w:rsidR="00B72E39" w:rsidRPr="00B72E39" w:rsidRDefault="00B72E39" w:rsidP="002F1E39">
            <w:pPr>
              <w:pStyle w:val="TableText"/>
              <w:rPr>
                <w:lang w:val="en-GB"/>
              </w:rPr>
            </w:pPr>
            <w:r w:rsidRPr="00B72E39">
              <w:t>44H</w:t>
            </w:r>
          </w:p>
        </w:tc>
        <w:tc>
          <w:tcPr>
            <w:tcW w:w="1980" w:type="dxa"/>
            <w:hideMark/>
          </w:tcPr>
          <w:p w14:paraId="50B44138" w14:textId="77777777" w:rsidR="00B72E39" w:rsidRPr="00B72E39" w:rsidRDefault="00B72E39" w:rsidP="002F1E39">
            <w:pPr>
              <w:pStyle w:val="TableText"/>
              <w:rPr>
                <w:lang w:val="en-GB"/>
              </w:rPr>
            </w:pPr>
            <w:r w:rsidRPr="00B72E39">
              <w:t>Governing law text </w:t>
            </w:r>
          </w:p>
        </w:tc>
        <w:tc>
          <w:tcPr>
            <w:tcW w:w="6065" w:type="dxa"/>
            <w:noWrap/>
            <w:hideMark/>
          </w:tcPr>
          <w:p w14:paraId="2E36E97F" w14:textId="77777777" w:rsidR="00B72E39" w:rsidRPr="00B72E39" w:rsidRDefault="00B72E39" w:rsidP="002F1E39">
            <w:pPr>
              <w:pStyle w:val="TableText"/>
              <w:rPr>
                <w:lang w:val="en-GB"/>
              </w:rPr>
            </w:pPr>
            <w:r w:rsidRPr="00B72E39">
              <w:rPr>
                <w:lang w:val="en-GB"/>
              </w:rPr>
              <w:t>Place of jurisdiction</w:t>
            </w:r>
          </w:p>
        </w:tc>
      </w:tr>
      <w:tr w:rsidR="00B72E39" w:rsidRPr="00B72E39" w14:paraId="5C594EA5"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971" w:type="dxa"/>
            <w:hideMark/>
          </w:tcPr>
          <w:p w14:paraId="585258E4" w14:textId="77777777" w:rsidR="00B72E39" w:rsidRPr="00B72E39" w:rsidRDefault="00B72E39" w:rsidP="002F1E39">
            <w:pPr>
              <w:pStyle w:val="TableText"/>
              <w:rPr>
                <w:lang w:val="en-GB"/>
              </w:rPr>
            </w:pPr>
            <w:r w:rsidRPr="00B72E39">
              <w:t>23F Period</w:t>
            </w:r>
          </w:p>
        </w:tc>
        <w:tc>
          <w:tcPr>
            <w:tcW w:w="1980" w:type="dxa"/>
            <w:hideMark/>
          </w:tcPr>
          <w:p w14:paraId="6A29123F" w14:textId="77777777" w:rsidR="00B72E39" w:rsidRPr="00B72E39" w:rsidRDefault="00B72E39" w:rsidP="002F1E39">
            <w:pPr>
              <w:pStyle w:val="TableText"/>
              <w:rPr>
                <w:lang w:val="en-GB"/>
              </w:rPr>
            </w:pPr>
            <w:r w:rsidRPr="00B72E39">
              <w:t>Automatic extension period</w:t>
            </w:r>
          </w:p>
        </w:tc>
        <w:tc>
          <w:tcPr>
            <w:tcW w:w="6065" w:type="dxa"/>
            <w:noWrap/>
            <w:hideMark/>
          </w:tcPr>
          <w:p w14:paraId="44ADD88C" w14:textId="77777777" w:rsidR="00B72E39" w:rsidRPr="00B72E39" w:rsidRDefault="00B72E39" w:rsidP="002F1E39">
            <w:pPr>
              <w:pStyle w:val="TableText"/>
              <w:rPr>
                <w:lang w:val="en-GB"/>
              </w:rPr>
            </w:pPr>
            <w:r w:rsidRPr="00B72E39">
              <w:rPr>
                <w:lang w:val="en-GB"/>
              </w:rPr>
              <w:t xml:space="preserve">Regular renewal details as either </w:t>
            </w:r>
            <w:proofErr w:type="gramStart"/>
            <w:r w:rsidRPr="00B72E39">
              <w:rPr>
                <w:lang w:val="en-GB"/>
              </w:rPr>
              <w:t>DAYS,ONEY</w:t>
            </w:r>
            <w:proofErr w:type="gramEnd"/>
            <w:r w:rsidRPr="00B72E39">
              <w:rPr>
                <w:lang w:val="en-GB"/>
              </w:rPr>
              <w:t>, OTHR</w:t>
            </w:r>
          </w:p>
        </w:tc>
      </w:tr>
      <w:tr w:rsidR="00B72E39" w:rsidRPr="00B72E39" w14:paraId="574DD16D"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971" w:type="dxa"/>
            <w:hideMark/>
          </w:tcPr>
          <w:p w14:paraId="692AFD56" w14:textId="77777777" w:rsidR="00B72E39" w:rsidRPr="00B72E39" w:rsidRDefault="00B72E39" w:rsidP="002F1E39">
            <w:pPr>
              <w:pStyle w:val="TableText"/>
              <w:rPr>
                <w:lang w:val="en-GB"/>
              </w:rPr>
            </w:pPr>
            <w:r w:rsidRPr="00B72E39">
              <w:t>23F Details</w:t>
            </w:r>
          </w:p>
        </w:tc>
        <w:tc>
          <w:tcPr>
            <w:tcW w:w="1980" w:type="dxa"/>
            <w:hideMark/>
          </w:tcPr>
          <w:p w14:paraId="3145AD93" w14:textId="77777777" w:rsidR="00B72E39" w:rsidRPr="00B72E39" w:rsidRDefault="00B72E39" w:rsidP="002F1E39">
            <w:pPr>
              <w:pStyle w:val="TableText"/>
              <w:rPr>
                <w:lang w:val="en-GB"/>
              </w:rPr>
            </w:pPr>
            <w:r w:rsidRPr="00B72E39">
              <w:t>Automatic extension days</w:t>
            </w:r>
          </w:p>
        </w:tc>
        <w:tc>
          <w:tcPr>
            <w:tcW w:w="6065" w:type="dxa"/>
            <w:noWrap/>
            <w:hideMark/>
          </w:tcPr>
          <w:p w14:paraId="5920B85E" w14:textId="77777777" w:rsidR="00B72E39" w:rsidRPr="00B72E39" w:rsidRDefault="00B72E39" w:rsidP="002F1E39">
            <w:pPr>
              <w:pStyle w:val="TableText"/>
              <w:rPr>
                <w:lang w:val="en-GB"/>
              </w:rPr>
            </w:pPr>
            <w:r w:rsidRPr="00B72E39">
              <w:rPr>
                <w:lang w:val="en-GB"/>
              </w:rPr>
              <w:t>Calendar days entered if Period is DAYS or…</w:t>
            </w:r>
          </w:p>
        </w:tc>
      </w:tr>
      <w:tr w:rsidR="00B72E39" w:rsidRPr="00B72E39" w14:paraId="2B955FBE"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971" w:type="dxa"/>
            <w:hideMark/>
          </w:tcPr>
          <w:p w14:paraId="5F683649" w14:textId="77777777" w:rsidR="00B72E39" w:rsidRPr="00B72E39" w:rsidRDefault="00B72E39" w:rsidP="002F1E39">
            <w:pPr>
              <w:pStyle w:val="TableText"/>
              <w:rPr>
                <w:lang w:val="en-GB"/>
              </w:rPr>
            </w:pPr>
            <w:r w:rsidRPr="00B72E39">
              <w:t>23F Details</w:t>
            </w:r>
          </w:p>
        </w:tc>
        <w:tc>
          <w:tcPr>
            <w:tcW w:w="1980" w:type="dxa"/>
            <w:hideMark/>
          </w:tcPr>
          <w:p w14:paraId="3BF779BE" w14:textId="77777777" w:rsidR="00B72E39" w:rsidRPr="00B72E39" w:rsidRDefault="00B72E39" w:rsidP="002F1E39">
            <w:pPr>
              <w:pStyle w:val="TableText"/>
              <w:rPr>
                <w:lang w:val="en-GB"/>
              </w:rPr>
            </w:pPr>
            <w:r w:rsidRPr="00B72E39">
              <w:t>Automatic extension period details</w:t>
            </w:r>
          </w:p>
        </w:tc>
        <w:tc>
          <w:tcPr>
            <w:tcW w:w="6065" w:type="dxa"/>
            <w:noWrap/>
            <w:hideMark/>
          </w:tcPr>
          <w:p w14:paraId="20064518" w14:textId="77777777" w:rsidR="00B72E39" w:rsidRPr="00B72E39" w:rsidRDefault="00B72E39" w:rsidP="002F1E39">
            <w:pPr>
              <w:pStyle w:val="TableText"/>
              <w:rPr>
                <w:lang w:val="en-GB"/>
              </w:rPr>
            </w:pPr>
            <w:r w:rsidRPr="00B72E39">
              <w:rPr>
                <w:lang w:val="en-GB"/>
              </w:rPr>
              <w:t>Extension details text if Period is OTHR</w:t>
            </w:r>
          </w:p>
        </w:tc>
      </w:tr>
      <w:tr w:rsidR="00B72E39" w:rsidRPr="00B72E39" w14:paraId="1E611D37"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971" w:type="dxa"/>
            <w:hideMark/>
          </w:tcPr>
          <w:p w14:paraId="1C86D471" w14:textId="77777777" w:rsidR="00B72E39" w:rsidRPr="00B72E39" w:rsidRDefault="00B72E39" w:rsidP="002F1E39">
            <w:pPr>
              <w:pStyle w:val="TableText"/>
              <w:rPr>
                <w:lang w:val="en-GB"/>
              </w:rPr>
            </w:pPr>
            <w:r w:rsidRPr="00B72E39">
              <w:t>78</w:t>
            </w:r>
          </w:p>
        </w:tc>
        <w:tc>
          <w:tcPr>
            <w:tcW w:w="1980" w:type="dxa"/>
            <w:hideMark/>
          </w:tcPr>
          <w:p w14:paraId="7B90B369" w14:textId="77777777" w:rsidR="00B72E39" w:rsidRPr="00B72E39" w:rsidRDefault="00B72E39" w:rsidP="002F1E39">
            <w:pPr>
              <w:pStyle w:val="TableText"/>
              <w:rPr>
                <w:lang w:val="en-GB"/>
              </w:rPr>
            </w:pPr>
            <w:r w:rsidRPr="00B72E39">
              <w:t>Automatic extension non-extension notification</w:t>
            </w:r>
          </w:p>
        </w:tc>
        <w:tc>
          <w:tcPr>
            <w:tcW w:w="6065" w:type="dxa"/>
            <w:noWrap/>
            <w:hideMark/>
          </w:tcPr>
          <w:p w14:paraId="793FC478" w14:textId="77777777" w:rsidR="00B72E39" w:rsidRPr="00B72E39" w:rsidRDefault="00B72E39" w:rsidP="002F1E39">
            <w:pPr>
              <w:pStyle w:val="TableText"/>
              <w:rPr>
                <w:lang w:val="en-GB"/>
              </w:rPr>
            </w:pPr>
            <w:r w:rsidRPr="00B72E39">
              <w:rPr>
                <w:lang w:val="en-GB"/>
              </w:rPr>
              <w:t>Non-extension notification details</w:t>
            </w:r>
          </w:p>
        </w:tc>
      </w:tr>
      <w:tr w:rsidR="00B72E39" w:rsidRPr="00B72E39" w14:paraId="1EE314F0"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971" w:type="dxa"/>
            <w:hideMark/>
          </w:tcPr>
          <w:p w14:paraId="0EAA96EF" w14:textId="77777777" w:rsidR="00B72E39" w:rsidRPr="00B72E39" w:rsidRDefault="00B72E39" w:rsidP="002F1E39">
            <w:pPr>
              <w:pStyle w:val="TableText"/>
              <w:rPr>
                <w:lang w:val="en-GB"/>
              </w:rPr>
            </w:pPr>
            <w:r w:rsidRPr="00B72E39">
              <w:t>26E</w:t>
            </w:r>
          </w:p>
        </w:tc>
        <w:tc>
          <w:tcPr>
            <w:tcW w:w="1980" w:type="dxa"/>
            <w:hideMark/>
          </w:tcPr>
          <w:p w14:paraId="416CFB08" w14:textId="77777777" w:rsidR="00B72E39" w:rsidRPr="00B72E39" w:rsidRDefault="00B72E39" w:rsidP="002F1E39">
            <w:pPr>
              <w:pStyle w:val="TableText"/>
              <w:rPr>
                <w:lang w:val="en-GB"/>
              </w:rPr>
            </w:pPr>
            <w:r w:rsidRPr="00B72E39">
              <w:t>Automatic extension non-extension notification period</w:t>
            </w:r>
          </w:p>
        </w:tc>
        <w:tc>
          <w:tcPr>
            <w:tcW w:w="6065" w:type="dxa"/>
            <w:noWrap/>
            <w:hideMark/>
          </w:tcPr>
          <w:p w14:paraId="0CE74231" w14:textId="77777777" w:rsidR="00B72E39" w:rsidRPr="00B72E39" w:rsidRDefault="00B72E39" w:rsidP="002F1E39">
            <w:pPr>
              <w:pStyle w:val="TableText"/>
              <w:rPr>
                <w:lang w:val="en-GB"/>
              </w:rPr>
            </w:pPr>
            <w:r w:rsidRPr="00B72E39">
              <w:rPr>
                <w:lang w:val="en-GB"/>
              </w:rPr>
              <w:t>Non-extension notification period</w:t>
            </w:r>
          </w:p>
        </w:tc>
      </w:tr>
      <w:tr w:rsidR="00B72E39" w:rsidRPr="00B72E39" w14:paraId="0C7B02C9"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971" w:type="dxa"/>
            <w:hideMark/>
          </w:tcPr>
          <w:p w14:paraId="08A70B70" w14:textId="77777777" w:rsidR="00B72E39" w:rsidRPr="00B72E39" w:rsidRDefault="00B72E39" w:rsidP="002F1E39">
            <w:pPr>
              <w:pStyle w:val="TableText"/>
              <w:rPr>
                <w:lang w:val="en-GB"/>
              </w:rPr>
            </w:pPr>
            <w:r w:rsidRPr="00B72E39">
              <w:t>31S</w:t>
            </w:r>
          </w:p>
        </w:tc>
        <w:tc>
          <w:tcPr>
            <w:tcW w:w="1980" w:type="dxa"/>
            <w:hideMark/>
          </w:tcPr>
          <w:p w14:paraId="0B6E8FC6" w14:textId="77777777" w:rsidR="00B72E39" w:rsidRPr="00B72E39" w:rsidRDefault="00B72E39" w:rsidP="002F1E39">
            <w:pPr>
              <w:pStyle w:val="TableText"/>
              <w:rPr>
                <w:lang w:val="en-GB"/>
              </w:rPr>
            </w:pPr>
            <w:r w:rsidRPr="00B72E39">
              <w:t>Automatic extension final expiry</w:t>
            </w:r>
          </w:p>
        </w:tc>
        <w:tc>
          <w:tcPr>
            <w:tcW w:w="6065" w:type="dxa"/>
            <w:noWrap/>
            <w:hideMark/>
          </w:tcPr>
          <w:p w14:paraId="2B8E485E" w14:textId="77777777" w:rsidR="00B72E39" w:rsidRPr="00B72E39" w:rsidRDefault="00B72E39" w:rsidP="002F1E39">
            <w:pPr>
              <w:pStyle w:val="TableText"/>
              <w:rPr>
                <w:lang w:val="en-GB"/>
              </w:rPr>
            </w:pPr>
            <w:r w:rsidRPr="00B72E39">
              <w:rPr>
                <w:lang w:val="en-GB"/>
              </w:rPr>
              <w:t>Final expiry date</w:t>
            </w:r>
          </w:p>
        </w:tc>
      </w:tr>
      <w:tr w:rsidR="00B72E39" w:rsidRPr="00B72E39" w14:paraId="24ECC250"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971" w:type="dxa"/>
            <w:hideMark/>
          </w:tcPr>
          <w:p w14:paraId="66269B2E" w14:textId="77777777" w:rsidR="00B72E39" w:rsidRPr="00B72E39" w:rsidRDefault="00B72E39" w:rsidP="002F1E39">
            <w:pPr>
              <w:pStyle w:val="TableText"/>
              <w:rPr>
                <w:lang w:val="en-GB"/>
              </w:rPr>
            </w:pPr>
            <w:r w:rsidRPr="00B72E39">
              <w:t>48B</w:t>
            </w:r>
          </w:p>
        </w:tc>
        <w:tc>
          <w:tcPr>
            <w:tcW w:w="1980" w:type="dxa"/>
            <w:hideMark/>
          </w:tcPr>
          <w:p w14:paraId="721C1C75" w14:textId="77777777" w:rsidR="00B72E39" w:rsidRPr="00B72E39" w:rsidRDefault="00B72E39" w:rsidP="002F1E39">
            <w:pPr>
              <w:pStyle w:val="TableText"/>
              <w:rPr>
                <w:lang w:val="en-GB"/>
              </w:rPr>
            </w:pPr>
            <w:r w:rsidRPr="00B72E39">
              <w:t>Demand</w:t>
            </w:r>
          </w:p>
        </w:tc>
        <w:tc>
          <w:tcPr>
            <w:tcW w:w="6065" w:type="dxa"/>
            <w:noWrap/>
            <w:hideMark/>
          </w:tcPr>
          <w:p w14:paraId="3B7CB229" w14:textId="77777777" w:rsidR="00B72E39" w:rsidRPr="00B72E39" w:rsidRDefault="00B72E39" w:rsidP="002F1E39">
            <w:pPr>
              <w:pStyle w:val="TableText"/>
              <w:rPr>
                <w:color w:val="333333"/>
              </w:rPr>
            </w:pPr>
            <w:r w:rsidRPr="00B72E39">
              <w:rPr>
                <w:lang w:val="en-GB"/>
              </w:rPr>
              <w:t> </w:t>
            </w:r>
            <w:r w:rsidRPr="00B72E39">
              <w:t>Demand indicator is set as follows</w:t>
            </w:r>
          </w:p>
          <w:tbl>
            <w:tblPr>
              <w:tblW w:w="3222" w:type="dxa"/>
              <w:tblCellMar>
                <w:left w:w="0" w:type="dxa"/>
                <w:right w:w="0" w:type="dxa"/>
              </w:tblCellMar>
              <w:tblLook w:val="04A0" w:firstRow="1" w:lastRow="0" w:firstColumn="1" w:lastColumn="0" w:noHBand="0" w:noVBand="1"/>
            </w:tblPr>
            <w:tblGrid>
              <w:gridCol w:w="1821"/>
              <w:gridCol w:w="337"/>
              <w:gridCol w:w="372"/>
              <w:gridCol w:w="346"/>
              <w:gridCol w:w="346"/>
            </w:tblGrid>
            <w:tr w:rsidR="00B72E39" w:rsidRPr="00B72E39" w14:paraId="5B817B93" w14:textId="77777777" w:rsidTr="003D3747">
              <w:trPr>
                <w:trHeight w:val="285"/>
              </w:trPr>
              <w:tc>
                <w:tcPr>
                  <w:tcW w:w="182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9CB99E6" w14:textId="77777777" w:rsidR="00B72E39" w:rsidRPr="00B72E39" w:rsidRDefault="00B72E39" w:rsidP="002F1E39">
                  <w:pPr>
                    <w:pStyle w:val="TableText"/>
                  </w:pPr>
                </w:p>
              </w:tc>
              <w:tc>
                <w:tcPr>
                  <w:tcW w:w="33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52DBDF93" w14:textId="77777777" w:rsidR="00B72E39" w:rsidRPr="00B72E39" w:rsidRDefault="00B72E39" w:rsidP="002F1E39">
                  <w:pPr>
                    <w:pStyle w:val="TableText"/>
                  </w:pPr>
                  <w:r w:rsidRPr="00B72E39">
                    <w:t>1</w:t>
                  </w:r>
                </w:p>
              </w:tc>
              <w:tc>
                <w:tcPr>
                  <w:tcW w:w="37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581CEE21" w14:textId="77777777" w:rsidR="00B72E39" w:rsidRPr="00B72E39" w:rsidRDefault="00B72E39" w:rsidP="002F1E39">
                  <w:pPr>
                    <w:pStyle w:val="TableText"/>
                  </w:pPr>
                  <w:r w:rsidRPr="00B72E39">
                    <w:t>2</w:t>
                  </w:r>
                </w:p>
              </w:tc>
              <w:tc>
                <w:tcPr>
                  <w:tcW w:w="34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68E85F1F" w14:textId="77777777" w:rsidR="00B72E39" w:rsidRPr="00B72E39" w:rsidRDefault="00B72E39" w:rsidP="002F1E39">
                  <w:pPr>
                    <w:pStyle w:val="TableText"/>
                  </w:pPr>
                  <w:r w:rsidRPr="00B72E39">
                    <w:t>3</w:t>
                  </w:r>
                </w:p>
              </w:tc>
              <w:tc>
                <w:tcPr>
                  <w:tcW w:w="34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3596211F" w14:textId="77777777" w:rsidR="00B72E39" w:rsidRPr="00B72E39" w:rsidRDefault="00B72E39" w:rsidP="002F1E39">
                  <w:pPr>
                    <w:pStyle w:val="TableText"/>
                  </w:pPr>
                  <w:r w:rsidRPr="00B72E39">
                    <w:t>4</w:t>
                  </w:r>
                </w:p>
              </w:tc>
            </w:tr>
            <w:tr w:rsidR="00B72E39" w:rsidRPr="00B72E39" w14:paraId="243E05B5" w14:textId="77777777" w:rsidTr="003D3747">
              <w:trPr>
                <w:trHeight w:val="285"/>
              </w:trPr>
              <w:tc>
                <w:tcPr>
                  <w:tcW w:w="182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16EA407" w14:textId="77777777" w:rsidR="00B72E39" w:rsidRPr="00B72E39" w:rsidRDefault="00B72E39" w:rsidP="002F1E39">
                  <w:pPr>
                    <w:pStyle w:val="TableText"/>
                  </w:pPr>
                  <w:r w:rsidRPr="00B72E39">
                    <w:t>Partial allowed</w:t>
                  </w:r>
                </w:p>
              </w:tc>
              <w:tc>
                <w:tcPr>
                  <w:tcW w:w="33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5C974A0D" w14:textId="77777777" w:rsidR="00B72E39" w:rsidRPr="00B72E39" w:rsidRDefault="00B72E39" w:rsidP="002F1E39">
                  <w:pPr>
                    <w:pStyle w:val="TableText"/>
                  </w:pPr>
                  <w:r w:rsidRPr="00B72E39">
                    <w:t>Y</w:t>
                  </w:r>
                </w:p>
              </w:tc>
              <w:tc>
                <w:tcPr>
                  <w:tcW w:w="37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3300C6B1" w14:textId="77777777" w:rsidR="00B72E39" w:rsidRPr="00B72E39" w:rsidRDefault="00B72E39" w:rsidP="002F1E39">
                  <w:pPr>
                    <w:pStyle w:val="TableText"/>
                  </w:pPr>
                  <w:r w:rsidRPr="00B72E39">
                    <w:t>Y</w:t>
                  </w:r>
                </w:p>
              </w:tc>
              <w:tc>
                <w:tcPr>
                  <w:tcW w:w="34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3FD33257" w14:textId="77777777" w:rsidR="00B72E39" w:rsidRPr="00B72E39" w:rsidRDefault="00B72E39" w:rsidP="002F1E39">
                  <w:pPr>
                    <w:pStyle w:val="TableText"/>
                  </w:pPr>
                  <w:r w:rsidRPr="00B72E39">
                    <w:t>N</w:t>
                  </w:r>
                </w:p>
              </w:tc>
              <w:tc>
                <w:tcPr>
                  <w:tcW w:w="34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43F1CBB" w14:textId="77777777" w:rsidR="00B72E39" w:rsidRPr="00B72E39" w:rsidRDefault="00B72E39" w:rsidP="002F1E39">
                  <w:pPr>
                    <w:pStyle w:val="TableText"/>
                  </w:pPr>
                  <w:r w:rsidRPr="00B72E39">
                    <w:t>N</w:t>
                  </w:r>
                </w:p>
              </w:tc>
            </w:tr>
            <w:tr w:rsidR="00B72E39" w:rsidRPr="00B72E39" w14:paraId="13C601D1"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A6DA713" w14:textId="77777777" w:rsidR="00B72E39" w:rsidRPr="00B72E39" w:rsidRDefault="00B72E39" w:rsidP="002F1E39">
                  <w:pPr>
                    <w:pStyle w:val="TableText"/>
                  </w:pPr>
                  <w:r w:rsidRPr="00B72E39">
                    <w:t>Multiple allowed</w:t>
                  </w: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BAF7831" w14:textId="77777777" w:rsidR="00B72E39" w:rsidRPr="00B72E39" w:rsidRDefault="00B72E39" w:rsidP="002F1E39">
                  <w:pPr>
                    <w:pStyle w:val="TableText"/>
                  </w:pPr>
                  <w:r w:rsidRPr="00B72E39">
                    <w:t>Y</w:t>
                  </w: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5A2C60A" w14:textId="77777777" w:rsidR="00B72E39" w:rsidRPr="00B72E39" w:rsidRDefault="00B72E39" w:rsidP="002F1E39">
                  <w:pPr>
                    <w:pStyle w:val="TableText"/>
                  </w:pPr>
                  <w:r w:rsidRPr="00B72E39">
                    <w:t>N</w:t>
                  </w: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0947076" w14:textId="77777777" w:rsidR="00B72E39" w:rsidRPr="00B72E39" w:rsidRDefault="00B72E39" w:rsidP="002F1E39">
                  <w:pPr>
                    <w:pStyle w:val="TableText"/>
                  </w:pPr>
                  <w:r w:rsidRPr="00B72E39">
                    <w:t>Y</w:t>
                  </w: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9AB1809" w14:textId="77777777" w:rsidR="00B72E39" w:rsidRPr="00B72E39" w:rsidRDefault="00B72E39" w:rsidP="002F1E39">
                  <w:pPr>
                    <w:pStyle w:val="TableText"/>
                  </w:pPr>
                  <w:r w:rsidRPr="00B72E39">
                    <w:t>N</w:t>
                  </w:r>
                </w:p>
              </w:tc>
            </w:tr>
            <w:tr w:rsidR="00B72E39" w:rsidRPr="00B72E39" w14:paraId="51672977"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E406720" w14:textId="77777777" w:rsidR="00B72E39" w:rsidRPr="00B72E39" w:rsidRDefault="00B72E39" w:rsidP="002F1E39">
                  <w:pPr>
                    <w:pStyle w:val="TableText"/>
                  </w:pP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7C0F2F0" w14:textId="77777777" w:rsidR="00B72E39" w:rsidRPr="00B72E39" w:rsidRDefault="00B72E39" w:rsidP="002F1E39">
                  <w:pPr>
                    <w:pStyle w:val="TableText"/>
                  </w:pP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34E9DB" w14:textId="77777777" w:rsidR="00B72E39" w:rsidRPr="00B72E39" w:rsidRDefault="00B72E39" w:rsidP="002F1E39">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8FC5C63" w14:textId="77777777" w:rsidR="00B72E39" w:rsidRPr="00B72E39" w:rsidRDefault="00B72E39" w:rsidP="002F1E39">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471160A" w14:textId="77777777" w:rsidR="00B72E39" w:rsidRPr="00B72E39" w:rsidRDefault="00B72E39" w:rsidP="002F1E39">
                  <w:pPr>
                    <w:pStyle w:val="TableText"/>
                  </w:pPr>
                </w:p>
              </w:tc>
            </w:tr>
            <w:tr w:rsidR="00B72E39" w:rsidRPr="00B72E39" w14:paraId="4361546E"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DAE9E08" w14:textId="77777777" w:rsidR="00B72E39" w:rsidRPr="00B72E39" w:rsidRDefault="00B72E39" w:rsidP="002F1E39">
                  <w:pPr>
                    <w:pStyle w:val="TableText"/>
                  </w:pPr>
                  <w:r w:rsidRPr="00B72E39">
                    <w:t>48B - Not set</w:t>
                  </w: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EF19703" w14:textId="77777777" w:rsidR="00B72E39" w:rsidRPr="00B72E39" w:rsidRDefault="00B72E39" w:rsidP="002F1E39">
                  <w:pPr>
                    <w:pStyle w:val="TableText"/>
                  </w:pPr>
                  <w:r w:rsidRPr="00B72E39">
                    <w:t>X</w:t>
                  </w: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53B1C8B" w14:textId="77777777" w:rsidR="00B72E39" w:rsidRPr="00B72E39" w:rsidRDefault="00B72E39" w:rsidP="002F1E39">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7C2BACA" w14:textId="77777777" w:rsidR="00B72E39" w:rsidRPr="00B72E39" w:rsidRDefault="00B72E39" w:rsidP="002F1E39">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484BD5D" w14:textId="77777777" w:rsidR="00B72E39" w:rsidRPr="00B72E39" w:rsidRDefault="00B72E39" w:rsidP="002F1E39">
                  <w:pPr>
                    <w:pStyle w:val="TableText"/>
                  </w:pPr>
                </w:p>
              </w:tc>
            </w:tr>
            <w:tr w:rsidR="00B72E39" w:rsidRPr="00B72E39" w14:paraId="38EEBBA0"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7F0C9EB" w14:textId="77777777" w:rsidR="00B72E39" w:rsidRPr="00B72E39" w:rsidRDefault="00B72E39" w:rsidP="002F1E39">
                  <w:pPr>
                    <w:pStyle w:val="TableText"/>
                  </w:pPr>
                  <w:r w:rsidRPr="00B72E39">
                    <w:t>NMLT</w:t>
                  </w: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B7EFA90" w14:textId="77777777" w:rsidR="00B72E39" w:rsidRPr="00B72E39" w:rsidRDefault="00B72E39" w:rsidP="002F1E39">
                  <w:pPr>
                    <w:pStyle w:val="TableText"/>
                  </w:pP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15F3703" w14:textId="77777777" w:rsidR="00B72E39" w:rsidRPr="00B72E39" w:rsidRDefault="00B72E39" w:rsidP="002F1E39">
                  <w:pPr>
                    <w:pStyle w:val="TableText"/>
                  </w:pPr>
                  <w:r w:rsidRPr="00B72E39">
                    <w:t>X</w:t>
                  </w: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CCE399F" w14:textId="77777777" w:rsidR="00B72E39" w:rsidRPr="00B72E39" w:rsidRDefault="00B72E39" w:rsidP="002F1E39">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E853FD5" w14:textId="77777777" w:rsidR="00B72E39" w:rsidRPr="00B72E39" w:rsidRDefault="00B72E39" w:rsidP="002F1E39">
                  <w:pPr>
                    <w:pStyle w:val="TableText"/>
                  </w:pPr>
                </w:p>
              </w:tc>
            </w:tr>
            <w:tr w:rsidR="00B72E39" w:rsidRPr="00B72E39" w14:paraId="2EE574B9"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9A0BC85" w14:textId="77777777" w:rsidR="00B72E39" w:rsidRPr="00B72E39" w:rsidRDefault="00B72E39" w:rsidP="002F1E39">
                  <w:pPr>
                    <w:pStyle w:val="TableText"/>
                  </w:pPr>
                  <w:r w:rsidRPr="00B72E39">
                    <w:t>NPRT</w:t>
                  </w: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66D1A86" w14:textId="77777777" w:rsidR="00B72E39" w:rsidRPr="00B72E39" w:rsidRDefault="00B72E39" w:rsidP="002F1E39">
                  <w:pPr>
                    <w:pStyle w:val="TableText"/>
                  </w:pP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29F6937" w14:textId="77777777" w:rsidR="00B72E39" w:rsidRPr="00B72E39" w:rsidRDefault="00B72E39" w:rsidP="002F1E39">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89410FD" w14:textId="77777777" w:rsidR="00B72E39" w:rsidRPr="00B72E39" w:rsidRDefault="00B72E39" w:rsidP="002F1E39">
                  <w:pPr>
                    <w:pStyle w:val="TableText"/>
                  </w:pPr>
                  <w:r w:rsidRPr="00B72E39">
                    <w:t>X</w:t>
                  </w: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35C819F" w14:textId="77777777" w:rsidR="00B72E39" w:rsidRPr="00B72E39" w:rsidRDefault="00B72E39" w:rsidP="002F1E39">
                  <w:pPr>
                    <w:pStyle w:val="TableText"/>
                  </w:pPr>
                </w:p>
              </w:tc>
            </w:tr>
            <w:tr w:rsidR="00B72E39" w:rsidRPr="00B72E39" w14:paraId="17318430"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3BBAD62" w14:textId="77777777" w:rsidR="00B72E39" w:rsidRPr="00B72E39" w:rsidRDefault="00B72E39" w:rsidP="002F1E39">
                  <w:pPr>
                    <w:pStyle w:val="TableText"/>
                  </w:pPr>
                  <w:r w:rsidRPr="00B72E39">
                    <w:t>NMPT</w:t>
                  </w: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1F749B7" w14:textId="77777777" w:rsidR="00B72E39" w:rsidRPr="00B72E39" w:rsidRDefault="00B72E39" w:rsidP="002F1E39">
                  <w:pPr>
                    <w:pStyle w:val="TableText"/>
                  </w:pP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6D3C566" w14:textId="77777777" w:rsidR="00B72E39" w:rsidRPr="00B72E39" w:rsidRDefault="00B72E39" w:rsidP="002F1E39">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548C4AD" w14:textId="77777777" w:rsidR="00B72E39" w:rsidRPr="00B72E39" w:rsidRDefault="00B72E39" w:rsidP="002F1E39">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3AE0CE6" w14:textId="77777777" w:rsidR="00B72E39" w:rsidRPr="00B72E39" w:rsidRDefault="00B72E39" w:rsidP="002F1E39">
                  <w:pPr>
                    <w:pStyle w:val="TableText"/>
                  </w:pPr>
                  <w:r w:rsidRPr="00B72E39">
                    <w:t>X</w:t>
                  </w:r>
                </w:p>
              </w:tc>
            </w:tr>
          </w:tbl>
          <w:p w14:paraId="61A8D47E" w14:textId="77777777" w:rsidR="00B72E39" w:rsidRPr="00B72E39" w:rsidRDefault="00B72E39" w:rsidP="002F1E39">
            <w:pPr>
              <w:pStyle w:val="TableText"/>
              <w:rPr>
                <w:lang w:val="en-GB"/>
              </w:rPr>
            </w:pPr>
          </w:p>
        </w:tc>
      </w:tr>
      <w:tr w:rsidR="00B72E39" w:rsidRPr="00B72E39" w14:paraId="6F733228"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971" w:type="dxa"/>
            <w:hideMark/>
          </w:tcPr>
          <w:p w14:paraId="29E7370E" w14:textId="77777777" w:rsidR="00B72E39" w:rsidRPr="00B72E39" w:rsidRDefault="00B72E39" w:rsidP="002F1E39">
            <w:pPr>
              <w:pStyle w:val="TableText"/>
              <w:rPr>
                <w:lang w:val="en-GB"/>
              </w:rPr>
            </w:pPr>
            <w:r w:rsidRPr="00B72E39">
              <w:rPr>
                <w:lang w:val="en-GB"/>
              </w:rPr>
              <w:t>48D</w:t>
            </w:r>
          </w:p>
        </w:tc>
        <w:tc>
          <w:tcPr>
            <w:tcW w:w="1980" w:type="dxa"/>
            <w:hideMark/>
          </w:tcPr>
          <w:p w14:paraId="2637CC36" w14:textId="77777777" w:rsidR="00B72E39" w:rsidRPr="00B72E39" w:rsidRDefault="00B72E39" w:rsidP="002F1E39">
            <w:pPr>
              <w:pStyle w:val="TableText"/>
              <w:rPr>
                <w:lang w:val="en-GB"/>
              </w:rPr>
            </w:pPr>
            <w:r w:rsidRPr="00B72E39">
              <w:rPr>
                <w:lang w:val="en-GB"/>
              </w:rPr>
              <w:t>Transfer Indicator</w:t>
            </w:r>
          </w:p>
        </w:tc>
        <w:tc>
          <w:tcPr>
            <w:tcW w:w="6065" w:type="dxa"/>
            <w:noWrap/>
            <w:hideMark/>
          </w:tcPr>
          <w:p w14:paraId="45A1E8F7" w14:textId="77777777" w:rsidR="00B72E39" w:rsidRPr="00B72E39" w:rsidRDefault="00B72E39" w:rsidP="002F1E39">
            <w:pPr>
              <w:pStyle w:val="TableText"/>
              <w:rPr>
                <w:lang w:val="en-GB"/>
              </w:rPr>
            </w:pPr>
            <w:r w:rsidRPr="00B72E39">
              <w:rPr>
                <w:lang w:val="en-GB"/>
              </w:rPr>
              <w:t>Transferable flag</w:t>
            </w:r>
          </w:p>
        </w:tc>
      </w:tr>
      <w:tr w:rsidR="00B72E39" w:rsidRPr="00B72E39" w14:paraId="52CDE2AA"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971" w:type="dxa"/>
            <w:hideMark/>
          </w:tcPr>
          <w:p w14:paraId="31580DFC" w14:textId="77777777" w:rsidR="00B72E39" w:rsidRPr="00B72E39" w:rsidRDefault="00B72E39" w:rsidP="002F1E39">
            <w:pPr>
              <w:pStyle w:val="TableText"/>
              <w:rPr>
                <w:lang w:val="en-GB"/>
              </w:rPr>
            </w:pPr>
            <w:r w:rsidRPr="00B72E39">
              <w:rPr>
                <w:lang w:val="en-GB"/>
              </w:rPr>
              <w:t>39E</w:t>
            </w:r>
          </w:p>
        </w:tc>
        <w:tc>
          <w:tcPr>
            <w:tcW w:w="1980" w:type="dxa"/>
            <w:hideMark/>
          </w:tcPr>
          <w:p w14:paraId="1A1D544A" w14:textId="77777777" w:rsidR="00B72E39" w:rsidRPr="00B72E39" w:rsidRDefault="00B72E39" w:rsidP="002F1E39">
            <w:pPr>
              <w:pStyle w:val="TableText"/>
              <w:rPr>
                <w:lang w:val="en-GB"/>
              </w:rPr>
            </w:pPr>
            <w:r w:rsidRPr="00B72E39">
              <w:rPr>
                <w:lang w:val="en-GB"/>
              </w:rPr>
              <w:t>Transfer Conditions</w:t>
            </w:r>
          </w:p>
        </w:tc>
        <w:tc>
          <w:tcPr>
            <w:tcW w:w="6065" w:type="dxa"/>
            <w:noWrap/>
            <w:hideMark/>
          </w:tcPr>
          <w:p w14:paraId="72376941" w14:textId="77777777" w:rsidR="00B72E39" w:rsidRPr="00B72E39" w:rsidRDefault="00B72E39" w:rsidP="002F1E39">
            <w:pPr>
              <w:pStyle w:val="TableText"/>
              <w:rPr>
                <w:lang w:val="en-GB"/>
              </w:rPr>
            </w:pPr>
            <w:r w:rsidRPr="00B72E39">
              <w:rPr>
                <w:lang w:val="en-GB"/>
              </w:rPr>
              <w:t xml:space="preserve">Transfer conditions </w:t>
            </w:r>
          </w:p>
        </w:tc>
      </w:tr>
      <w:tr w:rsidR="00B72E39" w:rsidRPr="00B72E39" w14:paraId="615733CA"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971" w:type="dxa"/>
            <w:hideMark/>
          </w:tcPr>
          <w:p w14:paraId="3F7D7DEE" w14:textId="77777777" w:rsidR="00B72E39" w:rsidRPr="00B72E39" w:rsidRDefault="00B72E39" w:rsidP="002F1E39">
            <w:pPr>
              <w:pStyle w:val="TableText"/>
              <w:rPr>
                <w:lang w:val="en-GB"/>
              </w:rPr>
            </w:pPr>
            <w:r w:rsidRPr="00B72E39">
              <w:rPr>
                <w:lang w:val="en-GB"/>
              </w:rPr>
              <w:t xml:space="preserve">45L </w:t>
            </w:r>
          </w:p>
        </w:tc>
        <w:tc>
          <w:tcPr>
            <w:tcW w:w="1980" w:type="dxa"/>
            <w:hideMark/>
          </w:tcPr>
          <w:p w14:paraId="4C54FC0F" w14:textId="77777777" w:rsidR="00B72E39" w:rsidRPr="00B72E39" w:rsidRDefault="00B72E39" w:rsidP="002F1E39">
            <w:pPr>
              <w:pStyle w:val="TableText"/>
              <w:rPr>
                <w:lang w:val="en-GB"/>
              </w:rPr>
            </w:pPr>
            <w:r w:rsidRPr="00B72E39">
              <w:rPr>
                <w:lang w:val="en-GB"/>
              </w:rPr>
              <w:t>Underlying Transaction Details</w:t>
            </w:r>
          </w:p>
        </w:tc>
        <w:tc>
          <w:tcPr>
            <w:tcW w:w="6065" w:type="dxa"/>
            <w:noWrap/>
            <w:hideMark/>
          </w:tcPr>
          <w:p w14:paraId="7356BB2A" w14:textId="77777777" w:rsidR="00B72E39" w:rsidRPr="00B72E39" w:rsidRDefault="00B72E39" w:rsidP="002F1E39">
            <w:pPr>
              <w:pStyle w:val="TableText"/>
              <w:rPr>
                <w:lang w:val="en-GB"/>
              </w:rPr>
            </w:pPr>
            <w:r w:rsidRPr="00B72E39">
              <w:t>Goods description</w:t>
            </w:r>
          </w:p>
        </w:tc>
      </w:tr>
      <w:tr w:rsidR="00B72E39" w:rsidRPr="00B72E39" w14:paraId="037E439A"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971" w:type="dxa"/>
            <w:hideMark/>
          </w:tcPr>
          <w:p w14:paraId="696ABE32" w14:textId="77777777" w:rsidR="00B72E39" w:rsidRPr="00B72E39" w:rsidRDefault="00B72E39" w:rsidP="002F1E39">
            <w:pPr>
              <w:pStyle w:val="TableText"/>
              <w:rPr>
                <w:lang w:val="en-GB"/>
              </w:rPr>
            </w:pPr>
            <w:r w:rsidRPr="00B72E39">
              <w:rPr>
                <w:lang w:val="en-GB"/>
              </w:rPr>
              <w:lastRenderedPageBreak/>
              <w:t>24E Code</w:t>
            </w:r>
          </w:p>
        </w:tc>
        <w:tc>
          <w:tcPr>
            <w:tcW w:w="1980" w:type="dxa"/>
            <w:hideMark/>
          </w:tcPr>
          <w:p w14:paraId="3F0F80FF" w14:textId="77777777" w:rsidR="00B72E39" w:rsidRPr="00B72E39" w:rsidRDefault="00B72E39" w:rsidP="002F1E39">
            <w:pPr>
              <w:pStyle w:val="TableText"/>
              <w:rPr>
                <w:lang w:val="en-GB"/>
              </w:rPr>
            </w:pPr>
            <w:r w:rsidRPr="00B72E39">
              <w:rPr>
                <w:lang w:val="en-GB"/>
              </w:rPr>
              <w:t xml:space="preserve">Delivery of Original Undertaking </w:t>
            </w:r>
          </w:p>
        </w:tc>
        <w:tc>
          <w:tcPr>
            <w:tcW w:w="6065" w:type="dxa"/>
            <w:noWrap/>
            <w:hideMark/>
          </w:tcPr>
          <w:p w14:paraId="50D481A4" w14:textId="77777777" w:rsidR="00B72E39" w:rsidRPr="00B72E39" w:rsidRDefault="00B72E39" w:rsidP="002F1E39">
            <w:pPr>
              <w:pStyle w:val="TableText"/>
              <w:rPr>
                <w:lang w:val="en-GB"/>
              </w:rPr>
            </w:pPr>
            <w:r w:rsidRPr="00B72E39">
              <w:rPr>
                <w:lang w:val="en-GB"/>
              </w:rPr>
              <w:t>Delivery of undertaking COLL, COURIER, MAIL, MESS, OTHR, REGM"</w:t>
            </w:r>
          </w:p>
        </w:tc>
      </w:tr>
      <w:tr w:rsidR="00B72E39" w:rsidRPr="00B72E39" w14:paraId="7A138E79"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971" w:type="dxa"/>
            <w:hideMark/>
          </w:tcPr>
          <w:p w14:paraId="1DF42850" w14:textId="77777777" w:rsidR="00B72E39" w:rsidRPr="00B72E39" w:rsidRDefault="00B72E39" w:rsidP="002F1E39">
            <w:pPr>
              <w:pStyle w:val="TableText"/>
              <w:rPr>
                <w:lang w:val="en-GB"/>
              </w:rPr>
            </w:pPr>
            <w:r w:rsidRPr="00B72E39">
              <w:rPr>
                <w:lang w:val="en-GB"/>
              </w:rPr>
              <w:t>24E Add info</w:t>
            </w:r>
          </w:p>
        </w:tc>
        <w:tc>
          <w:tcPr>
            <w:tcW w:w="1980" w:type="dxa"/>
            <w:hideMark/>
          </w:tcPr>
          <w:p w14:paraId="3ABB55D6" w14:textId="77777777" w:rsidR="00B72E39" w:rsidRPr="00B72E39" w:rsidRDefault="00B72E39" w:rsidP="002F1E39">
            <w:pPr>
              <w:pStyle w:val="TableText"/>
              <w:rPr>
                <w:lang w:val="en-GB"/>
              </w:rPr>
            </w:pPr>
            <w:r w:rsidRPr="00B72E39">
              <w:rPr>
                <w:lang w:val="en-GB"/>
              </w:rPr>
              <w:t>Delivery of Original Undertaking add info</w:t>
            </w:r>
          </w:p>
        </w:tc>
        <w:tc>
          <w:tcPr>
            <w:tcW w:w="6065" w:type="dxa"/>
            <w:noWrap/>
            <w:hideMark/>
          </w:tcPr>
          <w:p w14:paraId="3FD8C53D" w14:textId="77777777" w:rsidR="00B72E39" w:rsidRPr="00B72E39" w:rsidRDefault="00B72E39" w:rsidP="002F1E39">
            <w:pPr>
              <w:pStyle w:val="TableText"/>
              <w:rPr>
                <w:lang w:val="en-GB"/>
              </w:rPr>
            </w:pPr>
            <w:r w:rsidRPr="00B72E39">
              <w:rPr>
                <w:lang w:val="en-GB"/>
              </w:rPr>
              <w:t>Delivery of undertaking extra data entered for COURIER or OTHR</w:t>
            </w:r>
          </w:p>
        </w:tc>
      </w:tr>
      <w:tr w:rsidR="00B72E39" w:rsidRPr="00B72E39" w14:paraId="48B59401"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971" w:type="dxa"/>
            <w:hideMark/>
          </w:tcPr>
          <w:p w14:paraId="5B4DA593" w14:textId="77777777" w:rsidR="00B72E39" w:rsidRPr="00B72E39" w:rsidRDefault="00B72E39" w:rsidP="002F1E39">
            <w:pPr>
              <w:pStyle w:val="TableText"/>
              <w:rPr>
                <w:lang w:val="en-GB"/>
              </w:rPr>
            </w:pPr>
            <w:r w:rsidRPr="00B72E39">
              <w:t>24G Code</w:t>
            </w:r>
          </w:p>
        </w:tc>
        <w:tc>
          <w:tcPr>
            <w:tcW w:w="1980" w:type="dxa"/>
            <w:hideMark/>
          </w:tcPr>
          <w:p w14:paraId="4CD5EEB7" w14:textId="77777777" w:rsidR="00B72E39" w:rsidRPr="00B72E39" w:rsidRDefault="00B72E39" w:rsidP="002F1E39">
            <w:pPr>
              <w:pStyle w:val="TableText"/>
              <w:rPr>
                <w:lang w:val="en-GB"/>
              </w:rPr>
            </w:pPr>
            <w:r w:rsidRPr="00B72E39">
              <w:rPr>
                <w:lang w:val="en-GB"/>
              </w:rPr>
              <w:t>Delivery To/Collection By</w:t>
            </w:r>
          </w:p>
        </w:tc>
        <w:tc>
          <w:tcPr>
            <w:tcW w:w="6065" w:type="dxa"/>
            <w:noWrap/>
            <w:hideMark/>
          </w:tcPr>
          <w:p w14:paraId="4633B50D" w14:textId="77777777" w:rsidR="00B72E39" w:rsidRPr="00B72E39" w:rsidRDefault="00B72E39" w:rsidP="002F1E39">
            <w:pPr>
              <w:pStyle w:val="TableText"/>
              <w:rPr>
                <w:lang w:val="en-GB"/>
              </w:rPr>
            </w:pPr>
            <w:r w:rsidRPr="00B72E39">
              <w:rPr>
                <w:lang w:val="en-GB"/>
              </w:rPr>
              <w:t>Delivery to/Collection by - either Beneficiary or Other</w:t>
            </w:r>
          </w:p>
        </w:tc>
      </w:tr>
      <w:tr w:rsidR="00B72E39" w:rsidRPr="00B72E39" w14:paraId="3C8D0AF1"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971" w:type="dxa"/>
            <w:hideMark/>
          </w:tcPr>
          <w:p w14:paraId="78FBD3DC" w14:textId="77777777" w:rsidR="00B72E39" w:rsidRPr="00B72E39" w:rsidRDefault="00B72E39" w:rsidP="002F1E39">
            <w:pPr>
              <w:pStyle w:val="TableText"/>
              <w:rPr>
                <w:lang w:val="en-GB"/>
              </w:rPr>
            </w:pPr>
            <w:r w:rsidRPr="00B72E39">
              <w:t>24G Name &amp; address</w:t>
            </w:r>
          </w:p>
        </w:tc>
        <w:tc>
          <w:tcPr>
            <w:tcW w:w="1980" w:type="dxa"/>
            <w:hideMark/>
          </w:tcPr>
          <w:p w14:paraId="6FFB9588" w14:textId="77777777" w:rsidR="00B72E39" w:rsidRPr="00B72E39" w:rsidRDefault="00B72E39" w:rsidP="002F1E39">
            <w:pPr>
              <w:pStyle w:val="TableText"/>
              <w:rPr>
                <w:lang w:val="en-GB"/>
              </w:rPr>
            </w:pPr>
            <w:r w:rsidRPr="00B72E39">
              <w:t>Delivery To/Collection By - Details</w:t>
            </w:r>
          </w:p>
        </w:tc>
        <w:tc>
          <w:tcPr>
            <w:tcW w:w="6065" w:type="dxa"/>
            <w:noWrap/>
            <w:hideMark/>
          </w:tcPr>
          <w:p w14:paraId="21A470ED" w14:textId="620365BE" w:rsidR="00B72E39" w:rsidRPr="00B72E39" w:rsidRDefault="00B72E39" w:rsidP="00686CB9">
            <w:pPr>
              <w:pStyle w:val="TableText"/>
              <w:rPr>
                <w:lang w:val="en-GB"/>
              </w:rPr>
            </w:pPr>
            <w:r w:rsidRPr="00B72E39">
              <w:rPr>
                <w:lang w:val="en-GB"/>
              </w:rPr>
              <w:t xml:space="preserve">Delivery to party address if OTHR </w:t>
            </w:r>
            <w:r w:rsidR="00EF57DA">
              <w:rPr>
                <w:lang w:val="en-GB"/>
              </w:rPr>
              <w:t>or BENE</w:t>
            </w:r>
            <w:r w:rsidR="00FB4B85">
              <w:rPr>
                <w:lang w:val="en-GB"/>
              </w:rPr>
              <w:t>.</w:t>
            </w:r>
            <w:r w:rsidR="00EF57DA">
              <w:t xml:space="preserve"> </w:t>
            </w:r>
            <w:r w:rsidR="00EF57DA" w:rsidRPr="00EF57DA">
              <w:t>In TI</w:t>
            </w:r>
            <w:r w:rsidR="00631DEE">
              <w:t>,</w:t>
            </w:r>
            <w:r w:rsidR="00EF57DA" w:rsidRPr="00EF57DA">
              <w:t xml:space="preserve"> this field is maintained as Narrative Party name and address field but with a validation on the number of lines and characters per line as suggested in the SCORE standards guide. However, if the code is BENE, this field is not mandatory.</w:t>
            </w:r>
          </w:p>
        </w:tc>
      </w:tr>
    </w:tbl>
    <w:p w14:paraId="25851BF6" w14:textId="77777777" w:rsidR="00C71B25" w:rsidRDefault="00C71B25" w:rsidP="000D3507">
      <w:pPr>
        <w:pStyle w:val="BodyText"/>
      </w:pPr>
    </w:p>
    <w:p w14:paraId="57E08565" w14:textId="77777777" w:rsidR="00721A1D" w:rsidRDefault="00721A1D" w:rsidP="00721A1D">
      <w:pPr>
        <w:pStyle w:val="BodyText"/>
        <w:rPr>
          <w:lang w:val="en-GB" w:eastAsia="en-GB"/>
        </w:rPr>
      </w:pPr>
      <w:r w:rsidRPr="00B57509">
        <w:t xml:space="preserve">Where the </w:t>
      </w:r>
      <w:r>
        <w:t>Issuance</w:t>
      </w:r>
      <w:r w:rsidRPr="00B57509">
        <w:t xml:space="preserve"> details exceed 150 x 65 characters in 77U, </w:t>
      </w:r>
      <w:r>
        <w:rPr>
          <w:lang w:val="en-GB" w:eastAsia="en-GB"/>
        </w:rPr>
        <w:t xml:space="preserve">then </w:t>
      </w:r>
      <w:r w:rsidRPr="00D114B8">
        <w:rPr>
          <w:lang w:val="en-GB" w:eastAsia="en-GB"/>
        </w:rPr>
        <w:t>the continuation messages</w:t>
      </w:r>
      <w:r>
        <w:rPr>
          <w:lang w:val="en-GB" w:eastAsia="en-GB"/>
        </w:rPr>
        <w:t xml:space="preserve"> are</w:t>
      </w:r>
      <w:r w:rsidRPr="00D114B8">
        <w:rPr>
          <w:lang w:val="en-GB" w:eastAsia="en-GB"/>
        </w:rPr>
        <w:t xml:space="preserve"> combined into </w:t>
      </w:r>
      <w:r>
        <w:rPr>
          <w:lang w:val="en-GB" w:eastAsia="en-GB"/>
        </w:rPr>
        <w:t xml:space="preserve">the </w:t>
      </w:r>
      <w:r w:rsidRPr="00D114B8">
        <w:rPr>
          <w:lang w:val="en-GB" w:eastAsia="en-GB"/>
        </w:rPr>
        <w:t>main details</w:t>
      </w:r>
      <w:r>
        <w:rPr>
          <w:lang w:val="en-GB" w:eastAsia="en-GB"/>
        </w:rPr>
        <w:t>.</w:t>
      </w:r>
    </w:p>
    <w:tbl>
      <w:tblPr>
        <w:tblStyle w:val="TableGrid"/>
        <w:tblW w:w="0" w:type="auto"/>
        <w:tblLook w:val="04A0" w:firstRow="1" w:lastRow="0" w:firstColumn="1" w:lastColumn="0" w:noHBand="0" w:noVBand="1"/>
      </w:tblPr>
      <w:tblGrid>
        <w:gridCol w:w="1273"/>
        <w:gridCol w:w="3227"/>
        <w:gridCol w:w="5380"/>
      </w:tblGrid>
      <w:tr w:rsidR="00721A1D" w:rsidRPr="00721A1D" w14:paraId="084F35C5" w14:textId="77777777" w:rsidTr="00721A1D">
        <w:trPr>
          <w:cnfStyle w:val="100000000000" w:firstRow="1" w:lastRow="0" w:firstColumn="0" w:lastColumn="0" w:oddVBand="0" w:evenVBand="0" w:oddHBand="0" w:evenHBand="0" w:firstRowFirstColumn="0" w:firstRowLastColumn="0" w:lastRowFirstColumn="0" w:lastRowLastColumn="0"/>
          <w:trHeight w:val="315"/>
        </w:trPr>
        <w:tc>
          <w:tcPr>
            <w:tcW w:w="2040" w:type="dxa"/>
            <w:hideMark/>
          </w:tcPr>
          <w:p w14:paraId="29D714CB" w14:textId="77777777" w:rsidR="00721A1D" w:rsidRPr="00EB1F0A" w:rsidRDefault="00721A1D" w:rsidP="002F1E39">
            <w:pPr>
              <w:pStyle w:val="TableHead"/>
              <w:rPr>
                <w:lang w:val="en-GB"/>
              </w:rPr>
            </w:pPr>
            <w:r w:rsidRPr="00EB1F0A">
              <w:t>Tag</w:t>
            </w:r>
          </w:p>
        </w:tc>
        <w:tc>
          <w:tcPr>
            <w:tcW w:w="5380" w:type="dxa"/>
            <w:hideMark/>
          </w:tcPr>
          <w:p w14:paraId="3B457BCD" w14:textId="77777777" w:rsidR="00721A1D" w:rsidRPr="00EB1F0A" w:rsidRDefault="00721A1D" w:rsidP="002F1E39">
            <w:pPr>
              <w:pStyle w:val="TableHead"/>
            </w:pPr>
            <w:r w:rsidRPr="00EB1F0A">
              <w:t>Field name</w:t>
            </w:r>
          </w:p>
        </w:tc>
        <w:tc>
          <w:tcPr>
            <w:tcW w:w="5380" w:type="dxa"/>
            <w:noWrap/>
            <w:hideMark/>
          </w:tcPr>
          <w:p w14:paraId="73AB28F5" w14:textId="77777777" w:rsidR="00721A1D" w:rsidRPr="00EB1F0A" w:rsidRDefault="00721A1D" w:rsidP="002F1E39">
            <w:pPr>
              <w:pStyle w:val="TableHead"/>
            </w:pPr>
            <w:r w:rsidRPr="00EB1F0A">
              <w:t>Mapped From</w:t>
            </w:r>
          </w:p>
        </w:tc>
      </w:tr>
      <w:tr w:rsidR="00721A1D" w:rsidRPr="00721A1D" w14:paraId="04B78BAE" w14:textId="77777777" w:rsidTr="00721A1D">
        <w:trPr>
          <w:cnfStyle w:val="000000100000" w:firstRow="0" w:lastRow="0" w:firstColumn="0" w:lastColumn="0" w:oddVBand="0" w:evenVBand="0" w:oddHBand="1" w:evenHBand="0" w:firstRowFirstColumn="0" w:firstRowLastColumn="0" w:lastRowFirstColumn="0" w:lastRowLastColumn="0"/>
          <w:trHeight w:val="300"/>
        </w:trPr>
        <w:tc>
          <w:tcPr>
            <w:tcW w:w="2040" w:type="dxa"/>
            <w:hideMark/>
          </w:tcPr>
          <w:p w14:paraId="61CE764B" w14:textId="77777777" w:rsidR="00721A1D" w:rsidRPr="00721A1D" w:rsidRDefault="00721A1D" w:rsidP="002F1E39">
            <w:pPr>
              <w:pStyle w:val="TableText"/>
            </w:pPr>
            <w:r w:rsidRPr="00721A1D">
              <w:t>27</w:t>
            </w:r>
          </w:p>
        </w:tc>
        <w:tc>
          <w:tcPr>
            <w:tcW w:w="5380" w:type="dxa"/>
            <w:hideMark/>
          </w:tcPr>
          <w:p w14:paraId="489D1022" w14:textId="77777777" w:rsidR="00721A1D" w:rsidRPr="00721A1D" w:rsidRDefault="00721A1D" w:rsidP="002F1E39">
            <w:pPr>
              <w:pStyle w:val="TableText"/>
            </w:pPr>
            <w:r w:rsidRPr="00721A1D">
              <w:t xml:space="preserve"> Sequence of Total</w:t>
            </w:r>
          </w:p>
        </w:tc>
        <w:tc>
          <w:tcPr>
            <w:tcW w:w="5380" w:type="dxa"/>
            <w:noWrap/>
            <w:hideMark/>
          </w:tcPr>
          <w:p w14:paraId="4C80CFFA" w14:textId="77777777" w:rsidR="00721A1D" w:rsidRPr="00721A1D" w:rsidRDefault="00721A1D" w:rsidP="002F1E39">
            <w:pPr>
              <w:pStyle w:val="TableText"/>
            </w:pPr>
            <w:r w:rsidRPr="00721A1D">
              <w:t>Not mapped</w:t>
            </w:r>
          </w:p>
        </w:tc>
      </w:tr>
      <w:tr w:rsidR="00721A1D" w:rsidRPr="00721A1D" w14:paraId="36F9CF27" w14:textId="77777777" w:rsidTr="00721A1D">
        <w:trPr>
          <w:cnfStyle w:val="000000010000" w:firstRow="0" w:lastRow="0" w:firstColumn="0" w:lastColumn="0" w:oddVBand="0" w:evenVBand="0" w:oddHBand="0" w:evenHBand="1" w:firstRowFirstColumn="0" w:firstRowLastColumn="0" w:lastRowFirstColumn="0" w:lastRowLastColumn="0"/>
          <w:trHeight w:val="300"/>
        </w:trPr>
        <w:tc>
          <w:tcPr>
            <w:tcW w:w="2040" w:type="dxa"/>
            <w:hideMark/>
          </w:tcPr>
          <w:p w14:paraId="10764E3B" w14:textId="77777777" w:rsidR="00721A1D" w:rsidRPr="00721A1D" w:rsidRDefault="00721A1D" w:rsidP="002F1E39">
            <w:pPr>
              <w:pStyle w:val="TableText"/>
            </w:pPr>
            <w:r w:rsidRPr="00721A1D">
              <w:t>20</w:t>
            </w:r>
          </w:p>
        </w:tc>
        <w:tc>
          <w:tcPr>
            <w:tcW w:w="5380" w:type="dxa"/>
            <w:hideMark/>
          </w:tcPr>
          <w:p w14:paraId="25A3F3DE" w14:textId="77777777" w:rsidR="00721A1D" w:rsidRPr="00721A1D" w:rsidRDefault="00721A1D" w:rsidP="002F1E39">
            <w:pPr>
              <w:pStyle w:val="TableText"/>
            </w:pPr>
            <w:r w:rsidRPr="00721A1D">
              <w:t xml:space="preserve"> Undertaking Number</w:t>
            </w:r>
          </w:p>
        </w:tc>
        <w:tc>
          <w:tcPr>
            <w:tcW w:w="5380" w:type="dxa"/>
            <w:noWrap/>
            <w:hideMark/>
          </w:tcPr>
          <w:p w14:paraId="1DCF5B99" w14:textId="77777777" w:rsidR="00721A1D" w:rsidRPr="00721A1D" w:rsidRDefault="00721A1D" w:rsidP="002F1E39">
            <w:pPr>
              <w:pStyle w:val="TableText"/>
            </w:pPr>
            <w:r w:rsidRPr="00721A1D">
              <w:t xml:space="preserve">Received from party's reference </w:t>
            </w:r>
          </w:p>
        </w:tc>
      </w:tr>
      <w:tr w:rsidR="00721A1D" w:rsidRPr="00721A1D" w14:paraId="28203614" w14:textId="77777777" w:rsidTr="00721A1D">
        <w:trPr>
          <w:cnfStyle w:val="000000100000" w:firstRow="0" w:lastRow="0" w:firstColumn="0" w:lastColumn="0" w:oddVBand="0" w:evenVBand="0" w:oddHBand="1" w:evenHBand="0" w:firstRowFirstColumn="0" w:firstRowLastColumn="0" w:lastRowFirstColumn="0" w:lastRowLastColumn="0"/>
          <w:trHeight w:val="300"/>
        </w:trPr>
        <w:tc>
          <w:tcPr>
            <w:tcW w:w="2040" w:type="dxa"/>
            <w:hideMark/>
          </w:tcPr>
          <w:p w14:paraId="288CEB74" w14:textId="77777777" w:rsidR="00721A1D" w:rsidRPr="00721A1D" w:rsidRDefault="00721A1D" w:rsidP="002F1E39">
            <w:pPr>
              <w:pStyle w:val="TableText"/>
            </w:pPr>
            <w:r w:rsidRPr="00721A1D">
              <w:t>52a</w:t>
            </w:r>
          </w:p>
        </w:tc>
        <w:tc>
          <w:tcPr>
            <w:tcW w:w="5380" w:type="dxa"/>
            <w:hideMark/>
          </w:tcPr>
          <w:p w14:paraId="41318447" w14:textId="77777777" w:rsidR="00721A1D" w:rsidRPr="00721A1D" w:rsidRDefault="00721A1D" w:rsidP="002F1E39">
            <w:pPr>
              <w:pStyle w:val="TableText"/>
            </w:pPr>
            <w:r w:rsidRPr="00721A1D">
              <w:t>Issuer</w:t>
            </w:r>
          </w:p>
        </w:tc>
        <w:tc>
          <w:tcPr>
            <w:tcW w:w="5380" w:type="dxa"/>
            <w:noWrap/>
            <w:hideMark/>
          </w:tcPr>
          <w:p w14:paraId="23AC680B" w14:textId="77777777" w:rsidR="00721A1D" w:rsidRPr="00721A1D" w:rsidRDefault="00721A1D" w:rsidP="002F1E39">
            <w:pPr>
              <w:pStyle w:val="TableText"/>
            </w:pPr>
            <w:r w:rsidRPr="00721A1D">
              <w:t>Map to Issuing bank if ADVI or ACNF</w:t>
            </w:r>
          </w:p>
        </w:tc>
      </w:tr>
      <w:tr w:rsidR="00721A1D" w:rsidRPr="00721A1D" w14:paraId="326EABF5" w14:textId="77777777" w:rsidTr="00721A1D">
        <w:trPr>
          <w:cnfStyle w:val="000000010000" w:firstRow="0" w:lastRow="0" w:firstColumn="0" w:lastColumn="0" w:oddVBand="0" w:evenVBand="0" w:oddHBand="0" w:evenHBand="1" w:firstRowFirstColumn="0" w:firstRowLastColumn="0" w:lastRowFirstColumn="0" w:lastRowLastColumn="0"/>
          <w:trHeight w:val="300"/>
        </w:trPr>
        <w:tc>
          <w:tcPr>
            <w:tcW w:w="2040" w:type="dxa"/>
            <w:hideMark/>
          </w:tcPr>
          <w:p w14:paraId="76C76D10" w14:textId="77777777" w:rsidR="00721A1D" w:rsidRPr="00721A1D" w:rsidRDefault="00721A1D" w:rsidP="002F1E39">
            <w:pPr>
              <w:pStyle w:val="TableText"/>
            </w:pPr>
            <w:r w:rsidRPr="00721A1D">
              <w:t>77U</w:t>
            </w:r>
          </w:p>
        </w:tc>
        <w:tc>
          <w:tcPr>
            <w:tcW w:w="5380" w:type="dxa"/>
            <w:hideMark/>
          </w:tcPr>
          <w:p w14:paraId="5BAFE9CF" w14:textId="77777777" w:rsidR="00721A1D" w:rsidRPr="00721A1D" w:rsidRDefault="00721A1D" w:rsidP="002F1E39">
            <w:pPr>
              <w:pStyle w:val="TableText"/>
            </w:pPr>
            <w:r w:rsidRPr="00721A1D">
              <w:t xml:space="preserve"> Undertaking Terms and Conditions</w:t>
            </w:r>
          </w:p>
        </w:tc>
        <w:tc>
          <w:tcPr>
            <w:tcW w:w="5380" w:type="dxa"/>
            <w:noWrap/>
            <w:hideMark/>
          </w:tcPr>
          <w:p w14:paraId="06A992BA" w14:textId="77777777" w:rsidR="00721A1D" w:rsidRPr="00721A1D" w:rsidRDefault="00721A1D" w:rsidP="002F1E39">
            <w:pPr>
              <w:pStyle w:val="TableText"/>
            </w:pPr>
            <w:r w:rsidRPr="00721A1D">
              <w:t>Free-format instructions for SWIFT (continuation)</w:t>
            </w:r>
          </w:p>
        </w:tc>
      </w:tr>
    </w:tbl>
    <w:p w14:paraId="7B089007" w14:textId="1FB2B2E1" w:rsidR="000D3507" w:rsidRPr="003E6798" w:rsidRDefault="000D3507" w:rsidP="000D3507">
      <w:pPr>
        <w:pStyle w:val="BodyText"/>
      </w:pPr>
      <w:r>
        <w:t xml:space="preserve"> </w:t>
      </w:r>
    </w:p>
    <w:p w14:paraId="3D751A83" w14:textId="248A9950" w:rsidR="000D3507" w:rsidRDefault="000D3507" w:rsidP="000D3507">
      <w:pPr>
        <w:pStyle w:val="Heading3"/>
      </w:pPr>
      <w:bookmarkStart w:id="261" w:name="_Toc40607166"/>
      <w:bookmarkStart w:id="262" w:name="_Toc160048755"/>
      <w:r>
        <w:t>MT765 - Guarantee/Standby LC Demand</w:t>
      </w:r>
      <w:bookmarkEnd w:id="261"/>
      <w:bookmarkEnd w:id="262"/>
    </w:p>
    <w:p w14:paraId="5086F572" w14:textId="77777777" w:rsidR="000D3507" w:rsidRPr="00703312" w:rsidRDefault="000D3507" w:rsidP="000628C6">
      <w:pPr>
        <w:pStyle w:val="BodyText"/>
      </w:pPr>
      <w:r>
        <w:t>The MT765 – Guarantee/Standby LC Demand is sent by the Advising or Advise through bank to the Advising bank and processed by the following Export Standby– Documents presented event.</w:t>
      </w:r>
    </w:p>
    <w:tbl>
      <w:tblPr>
        <w:tblStyle w:val="TableGridHeader118"/>
        <w:tblW w:w="0" w:type="auto"/>
        <w:tblLook w:val="04A0" w:firstRow="1" w:lastRow="0" w:firstColumn="1" w:lastColumn="0" w:noHBand="0" w:noVBand="1"/>
      </w:tblPr>
      <w:tblGrid>
        <w:gridCol w:w="1091"/>
        <w:gridCol w:w="3944"/>
        <w:gridCol w:w="3981"/>
      </w:tblGrid>
      <w:tr w:rsidR="006C2600" w:rsidRPr="000C6E50" w14:paraId="14732F3F" w14:textId="77777777" w:rsidTr="002F1E39">
        <w:trPr>
          <w:cnfStyle w:val="100000000000" w:firstRow="1" w:lastRow="0" w:firstColumn="0" w:lastColumn="0" w:oddVBand="0" w:evenVBand="0" w:oddHBand="0" w:evenHBand="0" w:firstRowFirstColumn="0" w:firstRowLastColumn="0" w:lastRowFirstColumn="0" w:lastRowLastColumn="0"/>
          <w:trHeight w:val="315"/>
          <w:tblHeader/>
        </w:trPr>
        <w:tc>
          <w:tcPr>
            <w:tcW w:w="1091" w:type="dxa"/>
            <w:hideMark/>
          </w:tcPr>
          <w:p w14:paraId="538B9499" w14:textId="77777777" w:rsidR="006C2600" w:rsidRPr="000C6E50" w:rsidRDefault="006C2600" w:rsidP="002F1E39">
            <w:pPr>
              <w:pStyle w:val="TableHead"/>
              <w:rPr>
                <w:lang w:val="en-GB"/>
              </w:rPr>
            </w:pPr>
            <w:bookmarkStart w:id="263" w:name="_Toc40607167"/>
            <w:r w:rsidRPr="000C6E50">
              <w:rPr>
                <w:lang w:val="en-GB"/>
              </w:rPr>
              <w:t>Tag</w:t>
            </w:r>
          </w:p>
        </w:tc>
        <w:tc>
          <w:tcPr>
            <w:tcW w:w="3944" w:type="dxa"/>
            <w:hideMark/>
          </w:tcPr>
          <w:p w14:paraId="2CD082CE" w14:textId="77777777" w:rsidR="006C2600" w:rsidRPr="000C6E50" w:rsidRDefault="006C2600" w:rsidP="002F1E39">
            <w:pPr>
              <w:pStyle w:val="TableHead"/>
              <w:rPr>
                <w:lang w:val="en-GB"/>
              </w:rPr>
            </w:pPr>
            <w:r w:rsidRPr="000C6E50">
              <w:rPr>
                <w:lang w:val="en-GB"/>
              </w:rPr>
              <w:t>Field name</w:t>
            </w:r>
          </w:p>
        </w:tc>
        <w:tc>
          <w:tcPr>
            <w:tcW w:w="3981" w:type="dxa"/>
            <w:hideMark/>
          </w:tcPr>
          <w:p w14:paraId="5636EEC7" w14:textId="77777777" w:rsidR="006C2600" w:rsidRPr="000C6E50" w:rsidRDefault="006C2600" w:rsidP="002F1E39">
            <w:pPr>
              <w:pStyle w:val="TableHead"/>
              <w:rPr>
                <w:lang w:val="en-GB"/>
              </w:rPr>
            </w:pPr>
            <w:r w:rsidRPr="000C6E50">
              <w:rPr>
                <w:lang w:val="en-GB"/>
              </w:rPr>
              <w:t>Mapped From</w:t>
            </w:r>
          </w:p>
        </w:tc>
      </w:tr>
      <w:tr w:rsidR="006C2600" w:rsidRPr="000C6E50" w14:paraId="32421408" w14:textId="77777777" w:rsidTr="002F1E39">
        <w:trPr>
          <w:cnfStyle w:val="000000100000" w:firstRow="0" w:lastRow="0" w:firstColumn="0" w:lastColumn="0" w:oddVBand="0" w:evenVBand="0" w:oddHBand="1" w:evenHBand="0" w:firstRowFirstColumn="0" w:firstRowLastColumn="0" w:lastRowFirstColumn="0" w:lastRowLastColumn="0"/>
          <w:trHeight w:val="1062"/>
        </w:trPr>
        <w:tc>
          <w:tcPr>
            <w:tcW w:w="1091" w:type="dxa"/>
            <w:hideMark/>
          </w:tcPr>
          <w:p w14:paraId="21E84D65" w14:textId="77777777" w:rsidR="006C2600" w:rsidRPr="000C6E50" w:rsidRDefault="006C2600" w:rsidP="002F1E39">
            <w:pPr>
              <w:pStyle w:val="TableText"/>
              <w:rPr>
                <w:lang w:val="en-GB"/>
              </w:rPr>
            </w:pPr>
            <w:r w:rsidRPr="000C6E50">
              <w:rPr>
                <w:lang w:val="en-GB"/>
              </w:rPr>
              <w:t> </w:t>
            </w:r>
          </w:p>
        </w:tc>
        <w:tc>
          <w:tcPr>
            <w:tcW w:w="3944" w:type="dxa"/>
            <w:hideMark/>
          </w:tcPr>
          <w:p w14:paraId="67EDD66F" w14:textId="77777777" w:rsidR="006C2600" w:rsidRPr="000C6E50" w:rsidRDefault="006C2600" w:rsidP="002F1E39">
            <w:pPr>
              <w:pStyle w:val="TableText"/>
              <w:rPr>
                <w:lang w:val="en-GB"/>
              </w:rPr>
            </w:pPr>
            <w:r w:rsidRPr="000C6E50">
              <w:t>Sender</w:t>
            </w:r>
          </w:p>
        </w:tc>
        <w:tc>
          <w:tcPr>
            <w:tcW w:w="3981" w:type="dxa"/>
            <w:hideMark/>
          </w:tcPr>
          <w:p w14:paraId="2A4849C0" w14:textId="77777777" w:rsidR="006C2600" w:rsidRPr="000C6E50" w:rsidRDefault="006C2600" w:rsidP="002F1E39">
            <w:pPr>
              <w:pStyle w:val="TableText"/>
              <w:rPr>
                <w:lang w:val="en-GB"/>
              </w:rPr>
            </w:pPr>
            <w:r w:rsidRPr="000C6E50">
              <w:rPr>
                <w:lang w:val="en-GB"/>
              </w:rPr>
              <w:t xml:space="preserve">Sender BIC used to set the presenting party in the event as either the </w:t>
            </w:r>
            <w:r w:rsidRPr="000C6E50">
              <w:rPr>
                <w:lang w:val="en-GB"/>
              </w:rPr>
              <w:br/>
              <w:t xml:space="preserve">• Advise through bank </w:t>
            </w:r>
            <w:r w:rsidRPr="000C6E50">
              <w:rPr>
                <w:lang w:val="en-GB"/>
              </w:rPr>
              <w:br/>
              <w:t>• Otherwise set to Other presenting party</w:t>
            </w:r>
          </w:p>
        </w:tc>
      </w:tr>
      <w:tr w:rsidR="006C2600" w:rsidRPr="000C6E50" w14:paraId="1293026E" w14:textId="77777777" w:rsidTr="006C2600">
        <w:trPr>
          <w:cnfStyle w:val="000000010000" w:firstRow="0" w:lastRow="0" w:firstColumn="0" w:lastColumn="0" w:oddVBand="0" w:evenVBand="0" w:oddHBand="0" w:evenHBand="1" w:firstRowFirstColumn="0" w:firstRowLastColumn="0" w:lastRowFirstColumn="0" w:lastRowLastColumn="0"/>
          <w:trHeight w:val="300"/>
        </w:trPr>
        <w:tc>
          <w:tcPr>
            <w:tcW w:w="1091" w:type="dxa"/>
            <w:hideMark/>
          </w:tcPr>
          <w:p w14:paraId="2C07431C" w14:textId="77777777" w:rsidR="006C2600" w:rsidRPr="000C6E50" w:rsidRDefault="006C2600" w:rsidP="002F1E39">
            <w:pPr>
              <w:pStyle w:val="TableText"/>
              <w:rPr>
                <w:lang w:val="en-GB"/>
              </w:rPr>
            </w:pPr>
            <w:r w:rsidRPr="000C6E50">
              <w:rPr>
                <w:lang w:val="en-GB"/>
              </w:rPr>
              <w:t> </w:t>
            </w:r>
          </w:p>
        </w:tc>
        <w:tc>
          <w:tcPr>
            <w:tcW w:w="3944" w:type="dxa"/>
            <w:hideMark/>
          </w:tcPr>
          <w:p w14:paraId="2DA65899" w14:textId="77777777" w:rsidR="006C2600" w:rsidRPr="000C6E50" w:rsidRDefault="006C2600" w:rsidP="002F1E39">
            <w:pPr>
              <w:pStyle w:val="TableText"/>
              <w:rPr>
                <w:lang w:val="en-GB"/>
              </w:rPr>
            </w:pPr>
            <w:r w:rsidRPr="000C6E50">
              <w:rPr>
                <w:lang w:val="en-GB"/>
              </w:rPr>
              <w:t>Receiver</w:t>
            </w:r>
          </w:p>
        </w:tc>
        <w:tc>
          <w:tcPr>
            <w:tcW w:w="3981" w:type="dxa"/>
            <w:hideMark/>
          </w:tcPr>
          <w:p w14:paraId="61A1ADBC" w14:textId="77777777" w:rsidR="006C2600" w:rsidRPr="000C6E50" w:rsidRDefault="006C2600" w:rsidP="002F1E39">
            <w:pPr>
              <w:pStyle w:val="TableText"/>
              <w:rPr>
                <w:lang w:val="en-GB"/>
              </w:rPr>
            </w:pPr>
            <w:r w:rsidRPr="000C6E50">
              <w:rPr>
                <w:lang w:val="en-GB"/>
              </w:rPr>
              <w:t> </w:t>
            </w:r>
          </w:p>
        </w:tc>
      </w:tr>
      <w:tr w:rsidR="006C2600" w:rsidRPr="000C6E50" w14:paraId="51CFCE11" w14:textId="77777777" w:rsidTr="006C2600">
        <w:trPr>
          <w:cnfStyle w:val="000000100000" w:firstRow="0" w:lastRow="0" w:firstColumn="0" w:lastColumn="0" w:oddVBand="0" w:evenVBand="0" w:oddHBand="1" w:evenHBand="0" w:firstRowFirstColumn="0" w:firstRowLastColumn="0" w:lastRowFirstColumn="0" w:lastRowLastColumn="0"/>
          <w:trHeight w:val="300"/>
        </w:trPr>
        <w:tc>
          <w:tcPr>
            <w:tcW w:w="1091" w:type="dxa"/>
            <w:hideMark/>
          </w:tcPr>
          <w:p w14:paraId="2CD0F67A" w14:textId="77777777" w:rsidR="006C2600" w:rsidRPr="000C6E50" w:rsidRDefault="006C2600" w:rsidP="002F1E39">
            <w:pPr>
              <w:pStyle w:val="TableText"/>
              <w:rPr>
                <w:lang w:val="en-GB"/>
              </w:rPr>
            </w:pPr>
            <w:r w:rsidRPr="000C6E50">
              <w:t>20</w:t>
            </w:r>
          </w:p>
        </w:tc>
        <w:tc>
          <w:tcPr>
            <w:tcW w:w="3944" w:type="dxa"/>
            <w:hideMark/>
          </w:tcPr>
          <w:p w14:paraId="678C68DB" w14:textId="77777777" w:rsidR="006C2600" w:rsidRPr="000C6E50" w:rsidRDefault="006C2600" w:rsidP="002F1E39">
            <w:pPr>
              <w:pStyle w:val="TableText"/>
              <w:rPr>
                <w:lang w:val="en-GB"/>
              </w:rPr>
            </w:pPr>
            <w:r w:rsidRPr="000C6E50">
              <w:t>Transaction reference number</w:t>
            </w:r>
          </w:p>
        </w:tc>
        <w:tc>
          <w:tcPr>
            <w:tcW w:w="3981" w:type="dxa"/>
            <w:hideMark/>
          </w:tcPr>
          <w:p w14:paraId="109F7ECA" w14:textId="77777777" w:rsidR="006C2600" w:rsidRPr="000C6E50" w:rsidRDefault="006C2600" w:rsidP="002F1E39">
            <w:pPr>
              <w:pStyle w:val="TableText"/>
              <w:rPr>
                <w:lang w:val="en-GB"/>
              </w:rPr>
            </w:pPr>
            <w:r w:rsidRPr="000C6E50">
              <w:t>Presenter's reference</w:t>
            </w:r>
          </w:p>
        </w:tc>
      </w:tr>
      <w:tr w:rsidR="006C2600" w:rsidRPr="000C6E50" w14:paraId="2BC46C37" w14:textId="77777777" w:rsidTr="006C2600">
        <w:trPr>
          <w:cnfStyle w:val="000000010000" w:firstRow="0" w:lastRow="0" w:firstColumn="0" w:lastColumn="0" w:oddVBand="0" w:evenVBand="0" w:oddHBand="0" w:evenHBand="1" w:firstRowFirstColumn="0" w:firstRowLastColumn="0" w:lastRowFirstColumn="0" w:lastRowLastColumn="0"/>
          <w:trHeight w:val="300"/>
        </w:trPr>
        <w:tc>
          <w:tcPr>
            <w:tcW w:w="1091" w:type="dxa"/>
            <w:hideMark/>
          </w:tcPr>
          <w:p w14:paraId="2C215558" w14:textId="77777777" w:rsidR="006C2600" w:rsidRPr="000C6E50" w:rsidRDefault="006C2600" w:rsidP="002F1E39">
            <w:pPr>
              <w:pStyle w:val="TableText"/>
              <w:rPr>
                <w:lang w:val="en-GB"/>
              </w:rPr>
            </w:pPr>
            <w:r w:rsidRPr="000C6E50">
              <w:t>21</w:t>
            </w:r>
          </w:p>
        </w:tc>
        <w:tc>
          <w:tcPr>
            <w:tcW w:w="3944" w:type="dxa"/>
            <w:hideMark/>
          </w:tcPr>
          <w:p w14:paraId="15D3CB6A" w14:textId="77777777" w:rsidR="006C2600" w:rsidRPr="000C6E50" w:rsidRDefault="006C2600" w:rsidP="002F1E39">
            <w:pPr>
              <w:pStyle w:val="TableText"/>
              <w:rPr>
                <w:lang w:val="en-GB"/>
              </w:rPr>
            </w:pPr>
            <w:r w:rsidRPr="000C6E50">
              <w:t>Related reference</w:t>
            </w:r>
          </w:p>
        </w:tc>
        <w:tc>
          <w:tcPr>
            <w:tcW w:w="3981" w:type="dxa"/>
            <w:hideMark/>
          </w:tcPr>
          <w:p w14:paraId="792F6F0E" w14:textId="77777777" w:rsidR="006C2600" w:rsidRPr="000C6E50" w:rsidRDefault="006C2600" w:rsidP="002F1E39">
            <w:pPr>
              <w:pStyle w:val="TableText"/>
              <w:rPr>
                <w:lang w:val="en-GB"/>
              </w:rPr>
            </w:pPr>
            <w:r w:rsidRPr="000C6E50">
              <w:t>Used to match existing Master transaction</w:t>
            </w:r>
          </w:p>
        </w:tc>
      </w:tr>
      <w:tr w:rsidR="006C2600" w:rsidRPr="000C6E50" w14:paraId="017A4627" w14:textId="77777777" w:rsidTr="006C2600">
        <w:trPr>
          <w:cnfStyle w:val="000000100000" w:firstRow="0" w:lastRow="0" w:firstColumn="0" w:lastColumn="0" w:oddVBand="0" w:evenVBand="0" w:oddHBand="1" w:evenHBand="0" w:firstRowFirstColumn="0" w:firstRowLastColumn="0" w:lastRowFirstColumn="0" w:lastRowLastColumn="0"/>
          <w:trHeight w:val="300"/>
        </w:trPr>
        <w:tc>
          <w:tcPr>
            <w:tcW w:w="1091" w:type="dxa"/>
            <w:hideMark/>
          </w:tcPr>
          <w:p w14:paraId="297844D6" w14:textId="77777777" w:rsidR="006C2600" w:rsidRPr="000C6E50" w:rsidRDefault="006C2600" w:rsidP="002F1E39">
            <w:pPr>
              <w:pStyle w:val="TableText"/>
              <w:rPr>
                <w:lang w:val="en-GB"/>
              </w:rPr>
            </w:pPr>
            <w:r w:rsidRPr="000C6E50">
              <w:t>23</w:t>
            </w:r>
          </w:p>
        </w:tc>
        <w:tc>
          <w:tcPr>
            <w:tcW w:w="3944" w:type="dxa"/>
            <w:hideMark/>
          </w:tcPr>
          <w:p w14:paraId="05F58AD4" w14:textId="77777777" w:rsidR="006C2600" w:rsidRPr="000C6E50" w:rsidRDefault="006C2600" w:rsidP="002F1E39">
            <w:pPr>
              <w:pStyle w:val="TableText"/>
              <w:rPr>
                <w:lang w:val="en-GB"/>
              </w:rPr>
            </w:pPr>
            <w:r w:rsidRPr="000C6E50">
              <w:t>Beneficiary reference number</w:t>
            </w:r>
          </w:p>
        </w:tc>
        <w:tc>
          <w:tcPr>
            <w:tcW w:w="3981" w:type="dxa"/>
            <w:hideMark/>
          </w:tcPr>
          <w:p w14:paraId="37DBACA0" w14:textId="77777777" w:rsidR="006C2600" w:rsidRPr="000C6E50" w:rsidRDefault="006C2600" w:rsidP="002F1E39">
            <w:pPr>
              <w:pStyle w:val="TableText"/>
              <w:rPr>
                <w:lang w:val="en-GB"/>
              </w:rPr>
            </w:pPr>
            <w:r w:rsidRPr="000C6E50">
              <w:t>Mapped to Beneficiary's demand reference</w:t>
            </w:r>
          </w:p>
        </w:tc>
      </w:tr>
      <w:tr w:rsidR="006C2600" w:rsidRPr="000C6E50" w14:paraId="4B258F39" w14:textId="77777777" w:rsidTr="006C2600">
        <w:trPr>
          <w:cnfStyle w:val="000000010000" w:firstRow="0" w:lastRow="0" w:firstColumn="0" w:lastColumn="0" w:oddVBand="0" w:evenVBand="0" w:oddHBand="0" w:evenHBand="1" w:firstRowFirstColumn="0" w:firstRowLastColumn="0" w:lastRowFirstColumn="0" w:lastRowLastColumn="0"/>
          <w:trHeight w:val="300"/>
        </w:trPr>
        <w:tc>
          <w:tcPr>
            <w:tcW w:w="1091" w:type="dxa"/>
            <w:hideMark/>
          </w:tcPr>
          <w:p w14:paraId="4AE1F958" w14:textId="77777777" w:rsidR="006C2600" w:rsidRPr="000C6E50" w:rsidRDefault="006C2600" w:rsidP="002F1E39">
            <w:pPr>
              <w:pStyle w:val="TableText"/>
              <w:rPr>
                <w:lang w:val="en-GB"/>
              </w:rPr>
            </w:pPr>
            <w:r w:rsidRPr="000C6E50">
              <w:t>52a (A or D)</w:t>
            </w:r>
          </w:p>
        </w:tc>
        <w:tc>
          <w:tcPr>
            <w:tcW w:w="3944" w:type="dxa"/>
            <w:hideMark/>
          </w:tcPr>
          <w:p w14:paraId="5A278121" w14:textId="77777777" w:rsidR="006C2600" w:rsidRPr="000C6E50" w:rsidRDefault="006C2600" w:rsidP="002F1E39">
            <w:pPr>
              <w:pStyle w:val="TableText"/>
              <w:rPr>
                <w:lang w:val="en-GB"/>
              </w:rPr>
            </w:pPr>
            <w:r w:rsidRPr="000C6E50">
              <w:t>Issuer</w:t>
            </w:r>
          </w:p>
        </w:tc>
        <w:tc>
          <w:tcPr>
            <w:tcW w:w="3981" w:type="dxa"/>
            <w:hideMark/>
          </w:tcPr>
          <w:p w14:paraId="3891C454" w14:textId="77777777" w:rsidR="006C2600" w:rsidRPr="000C6E50" w:rsidRDefault="006C2600" w:rsidP="002F1E39">
            <w:pPr>
              <w:pStyle w:val="TableText"/>
              <w:rPr>
                <w:lang w:val="en-GB"/>
              </w:rPr>
            </w:pPr>
            <w:r w:rsidRPr="000C6E50">
              <w:t>Not mapped</w:t>
            </w:r>
          </w:p>
        </w:tc>
      </w:tr>
      <w:tr w:rsidR="006C2600" w:rsidRPr="000C6E50" w14:paraId="12E5BBCF" w14:textId="77777777" w:rsidTr="006C2600">
        <w:trPr>
          <w:cnfStyle w:val="000000100000" w:firstRow="0" w:lastRow="0" w:firstColumn="0" w:lastColumn="0" w:oddVBand="0" w:evenVBand="0" w:oddHBand="1" w:evenHBand="0" w:firstRowFirstColumn="0" w:firstRowLastColumn="0" w:lastRowFirstColumn="0" w:lastRowLastColumn="0"/>
          <w:trHeight w:val="300"/>
        </w:trPr>
        <w:tc>
          <w:tcPr>
            <w:tcW w:w="1091" w:type="dxa"/>
            <w:hideMark/>
          </w:tcPr>
          <w:p w14:paraId="7AF46D32" w14:textId="77777777" w:rsidR="006C2600" w:rsidRPr="000C6E50" w:rsidRDefault="006C2600" w:rsidP="002F1E39">
            <w:pPr>
              <w:pStyle w:val="TableText"/>
              <w:rPr>
                <w:lang w:val="en-GB"/>
              </w:rPr>
            </w:pPr>
            <w:r w:rsidRPr="000C6E50">
              <w:t>59</w:t>
            </w:r>
          </w:p>
        </w:tc>
        <w:tc>
          <w:tcPr>
            <w:tcW w:w="3944" w:type="dxa"/>
            <w:hideMark/>
          </w:tcPr>
          <w:p w14:paraId="0E0E2229" w14:textId="77777777" w:rsidR="006C2600" w:rsidRPr="000C6E50" w:rsidRDefault="006C2600" w:rsidP="002F1E39">
            <w:pPr>
              <w:pStyle w:val="TableText"/>
              <w:rPr>
                <w:lang w:val="en-GB"/>
              </w:rPr>
            </w:pPr>
            <w:r w:rsidRPr="000C6E50">
              <w:t>Beneficiary</w:t>
            </w:r>
          </w:p>
        </w:tc>
        <w:tc>
          <w:tcPr>
            <w:tcW w:w="3981" w:type="dxa"/>
            <w:hideMark/>
          </w:tcPr>
          <w:p w14:paraId="4F413046" w14:textId="77777777" w:rsidR="006C2600" w:rsidRPr="000C6E50" w:rsidRDefault="006C2600" w:rsidP="002F1E39">
            <w:pPr>
              <w:pStyle w:val="TableText"/>
              <w:rPr>
                <w:lang w:val="en-GB"/>
              </w:rPr>
            </w:pPr>
            <w:r w:rsidRPr="000C6E50">
              <w:t>Not mapped</w:t>
            </w:r>
          </w:p>
        </w:tc>
      </w:tr>
      <w:tr w:rsidR="006C2600" w:rsidRPr="000C6E50" w14:paraId="0E1809A7" w14:textId="77777777" w:rsidTr="006C2600">
        <w:trPr>
          <w:cnfStyle w:val="000000010000" w:firstRow="0" w:lastRow="0" w:firstColumn="0" w:lastColumn="0" w:oddVBand="0" w:evenVBand="0" w:oddHBand="0" w:evenHBand="1" w:firstRowFirstColumn="0" w:firstRowLastColumn="0" w:lastRowFirstColumn="0" w:lastRowLastColumn="0"/>
          <w:trHeight w:val="300"/>
        </w:trPr>
        <w:tc>
          <w:tcPr>
            <w:tcW w:w="1091" w:type="dxa"/>
            <w:hideMark/>
          </w:tcPr>
          <w:p w14:paraId="1262A787" w14:textId="77777777" w:rsidR="006C2600" w:rsidRPr="000C6E50" w:rsidRDefault="006C2600" w:rsidP="002F1E39">
            <w:pPr>
              <w:pStyle w:val="TableText"/>
              <w:rPr>
                <w:lang w:val="en-GB"/>
              </w:rPr>
            </w:pPr>
            <w:r w:rsidRPr="000C6E50">
              <w:t>31L</w:t>
            </w:r>
          </w:p>
        </w:tc>
        <w:tc>
          <w:tcPr>
            <w:tcW w:w="3944" w:type="dxa"/>
            <w:hideMark/>
          </w:tcPr>
          <w:p w14:paraId="6DC1A9C7" w14:textId="77777777" w:rsidR="006C2600" w:rsidRPr="000C6E50" w:rsidRDefault="006C2600" w:rsidP="002F1E39">
            <w:pPr>
              <w:pStyle w:val="TableText"/>
              <w:rPr>
                <w:lang w:val="en-GB"/>
              </w:rPr>
            </w:pPr>
            <w:r w:rsidRPr="000C6E50">
              <w:t>Date of demand</w:t>
            </w:r>
          </w:p>
        </w:tc>
        <w:tc>
          <w:tcPr>
            <w:tcW w:w="3981" w:type="dxa"/>
            <w:hideMark/>
          </w:tcPr>
          <w:p w14:paraId="399B18ED" w14:textId="77777777" w:rsidR="006C2600" w:rsidRPr="000C6E50" w:rsidRDefault="006C2600" w:rsidP="002F1E39">
            <w:pPr>
              <w:pStyle w:val="TableText"/>
              <w:rPr>
                <w:lang w:val="en-GB"/>
              </w:rPr>
            </w:pPr>
            <w:r w:rsidRPr="000C6E50">
              <w:t>Mapped to Date of demand</w:t>
            </w:r>
          </w:p>
        </w:tc>
      </w:tr>
      <w:tr w:rsidR="006C2600" w:rsidRPr="000C6E50" w14:paraId="49C7CF1F" w14:textId="77777777" w:rsidTr="00A25D96">
        <w:trPr>
          <w:cnfStyle w:val="000000100000" w:firstRow="0" w:lastRow="0" w:firstColumn="0" w:lastColumn="0" w:oddVBand="0" w:evenVBand="0" w:oddHBand="1" w:evenHBand="0" w:firstRowFirstColumn="0" w:firstRowLastColumn="0" w:lastRowFirstColumn="0" w:lastRowLastColumn="0"/>
          <w:trHeight w:val="2700"/>
        </w:trPr>
        <w:tc>
          <w:tcPr>
            <w:tcW w:w="1091" w:type="dxa"/>
            <w:hideMark/>
          </w:tcPr>
          <w:p w14:paraId="4B36FF12" w14:textId="77777777" w:rsidR="006C2600" w:rsidRPr="000C6E50" w:rsidRDefault="006C2600" w:rsidP="002F1E39">
            <w:pPr>
              <w:pStyle w:val="TableText"/>
              <w:rPr>
                <w:lang w:val="en-GB"/>
              </w:rPr>
            </w:pPr>
            <w:r w:rsidRPr="000C6E50">
              <w:t>22G</w:t>
            </w:r>
          </w:p>
        </w:tc>
        <w:tc>
          <w:tcPr>
            <w:tcW w:w="3944" w:type="dxa"/>
            <w:hideMark/>
          </w:tcPr>
          <w:p w14:paraId="17E4203F" w14:textId="77777777" w:rsidR="006C2600" w:rsidRPr="000C6E50" w:rsidRDefault="006C2600" w:rsidP="002F1E39">
            <w:pPr>
              <w:pStyle w:val="TableText"/>
              <w:rPr>
                <w:lang w:val="en-GB"/>
              </w:rPr>
            </w:pPr>
            <w:r w:rsidRPr="000C6E50">
              <w:t>Demand type</w:t>
            </w:r>
          </w:p>
        </w:tc>
        <w:tc>
          <w:tcPr>
            <w:tcW w:w="3981" w:type="dxa"/>
            <w:hideMark/>
          </w:tcPr>
          <w:p w14:paraId="25B5C809" w14:textId="77777777" w:rsidR="006C2600" w:rsidRPr="000C6E50" w:rsidRDefault="006C2600" w:rsidP="002F1E39">
            <w:pPr>
              <w:pStyle w:val="TableText"/>
              <w:rPr>
                <w:lang w:val="en-GB"/>
              </w:rPr>
            </w:pPr>
            <w:r w:rsidRPr="000C6E50">
              <w:t>Mapped to Presenter's action</w:t>
            </w:r>
            <w:r w:rsidRPr="000C6E50">
              <w:br/>
            </w:r>
            <w:r w:rsidRPr="000C6E50">
              <w:br/>
              <w:t>If PAEX - Set presenter's action to 'Request pay or extend' i.e.</w:t>
            </w:r>
            <w:r>
              <w:t>,</w:t>
            </w:r>
            <w:r w:rsidRPr="000C6E50">
              <w:t xml:space="preserve"> the system retrieves the presenter's action associated with the default underlying behavior of 'Request pay or extend'</w:t>
            </w:r>
            <w:r w:rsidRPr="000C6E50">
              <w:br/>
            </w:r>
            <w:r w:rsidRPr="000C6E50">
              <w:br/>
              <w:t>If PAYM - Set presenter's action to 'Request pay only' i.e.</w:t>
            </w:r>
            <w:r>
              <w:t>,</w:t>
            </w:r>
            <w:r w:rsidRPr="000C6E50">
              <w:t xml:space="preserve"> the system retrieves the presenter's action associated with the default underlying behavior of 'Request payment'</w:t>
            </w:r>
          </w:p>
        </w:tc>
      </w:tr>
      <w:tr w:rsidR="006C2600" w:rsidRPr="000C6E50" w14:paraId="329FD985" w14:textId="77777777" w:rsidTr="006C2600">
        <w:trPr>
          <w:cnfStyle w:val="000000010000" w:firstRow="0" w:lastRow="0" w:firstColumn="0" w:lastColumn="0" w:oddVBand="0" w:evenVBand="0" w:oddHBand="0" w:evenHBand="1" w:firstRowFirstColumn="0" w:firstRowLastColumn="0" w:lastRowFirstColumn="0" w:lastRowLastColumn="0"/>
          <w:trHeight w:val="300"/>
        </w:trPr>
        <w:tc>
          <w:tcPr>
            <w:tcW w:w="1091" w:type="dxa"/>
            <w:hideMark/>
          </w:tcPr>
          <w:p w14:paraId="1161A78A" w14:textId="77777777" w:rsidR="006C2600" w:rsidRPr="000C6E50" w:rsidRDefault="006C2600" w:rsidP="002F1E39">
            <w:pPr>
              <w:pStyle w:val="TableText"/>
              <w:rPr>
                <w:lang w:val="en-GB"/>
              </w:rPr>
            </w:pPr>
            <w:r w:rsidRPr="000C6E50">
              <w:t>32B</w:t>
            </w:r>
          </w:p>
        </w:tc>
        <w:tc>
          <w:tcPr>
            <w:tcW w:w="3944" w:type="dxa"/>
            <w:hideMark/>
          </w:tcPr>
          <w:p w14:paraId="6A65135A" w14:textId="77777777" w:rsidR="006C2600" w:rsidRPr="000C6E50" w:rsidRDefault="006C2600" w:rsidP="002F1E39">
            <w:pPr>
              <w:pStyle w:val="TableText"/>
              <w:rPr>
                <w:lang w:val="en-GB"/>
              </w:rPr>
            </w:pPr>
            <w:r w:rsidRPr="000C6E50">
              <w:t>Demand amount</w:t>
            </w:r>
          </w:p>
        </w:tc>
        <w:tc>
          <w:tcPr>
            <w:tcW w:w="3981" w:type="dxa"/>
            <w:hideMark/>
          </w:tcPr>
          <w:p w14:paraId="42A442B4" w14:textId="77777777" w:rsidR="006C2600" w:rsidRPr="000C6E50" w:rsidRDefault="006C2600" w:rsidP="002F1E39">
            <w:pPr>
              <w:pStyle w:val="TableText"/>
              <w:rPr>
                <w:lang w:val="en-GB"/>
              </w:rPr>
            </w:pPr>
            <w:r w:rsidRPr="000C6E50">
              <w:t>Mapped to Demand amount </w:t>
            </w:r>
          </w:p>
        </w:tc>
      </w:tr>
      <w:tr w:rsidR="006C2600" w:rsidRPr="000C6E50" w14:paraId="4C479161" w14:textId="77777777" w:rsidTr="006C2600">
        <w:trPr>
          <w:cnfStyle w:val="000000100000" w:firstRow="0" w:lastRow="0" w:firstColumn="0" w:lastColumn="0" w:oddVBand="0" w:evenVBand="0" w:oddHBand="1" w:evenHBand="0" w:firstRowFirstColumn="0" w:firstRowLastColumn="0" w:lastRowFirstColumn="0" w:lastRowLastColumn="0"/>
          <w:trHeight w:val="300"/>
        </w:trPr>
        <w:tc>
          <w:tcPr>
            <w:tcW w:w="1091" w:type="dxa"/>
            <w:hideMark/>
          </w:tcPr>
          <w:p w14:paraId="39688CE6" w14:textId="77777777" w:rsidR="006C2600" w:rsidRPr="000C6E50" w:rsidRDefault="006C2600" w:rsidP="002F1E39">
            <w:pPr>
              <w:pStyle w:val="TableText"/>
              <w:rPr>
                <w:lang w:val="en-GB"/>
              </w:rPr>
            </w:pPr>
            <w:r w:rsidRPr="000C6E50">
              <w:lastRenderedPageBreak/>
              <w:t>78</w:t>
            </w:r>
          </w:p>
        </w:tc>
        <w:tc>
          <w:tcPr>
            <w:tcW w:w="3944" w:type="dxa"/>
            <w:hideMark/>
          </w:tcPr>
          <w:p w14:paraId="7AF21543" w14:textId="77777777" w:rsidR="006C2600" w:rsidRPr="000C6E50" w:rsidRDefault="006C2600" w:rsidP="002F1E39">
            <w:pPr>
              <w:pStyle w:val="TableText"/>
              <w:rPr>
                <w:lang w:val="en-GB"/>
              </w:rPr>
            </w:pPr>
            <w:r w:rsidRPr="000C6E50">
              <w:t>Additional amount information</w:t>
            </w:r>
          </w:p>
        </w:tc>
        <w:tc>
          <w:tcPr>
            <w:tcW w:w="3981" w:type="dxa"/>
            <w:hideMark/>
          </w:tcPr>
          <w:p w14:paraId="3426B702" w14:textId="77777777" w:rsidR="006C2600" w:rsidRPr="000C6E50" w:rsidRDefault="006C2600" w:rsidP="002F1E39">
            <w:pPr>
              <w:pStyle w:val="TableText"/>
              <w:rPr>
                <w:lang w:val="en-GB"/>
              </w:rPr>
            </w:pPr>
            <w:r w:rsidRPr="000C6E50">
              <w:t>Mapped to Additional amount information</w:t>
            </w:r>
          </w:p>
        </w:tc>
      </w:tr>
      <w:tr w:rsidR="006C2600" w:rsidRPr="000C6E50" w14:paraId="33BDB552" w14:textId="77777777" w:rsidTr="006C2600">
        <w:trPr>
          <w:cnfStyle w:val="000000010000" w:firstRow="0" w:lastRow="0" w:firstColumn="0" w:lastColumn="0" w:oddVBand="0" w:evenVBand="0" w:oddHBand="0" w:evenHBand="1" w:firstRowFirstColumn="0" w:firstRowLastColumn="0" w:lastRowFirstColumn="0" w:lastRowLastColumn="0"/>
          <w:trHeight w:val="900"/>
        </w:trPr>
        <w:tc>
          <w:tcPr>
            <w:tcW w:w="1091" w:type="dxa"/>
            <w:hideMark/>
          </w:tcPr>
          <w:p w14:paraId="70A12548" w14:textId="77777777" w:rsidR="006C2600" w:rsidRPr="000C6E50" w:rsidRDefault="006C2600" w:rsidP="002F1E39">
            <w:pPr>
              <w:pStyle w:val="TableText"/>
              <w:rPr>
                <w:lang w:val="en-GB"/>
              </w:rPr>
            </w:pPr>
            <w:r w:rsidRPr="000C6E50">
              <w:t>49A</w:t>
            </w:r>
          </w:p>
        </w:tc>
        <w:tc>
          <w:tcPr>
            <w:tcW w:w="3944" w:type="dxa"/>
            <w:hideMark/>
          </w:tcPr>
          <w:p w14:paraId="71201C56" w14:textId="77777777" w:rsidR="006C2600" w:rsidRPr="000C6E50" w:rsidRDefault="006C2600" w:rsidP="002F1E39">
            <w:pPr>
              <w:pStyle w:val="TableText"/>
              <w:rPr>
                <w:lang w:val="en-GB"/>
              </w:rPr>
            </w:pPr>
            <w:r w:rsidRPr="000C6E50">
              <w:t>Demand statement</w:t>
            </w:r>
          </w:p>
        </w:tc>
        <w:tc>
          <w:tcPr>
            <w:tcW w:w="3981" w:type="dxa"/>
            <w:hideMark/>
          </w:tcPr>
          <w:p w14:paraId="77EBFFB5" w14:textId="77777777" w:rsidR="006C2600" w:rsidRPr="000C6E50" w:rsidRDefault="006C2600" w:rsidP="002F1E39">
            <w:pPr>
              <w:pStyle w:val="TableText"/>
              <w:rPr>
                <w:lang w:val="en-GB"/>
              </w:rPr>
            </w:pPr>
            <w:r w:rsidRPr="000C6E50">
              <w:t>Map to Demand statement code</w:t>
            </w:r>
            <w:r w:rsidRPr="000C6E50">
              <w:br/>
              <w:t>·         If COMP - set to 'Complete presentation'</w:t>
            </w:r>
            <w:r w:rsidRPr="000C6E50">
              <w:br/>
              <w:t>·         If INCP - set to 'Incomplete presentation'</w:t>
            </w:r>
          </w:p>
        </w:tc>
      </w:tr>
      <w:tr w:rsidR="006C2600" w:rsidRPr="000C6E50" w14:paraId="55C43EC3" w14:textId="77777777" w:rsidTr="006C2600">
        <w:trPr>
          <w:cnfStyle w:val="000000100000" w:firstRow="0" w:lastRow="0" w:firstColumn="0" w:lastColumn="0" w:oddVBand="0" w:evenVBand="0" w:oddHBand="1" w:evenHBand="0" w:firstRowFirstColumn="0" w:firstRowLastColumn="0" w:lastRowFirstColumn="0" w:lastRowLastColumn="0"/>
          <w:trHeight w:val="300"/>
        </w:trPr>
        <w:tc>
          <w:tcPr>
            <w:tcW w:w="1091" w:type="dxa"/>
            <w:hideMark/>
          </w:tcPr>
          <w:p w14:paraId="0FE1DA4B" w14:textId="77777777" w:rsidR="006C2600" w:rsidRPr="000C6E50" w:rsidRDefault="006C2600" w:rsidP="002F1E39">
            <w:pPr>
              <w:pStyle w:val="TableText"/>
              <w:rPr>
                <w:lang w:val="en-GB"/>
              </w:rPr>
            </w:pPr>
            <w:r w:rsidRPr="000C6E50">
              <w:t>77</w:t>
            </w:r>
          </w:p>
        </w:tc>
        <w:tc>
          <w:tcPr>
            <w:tcW w:w="3944" w:type="dxa"/>
            <w:hideMark/>
          </w:tcPr>
          <w:p w14:paraId="66801801" w14:textId="77777777" w:rsidR="006C2600" w:rsidRPr="000C6E50" w:rsidRDefault="006C2600" w:rsidP="002F1E39">
            <w:pPr>
              <w:pStyle w:val="TableText"/>
              <w:rPr>
                <w:lang w:val="en-GB"/>
              </w:rPr>
            </w:pPr>
            <w:r w:rsidRPr="000C6E50">
              <w:t>Presentation completion details</w:t>
            </w:r>
          </w:p>
        </w:tc>
        <w:tc>
          <w:tcPr>
            <w:tcW w:w="3981" w:type="dxa"/>
            <w:hideMark/>
          </w:tcPr>
          <w:p w14:paraId="5B25D75F" w14:textId="77777777" w:rsidR="006C2600" w:rsidRPr="000C6E50" w:rsidRDefault="006C2600" w:rsidP="002F1E39">
            <w:pPr>
              <w:pStyle w:val="TableText"/>
              <w:rPr>
                <w:lang w:val="en-GB"/>
              </w:rPr>
            </w:pPr>
            <w:r w:rsidRPr="000C6E50">
              <w:t>Mapped to Presentation completion details</w:t>
            </w:r>
          </w:p>
        </w:tc>
      </w:tr>
      <w:tr w:rsidR="006C2600" w:rsidRPr="000C6E50" w14:paraId="0012663B" w14:textId="77777777" w:rsidTr="006C2600">
        <w:trPr>
          <w:cnfStyle w:val="000000010000" w:firstRow="0" w:lastRow="0" w:firstColumn="0" w:lastColumn="0" w:oddVBand="0" w:evenVBand="0" w:oddHBand="0" w:evenHBand="1" w:firstRowFirstColumn="0" w:firstRowLastColumn="0" w:lastRowFirstColumn="0" w:lastRowLastColumn="0"/>
          <w:trHeight w:val="300"/>
        </w:trPr>
        <w:tc>
          <w:tcPr>
            <w:tcW w:w="1091" w:type="dxa"/>
            <w:hideMark/>
          </w:tcPr>
          <w:p w14:paraId="64A8A437" w14:textId="77777777" w:rsidR="006C2600" w:rsidRPr="000C6E50" w:rsidRDefault="006C2600" w:rsidP="002F1E39">
            <w:pPr>
              <w:pStyle w:val="TableText"/>
              <w:rPr>
                <w:lang w:val="en-GB"/>
              </w:rPr>
            </w:pPr>
            <w:r w:rsidRPr="000C6E50">
              <w:t>31E</w:t>
            </w:r>
          </w:p>
        </w:tc>
        <w:tc>
          <w:tcPr>
            <w:tcW w:w="3944" w:type="dxa"/>
            <w:hideMark/>
          </w:tcPr>
          <w:p w14:paraId="34B0C8F8" w14:textId="77777777" w:rsidR="006C2600" w:rsidRPr="000C6E50" w:rsidRDefault="006C2600" w:rsidP="002F1E39">
            <w:pPr>
              <w:pStyle w:val="TableText"/>
              <w:rPr>
                <w:lang w:val="en-GB"/>
              </w:rPr>
            </w:pPr>
            <w:r w:rsidRPr="000C6E50">
              <w:t>Requested new expiry date</w:t>
            </w:r>
          </w:p>
        </w:tc>
        <w:tc>
          <w:tcPr>
            <w:tcW w:w="3981" w:type="dxa"/>
            <w:hideMark/>
          </w:tcPr>
          <w:p w14:paraId="7D1A96A6" w14:textId="77777777" w:rsidR="006C2600" w:rsidRPr="000C6E50" w:rsidRDefault="006C2600" w:rsidP="002F1E39">
            <w:pPr>
              <w:pStyle w:val="TableText"/>
              <w:rPr>
                <w:lang w:val="en-GB"/>
              </w:rPr>
            </w:pPr>
            <w:r w:rsidRPr="000C6E50">
              <w:t>Payment action - expiry date</w:t>
            </w:r>
          </w:p>
        </w:tc>
      </w:tr>
      <w:tr w:rsidR="006C2600" w:rsidRPr="000C6E50" w14:paraId="07F434B6" w14:textId="77777777" w:rsidTr="006C2600">
        <w:trPr>
          <w:cnfStyle w:val="000000100000" w:firstRow="0" w:lastRow="0" w:firstColumn="0" w:lastColumn="0" w:oddVBand="0" w:evenVBand="0" w:oddHBand="1" w:evenHBand="0" w:firstRowFirstColumn="0" w:firstRowLastColumn="0" w:lastRowFirstColumn="0" w:lastRowLastColumn="0"/>
          <w:trHeight w:val="300"/>
        </w:trPr>
        <w:tc>
          <w:tcPr>
            <w:tcW w:w="1091" w:type="dxa"/>
            <w:hideMark/>
          </w:tcPr>
          <w:p w14:paraId="5CE885BA" w14:textId="77777777" w:rsidR="006C2600" w:rsidRPr="000C6E50" w:rsidRDefault="006C2600" w:rsidP="002F1E39">
            <w:pPr>
              <w:pStyle w:val="TableText"/>
              <w:rPr>
                <w:lang w:val="en-GB"/>
              </w:rPr>
            </w:pPr>
            <w:r w:rsidRPr="000C6E50">
              <w:t>56a (A,B or D)</w:t>
            </w:r>
          </w:p>
        </w:tc>
        <w:tc>
          <w:tcPr>
            <w:tcW w:w="3944" w:type="dxa"/>
            <w:hideMark/>
          </w:tcPr>
          <w:p w14:paraId="5F5F156C" w14:textId="77777777" w:rsidR="006C2600" w:rsidRPr="000C6E50" w:rsidRDefault="006C2600" w:rsidP="002F1E39">
            <w:pPr>
              <w:pStyle w:val="TableText"/>
              <w:rPr>
                <w:lang w:val="en-GB"/>
              </w:rPr>
            </w:pPr>
            <w:r w:rsidRPr="000C6E50">
              <w:t>Intermediary</w:t>
            </w:r>
          </w:p>
        </w:tc>
        <w:tc>
          <w:tcPr>
            <w:tcW w:w="3981" w:type="dxa"/>
            <w:hideMark/>
          </w:tcPr>
          <w:p w14:paraId="5DC5CA71" w14:textId="77777777" w:rsidR="006C2600" w:rsidRPr="000C6E50" w:rsidRDefault="006C2600" w:rsidP="002F1E39">
            <w:pPr>
              <w:pStyle w:val="TableText"/>
              <w:rPr>
                <w:lang w:val="en-GB"/>
              </w:rPr>
            </w:pPr>
            <w:r w:rsidRPr="000C6E50">
              <w:t>Mapped to Action item</w:t>
            </w:r>
          </w:p>
        </w:tc>
      </w:tr>
      <w:tr w:rsidR="006C2600" w:rsidRPr="000C6E50" w14:paraId="6EBB442D" w14:textId="77777777" w:rsidTr="006C2600">
        <w:trPr>
          <w:cnfStyle w:val="000000010000" w:firstRow="0" w:lastRow="0" w:firstColumn="0" w:lastColumn="0" w:oddVBand="0" w:evenVBand="0" w:oddHBand="0" w:evenHBand="1" w:firstRowFirstColumn="0" w:firstRowLastColumn="0" w:lastRowFirstColumn="0" w:lastRowLastColumn="0"/>
          <w:trHeight w:val="300"/>
        </w:trPr>
        <w:tc>
          <w:tcPr>
            <w:tcW w:w="1091" w:type="dxa"/>
            <w:hideMark/>
          </w:tcPr>
          <w:p w14:paraId="3E96CD8F" w14:textId="77777777" w:rsidR="006C2600" w:rsidRPr="000C6E50" w:rsidRDefault="006C2600" w:rsidP="002F1E39">
            <w:pPr>
              <w:pStyle w:val="TableText"/>
              <w:rPr>
                <w:lang w:val="en-GB"/>
              </w:rPr>
            </w:pPr>
            <w:r w:rsidRPr="000C6E50">
              <w:t>57a (A,B or D)</w:t>
            </w:r>
          </w:p>
        </w:tc>
        <w:tc>
          <w:tcPr>
            <w:tcW w:w="3944" w:type="dxa"/>
            <w:hideMark/>
          </w:tcPr>
          <w:p w14:paraId="3A58BD91" w14:textId="77777777" w:rsidR="006C2600" w:rsidRPr="000C6E50" w:rsidRDefault="006C2600" w:rsidP="002F1E39">
            <w:pPr>
              <w:pStyle w:val="TableText"/>
              <w:rPr>
                <w:lang w:val="en-GB"/>
              </w:rPr>
            </w:pPr>
            <w:r w:rsidRPr="000C6E50">
              <w:t>Account with institution</w:t>
            </w:r>
          </w:p>
        </w:tc>
        <w:tc>
          <w:tcPr>
            <w:tcW w:w="3981" w:type="dxa"/>
            <w:hideMark/>
          </w:tcPr>
          <w:p w14:paraId="796D3C9D" w14:textId="77777777" w:rsidR="006C2600" w:rsidRPr="000C6E50" w:rsidRDefault="006C2600" w:rsidP="002F1E39">
            <w:pPr>
              <w:pStyle w:val="TableText"/>
              <w:rPr>
                <w:lang w:val="en-GB"/>
              </w:rPr>
            </w:pPr>
            <w:r w:rsidRPr="000C6E50">
              <w:t>Mapped to Action item</w:t>
            </w:r>
          </w:p>
        </w:tc>
      </w:tr>
      <w:tr w:rsidR="006C2600" w:rsidRPr="000C6E50" w14:paraId="6476BFA0" w14:textId="77777777" w:rsidTr="006C2600">
        <w:trPr>
          <w:cnfStyle w:val="000000100000" w:firstRow="0" w:lastRow="0" w:firstColumn="0" w:lastColumn="0" w:oddVBand="0" w:evenVBand="0" w:oddHBand="1" w:evenHBand="0" w:firstRowFirstColumn="0" w:firstRowLastColumn="0" w:lastRowFirstColumn="0" w:lastRowLastColumn="0"/>
          <w:trHeight w:val="300"/>
        </w:trPr>
        <w:tc>
          <w:tcPr>
            <w:tcW w:w="1091" w:type="dxa"/>
            <w:hideMark/>
          </w:tcPr>
          <w:p w14:paraId="213356FB" w14:textId="77777777" w:rsidR="006C2600" w:rsidRPr="000C6E50" w:rsidRDefault="006C2600" w:rsidP="002F1E39">
            <w:pPr>
              <w:pStyle w:val="TableText"/>
              <w:rPr>
                <w:lang w:val="en-GB"/>
              </w:rPr>
            </w:pPr>
            <w:r w:rsidRPr="000C6E50">
              <w:t>72Z</w:t>
            </w:r>
          </w:p>
        </w:tc>
        <w:tc>
          <w:tcPr>
            <w:tcW w:w="3944" w:type="dxa"/>
            <w:hideMark/>
          </w:tcPr>
          <w:p w14:paraId="499C8C90" w14:textId="77777777" w:rsidR="006C2600" w:rsidRPr="000C6E50" w:rsidRDefault="006C2600" w:rsidP="002F1E39">
            <w:pPr>
              <w:pStyle w:val="TableText"/>
              <w:rPr>
                <w:lang w:val="en-GB"/>
              </w:rPr>
            </w:pPr>
            <w:r w:rsidRPr="000C6E50">
              <w:t>Sender to receiver details</w:t>
            </w:r>
          </w:p>
        </w:tc>
        <w:tc>
          <w:tcPr>
            <w:tcW w:w="3981" w:type="dxa"/>
            <w:hideMark/>
          </w:tcPr>
          <w:p w14:paraId="15C93EB1" w14:textId="77777777" w:rsidR="006C2600" w:rsidRPr="000C6E50" w:rsidRDefault="006C2600" w:rsidP="002F1E39">
            <w:pPr>
              <w:pStyle w:val="TableText"/>
              <w:rPr>
                <w:lang w:val="en-GB"/>
              </w:rPr>
            </w:pPr>
            <w:r w:rsidRPr="000C6E50">
              <w:t>'Notes from presenter' narrative</w:t>
            </w:r>
          </w:p>
        </w:tc>
      </w:tr>
      <w:tr w:rsidR="006C2600" w:rsidRPr="000C6E50" w14:paraId="638E4293" w14:textId="77777777" w:rsidTr="006C2600">
        <w:trPr>
          <w:cnfStyle w:val="000000010000" w:firstRow="0" w:lastRow="0" w:firstColumn="0" w:lastColumn="0" w:oddVBand="0" w:evenVBand="0" w:oddHBand="0" w:evenHBand="1" w:firstRowFirstColumn="0" w:firstRowLastColumn="0" w:lastRowFirstColumn="0" w:lastRowLastColumn="0"/>
          <w:trHeight w:val="600"/>
        </w:trPr>
        <w:tc>
          <w:tcPr>
            <w:tcW w:w="1091" w:type="dxa"/>
            <w:hideMark/>
          </w:tcPr>
          <w:p w14:paraId="3AA24739" w14:textId="77777777" w:rsidR="006C2600" w:rsidRPr="000C6E50" w:rsidRDefault="006C2600" w:rsidP="002F1E39">
            <w:pPr>
              <w:pStyle w:val="TableText"/>
              <w:rPr>
                <w:lang w:val="en-GB"/>
              </w:rPr>
            </w:pPr>
            <w:r w:rsidRPr="000C6E50">
              <w:t>23X</w:t>
            </w:r>
          </w:p>
        </w:tc>
        <w:tc>
          <w:tcPr>
            <w:tcW w:w="3944" w:type="dxa"/>
            <w:hideMark/>
          </w:tcPr>
          <w:p w14:paraId="7E933756" w14:textId="77777777" w:rsidR="006C2600" w:rsidRPr="000C6E50" w:rsidRDefault="006C2600" w:rsidP="002F1E39">
            <w:pPr>
              <w:pStyle w:val="TableText"/>
              <w:rPr>
                <w:lang w:val="en-GB"/>
              </w:rPr>
            </w:pPr>
            <w:r w:rsidRPr="000C6E50">
              <w:t>File identification</w:t>
            </w:r>
          </w:p>
        </w:tc>
        <w:tc>
          <w:tcPr>
            <w:tcW w:w="3981" w:type="dxa"/>
            <w:hideMark/>
          </w:tcPr>
          <w:p w14:paraId="70BED214" w14:textId="77777777" w:rsidR="006C2600" w:rsidRPr="000C6E50" w:rsidRDefault="006C2600" w:rsidP="002F1E39">
            <w:pPr>
              <w:pStyle w:val="TableText"/>
              <w:rPr>
                <w:lang w:val="en-GB"/>
              </w:rPr>
            </w:pPr>
            <w:r w:rsidRPr="000C6E50">
              <w:t>Mapped to Attached documents and Mapped to Action item</w:t>
            </w:r>
          </w:p>
        </w:tc>
      </w:tr>
    </w:tbl>
    <w:p w14:paraId="3AD70490" w14:textId="28AF38CF" w:rsidR="000362E7" w:rsidRDefault="000362E7" w:rsidP="00EA4E08">
      <w:pPr>
        <w:pStyle w:val="BodyText"/>
      </w:pPr>
    </w:p>
    <w:p w14:paraId="4A998F51" w14:textId="0BF84F15" w:rsidR="000D3507" w:rsidRDefault="000D3507" w:rsidP="000D3507">
      <w:pPr>
        <w:pStyle w:val="Heading3"/>
        <w:rPr>
          <w:color w:val="auto"/>
        </w:rPr>
      </w:pPr>
      <w:bookmarkStart w:id="264" w:name="_Toc160048756"/>
      <w:r w:rsidRPr="008B032C">
        <w:rPr>
          <w:color w:val="auto"/>
        </w:rPr>
        <w:t>MT</w:t>
      </w:r>
      <w:r>
        <w:rPr>
          <w:color w:val="auto"/>
        </w:rPr>
        <w:t>767/775 - Amendment to Guarantee/Standby LC – AMEND -ISUA,</w:t>
      </w:r>
      <w:r w:rsidR="00BB74A8">
        <w:rPr>
          <w:color w:val="auto"/>
        </w:rPr>
        <w:t xml:space="preserve"> </w:t>
      </w:r>
      <w:r>
        <w:rPr>
          <w:color w:val="auto"/>
        </w:rPr>
        <w:t>ADVA,</w:t>
      </w:r>
      <w:r w:rsidR="00BB74A8">
        <w:rPr>
          <w:color w:val="auto"/>
        </w:rPr>
        <w:t xml:space="preserve"> </w:t>
      </w:r>
      <w:r>
        <w:rPr>
          <w:color w:val="auto"/>
        </w:rPr>
        <w:t>ACNA</w:t>
      </w:r>
      <w:bookmarkEnd w:id="263"/>
      <w:bookmarkEnd w:id="264"/>
    </w:p>
    <w:p w14:paraId="001C0087" w14:textId="0BAD4571" w:rsidR="000D3507" w:rsidRDefault="000D3507" w:rsidP="000D3507">
      <w:pPr>
        <w:pStyle w:val="BodyText"/>
        <w:rPr>
          <w:color w:val="auto"/>
        </w:rPr>
      </w:pPr>
      <w:r>
        <w:t xml:space="preserve">The MT767 </w:t>
      </w:r>
      <w:r>
        <w:rPr>
          <w:color w:val="auto"/>
        </w:rPr>
        <w:t>Amendment to Guarantee/Standby LC is mapped to the Export Standby Amend event</w:t>
      </w:r>
      <w:r w:rsidR="00CB7817">
        <w:rPr>
          <w:color w:val="auto"/>
        </w:rPr>
        <w:t>.</w:t>
      </w:r>
    </w:p>
    <w:tbl>
      <w:tblPr>
        <w:tblStyle w:val="TableGridHeader1"/>
        <w:tblW w:w="0" w:type="auto"/>
        <w:tblLook w:val="04A0" w:firstRow="1" w:lastRow="0" w:firstColumn="1" w:lastColumn="0" w:noHBand="0" w:noVBand="1"/>
      </w:tblPr>
      <w:tblGrid>
        <w:gridCol w:w="1602"/>
        <w:gridCol w:w="4139"/>
        <w:gridCol w:w="4139"/>
      </w:tblGrid>
      <w:tr w:rsidR="005A2FA2" w:rsidRPr="00A57829" w14:paraId="6DF21413" w14:textId="77777777" w:rsidTr="003D3747">
        <w:trPr>
          <w:cnfStyle w:val="100000000000" w:firstRow="1" w:lastRow="0" w:firstColumn="0" w:lastColumn="0" w:oddVBand="0" w:evenVBand="0" w:oddHBand="0" w:evenHBand="0" w:firstRowFirstColumn="0" w:firstRowLastColumn="0" w:lastRowFirstColumn="0" w:lastRowLastColumn="0"/>
          <w:trHeight w:val="315"/>
        </w:trPr>
        <w:tc>
          <w:tcPr>
            <w:tcW w:w="2040" w:type="dxa"/>
            <w:noWrap/>
            <w:hideMark/>
          </w:tcPr>
          <w:p w14:paraId="31B00D02" w14:textId="77777777" w:rsidR="005A2FA2" w:rsidRPr="00A57829" w:rsidRDefault="005A2FA2" w:rsidP="002F1E39">
            <w:pPr>
              <w:pStyle w:val="TableHead"/>
              <w:rPr>
                <w:lang w:val="en-GB"/>
              </w:rPr>
            </w:pPr>
            <w:r w:rsidRPr="00A57829">
              <w:rPr>
                <w:lang w:val="en-GB"/>
              </w:rPr>
              <w:t>Tag</w:t>
            </w:r>
          </w:p>
        </w:tc>
        <w:tc>
          <w:tcPr>
            <w:tcW w:w="5380" w:type="dxa"/>
            <w:noWrap/>
            <w:hideMark/>
          </w:tcPr>
          <w:p w14:paraId="49EFD3E1" w14:textId="77777777" w:rsidR="005A2FA2" w:rsidRPr="00A57829" w:rsidRDefault="005A2FA2" w:rsidP="002F1E39">
            <w:pPr>
              <w:pStyle w:val="TableHead"/>
              <w:rPr>
                <w:lang w:val="en-GB"/>
              </w:rPr>
            </w:pPr>
            <w:r w:rsidRPr="00A57829">
              <w:rPr>
                <w:lang w:val="en-GB"/>
              </w:rPr>
              <w:t>Field name</w:t>
            </w:r>
          </w:p>
        </w:tc>
        <w:tc>
          <w:tcPr>
            <w:tcW w:w="5380" w:type="dxa"/>
            <w:noWrap/>
            <w:hideMark/>
          </w:tcPr>
          <w:p w14:paraId="10A03A87" w14:textId="77777777" w:rsidR="005A2FA2" w:rsidRPr="00A57829" w:rsidRDefault="005A2FA2" w:rsidP="002F1E39">
            <w:pPr>
              <w:pStyle w:val="TableHead"/>
              <w:rPr>
                <w:lang w:val="en-GB"/>
              </w:rPr>
            </w:pPr>
            <w:r w:rsidRPr="00A57829">
              <w:rPr>
                <w:lang w:val="en-GB"/>
              </w:rPr>
              <w:t>Mapped From</w:t>
            </w:r>
          </w:p>
        </w:tc>
      </w:tr>
      <w:tr w:rsidR="005A2FA2" w:rsidRPr="00A57829" w14:paraId="3C811B59"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2040" w:type="dxa"/>
            <w:noWrap/>
            <w:hideMark/>
          </w:tcPr>
          <w:p w14:paraId="7AF8FE3B" w14:textId="77777777" w:rsidR="005A2FA2" w:rsidRPr="00A57829" w:rsidRDefault="005A2FA2" w:rsidP="002F1E39">
            <w:pPr>
              <w:pStyle w:val="TableText"/>
              <w:rPr>
                <w:lang w:val="en-GB"/>
              </w:rPr>
            </w:pPr>
            <w:r w:rsidRPr="00A57829">
              <w:rPr>
                <w:lang w:val="en-GB"/>
              </w:rPr>
              <w:t> </w:t>
            </w:r>
          </w:p>
        </w:tc>
        <w:tc>
          <w:tcPr>
            <w:tcW w:w="5380" w:type="dxa"/>
            <w:noWrap/>
            <w:hideMark/>
          </w:tcPr>
          <w:p w14:paraId="3D3E1BD7" w14:textId="77777777" w:rsidR="005A2FA2" w:rsidRPr="00A57829" w:rsidRDefault="005A2FA2" w:rsidP="002F1E39">
            <w:pPr>
              <w:pStyle w:val="TableText"/>
              <w:rPr>
                <w:lang w:val="en-GB"/>
              </w:rPr>
            </w:pPr>
            <w:r w:rsidRPr="00A57829">
              <w:t>Sender</w:t>
            </w:r>
          </w:p>
        </w:tc>
        <w:tc>
          <w:tcPr>
            <w:tcW w:w="5380" w:type="dxa"/>
            <w:hideMark/>
          </w:tcPr>
          <w:p w14:paraId="12BECB12" w14:textId="77777777" w:rsidR="005A2FA2" w:rsidRPr="00A57829" w:rsidRDefault="005A2FA2" w:rsidP="002F1E39">
            <w:pPr>
              <w:pStyle w:val="TableText"/>
              <w:rPr>
                <w:lang w:val="en-GB"/>
              </w:rPr>
            </w:pPr>
            <w:r w:rsidRPr="00A57829">
              <w:rPr>
                <w:lang w:val="en-GB"/>
              </w:rPr>
              <w:t>Used to match existing Master transaction</w:t>
            </w:r>
          </w:p>
        </w:tc>
      </w:tr>
      <w:tr w:rsidR="005A2FA2" w:rsidRPr="00A57829" w14:paraId="271B9C5D"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2040" w:type="dxa"/>
            <w:noWrap/>
            <w:hideMark/>
          </w:tcPr>
          <w:p w14:paraId="40030CCF" w14:textId="77777777" w:rsidR="005A2FA2" w:rsidRPr="00A57829" w:rsidRDefault="005A2FA2" w:rsidP="002F1E39">
            <w:pPr>
              <w:pStyle w:val="TableText"/>
              <w:rPr>
                <w:lang w:val="en-GB"/>
              </w:rPr>
            </w:pPr>
            <w:r w:rsidRPr="00A57829">
              <w:t> </w:t>
            </w:r>
          </w:p>
        </w:tc>
        <w:tc>
          <w:tcPr>
            <w:tcW w:w="5380" w:type="dxa"/>
            <w:noWrap/>
            <w:hideMark/>
          </w:tcPr>
          <w:p w14:paraId="500F351E" w14:textId="77777777" w:rsidR="005A2FA2" w:rsidRPr="00A57829" w:rsidRDefault="005A2FA2" w:rsidP="002F1E39">
            <w:pPr>
              <w:pStyle w:val="TableText"/>
              <w:rPr>
                <w:lang w:val="en-GB"/>
              </w:rPr>
            </w:pPr>
            <w:r w:rsidRPr="00A57829">
              <w:t>Receiver</w:t>
            </w:r>
          </w:p>
        </w:tc>
        <w:tc>
          <w:tcPr>
            <w:tcW w:w="5380" w:type="dxa"/>
            <w:hideMark/>
          </w:tcPr>
          <w:p w14:paraId="7275AA85" w14:textId="77777777" w:rsidR="005A2FA2" w:rsidRPr="00A57829" w:rsidRDefault="005A2FA2" w:rsidP="002F1E39">
            <w:pPr>
              <w:pStyle w:val="TableText"/>
              <w:rPr>
                <w:lang w:val="en-GB"/>
              </w:rPr>
            </w:pPr>
            <w:r w:rsidRPr="00A57829">
              <w:rPr>
                <w:lang w:val="en-GB"/>
              </w:rPr>
              <w:t>Used to match existing Master transaction</w:t>
            </w:r>
          </w:p>
        </w:tc>
      </w:tr>
      <w:tr w:rsidR="005A2FA2" w:rsidRPr="00A57829" w14:paraId="0CAB406E"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2040" w:type="dxa"/>
            <w:noWrap/>
            <w:hideMark/>
          </w:tcPr>
          <w:p w14:paraId="694A72ED" w14:textId="77777777" w:rsidR="005A2FA2" w:rsidRPr="00A57829" w:rsidRDefault="005A2FA2" w:rsidP="002F1E39">
            <w:pPr>
              <w:pStyle w:val="TableText"/>
              <w:rPr>
                <w:lang w:val="en-GB"/>
              </w:rPr>
            </w:pPr>
            <w:r w:rsidRPr="00A57829">
              <w:t>15A</w:t>
            </w:r>
          </w:p>
        </w:tc>
        <w:tc>
          <w:tcPr>
            <w:tcW w:w="5380" w:type="dxa"/>
            <w:noWrap/>
            <w:hideMark/>
          </w:tcPr>
          <w:p w14:paraId="6827D173" w14:textId="77777777" w:rsidR="005A2FA2" w:rsidRPr="00A57829" w:rsidRDefault="005A2FA2" w:rsidP="002F1E39">
            <w:pPr>
              <w:pStyle w:val="TableText"/>
              <w:rPr>
                <w:lang w:val="en-GB"/>
              </w:rPr>
            </w:pPr>
            <w:r w:rsidRPr="00A57829">
              <w:t>New sequence</w:t>
            </w:r>
          </w:p>
        </w:tc>
        <w:tc>
          <w:tcPr>
            <w:tcW w:w="5380" w:type="dxa"/>
            <w:hideMark/>
          </w:tcPr>
          <w:p w14:paraId="5A9B236F" w14:textId="77777777" w:rsidR="005A2FA2" w:rsidRPr="00A57829" w:rsidRDefault="005A2FA2" w:rsidP="002F1E39">
            <w:pPr>
              <w:pStyle w:val="TableText"/>
              <w:rPr>
                <w:lang w:val="en-GB"/>
              </w:rPr>
            </w:pPr>
            <w:r w:rsidRPr="00A57829">
              <w:rPr>
                <w:lang w:val="en-GB"/>
              </w:rPr>
              <w:t>Not mapped</w:t>
            </w:r>
          </w:p>
        </w:tc>
      </w:tr>
      <w:tr w:rsidR="005A2FA2" w:rsidRPr="00A57829" w14:paraId="5923E24C"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2040" w:type="dxa"/>
            <w:noWrap/>
            <w:hideMark/>
          </w:tcPr>
          <w:p w14:paraId="20D36D0B" w14:textId="77777777" w:rsidR="005A2FA2" w:rsidRPr="00A57829" w:rsidRDefault="005A2FA2" w:rsidP="002F1E39">
            <w:pPr>
              <w:pStyle w:val="TableText"/>
              <w:rPr>
                <w:lang w:val="en-GB"/>
              </w:rPr>
            </w:pPr>
            <w:r w:rsidRPr="00A57829">
              <w:t>27</w:t>
            </w:r>
          </w:p>
        </w:tc>
        <w:tc>
          <w:tcPr>
            <w:tcW w:w="5380" w:type="dxa"/>
            <w:noWrap/>
            <w:hideMark/>
          </w:tcPr>
          <w:p w14:paraId="6A0AF17F" w14:textId="77777777" w:rsidR="005A2FA2" w:rsidRPr="00A57829" w:rsidRDefault="005A2FA2" w:rsidP="002F1E39">
            <w:pPr>
              <w:pStyle w:val="TableText"/>
              <w:rPr>
                <w:lang w:val="en-GB"/>
              </w:rPr>
            </w:pPr>
            <w:r w:rsidRPr="00A57829">
              <w:t>Sequence of total</w:t>
            </w:r>
          </w:p>
        </w:tc>
        <w:tc>
          <w:tcPr>
            <w:tcW w:w="5380" w:type="dxa"/>
            <w:hideMark/>
          </w:tcPr>
          <w:p w14:paraId="40DF7F4F" w14:textId="77777777" w:rsidR="005A2FA2" w:rsidRPr="00A57829" w:rsidRDefault="005A2FA2" w:rsidP="002F1E39">
            <w:pPr>
              <w:pStyle w:val="TableText"/>
              <w:rPr>
                <w:lang w:val="en-GB"/>
              </w:rPr>
            </w:pPr>
            <w:r w:rsidRPr="00A57829">
              <w:rPr>
                <w:lang w:val="en-GB"/>
              </w:rPr>
              <w:t>Not mapped</w:t>
            </w:r>
          </w:p>
        </w:tc>
      </w:tr>
      <w:tr w:rsidR="005A2FA2" w:rsidRPr="00A57829" w14:paraId="10B6440F"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2040" w:type="dxa"/>
            <w:noWrap/>
            <w:hideMark/>
          </w:tcPr>
          <w:p w14:paraId="50AD6D54" w14:textId="77777777" w:rsidR="005A2FA2" w:rsidRPr="00A57829" w:rsidRDefault="005A2FA2" w:rsidP="002F1E39">
            <w:pPr>
              <w:pStyle w:val="TableText"/>
              <w:rPr>
                <w:lang w:val="en-GB"/>
              </w:rPr>
            </w:pPr>
            <w:r w:rsidRPr="00A57829">
              <w:t>21</w:t>
            </w:r>
          </w:p>
        </w:tc>
        <w:tc>
          <w:tcPr>
            <w:tcW w:w="5380" w:type="dxa"/>
            <w:noWrap/>
            <w:hideMark/>
          </w:tcPr>
          <w:p w14:paraId="284802B0" w14:textId="77777777" w:rsidR="005A2FA2" w:rsidRPr="00A57829" w:rsidRDefault="005A2FA2" w:rsidP="002F1E39">
            <w:pPr>
              <w:pStyle w:val="TableText"/>
              <w:rPr>
                <w:lang w:val="en-GB"/>
              </w:rPr>
            </w:pPr>
            <w:r w:rsidRPr="00A57829">
              <w:t>Related reference</w:t>
            </w:r>
          </w:p>
        </w:tc>
        <w:tc>
          <w:tcPr>
            <w:tcW w:w="5380" w:type="dxa"/>
            <w:hideMark/>
          </w:tcPr>
          <w:p w14:paraId="6D9BE53D" w14:textId="77777777" w:rsidR="005A2FA2" w:rsidRPr="00A57829" w:rsidRDefault="005A2FA2" w:rsidP="002F1E39">
            <w:pPr>
              <w:pStyle w:val="TableText"/>
              <w:rPr>
                <w:lang w:val="en-GB"/>
              </w:rPr>
            </w:pPr>
            <w:r w:rsidRPr="00A57829">
              <w:rPr>
                <w:lang w:val="en-GB"/>
              </w:rPr>
              <w:t>Used to match existing Master transaction</w:t>
            </w:r>
          </w:p>
        </w:tc>
      </w:tr>
      <w:tr w:rsidR="005A2FA2" w:rsidRPr="00A57829" w14:paraId="38861463"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2040" w:type="dxa"/>
            <w:noWrap/>
            <w:hideMark/>
          </w:tcPr>
          <w:p w14:paraId="3B5DA055" w14:textId="77777777" w:rsidR="005A2FA2" w:rsidRPr="00A57829" w:rsidRDefault="005A2FA2" w:rsidP="002F1E39">
            <w:pPr>
              <w:pStyle w:val="TableText"/>
              <w:rPr>
                <w:lang w:val="en-GB"/>
              </w:rPr>
            </w:pPr>
            <w:r w:rsidRPr="00A57829">
              <w:t>22A</w:t>
            </w:r>
          </w:p>
        </w:tc>
        <w:tc>
          <w:tcPr>
            <w:tcW w:w="5380" w:type="dxa"/>
            <w:noWrap/>
            <w:hideMark/>
          </w:tcPr>
          <w:p w14:paraId="11DCAF27" w14:textId="77777777" w:rsidR="005A2FA2" w:rsidRPr="00A57829" w:rsidRDefault="005A2FA2" w:rsidP="002F1E39">
            <w:pPr>
              <w:pStyle w:val="TableText"/>
              <w:rPr>
                <w:lang w:val="en-GB"/>
              </w:rPr>
            </w:pPr>
            <w:r w:rsidRPr="00A57829">
              <w:t>Purpose of message</w:t>
            </w:r>
          </w:p>
        </w:tc>
        <w:tc>
          <w:tcPr>
            <w:tcW w:w="5380" w:type="dxa"/>
            <w:hideMark/>
          </w:tcPr>
          <w:p w14:paraId="5A382F94" w14:textId="77777777" w:rsidR="005A2FA2" w:rsidRPr="00A57829" w:rsidRDefault="005A2FA2" w:rsidP="002F1E39">
            <w:pPr>
              <w:pStyle w:val="TableText"/>
              <w:rPr>
                <w:lang w:val="en-GB"/>
              </w:rPr>
            </w:pPr>
            <w:r w:rsidRPr="00A57829">
              <w:rPr>
                <w:lang w:val="en-GB"/>
              </w:rPr>
              <w:t>Not mapped</w:t>
            </w:r>
          </w:p>
        </w:tc>
      </w:tr>
      <w:tr w:rsidR="005A2FA2" w:rsidRPr="00A57829" w14:paraId="3D3E909D"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2040" w:type="dxa"/>
            <w:noWrap/>
            <w:hideMark/>
          </w:tcPr>
          <w:p w14:paraId="0AC8E8B8" w14:textId="77777777" w:rsidR="005A2FA2" w:rsidRPr="00A57829" w:rsidRDefault="005A2FA2" w:rsidP="002F1E39">
            <w:pPr>
              <w:pStyle w:val="TableText"/>
              <w:rPr>
                <w:lang w:val="en-GB"/>
              </w:rPr>
            </w:pPr>
            <w:r w:rsidRPr="00A57829">
              <w:t>23S</w:t>
            </w:r>
          </w:p>
        </w:tc>
        <w:tc>
          <w:tcPr>
            <w:tcW w:w="5380" w:type="dxa"/>
            <w:noWrap/>
            <w:hideMark/>
          </w:tcPr>
          <w:p w14:paraId="58948AA6" w14:textId="77777777" w:rsidR="005A2FA2" w:rsidRPr="00A57829" w:rsidRDefault="005A2FA2" w:rsidP="002F1E39">
            <w:pPr>
              <w:pStyle w:val="TableText"/>
              <w:rPr>
                <w:lang w:val="en-GB"/>
              </w:rPr>
            </w:pPr>
            <w:r w:rsidRPr="00A57829">
              <w:t>Cancellation request </w:t>
            </w:r>
          </w:p>
        </w:tc>
        <w:tc>
          <w:tcPr>
            <w:tcW w:w="5380" w:type="dxa"/>
            <w:hideMark/>
          </w:tcPr>
          <w:p w14:paraId="5597D7CC" w14:textId="77777777" w:rsidR="005A2FA2" w:rsidRPr="00A57829" w:rsidRDefault="005A2FA2" w:rsidP="002F1E39">
            <w:pPr>
              <w:pStyle w:val="TableText"/>
              <w:rPr>
                <w:lang w:val="en-GB"/>
              </w:rPr>
            </w:pPr>
            <w:r w:rsidRPr="00A57829">
              <w:rPr>
                <w:lang w:val="en-GB"/>
              </w:rPr>
              <w:t>Not mapped</w:t>
            </w:r>
          </w:p>
        </w:tc>
      </w:tr>
      <w:tr w:rsidR="005A2FA2" w:rsidRPr="00A57829" w14:paraId="3F98C6AF"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2040" w:type="dxa"/>
            <w:noWrap/>
            <w:hideMark/>
          </w:tcPr>
          <w:p w14:paraId="243EB945" w14:textId="77777777" w:rsidR="005A2FA2" w:rsidRPr="00A57829" w:rsidRDefault="005A2FA2" w:rsidP="002F1E39">
            <w:pPr>
              <w:pStyle w:val="TableText"/>
              <w:rPr>
                <w:lang w:val="en-GB"/>
              </w:rPr>
            </w:pPr>
            <w:r w:rsidRPr="00A57829">
              <w:t>72Z</w:t>
            </w:r>
          </w:p>
        </w:tc>
        <w:tc>
          <w:tcPr>
            <w:tcW w:w="5380" w:type="dxa"/>
            <w:noWrap/>
            <w:hideMark/>
          </w:tcPr>
          <w:p w14:paraId="15564491" w14:textId="77777777" w:rsidR="005A2FA2" w:rsidRPr="00A57829" w:rsidRDefault="005A2FA2" w:rsidP="002F1E39">
            <w:pPr>
              <w:pStyle w:val="TableText"/>
              <w:rPr>
                <w:lang w:val="en-GB"/>
              </w:rPr>
            </w:pPr>
            <w:r w:rsidRPr="00A57829">
              <w:t>Sender to receiver info </w:t>
            </w:r>
          </w:p>
        </w:tc>
        <w:tc>
          <w:tcPr>
            <w:tcW w:w="5380" w:type="dxa"/>
            <w:hideMark/>
          </w:tcPr>
          <w:p w14:paraId="29912081" w14:textId="77777777" w:rsidR="005A2FA2" w:rsidRPr="00A57829" w:rsidRDefault="005A2FA2" w:rsidP="002F1E39">
            <w:pPr>
              <w:pStyle w:val="TableText"/>
              <w:rPr>
                <w:lang w:val="en-GB"/>
              </w:rPr>
            </w:pPr>
            <w:r w:rsidRPr="00A57829">
              <w:rPr>
                <w:lang w:val="en-GB"/>
              </w:rPr>
              <w:t>Instructions from instructing party</w:t>
            </w:r>
          </w:p>
        </w:tc>
      </w:tr>
      <w:tr w:rsidR="005A2FA2" w:rsidRPr="00A57829" w14:paraId="5285772B"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2040" w:type="dxa"/>
            <w:noWrap/>
            <w:hideMark/>
          </w:tcPr>
          <w:p w14:paraId="630B0EE6" w14:textId="77777777" w:rsidR="005A2FA2" w:rsidRPr="00A57829" w:rsidRDefault="005A2FA2" w:rsidP="002F1E39">
            <w:pPr>
              <w:pStyle w:val="TableText"/>
              <w:rPr>
                <w:lang w:val="en-GB"/>
              </w:rPr>
            </w:pPr>
            <w:r w:rsidRPr="00A57829">
              <w:t>23X</w:t>
            </w:r>
          </w:p>
        </w:tc>
        <w:tc>
          <w:tcPr>
            <w:tcW w:w="5380" w:type="dxa"/>
            <w:noWrap/>
            <w:hideMark/>
          </w:tcPr>
          <w:p w14:paraId="3A4779E7" w14:textId="77777777" w:rsidR="005A2FA2" w:rsidRPr="00A57829" w:rsidRDefault="005A2FA2" w:rsidP="002F1E39">
            <w:pPr>
              <w:pStyle w:val="TableText"/>
              <w:rPr>
                <w:lang w:val="en-GB"/>
              </w:rPr>
            </w:pPr>
            <w:r w:rsidRPr="00A57829">
              <w:t>File identification</w:t>
            </w:r>
          </w:p>
        </w:tc>
        <w:tc>
          <w:tcPr>
            <w:tcW w:w="5380" w:type="dxa"/>
            <w:hideMark/>
          </w:tcPr>
          <w:p w14:paraId="631C5F6B" w14:textId="77777777" w:rsidR="005A2FA2" w:rsidRPr="00A57829" w:rsidRDefault="005A2FA2" w:rsidP="002F1E39">
            <w:pPr>
              <w:pStyle w:val="TableText"/>
              <w:rPr>
                <w:lang w:val="en-GB"/>
              </w:rPr>
            </w:pPr>
            <w:r w:rsidRPr="00A57829">
              <w:rPr>
                <w:lang w:val="en-GB"/>
              </w:rPr>
              <w:t>Mapped to Attached documents</w:t>
            </w:r>
          </w:p>
        </w:tc>
      </w:tr>
      <w:tr w:rsidR="005A2FA2" w:rsidRPr="00A57829" w14:paraId="554C9755"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2040" w:type="dxa"/>
            <w:noWrap/>
            <w:hideMark/>
          </w:tcPr>
          <w:p w14:paraId="65398AA7" w14:textId="77777777" w:rsidR="005A2FA2" w:rsidRPr="00A57829" w:rsidRDefault="005A2FA2" w:rsidP="002F1E39">
            <w:pPr>
              <w:pStyle w:val="TableText"/>
              <w:rPr>
                <w:lang w:val="en-GB"/>
              </w:rPr>
            </w:pPr>
            <w:r w:rsidRPr="00A57829">
              <w:t>15B</w:t>
            </w:r>
          </w:p>
        </w:tc>
        <w:tc>
          <w:tcPr>
            <w:tcW w:w="5380" w:type="dxa"/>
            <w:hideMark/>
          </w:tcPr>
          <w:p w14:paraId="6B89274B" w14:textId="77777777" w:rsidR="005A2FA2" w:rsidRPr="00A57829" w:rsidRDefault="005A2FA2" w:rsidP="002F1E39">
            <w:pPr>
              <w:pStyle w:val="TableText"/>
              <w:rPr>
                <w:lang w:val="en-GB"/>
              </w:rPr>
            </w:pPr>
            <w:r w:rsidRPr="00A57829">
              <w:t>New sequence</w:t>
            </w:r>
          </w:p>
        </w:tc>
        <w:tc>
          <w:tcPr>
            <w:tcW w:w="5380" w:type="dxa"/>
            <w:noWrap/>
            <w:hideMark/>
          </w:tcPr>
          <w:p w14:paraId="07B56767" w14:textId="77777777" w:rsidR="005A2FA2" w:rsidRPr="00A57829" w:rsidRDefault="005A2FA2" w:rsidP="002F1E39">
            <w:pPr>
              <w:pStyle w:val="TableText"/>
              <w:rPr>
                <w:lang w:val="en-GB"/>
              </w:rPr>
            </w:pPr>
            <w:r w:rsidRPr="00A57829">
              <w:t>Empty field</w:t>
            </w:r>
          </w:p>
        </w:tc>
      </w:tr>
      <w:tr w:rsidR="005A2FA2" w:rsidRPr="00A57829" w14:paraId="7B382A17"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2040" w:type="dxa"/>
            <w:noWrap/>
            <w:hideMark/>
          </w:tcPr>
          <w:p w14:paraId="76568B91" w14:textId="77777777" w:rsidR="005A2FA2" w:rsidRPr="00A57829" w:rsidRDefault="005A2FA2" w:rsidP="002F1E39">
            <w:pPr>
              <w:pStyle w:val="TableText"/>
              <w:rPr>
                <w:lang w:val="en-GB"/>
              </w:rPr>
            </w:pPr>
            <w:r w:rsidRPr="00A57829">
              <w:t>20</w:t>
            </w:r>
          </w:p>
        </w:tc>
        <w:tc>
          <w:tcPr>
            <w:tcW w:w="5380" w:type="dxa"/>
            <w:noWrap/>
            <w:hideMark/>
          </w:tcPr>
          <w:p w14:paraId="713524E5" w14:textId="77777777" w:rsidR="005A2FA2" w:rsidRPr="00A57829" w:rsidRDefault="005A2FA2" w:rsidP="002F1E39">
            <w:pPr>
              <w:pStyle w:val="TableText"/>
              <w:rPr>
                <w:lang w:val="en-GB"/>
              </w:rPr>
            </w:pPr>
            <w:r w:rsidRPr="00A57829">
              <w:t>Undertaking reference number</w:t>
            </w:r>
          </w:p>
        </w:tc>
        <w:tc>
          <w:tcPr>
            <w:tcW w:w="5380" w:type="dxa"/>
            <w:hideMark/>
          </w:tcPr>
          <w:p w14:paraId="1ED562B3" w14:textId="77777777" w:rsidR="005A2FA2" w:rsidRPr="00A57829" w:rsidRDefault="005A2FA2" w:rsidP="002F1E39">
            <w:pPr>
              <w:pStyle w:val="TableText"/>
              <w:rPr>
                <w:lang w:val="en-GB"/>
              </w:rPr>
            </w:pPr>
            <w:r w:rsidRPr="00A57829">
              <w:rPr>
                <w:lang w:val="en-GB"/>
              </w:rPr>
              <w:t>Used to match to Sender's reference</w:t>
            </w:r>
          </w:p>
        </w:tc>
      </w:tr>
      <w:tr w:rsidR="005A2FA2" w:rsidRPr="00A57829" w14:paraId="63D3422D" w14:textId="77777777" w:rsidTr="003D3747">
        <w:trPr>
          <w:cnfStyle w:val="000000010000" w:firstRow="0" w:lastRow="0" w:firstColumn="0" w:lastColumn="0" w:oddVBand="0" w:evenVBand="0" w:oddHBand="0" w:evenHBand="1" w:firstRowFirstColumn="0" w:firstRowLastColumn="0" w:lastRowFirstColumn="0" w:lastRowLastColumn="0"/>
          <w:trHeight w:val="1500"/>
        </w:trPr>
        <w:tc>
          <w:tcPr>
            <w:tcW w:w="2040" w:type="dxa"/>
            <w:noWrap/>
            <w:hideMark/>
          </w:tcPr>
          <w:p w14:paraId="34B3B5FC" w14:textId="77777777" w:rsidR="005A2FA2" w:rsidRPr="00A57829" w:rsidRDefault="005A2FA2" w:rsidP="002F1E39">
            <w:pPr>
              <w:pStyle w:val="TableText"/>
              <w:rPr>
                <w:lang w:val="en-GB"/>
              </w:rPr>
            </w:pPr>
            <w:r w:rsidRPr="00A57829">
              <w:t>26E</w:t>
            </w:r>
          </w:p>
        </w:tc>
        <w:tc>
          <w:tcPr>
            <w:tcW w:w="5380" w:type="dxa"/>
            <w:noWrap/>
            <w:hideMark/>
          </w:tcPr>
          <w:p w14:paraId="6D594150" w14:textId="77777777" w:rsidR="005A2FA2" w:rsidRPr="00A57829" w:rsidRDefault="005A2FA2" w:rsidP="002F1E39">
            <w:pPr>
              <w:pStyle w:val="TableText"/>
              <w:rPr>
                <w:lang w:val="en-GB"/>
              </w:rPr>
            </w:pPr>
            <w:r w:rsidRPr="00A57829">
              <w:t>Number of Amendment</w:t>
            </w:r>
          </w:p>
        </w:tc>
        <w:tc>
          <w:tcPr>
            <w:tcW w:w="5380" w:type="dxa"/>
            <w:hideMark/>
          </w:tcPr>
          <w:p w14:paraId="142B7FD1" w14:textId="77777777" w:rsidR="005A2FA2" w:rsidRPr="00A57829" w:rsidRDefault="005A2FA2" w:rsidP="002F1E39">
            <w:pPr>
              <w:pStyle w:val="TableText"/>
              <w:rPr>
                <w:lang w:val="en-GB"/>
              </w:rPr>
            </w:pPr>
            <w:r w:rsidRPr="00A57829">
              <w:rPr>
                <w:lang w:val="en-GB"/>
              </w:rPr>
              <w:t>Mapped to action item as 'Received amendment number' as information and an event field is made available for AMNOI - 'Amendment sequence number from an MT767' which is available in this event and subsequent Beneficiary response to Amend</w:t>
            </w:r>
          </w:p>
        </w:tc>
      </w:tr>
      <w:tr w:rsidR="005A2FA2" w:rsidRPr="00A57829" w14:paraId="657B22B8"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2040" w:type="dxa"/>
            <w:noWrap/>
            <w:hideMark/>
          </w:tcPr>
          <w:p w14:paraId="3A9E9C9A" w14:textId="77777777" w:rsidR="005A2FA2" w:rsidRPr="00A57829" w:rsidRDefault="005A2FA2" w:rsidP="002F1E39">
            <w:pPr>
              <w:pStyle w:val="TableText"/>
              <w:rPr>
                <w:lang w:val="en-GB"/>
              </w:rPr>
            </w:pPr>
            <w:r w:rsidRPr="00A57829">
              <w:t>30</w:t>
            </w:r>
          </w:p>
        </w:tc>
        <w:tc>
          <w:tcPr>
            <w:tcW w:w="5380" w:type="dxa"/>
            <w:noWrap/>
            <w:hideMark/>
          </w:tcPr>
          <w:p w14:paraId="71EA9B21" w14:textId="77777777" w:rsidR="005A2FA2" w:rsidRPr="00A57829" w:rsidRDefault="005A2FA2" w:rsidP="002F1E39">
            <w:pPr>
              <w:pStyle w:val="TableText"/>
              <w:rPr>
                <w:lang w:val="en-GB"/>
              </w:rPr>
            </w:pPr>
            <w:r w:rsidRPr="00A57829">
              <w:t>Date of Amendment</w:t>
            </w:r>
          </w:p>
        </w:tc>
        <w:tc>
          <w:tcPr>
            <w:tcW w:w="5380" w:type="dxa"/>
            <w:hideMark/>
          </w:tcPr>
          <w:p w14:paraId="504E435D" w14:textId="77777777" w:rsidR="005A2FA2" w:rsidRPr="00A57829" w:rsidRDefault="005A2FA2" w:rsidP="002F1E39">
            <w:pPr>
              <w:pStyle w:val="TableText"/>
              <w:rPr>
                <w:lang w:val="en-GB"/>
              </w:rPr>
            </w:pPr>
            <w:r w:rsidRPr="00A57829">
              <w:rPr>
                <w:lang w:val="en-GB"/>
              </w:rPr>
              <w:t>Amendment date</w:t>
            </w:r>
          </w:p>
        </w:tc>
      </w:tr>
      <w:tr w:rsidR="005A2FA2" w:rsidRPr="00A57829" w14:paraId="2191DFA8"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2040" w:type="dxa"/>
            <w:noWrap/>
            <w:hideMark/>
          </w:tcPr>
          <w:p w14:paraId="3FEFE82D" w14:textId="77777777" w:rsidR="005A2FA2" w:rsidRPr="00A57829" w:rsidRDefault="005A2FA2" w:rsidP="002F1E39">
            <w:pPr>
              <w:pStyle w:val="TableText"/>
              <w:rPr>
                <w:lang w:val="en-GB"/>
              </w:rPr>
            </w:pPr>
            <w:r w:rsidRPr="00A57829">
              <w:t>52a</w:t>
            </w:r>
          </w:p>
        </w:tc>
        <w:tc>
          <w:tcPr>
            <w:tcW w:w="5380" w:type="dxa"/>
            <w:noWrap/>
            <w:hideMark/>
          </w:tcPr>
          <w:p w14:paraId="71AADF6F" w14:textId="77777777" w:rsidR="005A2FA2" w:rsidRPr="00A57829" w:rsidRDefault="005A2FA2" w:rsidP="002F1E39">
            <w:pPr>
              <w:pStyle w:val="TableText"/>
              <w:rPr>
                <w:lang w:val="en-GB"/>
              </w:rPr>
            </w:pPr>
            <w:r w:rsidRPr="00A57829">
              <w:t>Issuer A or D</w:t>
            </w:r>
          </w:p>
        </w:tc>
        <w:tc>
          <w:tcPr>
            <w:tcW w:w="5380" w:type="dxa"/>
            <w:hideMark/>
          </w:tcPr>
          <w:p w14:paraId="434AA467" w14:textId="77777777" w:rsidR="005A2FA2" w:rsidRPr="00A57829" w:rsidRDefault="005A2FA2" w:rsidP="002F1E39">
            <w:pPr>
              <w:pStyle w:val="TableText"/>
              <w:rPr>
                <w:lang w:val="en-GB"/>
              </w:rPr>
            </w:pPr>
            <w:r w:rsidRPr="00A57829">
              <w:rPr>
                <w:lang w:val="en-GB"/>
              </w:rPr>
              <w:t>Not mapped</w:t>
            </w:r>
          </w:p>
        </w:tc>
      </w:tr>
      <w:tr w:rsidR="005A2FA2" w:rsidRPr="00A57829" w14:paraId="05CD4B43"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2040" w:type="dxa"/>
            <w:noWrap/>
            <w:hideMark/>
          </w:tcPr>
          <w:p w14:paraId="743DFA82" w14:textId="77777777" w:rsidR="005A2FA2" w:rsidRPr="00A57829" w:rsidRDefault="005A2FA2" w:rsidP="002F1E39">
            <w:pPr>
              <w:pStyle w:val="TableText"/>
              <w:rPr>
                <w:lang w:val="en-GB"/>
              </w:rPr>
            </w:pPr>
            <w:r w:rsidRPr="00A57829">
              <w:t>32B</w:t>
            </w:r>
          </w:p>
        </w:tc>
        <w:tc>
          <w:tcPr>
            <w:tcW w:w="5380" w:type="dxa"/>
            <w:noWrap/>
            <w:hideMark/>
          </w:tcPr>
          <w:p w14:paraId="08C03C33" w14:textId="77777777" w:rsidR="005A2FA2" w:rsidRPr="00A57829" w:rsidRDefault="005A2FA2" w:rsidP="002F1E39">
            <w:pPr>
              <w:pStyle w:val="TableText"/>
              <w:rPr>
                <w:lang w:val="en-GB"/>
              </w:rPr>
            </w:pPr>
            <w:r w:rsidRPr="00A57829">
              <w:t>Increase of Undertaking Amount </w:t>
            </w:r>
          </w:p>
        </w:tc>
        <w:tc>
          <w:tcPr>
            <w:tcW w:w="5380" w:type="dxa"/>
            <w:hideMark/>
          </w:tcPr>
          <w:p w14:paraId="51D22474" w14:textId="77777777" w:rsidR="005A2FA2" w:rsidRPr="00A57829" w:rsidRDefault="005A2FA2" w:rsidP="002F1E39">
            <w:pPr>
              <w:pStyle w:val="TableText"/>
              <w:rPr>
                <w:lang w:val="en-GB"/>
              </w:rPr>
            </w:pPr>
            <w:r w:rsidRPr="00A57829">
              <w:rPr>
                <w:lang w:val="en-GB"/>
              </w:rPr>
              <w:t>Mapped to increase amount (if present)</w:t>
            </w:r>
          </w:p>
        </w:tc>
      </w:tr>
      <w:tr w:rsidR="005A2FA2" w:rsidRPr="00A57829" w14:paraId="5B6B975E" w14:textId="77777777" w:rsidTr="003D3747">
        <w:trPr>
          <w:cnfStyle w:val="000000010000" w:firstRow="0" w:lastRow="0" w:firstColumn="0" w:lastColumn="0" w:oddVBand="0" w:evenVBand="0" w:oddHBand="0" w:evenHBand="1" w:firstRowFirstColumn="0" w:firstRowLastColumn="0" w:lastRowFirstColumn="0" w:lastRowLastColumn="0"/>
          <w:trHeight w:val="1800"/>
        </w:trPr>
        <w:tc>
          <w:tcPr>
            <w:tcW w:w="2040" w:type="dxa"/>
            <w:noWrap/>
            <w:hideMark/>
          </w:tcPr>
          <w:p w14:paraId="2FCD0A01" w14:textId="77777777" w:rsidR="005A2FA2" w:rsidRPr="00A57829" w:rsidRDefault="005A2FA2" w:rsidP="002F1E39">
            <w:pPr>
              <w:pStyle w:val="TableText"/>
              <w:rPr>
                <w:lang w:val="en-GB"/>
              </w:rPr>
            </w:pPr>
            <w:r w:rsidRPr="00A57829">
              <w:t>33B</w:t>
            </w:r>
          </w:p>
        </w:tc>
        <w:tc>
          <w:tcPr>
            <w:tcW w:w="5380" w:type="dxa"/>
            <w:noWrap/>
            <w:hideMark/>
          </w:tcPr>
          <w:p w14:paraId="680598D6" w14:textId="77777777" w:rsidR="005A2FA2" w:rsidRPr="00A57829" w:rsidRDefault="005A2FA2" w:rsidP="002F1E39">
            <w:pPr>
              <w:pStyle w:val="TableText"/>
              <w:rPr>
                <w:lang w:val="en-GB"/>
              </w:rPr>
            </w:pPr>
            <w:r w:rsidRPr="00A57829">
              <w:t>Decrease of Undertaking Amount </w:t>
            </w:r>
          </w:p>
        </w:tc>
        <w:tc>
          <w:tcPr>
            <w:tcW w:w="5380" w:type="dxa"/>
            <w:hideMark/>
          </w:tcPr>
          <w:p w14:paraId="39C526BB" w14:textId="77777777" w:rsidR="005A2FA2" w:rsidRPr="00A57829" w:rsidRDefault="005A2FA2" w:rsidP="002F1E39">
            <w:pPr>
              <w:pStyle w:val="TableText"/>
              <w:rPr>
                <w:lang w:val="en-GB"/>
              </w:rPr>
            </w:pPr>
            <w:r w:rsidRPr="00A57829">
              <w:rPr>
                <w:lang w:val="en-GB"/>
              </w:rPr>
              <w:t>Mapped to decrease amount (if present) if amount is less than the LC amount.</w:t>
            </w:r>
            <w:r w:rsidRPr="00A57829">
              <w:rPr>
                <w:lang w:val="en-GB"/>
              </w:rPr>
              <w:br/>
              <w:t>If decrease amount is equal or greater than the current LC amount, an action item is raised "Decrease amount XXX.XX CCY must be less than the LC amount XX.XXX CCY"</w:t>
            </w:r>
          </w:p>
        </w:tc>
      </w:tr>
      <w:tr w:rsidR="005A2FA2" w:rsidRPr="00A57829" w14:paraId="040C4C05"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2040" w:type="dxa"/>
            <w:noWrap/>
            <w:hideMark/>
          </w:tcPr>
          <w:p w14:paraId="499ADD45" w14:textId="77777777" w:rsidR="005A2FA2" w:rsidRPr="00A57829" w:rsidRDefault="005A2FA2" w:rsidP="002F1E39">
            <w:pPr>
              <w:pStyle w:val="TableText"/>
              <w:rPr>
                <w:lang w:val="en-GB"/>
              </w:rPr>
            </w:pPr>
            <w:r w:rsidRPr="00A57829">
              <w:lastRenderedPageBreak/>
              <w:t>23B</w:t>
            </w:r>
          </w:p>
        </w:tc>
        <w:tc>
          <w:tcPr>
            <w:tcW w:w="5380" w:type="dxa"/>
            <w:noWrap/>
            <w:hideMark/>
          </w:tcPr>
          <w:p w14:paraId="55277E07" w14:textId="77777777" w:rsidR="005A2FA2" w:rsidRPr="00A57829" w:rsidRDefault="005A2FA2" w:rsidP="002F1E39">
            <w:pPr>
              <w:pStyle w:val="TableText"/>
              <w:rPr>
                <w:lang w:val="en-GB"/>
              </w:rPr>
            </w:pPr>
            <w:r w:rsidRPr="00A57829">
              <w:t>Expiry type</w:t>
            </w:r>
          </w:p>
        </w:tc>
        <w:tc>
          <w:tcPr>
            <w:tcW w:w="5380" w:type="dxa"/>
            <w:hideMark/>
          </w:tcPr>
          <w:p w14:paraId="671AA3D7" w14:textId="77777777" w:rsidR="005A2FA2" w:rsidRPr="00A57829" w:rsidRDefault="005A2FA2" w:rsidP="002F1E39">
            <w:pPr>
              <w:pStyle w:val="TableText"/>
              <w:rPr>
                <w:lang w:val="en-GB"/>
              </w:rPr>
            </w:pPr>
            <w:r w:rsidRPr="00A57829">
              <w:rPr>
                <w:lang w:val="en-GB"/>
              </w:rPr>
              <w:t>COND,</w:t>
            </w:r>
            <w:r>
              <w:t xml:space="preserve"> </w:t>
            </w:r>
            <w:r w:rsidRPr="00A57829">
              <w:rPr>
                <w:lang w:val="en-GB"/>
              </w:rPr>
              <w:t>FIXD, OPEN (if changed)</w:t>
            </w:r>
          </w:p>
        </w:tc>
      </w:tr>
      <w:tr w:rsidR="005A2FA2" w:rsidRPr="00A57829" w14:paraId="36B7B866"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2040" w:type="dxa"/>
            <w:noWrap/>
            <w:hideMark/>
          </w:tcPr>
          <w:p w14:paraId="66CD1848" w14:textId="77777777" w:rsidR="005A2FA2" w:rsidRPr="00A57829" w:rsidRDefault="005A2FA2" w:rsidP="002F1E39">
            <w:pPr>
              <w:pStyle w:val="TableText"/>
              <w:rPr>
                <w:lang w:val="en-GB"/>
              </w:rPr>
            </w:pPr>
            <w:r w:rsidRPr="00A57829">
              <w:t>31E</w:t>
            </w:r>
          </w:p>
        </w:tc>
        <w:tc>
          <w:tcPr>
            <w:tcW w:w="5380" w:type="dxa"/>
            <w:noWrap/>
            <w:hideMark/>
          </w:tcPr>
          <w:p w14:paraId="65297266" w14:textId="77777777" w:rsidR="005A2FA2" w:rsidRPr="00A57829" w:rsidRDefault="005A2FA2" w:rsidP="002F1E39">
            <w:pPr>
              <w:pStyle w:val="TableText"/>
              <w:rPr>
                <w:lang w:val="en-GB"/>
              </w:rPr>
            </w:pPr>
            <w:r w:rsidRPr="00A57829">
              <w:t>Date of expiry </w:t>
            </w:r>
          </w:p>
        </w:tc>
        <w:tc>
          <w:tcPr>
            <w:tcW w:w="5380" w:type="dxa"/>
            <w:hideMark/>
          </w:tcPr>
          <w:p w14:paraId="021690A5" w14:textId="77777777" w:rsidR="005A2FA2" w:rsidRPr="00A57829" w:rsidRDefault="005A2FA2" w:rsidP="002F1E39">
            <w:pPr>
              <w:pStyle w:val="TableText"/>
              <w:rPr>
                <w:lang w:val="en-GB"/>
              </w:rPr>
            </w:pPr>
            <w:r w:rsidRPr="00A57829">
              <w:rPr>
                <w:lang w:val="en-GB"/>
              </w:rPr>
              <w:t>Set if COND or FIXD (if changed)</w:t>
            </w:r>
          </w:p>
        </w:tc>
      </w:tr>
      <w:tr w:rsidR="005A2FA2" w:rsidRPr="00A57829" w14:paraId="26C49EC4"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2040" w:type="dxa"/>
            <w:noWrap/>
            <w:hideMark/>
          </w:tcPr>
          <w:p w14:paraId="4129EC36" w14:textId="77777777" w:rsidR="005A2FA2" w:rsidRPr="00A57829" w:rsidRDefault="005A2FA2" w:rsidP="002F1E39">
            <w:pPr>
              <w:pStyle w:val="TableText"/>
              <w:rPr>
                <w:lang w:val="en-GB"/>
              </w:rPr>
            </w:pPr>
            <w:r w:rsidRPr="00A57829">
              <w:t>35G</w:t>
            </w:r>
          </w:p>
        </w:tc>
        <w:tc>
          <w:tcPr>
            <w:tcW w:w="5380" w:type="dxa"/>
            <w:noWrap/>
            <w:hideMark/>
          </w:tcPr>
          <w:p w14:paraId="0057A538" w14:textId="77777777" w:rsidR="005A2FA2" w:rsidRPr="00A57829" w:rsidRDefault="005A2FA2" w:rsidP="002F1E39">
            <w:pPr>
              <w:pStyle w:val="TableText"/>
              <w:rPr>
                <w:lang w:val="en-GB"/>
              </w:rPr>
            </w:pPr>
            <w:r w:rsidRPr="00A57829">
              <w:t>Expiry condition </w:t>
            </w:r>
          </w:p>
        </w:tc>
        <w:tc>
          <w:tcPr>
            <w:tcW w:w="5380" w:type="dxa"/>
            <w:hideMark/>
          </w:tcPr>
          <w:p w14:paraId="3D6A0167" w14:textId="77777777" w:rsidR="005A2FA2" w:rsidRPr="00A57829" w:rsidRDefault="005A2FA2" w:rsidP="002F1E39">
            <w:pPr>
              <w:pStyle w:val="TableText"/>
              <w:rPr>
                <w:lang w:val="en-GB"/>
              </w:rPr>
            </w:pPr>
            <w:r w:rsidRPr="00A57829">
              <w:rPr>
                <w:lang w:val="en-GB"/>
              </w:rPr>
              <w:t>Set if COND (if changed)</w:t>
            </w:r>
          </w:p>
        </w:tc>
      </w:tr>
      <w:tr w:rsidR="005A2FA2" w:rsidRPr="00A57829" w14:paraId="616C9E9C" w14:textId="77777777" w:rsidTr="003D3747">
        <w:trPr>
          <w:cnfStyle w:val="000000010000" w:firstRow="0" w:lastRow="0" w:firstColumn="0" w:lastColumn="0" w:oddVBand="0" w:evenVBand="0" w:oddHBand="0" w:evenHBand="1" w:firstRowFirstColumn="0" w:firstRowLastColumn="0" w:lastRowFirstColumn="0" w:lastRowLastColumn="0"/>
          <w:trHeight w:val="900"/>
        </w:trPr>
        <w:tc>
          <w:tcPr>
            <w:tcW w:w="2040" w:type="dxa"/>
            <w:noWrap/>
            <w:hideMark/>
          </w:tcPr>
          <w:p w14:paraId="600B9EF7" w14:textId="77777777" w:rsidR="005A2FA2" w:rsidRPr="00A57829" w:rsidRDefault="005A2FA2" w:rsidP="002F1E39">
            <w:pPr>
              <w:pStyle w:val="TableText"/>
              <w:rPr>
                <w:lang w:val="en-GB"/>
              </w:rPr>
            </w:pPr>
            <w:r w:rsidRPr="00A57829">
              <w:t>59a</w:t>
            </w:r>
          </w:p>
        </w:tc>
        <w:tc>
          <w:tcPr>
            <w:tcW w:w="5380" w:type="dxa"/>
            <w:noWrap/>
            <w:hideMark/>
          </w:tcPr>
          <w:p w14:paraId="38DE5ACC" w14:textId="77777777" w:rsidR="005A2FA2" w:rsidRPr="00A57829" w:rsidRDefault="005A2FA2" w:rsidP="002F1E39">
            <w:pPr>
              <w:pStyle w:val="TableText"/>
              <w:rPr>
                <w:lang w:val="en-GB"/>
              </w:rPr>
            </w:pPr>
            <w:r w:rsidRPr="00A57829">
              <w:t>Beneficiary (A or blank)</w:t>
            </w:r>
          </w:p>
        </w:tc>
        <w:tc>
          <w:tcPr>
            <w:tcW w:w="5380" w:type="dxa"/>
            <w:hideMark/>
          </w:tcPr>
          <w:p w14:paraId="454E219F" w14:textId="77777777" w:rsidR="005A2FA2" w:rsidRPr="00A57829" w:rsidRDefault="005A2FA2" w:rsidP="002F1E39">
            <w:pPr>
              <w:pStyle w:val="TableText"/>
              <w:rPr>
                <w:lang w:val="en-GB"/>
              </w:rPr>
            </w:pPr>
            <w:r w:rsidRPr="00A57829">
              <w:rPr>
                <w:lang w:val="en-GB"/>
              </w:rPr>
              <w:t>Mapped to beneficiary (if present).</w:t>
            </w:r>
            <w:r w:rsidRPr="00A57829">
              <w:rPr>
                <w:lang w:val="en-GB"/>
              </w:rPr>
              <w:br/>
              <w:t>This replaces the beneficiary details (including optional account/identifier line) </w:t>
            </w:r>
          </w:p>
        </w:tc>
      </w:tr>
      <w:tr w:rsidR="005A2FA2" w:rsidRPr="00A57829" w14:paraId="4E68F162"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2040" w:type="dxa"/>
            <w:noWrap/>
            <w:hideMark/>
          </w:tcPr>
          <w:p w14:paraId="1F0DBC50" w14:textId="77777777" w:rsidR="005A2FA2" w:rsidRPr="00A57829" w:rsidRDefault="005A2FA2" w:rsidP="002F1E39">
            <w:pPr>
              <w:pStyle w:val="TableText"/>
              <w:rPr>
                <w:lang w:val="en-GB"/>
              </w:rPr>
            </w:pPr>
            <w:r w:rsidRPr="00A57829">
              <w:t>77U</w:t>
            </w:r>
          </w:p>
        </w:tc>
        <w:tc>
          <w:tcPr>
            <w:tcW w:w="5380" w:type="dxa"/>
            <w:noWrap/>
            <w:hideMark/>
          </w:tcPr>
          <w:p w14:paraId="6CFE0348" w14:textId="77777777" w:rsidR="005A2FA2" w:rsidRPr="00A57829" w:rsidRDefault="005A2FA2" w:rsidP="002F1E39">
            <w:pPr>
              <w:pStyle w:val="TableText"/>
              <w:rPr>
                <w:lang w:val="en-GB"/>
              </w:rPr>
            </w:pPr>
            <w:r w:rsidRPr="00A57829">
              <w:t>Other amendments to undertaking</w:t>
            </w:r>
          </w:p>
        </w:tc>
        <w:tc>
          <w:tcPr>
            <w:tcW w:w="5380" w:type="dxa"/>
            <w:hideMark/>
          </w:tcPr>
          <w:p w14:paraId="67D0C02A" w14:textId="77777777" w:rsidR="005A2FA2" w:rsidRPr="00A57829" w:rsidRDefault="005A2FA2" w:rsidP="002F1E39">
            <w:pPr>
              <w:pStyle w:val="TableText"/>
              <w:rPr>
                <w:lang w:val="en-GB"/>
              </w:rPr>
            </w:pPr>
            <w:r w:rsidRPr="00A57829">
              <w:rPr>
                <w:lang w:val="en-GB"/>
              </w:rPr>
              <w:t>Mapped to Amendment narrative</w:t>
            </w:r>
          </w:p>
        </w:tc>
      </w:tr>
      <w:tr w:rsidR="005A2FA2" w:rsidRPr="00A57829" w14:paraId="1ECE5FA0"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2040" w:type="dxa"/>
            <w:noWrap/>
            <w:hideMark/>
          </w:tcPr>
          <w:p w14:paraId="2B012C8C" w14:textId="77777777" w:rsidR="005A2FA2" w:rsidRPr="00A57829" w:rsidRDefault="005A2FA2" w:rsidP="002F1E39">
            <w:pPr>
              <w:pStyle w:val="TableText"/>
              <w:rPr>
                <w:lang w:val="en-GB"/>
              </w:rPr>
            </w:pPr>
            <w:r w:rsidRPr="00A57829">
              <w:rPr>
                <w:lang w:val="en-GB"/>
              </w:rPr>
              <w:t>24E Code</w:t>
            </w:r>
          </w:p>
        </w:tc>
        <w:tc>
          <w:tcPr>
            <w:tcW w:w="5380" w:type="dxa"/>
            <w:noWrap/>
            <w:hideMark/>
          </w:tcPr>
          <w:p w14:paraId="6716B892" w14:textId="77777777" w:rsidR="005A2FA2" w:rsidRPr="00A57829" w:rsidRDefault="005A2FA2" w:rsidP="002F1E39">
            <w:pPr>
              <w:pStyle w:val="TableText"/>
              <w:rPr>
                <w:lang w:val="en-GB"/>
              </w:rPr>
            </w:pPr>
            <w:r w:rsidRPr="00A57829">
              <w:rPr>
                <w:lang w:val="en-GB"/>
              </w:rPr>
              <w:t xml:space="preserve">Delivery of Original Undertaking </w:t>
            </w:r>
          </w:p>
        </w:tc>
        <w:tc>
          <w:tcPr>
            <w:tcW w:w="5380" w:type="dxa"/>
            <w:hideMark/>
          </w:tcPr>
          <w:p w14:paraId="6DB39E57" w14:textId="77777777" w:rsidR="005A2FA2" w:rsidRPr="00A57829" w:rsidRDefault="005A2FA2" w:rsidP="002F1E39">
            <w:pPr>
              <w:pStyle w:val="TableText"/>
              <w:rPr>
                <w:lang w:val="en-GB"/>
              </w:rPr>
            </w:pPr>
            <w:r w:rsidRPr="00A57829">
              <w:rPr>
                <w:lang w:val="en-GB"/>
              </w:rPr>
              <w:t>Mapped if changed</w:t>
            </w:r>
          </w:p>
        </w:tc>
      </w:tr>
      <w:tr w:rsidR="005A2FA2" w:rsidRPr="00A57829" w14:paraId="0AD637F0"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2040" w:type="dxa"/>
            <w:noWrap/>
            <w:hideMark/>
          </w:tcPr>
          <w:p w14:paraId="6E3745E1" w14:textId="77777777" w:rsidR="005A2FA2" w:rsidRPr="00A57829" w:rsidRDefault="005A2FA2" w:rsidP="002F1E39">
            <w:pPr>
              <w:pStyle w:val="TableText"/>
              <w:rPr>
                <w:lang w:val="en-GB"/>
              </w:rPr>
            </w:pPr>
            <w:r w:rsidRPr="00A57829">
              <w:rPr>
                <w:lang w:val="en-GB"/>
              </w:rPr>
              <w:t>24E Add info</w:t>
            </w:r>
          </w:p>
        </w:tc>
        <w:tc>
          <w:tcPr>
            <w:tcW w:w="5380" w:type="dxa"/>
            <w:noWrap/>
            <w:hideMark/>
          </w:tcPr>
          <w:p w14:paraId="5980B0E3" w14:textId="77777777" w:rsidR="005A2FA2" w:rsidRPr="00A57829" w:rsidRDefault="005A2FA2" w:rsidP="002F1E39">
            <w:pPr>
              <w:pStyle w:val="TableText"/>
              <w:rPr>
                <w:lang w:val="en-GB"/>
              </w:rPr>
            </w:pPr>
            <w:r w:rsidRPr="00A57829">
              <w:rPr>
                <w:lang w:val="en-GB"/>
              </w:rPr>
              <w:t>Delivery of Original Undertaking add info</w:t>
            </w:r>
          </w:p>
        </w:tc>
        <w:tc>
          <w:tcPr>
            <w:tcW w:w="5380" w:type="dxa"/>
            <w:hideMark/>
          </w:tcPr>
          <w:p w14:paraId="390EE0E3" w14:textId="77777777" w:rsidR="005A2FA2" w:rsidRPr="00A57829" w:rsidRDefault="005A2FA2" w:rsidP="002F1E39">
            <w:pPr>
              <w:pStyle w:val="TableText"/>
              <w:rPr>
                <w:lang w:val="en-GB"/>
              </w:rPr>
            </w:pPr>
            <w:r w:rsidRPr="00A57829">
              <w:rPr>
                <w:lang w:val="en-GB"/>
              </w:rPr>
              <w:t>Mapped if changed</w:t>
            </w:r>
          </w:p>
        </w:tc>
      </w:tr>
      <w:tr w:rsidR="005A2FA2" w:rsidRPr="00A57829" w14:paraId="39A70C03"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2040" w:type="dxa"/>
            <w:noWrap/>
            <w:hideMark/>
          </w:tcPr>
          <w:p w14:paraId="572CB300" w14:textId="77777777" w:rsidR="005A2FA2" w:rsidRPr="00A57829" w:rsidRDefault="005A2FA2" w:rsidP="002F1E39">
            <w:pPr>
              <w:pStyle w:val="TableText"/>
              <w:rPr>
                <w:lang w:val="en-GB"/>
              </w:rPr>
            </w:pPr>
            <w:r w:rsidRPr="00A57829">
              <w:t>24G Code</w:t>
            </w:r>
          </w:p>
        </w:tc>
        <w:tc>
          <w:tcPr>
            <w:tcW w:w="5380" w:type="dxa"/>
            <w:noWrap/>
            <w:hideMark/>
          </w:tcPr>
          <w:p w14:paraId="68DBE568" w14:textId="77777777" w:rsidR="005A2FA2" w:rsidRPr="00A57829" w:rsidRDefault="005A2FA2" w:rsidP="002F1E39">
            <w:pPr>
              <w:pStyle w:val="TableText"/>
              <w:rPr>
                <w:lang w:val="en-GB"/>
              </w:rPr>
            </w:pPr>
            <w:r w:rsidRPr="00A57829">
              <w:rPr>
                <w:lang w:val="en-GB"/>
              </w:rPr>
              <w:t>Delivery To/Collection By</w:t>
            </w:r>
          </w:p>
        </w:tc>
        <w:tc>
          <w:tcPr>
            <w:tcW w:w="5380" w:type="dxa"/>
            <w:hideMark/>
          </w:tcPr>
          <w:p w14:paraId="56FCC1E3" w14:textId="77777777" w:rsidR="005A2FA2" w:rsidRPr="00A57829" w:rsidRDefault="005A2FA2" w:rsidP="002F1E39">
            <w:pPr>
              <w:pStyle w:val="TableText"/>
              <w:rPr>
                <w:lang w:val="en-GB"/>
              </w:rPr>
            </w:pPr>
            <w:r w:rsidRPr="00A57829">
              <w:rPr>
                <w:lang w:val="en-GB"/>
              </w:rPr>
              <w:t>Mapped if changed</w:t>
            </w:r>
          </w:p>
        </w:tc>
      </w:tr>
      <w:tr w:rsidR="005A2FA2" w:rsidRPr="00A57829" w14:paraId="079F76BE"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2040" w:type="dxa"/>
            <w:noWrap/>
            <w:hideMark/>
          </w:tcPr>
          <w:p w14:paraId="5884B42B" w14:textId="77777777" w:rsidR="005A2FA2" w:rsidRPr="00A57829" w:rsidRDefault="005A2FA2" w:rsidP="002F1E39">
            <w:pPr>
              <w:pStyle w:val="TableText"/>
              <w:rPr>
                <w:lang w:val="en-GB"/>
              </w:rPr>
            </w:pPr>
            <w:r w:rsidRPr="00A57829">
              <w:t>24G Name &amp; address</w:t>
            </w:r>
          </w:p>
        </w:tc>
        <w:tc>
          <w:tcPr>
            <w:tcW w:w="5380" w:type="dxa"/>
            <w:noWrap/>
            <w:hideMark/>
          </w:tcPr>
          <w:p w14:paraId="7600B0BB" w14:textId="77777777" w:rsidR="005A2FA2" w:rsidRPr="00A57829" w:rsidRDefault="005A2FA2" w:rsidP="002F1E39">
            <w:pPr>
              <w:pStyle w:val="TableText"/>
              <w:rPr>
                <w:lang w:val="en-GB"/>
              </w:rPr>
            </w:pPr>
            <w:r w:rsidRPr="00A57829">
              <w:t>Delivery To/Collection By - Details</w:t>
            </w:r>
          </w:p>
        </w:tc>
        <w:tc>
          <w:tcPr>
            <w:tcW w:w="5380" w:type="dxa"/>
            <w:hideMark/>
          </w:tcPr>
          <w:p w14:paraId="1388F158" w14:textId="77777777" w:rsidR="005A2FA2" w:rsidRPr="00A57829" w:rsidRDefault="005A2FA2" w:rsidP="002F1E39">
            <w:pPr>
              <w:pStyle w:val="TableText"/>
              <w:rPr>
                <w:lang w:val="en-GB"/>
              </w:rPr>
            </w:pPr>
            <w:r w:rsidRPr="00A57829">
              <w:rPr>
                <w:lang w:val="en-GB"/>
              </w:rPr>
              <w:t>Mapped if changed</w:t>
            </w:r>
          </w:p>
        </w:tc>
      </w:tr>
    </w:tbl>
    <w:p w14:paraId="114DB88D" w14:textId="77777777" w:rsidR="008704C8" w:rsidRDefault="008704C8" w:rsidP="000D3507">
      <w:pPr>
        <w:pStyle w:val="BodyText"/>
        <w:rPr>
          <w:color w:val="auto"/>
        </w:rPr>
      </w:pPr>
    </w:p>
    <w:p w14:paraId="2CF56735" w14:textId="77777777" w:rsidR="008704C8" w:rsidRPr="002974A3" w:rsidRDefault="008704C8" w:rsidP="008704C8">
      <w:r>
        <w:rPr>
          <w:lang w:val="en-GB" w:eastAsia="en-GB"/>
        </w:rPr>
        <w:t>W</w:t>
      </w:r>
      <w:r w:rsidRPr="002974A3">
        <w:rPr>
          <w:lang w:val="en-GB" w:eastAsia="en-GB"/>
        </w:rPr>
        <w:t>here the Amendment details exceeds 150 x 65 characters in 77U</w:t>
      </w:r>
      <w:r>
        <w:rPr>
          <w:lang w:val="en-GB" w:eastAsia="en-GB"/>
        </w:rPr>
        <w:t>, then o</w:t>
      </w:r>
      <w:r w:rsidRPr="002974A3">
        <w:rPr>
          <w:lang w:val="en-GB" w:eastAsia="en-GB"/>
        </w:rPr>
        <w:t xml:space="preserve">ne or more continuation </w:t>
      </w:r>
      <w:r w:rsidRPr="002974A3">
        <w:t xml:space="preserve">messages </w:t>
      </w:r>
      <w:r>
        <w:t xml:space="preserve">are </w:t>
      </w:r>
      <w:r w:rsidRPr="002974A3">
        <w:t xml:space="preserve">created in the following </w:t>
      </w:r>
      <w:proofErr w:type="gramStart"/>
      <w:r w:rsidRPr="002974A3">
        <w:t>format</w:t>
      </w:r>
      <w:proofErr w:type="gramEnd"/>
      <w:r w:rsidRPr="002974A3">
        <w:t> </w:t>
      </w:r>
    </w:p>
    <w:tbl>
      <w:tblPr>
        <w:tblStyle w:val="TableGridHeader141"/>
        <w:tblW w:w="0" w:type="auto"/>
        <w:tblLook w:val="04A0" w:firstRow="1" w:lastRow="0" w:firstColumn="1" w:lastColumn="0" w:noHBand="0" w:noVBand="1"/>
      </w:tblPr>
      <w:tblGrid>
        <w:gridCol w:w="1472"/>
        <w:gridCol w:w="3772"/>
        <w:gridCol w:w="3772"/>
      </w:tblGrid>
      <w:tr w:rsidR="006F65D3" w:rsidRPr="00EF0273" w14:paraId="014DCA1E" w14:textId="77777777" w:rsidTr="002F1E39">
        <w:trPr>
          <w:cnfStyle w:val="100000000000" w:firstRow="1" w:lastRow="0" w:firstColumn="0" w:lastColumn="0" w:oddVBand="0" w:evenVBand="0" w:oddHBand="0" w:evenHBand="0" w:firstRowFirstColumn="0" w:firstRowLastColumn="0" w:lastRowFirstColumn="0" w:lastRowLastColumn="0"/>
          <w:trHeight w:val="300"/>
          <w:tblHeader/>
        </w:trPr>
        <w:tc>
          <w:tcPr>
            <w:tcW w:w="1472" w:type="dxa"/>
            <w:noWrap/>
            <w:hideMark/>
          </w:tcPr>
          <w:p w14:paraId="77550F56" w14:textId="77777777" w:rsidR="006F65D3" w:rsidRPr="00EF0273" w:rsidRDefault="006F65D3" w:rsidP="002F1E39">
            <w:pPr>
              <w:pStyle w:val="TableHead"/>
              <w:rPr>
                <w:lang w:val="en-GB"/>
              </w:rPr>
            </w:pPr>
            <w:r w:rsidRPr="00EF0273">
              <w:rPr>
                <w:lang w:val="en-GB"/>
              </w:rPr>
              <w:t>Tag</w:t>
            </w:r>
          </w:p>
        </w:tc>
        <w:tc>
          <w:tcPr>
            <w:tcW w:w="3772" w:type="dxa"/>
            <w:noWrap/>
            <w:hideMark/>
          </w:tcPr>
          <w:p w14:paraId="153A3DDF" w14:textId="77777777" w:rsidR="006F65D3" w:rsidRPr="00EF0273" w:rsidRDefault="006F65D3" w:rsidP="002F1E39">
            <w:pPr>
              <w:pStyle w:val="TableHead"/>
              <w:rPr>
                <w:lang w:val="en-GB"/>
              </w:rPr>
            </w:pPr>
            <w:r w:rsidRPr="00EF0273">
              <w:rPr>
                <w:lang w:val="en-GB"/>
              </w:rPr>
              <w:t>Field name</w:t>
            </w:r>
          </w:p>
        </w:tc>
        <w:tc>
          <w:tcPr>
            <w:tcW w:w="3772" w:type="dxa"/>
            <w:noWrap/>
            <w:hideMark/>
          </w:tcPr>
          <w:p w14:paraId="76644F94" w14:textId="77777777" w:rsidR="006F65D3" w:rsidRPr="00EF0273" w:rsidRDefault="006F65D3" w:rsidP="002F1E39">
            <w:pPr>
              <w:pStyle w:val="TableHead"/>
              <w:rPr>
                <w:lang w:val="en-GB"/>
              </w:rPr>
            </w:pPr>
            <w:r w:rsidRPr="00EF0273">
              <w:rPr>
                <w:lang w:val="en-GB"/>
              </w:rPr>
              <w:t>Mapped From</w:t>
            </w:r>
          </w:p>
        </w:tc>
      </w:tr>
      <w:tr w:rsidR="006F65D3" w:rsidRPr="00EF0273" w14:paraId="041E062E" w14:textId="77777777" w:rsidTr="006F65D3">
        <w:trPr>
          <w:cnfStyle w:val="000000100000" w:firstRow="0" w:lastRow="0" w:firstColumn="0" w:lastColumn="0" w:oddVBand="0" w:evenVBand="0" w:oddHBand="1" w:evenHBand="0" w:firstRowFirstColumn="0" w:firstRowLastColumn="0" w:lastRowFirstColumn="0" w:lastRowLastColumn="0"/>
          <w:trHeight w:val="300"/>
        </w:trPr>
        <w:tc>
          <w:tcPr>
            <w:tcW w:w="1472" w:type="dxa"/>
            <w:noWrap/>
            <w:hideMark/>
          </w:tcPr>
          <w:p w14:paraId="204FA35D" w14:textId="77777777" w:rsidR="006F65D3" w:rsidRPr="00EF0273" w:rsidRDefault="006F65D3" w:rsidP="002F1E39">
            <w:pPr>
              <w:pStyle w:val="TableText"/>
              <w:rPr>
                <w:lang w:val="en-GB"/>
              </w:rPr>
            </w:pPr>
            <w:r w:rsidRPr="00EF0273">
              <w:t>27</w:t>
            </w:r>
          </w:p>
        </w:tc>
        <w:tc>
          <w:tcPr>
            <w:tcW w:w="3772" w:type="dxa"/>
            <w:noWrap/>
            <w:hideMark/>
          </w:tcPr>
          <w:p w14:paraId="2A3ADEAF" w14:textId="77777777" w:rsidR="006F65D3" w:rsidRPr="00EF0273" w:rsidRDefault="006F65D3" w:rsidP="002F1E39">
            <w:pPr>
              <w:pStyle w:val="TableText"/>
              <w:rPr>
                <w:lang w:val="en-GB"/>
              </w:rPr>
            </w:pPr>
            <w:r w:rsidRPr="00EF0273">
              <w:t>Sequence of total</w:t>
            </w:r>
          </w:p>
        </w:tc>
        <w:tc>
          <w:tcPr>
            <w:tcW w:w="3772" w:type="dxa"/>
            <w:hideMark/>
          </w:tcPr>
          <w:p w14:paraId="2F7DB1E2" w14:textId="77777777" w:rsidR="006F65D3" w:rsidRPr="00EF0273" w:rsidRDefault="006F65D3" w:rsidP="002F1E39">
            <w:pPr>
              <w:pStyle w:val="TableText"/>
              <w:rPr>
                <w:lang w:val="en-GB"/>
              </w:rPr>
            </w:pPr>
            <w:r w:rsidRPr="00EF0273">
              <w:rPr>
                <w:lang w:val="en-GB"/>
              </w:rPr>
              <w:t>Not mapped</w:t>
            </w:r>
          </w:p>
        </w:tc>
      </w:tr>
      <w:tr w:rsidR="006F65D3" w:rsidRPr="00EF0273" w14:paraId="2CD13014" w14:textId="77777777" w:rsidTr="006F65D3">
        <w:trPr>
          <w:cnfStyle w:val="000000010000" w:firstRow="0" w:lastRow="0" w:firstColumn="0" w:lastColumn="0" w:oddVBand="0" w:evenVBand="0" w:oddHBand="0" w:evenHBand="1" w:firstRowFirstColumn="0" w:firstRowLastColumn="0" w:lastRowFirstColumn="0" w:lastRowLastColumn="0"/>
          <w:trHeight w:val="300"/>
        </w:trPr>
        <w:tc>
          <w:tcPr>
            <w:tcW w:w="1472" w:type="dxa"/>
            <w:noWrap/>
            <w:hideMark/>
          </w:tcPr>
          <w:p w14:paraId="0EDFD118" w14:textId="77777777" w:rsidR="006F65D3" w:rsidRPr="00EF0273" w:rsidRDefault="006F65D3" w:rsidP="002F1E39">
            <w:pPr>
              <w:pStyle w:val="TableText"/>
              <w:rPr>
                <w:lang w:val="en-GB"/>
              </w:rPr>
            </w:pPr>
            <w:r w:rsidRPr="00EF0273">
              <w:t>20</w:t>
            </w:r>
          </w:p>
        </w:tc>
        <w:tc>
          <w:tcPr>
            <w:tcW w:w="3772" w:type="dxa"/>
            <w:noWrap/>
            <w:hideMark/>
          </w:tcPr>
          <w:p w14:paraId="3B652E4B" w14:textId="77777777" w:rsidR="006F65D3" w:rsidRPr="00EF0273" w:rsidRDefault="006F65D3" w:rsidP="002F1E39">
            <w:pPr>
              <w:pStyle w:val="TableText"/>
              <w:rPr>
                <w:lang w:val="en-GB"/>
              </w:rPr>
            </w:pPr>
            <w:r w:rsidRPr="00EF0273">
              <w:t>Undertaking number</w:t>
            </w:r>
          </w:p>
        </w:tc>
        <w:tc>
          <w:tcPr>
            <w:tcW w:w="3772" w:type="dxa"/>
            <w:hideMark/>
          </w:tcPr>
          <w:p w14:paraId="33ADC7A7" w14:textId="77777777" w:rsidR="006F65D3" w:rsidRPr="00EF0273" w:rsidRDefault="006F65D3" w:rsidP="002F1E39">
            <w:pPr>
              <w:pStyle w:val="TableText"/>
              <w:rPr>
                <w:lang w:val="en-GB"/>
              </w:rPr>
            </w:pPr>
            <w:r w:rsidRPr="00EF0273">
              <w:rPr>
                <w:lang w:val="en-GB"/>
              </w:rPr>
              <w:t>Used to match existing Master transaction</w:t>
            </w:r>
          </w:p>
        </w:tc>
      </w:tr>
      <w:tr w:rsidR="006F65D3" w:rsidRPr="00EF0273" w14:paraId="55333314" w14:textId="77777777" w:rsidTr="006F65D3">
        <w:trPr>
          <w:cnfStyle w:val="000000100000" w:firstRow="0" w:lastRow="0" w:firstColumn="0" w:lastColumn="0" w:oddVBand="0" w:evenVBand="0" w:oddHBand="1" w:evenHBand="0" w:firstRowFirstColumn="0" w:firstRowLastColumn="0" w:lastRowFirstColumn="0" w:lastRowLastColumn="0"/>
          <w:trHeight w:val="300"/>
        </w:trPr>
        <w:tc>
          <w:tcPr>
            <w:tcW w:w="1472" w:type="dxa"/>
            <w:noWrap/>
            <w:hideMark/>
          </w:tcPr>
          <w:p w14:paraId="702E4402" w14:textId="77777777" w:rsidR="006F65D3" w:rsidRPr="00EF0273" w:rsidRDefault="006F65D3" w:rsidP="002F1E39">
            <w:pPr>
              <w:pStyle w:val="TableText"/>
              <w:rPr>
                <w:lang w:val="en-GB"/>
              </w:rPr>
            </w:pPr>
            <w:r w:rsidRPr="00EF0273">
              <w:t>21</w:t>
            </w:r>
          </w:p>
        </w:tc>
        <w:tc>
          <w:tcPr>
            <w:tcW w:w="3772" w:type="dxa"/>
            <w:noWrap/>
            <w:hideMark/>
          </w:tcPr>
          <w:p w14:paraId="39F3EB46" w14:textId="77777777" w:rsidR="006F65D3" w:rsidRPr="00EF0273" w:rsidRDefault="006F65D3" w:rsidP="002F1E39">
            <w:pPr>
              <w:pStyle w:val="TableText"/>
              <w:rPr>
                <w:lang w:val="en-GB"/>
              </w:rPr>
            </w:pPr>
            <w:r w:rsidRPr="00EF0273">
              <w:t>Related Reference</w:t>
            </w:r>
          </w:p>
        </w:tc>
        <w:tc>
          <w:tcPr>
            <w:tcW w:w="3772" w:type="dxa"/>
            <w:hideMark/>
          </w:tcPr>
          <w:p w14:paraId="5D95C1A8" w14:textId="77777777" w:rsidR="006F65D3" w:rsidRPr="00EF0273" w:rsidRDefault="006F65D3" w:rsidP="002F1E39">
            <w:pPr>
              <w:pStyle w:val="TableText"/>
              <w:rPr>
                <w:lang w:val="en-GB"/>
              </w:rPr>
            </w:pPr>
            <w:r w:rsidRPr="00EF0273">
              <w:rPr>
                <w:lang w:val="en-GB"/>
              </w:rPr>
              <w:t>Used to match existing Master transaction</w:t>
            </w:r>
          </w:p>
        </w:tc>
      </w:tr>
      <w:tr w:rsidR="006F65D3" w:rsidRPr="00EF0273" w14:paraId="576E18A9" w14:textId="77777777" w:rsidTr="006F65D3">
        <w:trPr>
          <w:cnfStyle w:val="000000010000" w:firstRow="0" w:lastRow="0" w:firstColumn="0" w:lastColumn="0" w:oddVBand="0" w:evenVBand="0" w:oddHBand="0" w:evenHBand="1" w:firstRowFirstColumn="0" w:firstRowLastColumn="0" w:lastRowFirstColumn="0" w:lastRowLastColumn="0"/>
          <w:trHeight w:val="300"/>
        </w:trPr>
        <w:tc>
          <w:tcPr>
            <w:tcW w:w="1472" w:type="dxa"/>
            <w:noWrap/>
            <w:hideMark/>
          </w:tcPr>
          <w:p w14:paraId="283B796F" w14:textId="77777777" w:rsidR="006F65D3" w:rsidRPr="00EF0273" w:rsidRDefault="006F65D3" w:rsidP="002F1E39">
            <w:pPr>
              <w:pStyle w:val="TableText"/>
              <w:rPr>
                <w:lang w:val="en-GB"/>
              </w:rPr>
            </w:pPr>
            <w:r w:rsidRPr="00EF0273">
              <w:t>26E</w:t>
            </w:r>
          </w:p>
        </w:tc>
        <w:tc>
          <w:tcPr>
            <w:tcW w:w="3772" w:type="dxa"/>
            <w:noWrap/>
            <w:hideMark/>
          </w:tcPr>
          <w:p w14:paraId="0CAE51C6" w14:textId="77777777" w:rsidR="006F65D3" w:rsidRPr="00EF0273" w:rsidRDefault="006F65D3" w:rsidP="002F1E39">
            <w:pPr>
              <w:pStyle w:val="TableText"/>
              <w:rPr>
                <w:lang w:val="en-GB"/>
              </w:rPr>
            </w:pPr>
            <w:r w:rsidRPr="00EF0273">
              <w:t>Number of Amendment</w:t>
            </w:r>
          </w:p>
        </w:tc>
        <w:tc>
          <w:tcPr>
            <w:tcW w:w="3772" w:type="dxa"/>
            <w:noWrap/>
            <w:hideMark/>
          </w:tcPr>
          <w:p w14:paraId="1683C01F" w14:textId="77777777" w:rsidR="006F65D3" w:rsidRPr="00EF0273" w:rsidRDefault="006F65D3" w:rsidP="002F1E39">
            <w:pPr>
              <w:pStyle w:val="TableText"/>
              <w:rPr>
                <w:lang w:val="en-GB"/>
              </w:rPr>
            </w:pPr>
            <w:r w:rsidRPr="00EF0273">
              <w:rPr>
                <w:lang w:val="en-GB"/>
              </w:rPr>
              <w:t>see 26E</w:t>
            </w:r>
          </w:p>
        </w:tc>
      </w:tr>
      <w:tr w:rsidR="006F65D3" w:rsidRPr="00EF0273" w14:paraId="74A9B4B4" w14:textId="77777777" w:rsidTr="006F65D3">
        <w:trPr>
          <w:cnfStyle w:val="000000100000" w:firstRow="0" w:lastRow="0" w:firstColumn="0" w:lastColumn="0" w:oddVBand="0" w:evenVBand="0" w:oddHBand="1" w:evenHBand="0" w:firstRowFirstColumn="0" w:firstRowLastColumn="0" w:lastRowFirstColumn="0" w:lastRowLastColumn="0"/>
          <w:trHeight w:val="300"/>
        </w:trPr>
        <w:tc>
          <w:tcPr>
            <w:tcW w:w="1472" w:type="dxa"/>
            <w:noWrap/>
            <w:hideMark/>
          </w:tcPr>
          <w:p w14:paraId="35B4FC76" w14:textId="77777777" w:rsidR="006F65D3" w:rsidRPr="00EF0273" w:rsidRDefault="006F65D3" w:rsidP="002F1E39">
            <w:pPr>
              <w:pStyle w:val="TableText"/>
              <w:rPr>
                <w:lang w:val="en-GB"/>
              </w:rPr>
            </w:pPr>
            <w:r w:rsidRPr="00EF0273">
              <w:t>52a</w:t>
            </w:r>
          </w:p>
        </w:tc>
        <w:tc>
          <w:tcPr>
            <w:tcW w:w="3772" w:type="dxa"/>
            <w:noWrap/>
            <w:hideMark/>
          </w:tcPr>
          <w:p w14:paraId="7B461860" w14:textId="77777777" w:rsidR="006F65D3" w:rsidRPr="00EF0273" w:rsidRDefault="006F65D3" w:rsidP="002F1E39">
            <w:pPr>
              <w:pStyle w:val="TableText"/>
              <w:rPr>
                <w:lang w:val="en-GB"/>
              </w:rPr>
            </w:pPr>
            <w:r w:rsidRPr="00EF0273">
              <w:t>Issuer A or D</w:t>
            </w:r>
          </w:p>
        </w:tc>
        <w:tc>
          <w:tcPr>
            <w:tcW w:w="3772" w:type="dxa"/>
            <w:hideMark/>
          </w:tcPr>
          <w:p w14:paraId="4B220F17" w14:textId="77777777" w:rsidR="006F65D3" w:rsidRPr="00EF0273" w:rsidRDefault="006F65D3" w:rsidP="002F1E39">
            <w:pPr>
              <w:pStyle w:val="TableText"/>
              <w:rPr>
                <w:lang w:val="en-GB"/>
              </w:rPr>
            </w:pPr>
            <w:r w:rsidRPr="00EF0273">
              <w:rPr>
                <w:lang w:val="en-GB"/>
              </w:rPr>
              <w:t>Not mapped</w:t>
            </w:r>
          </w:p>
        </w:tc>
      </w:tr>
      <w:tr w:rsidR="006F65D3" w:rsidRPr="00EF0273" w14:paraId="16AD90A5" w14:textId="77777777" w:rsidTr="006F65D3">
        <w:trPr>
          <w:cnfStyle w:val="000000010000" w:firstRow="0" w:lastRow="0" w:firstColumn="0" w:lastColumn="0" w:oddVBand="0" w:evenVBand="0" w:oddHBand="0" w:evenHBand="1" w:firstRowFirstColumn="0" w:firstRowLastColumn="0" w:lastRowFirstColumn="0" w:lastRowLastColumn="0"/>
          <w:trHeight w:val="300"/>
        </w:trPr>
        <w:tc>
          <w:tcPr>
            <w:tcW w:w="1472" w:type="dxa"/>
            <w:noWrap/>
            <w:hideMark/>
          </w:tcPr>
          <w:p w14:paraId="2D8644F1" w14:textId="77777777" w:rsidR="006F65D3" w:rsidRPr="00EF0273" w:rsidRDefault="006F65D3" w:rsidP="002F1E39">
            <w:pPr>
              <w:pStyle w:val="TableText"/>
              <w:rPr>
                <w:lang w:val="en-GB"/>
              </w:rPr>
            </w:pPr>
            <w:r w:rsidRPr="00EF0273">
              <w:t>77U</w:t>
            </w:r>
          </w:p>
        </w:tc>
        <w:tc>
          <w:tcPr>
            <w:tcW w:w="3772" w:type="dxa"/>
            <w:noWrap/>
            <w:hideMark/>
          </w:tcPr>
          <w:p w14:paraId="130FAC97" w14:textId="77777777" w:rsidR="006F65D3" w:rsidRPr="00EF0273" w:rsidRDefault="006F65D3" w:rsidP="002F1E39">
            <w:pPr>
              <w:pStyle w:val="TableText"/>
              <w:rPr>
                <w:lang w:val="en-GB"/>
              </w:rPr>
            </w:pPr>
            <w:r w:rsidRPr="00EF0273">
              <w:t>Other Amendments to Undertaking</w:t>
            </w:r>
          </w:p>
        </w:tc>
        <w:tc>
          <w:tcPr>
            <w:tcW w:w="3772" w:type="dxa"/>
            <w:hideMark/>
          </w:tcPr>
          <w:p w14:paraId="5B5CEAEE" w14:textId="77777777" w:rsidR="006F65D3" w:rsidRPr="00EF0273" w:rsidRDefault="006F65D3" w:rsidP="002F1E39">
            <w:pPr>
              <w:pStyle w:val="TableText"/>
              <w:rPr>
                <w:lang w:val="en-GB"/>
              </w:rPr>
            </w:pPr>
            <w:r w:rsidRPr="00EF0273">
              <w:rPr>
                <w:lang w:val="en-GB"/>
              </w:rPr>
              <w:t>Mapped to Amendment narrative - (continuation)</w:t>
            </w:r>
          </w:p>
        </w:tc>
      </w:tr>
    </w:tbl>
    <w:p w14:paraId="46ABFFA5" w14:textId="2885BF42" w:rsidR="00031483" w:rsidRDefault="00031483" w:rsidP="00031483">
      <w:pPr>
        <w:pStyle w:val="Heading3"/>
      </w:pPr>
      <w:bookmarkStart w:id="265" w:name="_Toc160048757"/>
      <w:r>
        <w:t xml:space="preserve">MT767/775 - </w:t>
      </w:r>
      <w:r>
        <w:rPr>
          <w:color w:val="auto"/>
        </w:rPr>
        <w:t xml:space="preserve">Amendment to Guarantee/Standby LC </w:t>
      </w:r>
      <w:r>
        <w:t xml:space="preserve">– CANCEL - </w:t>
      </w:r>
      <w:r w:rsidR="00BB74A8">
        <w:rPr>
          <w:color w:val="auto"/>
        </w:rPr>
        <w:t>ISUA, ADVA, ACNA</w:t>
      </w:r>
      <w:bookmarkEnd w:id="265"/>
    </w:p>
    <w:p w14:paraId="469DC249" w14:textId="50D96343" w:rsidR="008260F5" w:rsidRPr="008B032C" w:rsidRDefault="008260F5" w:rsidP="008260F5">
      <w:pPr>
        <w:pStyle w:val="BodyText"/>
      </w:pPr>
      <w:r>
        <w:t xml:space="preserve">The MT767 </w:t>
      </w:r>
      <w:r>
        <w:rPr>
          <w:color w:val="auto"/>
        </w:rPr>
        <w:t>Amendment to Guarantee/Standby LC is mapped to the Export Standby Cancel event.</w:t>
      </w:r>
    </w:p>
    <w:tbl>
      <w:tblPr>
        <w:tblStyle w:val="TableGridHeader1"/>
        <w:tblW w:w="0" w:type="auto"/>
        <w:tblLook w:val="04A0" w:firstRow="1" w:lastRow="0" w:firstColumn="1" w:lastColumn="0" w:noHBand="0" w:noVBand="1"/>
      </w:tblPr>
      <w:tblGrid>
        <w:gridCol w:w="1466"/>
        <w:gridCol w:w="3755"/>
        <w:gridCol w:w="4659"/>
      </w:tblGrid>
      <w:tr w:rsidR="00850CE8" w:rsidRPr="006E74BE" w14:paraId="4484A291" w14:textId="77777777" w:rsidTr="003D3747">
        <w:trPr>
          <w:cnfStyle w:val="100000000000" w:firstRow="1" w:lastRow="0" w:firstColumn="0" w:lastColumn="0" w:oddVBand="0" w:evenVBand="0" w:oddHBand="0" w:evenHBand="0" w:firstRowFirstColumn="0" w:firstRowLastColumn="0" w:lastRowFirstColumn="0" w:lastRowLastColumn="0"/>
          <w:trHeight w:val="315"/>
        </w:trPr>
        <w:tc>
          <w:tcPr>
            <w:tcW w:w="2040" w:type="dxa"/>
            <w:noWrap/>
            <w:hideMark/>
          </w:tcPr>
          <w:p w14:paraId="6573E0E6" w14:textId="77777777" w:rsidR="00850CE8" w:rsidRPr="006E74BE" w:rsidRDefault="00850CE8" w:rsidP="002F1E39">
            <w:pPr>
              <w:pStyle w:val="TableHead"/>
              <w:rPr>
                <w:lang w:val="en-GB"/>
              </w:rPr>
            </w:pPr>
            <w:r w:rsidRPr="006E74BE">
              <w:rPr>
                <w:lang w:val="en-GB"/>
              </w:rPr>
              <w:t>Tag</w:t>
            </w:r>
          </w:p>
        </w:tc>
        <w:tc>
          <w:tcPr>
            <w:tcW w:w="5380" w:type="dxa"/>
            <w:noWrap/>
            <w:hideMark/>
          </w:tcPr>
          <w:p w14:paraId="2987D4C3" w14:textId="77777777" w:rsidR="00850CE8" w:rsidRPr="006E74BE" w:rsidRDefault="00850CE8" w:rsidP="002F1E39">
            <w:pPr>
              <w:pStyle w:val="TableHead"/>
              <w:rPr>
                <w:lang w:val="en-GB"/>
              </w:rPr>
            </w:pPr>
            <w:r w:rsidRPr="006E74BE">
              <w:rPr>
                <w:lang w:val="en-GB"/>
              </w:rPr>
              <w:t>Field name</w:t>
            </w:r>
          </w:p>
        </w:tc>
        <w:tc>
          <w:tcPr>
            <w:tcW w:w="6700" w:type="dxa"/>
            <w:noWrap/>
            <w:hideMark/>
          </w:tcPr>
          <w:p w14:paraId="5AFA0452" w14:textId="77777777" w:rsidR="00850CE8" w:rsidRPr="006E74BE" w:rsidRDefault="00850CE8" w:rsidP="002F1E39">
            <w:pPr>
              <w:pStyle w:val="TableHead"/>
              <w:rPr>
                <w:lang w:val="en-GB"/>
              </w:rPr>
            </w:pPr>
            <w:r w:rsidRPr="006E74BE">
              <w:rPr>
                <w:lang w:val="en-GB"/>
              </w:rPr>
              <w:t>Mapped From</w:t>
            </w:r>
          </w:p>
        </w:tc>
      </w:tr>
      <w:tr w:rsidR="00850CE8" w:rsidRPr="006E74BE" w14:paraId="0DF0B404"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2040" w:type="dxa"/>
            <w:noWrap/>
            <w:hideMark/>
          </w:tcPr>
          <w:p w14:paraId="2F5D7A48" w14:textId="77777777" w:rsidR="00850CE8" w:rsidRPr="006E74BE" w:rsidRDefault="00850CE8" w:rsidP="002F1E39">
            <w:pPr>
              <w:pStyle w:val="TableText"/>
              <w:rPr>
                <w:lang w:val="en-GB"/>
              </w:rPr>
            </w:pPr>
            <w:r w:rsidRPr="006E74BE">
              <w:rPr>
                <w:lang w:val="en-GB"/>
              </w:rPr>
              <w:t> </w:t>
            </w:r>
          </w:p>
        </w:tc>
        <w:tc>
          <w:tcPr>
            <w:tcW w:w="5380" w:type="dxa"/>
            <w:noWrap/>
            <w:hideMark/>
          </w:tcPr>
          <w:p w14:paraId="3028DB52" w14:textId="77777777" w:rsidR="00850CE8" w:rsidRPr="006E74BE" w:rsidRDefault="00850CE8" w:rsidP="002F1E39">
            <w:pPr>
              <w:pStyle w:val="TableText"/>
              <w:rPr>
                <w:lang w:val="en-GB"/>
              </w:rPr>
            </w:pPr>
            <w:r w:rsidRPr="006E74BE">
              <w:t>Sender</w:t>
            </w:r>
          </w:p>
        </w:tc>
        <w:tc>
          <w:tcPr>
            <w:tcW w:w="6700" w:type="dxa"/>
            <w:hideMark/>
          </w:tcPr>
          <w:p w14:paraId="2A72B75A" w14:textId="77777777" w:rsidR="00850CE8" w:rsidRPr="006E74BE" w:rsidRDefault="00850CE8" w:rsidP="002F1E39">
            <w:pPr>
              <w:pStyle w:val="TableText"/>
              <w:rPr>
                <w:lang w:val="en-GB"/>
              </w:rPr>
            </w:pPr>
            <w:r w:rsidRPr="006E74BE">
              <w:t>Used in SWIFT matching rules</w:t>
            </w:r>
          </w:p>
        </w:tc>
      </w:tr>
      <w:tr w:rsidR="00850CE8" w:rsidRPr="006E74BE" w14:paraId="0052072A"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2040" w:type="dxa"/>
            <w:noWrap/>
            <w:hideMark/>
          </w:tcPr>
          <w:p w14:paraId="6636B965" w14:textId="77777777" w:rsidR="00850CE8" w:rsidRPr="006E74BE" w:rsidRDefault="00850CE8" w:rsidP="002F1E39">
            <w:pPr>
              <w:pStyle w:val="TableText"/>
              <w:rPr>
                <w:lang w:val="en-GB"/>
              </w:rPr>
            </w:pPr>
            <w:r w:rsidRPr="006E74BE">
              <w:t> </w:t>
            </w:r>
          </w:p>
        </w:tc>
        <w:tc>
          <w:tcPr>
            <w:tcW w:w="5380" w:type="dxa"/>
            <w:noWrap/>
            <w:hideMark/>
          </w:tcPr>
          <w:p w14:paraId="5C733D84" w14:textId="77777777" w:rsidR="00850CE8" w:rsidRPr="006E74BE" w:rsidRDefault="00850CE8" w:rsidP="002F1E39">
            <w:pPr>
              <w:pStyle w:val="TableText"/>
              <w:rPr>
                <w:lang w:val="en-GB"/>
              </w:rPr>
            </w:pPr>
            <w:r w:rsidRPr="006E74BE">
              <w:t>Receiver</w:t>
            </w:r>
          </w:p>
        </w:tc>
        <w:tc>
          <w:tcPr>
            <w:tcW w:w="6700" w:type="dxa"/>
            <w:hideMark/>
          </w:tcPr>
          <w:p w14:paraId="4C0BEB63" w14:textId="77777777" w:rsidR="00850CE8" w:rsidRPr="006E74BE" w:rsidRDefault="00850CE8" w:rsidP="002F1E39">
            <w:pPr>
              <w:pStyle w:val="TableText"/>
              <w:rPr>
                <w:lang w:val="en-GB"/>
              </w:rPr>
            </w:pPr>
            <w:r w:rsidRPr="006E74BE">
              <w:t>Not mapped</w:t>
            </w:r>
          </w:p>
        </w:tc>
      </w:tr>
      <w:tr w:rsidR="00850CE8" w:rsidRPr="006E74BE" w14:paraId="56195E69"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2040" w:type="dxa"/>
            <w:noWrap/>
            <w:hideMark/>
          </w:tcPr>
          <w:p w14:paraId="65E993B2" w14:textId="77777777" w:rsidR="00850CE8" w:rsidRPr="006E74BE" w:rsidRDefault="00850CE8" w:rsidP="002F1E39">
            <w:pPr>
              <w:pStyle w:val="TableText"/>
              <w:rPr>
                <w:lang w:val="en-GB"/>
              </w:rPr>
            </w:pPr>
            <w:r w:rsidRPr="006E74BE">
              <w:t>15A</w:t>
            </w:r>
          </w:p>
        </w:tc>
        <w:tc>
          <w:tcPr>
            <w:tcW w:w="5380" w:type="dxa"/>
            <w:noWrap/>
            <w:hideMark/>
          </w:tcPr>
          <w:p w14:paraId="4CD411C5" w14:textId="77777777" w:rsidR="00850CE8" w:rsidRPr="006E74BE" w:rsidRDefault="00850CE8" w:rsidP="002F1E39">
            <w:pPr>
              <w:pStyle w:val="TableText"/>
              <w:rPr>
                <w:lang w:val="en-GB"/>
              </w:rPr>
            </w:pPr>
            <w:r w:rsidRPr="006E74BE">
              <w:t>New sequence</w:t>
            </w:r>
          </w:p>
        </w:tc>
        <w:tc>
          <w:tcPr>
            <w:tcW w:w="6700" w:type="dxa"/>
            <w:hideMark/>
          </w:tcPr>
          <w:p w14:paraId="7EBA8F53" w14:textId="77777777" w:rsidR="00850CE8" w:rsidRPr="006E74BE" w:rsidRDefault="00850CE8" w:rsidP="002F1E39">
            <w:pPr>
              <w:pStyle w:val="TableText"/>
              <w:rPr>
                <w:lang w:val="en-GB"/>
              </w:rPr>
            </w:pPr>
            <w:r w:rsidRPr="006E74BE">
              <w:t>Empty field</w:t>
            </w:r>
          </w:p>
        </w:tc>
      </w:tr>
      <w:tr w:rsidR="00850CE8" w:rsidRPr="006E74BE" w14:paraId="10BCD2D8"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2040" w:type="dxa"/>
            <w:noWrap/>
            <w:hideMark/>
          </w:tcPr>
          <w:p w14:paraId="2647B458" w14:textId="77777777" w:rsidR="00850CE8" w:rsidRPr="006E74BE" w:rsidRDefault="00850CE8" w:rsidP="002F1E39">
            <w:pPr>
              <w:pStyle w:val="TableText"/>
              <w:rPr>
                <w:lang w:val="en-GB"/>
              </w:rPr>
            </w:pPr>
            <w:r w:rsidRPr="006E74BE">
              <w:t>27</w:t>
            </w:r>
          </w:p>
        </w:tc>
        <w:tc>
          <w:tcPr>
            <w:tcW w:w="5380" w:type="dxa"/>
            <w:noWrap/>
            <w:hideMark/>
          </w:tcPr>
          <w:p w14:paraId="27DE5169" w14:textId="77777777" w:rsidR="00850CE8" w:rsidRPr="006E74BE" w:rsidRDefault="00850CE8" w:rsidP="002F1E39">
            <w:pPr>
              <w:pStyle w:val="TableText"/>
              <w:rPr>
                <w:lang w:val="en-GB"/>
              </w:rPr>
            </w:pPr>
            <w:r w:rsidRPr="006E74BE">
              <w:t>Sequence of total</w:t>
            </w:r>
          </w:p>
        </w:tc>
        <w:tc>
          <w:tcPr>
            <w:tcW w:w="6700" w:type="dxa"/>
            <w:hideMark/>
          </w:tcPr>
          <w:p w14:paraId="16E600E3" w14:textId="77777777" w:rsidR="00850CE8" w:rsidRPr="006E74BE" w:rsidRDefault="00850CE8" w:rsidP="002F1E39">
            <w:pPr>
              <w:pStyle w:val="TableText"/>
              <w:rPr>
                <w:lang w:val="en-GB"/>
              </w:rPr>
            </w:pPr>
            <w:r w:rsidRPr="006E74BE">
              <w:t>Not mapped</w:t>
            </w:r>
          </w:p>
        </w:tc>
      </w:tr>
      <w:tr w:rsidR="00850CE8" w:rsidRPr="006E74BE" w14:paraId="129676ED"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2040" w:type="dxa"/>
            <w:noWrap/>
            <w:hideMark/>
          </w:tcPr>
          <w:p w14:paraId="36F15BCC" w14:textId="77777777" w:rsidR="00850CE8" w:rsidRPr="006E74BE" w:rsidRDefault="00850CE8" w:rsidP="002F1E39">
            <w:pPr>
              <w:pStyle w:val="TableText"/>
              <w:rPr>
                <w:lang w:val="en-GB"/>
              </w:rPr>
            </w:pPr>
            <w:r w:rsidRPr="006E74BE">
              <w:t>21</w:t>
            </w:r>
          </w:p>
        </w:tc>
        <w:tc>
          <w:tcPr>
            <w:tcW w:w="5380" w:type="dxa"/>
            <w:noWrap/>
            <w:hideMark/>
          </w:tcPr>
          <w:p w14:paraId="645B64D8" w14:textId="77777777" w:rsidR="00850CE8" w:rsidRPr="006E74BE" w:rsidRDefault="00850CE8" w:rsidP="002F1E39">
            <w:pPr>
              <w:pStyle w:val="TableText"/>
              <w:rPr>
                <w:lang w:val="en-GB"/>
              </w:rPr>
            </w:pPr>
            <w:r w:rsidRPr="006E74BE">
              <w:t>Related reference</w:t>
            </w:r>
          </w:p>
        </w:tc>
        <w:tc>
          <w:tcPr>
            <w:tcW w:w="6700" w:type="dxa"/>
            <w:hideMark/>
          </w:tcPr>
          <w:p w14:paraId="2138941A" w14:textId="77777777" w:rsidR="00850CE8" w:rsidRPr="006E74BE" w:rsidRDefault="00850CE8" w:rsidP="002F1E39">
            <w:pPr>
              <w:pStyle w:val="TableText"/>
              <w:rPr>
                <w:lang w:val="en-GB"/>
              </w:rPr>
            </w:pPr>
            <w:r w:rsidRPr="006E74BE">
              <w:t>Matched to master reference</w:t>
            </w:r>
          </w:p>
        </w:tc>
      </w:tr>
      <w:tr w:rsidR="00850CE8" w:rsidRPr="006E74BE" w14:paraId="7BFD0C68"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2040" w:type="dxa"/>
            <w:noWrap/>
            <w:hideMark/>
          </w:tcPr>
          <w:p w14:paraId="315D0E88" w14:textId="77777777" w:rsidR="00850CE8" w:rsidRPr="006E74BE" w:rsidRDefault="00850CE8" w:rsidP="002F1E39">
            <w:pPr>
              <w:pStyle w:val="TableText"/>
              <w:rPr>
                <w:lang w:val="en-GB"/>
              </w:rPr>
            </w:pPr>
            <w:r w:rsidRPr="006E74BE">
              <w:t>22A</w:t>
            </w:r>
          </w:p>
        </w:tc>
        <w:tc>
          <w:tcPr>
            <w:tcW w:w="5380" w:type="dxa"/>
            <w:noWrap/>
            <w:hideMark/>
          </w:tcPr>
          <w:p w14:paraId="5A03463B" w14:textId="77777777" w:rsidR="00850CE8" w:rsidRPr="006E74BE" w:rsidRDefault="00850CE8" w:rsidP="002F1E39">
            <w:pPr>
              <w:pStyle w:val="TableText"/>
              <w:rPr>
                <w:lang w:val="en-GB"/>
              </w:rPr>
            </w:pPr>
            <w:r w:rsidRPr="006E74BE">
              <w:t>Purpose of message</w:t>
            </w:r>
          </w:p>
        </w:tc>
        <w:tc>
          <w:tcPr>
            <w:tcW w:w="6700" w:type="dxa"/>
            <w:hideMark/>
          </w:tcPr>
          <w:p w14:paraId="4AAA2292" w14:textId="77777777" w:rsidR="00850CE8" w:rsidRPr="006E74BE" w:rsidRDefault="00850CE8" w:rsidP="002F1E39">
            <w:pPr>
              <w:pStyle w:val="TableText"/>
              <w:rPr>
                <w:lang w:val="en-GB"/>
              </w:rPr>
            </w:pPr>
            <w:r w:rsidRPr="006E74BE">
              <w:rPr>
                <w:lang w:val="en-GB"/>
              </w:rPr>
              <w:t>Not mapped</w:t>
            </w:r>
          </w:p>
        </w:tc>
      </w:tr>
      <w:tr w:rsidR="00850CE8" w:rsidRPr="006E74BE" w14:paraId="53403A95"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2040" w:type="dxa"/>
            <w:noWrap/>
            <w:hideMark/>
          </w:tcPr>
          <w:p w14:paraId="35D1FC06" w14:textId="77777777" w:rsidR="00850CE8" w:rsidRPr="006E74BE" w:rsidRDefault="00850CE8" w:rsidP="002F1E39">
            <w:pPr>
              <w:pStyle w:val="TableText"/>
              <w:rPr>
                <w:lang w:val="en-GB"/>
              </w:rPr>
            </w:pPr>
            <w:r w:rsidRPr="006E74BE">
              <w:t>23S</w:t>
            </w:r>
          </w:p>
        </w:tc>
        <w:tc>
          <w:tcPr>
            <w:tcW w:w="5380" w:type="dxa"/>
            <w:noWrap/>
            <w:hideMark/>
          </w:tcPr>
          <w:p w14:paraId="53BE50F7" w14:textId="77777777" w:rsidR="00850CE8" w:rsidRPr="006E74BE" w:rsidRDefault="00850CE8" w:rsidP="002F1E39">
            <w:pPr>
              <w:pStyle w:val="TableText"/>
              <w:rPr>
                <w:lang w:val="en-GB"/>
              </w:rPr>
            </w:pPr>
            <w:r w:rsidRPr="006E74BE">
              <w:t>Cancellation request </w:t>
            </w:r>
          </w:p>
        </w:tc>
        <w:tc>
          <w:tcPr>
            <w:tcW w:w="6700" w:type="dxa"/>
            <w:hideMark/>
          </w:tcPr>
          <w:p w14:paraId="4734E4F4" w14:textId="77777777" w:rsidR="00850CE8" w:rsidRPr="006E74BE" w:rsidRDefault="00850CE8" w:rsidP="002F1E39">
            <w:pPr>
              <w:pStyle w:val="TableText"/>
              <w:rPr>
                <w:lang w:val="en-GB"/>
              </w:rPr>
            </w:pPr>
            <w:r w:rsidRPr="006E74BE">
              <w:t>CANCEL</w:t>
            </w:r>
          </w:p>
        </w:tc>
      </w:tr>
      <w:tr w:rsidR="00850CE8" w:rsidRPr="006E74BE" w14:paraId="2D1F0EEE"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2040" w:type="dxa"/>
            <w:noWrap/>
            <w:hideMark/>
          </w:tcPr>
          <w:p w14:paraId="62144D14" w14:textId="77777777" w:rsidR="00850CE8" w:rsidRPr="006E74BE" w:rsidRDefault="00850CE8" w:rsidP="002F1E39">
            <w:pPr>
              <w:pStyle w:val="TableText"/>
              <w:rPr>
                <w:lang w:val="en-GB"/>
              </w:rPr>
            </w:pPr>
            <w:r w:rsidRPr="006E74BE">
              <w:t>72Z</w:t>
            </w:r>
          </w:p>
        </w:tc>
        <w:tc>
          <w:tcPr>
            <w:tcW w:w="5380" w:type="dxa"/>
            <w:noWrap/>
            <w:hideMark/>
          </w:tcPr>
          <w:p w14:paraId="3FDDE822" w14:textId="77777777" w:rsidR="00850CE8" w:rsidRPr="006E74BE" w:rsidRDefault="00850CE8" w:rsidP="002F1E39">
            <w:pPr>
              <w:pStyle w:val="TableText"/>
              <w:rPr>
                <w:lang w:val="en-GB"/>
              </w:rPr>
            </w:pPr>
            <w:r w:rsidRPr="006E74BE">
              <w:t>Sender to receiver info </w:t>
            </w:r>
          </w:p>
        </w:tc>
        <w:tc>
          <w:tcPr>
            <w:tcW w:w="6700" w:type="dxa"/>
            <w:hideMark/>
          </w:tcPr>
          <w:p w14:paraId="3F1F4176" w14:textId="77777777" w:rsidR="00850CE8" w:rsidRPr="006E74BE" w:rsidRDefault="00850CE8" w:rsidP="002F1E39">
            <w:pPr>
              <w:pStyle w:val="TableText"/>
              <w:rPr>
                <w:lang w:val="en-GB"/>
              </w:rPr>
            </w:pPr>
            <w:r w:rsidRPr="006E74BE">
              <w:t>Notes from instructing party</w:t>
            </w:r>
          </w:p>
        </w:tc>
      </w:tr>
      <w:tr w:rsidR="00850CE8" w:rsidRPr="006E74BE" w14:paraId="290E2A4B"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2040" w:type="dxa"/>
            <w:noWrap/>
            <w:hideMark/>
          </w:tcPr>
          <w:p w14:paraId="1B8C89BE" w14:textId="77777777" w:rsidR="00850CE8" w:rsidRPr="006E74BE" w:rsidRDefault="00850CE8" w:rsidP="002F1E39">
            <w:pPr>
              <w:pStyle w:val="TableText"/>
              <w:rPr>
                <w:lang w:val="en-GB"/>
              </w:rPr>
            </w:pPr>
            <w:r w:rsidRPr="006E74BE">
              <w:t>23X</w:t>
            </w:r>
          </w:p>
        </w:tc>
        <w:tc>
          <w:tcPr>
            <w:tcW w:w="5380" w:type="dxa"/>
            <w:noWrap/>
            <w:hideMark/>
          </w:tcPr>
          <w:p w14:paraId="798D0A39" w14:textId="77777777" w:rsidR="00850CE8" w:rsidRPr="006E74BE" w:rsidRDefault="00850CE8" w:rsidP="002F1E39">
            <w:pPr>
              <w:pStyle w:val="TableText"/>
              <w:rPr>
                <w:lang w:val="en-GB"/>
              </w:rPr>
            </w:pPr>
            <w:r w:rsidRPr="006E74BE">
              <w:t>File identification</w:t>
            </w:r>
          </w:p>
        </w:tc>
        <w:tc>
          <w:tcPr>
            <w:tcW w:w="6700" w:type="dxa"/>
            <w:hideMark/>
          </w:tcPr>
          <w:p w14:paraId="32CE227F" w14:textId="77777777" w:rsidR="00850CE8" w:rsidRPr="006E74BE" w:rsidRDefault="00850CE8" w:rsidP="002F1E39">
            <w:pPr>
              <w:pStyle w:val="TableText"/>
              <w:rPr>
                <w:lang w:val="en-GB"/>
              </w:rPr>
            </w:pPr>
            <w:r w:rsidRPr="006E74BE">
              <w:t>Mapped to Attached documents</w:t>
            </w:r>
          </w:p>
        </w:tc>
      </w:tr>
      <w:tr w:rsidR="00850CE8" w:rsidRPr="006E74BE" w14:paraId="2F0E50B8"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2040" w:type="dxa"/>
            <w:noWrap/>
            <w:hideMark/>
          </w:tcPr>
          <w:p w14:paraId="1F795604" w14:textId="77777777" w:rsidR="00850CE8" w:rsidRPr="006E74BE" w:rsidRDefault="00850CE8" w:rsidP="002F1E39">
            <w:pPr>
              <w:pStyle w:val="TableText"/>
              <w:rPr>
                <w:lang w:val="en-GB"/>
              </w:rPr>
            </w:pPr>
            <w:r w:rsidRPr="006E74BE">
              <w:t>15B</w:t>
            </w:r>
          </w:p>
        </w:tc>
        <w:tc>
          <w:tcPr>
            <w:tcW w:w="5380" w:type="dxa"/>
            <w:hideMark/>
          </w:tcPr>
          <w:p w14:paraId="0CE597F8" w14:textId="77777777" w:rsidR="00850CE8" w:rsidRPr="006E74BE" w:rsidRDefault="00850CE8" w:rsidP="002F1E39">
            <w:pPr>
              <w:pStyle w:val="TableText"/>
              <w:rPr>
                <w:lang w:val="en-GB"/>
              </w:rPr>
            </w:pPr>
            <w:r w:rsidRPr="006E74BE">
              <w:t>New sequence</w:t>
            </w:r>
          </w:p>
        </w:tc>
        <w:tc>
          <w:tcPr>
            <w:tcW w:w="6700" w:type="dxa"/>
            <w:hideMark/>
          </w:tcPr>
          <w:p w14:paraId="5F03C7A1" w14:textId="77777777" w:rsidR="00850CE8" w:rsidRPr="006E74BE" w:rsidRDefault="00850CE8" w:rsidP="002F1E39">
            <w:pPr>
              <w:pStyle w:val="TableText"/>
              <w:rPr>
                <w:lang w:val="en-GB"/>
              </w:rPr>
            </w:pPr>
            <w:r w:rsidRPr="006E74BE">
              <w:t>Empty field</w:t>
            </w:r>
          </w:p>
        </w:tc>
      </w:tr>
      <w:tr w:rsidR="00850CE8" w:rsidRPr="006E74BE" w14:paraId="6CDF945C"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2040" w:type="dxa"/>
            <w:noWrap/>
            <w:hideMark/>
          </w:tcPr>
          <w:p w14:paraId="533B6587" w14:textId="77777777" w:rsidR="00850CE8" w:rsidRPr="006E74BE" w:rsidRDefault="00850CE8" w:rsidP="002F1E39">
            <w:pPr>
              <w:pStyle w:val="TableText"/>
              <w:rPr>
                <w:lang w:val="en-GB"/>
              </w:rPr>
            </w:pPr>
            <w:r w:rsidRPr="006E74BE">
              <w:t>20</w:t>
            </w:r>
          </w:p>
        </w:tc>
        <w:tc>
          <w:tcPr>
            <w:tcW w:w="5380" w:type="dxa"/>
            <w:noWrap/>
            <w:hideMark/>
          </w:tcPr>
          <w:p w14:paraId="28B2DF36" w14:textId="77777777" w:rsidR="00850CE8" w:rsidRPr="006E74BE" w:rsidRDefault="00850CE8" w:rsidP="002F1E39">
            <w:pPr>
              <w:pStyle w:val="TableText"/>
              <w:rPr>
                <w:lang w:val="en-GB"/>
              </w:rPr>
            </w:pPr>
            <w:r w:rsidRPr="006E74BE">
              <w:t>Undertaking reference number</w:t>
            </w:r>
          </w:p>
        </w:tc>
        <w:tc>
          <w:tcPr>
            <w:tcW w:w="6700" w:type="dxa"/>
            <w:hideMark/>
          </w:tcPr>
          <w:p w14:paraId="7129D50F" w14:textId="77777777" w:rsidR="00850CE8" w:rsidRPr="006E74BE" w:rsidRDefault="00850CE8" w:rsidP="002F1E39">
            <w:pPr>
              <w:pStyle w:val="TableText"/>
              <w:rPr>
                <w:lang w:val="en-GB"/>
              </w:rPr>
            </w:pPr>
            <w:r w:rsidRPr="006E74BE">
              <w:t>Used to Match to sender's reference</w:t>
            </w:r>
          </w:p>
        </w:tc>
      </w:tr>
      <w:tr w:rsidR="00850CE8" w:rsidRPr="006E74BE" w14:paraId="3F72699E"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2040" w:type="dxa"/>
            <w:noWrap/>
            <w:hideMark/>
          </w:tcPr>
          <w:p w14:paraId="584B8D9F" w14:textId="77777777" w:rsidR="00850CE8" w:rsidRPr="006E74BE" w:rsidRDefault="00850CE8" w:rsidP="002F1E39">
            <w:pPr>
              <w:pStyle w:val="TableText"/>
              <w:rPr>
                <w:lang w:val="en-GB"/>
              </w:rPr>
            </w:pPr>
            <w:r w:rsidRPr="006E74BE">
              <w:t>26E</w:t>
            </w:r>
          </w:p>
        </w:tc>
        <w:tc>
          <w:tcPr>
            <w:tcW w:w="5380" w:type="dxa"/>
            <w:noWrap/>
            <w:hideMark/>
          </w:tcPr>
          <w:p w14:paraId="658504DF" w14:textId="77777777" w:rsidR="00850CE8" w:rsidRPr="006E74BE" w:rsidRDefault="00850CE8" w:rsidP="002F1E39">
            <w:pPr>
              <w:pStyle w:val="TableText"/>
              <w:rPr>
                <w:lang w:val="en-GB"/>
              </w:rPr>
            </w:pPr>
            <w:r w:rsidRPr="006E74BE">
              <w:t>Number of Amendment</w:t>
            </w:r>
          </w:p>
        </w:tc>
        <w:tc>
          <w:tcPr>
            <w:tcW w:w="6700" w:type="dxa"/>
            <w:hideMark/>
          </w:tcPr>
          <w:p w14:paraId="3B18BF5F" w14:textId="77777777" w:rsidR="00850CE8" w:rsidRPr="006E74BE" w:rsidRDefault="00850CE8" w:rsidP="002F1E39">
            <w:pPr>
              <w:pStyle w:val="TableText"/>
              <w:rPr>
                <w:lang w:val="en-GB"/>
              </w:rPr>
            </w:pPr>
            <w:r w:rsidRPr="006E74BE">
              <w:t>Amendment number</w:t>
            </w:r>
          </w:p>
        </w:tc>
      </w:tr>
      <w:tr w:rsidR="00850CE8" w:rsidRPr="006E74BE" w14:paraId="53EBEBB0"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2040" w:type="dxa"/>
            <w:noWrap/>
            <w:hideMark/>
          </w:tcPr>
          <w:p w14:paraId="234A9E87" w14:textId="77777777" w:rsidR="00850CE8" w:rsidRPr="006E74BE" w:rsidRDefault="00850CE8" w:rsidP="002F1E39">
            <w:pPr>
              <w:pStyle w:val="TableText"/>
              <w:rPr>
                <w:lang w:val="en-GB"/>
              </w:rPr>
            </w:pPr>
            <w:r w:rsidRPr="006E74BE">
              <w:t>30</w:t>
            </w:r>
          </w:p>
        </w:tc>
        <w:tc>
          <w:tcPr>
            <w:tcW w:w="5380" w:type="dxa"/>
            <w:noWrap/>
            <w:hideMark/>
          </w:tcPr>
          <w:p w14:paraId="00B06981" w14:textId="77777777" w:rsidR="00850CE8" w:rsidRPr="006E74BE" w:rsidRDefault="00850CE8" w:rsidP="002F1E39">
            <w:pPr>
              <w:pStyle w:val="TableText"/>
              <w:rPr>
                <w:lang w:val="en-GB"/>
              </w:rPr>
            </w:pPr>
            <w:r w:rsidRPr="006E74BE">
              <w:t>Date of Amendment</w:t>
            </w:r>
          </w:p>
        </w:tc>
        <w:tc>
          <w:tcPr>
            <w:tcW w:w="6700" w:type="dxa"/>
            <w:hideMark/>
          </w:tcPr>
          <w:p w14:paraId="0ACC1FC8" w14:textId="77777777" w:rsidR="00850CE8" w:rsidRPr="006E74BE" w:rsidRDefault="00850CE8" w:rsidP="002F1E39">
            <w:pPr>
              <w:pStyle w:val="TableText"/>
              <w:rPr>
                <w:lang w:val="en-GB"/>
              </w:rPr>
            </w:pPr>
            <w:r w:rsidRPr="006E74BE">
              <w:t>Amend/adjust date</w:t>
            </w:r>
          </w:p>
        </w:tc>
      </w:tr>
      <w:tr w:rsidR="00850CE8" w:rsidRPr="006E74BE" w14:paraId="08A166AA"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2040" w:type="dxa"/>
            <w:noWrap/>
            <w:hideMark/>
          </w:tcPr>
          <w:p w14:paraId="1CBD8E7A" w14:textId="77777777" w:rsidR="00850CE8" w:rsidRPr="006E74BE" w:rsidRDefault="00850CE8" w:rsidP="002F1E39">
            <w:pPr>
              <w:pStyle w:val="TableText"/>
              <w:rPr>
                <w:lang w:val="en-GB"/>
              </w:rPr>
            </w:pPr>
            <w:r w:rsidRPr="006E74BE">
              <w:t>52a</w:t>
            </w:r>
          </w:p>
        </w:tc>
        <w:tc>
          <w:tcPr>
            <w:tcW w:w="5380" w:type="dxa"/>
            <w:noWrap/>
            <w:hideMark/>
          </w:tcPr>
          <w:p w14:paraId="2F0F9DB6" w14:textId="77777777" w:rsidR="00850CE8" w:rsidRPr="006E74BE" w:rsidRDefault="00850CE8" w:rsidP="002F1E39">
            <w:pPr>
              <w:pStyle w:val="TableText"/>
              <w:rPr>
                <w:lang w:val="en-GB"/>
              </w:rPr>
            </w:pPr>
            <w:r w:rsidRPr="006E74BE">
              <w:t>Issuer A or D</w:t>
            </w:r>
          </w:p>
        </w:tc>
        <w:tc>
          <w:tcPr>
            <w:tcW w:w="6700" w:type="dxa"/>
            <w:hideMark/>
          </w:tcPr>
          <w:p w14:paraId="05221C39" w14:textId="77777777" w:rsidR="00850CE8" w:rsidRPr="006E74BE" w:rsidRDefault="00850CE8" w:rsidP="002F1E39">
            <w:pPr>
              <w:pStyle w:val="TableText"/>
              <w:rPr>
                <w:lang w:val="en-GB"/>
              </w:rPr>
            </w:pPr>
            <w:r w:rsidRPr="006E74BE">
              <w:t>Not mapped</w:t>
            </w:r>
          </w:p>
        </w:tc>
      </w:tr>
      <w:tr w:rsidR="00850CE8" w:rsidRPr="006E74BE" w14:paraId="2BAD5DBA"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2040" w:type="dxa"/>
            <w:noWrap/>
            <w:hideMark/>
          </w:tcPr>
          <w:p w14:paraId="32EC44D3" w14:textId="77777777" w:rsidR="00850CE8" w:rsidRPr="006E74BE" w:rsidRDefault="00850CE8" w:rsidP="002F1E39">
            <w:pPr>
              <w:pStyle w:val="TableText"/>
              <w:rPr>
                <w:lang w:val="en-GB"/>
              </w:rPr>
            </w:pPr>
            <w:r w:rsidRPr="006E74BE">
              <w:lastRenderedPageBreak/>
              <w:t>32B</w:t>
            </w:r>
          </w:p>
        </w:tc>
        <w:tc>
          <w:tcPr>
            <w:tcW w:w="5380" w:type="dxa"/>
            <w:noWrap/>
            <w:hideMark/>
          </w:tcPr>
          <w:p w14:paraId="2D192DEB" w14:textId="77777777" w:rsidR="00850CE8" w:rsidRPr="006E74BE" w:rsidRDefault="00850CE8" w:rsidP="002F1E39">
            <w:pPr>
              <w:pStyle w:val="TableText"/>
              <w:rPr>
                <w:lang w:val="en-GB"/>
              </w:rPr>
            </w:pPr>
            <w:r w:rsidRPr="006E74BE">
              <w:t>Increase of Undertaking Amount </w:t>
            </w:r>
          </w:p>
        </w:tc>
        <w:tc>
          <w:tcPr>
            <w:tcW w:w="6700" w:type="dxa"/>
            <w:hideMark/>
          </w:tcPr>
          <w:p w14:paraId="3A034CFD" w14:textId="77777777" w:rsidR="00850CE8" w:rsidRPr="006E74BE" w:rsidRDefault="00850CE8" w:rsidP="002F1E39">
            <w:pPr>
              <w:pStyle w:val="TableText"/>
              <w:rPr>
                <w:lang w:val="en-GB"/>
              </w:rPr>
            </w:pPr>
            <w:r w:rsidRPr="006E74BE">
              <w:t>Not mapped</w:t>
            </w:r>
          </w:p>
        </w:tc>
      </w:tr>
      <w:tr w:rsidR="00850CE8" w:rsidRPr="006E74BE" w14:paraId="2F6F037C"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2040" w:type="dxa"/>
            <w:noWrap/>
            <w:hideMark/>
          </w:tcPr>
          <w:p w14:paraId="34F17DEA" w14:textId="77777777" w:rsidR="00850CE8" w:rsidRPr="006E74BE" w:rsidRDefault="00850CE8" w:rsidP="002F1E39">
            <w:pPr>
              <w:pStyle w:val="TableText"/>
              <w:rPr>
                <w:lang w:val="en-GB"/>
              </w:rPr>
            </w:pPr>
            <w:r w:rsidRPr="006E74BE">
              <w:t>33B</w:t>
            </w:r>
          </w:p>
        </w:tc>
        <w:tc>
          <w:tcPr>
            <w:tcW w:w="5380" w:type="dxa"/>
            <w:noWrap/>
            <w:hideMark/>
          </w:tcPr>
          <w:p w14:paraId="2F784F94" w14:textId="77777777" w:rsidR="00850CE8" w:rsidRPr="006E74BE" w:rsidRDefault="00850CE8" w:rsidP="002F1E39">
            <w:pPr>
              <w:pStyle w:val="TableText"/>
              <w:rPr>
                <w:lang w:val="en-GB"/>
              </w:rPr>
            </w:pPr>
            <w:r w:rsidRPr="006E74BE">
              <w:t>Decrease of Undertaking Amount </w:t>
            </w:r>
          </w:p>
        </w:tc>
        <w:tc>
          <w:tcPr>
            <w:tcW w:w="6700" w:type="dxa"/>
            <w:hideMark/>
          </w:tcPr>
          <w:p w14:paraId="3591A4E0" w14:textId="77777777" w:rsidR="00850CE8" w:rsidRPr="006E74BE" w:rsidRDefault="00850CE8" w:rsidP="002F1E39">
            <w:pPr>
              <w:pStyle w:val="TableText"/>
              <w:rPr>
                <w:lang w:val="en-GB"/>
              </w:rPr>
            </w:pPr>
            <w:r w:rsidRPr="006E74BE">
              <w:t>Not mapped</w:t>
            </w:r>
          </w:p>
        </w:tc>
      </w:tr>
      <w:tr w:rsidR="00850CE8" w:rsidRPr="006E74BE" w14:paraId="26D1BFA3"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2040" w:type="dxa"/>
            <w:noWrap/>
            <w:hideMark/>
          </w:tcPr>
          <w:p w14:paraId="50E58B48" w14:textId="77777777" w:rsidR="00850CE8" w:rsidRPr="006E74BE" w:rsidRDefault="00850CE8" w:rsidP="002F1E39">
            <w:pPr>
              <w:pStyle w:val="TableText"/>
              <w:rPr>
                <w:lang w:val="en-GB"/>
              </w:rPr>
            </w:pPr>
            <w:r w:rsidRPr="006E74BE">
              <w:t>23B</w:t>
            </w:r>
          </w:p>
        </w:tc>
        <w:tc>
          <w:tcPr>
            <w:tcW w:w="5380" w:type="dxa"/>
            <w:noWrap/>
            <w:hideMark/>
          </w:tcPr>
          <w:p w14:paraId="111D1DD4" w14:textId="77777777" w:rsidR="00850CE8" w:rsidRPr="006E74BE" w:rsidRDefault="00850CE8" w:rsidP="002F1E39">
            <w:pPr>
              <w:pStyle w:val="TableText"/>
              <w:rPr>
                <w:lang w:val="en-GB"/>
              </w:rPr>
            </w:pPr>
            <w:r w:rsidRPr="006E74BE">
              <w:t>Expiry type</w:t>
            </w:r>
          </w:p>
        </w:tc>
        <w:tc>
          <w:tcPr>
            <w:tcW w:w="6700" w:type="dxa"/>
            <w:hideMark/>
          </w:tcPr>
          <w:p w14:paraId="250E0B3C" w14:textId="77777777" w:rsidR="00850CE8" w:rsidRPr="006E74BE" w:rsidRDefault="00850CE8" w:rsidP="002F1E39">
            <w:pPr>
              <w:pStyle w:val="TableText"/>
              <w:rPr>
                <w:lang w:val="en-GB"/>
              </w:rPr>
            </w:pPr>
            <w:r w:rsidRPr="006E74BE">
              <w:t>Not mapped</w:t>
            </w:r>
          </w:p>
        </w:tc>
      </w:tr>
      <w:tr w:rsidR="00850CE8" w:rsidRPr="006E74BE" w14:paraId="39FDD87E"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2040" w:type="dxa"/>
            <w:noWrap/>
            <w:hideMark/>
          </w:tcPr>
          <w:p w14:paraId="57B18497" w14:textId="77777777" w:rsidR="00850CE8" w:rsidRPr="006E74BE" w:rsidRDefault="00850CE8" w:rsidP="002F1E39">
            <w:pPr>
              <w:pStyle w:val="TableText"/>
              <w:rPr>
                <w:lang w:val="en-GB"/>
              </w:rPr>
            </w:pPr>
            <w:r w:rsidRPr="006E74BE">
              <w:t>31E</w:t>
            </w:r>
          </w:p>
        </w:tc>
        <w:tc>
          <w:tcPr>
            <w:tcW w:w="5380" w:type="dxa"/>
            <w:noWrap/>
            <w:hideMark/>
          </w:tcPr>
          <w:p w14:paraId="50386D6C" w14:textId="77777777" w:rsidR="00850CE8" w:rsidRPr="006E74BE" w:rsidRDefault="00850CE8" w:rsidP="002F1E39">
            <w:pPr>
              <w:pStyle w:val="TableText"/>
              <w:rPr>
                <w:lang w:val="en-GB"/>
              </w:rPr>
            </w:pPr>
            <w:r w:rsidRPr="006E74BE">
              <w:t>Date of expiry </w:t>
            </w:r>
          </w:p>
        </w:tc>
        <w:tc>
          <w:tcPr>
            <w:tcW w:w="6700" w:type="dxa"/>
            <w:hideMark/>
          </w:tcPr>
          <w:p w14:paraId="1FCA9689" w14:textId="77777777" w:rsidR="00850CE8" w:rsidRPr="006E74BE" w:rsidRDefault="00850CE8" w:rsidP="002F1E39">
            <w:pPr>
              <w:pStyle w:val="TableText"/>
              <w:rPr>
                <w:lang w:val="en-GB"/>
              </w:rPr>
            </w:pPr>
            <w:r w:rsidRPr="006E74BE">
              <w:t>Not mapped</w:t>
            </w:r>
          </w:p>
        </w:tc>
      </w:tr>
      <w:tr w:rsidR="00850CE8" w:rsidRPr="006E74BE" w14:paraId="095FB502"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2040" w:type="dxa"/>
            <w:noWrap/>
            <w:hideMark/>
          </w:tcPr>
          <w:p w14:paraId="5A6721A1" w14:textId="77777777" w:rsidR="00850CE8" w:rsidRPr="006E74BE" w:rsidRDefault="00850CE8" w:rsidP="002F1E39">
            <w:pPr>
              <w:pStyle w:val="TableText"/>
              <w:rPr>
                <w:lang w:val="en-GB"/>
              </w:rPr>
            </w:pPr>
            <w:r w:rsidRPr="006E74BE">
              <w:t>35G</w:t>
            </w:r>
          </w:p>
        </w:tc>
        <w:tc>
          <w:tcPr>
            <w:tcW w:w="5380" w:type="dxa"/>
            <w:noWrap/>
            <w:hideMark/>
          </w:tcPr>
          <w:p w14:paraId="4181FEBF" w14:textId="77777777" w:rsidR="00850CE8" w:rsidRPr="006E74BE" w:rsidRDefault="00850CE8" w:rsidP="002F1E39">
            <w:pPr>
              <w:pStyle w:val="TableText"/>
              <w:rPr>
                <w:lang w:val="en-GB"/>
              </w:rPr>
            </w:pPr>
            <w:r w:rsidRPr="006E74BE">
              <w:t>Expiry condition </w:t>
            </w:r>
          </w:p>
        </w:tc>
        <w:tc>
          <w:tcPr>
            <w:tcW w:w="6700" w:type="dxa"/>
            <w:hideMark/>
          </w:tcPr>
          <w:p w14:paraId="3316B663" w14:textId="77777777" w:rsidR="00850CE8" w:rsidRPr="006E74BE" w:rsidRDefault="00850CE8" w:rsidP="002F1E39">
            <w:pPr>
              <w:pStyle w:val="TableText"/>
              <w:rPr>
                <w:lang w:val="en-GB"/>
              </w:rPr>
            </w:pPr>
            <w:r w:rsidRPr="006E74BE">
              <w:t>Not mapped</w:t>
            </w:r>
          </w:p>
        </w:tc>
      </w:tr>
      <w:tr w:rsidR="00850CE8" w:rsidRPr="006E74BE" w14:paraId="3222BEBE"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2040" w:type="dxa"/>
            <w:noWrap/>
            <w:hideMark/>
          </w:tcPr>
          <w:p w14:paraId="37AFB451" w14:textId="77777777" w:rsidR="00850CE8" w:rsidRPr="006E74BE" w:rsidRDefault="00850CE8" w:rsidP="002F1E39">
            <w:pPr>
              <w:pStyle w:val="TableText"/>
              <w:rPr>
                <w:lang w:val="en-GB"/>
              </w:rPr>
            </w:pPr>
            <w:r w:rsidRPr="006E74BE">
              <w:t>59a</w:t>
            </w:r>
          </w:p>
        </w:tc>
        <w:tc>
          <w:tcPr>
            <w:tcW w:w="5380" w:type="dxa"/>
            <w:noWrap/>
            <w:hideMark/>
          </w:tcPr>
          <w:p w14:paraId="6AA54FCE" w14:textId="77777777" w:rsidR="00850CE8" w:rsidRPr="006E74BE" w:rsidRDefault="00850CE8" w:rsidP="002F1E39">
            <w:pPr>
              <w:pStyle w:val="TableText"/>
              <w:rPr>
                <w:lang w:val="en-GB"/>
              </w:rPr>
            </w:pPr>
            <w:r w:rsidRPr="006E74BE">
              <w:t>Beneficiary (A or blank)</w:t>
            </w:r>
          </w:p>
        </w:tc>
        <w:tc>
          <w:tcPr>
            <w:tcW w:w="6700" w:type="dxa"/>
            <w:hideMark/>
          </w:tcPr>
          <w:p w14:paraId="62F37D82" w14:textId="77777777" w:rsidR="00850CE8" w:rsidRPr="006E74BE" w:rsidRDefault="00850CE8" w:rsidP="002F1E39">
            <w:pPr>
              <w:pStyle w:val="TableText"/>
              <w:rPr>
                <w:lang w:val="en-GB"/>
              </w:rPr>
            </w:pPr>
            <w:r w:rsidRPr="006E74BE">
              <w:t>Not mapped</w:t>
            </w:r>
          </w:p>
        </w:tc>
      </w:tr>
      <w:tr w:rsidR="00850CE8" w:rsidRPr="006E74BE" w14:paraId="2777A3A4"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2040" w:type="dxa"/>
            <w:noWrap/>
            <w:hideMark/>
          </w:tcPr>
          <w:p w14:paraId="79FC42AE" w14:textId="77777777" w:rsidR="00850CE8" w:rsidRPr="006E74BE" w:rsidRDefault="00850CE8" w:rsidP="002F1E39">
            <w:pPr>
              <w:pStyle w:val="TableText"/>
              <w:rPr>
                <w:lang w:val="en-GB"/>
              </w:rPr>
            </w:pPr>
            <w:r w:rsidRPr="006E74BE">
              <w:t>77U</w:t>
            </w:r>
          </w:p>
        </w:tc>
        <w:tc>
          <w:tcPr>
            <w:tcW w:w="5380" w:type="dxa"/>
            <w:noWrap/>
            <w:hideMark/>
          </w:tcPr>
          <w:p w14:paraId="5D970E3C" w14:textId="77777777" w:rsidR="00850CE8" w:rsidRPr="006E74BE" w:rsidRDefault="00850CE8" w:rsidP="002F1E39">
            <w:pPr>
              <w:pStyle w:val="TableText"/>
              <w:rPr>
                <w:lang w:val="en-GB"/>
              </w:rPr>
            </w:pPr>
            <w:r w:rsidRPr="006E74BE">
              <w:t>Other amendments to undertaking</w:t>
            </w:r>
          </w:p>
        </w:tc>
        <w:tc>
          <w:tcPr>
            <w:tcW w:w="6700" w:type="dxa"/>
            <w:hideMark/>
          </w:tcPr>
          <w:p w14:paraId="070A0BE9" w14:textId="77777777" w:rsidR="00850CE8" w:rsidRPr="006E74BE" w:rsidRDefault="00850CE8" w:rsidP="002F1E39">
            <w:pPr>
              <w:pStyle w:val="TableText"/>
              <w:rPr>
                <w:lang w:val="en-GB"/>
              </w:rPr>
            </w:pPr>
            <w:r w:rsidRPr="006E74BE">
              <w:t>Cancellation narrative</w:t>
            </w:r>
          </w:p>
        </w:tc>
      </w:tr>
      <w:tr w:rsidR="00850CE8" w:rsidRPr="006E74BE" w14:paraId="553C3F2F"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2040" w:type="dxa"/>
            <w:noWrap/>
            <w:hideMark/>
          </w:tcPr>
          <w:p w14:paraId="33CD94AF" w14:textId="77777777" w:rsidR="00850CE8" w:rsidRPr="006E74BE" w:rsidRDefault="00850CE8" w:rsidP="002F1E39">
            <w:pPr>
              <w:pStyle w:val="TableText"/>
              <w:rPr>
                <w:lang w:val="en-GB"/>
              </w:rPr>
            </w:pPr>
            <w:r w:rsidRPr="006E74BE">
              <w:rPr>
                <w:lang w:val="en-GB"/>
              </w:rPr>
              <w:t>24E Code</w:t>
            </w:r>
          </w:p>
        </w:tc>
        <w:tc>
          <w:tcPr>
            <w:tcW w:w="5380" w:type="dxa"/>
            <w:noWrap/>
            <w:hideMark/>
          </w:tcPr>
          <w:p w14:paraId="70CDC9B3" w14:textId="77777777" w:rsidR="00850CE8" w:rsidRPr="006E74BE" w:rsidRDefault="00850CE8" w:rsidP="002F1E39">
            <w:pPr>
              <w:pStyle w:val="TableText"/>
              <w:rPr>
                <w:lang w:val="en-GB"/>
              </w:rPr>
            </w:pPr>
            <w:r w:rsidRPr="006E74BE">
              <w:rPr>
                <w:lang w:val="en-GB"/>
              </w:rPr>
              <w:t xml:space="preserve">Delivery of Original Undertaking </w:t>
            </w:r>
          </w:p>
        </w:tc>
        <w:tc>
          <w:tcPr>
            <w:tcW w:w="6700" w:type="dxa"/>
            <w:hideMark/>
          </w:tcPr>
          <w:p w14:paraId="21BFC6D9" w14:textId="77777777" w:rsidR="00850CE8" w:rsidRPr="006E74BE" w:rsidRDefault="00850CE8" w:rsidP="002F1E39">
            <w:pPr>
              <w:pStyle w:val="TableText"/>
              <w:rPr>
                <w:lang w:val="en-GB"/>
              </w:rPr>
            </w:pPr>
            <w:r w:rsidRPr="006E74BE">
              <w:t>Not mapped</w:t>
            </w:r>
          </w:p>
        </w:tc>
      </w:tr>
      <w:tr w:rsidR="00850CE8" w:rsidRPr="006E74BE" w14:paraId="5BD0C3B4"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2040" w:type="dxa"/>
            <w:noWrap/>
            <w:hideMark/>
          </w:tcPr>
          <w:p w14:paraId="0350CB70" w14:textId="77777777" w:rsidR="00850CE8" w:rsidRPr="006E74BE" w:rsidRDefault="00850CE8" w:rsidP="002F1E39">
            <w:pPr>
              <w:pStyle w:val="TableText"/>
              <w:rPr>
                <w:lang w:val="en-GB"/>
              </w:rPr>
            </w:pPr>
            <w:r w:rsidRPr="006E74BE">
              <w:rPr>
                <w:lang w:val="en-GB"/>
              </w:rPr>
              <w:t>24E Add info</w:t>
            </w:r>
          </w:p>
        </w:tc>
        <w:tc>
          <w:tcPr>
            <w:tcW w:w="5380" w:type="dxa"/>
            <w:noWrap/>
            <w:hideMark/>
          </w:tcPr>
          <w:p w14:paraId="4D99479A" w14:textId="77777777" w:rsidR="00850CE8" w:rsidRPr="006E74BE" w:rsidRDefault="00850CE8" w:rsidP="002F1E39">
            <w:pPr>
              <w:pStyle w:val="TableText"/>
              <w:rPr>
                <w:lang w:val="en-GB"/>
              </w:rPr>
            </w:pPr>
            <w:r w:rsidRPr="006E74BE">
              <w:rPr>
                <w:lang w:val="en-GB"/>
              </w:rPr>
              <w:t>Delivery of Original Undertaking add info</w:t>
            </w:r>
          </w:p>
        </w:tc>
        <w:tc>
          <w:tcPr>
            <w:tcW w:w="6700" w:type="dxa"/>
            <w:hideMark/>
          </w:tcPr>
          <w:p w14:paraId="0C5CB678" w14:textId="77777777" w:rsidR="00850CE8" w:rsidRPr="006E74BE" w:rsidRDefault="00850CE8" w:rsidP="002F1E39">
            <w:pPr>
              <w:pStyle w:val="TableText"/>
              <w:rPr>
                <w:lang w:val="en-GB"/>
              </w:rPr>
            </w:pPr>
            <w:r w:rsidRPr="006E74BE">
              <w:t>Not mapped</w:t>
            </w:r>
          </w:p>
        </w:tc>
      </w:tr>
      <w:tr w:rsidR="00850CE8" w:rsidRPr="006E74BE" w14:paraId="3704CF45"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2040" w:type="dxa"/>
            <w:noWrap/>
            <w:hideMark/>
          </w:tcPr>
          <w:p w14:paraId="72F0AD60" w14:textId="77777777" w:rsidR="00850CE8" w:rsidRPr="006E74BE" w:rsidRDefault="00850CE8" w:rsidP="002F1E39">
            <w:pPr>
              <w:pStyle w:val="TableText"/>
              <w:rPr>
                <w:lang w:val="en-GB"/>
              </w:rPr>
            </w:pPr>
            <w:r w:rsidRPr="006E74BE">
              <w:t>24G Code</w:t>
            </w:r>
          </w:p>
        </w:tc>
        <w:tc>
          <w:tcPr>
            <w:tcW w:w="5380" w:type="dxa"/>
            <w:noWrap/>
            <w:hideMark/>
          </w:tcPr>
          <w:p w14:paraId="163825AD" w14:textId="77777777" w:rsidR="00850CE8" w:rsidRPr="006E74BE" w:rsidRDefault="00850CE8" w:rsidP="002F1E39">
            <w:pPr>
              <w:pStyle w:val="TableText"/>
              <w:rPr>
                <w:lang w:val="en-GB"/>
              </w:rPr>
            </w:pPr>
            <w:r w:rsidRPr="006E74BE">
              <w:rPr>
                <w:lang w:val="en-GB"/>
              </w:rPr>
              <w:t>Delivery To/Collection By</w:t>
            </w:r>
          </w:p>
        </w:tc>
        <w:tc>
          <w:tcPr>
            <w:tcW w:w="6700" w:type="dxa"/>
            <w:hideMark/>
          </w:tcPr>
          <w:p w14:paraId="030A239C" w14:textId="77777777" w:rsidR="00850CE8" w:rsidRPr="006E74BE" w:rsidRDefault="00850CE8" w:rsidP="002F1E39">
            <w:pPr>
              <w:pStyle w:val="TableText"/>
              <w:rPr>
                <w:lang w:val="en-GB"/>
              </w:rPr>
            </w:pPr>
            <w:r w:rsidRPr="006E74BE">
              <w:t>Not mapped</w:t>
            </w:r>
          </w:p>
        </w:tc>
      </w:tr>
      <w:tr w:rsidR="00850CE8" w:rsidRPr="006E74BE" w14:paraId="2BB9B473"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2040" w:type="dxa"/>
            <w:noWrap/>
            <w:hideMark/>
          </w:tcPr>
          <w:p w14:paraId="4E905B5E" w14:textId="77777777" w:rsidR="00850CE8" w:rsidRPr="006E74BE" w:rsidRDefault="00850CE8" w:rsidP="002F1E39">
            <w:pPr>
              <w:pStyle w:val="TableText"/>
              <w:rPr>
                <w:lang w:val="en-GB"/>
              </w:rPr>
            </w:pPr>
            <w:r w:rsidRPr="006E74BE">
              <w:t>24G Name &amp; address</w:t>
            </w:r>
          </w:p>
        </w:tc>
        <w:tc>
          <w:tcPr>
            <w:tcW w:w="5380" w:type="dxa"/>
            <w:noWrap/>
            <w:hideMark/>
          </w:tcPr>
          <w:p w14:paraId="130DF2B4" w14:textId="77777777" w:rsidR="00850CE8" w:rsidRPr="006E74BE" w:rsidRDefault="00850CE8" w:rsidP="002F1E39">
            <w:pPr>
              <w:pStyle w:val="TableText"/>
              <w:rPr>
                <w:lang w:val="en-GB"/>
              </w:rPr>
            </w:pPr>
            <w:r w:rsidRPr="006E74BE">
              <w:t>Delivery To/Collection By - Details</w:t>
            </w:r>
          </w:p>
        </w:tc>
        <w:tc>
          <w:tcPr>
            <w:tcW w:w="6700" w:type="dxa"/>
            <w:hideMark/>
          </w:tcPr>
          <w:p w14:paraId="192496CB" w14:textId="77777777" w:rsidR="00850CE8" w:rsidRPr="006E74BE" w:rsidRDefault="00850CE8" w:rsidP="002F1E39">
            <w:pPr>
              <w:pStyle w:val="TableText"/>
              <w:rPr>
                <w:lang w:val="en-GB"/>
              </w:rPr>
            </w:pPr>
            <w:r w:rsidRPr="006E74BE">
              <w:rPr>
                <w:lang w:val="en-GB"/>
              </w:rPr>
              <w:t>Not mapped</w:t>
            </w:r>
          </w:p>
        </w:tc>
      </w:tr>
    </w:tbl>
    <w:p w14:paraId="0E14EB20" w14:textId="77777777" w:rsidR="00031483" w:rsidRDefault="00031483" w:rsidP="00031483">
      <w:pPr>
        <w:rPr>
          <w:lang w:val="en-GB" w:eastAsia="en-GB"/>
        </w:rPr>
      </w:pPr>
    </w:p>
    <w:p w14:paraId="538CE01F" w14:textId="77777777" w:rsidR="00031483" w:rsidRPr="002974A3" w:rsidRDefault="00031483" w:rsidP="00031483">
      <w:r>
        <w:rPr>
          <w:lang w:val="en-GB" w:eastAsia="en-GB"/>
        </w:rPr>
        <w:t>W</w:t>
      </w:r>
      <w:r w:rsidRPr="002974A3">
        <w:rPr>
          <w:lang w:val="en-GB" w:eastAsia="en-GB"/>
        </w:rPr>
        <w:t>here the Amendment details exceeds 150 x 65 characters in 77U</w:t>
      </w:r>
      <w:r>
        <w:rPr>
          <w:lang w:val="en-GB" w:eastAsia="en-GB"/>
        </w:rPr>
        <w:t>, then o</w:t>
      </w:r>
      <w:r w:rsidRPr="002974A3">
        <w:rPr>
          <w:lang w:val="en-GB" w:eastAsia="en-GB"/>
        </w:rPr>
        <w:t xml:space="preserve">ne or more continuation </w:t>
      </w:r>
      <w:r w:rsidRPr="002974A3">
        <w:t xml:space="preserve">messages </w:t>
      </w:r>
      <w:r>
        <w:t xml:space="preserve">are </w:t>
      </w:r>
      <w:r w:rsidRPr="002974A3">
        <w:t xml:space="preserve">created in the following </w:t>
      </w:r>
      <w:proofErr w:type="gramStart"/>
      <w:r w:rsidRPr="002974A3">
        <w:t>format</w:t>
      </w:r>
      <w:proofErr w:type="gramEnd"/>
      <w:r w:rsidRPr="002974A3">
        <w:t> </w:t>
      </w:r>
    </w:p>
    <w:tbl>
      <w:tblPr>
        <w:tblStyle w:val="TableGridHeader1"/>
        <w:tblW w:w="0" w:type="auto"/>
        <w:tblLook w:val="04A0" w:firstRow="1" w:lastRow="0" w:firstColumn="1" w:lastColumn="0" w:noHBand="0" w:noVBand="1"/>
      </w:tblPr>
      <w:tblGrid>
        <w:gridCol w:w="1466"/>
        <w:gridCol w:w="3755"/>
        <w:gridCol w:w="4659"/>
      </w:tblGrid>
      <w:tr w:rsidR="009238EF" w:rsidRPr="00330510" w14:paraId="039DC01E" w14:textId="77777777" w:rsidTr="003D3747">
        <w:trPr>
          <w:cnfStyle w:val="100000000000" w:firstRow="1" w:lastRow="0" w:firstColumn="0" w:lastColumn="0" w:oddVBand="0" w:evenVBand="0" w:oddHBand="0" w:evenHBand="0" w:firstRowFirstColumn="0" w:firstRowLastColumn="0" w:lastRowFirstColumn="0" w:lastRowLastColumn="0"/>
          <w:trHeight w:val="300"/>
        </w:trPr>
        <w:tc>
          <w:tcPr>
            <w:tcW w:w="2040" w:type="dxa"/>
            <w:noWrap/>
            <w:hideMark/>
          </w:tcPr>
          <w:p w14:paraId="0E66A82F" w14:textId="77777777" w:rsidR="009238EF" w:rsidRPr="00330510" w:rsidRDefault="009238EF" w:rsidP="002F1E39">
            <w:pPr>
              <w:pStyle w:val="TableHead"/>
              <w:rPr>
                <w:lang w:val="en-GB"/>
              </w:rPr>
            </w:pPr>
            <w:r w:rsidRPr="00330510">
              <w:rPr>
                <w:lang w:val="en-GB"/>
              </w:rPr>
              <w:t>Tag</w:t>
            </w:r>
          </w:p>
        </w:tc>
        <w:tc>
          <w:tcPr>
            <w:tcW w:w="5380" w:type="dxa"/>
            <w:noWrap/>
            <w:hideMark/>
          </w:tcPr>
          <w:p w14:paraId="134EC581" w14:textId="77777777" w:rsidR="009238EF" w:rsidRPr="00330510" w:rsidRDefault="009238EF" w:rsidP="002F1E39">
            <w:pPr>
              <w:pStyle w:val="TableHead"/>
              <w:rPr>
                <w:lang w:val="en-GB"/>
              </w:rPr>
            </w:pPr>
            <w:r w:rsidRPr="00330510">
              <w:rPr>
                <w:lang w:val="en-GB"/>
              </w:rPr>
              <w:t>Field name</w:t>
            </w:r>
          </w:p>
        </w:tc>
        <w:tc>
          <w:tcPr>
            <w:tcW w:w="6700" w:type="dxa"/>
            <w:noWrap/>
            <w:hideMark/>
          </w:tcPr>
          <w:p w14:paraId="4FFBA2B4" w14:textId="77777777" w:rsidR="009238EF" w:rsidRPr="00330510" w:rsidRDefault="009238EF" w:rsidP="002F1E39">
            <w:pPr>
              <w:pStyle w:val="TableHead"/>
              <w:rPr>
                <w:lang w:val="en-GB"/>
              </w:rPr>
            </w:pPr>
            <w:r w:rsidRPr="00330510">
              <w:rPr>
                <w:lang w:val="en-GB"/>
              </w:rPr>
              <w:t>Mapped From</w:t>
            </w:r>
          </w:p>
        </w:tc>
      </w:tr>
      <w:tr w:rsidR="009238EF" w:rsidRPr="00330510" w14:paraId="57F579DA"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2040" w:type="dxa"/>
            <w:noWrap/>
            <w:hideMark/>
          </w:tcPr>
          <w:p w14:paraId="55DFE184" w14:textId="77777777" w:rsidR="009238EF" w:rsidRPr="00330510" w:rsidRDefault="009238EF" w:rsidP="002F1E39">
            <w:pPr>
              <w:pStyle w:val="TableText"/>
              <w:rPr>
                <w:lang w:val="en-GB"/>
              </w:rPr>
            </w:pPr>
            <w:r w:rsidRPr="00330510">
              <w:t>27</w:t>
            </w:r>
          </w:p>
        </w:tc>
        <w:tc>
          <w:tcPr>
            <w:tcW w:w="5380" w:type="dxa"/>
            <w:noWrap/>
            <w:hideMark/>
          </w:tcPr>
          <w:p w14:paraId="08DB5BA6" w14:textId="77777777" w:rsidR="009238EF" w:rsidRPr="00330510" w:rsidRDefault="009238EF" w:rsidP="002F1E39">
            <w:pPr>
              <w:pStyle w:val="TableText"/>
              <w:rPr>
                <w:lang w:val="en-GB"/>
              </w:rPr>
            </w:pPr>
            <w:r w:rsidRPr="00330510">
              <w:t>Sequence of total</w:t>
            </w:r>
          </w:p>
        </w:tc>
        <w:tc>
          <w:tcPr>
            <w:tcW w:w="6700" w:type="dxa"/>
            <w:hideMark/>
          </w:tcPr>
          <w:p w14:paraId="6257A8D9" w14:textId="77777777" w:rsidR="009238EF" w:rsidRPr="00330510" w:rsidRDefault="009238EF" w:rsidP="002F1E39">
            <w:pPr>
              <w:pStyle w:val="TableText"/>
              <w:rPr>
                <w:lang w:val="en-GB"/>
              </w:rPr>
            </w:pPr>
            <w:r w:rsidRPr="00330510">
              <w:t>Not mapped</w:t>
            </w:r>
          </w:p>
        </w:tc>
      </w:tr>
      <w:tr w:rsidR="009238EF" w:rsidRPr="00330510" w14:paraId="18569375"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2040" w:type="dxa"/>
            <w:noWrap/>
            <w:hideMark/>
          </w:tcPr>
          <w:p w14:paraId="7F50850C" w14:textId="77777777" w:rsidR="009238EF" w:rsidRPr="00330510" w:rsidRDefault="009238EF" w:rsidP="002F1E39">
            <w:pPr>
              <w:pStyle w:val="TableText"/>
              <w:rPr>
                <w:lang w:val="en-GB"/>
              </w:rPr>
            </w:pPr>
            <w:r w:rsidRPr="00330510">
              <w:t>20</w:t>
            </w:r>
          </w:p>
        </w:tc>
        <w:tc>
          <w:tcPr>
            <w:tcW w:w="5380" w:type="dxa"/>
            <w:noWrap/>
            <w:hideMark/>
          </w:tcPr>
          <w:p w14:paraId="4F0D09EE" w14:textId="77777777" w:rsidR="009238EF" w:rsidRPr="00330510" w:rsidRDefault="009238EF" w:rsidP="002F1E39">
            <w:pPr>
              <w:pStyle w:val="TableText"/>
              <w:rPr>
                <w:lang w:val="en-GB"/>
              </w:rPr>
            </w:pPr>
            <w:r w:rsidRPr="00330510">
              <w:t>Undertaking number</w:t>
            </w:r>
          </w:p>
        </w:tc>
        <w:tc>
          <w:tcPr>
            <w:tcW w:w="6700" w:type="dxa"/>
            <w:hideMark/>
          </w:tcPr>
          <w:p w14:paraId="4242D0F1" w14:textId="77777777" w:rsidR="009238EF" w:rsidRPr="00330510" w:rsidRDefault="009238EF" w:rsidP="002F1E39">
            <w:pPr>
              <w:pStyle w:val="TableText"/>
              <w:rPr>
                <w:lang w:val="en-GB"/>
              </w:rPr>
            </w:pPr>
            <w:r w:rsidRPr="00330510">
              <w:t>Used to Match to sender's reference</w:t>
            </w:r>
          </w:p>
        </w:tc>
      </w:tr>
      <w:tr w:rsidR="009238EF" w:rsidRPr="00330510" w14:paraId="791985BE"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2040" w:type="dxa"/>
            <w:noWrap/>
            <w:hideMark/>
          </w:tcPr>
          <w:p w14:paraId="4C63A42E" w14:textId="77777777" w:rsidR="009238EF" w:rsidRPr="00330510" w:rsidRDefault="009238EF" w:rsidP="002F1E39">
            <w:pPr>
              <w:pStyle w:val="TableText"/>
              <w:rPr>
                <w:lang w:val="en-GB"/>
              </w:rPr>
            </w:pPr>
            <w:r w:rsidRPr="00330510">
              <w:t>21</w:t>
            </w:r>
          </w:p>
        </w:tc>
        <w:tc>
          <w:tcPr>
            <w:tcW w:w="5380" w:type="dxa"/>
            <w:noWrap/>
            <w:hideMark/>
          </w:tcPr>
          <w:p w14:paraId="259E46CA" w14:textId="77777777" w:rsidR="009238EF" w:rsidRPr="00330510" w:rsidRDefault="009238EF" w:rsidP="002F1E39">
            <w:pPr>
              <w:pStyle w:val="TableText"/>
              <w:rPr>
                <w:lang w:val="en-GB"/>
              </w:rPr>
            </w:pPr>
            <w:r w:rsidRPr="00330510">
              <w:t>Related Reference</w:t>
            </w:r>
          </w:p>
        </w:tc>
        <w:tc>
          <w:tcPr>
            <w:tcW w:w="6700" w:type="dxa"/>
            <w:hideMark/>
          </w:tcPr>
          <w:p w14:paraId="440E7133" w14:textId="77777777" w:rsidR="009238EF" w:rsidRPr="00330510" w:rsidRDefault="009238EF" w:rsidP="002F1E39">
            <w:pPr>
              <w:pStyle w:val="TableText"/>
              <w:rPr>
                <w:lang w:val="en-GB"/>
              </w:rPr>
            </w:pPr>
            <w:r w:rsidRPr="00330510">
              <w:t>Used to Match to sender's reference</w:t>
            </w:r>
          </w:p>
        </w:tc>
      </w:tr>
      <w:tr w:rsidR="009238EF" w:rsidRPr="00330510" w14:paraId="2D2939A8"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2040" w:type="dxa"/>
            <w:noWrap/>
            <w:hideMark/>
          </w:tcPr>
          <w:p w14:paraId="632CD085" w14:textId="77777777" w:rsidR="009238EF" w:rsidRPr="00330510" w:rsidRDefault="009238EF" w:rsidP="002F1E39">
            <w:pPr>
              <w:pStyle w:val="TableText"/>
              <w:rPr>
                <w:lang w:val="en-GB"/>
              </w:rPr>
            </w:pPr>
            <w:r w:rsidRPr="00330510">
              <w:t>26E</w:t>
            </w:r>
          </w:p>
        </w:tc>
        <w:tc>
          <w:tcPr>
            <w:tcW w:w="5380" w:type="dxa"/>
            <w:noWrap/>
            <w:hideMark/>
          </w:tcPr>
          <w:p w14:paraId="494859F4" w14:textId="77777777" w:rsidR="009238EF" w:rsidRPr="00330510" w:rsidRDefault="009238EF" w:rsidP="002F1E39">
            <w:pPr>
              <w:pStyle w:val="TableText"/>
              <w:rPr>
                <w:lang w:val="en-GB"/>
              </w:rPr>
            </w:pPr>
            <w:r w:rsidRPr="00330510">
              <w:t>Number of Amendment</w:t>
            </w:r>
          </w:p>
        </w:tc>
        <w:tc>
          <w:tcPr>
            <w:tcW w:w="6700" w:type="dxa"/>
            <w:hideMark/>
          </w:tcPr>
          <w:p w14:paraId="77AFC519" w14:textId="77777777" w:rsidR="009238EF" w:rsidRPr="00330510" w:rsidRDefault="009238EF" w:rsidP="002F1E39">
            <w:pPr>
              <w:pStyle w:val="TableText"/>
              <w:rPr>
                <w:lang w:val="en-GB"/>
              </w:rPr>
            </w:pPr>
            <w:r w:rsidRPr="00330510">
              <w:t>Amendment number</w:t>
            </w:r>
          </w:p>
        </w:tc>
      </w:tr>
      <w:tr w:rsidR="009238EF" w:rsidRPr="00330510" w14:paraId="558A7810"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2040" w:type="dxa"/>
            <w:noWrap/>
            <w:hideMark/>
          </w:tcPr>
          <w:p w14:paraId="2195B953" w14:textId="77777777" w:rsidR="009238EF" w:rsidRPr="00330510" w:rsidRDefault="009238EF" w:rsidP="002F1E39">
            <w:pPr>
              <w:pStyle w:val="TableText"/>
              <w:rPr>
                <w:lang w:val="en-GB"/>
              </w:rPr>
            </w:pPr>
            <w:r w:rsidRPr="00330510">
              <w:t>52a</w:t>
            </w:r>
          </w:p>
        </w:tc>
        <w:tc>
          <w:tcPr>
            <w:tcW w:w="5380" w:type="dxa"/>
            <w:noWrap/>
            <w:hideMark/>
          </w:tcPr>
          <w:p w14:paraId="07F37016" w14:textId="77777777" w:rsidR="009238EF" w:rsidRPr="00330510" w:rsidRDefault="009238EF" w:rsidP="002F1E39">
            <w:pPr>
              <w:pStyle w:val="TableText"/>
              <w:rPr>
                <w:lang w:val="en-GB"/>
              </w:rPr>
            </w:pPr>
            <w:r w:rsidRPr="00330510">
              <w:t>Issuer A or D</w:t>
            </w:r>
          </w:p>
        </w:tc>
        <w:tc>
          <w:tcPr>
            <w:tcW w:w="6700" w:type="dxa"/>
            <w:hideMark/>
          </w:tcPr>
          <w:p w14:paraId="211FA1AF" w14:textId="77777777" w:rsidR="009238EF" w:rsidRPr="00330510" w:rsidRDefault="009238EF" w:rsidP="002F1E39">
            <w:pPr>
              <w:pStyle w:val="TableText"/>
              <w:rPr>
                <w:lang w:val="en-GB"/>
              </w:rPr>
            </w:pPr>
            <w:r w:rsidRPr="00330510">
              <w:t>Not mapped</w:t>
            </w:r>
          </w:p>
        </w:tc>
      </w:tr>
      <w:tr w:rsidR="009238EF" w:rsidRPr="00330510" w14:paraId="7E9D704F"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2040" w:type="dxa"/>
            <w:noWrap/>
            <w:hideMark/>
          </w:tcPr>
          <w:p w14:paraId="3C2CCE36" w14:textId="77777777" w:rsidR="009238EF" w:rsidRPr="00330510" w:rsidRDefault="009238EF" w:rsidP="002F1E39">
            <w:pPr>
              <w:pStyle w:val="TableText"/>
              <w:rPr>
                <w:lang w:val="en-GB"/>
              </w:rPr>
            </w:pPr>
            <w:r w:rsidRPr="00330510">
              <w:t>77U</w:t>
            </w:r>
          </w:p>
        </w:tc>
        <w:tc>
          <w:tcPr>
            <w:tcW w:w="5380" w:type="dxa"/>
            <w:noWrap/>
            <w:hideMark/>
          </w:tcPr>
          <w:p w14:paraId="1DEFC3A3" w14:textId="77777777" w:rsidR="009238EF" w:rsidRPr="00330510" w:rsidRDefault="009238EF" w:rsidP="002F1E39">
            <w:pPr>
              <w:pStyle w:val="TableText"/>
              <w:rPr>
                <w:lang w:val="en-GB"/>
              </w:rPr>
            </w:pPr>
            <w:r w:rsidRPr="00330510">
              <w:t>Other Amendments to Undertaking</w:t>
            </w:r>
          </w:p>
        </w:tc>
        <w:tc>
          <w:tcPr>
            <w:tcW w:w="6700" w:type="dxa"/>
            <w:hideMark/>
          </w:tcPr>
          <w:p w14:paraId="12310BC6" w14:textId="77777777" w:rsidR="009238EF" w:rsidRPr="00330510" w:rsidRDefault="009238EF" w:rsidP="002F1E39">
            <w:pPr>
              <w:pStyle w:val="TableText"/>
              <w:rPr>
                <w:lang w:val="en-GB"/>
              </w:rPr>
            </w:pPr>
            <w:r w:rsidRPr="00330510">
              <w:t>Cancellation narrative (continuation)</w:t>
            </w:r>
          </w:p>
        </w:tc>
      </w:tr>
    </w:tbl>
    <w:p w14:paraId="34672789" w14:textId="77777777" w:rsidR="000D3507" w:rsidRPr="008B032C" w:rsidRDefault="000D3507" w:rsidP="000D3507">
      <w:pPr>
        <w:pStyle w:val="BodyText"/>
      </w:pPr>
    </w:p>
    <w:p w14:paraId="74648A22" w14:textId="77777777" w:rsidR="000D3507" w:rsidRDefault="000D3507" w:rsidP="000D3507">
      <w:pPr>
        <w:pStyle w:val="Heading3"/>
      </w:pPr>
      <w:bookmarkStart w:id="266" w:name="_Toc40607168"/>
      <w:bookmarkStart w:id="267" w:name="_Toc160048758"/>
      <w:r>
        <w:t>MT768 – Acknowledgement of a Guarantee/Standby message</w:t>
      </w:r>
      <w:bookmarkEnd w:id="266"/>
      <w:bookmarkEnd w:id="267"/>
    </w:p>
    <w:p w14:paraId="5014329C" w14:textId="70FCA5B1" w:rsidR="000D3507" w:rsidRDefault="000D3507" w:rsidP="000362E7">
      <w:pPr>
        <w:pStyle w:val="BodyText"/>
      </w:pPr>
      <w:r>
        <w:t>The MT768 Acknowledgement message creates an Export Standby -</w:t>
      </w:r>
      <w:r w:rsidR="00CB7817">
        <w:t xml:space="preserve"> </w:t>
      </w:r>
      <w:r>
        <w:t xml:space="preserve">Receive acknowledgement event </w:t>
      </w:r>
    </w:p>
    <w:tbl>
      <w:tblPr>
        <w:tblStyle w:val="TableGridHeader148"/>
        <w:tblW w:w="0" w:type="auto"/>
        <w:tblLook w:val="04A0" w:firstRow="1" w:lastRow="0" w:firstColumn="1" w:lastColumn="0" w:noHBand="0" w:noVBand="1"/>
      </w:tblPr>
      <w:tblGrid>
        <w:gridCol w:w="722"/>
        <w:gridCol w:w="4147"/>
        <w:gridCol w:w="4147"/>
      </w:tblGrid>
      <w:tr w:rsidR="00227B18" w:rsidRPr="00B42BCB" w14:paraId="6B9F7B4C" w14:textId="77777777" w:rsidTr="002F1E39">
        <w:trPr>
          <w:cnfStyle w:val="100000000000" w:firstRow="1" w:lastRow="0" w:firstColumn="0" w:lastColumn="0" w:oddVBand="0" w:evenVBand="0" w:oddHBand="0" w:evenHBand="0" w:firstRowFirstColumn="0" w:firstRowLastColumn="0" w:lastRowFirstColumn="0" w:lastRowLastColumn="0"/>
          <w:trHeight w:val="315"/>
          <w:tblHeader/>
        </w:trPr>
        <w:tc>
          <w:tcPr>
            <w:tcW w:w="722" w:type="dxa"/>
            <w:noWrap/>
            <w:hideMark/>
          </w:tcPr>
          <w:p w14:paraId="22A713B8" w14:textId="77777777" w:rsidR="00227B18" w:rsidRPr="00B42BCB" w:rsidRDefault="00227B18" w:rsidP="002F1E39">
            <w:pPr>
              <w:pStyle w:val="TableHead"/>
              <w:rPr>
                <w:lang w:val="en-GB"/>
              </w:rPr>
            </w:pPr>
            <w:r w:rsidRPr="00B42BCB">
              <w:rPr>
                <w:lang w:val="en-GB"/>
              </w:rPr>
              <w:t>Tag</w:t>
            </w:r>
          </w:p>
        </w:tc>
        <w:tc>
          <w:tcPr>
            <w:tcW w:w="4147" w:type="dxa"/>
            <w:noWrap/>
            <w:hideMark/>
          </w:tcPr>
          <w:p w14:paraId="7EAC46A4" w14:textId="77777777" w:rsidR="00227B18" w:rsidRPr="00B42BCB" w:rsidRDefault="00227B18" w:rsidP="002F1E39">
            <w:pPr>
              <w:pStyle w:val="TableHead"/>
              <w:rPr>
                <w:lang w:val="en-GB"/>
              </w:rPr>
            </w:pPr>
            <w:r w:rsidRPr="00B42BCB">
              <w:rPr>
                <w:lang w:val="en-GB"/>
              </w:rPr>
              <w:t>Field name</w:t>
            </w:r>
          </w:p>
        </w:tc>
        <w:tc>
          <w:tcPr>
            <w:tcW w:w="4147" w:type="dxa"/>
            <w:noWrap/>
            <w:hideMark/>
          </w:tcPr>
          <w:p w14:paraId="321F08C0" w14:textId="77777777" w:rsidR="00227B18" w:rsidRPr="00B42BCB" w:rsidRDefault="00227B18" w:rsidP="002F1E39">
            <w:pPr>
              <w:pStyle w:val="TableHead"/>
              <w:rPr>
                <w:lang w:val="en-GB"/>
              </w:rPr>
            </w:pPr>
            <w:r w:rsidRPr="00B42BCB">
              <w:rPr>
                <w:lang w:val="en-GB"/>
              </w:rPr>
              <w:t>Mapped From</w:t>
            </w:r>
          </w:p>
        </w:tc>
      </w:tr>
      <w:tr w:rsidR="00227B18" w:rsidRPr="00B42BCB" w14:paraId="31029D3E" w14:textId="77777777" w:rsidTr="00227B18">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604A12BC" w14:textId="77777777" w:rsidR="00227B18" w:rsidRPr="00B42BCB" w:rsidRDefault="00227B18" w:rsidP="002F1E39">
            <w:pPr>
              <w:pStyle w:val="TableText"/>
              <w:rPr>
                <w:lang w:val="en-GB"/>
              </w:rPr>
            </w:pPr>
            <w:r w:rsidRPr="00B42BCB">
              <w:rPr>
                <w:lang w:val="en-GB"/>
              </w:rPr>
              <w:t> </w:t>
            </w:r>
          </w:p>
        </w:tc>
        <w:tc>
          <w:tcPr>
            <w:tcW w:w="4147" w:type="dxa"/>
            <w:noWrap/>
            <w:hideMark/>
          </w:tcPr>
          <w:p w14:paraId="14BDA784" w14:textId="77777777" w:rsidR="00227B18" w:rsidRPr="00B42BCB" w:rsidRDefault="00227B18" w:rsidP="002F1E39">
            <w:pPr>
              <w:pStyle w:val="TableText"/>
              <w:rPr>
                <w:lang w:val="en-GB"/>
              </w:rPr>
            </w:pPr>
            <w:r w:rsidRPr="00B42BCB">
              <w:t>Sender</w:t>
            </w:r>
          </w:p>
        </w:tc>
        <w:tc>
          <w:tcPr>
            <w:tcW w:w="4147" w:type="dxa"/>
            <w:hideMark/>
          </w:tcPr>
          <w:p w14:paraId="4AD03809" w14:textId="77777777" w:rsidR="00227B18" w:rsidRPr="00B42BCB" w:rsidRDefault="00227B18" w:rsidP="002F1E39">
            <w:pPr>
              <w:pStyle w:val="TableText"/>
              <w:rPr>
                <w:lang w:val="en-GB"/>
              </w:rPr>
            </w:pPr>
            <w:r w:rsidRPr="00B42BCB">
              <w:t xml:space="preserve">Used to determine associated master </w:t>
            </w:r>
          </w:p>
        </w:tc>
      </w:tr>
      <w:tr w:rsidR="00227B18" w:rsidRPr="00B42BCB" w14:paraId="7EEBBBDA" w14:textId="77777777" w:rsidTr="00227B18">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4C57238C" w14:textId="77777777" w:rsidR="00227B18" w:rsidRPr="00B42BCB" w:rsidRDefault="00227B18" w:rsidP="002F1E39">
            <w:pPr>
              <w:pStyle w:val="TableText"/>
              <w:rPr>
                <w:lang w:val="en-GB"/>
              </w:rPr>
            </w:pPr>
            <w:r w:rsidRPr="00B42BCB">
              <w:rPr>
                <w:lang w:val="en-GB"/>
              </w:rPr>
              <w:t> </w:t>
            </w:r>
          </w:p>
        </w:tc>
        <w:tc>
          <w:tcPr>
            <w:tcW w:w="4147" w:type="dxa"/>
            <w:noWrap/>
            <w:hideMark/>
          </w:tcPr>
          <w:p w14:paraId="45FB8B66" w14:textId="77777777" w:rsidR="00227B18" w:rsidRPr="00B42BCB" w:rsidRDefault="00227B18" w:rsidP="002F1E39">
            <w:pPr>
              <w:pStyle w:val="TableText"/>
              <w:rPr>
                <w:lang w:val="en-GB"/>
              </w:rPr>
            </w:pPr>
            <w:r w:rsidRPr="00B42BCB">
              <w:t>Receiver</w:t>
            </w:r>
          </w:p>
        </w:tc>
        <w:tc>
          <w:tcPr>
            <w:tcW w:w="4147" w:type="dxa"/>
            <w:hideMark/>
          </w:tcPr>
          <w:p w14:paraId="5E1FA437" w14:textId="77777777" w:rsidR="00227B18" w:rsidRPr="00B42BCB" w:rsidRDefault="00227B18" w:rsidP="002F1E39">
            <w:pPr>
              <w:pStyle w:val="TableText"/>
              <w:rPr>
                <w:lang w:val="en-GB"/>
              </w:rPr>
            </w:pPr>
            <w:r w:rsidRPr="00B42BCB">
              <w:t>Used to determine receiver behalf of branch</w:t>
            </w:r>
          </w:p>
        </w:tc>
      </w:tr>
      <w:tr w:rsidR="00227B18" w:rsidRPr="00B42BCB" w14:paraId="2E911C42" w14:textId="77777777" w:rsidTr="00227B18">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34928D49" w14:textId="77777777" w:rsidR="00227B18" w:rsidRPr="00B42BCB" w:rsidRDefault="00227B18" w:rsidP="002F1E39">
            <w:pPr>
              <w:pStyle w:val="TableText"/>
              <w:rPr>
                <w:lang w:val="en-GB"/>
              </w:rPr>
            </w:pPr>
            <w:r w:rsidRPr="00B42BCB">
              <w:t>20</w:t>
            </w:r>
          </w:p>
        </w:tc>
        <w:tc>
          <w:tcPr>
            <w:tcW w:w="4147" w:type="dxa"/>
            <w:noWrap/>
            <w:hideMark/>
          </w:tcPr>
          <w:p w14:paraId="7543035B" w14:textId="77777777" w:rsidR="00227B18" w:rsidRPr="00B42BCB" w:rsidRDefault="00227B18" w:rsidP="002F1E39">
            <w:pPr>
              <w:pStyle w:val="TableText"/>
              <w:rPr>
                <w:lang w:val="en-GB"/>
              </w:rPr>
            </w:pPr>
            <w:r w:rsidRPr="00B42BCB">
              <w:t>Transaction reference</w:t>
            </w:r>
          </w:p>
        </w:tc>
        <w:tc>
          <w:tcPr>
            <w:tcW w:w="4147" w:type="dxa"/>
            <w:hideMark/>
          </w:tcPr>
          <w:p w14:paraId="26E4B218" w14:textId="77777777" w:rsidR="00227B18" w:rsidRPr="00B42BCB" w:rsidRDefault="00227B18" w:rsidP="002F1E39">
            <w:pPr>
              <w:pStyle w:val="TableText"/>
              <w:rPr>
                <w:lang w:val="en-GB"/>
              </w:rPr>
            </w:pPr>
            <w:r w:rsidRPr="00B42BCB">
              <w:t>Used to find matching master by sender’s reference</w:t>
            </w:r>
          </w:p>
        </w:tc>
      </w:tr>
      <w:tr w:rsidR="00227B18" w:rsidRPr="00B42BCB" w14:paraId="2E26CAF8" w14:textId="77777777" w:rsidTr="00227B18">
        <w:trPr>
          <w:cnfStyle w:val="000000010000" w:firstRow="0" w:lastRow="0" w:firstColumn="0" w:lastColumn="0" w:oddVBand="0" w:evenVBand="0" w:oddHBand="0" w:evenHBand="1" w:firstRowFirstColumn="0" w:firstRowLastColumn="0" w:lastRowFirstColumn="0" w:lastRowLastColumn="0"/>
          <w:trHeight w:val="600"/>
        </w:trPr>
        <w:tc>
          <w:tcPr>
            <w:tcW w:w="722" w:type="dxa"/>
            <w:noWrap/>
            <w:hideMark/>
          </w:tcPr>
          <w:p w14:paraId="0FF5EC24" w14:textId="77777777" w:rsidR="00227B18" w:rsidRPr="00B42BCB" w:rsidRDefault="00227B18" w:rsidP="002F1E39">
            <w:pPr>
              <w:pStyle w:val="TableText"/>
              <w:rPr>
                <w:lang w:val="en-GB"/>
              </w:rPr>
            </w:pPr>
            <w:r w:rsidRPr="00B42BCB">
              <w:t>21</w:t>
            </w:r>
          </w:p>
        </w:tc>
        <w:tc>
          <w:tcPr>
            <w:tcW w:w="4147" w:type="dxa"/>
            <w:noWrap/>
            <w:hideMark/>
          </w:tcPr>
          <w:p w14:paraId="6870E496" w14:textId="77777777" w:rsidR="00227B18" w:rsidRPr="00B42BCB" w:rsidRDefault="00227B18" w:rsidP="002F1E39">
            <w:pPr>
              <w:pStyle w:val="TableText"/>
              <w:rPr>
                <w:lang w:val="en-GB"/>
              </w:rPr>
            </w:pPr>
            <w:r w:rsidRPr="00B42BCB">
              <w:t>Related reference</w:t>
            </w:r>
          </w:p>
        </w:tc>
        <w:tc>
          <w:tcPr>
            <w:tcW w:w="4147" w:type="dxa"/>
            <w:hideMark/>
          </w:tcPr>
          <w:p w14:paraId="4DFE4195" w14:textId="77777777" w:rsidR="00227B18" w:rsidRPr="00B42BCB" w:rsidRDefault="00227B18" w:rsidP="002F1E39">
            <w:pPr>
              <w:pStyle w:val="TableText"/>
              <w:rPr>
                <w:lang w:val="en-GB"/>
              </w:rPr>
            </w:pPr>
            <w:r w:rsidRPr="00B42BCB">
              <w:t>Used to find matching associated master, Our master reference</w:t>
            </w:r>
          </w:p>
        </w:tc>
      </w:tr>
      <w:tr w:rsidR="00227B18" w:rsidRPr="00B42BCB" w14:paraId="04A9CB2C" w14:textId="77777777" w:rsidTr="00227B18">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21455DC5" w14:textId="77777777" w:rsidR="00227B18" w:rsidRPr="00B42BCB" w:rsidRDefault="00227B18" w:rsidP="002F1E39">
            <w:pPr>
              <w:pStyle w:val="TableText"/>
              <w:rPr>
                <w:lang w:val="en-GB"/>
              </w:rPr>
            </w:pPr>
            <w:r w:rsidRPr="00B42BCB">
              <w:t>25</w:t>
            </w:r>
          </w:p>
        </w:tc>
        <w:tc>
          <w:tcPr>
            <w:tcW w:w="4147" w:type="dxa"/>
            <w:noWrap/>
            <w:hideMark/>
          </w:tcPr>
          <w:p w14:paraId="7D2B0197" w14:textId="77777777" w:rsidR="00227B18" w:rsidRPr="00B42BCB" w:rsidRDefault="00227B18" w:rsidP="002F1E39">
            <w:pPr>
              <w:pStyle w:val="TableText"/>
              <w:rPr>
                <w:lang w:val="en-GB"/>
              </w:rPr>
            </w:pPr>
            <w:r w:rsidRPr="00B42BCB">
              <w:t>Account identification</w:t>
            </w:r>
          </w:p>
        </w:tc>
        <w:tc>
          <w:tcPr>
            <w:tcW w:w="4147" w:type="dxa"/>
            <w:hideMark/>
          </w:tcPr>
          <w:p w14:paraId="75E8F271" w14:textId="77777777" w:rsidR="00227B18" w:rsidRPr="00B42BCB" w:rsidRDefault="00227B18" w:rsidP="002F1E39">
            <w:pPr>
              <w:pStyle w:val="TableText"/>
              <w:rPr>
                <w:lang w:val="en-GB"/>
              </w:rPr>
            </w:pPr>
            <w:r w:rsidRPr="00B42BCB">
              <w:t>Mapped to Action item </w:t>
            </w:r>
          </w:p>
        </w:tc>
      </w:tr>
      <w:tr w:rsidR="00227B18" w:rsidRPr="00B42BCB" w14:paraId="4B36060F" w14:textId="77777777" w:rsidTr="00227B18">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00E3FCAD" w14:textId="77777777" w:rsidR="00227B18" w:rsidRPr="00B42BCB" w:rsidRDefault="00227B18" w:rsidP="002F1E39">
            <w:pPr>
              <w:pStyle w:val="TableText"/>
              <w:rPr>
                <w:lang w:val="en-GB"/>
              </w:rPr>
            </w:pPr>
            <w:r w:rsidRPr="00B42BCB">
              <w:t>30</w:t>
            </w:r>
          </w:p>
        </w:tc>
        <w:tc>
          <w:tcPr>
            <w:tcW w:w="4147" w:type="dxa"/>
            <w:noWrap/>
            <w:hideMark/>
          </w:tcPr>
          <w:p w14:paraId="45613A56" w14:textId="77777777" w:rsidR="00227B18" w:rsidRPr="00B42BCB" w:rsidRDefault="00227B18" w:rsidP="002F1E39">
            <w:pPr>
              <w:pStyle w:val="TableText"/>
              <w:rPr>
                <w:lang w:val="en-GB"/>
              </w:rPr>
            </w:pPr>
            <w:r w:rsidRPr="00B42BCB">
              <w:t>Date of message being acknowledged</w:t>
            </w:r>
          </w:p>
        </w:tc>
        <w:tc>
          <w:tcPr>
            <w:tcW w:w="4147" w:type="dxa"/>
            <w:hideMark/>
          </w:tcPr>
          <w:p w14:paraId="3E07C5A4" w14:textId="77777777" w:rsidR="00227B18" w:rsidRPr="00B42BCB" w:rsidRDefault="00227B18" w:rsidP="002F1E39">
            <w:pPr>
              <w:pStyle w:val="TableText"/>
              <w:rPr>
                <w:lang w:val="en-GB"/>
              </w:rPr>
            </w:pPr>
            <w:r w:rsidRPr="00B42BCB">
              <w:t>Mapped to Date of message being acknowledged </w:t>
            </w:r>
          </w:p>
        </w:tc>
      </w:tr>
      <w:tr w:rsidR="00227B18" w:rsidRPr="00B42BCB" w14:paraId="6FBEC08F" w14:textId="77777777" w:rsidTr="00EA4E08">
        <w:trPr>
          <w:cnfStyle w:val="000000100000" w:firstRow="0" w:lastRow="0" w:firstColumn="0" w:lastColumn="0" w:oddVBand="0" w:evenVBand="0" w:oddHBand="1" w:evenHBand="0" w:firstRowFirstColumn="0" w:firstRowLastColumn="0" w:lastRowFirstColumn="0" w:lastRowLastColumn="0"/>
          <w:trHeight w:val="1305"/>
        </w:trPr>
        <w:tc>
          <w:tcPr>
            <w:tcW w:w="722" w:type="dxa"/>
            <w:noWrap/>
            <w:hideMark/>
          </w:tcPr>
          <w:p w14:paraId="72935359" w14:textId="77777777" w:rsidR="00227B18" w:rsidRPr="00B42BCB" w:rsidRDefault="00227B18" w:rsidP="002F1E39">
            <w:pPr>
              <w:pStyle w:val="TableText"/>
              <w:rPr>
                <w:lang w:val="en-GB"/>
              </w:rPr>
            </w:pPr>
            <w:r w:rsidRPr="00B42BCB">
              <w:t>32a</w:t>
            </w:r>
          </w:p>
        </w:tc>
        <w:tc>
          <w:tcPr>
            <w:tcW w:w="4147" w:type="dxa"/>
            <w:noWrap/>
            <w:hideMark/>
          </w:tcPr>
          <w:p w14:paraId="18F17EBC" w14:textId="77777777" w:rsidR="00227B18" w:rsidRPr="00B42BCB" w:rsidRDefault="00227B18" w:rsidP="002F1E39">
            <w:pPr>
              <w:pStyle w:val="TableText"/>
              <w:rPr>
                <w:lang w:val="en-GB"/>
              </w:rPr>
            </w:pPr>
            <w:r w:rsidRPr="00B42BCB">
              <w:t>Amount of charges (B or D)</w:t>
            </w:r>
          </w:p>
        </w:tc>
        <w:tc>
          <w:tcPr>
            <w:tcW w:w="4147" w:type="dxa"/>
            <w:hideMark/>
          </w:tcPr>
          <w:p w14:paraId="0397C073" w14:textId="77777777" w:rsidR="00227B18" w:rsidRPr="00B42BCB" w:rsidRDefault="00227B18" w:rsidP="002F1E39">
            <w:pPr>
              <w:pStyle w:val="TableText"/>
              <w:rPr>
                <w:lang w:val="en-GB"/>
              </w:rPr>
            </w:pPr>
            <w:r w:rsidRPr="00B42BCB">
              <w:t xml:space="preserve">If 32D – </w:t>
            </w:r>
            <w:r w:rsidRPr="00B42BCB">
              <w:br/>
              <w:t>Date is mapped to charge date</w:t>
            </w:r>
            <w:r w:rsidRPr="00B42BCB">
              <w:br/>
              <w:t xml:space="preserve">Amount is mapped to charge amount </w:t>
            </w:r>
            <w:r w:rsidRPr="00B42BCB">
              <w:br/>
              <w:t xml:space="preserve">If 32B – </w:t>
            </w:r>
            <w:r w:rsidRPr="00B42BCB">
              <w:br/>
              <w:t xml:space="preserve">Amount is mapped to charge amount </w:t>
            </w:r>
          </w:p>
        </w:tc>
      </w:tr>
      <w:tr w:rsidR="00227B18" w:rsidRPr="00B42BCB" w14:paraId="1D8D49E5" w14:textId="77777777" w:rsidTr="00227B18">
        <w:trPr>
          <w:cnfStyle w:val="000000010000" w:firstRow="0" w:lastRow="0" w:firstColumn="0" w:lastColumn="0" w:oddVBand="0" w:evenVBand="0" w:oddHBand="0" w:evenHBand="1" w:firstRowFirstColumn="0" w:firstRowLastColumn="0" w:lastRowFirstColumn="0" w:lastRowLastColumn="0"/>
          <w:trHeight w:val="600"/>
        </w:trPr>
        <w:tc>
          <w:tcPr>
            <w:tcW w:w="722" w:type="dxa"/>
            <w:noWrap/>
            <w:hideMark/>
          </w:tcPr>
          <w:p w14:paraId="03EE246A" w14:textId="77777777" w:rsidR="00227B18" w:rsidRPr="00B42BCB" w:rsidRDefault="00227B18" w:rsidP="002F1E39">
            <w:pPr>
              <w:pStyle w:val="TableText"/>
              <w:rPr>
                <w:lang w:val="en-GB"/>
              </w:rPr>
            </w:pPr>
            <w:r w:rsidRPr="00B42BCB">
              <w:t>57a</w:t>
            </w:r>
          </w:p>
        </w:tc>
        <w:tc>
          <w:tcPr>
            <w:tcW w:w="4147" w:type="dxa"/>
            <w:noWrap/>
            <w:hideMark/>
          </w:tcPr>
          <w:p w14:paraId="61F7B0BA" w14:textId="77777777" w:rsidR="00227B18" w:rsidRPr="00B42BCB" w:rsidRDefault="00227B18" w:rsidP="002F1E39">
            <w:pPr>
              <w:pStyle w:val="TableText"/>
              <w:rPr>
                <w:lang w:val="en-GB"/>
              </w:rPr>
            </w:pPr>
            <w:r w:rsidRPr="00B42BCB">
              <w:t>Account with (A, B or D) </w:t>
            </w:r>
          </w:p>
        </w:tc>
        <w:tc>
          <w:tcPr>
            <w:tcW w:w="4147" w:type="dxa"/>
            <w:hideMark/>
          </w:tcPr>
          <w:p w14:paraId="7643AE94" w14:textId="77777777" w:rsidR="00227B18" w:rsidRPr="00B42BCB" w:rsidRDefault="00227B18" w:rsidP="002F1E39">
            <w:pPr>
              <w:pStyle w:val="TableText"/>
              <w:rPr>
                <w:lang w:val="en-GB"/>
              </w:rPr>
            </w:pPr>
            <w:r w:rsidRPr="00B42BCB">
              <w:t>If present an Action item is created with message 'Review Pay settlement instructions'</w:t>
            </w:r>
          </w:p>
        </w:tc>
      </w:tr>
      <w:tr w:rsidR="00227B18" w:rsidRPr="00B42BCB" w14:paraId="5FA34008" w14:textId="77777777" w:rsidTr="00227B18">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50589FD8" w14:textId="77777777" w:rsidR="00227B18" w:rsidRPr="00B42BCB" w:rsidRDefault="00227B18" w:rsidP="002F1E39">
            <w:pPr>
              <w:pStyle w:val="TableText"/>
              <w:rPr>
                <w:lang w:val="en-GB"/>
              </w:rPr>
            </w:pPr>
            <w:r w:rsidRPr="00B42BCB">
              <w:t>71D</w:t>
            </w:r>
          </w:p>
        </w:tc>
        <w:tc>
          <w:tcPr>
            <w:tcW w:w="4147" w:type="dxa"/>
            <w:noWrap/>
            <w:hideMark/>
          </w:tcPr>
          <w:p w14:paraId="72F91082" w14:textId="77777777" w:rsidR="00227B18" w:rsidRPr="00B42BCB" w:rsidRDefault="00227B18" w:rsidP="002F1E39">
            <w:pPr>
              <w:pStyle w:val="TableText"/>
              <w:rPr>
                <w:lang w:val="en-GB"/>
              </w:rPr>
            </w:pPr>
            <w:r w:rsidRPr="00B42BCB">
              <w:t>Details of charges </w:t>
            </w:r>
          </w:p>
        </w:tc>
        <w:tc>
          <w:tcPr>
            <w:tcW w:w="4147" w:type="dxa"/>
            <w:hideMark/>
          </w:tcPr>
          <w:p w14:paraId="57FB52C5" w14:textId="77777777" w:rsidR="00227B18" w:rsidRPr="00B42BCB" w:rsidRDefault="00227B18" w:rsidP="002F1E39">
            <w:pPr>
              <w:pStyle w:val="TableText"/>
              <w:rPr>
                <w:lang w:val="en-GB"/>
              </w:rPr>
            </w:pPr>
            <w:r w:rsidRPr="00B42BCB">
              <w:t>Action item created – listing the charges</w:t>
            </w:r>
          </w:p>
        </w:tc>
      </w:tr>
      <w:tr w:rsidR="00227B18" w:rsidRPr="00B42BCB" w14:paraId="4CF0060A" w14:textId="77777777" w:rsidTr="00227B18">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14DC6566" w14:textId="77777777" w:rsidR="00227B18" w:rsidRPr="00B42BCB" w:rsidRDefault="00227B18" w:rsidP="002F1E39">
            <w:pPr>
              <w:pStyle w:val="TableText"/>
              <w:rPr>
                <w:lang w:val="en-GB"/>
              </w:rPr>
            </w:pPr>
            <w:r w:rsidRPr="00B42BCB">
              <w:lastRenderedPageBreak/>
              <w:t>72Z</w:t>
            </w:r>
          </w:p>
        </w:tc>
        <w:tc>
          <w:tcPr>
            <w:tcW w:w="4147" w:type="dxa"/>
            <w:noWrap/>
            <w:hideMark/>
          </w:tcPr>
          <w:p w14:paraId="662AC282" w14:textId="77777777" w:rsidR="00227B18" w:rsidRPr="00B42BCB" w:rsidRDefault="00227B18" w:rsidP="002F1E39">
            <w:pPr>
              <w:pStyle w:val="TableText"/>
              <w:rPr>
                <w:lang w:val="en-GB"/>
              </w:rPr>
            </w:pPr>
            <w:r w:rsidRPr="00B42BCB">
              <w:t>Sender to receiver details</w:t>
            </w:r>
          </w:p>
        </w:tc>
        <w:tc>
          <w:tcPr>
            <w:tcW w:w="4147" w:type="dxa"/>
            <w:hideMark/>
          </w:tcPr>
          <w:p w14:paraId="1174E7DF" w14:textId="77777777" w:rsidR="00227B18" w:rsidRPr="00B42BCB" w:rsidRDefault="00227B18" w:rsidP="002F1E39">
            <w:pPr>
              <w:pStyle w:val="TableText"/>
              <w:rPr>
                <w:lang w:val="en-GB"/>
              </w:rPr>
            </w:pPr>
            <w:r w:rsidRPr="00B42BCB">
              <w:t>Notes from Sender</w:t>
            </w:r>
          </w:p>
        </w:tc>
      </w:tr>
      <w:tr w:rsidR="00227B18" w:rsidRPr="00B42BCB" w14:paraId="7956A5C6" w14:textId="77777777" w:rsidTr="00227B18">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2F249808" w14:textId="77777777" w:rsidR="00227B18" w:rsidRPr="00B42BCB" w:rsidRDefault="00227B18" w:rsidP="002F1E39">
            <w:pPr>
              <w:pStyle w:val="TableText"/>
              <w:rPr>
                <w:lang w:val="en-GB"/>
              </w:rPr>
            </w:pPr>
            <w:r w:rsidRPr="00B42BCB">
              <w:t>23X</w:t>
            </w:r>
          </w:p>
        </w:tc>
        <w:tc>
          <w:tcPr>
            <w:tcW w:w="4147" w:type="dxa"/>
            <w:hideMark/>
          </w:tcPr>
          <w:p w14:paraId="29E9420D" w14:textId="77777777" w:rsidR="00227B18" w:rsidRPr="00B42BCB" w:rsidRDefault="00227B18" w:rsidP="002F1E39">
            <w:pPr>
              <w:pStyle w:val="TableText"/>
              <w:rPr>
                <w:lang w:val="en-GB"/>
              </w:rPr>
            </w:pPr>
            <w:r w:rsidRPr="00B42BCB">
              <w:t>File identification</w:t>
            </w:r>
          </w:p>
        </w:tc>
        <w:tc>
          <w:tcPr>
            <w:tcW w:w="4147" w:type="dxa"/>
            <w:hideMark/>
          </w:tcPr>
          <w:p w14:paraId="7497A9B6" w14:textId="77777777" w:rsidR="00227B18" w:rsidRPr="00B42BCB" w:rsidRDefault="00227B18" w:rsidP="002F1E39">
            <w:pPr>
              <w:pStyle w:val="TableText"/>
              <w:rPr>
                <w:lang w:val="en-GB"/>
              </w:rPr>
            </w:pPr>
            <w:r w:rsidRPr="00B42BCB">
              <w:t>Mapped to Attached documents</w:t>
            </w:r>
          </w:p>
        </w:tc>
      </w:tr>
    </w:tbl>
    <w:p w14:paraId="74FF867E" w14:textId="77777777" w:rsidR="000D3507" w:rsidRDefault="000D3507" w:rsidP="000D3507">
      <w:pPr>
        <w:pStyle w:val="Heading3"/>
      </w:pPr>
      <w:bookmarkStart w:id="268" w:name="_Toc40607169"/>
      <w:bookmarkStart w:id="269" w:name="_Toc160048759"/>
      <w:r>
        <w:t>MT769 – Advice of Reduction or Release</w:t>
      </w:r>
      <w:bookmarkEnd w:id="268"/>
      <w:bookmarkEnd w:id="269"/>
    </w:p>
    <w:p w14:paraId="09D78D95" w14:textId="2B22DFF0" w:rsidR="000D3507" w:rsidRDefault="000D3507" w:rsidP="000362E7">
      <w:pPr>
        <w:pStyle w:val="BodyText"/>
      </w:pPr>
      <w:r>
        <w:t>The MT769 – Advice of Reduction or Release message creates an Export Standby - Reduction event or Cancel event or Correspondence event.</w:t>
      </w:r>
    </w:p>
    <w:tbl>
      <w:tblPr>
        <w:tblStyle w:val="TableGridHeader152"/>
        <w:tblW w:w="0" w:type="auto"/>
        <w:tblLook w:val="04A0" w:firstRow="1" w:lastRow="0" w:firstColumn="1" w:lastColumn="0" w:noHBand="0" w:noVBand="1"/>
      </w:tblPr>
      <w:tblGrid>
        <w:gridCol w:w="722"/>
        <w:gridCol w:w="4147"/>
        <w:gridCol w:w="4147"/>
      </w:tblGrid>
      <w:tr w:rsidR="00210F20" w:rsidRPr="00585F74" w14:paraId="1A74B305" w14:textId="77777777" w:rsidTr="002F1E39">
        <w:trPr>
          <w:cnfStyle w:val="100000000000" w:firstRow="1" w:lastRow="0" w:firstColumn="0" w:lastColumn="0" w:oddVBand="0" w:evenVBand="0" w:oddHBand="0" w:evenHBand="0" w:firstRowFirstColumn="0" w:firstRowLastColumn="0" w:lastRowFirstColumn="0" w:lastRowLastColumn="0"/>
          <w:trHeight w:val="300"/>
          <w:tblHeader/>
        </w:trPr>
        <w:tc>
          <w:tcPr>
            <w:tcW w:w="722" w:type="dxa"/>
            <w:noWrap/>
            <w:hideMark/>
          </w:tcPr>
          <w:p w14:paraId="579AFEC9" w14:textId="77777777" w:rsidR="00210F20" w:rsidRPr="00585F74" w:rsidRDefault="00210F20" w:rsidP="002F1E39">
            <w:pPr>
              <w:pStyle w:val="TableHead"/>
              <w:rPr>
                <w:lang w:val="en-GB"/>
              </w:rPr>
            </w:pPr>
            <w:r w:rsidRPr="00585F74">
              <w:rPr>
                <w:lang w:val="en-GB"/>
              </w:rPr>
              <w:t>Tag</w:t>
            </w:r>
          </w:p>
        </w:tc>
        <w:tc>
          <w:tcPr>
            <w:tcW w:w="4147" w:type="dxa"/>
            <w:noWrap/>
            <w:hideMark/>
          </w:tcPr>
          <w:p w14:paraId="702D4201" w14:textId="77777777" w:rsidR="00210F20" w:rsidRPr="00585F74" w:rsidRDefault="00210F20" w:rsidP="002F1E39">
            <w:pPr>
              <w:pStyle w:val="TableHead"/>
              <w:rPr>
                <w:lang w:val="en-GB"/>
              </w:rPr>
            </w:pPr>
            <w:r w:rsidRPr="00585F74">
              <w:rPr>
                <w:lang w:val="en-GB"/>
              </w:rPr>
              <w:t>Field name</w:t>
            </w:r>
          </w:p>
        </w:tc>
        <w:tc>
          <w:tcPr>
            <w:tcW w:w="4147" w:type="dxa"/>
            <w:noWrap/>
            <w:hideMark/>
          </w:tcPr>
          <w:p w14:paraId="134A0A2A" w14:textId="77777777" w:rsidR="00210F20" w:rsidRPr="00585F74" w:rsidRDefault="00210F20" w:rsidP="002F1E39">
            <w:pPr>
              <w:pStyle w:val="TableHead"/>
              <w:rPr>
                <w:lang w:val="en-GB"/>
              </w:rPr>
            </w:pPr>
            <w:r w:rsidRPr="00585F74">
              <w:rPr>
                <w:lang w:val="en-GB"/>
              </w:rPr>
              <w:t>Mapped From</w:t>
            </w:r>
          </w:p>
        </w:tc>
      </w:tr>
      <w:tr w:rsidR="00210F20" w:rsidRPr="00585F74" w14:paraId="0D047238"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0A047E6B" w14:textId="77777777" w:rsidR="00210F20" w:rsidRPr="00585F74" w:rsidRDefault="00210F20" w:rsidP="002F1E39">
            <w:pPr>
              <w:pStyle w:val="TableText"/>
              <w:rPr>
                <w:lang w:val="en-GB"/>
              </w:rPr>
            </w:pPr>
            <w:r w:rsidRPr="00585F74">
              <w:rPr>
                <w:lang w:val="en-GB"/>
              </w:rPr>
              <w:t> </w:t>
            </w:r>
          </w:p>
        </w:tc>
        <w:tc>
          <w:tcPr>
            <w:tcW w:w="4147" w:type="dxa"/>
            <w:noWrap/>
            <w:hideMark/>
          </w:tcPr>
          <w:p w14:paraId="697279CE" w14:textId="77777777" w:rsidR="00210F20" w:rsidRPr="00585F74" w:rsidRDefault="00210F20" w:rsidP="002F1E39">
            <w:pPr>
              <w:pStyle w:val="TableText"/>
              <w:rPr>
                <w:lang w:val="en-GB"/>
              </w:rPr>
            </w:pPr>
            <w:r w:rsidRPr="00585F74">
              <w:t>Sender</w:t>
            </w:r>
          </w:p>
        </w:tc>
        <w:tc>
          <w:tcPr>
            <w:tcW w:w="4147" w:type="dxa"/>
            <w:hideMark/>
          </w:tcPr>
          <w:p w14:paraId="67B7B0BF" w14:textId="77777777" w:rsidR="00210F20" w:rsidRPr="00585F74" w:rsidRDefault="00210F20" w:rsidP="002F1E39">
            <w:pPr>
              <w:pStyle w:val="TableText"/>
              <w:rPr>
                <w:lang w:val="en-GB"/>
              </w:rPr>
            </w:pPr>
            <w:r w:rsidRPr="00585F74">
              <w:t xml:space="preserve">Used to determine associated master </w:t>
            </w:r>
          </w:p>
        </w:tc>
      </w:tr>
      <w:tr w:rsidR="00210F20" w:rsidRPr="00585F74" w14:paraId="56EC6133"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7E9E9838" w14:textId="77777777" w:rsidR="00210F20" w:rsidRPr="00585F74" w:rsidRDefault="00210F20" w:rsidP="002F1E39">
            <w:pPr>
              <w:pStyle w:val="TableText"/>
              <w:rPr>
                <w:lang w:val="en-GB"/>
              </w:rPr>
            </w:pPr>
            <w:r w:rsidRPr="00585F74">
              <w:rPr>
                <w:lang w:val="en-GB"/>
              </w:rPr>
              <w:t> </w:t>
            </w:r>
          </w:p>
        </w:tc>
        <w:tc>
          <w:tcPr>
            <w:tcW w:w="4147" w:type="dxa"/>
            <w:noWrap/>
            <w:hideMark/>
          </w:tcPr>
          <w:p w14:paraId="2542A04B" w14:textId="77777777" w:rsidR="00210F20" w:rsidRPr="00585F74" w:rsidRDefault="00210F20" w:rsidP="002F1E39">
            <w:pPr>
              <w:pStyle w:val="TableText"/>
              <w:rPr>
                <w:lang w:val="en-GB"/>
              </w:rPr>
            </w:pPr>
            <w:r w:rsidRPr="00585F74">
              <w:t>Receiver</w:t>
            </w:r>
          </w:p>
        </w:tc>
        <w:tc>
          <w:tcPr>
            <w:tcW w:w="4147" w:type="dxa"/>
            <w:hideMark/>
          </w:tcPr>
          <w:p w14:paraId="080C3225" w14:textId="77777777" w:rsidR="00210F20" w:rsidRPr="00585F74" w:rsidRDefault="00210F20" w:rsidP="002F1E39">
            <w:pPr>
              <w:pStyle w:val="TableText"/>
              <w:rPr>
                <w:lang w:val="en-GB"/>
              </w:rPr>
            </w:pPr>
            <w:r w:rsidRPr="00585F74">
              <w:t>Used to determine receiver behalf of branch</w:t>
            </w:r>
          </w:p>
        </w:tc>
      </w:tr>
      <w:tr w:rsidR="00210F20" w:rsidRPr="00585F74" w14:paraId="25B5DC8C" w14:textId="77777777" w:rsidTr="003D3747">
        <w:trPr>
          <w:cnfStyle w:val="000000100000" w:firstRow="0" w:lastRow="0" w:firstColumn="0" w:lastColumn="0" w:oddVBand="0" w:evenVBand="0" w:oddHBand="1" w:evenHBand="0" w:firstRowFirstColumn="0" w:firstRowLastColumn="0" w:lastRowFirstColumn="0" w:lastRowLastColumn="0"/>
          <w:trHeight w:val="600"/>
        </w:trPr>
        <w:tc>
          <w:tcPr>
            <w:tcW w:w="722" w:type="dxa"/>
            <w:noWrap/>
            <w:hideMark/>
          </w:tcPr>
          <w:p w14:paraId="4559BE5D" w14:textId="77777777" w:rsidR="00210F20" w:rsidRPr="00585F74" w:rsidRDefault="00210F20" w:rsidP="002F1E39">
            <w:pPr>
              <w:pStyle w:val="TableText"/>
              <w:rPr>
                <w:lang w:val="en-GB"/>
              </w:rPr>
            </w:pPr>
            <w:r w:rsidRPr="00585F74">
              <w:t>20</w:t>
            </w:r>
          </w:p>
        </w:tc>
        <w:tc>
          <w:tcPr>
            <w:tcW w:w="4147" w:type="dxa"/>
            <w:noWrap/>
            <w:hideMark/>
          </w:tcPr>
          <w:p w14:paraId="1EE8D1A6" w14:textId="77777777" w:rsidR="00210F20" w:rsidRPr="00585F74" w:rsidRDefault="00210F20" w:rsidP="002F1E39">
            <w:pPr>
              <w:pStyle w:val="TableText"/>
              <w:rPr>
                <w:lang w:val="en-GB"/>
              </w:rPr>
            </w:pPr>
            <w:r w:rsidRPr="00585F74">
              <w:t>Transaction Reference Number</w:t>
            </w:r>
          </w:p>
        </w:tc>
        <w:tc>
          <w:tcPr>
            <w:tcW w:w="4147" w:type="dxa"/>
            <w:hideMark/>
          </w:tcPr>
          <w:p w14:paraId="64BF9B4E" w14:textId="77777777" w:rsidR="00210F20" w:rsidRPr="00585F74" w:rsidRDefault="00210F20" w:rsidP="002F1E39">
            <w:pPr>
              <w:pStyle w:val="TableText"/>
              <w:rPr>
                <w:lang w:val="en-GB"/>
              </w:rPr>
            </w:pPr>
            <w:r w:rsidRPr="00585F74">
              <w:t>Used to find matching master by sender’s reference, Principal's reference</w:t>
            </w:r>
          </w:p>
        </w:tc>
      </w:tr>
      <w:tr w:rsidR="00210F20" w:rsidRPr="00585F74" w14:paraId="3291931E" w14:textId="77777777" w:rsidTr="003D3747">
        <w:trPr>
          <w:cnfStyle w:val="000000010000" w:firstRow="0" w:lastRow="0" w:firstColumn="0" w:lastColumn="0" w:oddVBand="0" w:evenVBand="0" w:oddHBand="0" w:evenHBand="1" w:firstRowFirstColumn="0" w:firstRowLastColumn="0" w:lastRowFirstColumn="0" w:lastRowLastColumn="0"/>
          <w:trHeight w:val="600"/>
        </w:trPr>
        <w:tc>
          <w:tcPr>
            <w:tcW w:w="722" w:type="dxa"/>
            <w:noWrap/>
            <w:hideMark/>
          </w:tcPr>
          <w:p w14:paraId="4CDABF33" w14:textId="77777777" w:rsidR="00210F20" w:rsidRPr="00585F74" w:rsidRDefault="00210F20" w:rsidP="002F1E39">
            <w:pPr>
              <w:pStyle w:val="TableText"/>
              <w:rPr>
                <w:lang w:val="en-GB"/>
              </w:rPr>
            </w:pPr>
            <w:r w:rsidRPr="00585F74">
              <w:t>21</w:t>
            </w:r>
          </w:p>
        </w:tc>
        <w:tc>
          <w:tcPr>
            <w:tcW w:w="4147" w:type="dxa"/>
            <w:noWrap/>
            <w:hideMark/>
          </w:tcPr>
          <w:p w14:paraId="7EE5E748" w14:textId="77777777" w:rsidR="00210F20" w:rsidRPr="00585F74" w:rsidRDefault="00210F20" w:rsidP="002F1E39">
            <w:pPr>
              <w:pStyle w:val="TableText"/>
              <w:rPr>
                <w:lang w:val="en-GB"/>
              </w:rPr>
            </w:pPr>
            <w:r w:rsidRPr="00585F74">
              <w:t>Related reference</w:t>
            </w:r>
          </w:p>
        </w:tc>
        <w:tc>
          <w:tcPr>
            <w:tcW w:w="4147" w:type="dxa"/>
            <w:hideMark/>
          </w:tcPr>
          <w:p w14:paraId="54E6BA9A" w14:textId="77777777" w:rsidR="00210F20" w:rsidRPr="00585F74" w:rsidRDefault="00210F20" w:rsidP="002F1E39">
            <w:pPr>
              <w:pStyle w:val="TableText"/>
              <w:rPr>
                <w:lang w:val="en-GB"/>
              </w:rPr>
            </w:pPr>
            <w:r w:rsidRPr="00585F74">
              <w:t>Used to find matching associated master, Our master reference</w:t>
            </w:r>
          </w:p>
        </w:tc>
      </w:tr>
      <w:tr w:rsidR="00210F20" w:rsidRPr="00585F74" w14:paraId="57408DFF"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15C5B254" w14:textId="77777777" w:rsidR="00210F20" w:rsidRPr="00585F74" w:rsidRDefault="00210F20" w:rsidP="002F1E39">
            <w:pPr>
              <w:pStyle w:val="TableText"/>
              <w:rPr>
                <w:lang w:val="en-GB"/>
              </w:rPr>
            </w:pPr>
            <w:r w:rsidRPr="00585F74">
              <w:t>25</w:t>
            </w:r>
          </w:p>
        </w:tc>
        <w:tc>
          <w:tcPr>
            <w:tcW w:w="4147" w:type="dxa"/>
            <w:noWrap/>
            <w:hideMark/>
          </w:tcPr>
          <w:p w14:paraId="5C56FE7B" w14:textId="77777777" w:rsidR="00210F20" w:rsidRPr="00585F74" w:rsidRDefault="00210F20" w:rsidP="002F1E39">
            <w:pPr>
              <w:pStyle w:val="TableText"/>
              <w:rPr>
                <w:lang w:val="en-GB"/>
              </w:rPr>
            </w:pPr>
            <w:r w:rsidRPr="00585F74">
              <w:t>Account Identification</w:t>
            </w:r>
          </w:p>
        </w:tc>
        <w:tc>
          <w:tcPr>
            <w:tcW w:w="4147" w:type="dxa"/>
            <w:hideMark/>
          </w:tcPr>
          <w:p w14:paraId="106D96D8" w14:textId="77777777" w:rsidR="00210F20" w:rsidRPr="00585F74" w:rsidRDefault="00210F20" w:rsidP="002F1E39">
            <w:pPr>
              <w:pStyle w:val="TableText"/>
              <w:rPr>
                <w:lang w:val="en-GB"/>
              </w:rPr>
            </w:pPr>
            <w:r w:rsidRPr="00585F74">
              <w:t>Mapped to Action item</w:t>
            </w:r>
          </w:p>
        </w:tc>
      </w:tr>
      <w:tr w:rsidR="00210F20" w:rsidRPr="00585F74" w14:paraId="50DE51D3"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62944BF2" w14:textId="77777777" w:rsidR="00210F20" w:rsidRPr="00585F74" w:rsidRDefault="00210F20" w:rsidP="002F1E39">
            <w:pPr>
              <w:pStyle w:val="TableText"/>
              <w:rPr>
                <w:lang w:val="en-GB"/>
              </w:rPr>
            </w:pPr>
            <w:r w:rsidRPr="00585F74">
              <w:t>30</w:t>
            </w:r>
          </w:p>
        </w:tc>
        <w:tc>
          <w:tcPr>
            <w:tcW w:w="4147" w:type="dxa"/>
            <w:noWrap/>
            <w:hideMark/>
          </w:tcPr>
          <w:p w14:paraId="6E327AB9" w14:textId="77777777" w:rsidR="00210F20" w:rsidRPr="00585F74" w:rsidRDefault="00210F20" w:rsidP="002F1E39">
            <w:pPr>
              <w:pStyle w:val="TableText"/>
              <w:rPr>
                <w:lang w:val="en-GB"/>
              </w:rPr>
            </w:pPr>
            <w:r w:rsidRPr="00585F74">
              <w:t>Date of Reduction or Release</w:t>
            </w:r>
          </w:p>
        </w:tc>
        <w:tc>
          <w:tcPr>
            <w:tcW w:w="4147" w:type="dxa"/>
            <w:hideMark/>
          </w:tcPr>
          <w:p w14:paraId="219AF60F" w14:textId="77777777" w:rsidR="00210F20" w:rsidRPr="00585F74" w:rsidRDefault="00210F20" w:rsidP="002F1E39">
            <w:pPr>
              <w:pStyle w:val="TableText"/>
              <w:rPr>
                <w:lang w:val="en-GB"/>
              </w:rPr>
            </w:pPr>
            <w:r w:rsidRPr="00585F74">
              <w:t>Mapped to reduction date and Action item </w:t>
            </w:r>
          </w:p>
        </w:tc>
      </w:tr>
      <w:tr w:rsidR="00210F20" w:rsidRPr="00585F74" w14:paraId="3410B37C" w14:textId="77777777" w:rsidTr="002F1E39">
        <w:trPr>
          <w:cnfStyle w:val="000000100000" w:firstRow="0" w:lastRow="0" w:firstColumn="0" w:lastColumn="0" w:oddVBand="0" w:evenVBand="0" w:oddHBand="1" w:evenHBand="0" w:firstRowFirstColumn="0" w:firstRowLastColumn="0" w:lastRowFirstColumn="0" w:lastRowLastColumn="0"/>
          <w:trHeight w:val="1530"/>
        </w:trPr>
        <w:tc>
          <w:tcPr>
            <w:tcW w:w="722" w:type="dxa"/>
            <w:noWrap/>
            <w:hideMark/>
          </w:tcPr>
          <w:p w14:paraId="7BF5E437" w14:textId="77777777" w:rsidR="00210F20" w:rsidRPr="00585F74" w:rsidRDefault="00210F20" w:rsidP="002F1E39">
            <w:pPr>
              <w:pStyle w:val="TableText"/>
              <w:rPr>
                <w:lang w:val="en-GB"/>
              </w:rPr>
            </w:pPr>
            <w:r w:rsidRPr="00585F74">
              <w:t>32a</w:t>
            </w:r>
          </w:p>
        </w:tc>
        <w:tc>
          <w:tcPr>
            <w:tcW w:w="4147" w:type="dxa"/>
            <w:noWrap/>
            <w:hideMark/>
          </w:tcPr>
          <w:p w14:paraId="234106A5" w14:textId="77777777" w:rsidR="00210F20" w:rsidRPr="00585F74" w:rsidRDefault="00210F20" w:rsidP="002F1E39">
            <w:pPr>
              <w:pStyle w:val="TableText"/>
              <w:rPr>
                <w:lang w:val="en-GB"/>
              </w:rPr>
            </w:pPr>
            <w:r w:rsidRPr="00585F74">
              <w:t>Amount of Charges (B or D)</w:t>
            </w:r>
          </w:p>
        </w:tc>
        <w:tc>
          <w:tcPr>
            <w:tcW w:w="4147" w:type="dxa"/>
            <w:hideMark/>
          </w:tcPr>
          <w:p w14:paraId="270E87E2" w14:textId="77777777" w:rsidR="004A1CD5" w:rsidRDefault="004A1CD5" w:rsidP="004A1CD5">
            <w:pPr>
              <w:pStyle w:val="TableText"/>
            </w:pPr>
            <w:r>
              <w:t>If 32D –</w:t>
            </w:r>
          </w:p>
          <w:p w14:paraId="737FA0C5" w14:textId="77777777" w:rsidR="004A1CD5" w:rsidRDefault="004A1CD5" w:rsidP="004A1CD5">
            <w:pPr>
              <w:pStyle w:val="TableText"/>
            </w:pPr>
            <w:r>
              <w:t>Date and Amount is mapped to Action item</w:t>
            </w:r>
          </w:p>
          <w:p w14:paraId="0247A433" w14:textId="77777777" w:rsidR="004A1CD5" w:rsidRDefault="004A1CD5" w:rsidP="004A1CD5">
            <w:pPr>
              <w:pStyle w:val="TableText"/>
            </w:pPr>
          </w:p>
          <w:p w14:paraId="1172EB1B" w14:textId="77777777" w:rsidR="004A1CD5" w:rsidRDefault="004A1CD5" w:rsidP="004A1CD5">
            <w:pPr>
              <w:pStyle w:val="TableText"/>
            </w:pPr>
            <w:r>
              <w:t>If 32B –</w:t>
            </w:r>
          </w:p>
          <w:p w14:paraId="10A8BABE" w14:textId="00B23598" w:rsidR="00210F20" w:rsidRPr="00585F74" w:rsidRDefault="004A1CD5" w:rsidP="004A1CD5">
            <w:pPr>
              <w:pStyle w:val="TableText"/>
              <w:rPr>
                <w:lang w:val="en-GB"/>
              </w:rPr>
            </w:pPr>
            <w:r>
              <w:t>Amount is mapped to Action item</w:t>
            </w:r>
          </w:p>
        </w:tc>
      </w:tr>
      <w:tr w:rsidR="00210F20" w:rsidRPr="00585F74" w14:paraId="204F69B3"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7FC2792E" w14:textId="77777777" w:rsidR="00210F20" w:rsidRPr="00585F74" w:rsidRDefault="00210F20" w:rsidP="002F1E39">
            <w:pPr>
              <w:pStyle w:val="TableText"/>
              <w:rPr>
                <w:lang w:val="en-GB"/>
              </w:rPr>
            </w:pPr>
            <w:r w:rsidRPr="00585F74">
              <w:t>33B</w:t>
            </w:r>
          </w:p>
        </w:tc>
        <w:tc>
          <w:tcPr>
            <w:tcW w:w="4147" w:type="dxa"/>
            <w:noWrap/>
            <w:hideMark/>
          </w:tcPr>
          <w:p w14:paraId="62AFD172" w14:textId="77777777" w:rsidR="00210F20" w:rsidRPr="00585F74" w:rsidRDefault="00210F20" w:rsidP="002F1E39">
            <w:pPr>
              <w:pStyle w:val="TableText"/>
              <w:rPr>
                <w:lang w:val="en-GB"/>
              </w:rPr>
            </w:pPr>
            <w:r w:rsidRPr="00585F74">
              <w:t>Amount Reduced or Released</w:t>
            </w:r>
          </w:p>
        </w:tc>
        <w:tc>
          <w:tcPr>
            <w:tcW w:w="4147" w:type="dxa"/>
            <w:noWrap/>
            <w:hideMark/>
          </w:tcPr>
          <w:p w14:paraId="0E02E672" w14:textId="77777777" w:rsidR="00210F20" w:rsidRPr="00585F74" w:rsidRDefault="00210F20" w:rsidP="002F1E39">
            <w:pPr>
              <w:pStyle w:val="TableText"/>
              <w:rPr>
                <w:lang w:val="en-GB"/>
              </w:rPr>
            </w:pPr>
            <w:r w:rsidRPr="00585F74">
              <w:t>Mapped to Reduction Amount and Action item</w:t>
            </w:r>
          </w:p>
        </w:tc>
      </w:tr>
      <w:tr w:rsidR="00210F20" w:rsidRPr="00585F74" w14:paraId="1B432475"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2196BA0B" w14:textId="77777777" w:rsidR="00210F20" w:rsidRPr="00585F74" w:rsidRDefault="00210F20" w:rsidP="002F1E39">
            <w:pPr>
              <w:pStyle w:val="TableText"/>
              <w:rPr>
                <w:lang w:val="en-GB"/>
              </w:rPr>
            </w:pPr>
            <w:r w:rsidRPr="00585F74">
              <w:t>34B</w:t>
            </w:r>
          </w:p>
        </w:tc>
        <w:tc>
          <w:tcPr>
            <w:tcW w:w="4147" w:type="dxa"/>
            <w:noWrap/>
            <w:hideMark/>
          </w:tcPr>
          <w:p w14:paraId="2E6BEC73" w14:textId="77777777" w:rsidR="00210F20" w:rsidRPr="00585F74" w:rsidRDefault="00210F20" w:rsidP="002F1E39">
            <w:pPr>
              <w:pStyle w:val="TableText"/>
              <w:rPr>
                <w:lang w:val="en-GB"/>
              </w:rPr>
            </w:pPr>
            <w:r w:rsidRPr="00585F74">
              <w:t>Amount Outstanding</w:t>
            </w:r>
          </w:p>
        </w:tc>
        <w:tc>
          <w:tcPr>
            <w:tcW w:w="4147" w:type="dxa"/>
            <w:noWrap/>
            <w:hideMark/>
          </w:tcPr>
          <w:p w14:paraId="7D5AB0F2" w14:textId="77777777" w:rsidR="00210F20" w:rsidRPr="00585F74" w:rsidRDefault="00210F20" w:rsidP="002F1E39">
            <w:pPr>
              <w:pStyle w:val="TableText"/>
              <w:rPr>
                <w:lang w:val="en-GB"/>
              </w:rPr>
            </w:pPr>
            <w:r w:rsidRPr="00585F74">
              <w:t>Mapped as Action item</w:t>
            </w:r>
          </w:p>
        </w:tc>
      </w:tr>
      <w:tr w:rsidR="00210F20" w:rsidRPr="00585F74" w14:paraId="6C387937"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79DA6FBF" w14:textId="77777777" w:rsidR="00210F20" w:rsidRPr="00585F74" w:rsidRDefault="00210F20" w:rsidP="002F1E39">
            <w:pPr>
              <w:pStyle w:val="TableText"/>
              <w:rPr>
                <w:lang w:val="en-GB"/>
              </w:rPr>
            </w:pPr>
            <w:r w:rsidRPr="00585F74">
              <w:t>39C</w:t>
            </w:r>
          </w:p>
        </w:tc>
        <w:tc>
          <w:tcPr>
            <w:tcW w:w="4147" w:type="dxa"/>
            <w:noWrap/>
            <w:hideMark/>
          </w:tcPr>
          <w:p w14:paraId="4BFDEB05" w14:textId="77777777" w:rsidR="00210F20" w:rsidRPr="00585F74" w:rsidRDefault="00210F20" w:rsidP="002F1E39">
            <w:pPr>
              <w:pStyle w:val="TableText"/>
              <w:rPr>
                <w:lang w:val="en-GB"/>
              </w:rPr>
            </w:pPr>
            <w:r w:rsidRPr="00585F74">
              <w:t>Amount Specification</w:t>
            </w:r>
          </w:p>
        </w:tc>
        <w:tc>
          <w:tcPr>
            <w:tcW w:w="4147" w:type="dxa"/>
            <w:noWrap/>
            <w:hideMark/>
          </w:tcPr>
          <w:p w14:paraId="672E09BD" w14:textId="77777777" w:rsidR="00210F20" w:rsidRPr="00585F74" w:rsidRDefault="00210F20" w:rsidP="002F1E39">
            <w:pPr>
              <w:pStyle w:val="TableText"/>
              <w:rPr>
                <w:lang w:val="en-GB"/>
              </w:rPr>
            </w:pPr>
            <w:r w:rsidRPr="00585F74">
              <w:t>Mapped to Action item</w:t>
            </w:r>
          </w:p>
        </w:tc>
      </w:tr>
      <w:tr w:rsidR="00210F20" w:rsidRPr="00585F74" w14:paraId="39108919"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4D8F1FDA" w14:textId="77777777" w:rsidR="00210F20" w:rsidRPr="00585F74" w:rsidRDefault="00210F20" w:rsidP="002F1E39">
            <w:pPr>
              <w:pStyle w:val="TableText"/>
              <w:rPr>
                <w:lang w:val="en-GB"/>
              </w:rPr>
            </w:pPr>
            <w:r w:rsidRPr="00585F74">
              <w:t>57a</w:t>
            </w:r>
          </w:p>
        </w:tc>
        <w:tc>
          <w:tcPr>
            <w:tcW w:w="4147" w:type="dxa"/>
            <w:hideMark/>
          </w:tcPr>
          <w:p w14:paraId="06C5C531" w14:textId="77777777" w:rsidR="00210F20" w:rsidRPr="00585F74" w:rsidRDefault="00210F20" w:rsidP="002F1E39">
            <w:pPr>
              <w:pStyle w:val="TableText"/>
              <w:rPr>
                <w:lang w:val="en-GB"/>
              </w:rPr>
            </w:pPr>
            <w:r w:rsidRPr="00585F74">
              <w:t>Account with Bank (A, B or D) </w:t>
            </w:r>
          </w:p>
        </w:tc>
        <w:tc>
          <w:tcPr>
            <w:tcW w:w="4147" w:type="dxa"/>
            <w:noWrap/>
            <w:hideMark/>
          </w:tcPr>
          <w:p w14:paraId="6C2A97DA" w14:textId="77777777" w:rsidR="00210F20" w:rsidRPr="00585F74" w:rsidRDefault="00210F20" w:rsidP="002F1E39">
            <w:pPr>
              <w:pStyle w:val="TableText"/>
              <w:rPr>
                <w:lang w:val="en-GB"/>
              </w:rPr>
            </w:pPr>
            <w:r w:rsidRPr="00585F74">
              <w:t>Mapped to Action item</w:t>
            </w:r>
          </w:p>
        </w:tc>
      </w:tr>
      <w:tr w:rsidR="00210F20" w:rsidRPr="00585F74" w14:paraId="5E8FAB75"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4A684425" w14:textId="77777777" w:rsidR="00210F20" w:rsidRPr="00585F74" w:rsidRDefault="00210F20" w:rsidP="002F1E39">
            <w:pPr>
              <w:pStyle w:val="TableText"/>
              <w:rPr>
                <w:lang w:val="en-GB"/>
              </w:rPr>
            </w:pPr>
            <w:r w:rsidRPr="00585F74">
              <w:t>71D</w:t>
            </w:r>
          </w:p>
        </w:tc>
        <w:tc>
          <w:tcPr>
            <w:tcW w:w="4147" w:type="dxa"/>
            <w:noWrap/>
            <w:hideMark/>
          </w:tcPr>
          <w:p w14:paraId="1D0B24E6" w14:textId="77777777" w:rsidR="00210F20" w:rsidRPr="00585F74" w:rsidRDefault="00210F20" w:rsidP="002F1E39">
            <w:pPr>
              <w:pStyle w:val="TableText"/>
              <w:rPr>
                <w:lang w:val="en-GB"/>
              </w:rPr>
            </w:pPr>
            <w:r w:rsidRPr="00585F74">
              <w:t>Details of charges </w:t>
            </w:r>
          </w:p>
        </w:tc>
        <w:tc>
          <w:tcPr>
            <w:tcW w:w="4147" w:type="dxa"/>
            <w:noWrap/>
            <w:hideMark/>
          </w:tcPr>
          <w:p w14:paraId="4F933CC8" w14:textId="77777777" w:rsidR="00210F20" w:rsidRPr="00585F74" w:rsidRDefault="00210F20" w:rsidP="002F1E39">
            <w:pPr>
              <w:pStyle w:val="TableText"/>
              <w:rPr>
                <w:lang w:val="en-GB"/>
              </w:rPr>
            </w:pPr>
            <w:r w:rsidRPr="00585F74">
              <w:t>Mapped to Action item</w:t>
            </w:r>
          </w:p>
        </w:tc>
      </w:tr>
      <w:tr w:rsidR="00210F20" w:rsidRPr="00585F74" w14:paraId="0E6B5839"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22" w:type="dxa"/>
            <w:noWrap/>
            <w:hideMark/>
          </w:tcPr>
          <w:p w14:paraId="48B1896F" w14:textId="77777777" w:rsidR="00210F20" w:rsidRPr="00585F74" w:rsidRDefault="00210F20" w:rsidP="002F1E39">
            <w:pPr>
              <w:pStyle w:val="TableText"/>
              <w:rPr>
                <w:lang w:val="en-GB"/>
              </w:rPr>
            </w:pPr>
            <w:r w:rsidRPr="00585F74">
              <w:t>72Z</w:t>
            </w:r>
          </w:p>
        </w:tc>
        <w:tc>
          <w:tcPr>
            <w:tcW w:w="4147" w:type="dxa"/>
            <w:noWrap/>
            <w:hideMark/>
          </w:tcPr>
          <w:p w14:paraId="5DF250AC" w14:textId="77777777" w:rsidR="00210F20" w:rsidRPr="00585F74" w:rsidRDefault="00210F20" w:rsidP="002F1E39">
            <w:pPr>
              <w:pStyle w:val="TableText"/>
              <w:rPr>
                <w:lang w:val="en-GB"/>
              </w:rPr>
            </w:pPr>
            <w:r w:rsidRPr="00585F74">
              <w:t>Sender to receiver information</w:t>
            </w:r>
          </w:p>
        </w:tc>
        <w:tc>
          <w:tcPr>
            <w:tcW w:w="4147" w:type="dxa"/>
            <w:noWrap/>
            <w:hideMark/>
          </w:tcPr>
          <w:p w14:paraId="340DBF29" w14:textId="77777777" w:rsidR="00210F20" w:rsidRPr="00585F74" w:rsidRDefault="00210F20" w:rsidP="002F1E39">
            <w:pPr>
              <w:pStyle w:val="TableText"/>
              <w:rPr>
                <w:lang w:val="en-GB"/>
              </w:rPr>
            </w:pPr>
            <w:r w:rsidRPr="00585F74">
              <w:t>Mapped to Action item</w:t>
            </w:r>
          </w:p>
        </w:tc>
      </w:tr>
      <w:tr w:rsidR="00210F20" w:rsidRPr="00585F74" w14:paraId="0606E553"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22" w:type="dxa"/>
            <w:noWrap/>
            <w:hideMark/>
          </w:tcPr>
          <w:p w14:paraId="47242B65" w14:textId="77777777" w:rsidR="00210F20" w:rsidRPr="00585F74" w:rsidRDefault="00210F20" w:rsidP="002F1E39">
            <w:pPr>
              <w:pStyle w:val="TableText"/>
              <w:rPr>
                <w:lang w:val="en-GB"/>
              </w:rPr>
            </w:pPr>
            <w:r w:rsidRPr="00585F74">
              <w:t>23X</w:t>
            </w:r>
          </w:p>
        </w:tc>
        <w:tc>
          <w:tcPr>
            <w:tcW w:w="4147" w:type="dxa"/>
            <w:noWrap/>
            <w:hideMark/>
          </w:tcPr>
          <w:p w14:paraId="51A18D5E" w14:textId="77777777" w:rsidR="00210F20" w:rsidRPr="00585F74" w:rsidRDefault="00210F20" w:rsidP="002F1E39">
            <w:pPr>
              <w:pStyle w:val="TableText"/>
              <w:rPr>
                <w:lang w:val="en-GB"/>
              </w:rPr>
            </w:pPr>
            <w:r w:rsidRPr="00585F74">
              <w:t>File Identification</w:t>
            </w:r>
          </w:p>
        </w:tc>
        <w:tc>
          <w:tcPr>
            <w:tcW w:w="4147" w:type="dxa"/>
            <w:noWrap/>
            <w:hideMark/>
          </w:tcPr>
          <w:p w14:paraId="3DB93A85" w14:textId="77777777" w:rsidR="00210F20" w:rsidRPr="00585F74" w:rsidRDefault="00210F20" w:rsidP="002F1E39">
            <w:pPr>
              <w:pStyle w:val="TableText"/>
              <w:rPr>
                <w:lang w:val="en-GB"/>
              </w:rPr>
            </w:pPr>
            <w:r w:rsidRPr="00585F74">
              <w:t>Mapped to Attached documents</w:t>
            </w:r>
          </w:p>
        </w:tc>
      </w:tr>
    </w:tbl>
    <w:p w14:paraId="596B378E" w14:textId="77777777" w:rsidR="000D3507" w:rsidRDefault="000D3507" w:rsidP="000D3507">
      <w:pPr>
        <w:pStyle w:val="Heading3"/>
        <w:ind w:left="432" w:hanging="432"/>
      </w:pPr>
      <w:bookmarkStart w:id="270" w:name="_Toc40607170"/>
      <w:bookmarkStart w:id="271" w:name="_Toc160048760"/>
      <w:r>
        <w:t>MT785 - Guarantee/Standby LC Non-extension notification</w:t>
      </w:r>
      <w:bookmarkEnd w:id="270"/>
      <w:bookmarkEnd w:id="271"/>
    </w:p>
    <w:tbl>
      <w:tblPr>
        <w:tblStyle w:val="TableGridHeader158"/>
        <w:tblW w:w="0" w:type="auto"/>
        <w:tblLook w:val="04A0" w:firstRow="1" w:lastRow="0" w:firstColumn="1" w:lastColumn="0" w:noHBand="0" w:noVBand="1"/>
      </w:tblPr>
      <w:tblGrid>
        <w:gridCol w:w="788"/>
        <w:gridCol w:w="4127"/>
        <w:gridCol w:w="4101"/>
      </w:tblGrid>
      <w:tr w:rsidR="009A7327" w:rsidRPr="00DB2ECC" w14:paraId="032877A7" w14:textId="77777777" w:rsidTr="002F1E39">
        <w:trPr>
          <w:cnfStyle w:val="100000000000" w:firstRow="1" w:lastRow="0" w:firstColumn="0" w:lastColumn="0" w:oddVBand="0" w:evenVBand="0" w:oddHBand="0" w:evenHBand="0" w:firstRowFirstColumn="0" w:firstRowLastColumn="0" w:lastRowFirstColumn="0" w:lastRowLastColumn="0"/>
          <w:trHeight w:val="300"/>
          <w:tblHeader/>
        </w:trPr>
        <w:tc>
          <w:tcPr>
            <w:tcW w:w="788" w:type="dxa"/>
            <w:hideMark/>
          </w:tcPr>
          <w:p w14:paraId="133B94A1" w14:textId="77777777" w:rsidR="009A7327" w:rsidRPr="00DB2ECC" w:rsidRDefault="009A7327" w:rsidP="002F1E39">
            <w:pPr>
              <w:pStyle w:val="TableHead"/>
              <w:rPr>
                <w:lang w:val="en-IN"/>
              </w:rPr>
            </w:pPr>
            <w:r w:rsidRPr="00DB2ECC">
              <w:rPr>
                <w:lang w:val="en-IN"/>
              </w:rPr>
              <w:t>Tag</w:t>
            </w:r>
          </w:p>
        </w:tc>
        <w:tc>
          <w:tcPr>
            <w:tcW w:w="4127" w:type="dxa"/>
            <w:hideMark/>
          </w:tcPr>
          <w:p w14:paraId="6FC19603" w14:textId="77777777" w:rsidR="009A7327" w:rsidRPr="00DB2ECC" w:rsidRDefault="009A7327" w:rsidP="002F1E39">
            <w:pPr>
              <w:pStyle w:val="TableHead"/>
              <w:rPr>
                <w:lang w:val="en-IN"/>
              </w:rPr>
            </w:pPr>
            <w:r w:rsidRPr="00DB2ECC">
              <w:rPr>
                <w:lang w:val="en-IN"/>
              </w:rPr>
              <w:t>Field name</w:t>
            </w:r>
          </w:p>
        </w:tc>
        <w:tc>
          <w:tcPr>
            <w:tcW w:w="4101" w:type="dxa"/>
            <w:hideMark/>
          </w:tcPr>
          <w:p w14:paraId="70A4F3C3" w14:textId="77777777" w:rsidR="009A7327" w:rsidRPr="00DB2ECC" w:rsidRDefault="009A7327" w:rsidP="002F1E39">
            <w:pPr>
              <w:pStyle w:val="TableHead"/>
              <w:rPr>
                <w:lang w:val="en-IN"/>
              </w:rPr>
            </w:pPr>
            <w:r w:rsidRPr="00DB2ECC">
              <w:rPr>
                <w:lang w:val="en-IN"/>
              </w:rPr>
              <w:t>Mapped From</w:t>
            </w:r>
          </w:p>
        </w:tc>
      </w:tr>
      <w:tr w:rsidR="009A7327" w:rsidRPr="00DB2ECC" w14:paraId="2F29D3DA"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8" w:type="dxa"/>
            <w:hideMark/>
          </w:tcPr>
          <w:p w14:paraId="4283063A" w14:textId="77777777" w:rsidR="009A7327" w:rsidRPr="00DB2ECC" w:rsidRDefault="009A7327" w:rsidP="002F1E39">
            <w:pPr>
              <w:pStyle w:val="TableText"/>
              <w:rPr>
                <w:lang w:val="en-IN"/>
              </w:rPr>
            </w:pPr>
            <w:r w:rsidRPr="00DB2ECC">
              <w:rPr>
                <w:lang w:val="en-IN"/>
              </w:rPr>
              <w:t> </w:t>
            </w:r>
          </w:p>
        </w:tc>
        <w:tc>
          <w:tcPr>
            <w:tcW w:w="4127" w:type="dxa"/>
            <w:hideMark/>
          </w:tcPr>
          <w:p w14:paraId="3792C0A1" w14:textId="77777777" w:rsidR="009A7327" w:rsidRPr="00DB2ECC" w:rsidRDefault="009A7327" w:rsidP="002F1E39">
            <w:pPr>
              <w:pStyle w:val="TableText"/>
              <w:rPr>
                <w:lang w:val="en-IN"/>
              </w:rPr>
            </w:pPr>
            <w:r w:rsidRPr="00DB2ECC">
              <w:rPr>
                <w:lang w:val="en-IN"/>
              </w:rPr>
              <w:t>Sender</w:t>
            </w:r>
          </w:p>
        </w:tc>
        <w:tc>
          <w:tcPr>
            <w:tcW w:w="4101" w:type="dxa"/>
            <w:hideMark/>
          </w:tcPr>
          <w:p w14:paraId="13F4BE00" w14:textId="77777777" w:rsidR="009A7327" w:rsidRPr="00DB2ECC" w:rsidRDefault="009A7327" w:rsidP="002F1E39">
            <w:pPr>
              <w:pStyle w:val="TableText"/>
              <w:rPr>
                <w:lang w:val="en-IN"/>
              </w:rPr>
            </w:pPr>
            <w:r w:rsidRPr="00DB2ECC">
              <w:rPr>
                <w:lang w:val="en-IN"/>
              </w:rPr>
              <w:t xml:space="preserve">Used to determine associated master </w:t>
            </w:r>
          </w:p>
        </w:tc>
      </w:tr>
      <w:tr w:rsidR="009A7327" w:rsidRPr="00DB2ECC" w14:paraId="646FD30E"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88" w:type="dxa"/>
            <w:hideMark/>
          </w:tcPr>
          <w:p w14:paraId="72B12177" w14:textId="77777777" w:rsidR="009A7327" w:rsidRPr="00DB2ECC" w:rsidRDefault="009A7327" w:rsidP="002F1E39">
            <w:pPr>
              <w:pStyle w:val="TableText"/>
              <w:rPr>
                <w:lang w:val="en-IN"/>
              </w:rPr>
            </w:pPr>
            <w:r w:rsidRPr="00DB2ECC">
              <w:rPr>
                <w:lang w:val="en-IN"/>
              </w:rPr>
              <w:t> </w:t>
            </w:r>
          </w:p>
        </w:tc>
        <w:tc>
          <w:tcPr>
            <w:tcW w:w="4127" w:type="dxa"/>
            <w:hideMark/>
          </w:tcPr>
          <w:p w14:paraId="105DD92E" w14:textId="77777777" w:rsidR="009A7327" w:rsidRPr="00DB2ECC" w:rsidRDefault="009A7327" w:rsidP="002F1E39">
            <w:pPr>
              <w:pStyle w:val="TableText"/>
              <w:rPr>
                <w:lang w:val="en-IN"/>
              </w:rPr>
            </w:pPr>
            <w:r w:rsidRPr="00DB2ECC">
              <w:rPr>
                <w:lang w:val="en-IN"/>
              </w:rPr>
              <w:t>Receiver</w:t>
            </w:r>
          </w:p>
        </w:tc>
        <w:tc>
          <w:tcPr>
            <w:tcW w:w="4101" w:type="dxa"/>
            <w:hideMark/>
          </w:tcPr>
          <w:p w14:paraId="7B61726E" w14:textId="77777777" w:rsidR="009A7327" w:rsidRPr="00DB2ECC" w:rsidRDefault="009A7327" w:rsidP="002F1E39">
            <w:pPr>
              <w:pStyle w:val="TableText"/>
              <w:rPr>
                <w:lang w:val="en-IN"/>
              </w:rPr>
            </w:pPr>
            <w:r w:rsidRPr="00DB2ECC">
              <w:rPr>
                <w:lang w:val="en-IN"/>
              </w:rPr>
              <w:t>Used to determine receiver behalf of branch</w:t>
            </w:r>
          </w:p>
        </w:tc>
      </w:tr>
      <w:tr w:rsidR="009A7327" w:rsidRPr="00DB2ECC" w14:paraId="555395E5"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8" w:type="dxa"/>
            <w:hideMark/>
          </w:tcPr>
          <w:p w14:paraId="3100ABE9" w14:textId="77777777" w:rsidR="009A7327" w:rsidRPr="00DB2ECC" w:rsidRDefault="009A7327" w:rsidP="002F1E39">
            <w:pPr>
              <w:pStyle w:val="TableText"/>
              <w:rPr>
                <w:lang w:val="en-IN"/>
              </w:rPr>
            </w:pPr>
            <w:r w:rsidRPr="00DB2ECC">
              <w:rPr>
                <w:lang w:val="en-IN"/>
              </w:rPr>
              <w:t>20</w:t>
            </w:r>
          </w:p>
        </w:tc>
        <w:tc>
          <w:tcPr>
            <w:tcW w:w="4127" w:type="dxa"/>
            <w:hideMark/>
          </w:tcPr>
          <w:p w14:paraId="01CFCBBC" w14:textId="77777777" w:rsidR="009A7327" w:rsidRPr="00DB2ECC" w:rsidRDefault="009A7327" w:rsidP="002F1E39">
            <w:pPr>
              <w:pStyle w:val="TableText"/>
              <w:rPr>
                <w:lang w:val="en-IN"/>
              </w:rPr>
            </w:pPr>
            <w:r w:rsidRPr="00DB2ECC">
              <w:rPr>
                <w:lang w:val="en-IN"/>
              </w:rPr>
              <w:t>Undertaking number</w:t>
            </w:r>
          </w:p>
        </w:tc>
        <w:tc>
          <w:tcPr>
            <w:tcW w:w="4101" w:type="dxa"/>
            <w:hideMark/>
          </w:tcPr>
          <w:p w14:paraId="1BC7A6B8" w14:textId="77777777" w:rsidR="009A7327" w:rsidRPr="00DB2ECC" w:rsidRDefault="009A7327" w:rsidP="002F1E39">
            <w:pPr>
              <w:pStyle w:val="TableText"/>
              <w:rPr>
                <w:lang w:val="en-IN"/>
              </w:rPr>
            </w:pPr>
            <w:r w:rsidRPr="00DB2ECC">
              <w:rPr>
                <w:lang w:val="en-IN"/>
              </w:rPr>
              <w:t>Used to find matching master by sender’s reference</w:t>
            </w:r>
          </w:p>
        </w:tc>
      </w:tr>
      <w:tr w:rsidR="009A7327" w:rsidRPr="00DB2ECC" w14:paraId="4D3353A5"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88" w:type="dxa"/>
            <w:hideMark/>
          </w:tcPr>
          <w:p w14:paraId="02AA53C1" w14:textId="77777777" w:rsidR="009A7327" w:rsidRPr="00DB2ECC" w:rsidRDefault="009A7327" w:rsidP="002F1E39">
            <w:pPr>
              <w:pStyle w:val="TableText"/>
              <w:rPr>
                <w:lang w:val="en-IN"/>
              </w:rPr>
            </w:pPr>
            <w:r w:rsidRPr="00DB2ECC">
              <w:rPr>
                <w:lang w:val="en-IN"/>
              </w:rPr>
              <w:t>21</w:t>
            </w:r>
          </w:p>
        </w:tc>
        <w:tc>
          <w:tcPr>
            <w:tcW w:w="4127" w:type="dxa"/>
            <w:hideMark/>
          </w:tcPr>
          <w:p w14:paraId="5B5BB342" w14:textId="77777777" w:rsidR="009A7327" w:rsidRPr="00DB2ECC" w:rsidRDefault="009A7327" w:rsidP="002F1E39">
            <w:pPr>
              <w:pStyle w:val="TableText"/>
              <w:rPr>
                <w:lang w:val="en-IN"/>
              </w:rPr>
            </w:pPr>
            <w:r w:rsidRPr="00DB2ECC">
              <w:rPr>
                <w:lang w:val="en-IN"/>
              </w:rPr>
              <w:t>Related reference</w:t>
            </w:r>
          </w:p>
        </w:tc>
        <w:tc>
          <w:tcPr>
            <w:tcW w:w="4101" w:type="dxa"/>
            <w:hideMark/>
          </w:tcPr>
          <w:p w14:paraId="67F8C1E5" w14:textId="77777777" w:rsidR="009A7327" w:rsidRPr="00DB2ECC" w:rsidRDefault="009A7327" w:rsidP="002F1E39">
            <w:pPr>
              <w:pStyle w:val="TableText"/>
              <w:rPr>
                <w:lang w:val="en-IN"/>
              </w:rPr>
            </w:pPr>
            <w:r w:rsidRPr="00DB2ECC">
              <w:rPr>
                <w:lang w:val="en-IN"/>
              </w:rPr>
              <w:t>Used to find matching associated master</w:t>
            </w:r>
          </w:p>
        </w:tc>
      </w:tr>
      <w:tr w:rsidR="009A7327" w:rsidRPr="00DB2ECC" w14:paraId="118FBB80"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8" w:type="dxa"/>
            <w:hideMark/>
          </w:tcPr>
          <w:p w14:paraId="451CB888" w14:textId="77777777" w:rsidR="009A7327" w:rsidRPr="00DB2ECC" w:rsidRDefault="009A7327" w:rsidP="002F1E39">
            <w:pPr>
              <w:pStyle w:val="TableText"/>
              <w:rPr>
                <w:lang w:val="en-IN"/>
              </w:rPr>
            </w:pPr>
            <w:r w:rsidRPr="00DB2ECC">
              <w:rPr>
                <w:lang w:val="en-IN"/>
              </w:rPr>
              <w:t>52a</w:t>
            </w:r>
          </w:p>
        </w:tc>
        <w:tc>
          <w:tcPr>
            <w:tcW w:w="4127" w:type="dxa"/>
            <w:hideMark/>
          </w:tcPr>
          <w:p w14:paraId="79E02034" w14:textId="77777777" w:rsidR="009A7327" w:rsidRPr="00DB2ECC" w:rsidRDefault="009A7327" w:rsidP="002F1E39">
            <w:pPr>
              <w:pStyle w:val="TableText"/>
              <w:rPr>
                <w:lang w:val="en-IN"/>
              </w:rPr>
            </w:pPr>
            <w:r w:rsidRPr="00DB2ECC">
              <w:rPr>
                <w:lang w:val="en-IN"/>
              </w:rPr>
              <w:t>Issuer</w:t>
            </w:r>
          </w:p>
        </w:tc>
        <w:tc>
          <w:tcPr>
            <w:tcW w:w="4101" w:type="dxa"/>
            <w:hideMark/>
          </w:tcPr>
          <w:p w14:paraId="26407330" w14:textId="77777777" w:rsidR="009A7327" w:rsidRPr="00DB2ECC" w:rsidRDefault="009A7327" w:rsidP="002F1E39">
            <w:pPr>
              <w:pStyle w:val="TableText"/>
              <w:rPr>
                <w:lang w:val="en-IN"/>
              </w:rPr>
            </w:pPr>
            <w:r w:rsidRPr="00DB2ECC">
              <w:rPr>
                <w:lang w:val="en-IN"/>
              </w:rPr>
              <w:t>Not mapped</w:t>
            </w:r>
          </w:p>
        </w:tc>
      </w:tr>
      <w:tr w:rsidR="009A7327" w:rsidRPr="00DB2ECC" w14:paraId="09B9CB7E"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88" w:type="dxa"/>
            <w:hideMark/>
          </w:tcPr>
          <w:p w14:paraId="5218E6C7" w14:textId="77777777" w:rsidR="009A7327" w:rsidRPr="00DB2ECC" w:rsidRDefault="009A7327" w:rsidP="002F1E39">
            <w:pPr>
              <w:pStyle w:val="TableText"/>
              <w:rPr>
                <w:lang w:val="en-IN"/>
              </w:rPr>
            </w:pPr>
            <w:r w:rsidRPr="00DB2ECC">
              <w:rPr>
                <w:lang w:val="en-IN"/>
              </w:rPr>
              <w:t>31C</w:t>
            </w:r>
          </w:p>
        </w:tc>
        <w:tc>
          <w:tcPr>
            <w:tcW w:w="4127" w:type="dxa"/>
            <w:hideMark/>
          </w:tcPr>
          <w:p w14:paraId="205A52DC" w14:textId="77777777" w:rsidR="009A7327" w:rsidRPr="00DB2ECC" w:rsidRDefault="009A7327" w:rsidP="002F1E39">
            <w:pPr>
              <w:pStyle w:val="TableText"/>
              <w:rPr>
                <w:lang w:val="en-IN"/>
              </w:rPr>
            </w:pPr>
            <w:r w:rsidRPr="00DB2ECC">
              <w:rPr>
                <w:lang w:val="en-IN"/>
              </w:rPr>
              <w:t>Date of issue</w:t>
            </w:r>
          </w:p>
        </w:tc>
        <w:tc>
          <w:tcPr>
            <w:tcW w:w="4101" w:type="dxa"/>
            <w:hideMark/>
          </w:tcPr>
          <w:p w14:paraId="44299159" w14:textId="77777777" w:rsidR="009A7327" w:rsidRPr="00DB2ECC" w:rsidRDefault="009A7327" w:rsidP="002F1E39">
            <w:pPr>
              <w:pStyle w:val="TableText"/>
              <w:rPr>
                <w:lang w:val="en-IN"/>
              </w:rPr>
            </w:pPr>
            <w:r w:rsidRPr="00DB2ECC">
              <w:rPr>
                <w:lang w:val="en-IN"/>
              </w:rPr>
              <w:t>Not mapped</w:t>
            </w:r>
          </w:p>
        </w:tc>
      </w:tr>
      <w:tr w:rsidR="009A7327" w:rsidRPr="00DB2ECC" w14:paraId="1848088A"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8" w:type="dxa"/>
            <w:hideMark/>
          </w:tcPr>
          <w:p w14:paraId="37C0512E" w14:textId="77777777" w:rsidR="009A7327" w:rsidRPr="00DB2ECC" w:rsidRDefault="009A7327" w:rsidP="002F1E39">
            <w:pPr>
              <w:pStyle w:val="TableText"/>
              <w:rPr>
                <w:lang w:val="en-IN"/>
              </w:rPr>
            </w:pPr>
            <w:r w:rsidRPr="00DB2ECC">
              <w:rPr>
                <w:lang w:val="en-IN"/>
              </w:rPr>
              <w:t>59</w:t>
            </w:r>
          </w:p>
        </w:tc>
        <w:tc>
          <w:tcPr>
            <w:tcW w:w="4127" w:type="dxa"/>
            <w:hideMark/>
          </w:tcPr>
          <w:p w14:paraId="67F71239" w14:textId="77777777" w:rsidR="009A7327" w:rsidRPr="00DB2ECC" w:rsidRDefault="009A7327" w:rsidP="002F1E39">
            <w:pPr>
              <w:pStyle w:val="TableText"/>
              <w:rPr>
                <w:lang w:val="en-IN"/>
              </w:rPr>
            </w:pPr>
            <w:r w:rsidRPr="00DB2ECC">
              <w:rPr>
                <w:lang w:val="en-IN"/>
              </w:rPr>
              <w:t>Beneficiary</w:t>
            </w:r>
          </w:p>
        </w:tc>
        <w:tc>
          <w:tcPr>
            <w:tcW w:w="4101" w:type="dxa"/>
            <w:hideMark/>
          </w:tcPr>
          <w:p w14:paraId="0C82FD9C" w14:textId="77777777" w:rsidR="009A7327" w:rsidRPr="00DB2ECC" w:rsidRDefault="009A7327" w:rsidP="002F1E39">
            <w:pPr>
              <w:pStyle w:val="TableText"/>
              <w:rPr>
                <w:lang w:val="en-IN"/>
              </w:rPr>
            </w:pPr>
            <w:r w:rsidRPr="00DB2ECC">
              <w:rPr>
                <w:lang w:val="en-IN"/>
              </w:rPr>
              <w:t>Not mapped</w:t>
            </w:r>
          </w:p>
        </w:tc>
      </w:tr>
      <w:tr w:rsidR="009A7327" w:rsidRPr="00DB2ECC" w14:paraId="213424D0"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88" w:type="dxa"/>
            <w:hideMark/>
          </w:tcPr>
          <w:p w14:paraId="1E7C58D2" w14:textId="77777777" w:rsidR="009A7327" w:rsidRPr="00DB2ECC" w:rsidRDefault="009A7327" w:rsidP="002F1E39">
            <w:pPr>
              <w:pStyle w:val="TableText"/>
              <w:rPr>
                <w:lang w:val="en-IN"/>
              </w:rPr>
            </w:pPr>
            <w:r w:rsidRPr="00DB2ECC">
              <w:rPr>
                <w:lang w:val="en-IN"/>
              </w:rPr>
              <w:t>56a</w:t>
            </w:r>
          </w:p>
        </w:tc>
        <w:tc>
          <w:tcPr>
            <w:tcW w:w="4127" w:type="dxa"/>
            <w:hideMark/>
          </w:tcPr>
          <w:p w14:paraId="23683D18" w14:textId="77777777" w:rsidR="009A7327" w:rsidRPr="00DB2ECC" w:rsidRDefault="009A7327" w:rsidP="002F1E39">
            <w:pPr>
              <w:pStyle w:val="TableText"/>
              <w:rPr>
                <w:lang w:val="en-IN"/>
              </w:rPr>
            </w:pPr>
            <w:r w:rsidRPr="00DB2ECC">
              <w:rPr>
                <w:lang w:val="en-IN"/>
              </w:rPr>
              <w:t>Advising bank </w:t>
            </w:r>
          </w:p>
        </w:tc>
        <w:tc>
          <w:tcPr>
            <w:tcW w:w="4101" w:type="dxa"/>
            <w:hideMark/>
          </w:tcPr>
          <w:p w14:paraId="70FC7C29" w14:textId="77777777" w:rsidR="009A7327" w:rsidRPr="00DB2ECC" w:rsidRDefault="009A7327" w:rsidP="002F1E39">
            <w:pPr>
              <w:pStyle w:val="TableText"/>
              <w:rPr>
                <w:lang w:val="en-IN"/>
              </w:rPr>
            </w:pPr>
            <w:r w:rsidRPr="00DB2ECC">
              <w:rPr>
                <w:lang w:val="en-IN"/>
              </w:rPr>
              <w:t>Not mapped</w:t>
            </w:r>
          </w:p>
        </w:tc>
      </w:tr>
      <w:tr w:rsidR="009A7327" w:rsidRPr="00DB2ECC" w14:paraId="0793CACD"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8" w:type="dxa"/>
            <w:hideMark/>
          </w:tcPr>
          <w:p w14:paraId="6874F309" w14:textId="77777777" w:rsidR="009A7327" w:rsidRPr="00DB2ECC" w:rsidRDefault="009A7327" w:rsidP="002F1E39">
            <w:pPr>
              <w:pStyle w:val="TableText"/>
              <w:rPr>
                <w:lang w:val="en-IN"/>
              </w:rPr>
            </w:pPr>
            <w:r w:rsidRPr="00DB2ECC">
              <w:rPr>
                <w:lang w:val="en-IN"/>
              </w:rPr>
              <w:t>57a</w:t>
            </w:r>
          </w:p>
        </w:tc>
        <w:tc>
          <w:tcPr>
            <w:tcW w:w="4127" w:type="dxa"/>
            <w:hideMark/>
          </w:tcPr>
          <w:p w14:paraId="699C984D" w14:textId="77777777" w:rsidR="009A7327" w:rsidRPr="00DB2ECC" w:rsidRDefault="009A7327" w:rsidP="002F1E39">
            <w:pPr>
              <w:pStyle w:val="TableText"/>
              <w:rPr>
                <w:lang w:val="en-IN"/>
              </w:rPr>
            </w:pPr>
            <w:r w:rsidRPr="00DB2ECC">
              <w:rPr>
                <w:lang w:val="en-IN"/>
              </w:rPr>
              <w:t>Advise through bank</w:t>
            </w:r>
          </w:p>
        </w:tc>
        <w:tc>
          <w:tcPr>
            <w:tcW w:w="4101" w:type="dxa"/>
            <w:hideMark/>
          </w:tcPr>
          <w:p w14:paraId="378BC1BA" w14:textId="77777777" w:rsidR="009A7327" w:rsidRPr="00DB2ECC" w:rsidRDefault="009A7327" w:rsidP="002F1E39">
            <w:pPr>
              <w:pStyle w:val="TableText"/>
              <w:rPr>
                <w:lang w:val="en-IN"/>
              </w:rPr>
            </w:pPr>
            <w:r w:rsidRPr="00DB2ECC">
              <w:rPr>
                <w:lang w:val="en-IN"/>
              </w:rPr>
              <w:t>Not mapped</w:t>
            </w:r>
          </w:p>
        </w:tc>
      </w:tr>
      <w:tr w:rsidR="009A7327" w:rsidRPr="00DB2ECC" w14:paraId="2188333A" w14:textId="77777777" w:rsidTr="003D3747">
        <w:trPr>
          <w:cnfStyle w:val="000000010000" w:firstRow="0" w:lastRow="0" w:firstColumn="0" w:lastColumn="0" w:oddVBand="0" w:evenVBand="0" w:oddHBand="0" w:evenHBand="1" w:firstRowFirstColumn="0" w:firstRowLastColumn="0" w:lastRowFirstColumn="0" w:lastRowLastColumn="0"/>
          <w:trHeight w:val="900"/>
        </w:trPr>
        <w:tc>
          <w:tcPr>
            <w:tcW w:w="788" w:type="dxa"/>
            <w:hideMark/>
          </w:tcPr>
          <w:p w14:paraId="4BD7BFDD" w14:textId="77777777" w:rsidR="009A7327" w:rsidRPr="00DB2ECC" w:rsidRDefault="009A7327" w:rsidP="002F1E39">
            <w:pPr>
              <w:pStyle w:val="TableText"/>
              <w:rPr>
                <w:lang w:val="en-IN"/>
              </w:rPr>
            </w:pPr>
            <w:r w:rsidRPr="00DB2ECC">
              <w:rPr>
                <w:lang w:val="en-IN"/>
              </w:rPr>
              <w:lastRenderedPageBreak/>
              <w:t>31E</w:t>
            </w:r>
          </w:p>
        </w:tc>
        <w:tc>
          <w:tcPr>
            <w:tcW w:w="4127" w:type="dxa"/>
            <w:hideMark/>
          </w:tcPr>
          <w:p w14:paraId="2EE84D44" w14:textId="77777777" w:rsidR="009A7327" w:rsidRPr="00DB2ECC" w:rsidRDefault="009A7327" w:rsidP="002F1E39">
            <w:pPr>
              <w:pStyle w:val="TableText"/>
              <w:rPr>
                <w:lang w:val="en-IN"/>
              </w:rPr>
            </w:pPr>
            <w:r w:rsidRPr="00DB2ECC">
              <w:rPr>
                <w:lang w:val="en-IN"/>
              </w:rPr>
              <w:t>Final date of expiry </w:t>
            </w:r>
          </w:p>
        </w:tc>
        <w:tc>
          <w:tcPr>
            <w:tcW w:w="4101" w:type="dxa"/>
            <w:hideMark/>
          </w:tcPr>
          <w:p w14:paraId="20E8E439" w14:textId="77777777" w:rsidR="009A7327" w:rsidRPr="00DB2ECC" w:rsidRDefault="009A7327" w:rsidP="002F1E39">
            <w:pPr>
              <w:pStyle w:val="TableText"/>
              <w:rPr>
                <w:lang w:val="en-IN"/>
              </w:rPr>
            </w:pPr>
            <w:r w:rsidRPr="00DB2ECC">
              <w:rPr>
                <w:lang w:val="en-IN"/>
              </w:rPr>
              <w:t>If present in the message - Mapped to an action item with text 'Notification that this master will not be extended beyond the current expiry date''</w:t>
            </w:r>
          </w:p>
        </w:tc>
      </w:tr>
      <w:tr w:rsidR="009A7327" w:rsidRPr="00DB2ECC" w14:paraId="702F1D4B" w14:textId="77777777" w:rsidTr="003D3747">
        <w:trPr>
          <w:cnfStyle w:val="000000100000" w:firstRow="0" w:lastRow="0" w:firstColumn="0" w:lastColumn="0" w:oddVBand="0" w:evenVBand="0" w:oddHBand="1" w:evenHBand="0" w:firstRowFirstColumn="0" w:firstRowLastColumn="0" w:lastRowFirstColumn="0" w:lastRowLastColumn="0"/>
          <w:trHeight w:val="600"/>
        </w:trPr>
        <w:tc>
          <w:tcPr>
            <w:tcW w:w="788" w:type="dxa"/>
            <w:hideMark/>
          </w:tcPr>
          <w:p w14:paraId="01220DB8" w14:textId="77777777" w:rsidR="009A7327" w:rsidRPr="00DB2ECC" w:rsidRDefault="009A7327" w:rsidP="002F1E39">
            <w:pPr>
              <w:pStyle w:val="TableText"/>
              <w:rPr>
                <w:lang w:val="en-IN"/>
              </w:rPr>
            </w:pPr>
            <w:r w:rsidRPr="00DB2ECC">
              <w:rPr>
                <w:lang w:val="en-IN"/>
              </w:rPr>
              <w:t>72Z</w:t>
            </w:r>
          </w:p>
        </w:tc>
        <w:tc>
          <w:tcPr>
            <w:tcW w:w="4127" w:type="dxa"/>
            <w:hideMark/>
          </w:tcPr>
          <w:p w14:paraId="1274F090" w14:textId="77777777" w:rsidR="009A7327" w:rsidRPr="00DB2ECC" w:rsidRDefault="009A7327" w:rsidP="002F1E39">
            <w:pPr>
              <w:pStyle w:val="TableText"/>
              <w:rPr>
                <w:lang w:val="en-IN"/>
              </w:rPr>
            </w:pPr>
            <w:r w:rsidRPr="00DB2ECC">
              <w:rPr>
                <w:lang w:val="en-IN"/>
              </w:rPr>
              <w:t>Sender to receiver information</w:t>
            </w:r>
          </w:p>
        </w:tc>
        <w:tc>
          <w:tcPr>
            <w:tcW w:w="4101" w:type="dxa"/>
            <w:hideMark/>
          </w:tcPr>
          <w:p w14:paraId="2B3D77F1" w14:textId="77777777" w:rsidR="009A7327" w:rsidRPr="00DB2ECC" w:rsidRDefault="009A7327" w:rsidP="002F1E39">
            <w:pPr>
              <w:pStyle w:val="TableText"/>
              <w:rPr>
                <w:lang w:val="en-IN"/>
              </w:rPr>
            </w:pPr>
            <w:r w:rsidRPr="00DB2ECC">
              <w:rPr>
                <w:lang w:val="en-IN"/>
              </w:rPr>
              <w:t>If present in the message - Mapped to an action item with text 'Requires attention'</w:t>
            </w:r>
          </w:p>
        </w:tc>
      </w:tr>
      <w:tr w:rsidR="009A7327" w:rsidRPr="00DB2ECC" w14:paraId="6E2F7ACD"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88" w:type="dxa"/>
            <w:hideMark/>
          </w:tcPr>
          <w:p w14:paraId="5A83CC67" w14:textId="77777777" w:rsidR="009A7327" w:rsidRPr="00DB2ECC" w:rsidRDefault="009A7327" w:rsidP="002F1E39">
            <w:pPr>
              <w:pStyle w:val="TableText"/>
              <w:rPr>
                <w:lang w:val="en-IN"/>
              </w:rPr>
            </w:pPr>
            <w:r w:rsidRPr="00DB2ECC">
              <w:rPr>
                <w:lang w:val="en-IN"/>
              </w:rPr>
              <w:t>23X</w:t>
            </w:r>
          </w:p>
        </w:tc>
        <w:tc>
          <w:tcPr>
            <w:tcW w:w="4127" w:type="dxa"/>
            <w:hideMark/>
          </w:tcPr>
          <w:p w14:paraId="0D458149" w14:textId="77777777" w:rsidR="009A7327" w:rsidRPr="00DB2ECC" w:rsidRDefault="009A7327" w:rsidP="002F1E39">
            <w:pPr>
              <w:pStyle w:val="TableText"/>
              <w:rPr>
                <w:lang w:val="en-IN"/>
              </w:rPr>
            </w:pPr>
            <w:r w:rsidRPr="00DB2ECC">
              <w:rPr>
                <w:lang w:val="en-IN"/>
              </w:rPr>
              <w:t>File identification</w:t>
            </w:r>
          </w:p>
        </w:tc>
        <w:tc>
          <w:tcPr>
            <w:tcW w:w="4101" w:type="dxa"/>
            <w:hideMark/>
          </w:tcPr>
          <w:p w14:paraId="3E7D7648" w14:textId="77777777" w:rsidR="009A7327" w:rsidRPr="00DB2ECC" w:rsidRDefault="009A7327" w:rsidP="002F1E39">
            <w:pPr>
              <w:pStyle w:val="TableText"/>
              <w:rPr>
                <w:lang w:val="en-IN"/>
              </w:rPr>
            </w:pPr>
            <w:r w:rsidRPr="00DB2ECC">
              <w:rPr>
                <w:lang w:val="en-IN"/>
              </w:rPr>
              <w:t>Mapped to Attached documents</w:t>
            </w:r>
          </w:p>
        </w:tc>
      </w:tr>
    </w:tbl>
    <w:p w14:paraId="3D09B9D7" w14:textId="77777777" w:rsidR="000D3507" w:rsidRDefault="000D3507">
      <w:pPr>
        <w:pStyle w:val="BodyText"/>
      </w:pPr>
    </w:p>
    <w:p w14:paraId="392B3856" w14:textId="77777777" w:rsidR="000D3507" w:rsidRDefault="000D3507" w:rsidP="000D3507">
      <w:pPr>
        <w:pStyle w:val="Heading3"/>
      </w:pPr>
      <w:bookmarkStart w:id="272" w:name="_Toc40607171"/>
      <w:bookmarkStart w:id="273" w:name="_Toc160048761"/>
      <w:r>
        <w:t>MT786 - Guarantee/Standby LC Demand Refusal</w:t>
      </w:r>
      <w:bookmarkEnd w:id="272"/>
      <w:bookmarkEnd w:id="273"/>
    </w:p>
    <w:p w14:paraId="551B4234" w14:textId="1C1F326F" w:rsidR="000D3507" w:rsidRDefault="000D3507" w:rsidP="003A0FF8">
      <w:pPr>
        <w:pStyle w:val="BodyText"/>
      </w:pPr>
      <w:r>
        <w:rPr>
          <w:rFonts w:ascii="Segoe UI" w:eastAsia="Times New Roman" w:hAnsi="Segoe UI" w:cs="Segoe UI"/>
          <w:color w:val="172B4D"/>
          <w:sz w:val="21"/>
          <w:szCs w:val="21"/>
          <w:lang w:val="en-GB" w:eastAsia="en-GB"/>
        </w:rPr>
        <w:t xml:space="preserve">The </w:t>
      </w:r>
      <w:r>
        <w:t>MT78</w:t>
      </w:r>
      <w:r w:rsidR="00D5079E">
        <w:t>6</w:t>
      </w:r>
      <w:r>
        <w:t xml:space="preserve"> - Guarantee/Standby LC Demand refusal is received from the Issuing or Advising bank from bank and mapped to the Export Standby – O/S Presentation</w:t>
      </w:r>
    </w:p>
    <w:tbl>
      <w:tblPr>
        <w:tblStyle w:val="TableGridHeader164"/>
        <w:tblW w:w="0" w:type="auto"/>
        <w:tblLook w:val="04A0" w:firstRow="1" w:lastRow="0" w:firstColumn="1" w:lastColumn="0" w:noHBand="0" w:noVBand="1"/>
      </w:tblPr>
      <w:tblGrid>
        <w:gridCol w:w="1057"/>
        <w:gridCol w:w="3995"/>
        <w:gridCol w:w="3964"/>
      </w:tblGrid>
      <w:tr w:rsidR="002A0E29" w:rsidRPr="00C54B33" w14:paraId="4F1D75E9" w14:textId="77777777" w:rsidTr="002F1E39">
        <w:trPr>
          <w:cnfStyle w:val="100000000000" w:firstRow="1" w:lastRow="0" w:firstColumn="0" w:lastColumn="0" w:oddVBand="0" w:evenVBand="0" w:oddHBand="0" w:evenHBand="0" w:firstRowFirstColumn="0" w:firstRowLastColumn="0" w:lastRowFirstColumn="0" w:lastRowLastColumn="0"/>
          <w:trHeight w:val="300"/>
          <w:tblHeader/>
        </w:trPr>
        <w:tc>
          <w:tcPr>
            <w:tcW w:w="1057" w:type="dxa"/>
            <w:hideMark/>
          </w:tcPr>
          <w:p w14:paraId="2E6B81CE" w14:textId="77777777" w:rsidR="002A0E29" w:rsidRPr="004A4CE7" w:rsidRDefault="002A0E29" w:rsidP="002F1E39">
            <w:pPr>
              <w:pStyle w:val="TableHead"/>
              <w:rPr>
                <w:lang w:val="en-GB"/>
              </w:rPr>
            </w:pPr>
            <w:r w:rsidRPr="004A4CE7">
              <w:rPr>
                <w:lang w:val="en-GB"/>
              </w:rPr>
              <w:t>Tag</w:t>
            </w:r>
          </w:p>
        </w:tc>
        <w:tc>
          <w:tcPr>
            <w:tcW w:w="3995" w:type="dxa"/>
            <w:hideMark/>
          </w:tcPr>
          <w:p w14:paraId="6D5F7EF8" w14:textId="77777777" w:rsidR="002A0E29" w:rsidRPr="004A4CE7" w:rsidRDefault="002A0E29" w:rsidP="002F1E39">
            <w:pPr>
              <w:pStyle w:val="TableHead"/>
              <w:rPr>
                <w:lang w:val="en-GB"/>
              </w:rPr>
            </w:pPr>
            <w:r w:rsidRPr="004A4CE7">
              <w:rPr>
                <w:lang w:val="en-GB"/>
              </w:rPr>
              <w:t>Field name</w:t>
            </w:r>
          </w:p>
        </w:tc>
        <w:tc>
          <w:tcPr>
            <w:tcW w:w="3964" w:type="dxa"/>
            <w:hideMark/>
          </w:tcPr>
          <w:p w14:paraId="0396E6B6" w14:textId="77777777" w:rsidR="002A0E29" w:rsidRPr="004A4CE7" w:rsidRDefault="002A0E29" w:rsidP="002F1E39">
            <w:pPr>
              <w:pStyle w:val="TableHead"/>
              <w:rPr>
                <w:lang w:val="en-GB"/>
              </w:rPr>
            </w:pPr>
            <w:r w:rsidRPr="004A4CE7">
              <w:rPr>
                <w:lang w:val="en-GB"/>
              </w:rPr>
              <w:t>Mapped From</w:t>
            </w:r>
          </w:p>
        </w:tc>
      </w:tr>
      <w:tr w:rsidR="002A0E29" w:rsidRPr="00C54B33" w14:paraId="7BB79EB5"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057" w:type="dxa"/>
            <w:hideMark/>
          </w:tcPr>
          <w:p w14:paraId="3841426A" w14:textId="77777777" w:rsidR="002A0E29" w:rsidRPr="00C54B33" w:rsidRDefault="002A0E29" w:rsidP="002F1E39">
            <w:pPr>
              <w:pStyle w:val="TableText"/>
              <w:rPr>
                <w:lang w:val="en-GB"/>
              </w:rPr>
            </w:pPr>
            <w:r w:rsidRPr="00C54B33">
              <w:rPr>
                <w:lang w:val="en-GB"/>
              </w:rPr>
              <w:t> </w:t>
            </w:r>
          </w:p>
        </w:tc>
        <w:tc>
          <w:tcPr>
            <w:tcW w:w="3995" w:type="dxa"/>
            <w:hideMark/>
          </w:tcPr>
          <w:p w14:paraId="3A9D9D06" w14:textId="77777777" w:rsidR="002A0E29" w:rsidRPr="00C54B33" w:rsidRDefault="002A0E29" w:rsidP="002F1E39">
            <w:pPr>
              <w:pStyle w:val="TableText"/>
              <w:rPr>
                <w:lang w:val="en-GB"/>
              </w:rPr>
            </w:pPr>
            <w:r w:rsidRPr="00C54B33">
              <w:t>Sender</w:t>
            </w:r>
          </w:p>
        </w:tc>
        <w:tc>
          <w:tcPr>
            <w:tcW w:w="3964" w:type="dxa"/>
            <w:hideMark/>
          </w:tcPr>
          <w:p w14:paraId="4B9DB1B7" w14:textId="77777777" w:rsidR="002A0E29" w:rsidRPr="00C54B33" w:rsidRDefault="002A0E29" w:rsidP="002F1E39">
            <w:pPr>
              <w:pStyle w:val="TableText"/>
              <w:rPr>
                <w:lang w:val="en-GB"/>
              </w:rPr>
            </w:pPr>
            <w:r w:rsidRPr="00C54B33">
              <w:t xml:space="preserve">Used to determine associated master </w:t>
            </w:r>
          </w:p>
        </w:tc>
      </w:tr>
      <w:tr w:rsidR="002A0E29" w:rsidRPr="00C54B33" w14:paraId="0CC646AA"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057" w:type="dxa"/>
            <w:hideMark/>
          </w:tcPr>
          <w:p w14:paraId="4E506ECE" w14:textId="77777777" w:rsidR="002A0E29" w:rsidRPr="00C54B33" w:rsidRDefault="002A0E29" w:rsidP="002F1E39">
            <w:pPr>
              <w:pStyle w:val="TableText"/>
              <w:rPr>
                <w:lang w:val="en-GB"/>
              </w:rPr>
            </w:pPr>
            <w:r w:rsidRPr="00C54B33">
              <w:rPr>
                <w:lang w:val="en-GB"/>
              </w:rPr>
              <w:t> </w:t>
            </w:r>
          </w:p>
        </w:tc>
        <w:tc>
          <w:tcPr>
            <w:tcW w:w="3995" w:type="dxa"/>
            <w:hideMark/>
          </w:tcPr>
          <w:p w14:paraId="7EB7A1C9" w14:textId="77777777" w:rsidR="002A0E29" w:rsidRPr="00C54B33" w:rsidRDefault="002A0E29" w:rsidP="002F1E39">
            <w:pPr>
              <w:pStyle w:val="TableText"/>
              <w:rPr>
                <w:lang w:val="en-GB"/>
              </w:rPr>
            </w:pPr>
            <w:r w:rsidRPr="00C54B33">
              <w:t>Receiver</w:t>
            </w:r>
          </w:p>
        </w:tc>
        <w:tc>
          <w:tcPr>
            <w:tcW w:w="3964" w:type="dxa"/>
            <w:hideMark/>
          </w:tcPr>
          <w:p w14:paraId="65C68AC3" w14:textId="77777777" w:rsidR="002A0E29" w:rsidRPr="00C54B33" w:rsidRDefault="002A0E29" w:rsidP="002F1E39">
            <w:pPr>
              <w:pStyle w:val="TableText"/>
              <w:rPr>
                <w:lang w:val="en-GB"/>
              </w:rPr>
            </w:pPr>
            <w:r w:rsidRPr="00C54B33">
              <w:t xml:space="preserve">Used to determine receiver behalf of branch </w:t>
            </w:r>
          </w:p>
        </w:tc>
      </w:tr>
      <w:tr w:rsidR="002A0E29" w:rsidRPr="00C54B33" w14:paraId="40E13B50"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057" w:type="dxa"/>
            <w:hideMark/>
          </w:tcPr>
          <w:p w14:paraId="2D91A9D9" w14:textId="77777777" w:rsidR="002A0E29" w:rsidRPr="00C54B33" w:rsidRDefault="002A0E29" w:rsidP="002F1E39">
            <w:pPr>
              <w:pStyle w:val="TableText"/>
              <w:rPr>
                <w:lang w:val="en-GB"/>
              </w:rPr>
            </w:pPr>
            <w:r w:rsidRPr="00C54B33">
              <w:t>20</w:t>
            </w:r>
          </w:p>
        </w:tc>
        <w:tc>
          <w:tcPr>
            <w:tcW w:w="3995" w:type="dxa"/>
            <w:hideMark/>
          </w:tcPr>
          <w:p w14:paraId="482DA540" w14:textId="77777777" w:rsidR="002A0E29" w:rsidRPr="00C54B33" w:rsidRDefault="002A0E29" w:rsidP="002F1E39">
            <w:pPr>
              <w:pStyle w:val="TableText"/>
              <w:rPr>
                <w:lang w:val="en-GB"/>
              </w:rPr>
            </w:pPr>
            <w:r w:rsidRPr="00C54B33">
              <w:t>Undertaking number</w:t>
            </w:r>
          </w:p>
        </w:tc>
        <w:tc>
          <w:tcPr>
            <w:tcW w:w="3964" w:type="dxa"/>
            <w:hideMark/>
          </w:tcPr>
          <w:p w14:paraId="1A2963AA" w14:textId="77777777" w:rsidR="002A0E29" w:rsidRPr="00C54B33" w:rsidRDefault="002A0E29" w:rsidP="002F1E39">
            <w:pPr>
              <w:pStyle w:val="TableText"/>
              <w:rPr>
                <w:lang w:val="en-GB"/>
              </w:rPr>
            </w:pPr>
            <w:r w:rsidRPr="00C54B33">
              <w:rPr>
                <w:lang w:val="en-GB"/>
              </w:rPr>
              <w:t xml:space="preserve">Used to find matching master record </w:t>
            </w:r>
          </w:p>
        </w:tc>
      </w:tr>
      <w:tr w:rsidR="002A0E29" w:rsidRPr="00C54B33" w14:paraId="6CBA2555"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057" w:type="dxa"/>
            <w:hideMark/>
          </w:tcPr>
          <w:p w14:paraId="1BAD3BA4" w14:textId="77777777" w:rsidR="002A0E29" w:rsidRPr="00C54B33" w:rsidRDefault="002A0E29" w:rsidP="002F1E39">
            <w:pPr>
              <w:pStyle w:val="TableText"/>
              <w:rPr>
                <w:lang w:val="en-GB"/>
              </w:rPr>
            </w:pPr>
            <w:r w:rsidRPr="00C54B33">
              <w:t>21</w:t>
            </w:r>
          </w:p>
        </w:tc>
        <w:tc>
          <w:tcPr>
            <w:tcW w:w="3995" w:type="dxa"/>
            <w:hideMark/>
          </w:tcPr>
          <w:p w14:paraId="5FD5B24E" w14:textId="77777777" w:rsidR="002A0E29" w:rsidRPr="00C54B33" w:rsidRDefault="002A0E29" w:rsidP="002F1E39">
            <w:pPr>
              <w:pStyle w:val="TableText"/>
              <w:rPr>
                <w:lang w:val="en-GB"/>
              </w:rPr>
            </w:pPr>
            <w:r w:rsidRPr="00C54B33">
              <w:t>Beneficiary reference number</w:t>
            </w:r>
          </w:p>
        </w:tc>
        <w:tc>
          <w:tcPr>
            <w:tcW w:w="3964" w:type="dxa"/>
            <w:hideMark/>
          </w:tcPr>
          <w:p w14:paraId="24264F3A" w14:textId="77777777" w:rsidR="002A0E29" w:rsidRPr="00C54B33" w:rsidRDefault="002A0E29" w:rsidP="002F1E39">
            <w:pPr>
              <w:pStyle w:val="TableText"/>
              <w:rPr>
                <w:lang w:val="en-GB"/>
              </w:rPr>
            </w:pPr>
            <w:r w:rsidRPr="00C54B33">
              <w:t>Used to determine associated master</w:t>
            </w:r>
          </w:p>
        </w:tc>
      </w:tr>
      <w:tr w:rsidR="002A0E29" w:rsidRPr="00C54B33" w14:paraId="3B627BAC"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057" w:type="dxa"/>
            <w:hideMark/>
          </w:tcPr>
          <w:p w14:paraId="3C370FBC" w14:textId="77777777" w:rsidR="002A0E29" w:rsidRPr="00C54B33" w:rsidRDefault="002A0E29" w:rsidP="002F1E39">
            <w:pPr>
              <w:pStyle w:val="TableText"/>
              <w:rPr>
                <w:lang w:val="en-GB"/>
              </w:rPr>
            </w:pPr>
            <w:r w:rsidRPr="00C54B33">
              <w:t>52a (A or D)</w:t>
            </w:r>
          </w:p>
        </w:tc>
        <w:tc>
          <w:tcPr>
            <w:tcW w:w="3995" w:type="dxa"/>
            <w:hideMark/>
          </w:tcPr>
          <w:p w14:paraId="276381D4" w14:textId="77777777" w:rsidR="002A0E29" w:rsidRPr="00C54B33" w:rsidRDefault="002A0E29" w:rsidP="002F1E39">
            <w:pPr>
              <w:pStyle w:val="TableText"/>
              <w:rPr>
                <w:lang w:val="en-GB"/>
              </w:rPr>
            </w:pPr>
            <w:r w:rsidRPr="00C54B33">
              <w:t>Issuer</w:t>
            </w:r>
          </w:p>
        </w:tc>
        <w:tc>
          <w:tcPr>
            <w:tcW w:w="3964" w:type="dxa"/>
            <w:hideMark/>
          </w:tcPr>
          <w:p w14:paraId="2F787663" w14:textId="77777777" w:rsidR="002A0E29" w:rsidRPr="00C54B33" w:rsidRDefault="002A0E29" w:rsidP="002F1E39">
            <w:pPr>
              <w:pStyle w:val="TableText"/>
              <w:rPr>
                <w:lang w:val="en-GB"/>
              </w:rPr>
            </w:pPr>
            <w:r w:rsidRPr="00C54B33">
              <w:rPr>
                <w:lang w:val="en-GB"/>
              </w:rPr>
              <w:t>Not mapped</w:t>
            </w:r>
          </w:p>
        </w:tc>
      </w:tr>
      <w:tr w:rsidR="002A0E29" w:rsidRPr="00C54B33" w14:paraId="6F8C5E94"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057" w:type="dxa"/>
            <w:hideMark/>
          </w:tcPr>
          <w:p w14:paraId="4C2F48CE" w14:textId="77777777" w:rsidR="002A0E29" w:rsidRPr="00C54B33" w:rsidRDefault="002A0E29" w:rsidP="002F1E39">
            <w:pPr>
              <w:pStyle w:val="TableText"/>
              <w:rPr>
                <w:lang w:val="en-GB"/>
              </w:rPr>
            </w:pPr>
            <w:r w:rsidRPr="00C54B33">
              <w:t>30</w:t>
            </w:r>
          </w:p>
        </w:tc>
        <w:tc>
          <w:tcPr>
            <w:tcW w:w="3995" w:type="dxa"/>
            <w:hideMark/>
          </w:tcPr>
          <w:p w14:paraId="4D08E013" w14:textId="77777777" w:rsidR="002A0E29" w:rsidRPr="00C54B33" w:rsidRDefault="002A0E29" w:rsidP="002F1E39">
            <w:pPr>
              <w:pStyle w:val="TableText"/>
              <w:rPr>
                <w:lang w:val="en-GB"/>
              </w:rPr>
            </w:pPr>
            <w:r w:rsidRPr="00C54B33">
              <w:t>Demand submission date</w:t>
            </w:r>
          </w:p>
        </w:tc>
        <w:tc>
          <w:tcPr>
            <w:tcW w:w="3964" w:type="dxa"/>
            <w:hideMark/>
          </w:tcPr>
          <w:p w14:paraId="68891F8D" w14:textId="77777777" w:rsidR="002A0E29" w:rsidRPr="00C54B33" w:rsidRDefault="002A0E29" w:rsidP="002F1E39">
            <w:pPr>
              <w:pStyle w:val="TableText"/>
              <w:rPr>
                <w:lang w:val="en-GB"/>
              </w:rPr>
            </w:pPr>
            <w:r w:rsidRPr="00C54B33">
              <w:rPr>
                <w:lang w:val="en-GB"/>
              </w:rPr>
              <w:t>Original submission date </w:t>
            </w:r>
          </w:p>
        </w:tc>
      </w:tr>
      <w:tr w:rsidR="002A0E29" w:rsidRPr="00C54B33" w14:paraId="257B67C7"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057" w:type="dxa"/>
            <w:hideMark/>
          </w:tcPr>
          <w:p w14:paraId="7715455B" w14:textId="77777777" w:rsidR="002A0E29" w:rsidRPr="00C54B33" w:rsidRDefault="002A0E29" w:rsidP="002F1E39">
            <w:pPr>
              <w:pStyle w:val="TableText"/>
              <w:rPr>
                <w:lang w:val="en-GB"/>
              </w:rPr>
            </w:pPr>
            <w:r w:rsidRPr="00C54B33">
              <w:t>32B</w:t>
            </w:r>
          </w:p>
        </w:tc>
        <w:tc>
          <w:tcPr>
            <w:tcW w:w="3995" w:type="dxa"/>
            <w:hideMark/>
          </w:tcPr>
          <w:p w14:paraId="06129BFD" w14:textId="77777777" w:rsidR="002A0E29" w:rsidRPr="00C54B33" w:rsidRDefault="002A0E29" w:rsidP="002F1E39">
            <w:pPr>
              <w:pStyle w:val="TableText"/>
              <w:rPr>
                <w:lang w:val="en-GB"/>
              </w:rPr>
            </w:pPr>
            <w:r w:rsidRPr="00C54B33">
              <w:t>Demand amount</w:t>
            </w:r>
          </w:p>
        </w:tc>
        <w:tc>
          <w:tcPr>
            <w:tcW w:w="3964" w:type="dxa"/>
            <w:hideMark/>
          </w:tcPr>
          <w:p w14:paraId="12F6E9FE" w14:textId="77777777" w:rsidR="002A0E29" w:rsidRPr="00C54B33" w:rsidRDefault="002A0E29" w:rsidP="002F1E39">
            <w:pPr>
              <w:pStyle w:val="TableText"/>
              <w:rPr>
                <w:lang w:val="en-GB"/>
              </w:rPr>
            </w:pPr>
            <w:r w:rsidRPr="00C54B33">
              <w:rPr>
                <w:lang w:val="en-GB"/>
              </w:rPr>
              <w:t>The Original demand amount</w:t>
            </w:r>
          </w:p>
        </w:tc>
      </w:tr>
      <w:tr w:rsidR="002A0E29" w:rsidRPr="00C54B33" w14:paraId="030F23A8"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057" w:type="dxa"/>
            <w:hideMark/>
          </w:tcPr>
          <w:p w14:paraId="0A49011B" w14:textId="77777777" w:rsidR="002A0E29" w:rsidRPr="00C54B33" w:rsidRDefault="002A0E29" w:rsidP="002F1E39">
            <w:pPr>
              <w:pStyle w:val="TableText"/>
              <w:rPr>
                <w:lang w:val="en-GB"/>
              </w:rPr>
            </w:pPr>
            <w:r w:rsidRPr="00C54B33">
              <w:t>77J</w:t>
            </w:r>
          </w:p>
        </w:tc>
        <w:tc>
          <w:tcPr>
            <w:tcW w:w="3995" w:type="dxa"/>
            <w:hideMark/>
          </w:tcPr>
          <w:p w14:paraId="2DBC2B0C" w14:textId="77777777" w:rsidR="002A0E29" w:rsidRPr="00C54B33" w:rsidRDefault="002A0E29" w:rsidP="002F1E39">
            <w:pPr>
              <w:pStyle w:val="TableText"/>
              <w:rPr>
                <w:lang w:val="en-GB"/>
              </w:rPr>
            </w:pPr>
            <w:r w:rsidRPr="00C54B33">
              <w:t>Reason for refusal (70x50z)</w:t>
            </w:r>
          </w:p>
        </w:tc>
        <w:tc>
          <w:tcPr>
            <w:tcW w:w="3964" w:type="dxa"/>
            <w:hideMark/>
          </w:tcPr>
          <w:p w14:paraId="26CC34B7" w14:textId="77777777" w:rsidR="002A0E29" w:rsidRPr="00C54B33" w:rsidRDefault="002A0E29" w:rsidP="002F1E39">
            <w:pPr>
              <w:pStyle w:val="TableText"/>
              <w:rPr>
                <w:lang w:val="en-GB"/>
              </w:rPr>
            </w:pPr>
            <w:r w:rsidRPr="00C54B33">
              <w:rPr>
                <w:lang w:val="en-GB"/>
              </w:rPr>
              <w:t>Reasons for refusal</w:t>
            </w:r>
          </w:p>
        </w:tc>
      </w:tr>
      <w:tr w:rsidR="002A0E29" w:rsidRPr="00C54B33" w14:paraId="128751F9" w14:textId="77777777" w:rsidTr="00EA4E08">
        <w:trPr>
          <w:cnfStyle w:val="000000100000" w:firstRow="0" w:lastRow="0" w:firstColumn="0" w:lastColumn="0" w:oddVBand="0" w:evenVBand="0" w:oddHBand="1" w:evenHBand="0" w:firstRowFirstColumn="0" w:firstRowLastColumn="0" w:lastRowFirstColumn="0" w:lastRowLastColumn="0"/>
          <w:trHeight w:val="2970"/>
        </w:trPr>
        <w:tc>
          <w:tcPr>
            <w:tcW w:w="1057" w:type="dxa"/>
            <w:hideMark/>
          </w:tcPr>
          <w:p w14:paraId="76D788F8" w14:textId="77777777" w:rsidR="002A0E29" w:rsidRPr="00C54B33" w:rsidRDefault="002A0E29" w:rsidP="002F1E39">
            <w:pPr>
              <w:pStyle w:val="TableText"/>
              <w:rPr>
                <w:lang w:val="en-GB"/>
              </w:rPr>
            </w:pPr>
            <w:r w:rsidRPr="00C54B33">
              <w:t>77B </w:t>
            </w:r>
          </w:p>
        </w:tc>
        <w:tc>
          <w:tcPr>
            <w:tcW w:w="3995" w:type="dxa"/>
            <w:hideMark/>
          </w:tcPr>
          <w:p w14:paraId="45AE80FD" w14:textId="77777777" w:rsidR="002A0E29" w:rsidRPr="00C54B33" w:rsidRDefault="002A0E29" w:rsidP="002F1E39">
            <w:pPr>
              <w:pStyle w:val="TableText"/>
              <w:rPr>
                <w:lang w:val="en-GB"/>
              </w:rPr>
            </w:pPr>
            <w:r w:rsidRPr="00C54B33">
              <w:t>Disposal of documents (3x35)</w:t>
            </w:r>
          </w:p>
        </w:tc>
        <w:tc>
          <w:tcPr>
            <w:tcW w:w="3964" w:type="dxa"/>
            <w:hideMark/>
          </w:tcPr>
          <w:p w14:paraId="5297543C" w14:textId="77777777" w:rsidR="002A0E29" w:rsidRPr="00C54B33" w:rsidRDefault="002A0E29" w:rsidP="002F1E39">
            <w:pPr>
              <w:pStyle w:val="TableText"/>
              <w:rPr>
                <w:lang w:val="en-GB"/>
              </w:rPr>
            </w:pPr>
            <w:r w:rsidRPr="00C54B33">
              <w:rPr>
                <w:lang w:val="en-GB"/>
              </w:rPr>
              <w:t>Disposal of documents dropdown and narrative</w:t>
            </w:r>
            <w:r w:rsidRPr="00C54B33">
              <w:rPr>
                <w:lang w:val="en-GB"/>
              </w:rPr>
              <w:br/>
            </w:r>
            <w:r w:rsidRPr="00C54B33">
              <w:rPr>
                <w:lang w:val="en-GB"/>
              </w:rPr>
              <w:br/>
              <w:t>If the disposal is structured as /Codeword/ text the value should be used to set the dropdown as</w:t>
            </w:r>
            <w:r w:rsidRPr="00C54B33">
              <w:rPr>
                <w:lang w:val="en-GB"/>
              </w:rPr>
              <w:br/>
              <w:t>• HOLD - Hold</w:t>
            </w:r>
            <w:r w:rsidRPr="00C54B33">
              <w:rPr>
                <w:lang w:val="en-GB"/>
              </w:rPr>
              <w:br/>
              <w:t>• NOTIFY -Notify</w:t>
            </w:r>
            <w:r w:rsidRPr="00C54B33">
              <w:rPr>
                <w:lang w:val="en-GB"/>
              </w:rPr>
              <w:br/>
              <w:t>• PREVINST – Previous instructions</w:t>
            </w:r>
            <w:r w:rsidRPr="00C54B33">
              <w:rPr>
                <w:lang w:val="en-GB"/>
              </w:rPr>
              <w:br/>
              <w:t>• RETURN - Return</w:t>
            </w:r>
            <w:r w:rsidRPr="00C54B33">
              <w:rPr>
                <w:lang w:val="en-GB"/>
              </w:rPr>
              <w:br/>
              <w:t>If there is no codeword or the codeword does not match the entire text is mapped to the disposal of documents text field</w:t>
            </w:r>
          </w:p>
        </w:tc>
      </w:tr>
      <w:tr w:rsidR="002A0E29" w:rsidRPr="00C54B33" w14:paraId="6D882D2B"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057" w:type="dxa"/>
            <w:hideMark/>
          </w:tcPr>
          <w:p w14:paraId="6C607E91" w14:textId="77777777" w:rsidR="002A0E29" w:rsidRPr="00C54B33" w:rsidRDefault="002A0E29" w:rsidP="002F1E39">
            <w:pPr>
              <w:pStyle w:val="TableText"/>
              <w:rPr>
                <w:lang w:val="en-GB"/>
              </w:rPr>
            </w:pPr>
            <w:r w:rsidRPr="00C54B33">
              <w:t>72Z</w:t>
            </w:r>
          </w:p>
        </w:tc>
        <w:tc>
          <w:tcPr>
            <w:tcW w:w="3995" w:type="dxa"/>
            <w:hideMark/>
          </w:tcPr>
          <w:p w14:paraId="4CE47AF5" w14:textId="77777777" w:rsidR="002A0E29" w:rsidRPr="00C54B33" w:rsidRDefault="002A0E29" w:rsidP="002F1E39">
            <w:pPr>
              <w:pStyle w:val="TableText"/>
              <w:rPr>
                <w:lang w:val="en-GB"/>
              </w:rPr>
            </w:pPr>
            <w:r w:rsidRPr="00C54B33">
              <w:t>Sender to receiver details</w:t>
            </w:r>
          </w:p>
        </w:tc>
        <w:tc>
          <w:tcPr>
            <w:tcW w:w="3964" w:type="dxa"/>
            <w:hideMark/>
          </w:tcPr>
          <w:p w14:paraId="744DF3A0" w14:textId="77777777" w:rsidR="002A0E29" w:rsidRPr="00C54B33" w:rsidRDefault="002A0E29" w:rsidP="002F1E39">
            <w:pPr>
              <w:pStyle w:val="TableText"/>
              <w:rPr>
                <w:lang w:val="en-GB"/>
              </w:rPr>
            </w:pPr>
            <w:r w:rsidRPr="00C54B33">
              <w:rPr>
                <w:lang w:val="en-GB"/>
              </w:rPr>
              <w:t>Sender to receiver information</w:t>
            </w:r>
          </w:p>
        </w:tc>
      </w:tr>
      <w:tr w:rsidR="002A0E29" w:rsidRPr="00C54B33" w14:paraId="11372C77"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057" w:type="dxa"/>
            <w:hideMark/>
          </w:tcPr>
          <w:p w14:paraId="1C39C821" w14:textId="77777777" w:rsidR="002A0E29" w:rsidRPr="00C54B33" w:rsidRDefault="002A0E29" w:rsidP="002F1E39">
            <w:pPr>
              <w:pStyle w:val="TableText"/>
              <w:rPr>
                <w:lang w:val="en-GB"/>
              </w:rPr>
            </w:pPr>
            <w:r w:rsidRPr="00C54B33">
              <w:t>23X</w:t>
            </w:r>
          </w:p>
        </w:tc>
        <w:tc>
          <w:tcPr>
            <w:tcW w:w="3995" w:type="dxa"/>
            <w:hideMark/>
          </w:tcPr>
          <w:p w14:paraId="6FBF570D" w14:textId="77777777" w:rsidR="002A0E29" w:rsidRPr="00C54B33" w:rsidRDefault="002A0E29" w:rsidP="002F1E39">
            <w:pPr>
              <w:pStyle w:val="TableText"/>
              <w:rPr>
                <w:lang w:val="en-GB"/>
              </w:rPr>
            </w:pPr>
            <w:r w:rsidRPr="00C54B33">
              <w:t>File identification</w:t>
            </w:r>
          </w:p>
        </w:tc>
        <w:tc>
          <w:tcPr>
            <w:tcW w:w="3964" w:type="dxa"/>
            <w:hideMark/>
          </w:tcPr>
          <w:p w14:paraId="1A7B8F5A" w14:textId="77777777" w:rsidR="002A0E29" w:rsidRPr="00C54B33" w:rsidRDefault="002A0E29" w:rsidP="002F1E39">
            <w:pPr>
              <w:pStyle w:val="TableText"/>
              <w:rPr>
                <w:lang w:val="en-GB"/>
              </w:rPr>
            </w:pPr>
            <w:r w:rsidRPr="00C54B33">
              <w:rPr>
                <w:lang w:val="en-GB"/>
              </w:rPr>
              <w:t> Mapped to Attached documents</w:t>
            </w:r>
          </w:p>
        </w:tc>
      </w:tr>
    </w:tbl>
    <w:p w14:paraId="48130FEB" w14:textId="77777777" w:rsidR="000D3507" w:rsidRPr="005E3887" w:rsidRDefault="000D3507" w:rsidP="000D3507">
      <w:pPr>
        <w:pStyle w:val="BodyText"/>
      </w:pPr>
    </w:p>
    <w:p w14:paraId="1E5686D6" w14:textId="77777777" w:rsidR="000D3507" w:rsidRDefault="000D3507" w:rsidP="000D3507">
      <w:pPr>
        <w:pStyle w:val="Heading3"/>
      </w:pPr>
      <w:bookmarkStart w:id="274" w:name="_Toc40607172"/>
      <w:bookmarkStart w:id="275" w:name="_Toc160048762"/>
      <w:r>
        <w:t>MT787 - Guarantee/Standby LC Amendment response - AMEND</w:t>
      </w:r>
      <w:bookmarkEnd w:id="274"/>
      <w:bookmarkEnd w:id="275"/>
    </w:p>
    <w:p w14:paraId="787F78C2" w14:textId="0A3A8669" w:rsidR="000D3507" w:rsidRDefault="000D3507" w:rsidP="000D3507">
      <w:pPr>
        <w:pStyle w:val="BodyText"/>
      </w:pPr>
      <w:r>
        <w:t>The MT787 Guarantee/Standby LC Amendment response is mapped to the Export Standby Beneficiary response to Amend event</w:t>
      </w:r>
      <w:r w:rsidR="006047A6">
        <w:t>.</w:t>
      </w:r>
    </w:p>
    <w:tbl>
      <w:tblPr>
        <w:tblStyle w:val="TableGridHeader174"/>
        <w:tblW w:w="0" w:type="auto"/>
        <w:tblLook w:val="04A0" w:firstRow="1" w:lastRow="0" w:firstColumn="1" w:lastColumn="0" w:noHBand="0" w:noVBand="1"/>
      </w:tblPr>
      <w:tblGrid>
        <w:gridCol w:w="789"/>
        <w:gridCol w:w="4134"/>
        <w:gridCol w:w="4093"/>
      </w:tblGrid>
      <w:tr w:rsidR="00DE4F98" w:rsidRPr="00E0350C" w14:paraId="240CA802" w14:textId="77777777" w:rsidTr="002F1E39">
        <w:trPr>
          <w:cnfStyle w:val="100000000000" w:firstRow="1" w:lastRow="0" w:firstColumn="0" w:lastColumn="0" w:oddVBand="0" w:evenVBand="0" w:oddHBand="0" w:evenHBand="0" w:firstRowFirstColumn="0" w:firstRowLastColumn="0" w:lastRowFirstColumn="0" w:lastRowLastColumn="0"/>
          <w:trHeight w:val="300"/>
          <w:tblHeader/>
        </w:trPr>
        <w:tc>
          <w:tcPr>
            <w:tcW w:w="789" w:type="dxa"/>
            <w:hideMark/>
          </w:tcPr>
          <w:p w14:paraId="2DCD9526" w14:textId="77777777" w:rsidR="00DE4F98" w:rsidRPr="00175B8E" w:rsidRDefault="00DE4F98" w:rsidP="002F1E39">
            <w:pPr>
              <w:pStyle w:val="TableHead"/>
            </w:pPr>
            <w:r w:rsidRPr="00175B8E">
              <w:t>Tag</w:t>
            </w:r>
          </w:p>
        </w:tc>
        <w:tc>
          <w:tcPr>
            <w:tcW w:w="4134" w:type="dxa"/>
            <w:hideMark/>
          </w:tcPr>
          <w:p w14:paraId="42DF9651" w14:textId="77777777" w:rsidR="00DE4F98" w:rsidRPr="00175B8E" w:rsidRDefault="00DE4F98" w:rsidP="002F1E39">
            <w:pPr>
              <w:pStyle w:val="TableHead"/>
            </w:pPr>
            <w:r w:rsidRPr="00175B8E">
              <w:t>Field name</w:t>
            </w:r>
          </w:p>
        </w:tc>
        <w:tc>
          <w:tcPr>
            <w:tcW w:w="4093" w:type="dxa"/>
            <w:hideMark/>
          </w:tcPr>
          <w:p w14:paraId="16966E28" w14:textId="77777777" w:rsidR="00DE4F98" w:rsidRPr="00175B8E" w:rsidRDefault="00DE4F98" w:rsidP="002F1E39">
            <w:pPr>
              <w:pStyle w:val="TableHead"/>
            </w:pPr>
            <w:r w:rsidRPr="00175B8E">
              <w:t>Mapped From</w:t>
            </w:r>
          </w:p>
        </w:tc>
      </w:tr>
      <w:tr w:rsidR="00DE4F98" w:rsidRPr="00E0350C" w14:paraId="57824654"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9" w:type="dxa"/>
            <w:hideMark/>
          </w:tcPr>
          <w:p w14:paraId="14962667" w14:textId="77777777" w:rsidR="00DE4F98" w:rsidRPr="00E0350C" w:rsidRDefault="00DE4F98" w:rsidP="002F1E39">
            <w:pPr>
              <w:pStyle w:val="TableText"/>
            </w:pPr>
            <w:r w:rsidRPr="00E0350C">
              <w:t> </w:t>
            </w:r>
          </w:p>
        </w:tc>
        <w:tc>
          <w:tcPr>
            <w:tcW w:w="4134" w:type="dxa"/>
            <w:hideMark/>
          </w:tcPr>
          <w:p w14:paraId="5F4BF071" w14:textId="77777777" w:rsidR="00DE4F98" w:rsidRPr="00E0350C" w:rsidRDefault="00DE4F98" w:rsidP="002F1E39">
            <w:pPr>
              <w:pStyle w:val="TableText"/>
            </w:pPr>
            <w:r w:rsidRPr="00E0350C">
              <w:t>Sender</w:t>
            </w:r>
          </w:p>
        </w:tc>
        <w:tc>
          <w:tcPr>
            <w:tcW w:w="4093" w:type="dxa"/>
            <w:hideMark/>
          </w:tcPr>
          <w:p w14:paraId="7F5413A3" w14:textId="77777777" w:rsidR="00DE4F98" w:rsidRPr="00E0350C" w:rsidRDefault="00DE4F98" w:rsidP="002F1E39">
            <w:pPr>
              <w:pStyle w:val="TableText"/>
            </w:pPr>
            <w:r w:rsidRPr="00E0350C">
              <w:t xml:space="preserve">Used to determine associated master </w:t>
            </w:r>
          </w:p>
        </w:tc>
      </w:tr>
      <w:tr w:rsidR="00DE4F98" w:rsidRPr="00E0350C" w14:paraId="71C06DE2"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89" w:type="dxa"/>
            <w:hideMark/>
          </w:tcPr>
          <w:p w14:paraId="3BD0F6EF" w14:textId="77777777" w:rsidR="00DE4F98" w:rsidRPr="00E0350C" w:rsidRDefault="00DE4F98" w:rsidP="002F1E39">
            <w:pPr>
              <w:pStyle w:val="TableText"/>
            </w:pPr>
            <w:r w:rsidRPr="00E0350C">
              <w:t> </w:t>
            </w:r>
          </w:p>
        </w:tc>
        <w:tc>
          <w:tcPr>
            <w:tcW w:w="4134" w:type="dxa"/>
            <w:hideMark/>
          </w:tcPr>
          <w:p w14:paraId="5A9DF04F" w14:textId="77777777" w:rsidR="00DE4F98" w:rsidRPr="00E0350C" w:rsidRDefault="00DE4F98" w:rsidP="002F1E39">
            <w:pPr>
              <w:pStyle w:val="TableText"/>
            </w:pPr>
            <w:r w:rsidRPr="00E0350C">
              <w:t>Receiver</w:t>
            </w:r>
          </w:p>
        </w:tc>
        <w:tc>
          <w:tcPr>
            <w:tcW w:w="4093" w:type="dxa"/>
            <w:hideMark/>
          </w:tcPr>
          <w:p w14:paraId="7818FD75" w14:textId="77777777" w:rsidR="00DE4F98" w:rsidRPr="00E0350C" w:rsidRDefault="00DE4F98" w:rsidP="002F1E39">
            <w:pPr>
              <w:pStyle w:val="TableText"/>
            </w:pPr>
            <w:r w:rsidRPr="00E0350C">
              <w:t xml:space="preserve">Used to determine receiver behalf of branch </w:t>
            </w:r>
          </w:p>
        </w:tc>
      </w:tr>
      <w:tr w:rsidR="00DE4F98" w:rsidRPr="00E0350C" w14:paraId="118F586A"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9" w:type="dxa"/>
            <w:hideMark/>
          </w:tcPr>
          <w:p w14:paraId="7E446505" w14:textId="77777777" w:rsidR="00DE4F98" w:rsidRPr="00E0350C" w:rsidRDefault="00DE4F98" w:rsidP="002F1E39">
            <w:pPr>
              <w:pStyle w:val="TableText"/>
            </w:pPr>
            <w:r w:rsidRPr="00E0350C">
              <w:t>20</w:t>
            </w:r>
          </w:p>
        </w:tc>
        <w:tc>
          <w:tcPr>
            <w:tcW w:w="4134" w:type="dxa"/>
            <w:hideMark/>
          </w:tcPr>
          <w:p w14:paraId="20E45CA4" w14:textId="77777777" w:rsidR="00DE4F98" w:rsidRPr="00E0350C" w:rsidRDefault="00DE4F98" w:rsidP="002F1E39">
            <w:pPr>
              <w:pStyle w:val="TableText"/>
            </w:pPr>
            <w:r w:rsidRPr="00E0350C">
              <w:t>Transaction reference number</w:t>
            </w:r>
          </w:p>
        </w:tc>
        <w:tc>
          <w:tcPr>
            <w:tcW w:w="4093" w:type="dxa"/>
            <w:hideMark/>
          </w:tcPr>
          <w:p w14:paraId="73C2C1BD" w14:textId="77777777" w:rsidR="00DE4F98" w:rsidRPr="00E0350C" w:rsidRDefault="00DE4F98" w:rsidP="002F1E39">
            <w:pPr>
              <w:pStyle w:val="TableText"/>
            </w:pPr>
            <w:r w:rsidRPr="00E0350C">
              <w:t>Used to find matching master by sender’s reference</w:t>
            </w:r>
          </w:p>
        </w:tc>
      </w:tr>
      <w:tr w:rsidR="00DE4F98" w:rsidRPr="00E0350C" w14:paraId="3A81DB1C"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89" w:type="dxa"/>
            <w:hideMark/>
          </w:tcPr>
          <w:p w14:paraId="433F8B96" w14:textId="77777777" w:rsidR="00DE4F98" w:rsidRPr="00E0350C" w:rsidRDefault="00DE4F98" w:rsidP="002F1E39">
            <w:pPr>
              <w:pStyle w:val="TableText"/>
            </w:pPr>
            <w:r w:rsidRPr="00E0350C">
              <w:t>21</w:t>
            </w:r>
          </w:p>
        </w:tc>
        <w:tc>
          <w:tcPr>
            <w:tcW w:w="4134" w:type="dxa"/>
            <w:hideMark/>
          </w:tcPr>
          <w:p w14:paraId="77DAD25B" w14:textId="77777777" w:rsidR="00DE4F98" w:rsidRPr="00E0350C" w:rsidRDefault="00DE4F98" w:rsidP="002F1E39">
            <w:pPr>
              <w:pStyle w:val="TableText"/>
            </w:pPr>
            <w:r w:rsidRPr="00E0350C">
              <w:t>Related reference </w:t>
            </w:r>
          </w:p>
        </w:tc>
        <w:tc>
          <w:tcPr>
            <w:tcW w:w="4093" w:type="dxa"/>
            <w:hideMark/>
          </w:tcPr>
          <w:p w14:paraId="20C4D73C" w14:textId="77777777" w:rsidR="00DE4F98" w:rsidRPr="00E0350C" w:rsidRDefault="00DE4F98" w:rsidP="002F1E39">
            <w:pPr>
              <w:pStyle w:val="TableText"/>
            </w:pPr>
            <w:r w:rsidRPr="00E0350C">
              <w:t>Used to find matching associated master</w:t>
            </w:r>
          </w:p>
        </w:tc>
      </w:tr>
      <w:tr w:rsidR="00DE4F98" w:rsidRPr="00E0350C" w14:paraId="79A2D0E7"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9" w:type="dxa"/>
            <w:hideMark/>
          </w:tcPr>
          <w:p w14:paraId="22BF917F" w14:textId="77777777" w:rsidR="00DE4F98" w:rsidRPr="00E0350C" w:rsidRDefault="00DE4F98" w:rsidP="002F1E39">
            <w:pPr>
              <w:pStyle w:val="TableText"/>
            </w:pPr>
            <w:r w:rsidRPr="00E0350C">
              <w:lastRenderedPageBreak/>
              <w:t>52a</w:t>
            </w:r>
          </w:p>
        </w:tc>
        <w:tc>
          <w:tcPr>
            <w:tcW w:w="4134" w:type="dxa"/>
            <w:hideMark/>
          </w:tcPr>
          <w:p w14:paraId="2A3D8430" w14:textId="77777777" w:rsidR="00DE4F98" w:rsidRPr="00E0350C" w:rsidRDefault="00DE4F98" w:rsidP="002F1E39">
            <w:pPr>
              <w:pStyle w:val="TableText"/>
            </w:pPr>
            <w:r w:rsidRPr="00E0350C">
              <w:t>Issuer</w:t>
            </w:r>
          </w:p>
        </w:tc>
        <w:tc>
          <w:tcPr>
            <w:tcW w:w="4093" w:type="dxa"/>
            <w:hideMark/>
          </w:tcPr>
          <w:p w14:paraId="1504F11E" w14:textId="77777777" w:rsidR="00DE4F98" w:rsidRPr="00E0350C" w:rsidRDefault="00DE4F98" w:rsidP="002F1E39">
            <w:pPr>
              <w:pStyle w:val="TableText"/>
            </w:pPr>
            <w:r w:rsidRPr="00E0350C">
              <w:t>Not mapped</w:t>
            </w:r>
          </w:p>
        </w:tc>
      </w:tr>
      <w:tr w:rsidR="00DE4F98" w:rsidRPr="00E0350C" w14:paraId="1439E85E"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89" w:type="dxa"/>
            <w:hideMark/>
          </w:tcPr>
          <w:p w14:paraId="76353948" w14:textId="77777777" w:rsidR="00DE4F98" w:rsidRPr="00E0350C" w:rsidRDefault="00DE4F98" w:rsidP="002F1E39">
            <w:pPr>
              <w:pStyle w:val="TableText"/>
            </w:pPr>
            <w:r w:rsidRPr="00E0350C">
              <w:t>26E</w:t>
            </w:r>
          </w:p>
        </w:tc>
        <w:tc>
          <w:tcPr>
            <w:tcW w:w="4134" w:type="dxa"/>
            <w:hideMark/>
          </w:tcPr>
          <w:p w14:paraId="72E379A9" w14:textId="77777777" w:rsidR="00DE4F98" w:rsidRPr="00E0350C" w:rsidRDefault="00DE4F98" w:rsidP="002F1E39">
            <w:pPr>
              <w:pStyle w:val="TableText"/>
            </w:pPr>
            <w:r w:rsidRPr="00E0350C">
              <w:t>Number of Amendment</w:t>
            </w:r>
          </w:p>
        </w:tc>
        <w:tc>
          <w:tcPr>
            <w:tcW w:w="4093" w:type="dxa"/>
            <w:hideMark/>
          </w:tcPr>
          <w:p w14:paraId="1BBF4800" w14:textId="77777777" w:rsidR="00DE4F98" w:rsidRPr="00E0350C" w:rsidRDefault="00DE4F98" w:rsidP="002F1E39">
            <w:pPr>
              <w:pStyle w:val="TableText"/>
            </w:pPr>
            <w:r w:rsidRPr="00E0350C">
              <w:t>Not mapped</w:t>
            </w:r>
          </w:p>
        </w:tc>
      </w:tr>
      <w:tr w:rsidR="00DE4F98" w:rsidRPr="00E0350C" w14:paraId="7B2F46C3" w14:textId="77777777" w:rsidTr="003D3747">
        <w:trPr>
          <w:cnfStyle w:val="000000100000" w:firstRow="0" w:lastRow="0" w:firstColumn="0" w:lastColumn="0" w:oddVBand="0" w:evenVBand="0" w:oddHBand="1" w:evenHBand="0" w:firstRowFirstColumn="0" w:firstRowLastColumn="0" w:lastRowFirstColumn="0" w:lastRowLastColumn="0"/>
          <w:trHeight w:val="1800"/>
        </w:trPr>
        <w:tc>
          <w:tcPr>
            <w:tcW w:w="789" w:type="dxa"/>
            <w:hideMark/>
          </w:tcPr>
          <w:p w14:paraId="0C9412C0" w14:textId="77777777" w:rsidR="00DE4F98" w:rsidRPr="00E0350C" w:rsidRDefault="00DE4F98" w:rsidP="002F1E39">
            <w:pPr>
              <w:pStyle w:val="TableText"/>
            </w:pPr>
            <w:r w:rsidRPr="00E0350C">
              <w:t>23R</w:t>
            </w:r>
          </w:p>
        </w:tc>
        <w:tc>
          <w:tcPr>
            <w:tcW w:w="4134" w:type="dxa"/>
            <w:hideMark/>
          </w:tcPr>
          <w:p w14:paraId="27A016DC" w14:textId="77777777" w:rsidR="00DE4F98" w:rsidRPr="00E0350C" w:rsidRDefault="00DE4F98" w:rsidP="002F1E39">
            <w:pPr>
              <w:pStyle w:val="TableText"/>
            </w:pPr>
            <w:r w:rsidRPr="00E0350C">
              <w:t>Amendment status </w:t>
            </w:r>
          </w:p>
        </w:tc>
        <w:tc>
          <w:tcPr>
            <w:tcW w:w="4093" w:type="dxa"/>
            <w:hideMark/>
          </w:tcPr>
          <w:p w14:paraId="4399B7DC" w14:textId="77777777" w:rsidR="00DE4F98" w:rsidRPr="00E0350C" w:rsidRDefault="00DE4F98" w:rsidP="002F1E39">
            <w:pPr>
              <w:pStyle w:val="TableText"/>
            </w:pPr>
            <w:r w:rsidRPr="00E0350C">
              <w:t>Used to set the response action either</w:t>
            </w:r>
            <w:r w:rsidRPr="00E0350C">
              <w:br/>
              <w:t xml:space="preserve">ACCP - Approved or </w:t>
            </w:r>
            <w:r w:rsidRPr="00E0350C">
              <w:br/>
              <w:t>REJT – Rejected</w:t>
            </w:r>
            <w:r w:rsidRPr="00E0350C">
              <w:br/>
            </w:r>
            <w:r w:rsidRPr="00E0350C">
              <w:br/>
              <w:t>If Rejected - the associated text is mapped to the Reason for rejection field</w:t>
            </w:r>
          </w:p>
        </w:tc>
      </w:tr>
      <w:tr w:rsidR="00DE4F98" w:rsidRPr="00E0350C" w14:paraId="45FDF529"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89" w:type="dxa"/>
            <w:hideMark/>
          </w:tcPr>
          <w:p w14:paraId="5FBAB0DB" w14:textId="77777777" w:rsidR="00DE4F98" w:rsidRPr="00E0350C" w:rsidRDefault="00DE4F98" w:rsidP="002F1E39">
            <w:pPr>
              <w:pStyle w:val="TableText"/>
            </w:pPr>
            <w:r w:rsidRPr="00E0350C">
              <w:t>72Z</w:t>
            </w:r>
          </w:p>
        </w:tc>
        <w:tc>
          <w:tcPr>
            <w:tcW w:w="4134" w:type="dxa"/>
            <w:hideMark/>
          </w:tcPr>
          <w:p w14:paraId="181FB1E1" w14:textId="77777777" w:rsidR="00DE4F98" w:rsidRPr="00E0350C" w:rsidRDefault="00DE4F98" w:rsidP="002F1E39">
            <w:pPr>
              <w:pStyle w:val="TableText"/>
            </w:pPr>
            <w:r w:rsidRPr="00E0350C">
              <w:t>Sender to receiver information</w:t>
            </w:r>
          </w:p>
        </w:tc>
        <w:tc>
          <w:tcPr>
            <w:tcW w:w="4093" w:type="dxa"/>
            <w:hideMark/>
          </w:tcPr>
          <w:p w14:paraId="12F7C2EF" w14:textId="77777777" w:rsidR="00DE4F98" w:rsidRPr="00E0350C" w:rsidRDefault="00DE4F98" w:rsidP="002F1E39">
            <w:pPr>
              <w:pStyle w:val="TableText"/>
            </w:pPr>
            <w:r w:rsidRPr="00E0350C">
              <w:t>Response narrative</w:t>
            </w:r>
          </w:p>
        </w:tc>
      </w:tr>
      <w:tr w:rsidR="00DE4F98" w:rsidRPr="00E0350C" w14:paraId="757B43B1"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9" w:type="dxa"/>
            <w:hideMark/>
          </w:tcPr>
          <w:p w14:paraId="3AB2F16C" w14:textId="77777777" w:rsidR="00DE4F98" w:rsidRPr="00E0350C" w:rsidRDefault="00DE4F98" w:rsidP="002F1E39">
            <w:pPr>
              <w:pStyle w:val="TableText"/>
            </w:pPr>
            <w:r w:rsidRPr="00E0350C">
              <w:t>23X</w:t>
            </w:r>
          </w:p>
        </w:tc>
        <w:tc>
          <w:tcPr>
            <w:tcW w:w="4134" w:type="dxa"/>
            <w:hideMark/>
          </w:tcPr>
          <w:p w14:paraId="7DE499AB" w14:textId="77777777" w:rsidR="00DE4F98" w:rsidRPr="00E0350C" w:rsidRDefault="00DE4F98" w:rsidP="002F1E39">
            <w:pPr>
              <w:pStyle w:val="TableText"/>
            </w:pPr>
            <w:r w:rsidRPr="00E0350C">
              <w:t>File identification</w:t>
            </w:r>
          </w:p>
        </w:tc>
        <w:tc>
          <w:tcPr>
            <w:tcW w:w="4093" w:type="dxa"/>
            <w:hideMark/>
          </w:tcPr>
          <w:p w14:paraId="45E8225E" w14:textId="77777777" w:rsidR="00DE4F98" w:rsidRPr="00E0350C" w:rsidRDefault="00DE4F98" w:rsidP="002F1E39">
            <w:pPr>
              <w:pStyle w:val="TableText"/>
            </w:pPr>
            <w:r w:rsidRPr="00E0350C">
              <w:t>Mapped to Attached documents</w:t>
            </w:r>
          </w:p>
        </w:tc>
      </w:tr>
    </w:tbl>
    <w:p w14:paraId="26E84A71" w14:textId="77777777" w:rsidR="000D3507" w:rsidRDefault="000D3507" w:rsidP="000D3507">
      <w:pPr>
        <w:pStyle w:val="BodyText"/>
      </w:pPr>
    </w:p>
    <w:p w14:paraId="387CAA4B" w14:textId="77777777" w:rsidR="000D3507" w:rsidRDefault="000D3507" w:rsidP="000D3507">
      <w:pPr>
        <w:pStyle w:val="Heading3"/>
      </w:pPr>
      <w:bookmarkStart w:id="276" w:name="_Toc40607173"/>
      <w:bookmarkStart w:id="277" w:name="_Toc160048763"/>
      <w:r>
        <w:t>MT787 - Guarantee/Standby LC Amendment response - CANCEL</w:t>
      </w:r>
      <w:bookmarkEnd w:id="276"/>
      <w:bookmarkEnd w:id="277"/>
    </w:p>
    <w:p w14:paraId="219DBF89" w14:textId="03863A42" w:rsidR="000D3507" w:rsidRDefault="000D3507" w:rsidP="000D3507">
      <w:pPr>
        <w:pStyle w:val="BodyText"/>
      </w:pPr>
      <w:r>
        <w:t>The MT787 Guarantee/Standby LC Amendment response is mapped to the Export Standby Beneficiary response to Cancel event</w:t>
      </w:r>
      <w:r w:rsidR="006047A6">
        <w:t>.</w:t>
      </w:r>
    </w:p>
    <w:tbl>
      <w:tblPr>
        <w:tblStyle w:val="TableGridHeader175"/>
        <w:tblW w:w="0" w:type="auto"/>
        <w:tblLook w:val="04A0" w:firstRow="1" w:lastRow="0" w:firstColumn="1" w:lastColumn="0" w:noHBand="0" w:noVBand="1"/>
      </w:tblPr>
      <w:tblGrid>
        <w:gridCol w:w="701"/>
        <w:gridCol w:w="2935"/>
        <w:gridCol w:w="5380"/>
      </w:tblGrid>
      <w:tr w:rsidR="004372AB" w:rsidRPr="000404C9" w14:paraId="4ED9AD75" w14:textId="77777777" w:rsidTr="00EA4E08">
        <w:trPr>
          <w:cnfStyle w:val="100000000000" w:firstRow="1" w:lastRow="0" w:firstColumn="0" w:lastColumn="0" w:oddVBand="0" w:evenVBand="0" w:oddHBand="0" w:evenHBand="0" w:firstRowFirstColumn="0" w:firstRowLastColumn="0" w:lastRowFirstColumn="0" w:lastRowLastColumn="0"/>
          <w:trHeight w:val="300"/>
          <w:tblHeader/>
        </w:trPr>
        <w:tc>
          <w:tcPr>
            <w:tcW w:w="701" w:type="dxa"/>
            <w:hideMark/>
          </w:tcPr>
          <w:p w14:paraId="7A5E5CB3" w14:textId="77777777" w:rsidR="004372AB" w:rsidRPr="00175B8E" w:rsidRDefault="004372AB" w:rsidP="002F1E39">
            <w:pPr>
              <w:pStyle w:val="TableHead"/>
            </w:pPr>
            <w:r w:rsidRPr="00175B8E">
              <w:t>Tag</w:t>
            </w:r>
          </w:p>
        </w:tc>
        <w:tc>
          <w:tcPr>
            <w:tcW w:w="2935" w:type="dxa"/>
            <w:hideMark/>
          </w:tcPr>
          <w:p w14:paraId="111732B8" w14:textId="77777777" w:rsidR="004372AB" w:rsidRPr="00175B8E" w:rsidRDefault="004372AB" w:rsidP="002F1E39">
            <w:pPr>
              <w:pStyle w:val="TableHead"/>
            </w:pPr>
            <w:r w:rsidRPr="00175B8E">
              <w:t>Field name</w:t>
            </w:r>
          </w:p>
        </w:tc>
        <w:tc>
          <w:tcPr>
            <w:tcW w:w="5380" w:type="dxa"/>
            <w:noWrap/>
            <w:hideMark/>
          </w:tcPr>
          <w:p w14:paraId="420181B4" w14:textId="77777777" w:rsidR="004372AB" w:rsidRPr="00175B8E" w:rsidRDefault="004372AB" w:rsidP="002F1E39">
            <w:pPr>
              <w:pStyle w:val="TableHead"/>
            </w:pPr>
            <w:r w:rsidRPr="00175B8E">
              <w:t>Mapped From</w:t>
            </w:r>
          </w:p>
        </w:tc>
      </w:tr>
      <w:tr w:rsidR="004372AB" w:rsidRPr="000404C9" w14:paraId="4D95CB36"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01" w:type="dxa"/>
            <w:hideMark/>
          </w:tcPr>
          <w:p w14:paraId="0FE03DE5" w14:textId="77777777" w:rsidR="004372AB" w:rsidRPr="000404C9" w:rsidRDefault="004372AB" w:rsidP="002F1E39">
            <w:pPr>
              <w:pStyle w:val="TableText"/>
            </w:pPr>
            <w:r w:rsidRPr="000404C9">
              <w:t> </w:t>
            </w:r>
          </w:p>
        </w:tc>
        <w:tc>
          <w:tcPr>
            <w:tcW w:w="2935" w:type="dxa"/>
            <w:hideMark/>
          </w:tcPr>
          <w:p w14:paraId="28B32C3F" w14:textId="77777777" w:rsidR="004372AB" w:rsidRPr="000404C9" w:rsidRDefault="004372AB" w:rsidP="002F1E39">
            <w:pPr>
              <w:pStyle w:val="TableText"/>
            </w:pPr>
            <w:r w:rsidRPr="000404C9">
              <w:t>Sender</w:t>
            </w:r>
          </w:p>
        </w:tc>
        <w:tc>
          <w:tcPr>
            <w:tcW w:w="5380" w:type="dxa"/>
            <w:hideMark/>
          </w:tcPr>
          <w:p w14:paraId="7CB52D3F" w14:textId="77777777" w:rsidR="004372AB" w:rsidRPr="000404C9" w:rsidRDefault="004372AB" w:rsidP="002F1E39">
            <w:pPr>
              <w:pStyle w:val="TableText"/>
            </w:pPr>
            <w:r w:rsidRPr="000404C9">
              <w:t xml:space="preserve">Used to determine associated master </w:t>
            </w:r>
          </w:p>
        </w:tc>
      </w:tr>
      <w:tr w:rsidR="004372AB" w:rsidRPr="000404C9" w14:paraId="1C52CB6B"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01" w:type="dxa"/>
            <w:hideMark/>
          </w:tcPr>
          <w:p w14:paraId="06A1C43E" w14:textId="77777777" w:rsidR="004372AB" w:rsidRPr="000404C9" w:rsidRDefault="004372AB" w:rsidP="002F1E39">
            <w:pPr>
              <w:pStyle w:val="TableText"/>
            </w:pPr>
            <w:r w:rsidRPr="000404C9">
              <w:t> </w:t>
            </w:r>
          </w:p>
        </w:tc>
        <w:tc>
          <w:tcPr>
            <w:tcW w:w="2935" w:type="dxa"/>
            <w:hideMark/>
          </w:tcPr>
          <w:p w14:paraId="06F2280A" w14:textId="77777777" w:rsidR="004372AB" w:rsidRPr="000404C9" w:rsidRDefault="004372AB" w:rsidP="002F1E39">
            <w:pPr>
              <w:pStyle w:val="TableText"/>
            </w:pPr>
            <w:r w:rsidRPr="000404C9">
              <w:t>Receiver</w:t>
            </w:r>
          </w:p>
        </w:tc>
        <w:tc>
          <w:tcPr>
            <w:tcW w:w="5380" w:type="dxa"/>
            <w:hideMark/>
          </w:tcPr>
          <w:p w14:paraId="12F6ACE0" w14:textId="77777777" w:rsidR="004372AB" w:rsidRPr="000404C9" w:rsidRDefault="004372AB" w:rsidP="002F1E39">
            <w:pPr>
              <w:pStyle w:val="TableText"/>
            </w:pPr>
            <w:r w:rsidRPr="000404C9">
              <w:t>Used to determine receiver behalf of branch</w:t>
            </w:r>
          </w:p>
        </w:tc>
      </w:tr>
      <w:tr w:rsidR="004372AB" w:rsidRPr="000404C9" w14:paraId="2A5215B4"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01" w:type="dxa"/>
            <w:hideMark/>
          </w:tcPr>
          <w:p w14:paraId="2F528AA2" w14:textId="77777777" w:rsidR="004372AB" w:rsidRPr="000404C9" w:rsidRDefault="004372AB" w:rsidP="002F1E39">
            <w:pPr>
              <w:pStyle w:val="TableText"/>
            </w:pPr>
            <w:r w:rsidRPr="000404C9">
              <w:t>20</w:t>
            </w:r>
          </w:p>
        </w:tc>
        <w:tc>
          <w:tcPr>
            <w:tcW w:w="2935" w:type="dxa"/>
            <w:hideMark/>
          </w:tcPr>
          <w:p w14:paraId="0C9D3CA0" w14:textId="77777777" w:rsidR="004372AB" w:rsidRPr="000404C9" w:rsidRDefault="004372AB" w:rsidP="002F1E39">
            <w:pPr>
              <w:pStyle w:val="TableText"/>
            </w:pPr>
            <w:r w:rsidRPr="000404C9">
              <w:t>Transaction reference number</w:t>
            </w:r>
          </w:p>
        </w:tc>
        <w:tc>
          <w:tcPr>
            <w:tcW w:w="5380" w:type="dxa"/>
            <w:hideMark/>
          </w:tcPr>
          <w:p w14:paraId="072B7C74" w14:textId="77777777" w:rsidR="004372AB" w:rsidRPr="000404C9" w:rsidRDefault="004372AB" w:rsidP="002F1E39">
            <w:pPr>
              <w:pStyle w:val="TableText"/>
            </w:pPr>
            <w:r w:rsidRPr="000404C9">
              <w:t>Used to find matching master by sender’s reference</w:t>
            </w:r>
          </w:p>
        </w:tc>
      </w:tr>
      <w:tr w:rsidR="004372AB" w:rsidRPr="000404C9" w14:paraId="6DC28F04"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01" w:type="dxa"/>
            <w:hideMark/>
          </w:tcPr>
          <w:p w14:paraId="2A1770A2" w14:textId="77777777" w:rsidR="004372AB" w:rsidRPr="000404C9" w:rsidRDefault="004372AB" w:rsidP="002F1E39">
            <w:pPr>
              <w:pStyle w:val="TableText"/>
            </w:pPr>
            <w:r w:rsidRPr="000404C9">
              <w:t>21</w:t>
            </w:r>
          </w:p>
        </w:tc>
        <w:tc>
          <w:tcPr>
            <w:tcW w:w="2935" w:type="dxa"/>
            <w:hideMark/>
          </w:tcPr>
          <w:p w14:paraId="6048D350" w14:textId="77777777" w:rsidR="004372AB" w:rsidRPr="000404C9" w:rsidRDefault="004372AB" w:rsidP="002F1E39">
            <w:pPr>
              <w:pStyle w:val="TableText"/>
            </w:pPr>
            <w:r w:rsidRPr="000404C9">
              <w:t>Related reference </w:t>
            </w:r>
          </w:p>
        </w:tc>
        <w:tc>
          <w:tcPr>
            <w:tcW w:w="5380" w:type="dxa"/>
            <w:hideMark/>
          </w:tcPr>
          <w:p w14:paraId="64DF8372" w14:textId="77777777" w:rsidR="004372AB" w:rsidRPr="000404C9" w:rsidRDefault="004372AB" w:rsidP="002F1E39">
            <w:pPr>
              <w:pStyle w:val="TableText"/>
            </w:pPr>
            <w:r w:rsidRPr="000404C9">
              <w:t>Used to find matching associated master</w:t>
            </w:r>
          </w:p>
        </w:tc>
      </w:tr>
      <w:tr w:rsidR="004372AB" w:rsidRPr="000404C9" w14:paraId="7690E8F9"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01" w:type="dxa"/>
            <w:hideMark/>
          </w:tcPr>
          <w:p w14:paraId="5BF58E27" w14:textId="77777777" w:rsidR="004372AB" w:rsidRPr="000404C9" w:rsidRDefault="004372AB" w:rsidP="002F1E39">
            <w:pPr>
              <w:pStyle w:val="TableText"/>
            </w:pPr>
            <w:r w:rsidRPr="000404C9">
              <w:t>52a</w:t>
            </w:r>
          </w:p>
        </w:tc>
        <w:tc>
          <w:tcPr>
            <w:tcW w:w="2935" w:type="dxa"/>
            <w:hideMark/>
          </w:tcPr>
          <w:p w14:paraId="765B5830" w14:textId="77777777" w:rsidR="004372AB" w:rsidRPr="000404C9" w:rsidRDefault="004372AB" w:rsidP="002F1E39">
            <w:pPr>
              <w:pStyle w:val="TableText"/>
            </w:pPr>
            <w:r w:rsidRPr="000404C9">
              <w:t>Issuer</w:t>
            </w:r>
          </w:p>
        </w:tc>
        <w:tc>
          <w:tcPr>
            <w:tcW w:w="5380" w:type="dxa"/>
            <w:hideMark/>
          </w:tcPr>
          <w:p w14:paraId="29532A77" w14:textId="77777777" w:rsidR="004372AB" w:rsidRPr="000404C9" w:rsidRDefault="004372AB" w:rsidP="002F1E39">
            <w:pPr>
              <w:pStyle w:val="TableText"/>
            </w:pPr>
            <w:r w:rsidRPr="000404C9">
              <w:t>Not mapped</w:t>
            </w:r>
          </w:p>
        </w:tc>
      </w:tr>
      <w:tr w:rsidR="004372AB" w:rsidRPr="000404C9" w14:paraId="29995453"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01" w:type="dxa"/>
            <w:hideMark/>
          </w:tcPr>
          <w:p w14:paraId="30469F2E" w14:textId="77777777" w:rsidR="004372AB" w:rsidRPr="000404C9" w:rsidRDefault="004372AB" w:rsidP="002F1E39">
            <w:pPr>
              <w:pStyle w:val="TableText"/>
            </w:pPr>
            <w:r w:rsidRPr="000404C9">
              <w:t>26E</w:t>
            </w:r>
          </w:p>
        </w:tc>
        <w:tc>
          <w:tcPr>
            <w:tcW w:w="2935" w:type="dxa"/>
            <w:hideMark/>
          </w:tcPr>
          <w:p w14:paraId="205571F8" w14:textId="77777777" w:rsidR="004372AB" w:rsidRPr="000404C9" w:rsidRDefault="004372AB" w:rsidP="002F1E39">
            <w:pPr>
              <w:pStyle w:val="TableText"/>
            </w:pPr>
            <w:r w:rsidRPr="000404C9">
              <w:t>Number of Amendment</w:t>
            </w:r>
          </w:p>
        </w:tc>
        <w:tc>
          <w:tcPr>
            <w:tcW w:w="5380" w:type="dxa"/>
            <w:hideMark/>
          </w:tcPr>
          <w:p w14:paraId="0901EACC" w14:textId="77777777" w:rsidR="004372AB" w:rsidRPr="000404C9" w:rsidRDefault="004372AB" w:rsidP="002F1E39">
            <w:pPr>
              <w:pStyle w:val="TableText"/>
            </w:pPr>
            <w:r w:rsidRPr="000404C9">
              <w:t>Used to match original amendment number</w:t>
            </w:r>
          </w:p>
        </w:tc>
      </w:tr>
      <w:tr w:rsidR="004372AB" w:rsidRPr="000404C9" w14:paraId="76D6FEC1" w14:textId="77777777" w:rsidTr="003D3747">
        <w:trPr>
          <w:cnfStyle w:val="000000100000" w:firstRow="0" w:lastRow="0" w:firstColumn="0" w:lastColumn="0" w:oddVBand="0" w:evenVBand="0" w:oddHBand="1" w:evenHBand="0" w:firstRowFirstColumn="0" w:firstRowLastColumn="0" w:lastRowFirstColumn="0" w:lastRowLastColumn="0"/>
          <w:trHeight w:val="1800"/>
        </w:trPr>
        <w:tc>
          <w:tcPr>
            <w:tcW w:w="701" w:type="dxa"/>
            <w:hideMark/>
          </w:tcPr>
          <w:p w14:paraId="7A44C12D" w14:textId="77777777" w:rsidR="004372AB" w:rsidRPr="000404C9" w:rsidRDefault="004372AB" w:rsidP="002F1E39">
            <w:pPr>
              <w:pStyle w:val="TableText"/>
            </w:pPr>
            <w:r w:rsidRPr="000404C9">
              <w:t>23R</w:t>
            </w:r>
          </w:p>
        </w:tc>
        <w:tc>
          <w:tcPr>
            <w:tcW w:w="2935" w:type="dxa"/>
            <w:hideMark/>
          </w:tcPr>
          <w:p w14:paraId="3AB3D110" w14:textId="77777777" w:rsidR="004372AB" w:rsidRPr="000404C9" w:rsidRDefault="004372AB" w:rsidP="002F1E39">
            <w:pPr>
              <w:pStyle w:val="TableText"/>
            </w:pPr>
            <w:r w:rsidRPr="000404C9">
              <w:t>Amendment status </w:t>
            </w:r>
          </w:p>
        </w:tc>
        <w:tc>
          <w:tcPr>
            <w:tcW w:w="5380" w:type="dxa"/>
            <w:hideMark/>
          </w:tcPr>
          <w:p w14:paraId="1F681414" w14:textId="77777777" w:rsidR="004372AB" w:rsidRPr="000404C9" w:rsidRDefault="004372AB" w:rsidP="002F1E39">
            <w:pPr>
              <w:pStyle w:val="TableText"/>
            </w:pPr>
            <w:r w:rsidRPr="000404C9">
              <w:t xml:space="preserve">Used to set the response action either </w:t>
            </w:r>
            <w:r w:rsidRPr="000404C9">
              <w:br/>
              <w:t>ACCP - Approved or</w:t>
            </w:r>
            <w:r w:rsidRPr="000404C9">
              <w:br/>
              <w:t>REJT – Rejected</w:t>
            </w:r>
            <w:r w:rsidRPr="000404C9">
              <w:br/>
            </w:r>
            <w:r w:rsidRPr="000404C9">
              <w:br/>
              <w:t>If Rejected - the associated text is mapped to the Narrative field</w:t>
            </w:r>
          </w:p>
        </w:tc>
      </w:tr>
      <w:tr w:rsidR="004372AB" w:rsidRPr="000404C9" w14:paraId="5D5AA030"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01" w:type="dxa"/>
            <w:hideMark/>
          </w:tcPr>
          <w:p w14:paraId="30F83ADC" w14:textId="77777777" w:rsidR="004372AB" w:rsidRPr="000404C9" w:rsidRDefault="004372AB" w:rsidP="002F1E39">
            <w:pPr>
              <w:pStyle w:val="TableText"/>
            </w:pPr>
            <w:r w:rsidRPr="000404C9">
              <w:t>72Z</w:t>
            </w:r>
          </w:p>
        </w:tc>
        <w:tc>
          <w:tcPr>
            <w:tcW w:w="2935" w:type="dxa"/>
            <w:hideMark/>
          </w:tcPr>
          <w:p w14:paraId="3DF6D06E" w14:textId="77777777" w:rsidR="004372AB" w:rsidRPr="000404C9" w:rsidRDefault="004372AB" w:rsidP="002F1E39">
            <w:pPr>
              <w:pStyle w:val="TableText"/>
            </w:pPr>
            <w:r w:rsidRPr="000404C9">
              <w:t>Sender to receiver information</w:t>
            </w:r>
          </w:p>
        </w:tc>
        <w:tc>
          <w:tcPr>
            <w:tcW w:w="5380" w:type="dxa"/>
            <w:noWrap/>
            <w:hideMark/>
          </w:tcPr>
          <w:p w14:paraId="40A6E2E1" w14:textId="77777777" w:rsidR="004372AB" w:rsidRPr="000404C9" w:rsidRDefault="004372AB" w:rsidP="002F1E39">
            <w:pPr>
              <w:pStyle w:val="TableText"/>
            </w:pPr>
            <w:r w:rsidRPr="000404C9">
              <w:t>Response narrative</w:t>
            </w:r>
          </w:p>
        </w:tc>
      </w:tr>
      <w:tr w:rsidR="004372AB" w:rsidRPr="000404C9" w14:paraId="7F65EE4F"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01" w:type="dxa"/>
            <w:hideMark/>
          </w:tcPr>
          <w:p w14:paraId="78C03218" w14:textId="77777777" w:rsidR="004372AB" w:rsidRPr="000404C9" w:rsidRDefault="004372AB" w:rsidP="002F1E39">
            <w:pPr>
              <w:pStyle w:val="TableText"/>
            </w:pPr>
            <w:r w:rsidRPr="000404C9">
              <w:t>23X</w:t>
            </w:r>
          </w:p>
        </w:tc>
        <w:tc>
          <w:tcPr>
            <w:tcW w:w="2935" w:type="dxa"/>
            <w:hideMark/>
          </w:tcPr>
          <w:p w14:paraId="004EA8B3" w14:textId="77777777" w:rsidR="004372AB" w:rsidRPr="000404C9" w:rsidRDefault="004372AB" w:rsidP="002F1E39">
            <w:pPr>
              <w:pStyle w:val="TableText"/>
            </w:pPr>
            <w:r w:rsidRPr="000404C9">
              <w:t>File identification</w:t>
            </w:r>
          </w:p>
        </w:tc>
        <w:tc>
          <w:tcPr>
            <w:tcW w:w="5380" w:type="dxa"/>
            <w:noWrap/>
            <w:hideMark/>
          </w:tcPr>
          <w:p w14:paraId="64AA96BE" w14:textId="77777777" w:rsidR="004372AB" w:rsidRPr="000404C9" w:rsidRDefault="004372AB" w:rsidP="002F1E39">
            <w:pPr>
              <w:pStyle w:val="TableText"/>
            </w:pPr>
            <w:r w:rsidRPr="000404C9">
              <w:t>Mapped to Attached documents</w:t>
            </w:r>
          </w:p>
        </w:tc>
      </w:tr>
    </w:tbl>
    <w:p w14:paraId="67E6A13C" w14:textId="66620400" w:rsidR="000D3507" w:rsidRDefault="000D3507" w:rsidP="000D3507">
      <w:pPr>
        <w:pStyle w:val="Heading2"/>
      </w:pPr>
      <w:bookmarkStart w:id="278" w:name="_Toc40607174"/>
      <w:bookmarkStart w:id="279" w:name="_Toc160048764"/>
      <w:r>
        <w:t>Outward messages</w:t>
      </w:r>
      <w:bookmarkEnd w:id="278"/>
      <w:bookmarkEnd w:id="279"/>
    </w:p>
    <w:p w14:paraId="15C472AF" w14:textId="77777777" w:rsidR="000D3507" w:rsidRDefault="000D3507" w:rsidP="000D3507">
      <w:pPr>
        <w:pStyle w:val="BodyText"/>
      </w:pPr>
      <w:r>
        <w:t>This section describes outward messages from Export Standby LCs.</w:t>
      </w:r>
    </w:p>
    <w:p w14:paraId="2C706F07" w14:textId="15BF9FEA" w:rsidR="000D3507" w:rsidRDefault="000D3507" w:rsidP="000D3507">
      <w:pPr>
        <w:pStyle w:val="Heading3"/>
      </w:pPr>
      <w:bookmarkStart w:id="280" w:name="_Toc40607175"/>
      <w:bookmarkStart w:id="281" w:name="_Toc160048765"/>
      <w:r>
        <w:t>MT760/1 - Issuance of a Demand Guarantee/Standby LC -</w:t>
      </w:r>
      <w:r w:rsidR="00721A1D">
        <w:t xml:space="preserve"> </w:t>
      </w:r>
      <w:r>
        <w:t>ADVI,</w:t>
      </w:r>
      <w:r w:rsidR="00721A1D">
        <w:t xml:space="preserve"> </w:t>
      </w:r>
      <w:r>
        <w:t>ACNF</w:t>
      </w:r>
      <w:bookmarkEnd w:id="280"/>
      <w:bookmarkEnd w:id="281"/>
    </w:p>
    <w:p w14:paraId="3604DC18" w14:textId="10DAFAE2" w:rsidR="000D3507" w:rsidRDefault="000D3507" w:rsidP="000D3507">
      <w:pPr>
        <w:pStyle w:val="BodyText"/>
      </w:pPr>
      <w:r>
        <w:t>The MT760/1 - Issuance of a Demand Guarantee/Standby LC can be sent from the Export Standby – Advise event to the next advising bank.</w:t>
      </w:r>
    </w:p>
    <w:tbl>
      <w:tblPr>
        <w:tblStyle w:val="TableGrid"/>
        <w:tblW w:w="0" w:type="auto"/>
        <w:tblLook w:val="04A0" w:firstRow="1" w:lastRow="0" w:firstColumn="1" w:lastColumn="0" w:noHBand="0" w:noVBand="1"/>
      </w:tblPr>
      <w:tblGrid>
        <w:gridCol w:w="947"/>
        <w:gridCol w:w="2047"/>
        <w:gridCol w:w="6022"/>
      </w:tblGrid>
      <w:tr w:rsidR="003E105F" w:rsidRPr="0042347F" w14:paraId="106EF41A" w14:textId="77777777" w:rsidTr="002F1E39">
        <w:trPr>
          <w:cnfStyle w:val="100000000000" w:firstRow="1" w:lastRow="0" w:firstColumn="0" w:lastColumn="0" w:oddVBand="0" w:evenVBand="0" w:oddHBand="0" w:evenHBand="0" w:firstRowFirstColumn="0" w:firstRowLastColumn="0" w:lastRowFirstColumn="0" w:lastRowLastColumn="0"/>
          <w:trHeight w:val="315"/>
          <w:tblHeader/>
        </w:trPr>
        <w:tc>
          <w:tcPr>
            <w:tcW w:w="947" w:type="dxa"/>
            <w:hideMark/>
          </w:tcPr>
          <w:p w14:paraId="11DCE7C3" w14:textId="77777777" w:rsidR="003E105F" w:rsidRPr="0042347F" w:rsidRDefault="003E105F" w:rsidP="002F1E39">
            <w:pPr>
              <w:pStyle w:val="TableHead"/>
              <w:rPr>
                <w:lang w:val="en-GB"/>
              </w:rPr>
            </w:pPr>
            <w:r w:rsidRPr="0042347F">
              <w:rPr>
                <w:lang w:val="en-GB"/>
              </w:rPr>
              <w:t>Tag</w:t>
            </w:r>
          </w:p>
        </w:tc>
        <w:tc>
          <w:tcPr>
            <w:tcW w:w="2047" w:type="dxa"/>
            <w:hideMark/>
          </w:tcPr>
          <w:p w14:paraId="62B3DA50" w14:textId="77777777" w:rsidR="003E105F" w:rsidRPr="0042347F" w:rsidRDefault="003E105F" w:rsidP="002F1E39">
            <w:pPr>
              <w:pStyle w:val="TableHead"/>
              <w:rPr>
                <w:lang w:val="en-GB"/>
              </w:rPr>
            </w:pPr>
            <w:r w:rsidRPr="0042347F">
              <w:rPr>
                <w:lang w:val="en-GB"/>
              </w:rPr>
              <w:t>Field name</w:t>
            </w:r>
          </w:p>
        </w:tc>
        <w:tc>
          <w:tcPr>
            <w:tcW w:w="6022" w:type="dxa"/>
            <w:hideMark/>
          </w:tcPr>
          <w:p w14:paraId="28CB0AED" w14:textId="77777777" w:rsidR="003E105F" w:rsidRPr="0042347F" w:rsidRDefault="003E105F" w:rsidP="002F1E39">
            <w:pPr>
              <w:pStyle w:val="TableHead"/>
              <w:rPr>
                <w:lang w:val="en-GB"/>
              </w:rPr>
            </w:pPr>
            <w:r w:rsidRPr="0042347F">
              <w:rPr>
                <w:lang w:val="en-GB"/>
              </w:rPr>
              <w:t>Mapped From</w:t>
            </w:r>
          </w:p>
        </w:tc>
      </w:tr>
      <w:tr w:rsidR="003E105F" w:rsidRPr="0042347F" w14:paraId="12A7E556" w14:textId="77777777" w:rsidTr="003E105F">
        <w:trPr>
          <w:cnfStyle w:val="000000100000" w:firstRow="0" w:lastRow="0" w:firstColumn="0" w:lastColumn="0" w:oddVBand="0" w:evenVBand="0" w:oddHBand="1" w:evenHBand="0" w:firstRowFirstColumn="0" w:firstRowLastColumn="0" w:lastRowFirstColumn="0" w:lastRowLastColumn="0"/>
          <w:trHeight w:val="300"/>
        </w:trPr>
        <w:tc>
          <w:tcPr>
            <w:tcW w:w="947" w:type="dxa"/>
            <w:hideMark/>
          </w:tcPr>
          <w:p w14:paraId="0B97404C" w14:textId="77777777" w:rsidR="003E105F" w:rsidRPr="0042347F" w:rsidRDefault="003E105F" w:rsidP="002F1E39">
            <w:pPr>
              <w:pStyle w:val="TableText"/>
              <w:rPr>
                <w:lang w:val="en-GB"/>
              </w:rPr>
            </w:pPr>
            <w:r w:rsidRPr="0042347F">
              <w:rPr>
                <w:lang w:val="en-GB"/>
              </w:rPr>
              <w:t> </w:t>
            </w:r>
          </w:p>
        </w:tc>
        <w:tc>
          <w:tcPr>
            <w:tcW w:w="2047" w:type="dxa"/>
            <w:hideMark/>
          </w:tcPr>
          <w:p w14:paraId="448A5596" w14:textId="77777777" w:rsidR="003E105F" w:rsidRPr="0042347F" w:rsidRDefault="003E105F" w:rsidP="002F1E39">
            <w:pPr>
              <w:pStyle w:val="TableText"/>
              <w:rPr>
                <w:lang w:val="en-GB"/>
              </w:rPr>
            </w:pPr>
            <w:r w:rsidRPr="0042347F">
              <w:t>Sender</w:t>
            </w:r>
          </w:p>
        </w:tc>
        <w:tc>
          <w:tcPr>
            <w:tcW w:w="6022" w:type="dxa"/>
            <w:hideMark/>
          </w:tcPr>
          <w:p w14:paraId="0A023B41" w14:textId="77777777" w:rsidR="003E105F" w:rsidRPr="0042347F" w:rsidRDefault="003E105F" w:rsidP="002F1E39">
            <w:pPr>
              <w:pStyle w:val="TableText"/>
              <w:rPr>
                <w:lang w:val="en-GB"/>
              </w:rPr>
            </w:pPr>
            <w:r w:rsidRPr="0042347F">
              <w:t>Sender BIC</w:t>
            </w:r>
          </w:p>
        </w:tc>
      </w:tr>
      <w:tr w:rsidR="003E105F" w:rsidRPr="0042347F" w14:paraId="6CE6664D" w14:textId="77777777" w:rsidTr="003E105F">
        <w:trPr>
          <w:cnfStyle w:val="000000010000" w:firstRow="0" w:lastRow="0" w:firstColumn="0" w:lastColumn="0" w:oddVBand="0" w:evenVBand="0" w:oddHBand="0" w:evenHBand="1" w:firstRowFirstColumn="0" w:firstRowLastColumn="0" w:lastRowFirstColumn="0" w:lastRowLastColumn="0"/>
          <w:trHeight w:val="300"/>
        </w:trPr>
        <w:tc>
          <w:tcPr>
            <w:tcW w:w="947" w:type="dxa"/>
            <w:hideMark/>
          </w:tcPr>
          <w:p w14:paraId="4E15DAF9" w14:textId="77777777" w:rsidR="003E105F" w:rsidRPr="0042347F" w:rsidRDefault="003E105F" w:rsidP="002F1E39">
            <w:pPr>
              <w:pStyle w:val="TableText"/>
              <w:rPr>
                <w:lang w:val="en-GB"/>
              </w:rPr>
            </w:pPr>
            <w:r w:rsidRPr="0042347F">
              <w:t> </w:t>
            </w:r>
          </w:p>
        </w:tc>
        <w:tc>
          <w:tcPr>
            <w:tcW w:w="2047" w:type="dxa"/>
            <w:hideMark/>
          </w:tcPr>
          <w:p w14:paraId="377E6E48" w14:textId="77777777" w:rsidR="003E105F" w:rsidRPr="0042347F" w:rsidRDefault="003E105F" w:rsidP="002F1E39">
            <w:pPr>
              <w:pStyle w:val="TableText"/>
              <w:rPr>
                <w:lang w:val="en-GB"/>
              </w:rPr>
            </w:pPr>
            <w:r w:rsidRPr="0042347F">
              <w:t>Receiver</w:t>
            </w:r>
          </w:p>
        </w:tc>
        <w:tc>
          <w:tcPr>
            <w:tcW w:w="6022" w:type="dxa"/>
            <w:hideMark/>
          </w:tcPr>
          <w:p w14:paraId="0859823F" w14:textId="77777777" w:rsidR="003E105F" w:rsidRPr="0042347F" w:rsidRDefault="003E105F" w:rsidP="002F1E39">
            <w:pPr>
              <w:pStyle w:val="TableText"/>
              <w:rPr>
                <w:lang w:val="en-GB"/>
              </w:rPr>
            </w:pPr>
            <w:r w:rsidRPr="0042347F">
              <w:rPr>
                <w:lang w:val="en-GB"/>
              </w:rPr>
              <w:t>SWIFT BIC of receiver</w:t>
            </w:r>
          </w:p>
        </w:tc>
      </w:tr>
      <w:tr w:rsidR="003E105F" w:rsidRPr="0042347F" w14:paraId="2917F0BD" w14:textId="77777777" w:rsidTr="003E105F">
        <w:trPr>
          <w:cnfStyle w:val="000000100000" w:firstRow="0" w:lastRow="0" w:firstColumn="0" w:lastColumn="0" w:oddVBand="0" w:evenVBand="0" w:oddHBand="1" w:evenHBand="0" w:firstRowFirstColumn="0" w:firstRowLastColumn="0" w:lastRowFirstColumn="0" w:lastRowLastColumn="0"/>
          <w:trHeight w:val="300"/>
        </w:trPr>
        <w:tc>
          <w:tcPr>
            <w:tcW w:w="947" w:type="dxa"/>
            <w:hideMark/>
          </w:tcPr>
          <w:p w14:paraId="5DEF99BF" w14:textId="77777777" w:rsidR="003E105F" w:rsidRPr="0042347F" w:rsidRDefault="003E105F" w:rsidP="002F1E39">
            <w:pPr>
              <w:pStyle w:val="TableText"/>
              <w:rPr>
                <w:lang w:val="en-GB"/>
              </w:rPr>
            </w:pPr>
            <w:r w:rsidRPr="0042347F">
              <w:t>15A</w:t>
            </w:r>
          </w:p>
        </w:tc>
        <w:tc>
          <w:tcPr>
            <w:tcW w:w="2047" w:type="dxa"/>
            <w:hideMark/>
          </w:tcPr>
          <w:p w14:paraId="4BEA254E" w14:textId="77777777" w:rsidR="003E105F" w:rsidRPr="0042347F" w:rsidRDefault="003E105F" w:rsidP="002F1E39">
            <w:pPr>
              <w:pStyle w:val="TableText"/>
              <w:rPr>
                <w:lang w:val="en-GB"/>
              </w:rPr>
            </w:pPr>
            <w:r w:rsidRPr="0042347F">
              <w:t>Empty field</w:t>
            </w:r>
          </w:p>
        </w:tc>
        <w:tc>
          <w:tcPr>
            <w:tcW w:w="6022" w:type="dxa"/>
            <w:hideMark/>
          </w:tcPr>
          <w:p w14:paraId="70A5F0E8" w14:textId="77777777" w:rsidR="003E105F" w:rsidRPr="0042347F" w:rsidRDefault="003E105F" w:rsidP="002F1E39">
            <w:pPr>
              <w:pStyle w:val="TableText"/>
              <w:rPr>
                <w:lang w:val="en-GB"/>
              </w:rPr>
            </w:pPr>
            <w:r w:rsidRPr="0042347F">
              <w:rPr>
                <w:lang w:val="en-GB"/>
              </w:rPr>
              <w:t> </w:t>
            </w:r>
          </w:p>
        </w:tc>
      </w:tr>
      <w:tr w:rsidR="003E105F" w:rsidRPr="0042347F" w14:paraId="75A30BAF" w14:textId="77777777" w:rsidTr="003E105F">
        <w:trPr>
          <w:cnfStyle w:val="000000010000" w:firstRow="0" w:lastRow="0" w:firstColumn="0" w:lastColumn="0" w:oddVBand="0" w:evenVBand="0" w:oddHBand="0" w:evenHBand="1" w:firstRowFirstColumn="0" w:firstRowLastColumn="0" w:lastRowFirstColumn="0" w:lastRowLastColumn="0"/>
          <w:trHeight w:val="300"/>
        </w:trPr>
        <w:tc>
          <w:tcPr>
            <w:tcW w:w="947" w:type="dxa"/>
            <w:hideMark/>
          </w:tcPr>
          <w:p w14:paraId="167B5143" w14:textId="77777777" w:rsidR="003E105F" w:rsidRPr="0042347F" w:rsidRDefault="003E105F" w:rsidP="002F1E39">
            <w:pPr>
              <w:pStyle w:val="TableText"/>
              <w:rPr>
                <w:lang w:val="en-GB"/>
              </w:rPr>
            </w:pPr>
            <w:r w:rsidRPr="0042347F">
              <w:t>27</w:t>
            </w:r>
          </w:p>
        </w:tc>
        <w:tc>
          <w:tcPr>
            <w:tcW w:w="2047" w:type="dxa"/>
            <w:hideMark/>
          </w:tcPr>
          <w:p w14:paraId="13E93F93" w14:textId="77777777" w:rsidR="003E105F" w:rsidRPr="0042347F" w:rsidRDefault="003E105F" w:rsidP="002F1E39">
            <w:pPr>
              <w:pStyle w:val="TableText"/>
              <w:rPr>
                <w:lang w:val="en-GB"/>
              </w:rPr>
            </w:pPr>
            <w:r w:rsidRPr="0042347F">
              <w:t>Sequence of total</w:t>
            </w:r>
          </w:p>
        </w:tc>
        <w:tc>
          <w:tcPr>
            <w:tcW w:w="6022" w:type="dxa"/>
            <w:hideMark/>
          </w:tcPr>
          <w:p w14:paraId="7638A1C5" w14:textId="77777777" w:rsidR="003E105F" w:rsidRPr="0042347F" w:rsidRDefault="003E105F" w:rsidP="002F1E39">
            <w:pPr>
              <w:pStyle w:val="TableText"/>
              <w:rPr>
                <w:lang w:val="en-GB"/>
              </w:rPr>
            </w:pPr>
            <w:r w:rsidRPr="0042347F">
              <w:rPr>
                <w:lang w:val="en-GB"/>
              </w:rPr>
              <w:t>Set according to the number of messages</w:t>
            </w:r>
          </w:p>
        </w:tc>
      </w:tr>
      <w:tr w:rsidR="003E105F" w:rsidRPr="0042347F" w14:paraId="7D49FBBC" w14:textId="77777777" w:rsidTr="00EA4E08">
        <w:trPr>
          <w:cnfStyle w:val="000000100000" w:firstRow="0" w:lastRow="0" w:firstColumn="0" w:lastColumn="0" w:oddVBand="0" w:evenVBand="0" w:oddHBand="1" w:evenHBand="0" w:firstRowFirstColumn="0" w:firstRowLastColumn="0" w:lastRowFirstColumn="0" w:lastRowLastColumn="0"/>
          <w:trHeight w:val="1791"/>
        </w:trPr>
        <w:tc>
          <w:tcPr>
            <w:tcW w:w="947" w:type="dxa"/>
            <w:hideMark/>
          </w:tcPr>
          <w:p w14:paraId="0B042200" w14:textId="77777777" w:rsidR="003E105F" w:rsidRPr="0042347F" w:rsidRDefault="003E105F" w:rsidP="002F1E39">
            <w:pPr>
              <w:pStyle w:val="TableText"/>
              <w:rPr>
                <w:lang w:val="en-GB"/>
              </w:rPr>
            </w:pPr>
            <w:r w:rsidRPr="0042347F">
              <w:lastRenderedPageBreak/>
              <w:t>22A</w:t>
            </w:r>
          </w:p>
        </w:tc>
        <w:tc>
          <w:tcPr>
            <w:tcW w:w="2047" w:type="dxa"/>
            <w:hideMark/>
          </w:tcPr>
          <w:p w14:paraId="3899235B" w14:textId="77777777" w:rsidR="003E105F" w:rsidRPr="0042347F" w:rsidRDefault="003E105F" w:rsidP="002F1E39">
            <w:pPr>
              <w:pStyle w:val="TableText"/>
              <w:rPr>
                <w:lang w:val="en-GB"/>
              </w:rPr>
            </w:pPr>
            <w:r w:rsidRPr="0042347F">
              <w:t>Purpose of message</w:t>
            </w:r>
          </w:p>
        </w:tc>
        <w:tc>
          <w:tcPr>
            <w:tcW w:w="6022" w:type="dxa"/>
            <w:hideMark/>
          </w:tcPr>
          <w:p w14:paraId="65EE2D3A" w14:textId="77777777" w:rsidR="003E105F" w:rsidRPr="0042347F" w:rsidRDefault="003E105F" w:rsidP="002F1E39">
            <w:pPr>
              <w:pStyle w:val="TableText"/>
              <w:rPr>
                <w:lang w:val="en-GB"/>
              </w:rPr>
            </w:pPr>
            <w:r w:rsidRPr="0042347F">
              <w:rPr>
                <w:lang w:val="en-GB"/>
              </w:rPr>
              <w:t>Our request type of either</w:t>
            </w:r>
            <w:r w:rsidRPr="0042347F">
              <w:rPr>
                <w:lang w:val="en-GB"/>
              </w:rPr>
              <w:br/>
            </w:r>
            <w:r w:rsidRPr="0042347F">
              <w:rPr>
                <w:lang w:val="en-GB"/>
              </w:rPr>
              <w:br/>
              <w:t>Advise (ADVI) if Confirmation requested is unconfirmed OR</w:t>
            </w:r>
            <w:r w:rsidRPr="0042347F">
              <w:rPr>
                <w:lang w:val="en-GB"/>
              </w:rPr>
              <w:br/>
              <w:t>Advise confirmed (ACNF) - if either</w:t>
            </w:r>
            <w:r w:rsidRPr="0042347F">
              <w:rPr>
                <w:lang w:val="en-GB"/>
              </w:rPr>
              <w:br/>
              <w:t xml:space="preserve">• we have confirmed i.e., there should be a confirmation amount or </w:t>
            </w:r>
            <w:r w:rsidRPr="0042347F">
              <w:rPr>
                <w:lang w:val="en-GB"/>
              </w:rPr>
              <w:br/>
              <w:t xml:space="preserve">• the </w:t>
            </w:r>
            <w:proofErr w:type="gramStart"/>
            <w:r w:rsidRPr="0042347F">
              <w:rPr>
                <w:lang w:val="en-GB"/>
              </w:rPr>
              <w:t>Other</w:t>
            </w:r>
            <w:proofErr w:type="gramEnd"/>
            <w:r w:rsidRPr="0042347F">
              <w:rPr>
                <w:lang w:val="en-GB"/>
              </w:rPr>
              <w:t xml:space="preserve"> bank's confirmation instructions is 'Confirmed' by 'Received from bank' </w:t>
            </w:r>
          </w:p>
        </w:tc>
      </w:tr>
      <w:tr w:rsidR="003E105F" w:rsidRPr="0042347F" w14:paraId="29C5A643" w14:textId="77777777" w:rsidTr="003E105F">
        <w:trPr>
          <w:cnfStyle w:val="000000010000" w:firstRow="0" w:lastRow="0" w:firstColumn="0" w:lastColumn="0" w:oddVBand="0" w:evenVBand="0" w:oddHBand="0" w:evenHBand="1" w:firstRowFirstColumn="0" w:firstRowLastColumn="0" w:lastRowFirstColumn="0" w:lastRowLastColumn="0"/>
          <w:trHeight w:val="300"/>
        </w:trPr>
        <w:tc>
          <w:tcPr>
            <w:tcW w:w="947" w:type="dxa"/>
            <w:hideMark/>
          </w:tcPr>
          <w:p w14:paraId="1A4B4A32" w14:textId="77777777" w:rsidR="003E105F" w:rsidRPr="0042347F" w:rsidRDefault="003E105F" w:rsidP="002F1E39">
            <w:pPr>
              <w:pStyle w:val="TableText"/>
              <w:rPr>
                <w:lang w:val="en-GB"/>
              </w:rPr>
            </w:pPr>
            <w:r w:rsidRPr="0042347F">
              <w:t>72Z</w:t>
            </w:r>
          </w:p>
        </w:tc>
        <w:tc>
          <w:tcPr>
            <w:tcW w:w="2047" w:type="dxa"/>
            <w:hideMark/>
          </w:tcPr>
          <w:p w14:paraId="556A0D0C" w14:textId="77777777" w:rsidR="003E105F" w:rsidRPr="0042347F" w:rsidRDefault="003E105F" w:rsidP="002F1E39">
            <w:pPr>
              <w:pStyle w:val="TableText"/>
              <w:rPr>
                <w:lang w:val="en-GB"/>
              </w:rPr>
            </w:pPr>
            <w:r w:rsidRPr="0042347F">
              <w:t>Sender to receiver info </w:t>
            </w:r>
          </w:p>
        </w:tc>
        <w:tc>
          <w:tcPr>
            <w:tcW w:w="6022" w:type="dxa"/>
            <w:hideMark/>
          </w:tcPr>
          <w:p w14:paraId="608357A1" w14:textId="77777777" w:rsidR="003E105F" w:rsidRPr="0042347F" w:rsidRDefault="003E105F" w:rsidP="002F1E39">
            <w:pPr>
              <w:pStyle w:val="TableText"/>
              <w:rPr>
                <w:lang w:val="en-GB"/>
              </w:rPr>
            </w:pPr>
            <w:r w:rsidRPr="0042347F">
              <w:rPr>
                <w:lang w:val="en-GB"/>
              </w:rPr>
              <w:t>Instructions to next advising bank</w:t>
            </w:r>
          </w:p>
        </w:tc>
      </w:tr>
      <w:tr w:rsidR="003E105F" w:rsidRPr="0042347F" w14:paraId="483625AB" w14:textId="77777777" w:rsidTr="003E105F">
        <w:trPr>
          <w:cnfStyle w:val="000000100000" w:firstRow="0" w:lastRow="0" w:firstColumn="0" w:lastColumn="0" w:oddVBand="0" w:evenVBand="0" w:oddHBand="1" w:evenHBand="0" w:firstRowFirstColumn="0" w:firstRowLastColumn="0" w:lastRowFirstColumn="0" w:lastRowLastColumn="0"/>
          <w:trHeight w:val="300"/>
        </w:trPr>
        <w:tc>
          <w:tcPr>
            <w:tcW w:w="947" w:type="dxa"/>
            <w:hideMark/>
          </w:tcPr>
          <w:p w14:paraId="1E882BF6" w14:textId="77777777" w:rsidR="003E105F" w:rsidRPr="0042347F" w:rsidRDefault="003E105F" w:rsidP="002F1E39">
            <w:pPr>
              <w:pStyle w:val="TableText"/>
              <w:rPr>
                <w:lang w:val="en-GB"/>
              </w:rPr>
            </w:pPr>
            <w:r w:rsidRPr="0042347F">
              <w:t>23X</w:t>
            </w:r>
          </w:p>
        </w:tc>
        <w:tc>
          <w:tcPr>
            <w:tcW w:w="2047" w:type="dxa"/>
            <w:hideMark/>
          </w:tcPr>
          <w:p w14:paraId="690B4B1D" w14:textId="77777777" w:rsidR="003E105F" w:rsidRPr="0042347F" w:rsidRDefault="003E105F" w:rsidP="002F1E39">
            <w:pPr>
              <w:pStyle w:val="TableText"/>
              <w:rPr>
                <w:lang w:val="en-GB"/>
              </w:rPr>
            </w:pPr>
            <w:r w:rsidRPr="0042347F">
              <w:t>File identification</w:t>
            </w:r>
          </w:p>
        </w:tc>
        <w:tc>
          <w:tcPr>
            <w:tcW w:w="6022" w:type="dxa"/>
            <w:hideMark/>
          </w:tcPr>
          <w:p w14:paraId="714D9410" w14:textId="77777777" w:rsidR="003E105F" w:rsidRPr="0042347F" w:rsidRDefault="003E105F" w:rsidP="002F1E39">
            <w:pPr>
              <w:pStyle w:val="TableText"/>
              <w:rPr>
                <w:lang w:val="en-GB"/>
              </w:rPr>
            </w:pPr>
            <w:r w:rsidRPr="0042347F">
              <w:rPr>
                <w:lang w:val="en-GB"/>
              </w:rPr>
              <w:t>Mapped to Attached documents</w:t>
            </w:r>
          </w:p>
        </w:tc>
      </w:tr>
      <w:tr w:rsidR="003E105F" w:rsidRPr="0042347F" w14:paraId="04CFBCD8" w14:textId="77777777" w:rsidTr="003E105F">
        <w:trPr>
          <w:cnfStyle w:val="000000010000" w:firstRow="0" w:lastRow="0" w:firstColumn="0" w:lastColumn="0" w:oddVBand="0" w:evenVBand="0" w:oddHBand="0" w:evenHBand="1" w:firstRowFirstColumn="0" w:firstRowLastColumn="0" w:lastRowFirstColumn="0" w:lastRowLastColumn="0"/>
          <w:trHeight w:val="300"/>
        </w:trPr>
        <w:tc>
          <w:tcPr>
            <w:tcW w:w="947" w:type="dxa"/>
            <w:hideMark/>
          </w:tcPr>
          <w:p w14:paraId="604FF4B3" w14:textId="77777777" w:rsidR="003E105F" w:rsidRPr="0042347F" w:rsidRDefault="003E105F" w:rsidP="002F1E39">
            <w:pPr>
              <w:pStyle w:val="TableText"/>
              <w:rPr>
                <w:lang w:val="en-GB"/>
              </w:rPr>
            </w:pPr>
            <w:r w:rsidRPr="0042347F">
              <w:t>15B</w:t>
            </w:r>
          </w:p>
        </w:tc>
        <w:tc>
          <w:tcPr>
            <w:tcW w:w="2047" w:type="dxa"/>
            <w:hideMark/>
          </w:tcPr>
          <w:p w14:paraId="766B6039" w14:textId="77777777" w:rsidR="003E105F" w:rsidRPr="0042347F" w:rsidRDefault="003E105F" w:rsidP="002F1E39">
            <w:pPr>
              <w:pStyle w:val="TableText"/>
              <w:rPr>
                <w:lang w:val="en-GB"/>
              </w:rPr>
            </w:pPr>
            <w:r w:rsidRPr="0042347F">
              <w:t>Empty field</w:t>
            </w:r>
          </w:p>
        </w:tc>
        <w:tc>
          <w:tcPr>
            <w:tcW w:w="6022" w:type="dxa"/>
            <w:hideMark/>
          </w:tcPr>
          <w:p w14:paraId="10576BD0" w14:textId="77777777" w:rsidR="003E105F" w:rsidRPr="0042347F" w:rsidRDefault="003E105F" w:rsidP="002F1E39">
            <w:pPr>
              <w:pStyle w:val="TableText"/>
              <w:rPr>
                <w:lang w:val="en-GB"/>
              </w:rPr>
            </w:pPr>
            <w:r w:rsidRPr="0042347F">
              <w:rPr>
                <w:lang w:val="en-GB"/>
              </w:rPr>
              <w:t> </w:t>
            </w:r>
          </w:p>
        </w:tc>
      </w:tr>
      <w:tr w:rsidR="003E105F" w:rsidRPr="0042347F" w14:paraId="6F9704F5" w14:textId="77777777" w:rsidTr="003E105F">
        <w:trPr>
          <w:cnfStyle w:val="000000100000" w:firstRow="0" w:lastRow="0" w:firstColumn="0" w:lastColumn="0" w:oddVBand="0" w:evenVBand="0" w:oddHBand="1" w:evenHBand="0" w:firstRowFirstColumn="0" w:firstRowLastColumn="0" w:lastRowFirstColumn="0" w:lastRowLastColumn="0"/>
          <w:trHeight w:val="300"/>
        </w:trPr>
        <w:tc>
          <w:tcPr>
            <w:tcW w:w="947" w:type="dxa"/>
            <w:hideMark/>
          </w:tcPr>
          <w:p w14:paraId="308C5960" w14:textId="77777777" w:rsidR="003E105F" w:rsidRPr="0042347F" w:rsidRDefault="003E105F" w:rsidP="002F1E39">
            <w:pPr>
              <w:pStyle w:val="TableText"/>
              <w:rPr>
                <w:lang w:val="en-GB"/>
              </w:rPr>
            </w:pPr>
            <w:r w:rsidRPr="0042347F">
              <w:t>20</w:t>
            </w:r>
          </w:p>
        </w:tc>
        <w:tc>
          <w:tcPr>
            <w:tcW w:w="2047" w:type="dxa"/>
            <w:hideMark/>
          </w:tcPr>
          <w:p w14:paraId="134D867A" w14:textId="77777777" w:rsidR="003E105F" w:rsidRPr="0042347F" w:rsidRDefault="003E105F" w:rsidP="002F1E39">
            <w:pPr>
              <w:pStyle w:val="TableText"/>
              <w:rPr>
                <w:lang w:val="en-GB"/>
              </w:rPr>
            </w:pPr>
            <w:r w:rsidRPr="0042347F">
              <w:t>Undertaking reference number</w:t>
            </w:r>
          </w:p>
        </w:tc>
        <w:tc>
          <w:tcPr>
            <w:tcW w:w="6022" w:type="dxa"/>
            <w:hideMark/>
          </w:tcPr>
          <w:p w14:paraId="202CBE8E" w14:textId="77777777" w:rsidR="003E105F" w:rsidRPr="0042347F" w:rsidRDefault="003E105F" w:rsidP="002F1E39">
            <w:pPr>
              <w:pStyle w:val="TableText"/>
              <w:rPr>
                <w:lang w:val="en-GB"/>
              </w:rPr>
            </w:pPr>
            <w:r w:rsidRPr="0042347F">
              <w:t>Master reference</w:t>
            </w:r>
          </w:p>
        </w:tc>
      </w:tr>
      <w:tr w:rsidR="003E105F" w:rsidRPr="0042347F" w14:paraId="5B422FE1" w14:textId="77777777" w:rsidTr="003E105F">
        <w:trPr>
          <w:cnfStyle w:val="000000010000" w:firstRow="0" w:lastRow="0" w:firstColumn="0" w:lastColumn="0" w:oddVBand="0" w:evenVBand="0" w:oddHBand="0" w:evenHBand="1" w:firstRowFirstColumn="0" w:firstRowLastColumn="0" w:lastRowFirstColumn="0" w:lastRowLastColumn="0"/>
          <w:trHeight w:val="300"/>
        </w:trPr>
        <w:tc>
          <w:tcPr>
            <w:tcW w:w="947" w:type="dxa"/>
            <w:hideMark/>
          </w:tcPr>
          <w:p w14:paraId="0FA60DC3" w14:textId="77777777" w:rsidR="003E105F" w:rsidRPr="0042347F" w:rsidRDefault="003E105F" w:rsidP="002F1E39">
            <w:pPr>
              <w:pStyle w:val="TableText"/>
              <w:rPr>
                <w:lang w:val="en-GB"/>
              </w:rPr>
            </w:pPr>
            <w:r w:rsidRPr="0042347F">
              <w:t>30</w:t>
            </w:r>
          </w:p>
        </w:tc>
        <w:tc>
          <w:tcPr>
            <w:tcW w:w="2047" w:type="dxa"/>
            <w:hideMark/>
          </w:tcPr>
          <w:p w14:paraId="706AB4E6" w14:textId="77777777" w:rsidR="003E105F" w:rsidRPr="0042347F" w:rsidRDefault="003E105F" w:rsidP="002F1E39">
            <w:pPr>
              <w:pStyle w:val="TableText"/>
              <w:rPr>
                <w:lang w:val="en-GB"/>
              </w:rPr>
            </w:pPr>
            <w:r w:rsidRPr="0042347F">
              <w:t>Date of issue</w:t>
            </w:r>
          </w:p>
        </w:tc>
        <w:tc>
          <w:tcPr>
            <w:tcW w:w="6022" w:type="dxa"/>
            <w:hideMark/>
          </w:tcPr>
          <w:p w14:paraId="48AACB33" w14:textId="77777777" w:rsidR="003E105F" w:rsidRPr="0042347F" w:rsidRDefault="003E105F" w:rsidP="002F1E39">
            <w:pPr>
              <w:pStyle w:val="TableText"/>
              <w:rPr>
                <w:lang w:val="en-GB"/>
              </w:rPr>
            </w:pPr>
            <w:r w:rsidRPr="0042347F">
              <w:rPr>
                <w:lang w:val="en-GB"/>
              </w:rPr>
              <w:t>Issue date</w:t>
            </w:r>
          </w:p>
        </w:tc>
      </w:tr>
      <w:tr w:rsidR="003E105F" w:rsidRPr="0042347F" w14:paraId="49C1CC05" w14:textId="77777777" w:rsidTr="003E105F">
        <w:trPr>
          <w:cnfStyle w:val="000000100000" w:firstRow="0" w:lastRow="0" w:firstColumn="0" w:lastColumn="0" w:oddVBand="0" w:evenVBand="0" w:oddHBand="1" w:evenHBand="0" w:firstRowFirstColumn="0" w:firstRowLastColumn="0" w:lastRowFirstColumn="0" w:lastRowLastColumn="0"/>
          <w:trHeight w:val="300"/>
        </w:trPr>
        <w:tc>
          <w:tcPr>
            <w:tcW w:w="947" w:type="dxa"/>
            <w:hideMark/>
          </w:tcPr>
          <w:p w14:paraId="1533A81A" w14:textId="77777777" w:rsidR="003E105F" w:rsidRPr="0042347F" w:rsidRDefault="003E105F" w:rsidP="002F1E39">
            <w:pPr>
              <w:pStyle w:val="TableText"/>
              <w:rPr>
                <w:lang w:val="en-GB"/>
              </w:rPr>
            </w:pPr>
            <w:r w:rsidRPr="0042347F">
              <w:t>22D</w:t>
            </w:r>
          </w:p>
        </w:tc>
        <w:tc>
          <w:tcPr>
            <w:tcW w:w="2047" w:type="dxa"/>
            <w:hideMark/>
          </w:tcPr>
          <w:p w14:paraId="79C4AD5B" w14:textId="77777777" w:rsidR="003E105F" w:rsidRPr="0042347F" w:rsidRDefault="003E105F" w:rsidP="002F1E39">
            <w:pPr>
              <w:pStyle w:val="TableText"/>
              <w:rPr>
                <w:lang w:val="en-GB"/>
              </w:rPr>
            </w:pPr>
            <w:r w:rsidRPr="0042347F">
              <w:t>Form of undertaking </w:t>
            </w:r>
          </w:p>
        </w:tc>
        <w:tc>
          <w:tcPr>
            <w:tcW w:w="6022" w:type="dxa"/>
            <w:hideMark/>
          </w:tcPr>
          <w:p w14:paraId="093B79F1" w14:textId="77777777" w:rsidR="003E105F" w:rsidRPr="0042347F" w:rsidRDefault="003E105F" w:rsidP="002F1E39">
            <w:pPr>
              <w:pStyle w:val="TableText"/>
              <w:rPr>
                <w:lang w:val="en-GB"/>
              </w:rPr>
            </w:pPr>
            <w:r w:rsidRPr="0042347F">
              <w:rPr>
                <w:lang w:val="en-GB"/>
              </w:rPr>
              <w:t>Form of undertaking STBY</w:t>
            </w:r>
          </w:p>
        </w:tc>
      </w:tr>
      <w:tr w:rsidR="003E105F" w:rsidRPr="0042347F" w14:paraId="4CD718EF" w14:textId="77777777" w:rsidTr="003E105F">
        <w:trPr>
          <w:cnfStyle w:val="000000010000" w:firstRow="0" w:lastRow="0" w:firstColumn="0" w:lastColumn="0" w:oddVBand="0" w:evenVBand="0" w:oddHBand="0" w:evenHBand="1" w:firstRowFirstColumn="0" w:firstRowLastColumn="0" w:lastRowFirstColumn="0" w:lastRowLastColumn="0"/>
          <w:trHeight w:val="300"/>
        </w:trPr>
        <w:tc>
          <w:tcPr>
            <w:tcW w:w="947" w:type="dxa"/>
            <w:hideMark/>
          </w:tcPr>
          <w:p w14:paraId="2ABCC1DF" w14:textId="77777777" w:rsidR="003E105F" w:rsidRPr="0042347F" w:rsidRDefault="003E105F" w:rsidP="002F1E39">
            <w:pPr>
              <w:pStyle w:val="TableText"/>
              <w:rPr>
                <w:lang w:val="en-GB"/>
              </w:rPr>
            </w:pPr>
            <w:r w:rsidRPr="0042347F">
              <w:t>40C</w:t>
            </w:r>
          </w:p>
        </w:tc>
        <w:tc>
          <w:tcPr>
            <w:tcW w:w="2047" w:type="dxa"/>
            <w:hideMark/>
          </w:tcPr>
          <w:p w14:paraId="26664AA0" w14:textId="77777777" w:rsidR="003E105F" w:rsidRPr="0042347F" w:rsidRDefault="003E105F" w:rsidP="002F1E39">
            <w:pPr>
              <w:pStyle w:val="TableText"/>
              <w:rPr>
                <w:lang w:val="en-GB"/>
              </w:rPr>
            </w:pPr>
            <w:r w:rsidRPr="0042347F">
              <w:t>Applicable rules</w:t>
            </w:r>
          </w:p>
        </w:tc>
        <w:tc>
          <w:tcPr>
            <w:tcW w:w="6022" w:type="dxa"/>
            <w:hideMark/>
          </w:tcPr>
          <w:p w14:paraId="3D49A1F5" w14:textId="77777777" w:rsidR="003E105F" w:rsidRPr="0042347F" w:rsidRDefault="003E105F" w:rsidP="002F1E39">
            <w:pPr>
              <w:pStyle w:val="TableText"/>
              <w:rPr>
                <w:lang w:val="en-GB"/>
              </w:rPr>
            </w:pPr>
            <w:r w:rsidRPr="0042347F">
              <w:rPr>
                <w:lang w:val="en-GB"/>
              </w:rPr>
              <w:t>Applicable rules value of ISPR,</w:t>
            </w:r>
            <w:r>
              <w:rPr>
                <w:lang w:val="en-GB"/>
              </w:rPr>
              <w:t xml:space="preserve"> </w:t>
            </w:r>
            <w:r w:rsidRPr="0042347F">
              <w:rPr>
                <w:lang w:val="en-GB"/>
              </w:rPr>
              <w:t>UCPR,</w:t>
            </w:r>
            <w:r>
              <w:rPr>
                <w:lang w:val="en-GB"/>
              </w:rPr>
              <w:t xml:space="preserve"> </w:t>
            </w:r>
            <w:r w:rsidRPr="0042347F">
              <w:rPr>
                <w:lang w:val="en-GB"/>
              </w:rPr>
              <w:t>URDG,</w:t>
            </w:r>
            <w:r>
              <w:rPr>
                <w:lang w:val="en-GB"/>
              </w:rPr>
              <w:t xml:space="preserve"> </w:t>
            </w:r>
            <w:r w:rsidRPr="0042347F">
              <w:rPr>
                <w:lang w:val="en-GB"/>
              </w:rPr>
              <w:t>NONE,</w:t>
            </w:r>
            <w:r>
              <w:rPr>
                <w:lang w:val="en-GB"/>
              </w:rPr>
              <w:t xml:space="preserve"> </w:t>
            </w:r>
            <w:r w:rsidRPr="0042347F">
              <w:rPr>
                <w:lang w:val="en-GB"/>
              </w:rPr>
              <w:t>OTHR</w:t>
            </w:r>
          </w:p>
        </w:tc>
      </w:tr>
      <w:tr w:rsidR="003E105F" w:rsidRPr="0042347F" w14:paraId="1E77E687" w14:textId="77777777" w:rsidTr="003E105F">
        <w:trPr>
          <w:cnfStyle w:val="000000100000" w:firstRow="0" w:lastRow="0" w:firstColumn="0" w:lastColumn="0" w:oddVBand="0" w:evenVBand="0" w:oddHBand="1" w:evenHBand="0" w:firstRowFirstColumn="0" w:firstRowLastColumn="0" w:lastRowFirstColumn="0" w:lastRowLastColumn="0"/>
          <w:trHeight w:val="300"/>
        </w:trPr>
        <w:tc>
          <w:tcPr>
            <w:tcW w:w="947" w:type="dxa"/>
            <w:hideMark/>
          </w:tcPr>
          <w:p w14:paraId="72E455FF" w14:textId="77777777" w:rsidR="003E105F" w:rsidRPr="0042347F" w:rsidRDefault="003E105F" w:rsidP="002F1E39">
            <w:pPr>
              <w:pStyle w:val="TableText"/>
              <w:rPr>
                <w:lang w:val="en-GB"/>
              </w:rPr>
            </w:pPr>
            <w:r w:rsidRPr="0042347F">
              <w:t>40C</w:t>
            </w:r>
          </w:p>
        </w:tc>
        <w:tc>
          <w:tcPr>
            <w:tcW w:w="2047" w:type="dxa"/>
            <w:hideMark/>
          </w:tcPr>
          <w:p w14:paraId="3CC41B49" w14:textId="77777777" w:rsidR="003E105F" w:rsidRPr="0042347F" w:rsidRDefault="003E105F" w:rsidP="002F1E39">
            <w:pPr>
              <w:pStyle w:val="TableText"/>
              <w:rPr>
                <w:lang w:val="en-GB"/>
              </w:rPr>
            </w:pPr>
            <w:r w:rsidRPr="0042347F">
              <w:t>Applicable rule text </w:t>
            </w:r>
          </w:p>
        </w:tc>
        <w:tc>
          <w:tcPr>
            <w:tcW w:w="6022" w:type="dxa"/>
            <w:hideMark/>
          </w:tcPr>
          <w:p w14:paraId="4A579EE7" w14:textId="77777777" w:rsidR="003E105F" w:rsidRPr="0042347F" w:rsidRDefault="003E105F" w:rsidP="002F1E39">
            <w:pPr>
              <w:pStyle w:val="TableText"/>
              <w:rPr>
                <w:lang w:val="en-GB"/>
              </w:rPr>
            </w:pPr>
            <w:r w:rsidRPr="0042347F">
              <w:rPr>
                <w:lang w:val="en-GB"/>
              </w:rPr>
              <w:t>Applicable rules text if OTHER</w:t>
            </w:r>
          </w:p>
        </w:tc>
      </w:tr>
      <w:tr w:rsidR="003E105F" w:rsidRPr="0042347F" w14:paraId="0B3195FF" w14:textId="77777777" w:rsidTr="003E105F">
        <w:trPr>
          <w:cnfStyle w:val="000000010000" w:firstRow="0" w:lastRow="0" w:firstColumn="0" w:lastColumn="0" w:oddVBand="0" w:evenVBand="0" w:oddHBand="0" w:evenHBand="1" w:firstRowFirstColumn="0" w:firstRowLastColumn="0" w:lastRowFirstColumn="0" w:lastRowLastColumn="0"/>
          <w:trHeight w:val="300"/>
        </w:trPr>
        <w:tc>
          <w:tcPr>
            <w:tcW w:w="947" w:type="dxa"/>
            <w:hideMark/>
          </w:tcPr>
          <w:p w14:paraId="78D37E04" w14:textId="77777777" w:rsidR="003E105F" w:rsidRPr="0042347F" w:rsidRDefault="003E105F" w:rsidP="002F1E39">
            <w:pPr>
              <w:pStyle w:val="TableText"/>
              <w:rPr>
                <w:lang w:val="en-GB"/>
              </w:rPr>
            </w:pPr>
            <w:r w:rsidRPr="0042347F">
              <w:t>23B</w:t>
            </w:r>
          </w:p>
        </w:tc>
        <w:tc>
          <w:tcPr>
            <w:tcW w:w="2047" w:type="dxa"/>
            <w:hideMark/>
          </w:tcPr>
          <w:p w14:paraId="64964966" w14:textId="77777777" w:rsidR="003E105F" w:rsidRPr="0042347F" w:rsidRDefault="003E105F" w:rsidP="002F1E39">
            <w:pPr>
              <w:pStyle w:val="TableText"/>
              <w:rPr>
                <w:lang w:val="en-GB"/>
              </w:rPr>
            </w:pPr>
            <w:r w:rsidRPr="0042347F">
              <w:t>Expiry type</w:t>
            </w:r>
          </w:p>
        </w:tc>
        <w:tc>
          <w:tcPr>
            <w:tcW w:w="6022" w:type="dxa"/>
            <w:hideMark/>
          </w:tcPr>
          <w:p w14:paraId="748AC843" w14:textId="77777777" w:rsidR="003E105F" w:rsidRPr="0042347F" w:rsidRDefault="003E105F" w:rsidP="002F1E39">
            <w:pPr>
              <w:pStyle w:val="TableText"/>
              <w:rPr>
                <w:lang w:val="en-GB"/>
              </w:rPr>
            </w:pPr>
            <w:r w:rsidRPr="0042347F">
              <w:rPr>
                <w:lang w:val="en-GB"/>
              </w:rPr>
              <w:t>Expiry type of COND, FIXD, OPEN</w:t>
            </w:r>
          </w:p>
        </w:tc>
      </w:tr>
      <w:tr w:rsidR="003E105F" w:rsidRPr="0042347F" w14:paraId="0AD51800" w14:textId="77777777" w:rsidTr="003E105F">
        <w:trPr>
          <w:cnfStyle w:val="000000100000" w:firstRow="0" w:lastRow="0" w:firstColumn="0" w:lastColumn="0" w:oddVBand="0" w:evenVBand="0" w:oddHBand="1" w:evenHBand="0" w:firstRowFirstColumn="0" w:firstRowLastColumn="0" w:lastRowFirstColumn="0" w:lastRowLastColumn="0"/>
          <w:trHeight w:val="300"/>
        </w:trPr>
        <w:tc>
          <w:tcPr>
            <w:tcW w:w="947" w:type="dxa"/>
            <w:hideMark/>
          </w:tcPr>
          <w:p w14:paraId="08542198" w14:textId="77777777" w:rsidR="003E105F" w:rsidRPr="0042347F" w:rsidRDefault="003E105F" w:rsidP="002F1E39">
            <w:pPr>
              <w:pStyle w:val="TableText"/>
              <w:rPr>
                <w:lang w:val="en-GB"/>
              </w:rPr>
            </w:pPr>
            <w:r w:rsidRPr="0042347F">
              <w:t>31E</w:t>
            </w:r>
          </w:p>
        </w:tc>
        <w:tc>
          <w:tcPr>
            <w:tcW w:w="2047" w:type="dxa"/>
            <w:hideMark/>
          </w:tcPr>
          <w:p w14:paraId="1E998269" w14:textId="77777777" w:rsidR="003E105F" w:rsidRPr="0042347F" w:rsidRDefault="003E105F" w:rsidP="002F1E39">
            <w:pPr>
              <w:pStyle w:val="TableText"/>
              <w:rPr>
                <w:lang w:val="en-GB"/>
              </w:rPr>
            </w:pPr>
            <w:r w:rsidRPr="0042347F">
              <w:t>Date of expiry </w:t>
            </w:r>
          </w:p>
        </w:tc>
        <w:tc>
          <w:tcPr>
            <w:tcW w:w="6022" w:type="dxa"/>
            <w:hideMark/>
          </w:tcPr>
          <w:p w14:paraId="022CC6D9" w14:textId="77777777" w:rsidR="003E105F" w:rsidRPr="0042347F" w:rsidRDefault="003E105F" w:rsidP="002F1E39">
            <w:pPr>
              <w:pStyle w:val="TableText"/>
              <w:rPr>
                <w:lang w:val="en-GB"/>
              </w:rPr>
            </w:pPr>
            <w:r w:rsidRPr="0042347F">
              <w:rPr>
                <w:lang w:val="en-GB"/>
              </w:rPr>
              <w:t>Expiry date if COND or FIXD</w:t>
            </w:r>
          </w:p>
        </w:tc>
      </w:tr>
      <w:tr w:rsidR="003E105F" w:rsidRPr="0042347F" w14:paraId="52CA39E5" w14:textId="77777777" w:rsidTr="003E105F">
        <w:trPr>
          <w:cnfStyle w:val="000000010000" w:firstRow="0" w:lastRow="0" w:firstColumn="0" w:lastColumn="0" w:oddVBand="0" w:evenVBand="0" w:oddHBand="0" w:evenHBand="1" w:firstRowFirstColumn="0" w:firstRowLastColumn="0" w:lastRowFirstColumn="0" w:lastRowLastColumn="0"/>
          <w:trHeight w:val="300"/>
        </w:trPr>
        <w:tc>
          <w:tcPr>
            <w:tcW w:w="947" w:type="dxa"/>
            <w:hideMark/>
          </w:tcPr>
          <w:p w14:paraId="2C066F14" w14:textId="77777777" w:rsidR="003E105F" w:rsidRPr="0042347F" w:rsidRDefault="003E105F" w:rsidP="002F1E39">
            <w:pPr>
              <w:pStyle w:val="TableText"/>
              <w:rPr>
                <w:lang w:val="en-GB"/>
              </w:rPr>
            </w:pPr>
            <w:r w:rsidRPr="0042347F">
              <w:t>35G</w:t>
            </w:r>
          </w:p>
        </w:tc>
        <w:tc>
          <w:tcPr>
            <w:tcW w:w="2047" w:type="dxa"/>
            <w:hideMark/>
          </w:tcPr>
          <w:p w14:paraId="0DE009C8" w14:textId="77777777" w:rsidR="003E105F" w:rsidRPr="0042347F" w:rsidRDefault="003E105F" w:rsidP="002F1E39">
            <w:pPr>
              <w:pStyle w:val="TableText"/>
              <w:rPr>
                <w:lang w:val="en-GB"/>
              </w:rPr>
            </w:pPr>
            <w:r w:rsidRPr="0042347F">
              <w:t>Expiry condition </w:t>
            </w:r>
          </w:p>
        </w:tc>
        <w:tc>
          <w:tcPr>
            <w:tcW w:w="6022" w:type="dxa"/>
            <w:hideMark/>
          </w:tcPr>
          <w:p w14:paraId="66E3F8BC" w14:textId="77777777" w:rsidR="003E105F" w:rsidRPr="0042347F" w:rsidRDefault="003E105F" w:rsidP="002F1E39">
            <w:pPr>
              <w:pStyle w:val="TableText"/>
              <w:rPr>
                <w:lang w:val="en-GB"/>
              </w:rPr>
            </w:pPr>
            <w:r w:rsidRPr="0042347F">
              <w:t>Expiry condition where COND</w:t>
            </w:r>
          </w:p>
        </w:tc>
      </w:tr>
      <w:tr w:rsidR="003E105F" w:rsidRPr="0042347F" w14:paraId="7D788861" w14:textId="77777777" w:rsidTr="003E105F">
        <w:trPr>
          <w:cnfStyle w:val="000000100000" w:firstRow="0" w:lastRow="0" w:firstColumn="0" w:lastColumn="0" w:oddVBand="0" w:evenVBand="0" w:oddHBand="1" w:evenHBand="0" w:firstRowFirstColumn="0" w:firstRowLastColumn="0" w:lastRowFirstColumn="0" w:lastRowLastColumn="0"/>
          <w:trHeight w:val="300"/>
        </w:trPr>
        <w:tc>
          <w:tcPr>
            <w:tcW w:w="947" w:type="dxa"/>
            <w:hideMark/>
          </w:tcPr>
          <w:p w14:paraId="331BF66F" w14:textId="77777777" w:rsidR="003E105F" w:rsidRPr="0042347F" w:rsidRDefault="003E105F" w:rsidP="002F1E39">
            <w:pPr>
              <w:pStyle w:val="TableText"/>
              <w:rPr>
                <w:lang w:val="en-GB"/>
              </w:rPr>
            </w:pPr>
            <w:r w:rsidRPr="0042347F">
              <w:t>50</w:t>
            </w:r>
          </w:p>
        </w:tc>
        <w:tc>
          <w:tcPr>
            <w:tcW w:w="2047" w:type="dxa"/>
            <w:hideMark/>
          </w:tcPr>
          <w:p w14:paraId="52C9DDE9" w14:textId="77777777" w:rsidR="003E105F" w:rsidRPr="0042347F" w:rsidRDefault="003E105F" w:rsidP="002F1E39">
            <w:pPr>
              <w:pStyle w:val="TableText"/>
              <w:rPr>
                <w:lang w:val="en-GB"/>
              </w:rPr>
            </w:pPr>
            <w:r w:rsidRPr="0042347F">
              <w:t>Applicant</w:t>
            </w:r>
          </w:p>
        </w:tc>
        <w:tc>
          <w:tcPr>
            <w:tcW w:w="6022" w:type="dxa"/>
            <w:hideMark/>
          </w:tcPr>
          <w:p w14:paraId="25530877" w14:textId="77777777" w:rsidR="003E105F" w:rsidRPr="0042347F" w:rsidRDefault="003E105F" w:rsidP="002F1E39">
            <w:pPr>
              <w:pStyle w:val="TableText"/>
              <w:rPr>
                <w:lang w:val="en-GB"/>
              </w:rPr>
            </w:pPr>
            <w:r w:rsidRPr="0042347F">
              <w:rPr>
                <w:lang w:val="en-GB"/>
              </w:rPr>
              <w:t>Applicant name and address</w:t>
            </w:r>
          </w:p>
        </w:tc>
      </w:tr>
      <w:tr w:rsidR="003E105F" w:rsidRPr="0042347F" w14:paraId="7937D1D9" w14:textId="77777777" w:rsidTr="003E105F">
        <w:trPr>
          <w:cnfStyle w:val="000000010000" w:firstRow="0" w:lastRow="0" w:firstColumn="0" w:lastColumn="0" w:oddVBand="0" w:evenVBand="0" w:oddHBand="0" w:evenHBand="1" w:firstRowFirstColumn="0" w:firstRowLastColumn="0" w:lastRowFirstColumn="0" w:lastRowLastColumn="0"/>
          <w:trHeight w:val="300"/>
        </w:trPr>
        <w:tc>
          <w:tcPr>
            <w:tcW w:w="947" w:type="dxa"/>
            <w:hideMark/>
          </w:tcPr>
          <w:p w14:paraId="1414F890" w14:textId="77777777" w:rsidR="003E105F" w:rsidRPr="0042347F" w:rsidRDefault="003E105F" w:rsidP="002F1E39">
            <w:pPr>
              <w:pStyle w:val="TableText"/>
              <w:rPr>
                <w:lang w:val="en-GB"/>
              </w:rPr>
            </w:pPr>
            <w:r w:rsidRPr="0042347F">
              <w:t>51</w:t>
            </w:r>
          </w:p>
        </w:tc>
        <w:tc>
          <w:tcPr>
            <w:tcW w:w="2047" w:type="dxa"/>
            <w:hideMark/>
          </w:tcPr>
          <w:p w14:paraId="03906197" w14:textId="77777777" w:rsidR="003E105F" w:rsidRPr="0042347F" w:rsidRDefault="003E105F" w:rsidP="002F1E39">
            <w:pPr>
              <w:pStyle w:val="TableText"/>
              <w:rPr>
                <w:lang w:val="en-GB"/>
              </w:rPr>
            </w:pPr>
            <w:r w:rsidRPr="0042347F">
              <w:t>Obligor/Instructing party </w:t>
            </w:r>
          </w:p>
        </w:tc>
        <w:tc>
          <w:tcPr>
            <w:tcW w:w="6022" w:type="dxa"/>
            <w:hideMark/>
          </w:tcPr>
          <w:p w14:paraId="54FC96F3" w14:textId="5EA16A35" w:rsidR="003E105F" w:rsidRPr="0042347F" w:rsidRDefault="003E105F" w:rsidP="002F1E39">
            <w:pPr>
              <w:pStyle w:val="TableText"/>
              <w:rPr>
                <w:lang w:val="en-GB"/>
              </w:rPr>
            </w:pPr>
            <w:r w:rsidRPr="0042347F">
              <w:rPr>
                <w:lang w:val="en-GB"/>
              </w:rPr>
              <w:t>Mapped from Obligor event field</w:t>
            </w:r>
            <w:r w:rsidR="003E6E42">
              <w:rPr>
                <w:lang w:val="en-GB"/>
              </w:rPr>
              <w:t xml:space="preserve">. </w:t>
            </w:r>
            <w:r w:rsidR="003E6E42" w:rsidRPr="000506F3">
              <w:rPr>
                <w:lang w:val="en-GB"/>
              </w:rPr>
              <w:t>Only when System Option – Branch product option- ‘MT760SetObligorInTag51’ is set to Y.</w:t>
            </w:r>
          </w:p>
        </w:tc>
      </w:tr>
      <w:tr w:rsidR="003E105F" w:rsidRPr="0042347F" w14:paraId="18A7668D" w14:textId="77777777" w:rsidTr="003E105F">
        <w:trPr>
          <w:cnfStyle w:val="000000100000" w:firstRow="0" w:lastRow="0" w:firstColumn="0" w:lastColumn="0" w:oddVBand="0" w:evenVBand="0" w:oddHBand="1" w:evenHBand="0" w:firstRowFirstColumn="0" w:firstRowLastColumn="0" w:lastRowFirstColumn="0" w:lastRowLastColumn="0"/>
          <w:trHeight w:val="300"/>
        </w:trPr>
        <w:tc>
          <w:tcPr>
            <w:tcW w:w="947" w:type="dxa"/>
            <w:hideMark/>
          </w:tcPr>
          <w:p w14:paraId="6D7A6F69" w14:textId="77777777" w:rsidR="003E105F" w:rsidRPr="0042347F" w:rsidRDefault="003E105F" w:rsidP="002F1E39">
            <w:pPr>
              <w:pStyle w:val="TableText"/>
              <w:rPr>
                <w:lang w:val="en-GB"/>
              </w:rPr>
            </w:pPr>
            <w:r w:rsidRPr="0042347F">
              <w:t>52a</w:t>
            </w:r>
          </w:p>
        </w:tc>
        <w:tc>
          <w:tcPr>
            <w:tcW w:w="2047" w:type="dxa"/>
            <w:hideMark/>
          </w:tcPr>
          <w:p w14:paraId="0D10F979" w14:textId="77777777" w:rsidR="003E105F" w:rsidRPr="0042347F" w:rsidRDefault="003E105F" w:rsidP="002F1E39">
            <w:pPr>
              <w:pStyle w:val="TableText"/>
              <w:rPr>
                <w:lang w:val="en-GB"/>
              </w:rPr>
            </w:pPr>
            <w:r w:rsidRPr="0042347F">
              <w:t>Issuer</w:t>
            </w:r>
          </w:p>
        </w:tc>
        <w:tc>
          <w:tcPr>
            <w:tcW w:w="6022" w:type="dxa"/>
            <w:hideMark/>
          </w:tcPr>
          <w:p w14:paraId="5F3F40D7" w14:textId="77777777" w:rsidR="003E105F" w:rsidRPr="0042347F" w:rsidRDefault="003E105F" w:rsidP="002F1E39">
            <w:pPr>
              <w:pStyle w:val="TableText"/>
              <w:rPr>
                <w:lang w:val="en-GB"/>
              </w:rPr>
            </w:pPr>
            <w:r w:rsidRPr="0042347F">
              <w:rPr>
                <w:lang w:val="en-GB"/>
              </w:rPr>
              <w:t xml:space="preserve">Issuing bank </w:t>
            </w:r>
          </w:p>
        </w:tc>
      </w:tr>
      <w:tr w:rsidR="003E105F" w:rsidRPr="0042347F" w14:paraId="18EDEDBF" w14:textId="77777777" w:rsidTr="003E105F">
        <w:trPr>
          <w:cnfStyle w:val="000000010000" w:firstRow="0" w:lastRow="0" w:firstColumn="0" w:lastColumn="0" w:oddVBand="0" w:evenVBand="0" w:oddHBand="0" w:evenHBand="1" w:firstRowFirstColumn="0" w:firstRowLastColumn="0" w:lastRowFirstColumn="0" w:lastRowLastColumn="0"/>
          <w:trHeight w:val="300"/>
        </w:trPr>
        <w:tc>
          <w:tcPr>
            <w:tcW w:w="947" w:type="dxa"/>
            <w:hideMark/>
          </w:tcPr>
          <w:p w14:paraId="6915FF05" w14:textId="77777777" w:rsidR="003E105F" w:rsidRPr="0042347F" w:rsidRDefault="003E105F" w:rsidP="002F1E39">
            <w:pPr>
              <w:pStyle w:val="TableText"/>
              <w:rPr>
                <w:lang w:val="en-GB"/>
              </w:rPr>
            </w:pPr>
            <w:r w:rsidRPr="0042347F">
              <w:t>59a</w:t>
            </w:r>
          </w:p>
        </w:tc>
        <w:tc>
          <w:tcPr>
            <w:tcW w:w="2047" w:type="dxa"/>
            <w:hideMark/>
          </w:tcPr>
          <w:p w14:paraId="0BE54DD1" w14:textId="77777777" w:rsidR="003E105F" w:rsidRPr="0042347F" w:rsidRDefault="003E105F" w:rsidP="002F1E39">
            <w:pPr>
              <w:pStyle w:val="TableText"/>
              <w:rPr>
                <w:lang w:val="en-GB"/>
              </w:rPr>
            </w:pPr>
            <w:r w:rsidRPr="0042347F">
              <w:t>Beneficiary</w:t>
            </w:r>
          </w:p>
        </w:tc>
        <w:tc>
          <w:tcPr>
            <w:tcW w:w="6022" w:type="dxa"/>
            <w:hideMark/>
          </w:tcPr>
          <w:p w14:paraId="76E70D16" w14:textId="77777777" w:rsidR="003E105F" w:rsidRPr="0042347F" w:rsidRDefault="003E105F" w:rsidP="002F1E39">
            <w:pPr>
              <w:pStyle w:val="TableText"/>
              <w:rPr>
                <w:lang w:val="en-GB"/>
              </w:rPr>
            </w:pPr>
            <w:r w:rsidRPr="0042347F">
              <w:rPr>
                <w:lang w:val="en-GB"/>
              </w:rPr>
              <w:t xml:space="preserve">Beneficiary </w:t>
            </w:r>
          </w:p>
        </w:tc>
      </w:tr>
      <w:tr w:rsidR="003E105F" w:rsidRPr="0042347F" w14:paraId="19F4B82C" w14:textId="77777777" w:rsidTr="003E105F">
        <w:trPr>
          <w:cnfStyle w:val="000000100000" w:firstRow="0" w:lastRow="0" w:firstColumn="0" w:lastColumn="0" w:oddVBand="0" w:evenVBand="0" w:oddHBand="1" w:evenHBand="0" w:firstRowFirstColumn="0" w:firstRowLastColumn="0" w:lastRowFirstColumn="0" w:lastRowLastColumn="0"/>
          <w:trHeight w:val="900"/>
        </w:trPr>
        <w:tc>
          <w:tcPr>
            <w:tcW w:w="947" w:type="dxa"/>
            <w:hideMark/>
          </w:tcPr>
          <w:p w14:paraId="7AC66976" w14:textId="77777777" w:rsidR="003E105F" w:rsidRPr="0042347F" w:rsidRDefault="003E105F" w:rsidP="002F1E39">
            <w:pPr>
              <w:pStyle w:val="TableText"/>
              <w:rPr>
                <w:lang w:val="en-GB"/>
              </w:rPr>
            </w:pPr>
            <w:r w:rsidRPr="0042347F">
              <w:t>56a</w:t>
            </w:r>
          </w:p>
        </w:tc>
        <w:tc>
          <w:tcPr>
            <w:tcW w:w="2047" w:type="dxa"/>
            <w:hideMark/>
          </w:tcPr>
          <w:p w14:paraId="28C8D319" w14:textId="77777777" w:rsidR="003E105F" w:rsidRPr="0042347F" w:rsidRDefault="003E105F" w:rsidP="002F1E39">
            <w:pPr>
              <w:pStyle w:val="TableText"/>
              <w:rPr>
                <w:lang w:val="en-GB"/>
              </w:rPr>
            </w:pPr>
            <w:r w:rsidRPr="0042347F">
              <w:t>Advising bank </w:t>
            </w:r>
          </w:p>
        </w:tc>
        <w:tc>
          <w:tcPr>
            <w:tcW w:w="6022" w:type="dxa"/>
            <w:hideMark/>
          </w:tcPr>
          <w:p w14:paraId="3B572A0B" w14:textId="77777777" w:rsidR="003E105F" w:rsidRPr="0042347F" w:rsidRDefault="003E105F" w:rsidP="002F1E39">
            <w:pPr>
              <w:pStyle w:val="TableText"/>
              <w:rPr>
                <w:lang w:val="en-GB"/>
              </w:rPr>
            </w:pPr>
            <w:r w:rsidRPr="0042347F">
              <w:rPr>
                <w:lang w:val="en-GB"/>
              </w:rPr>
              <w:t>Set to BOB BIC if issuing bank is the received from bank (i.e.</w:t>
            </w:r>
            <w:r>
              <w:rPr>
                <w:lang w:val="en-GB"/>
              </w:rPr>
              <w:t>,</w:t>
            </w:r>
            <w:r w:rsidRPr="0042347F">
              <w:rPr>
                <w:lang w:val="en-GB"/>
              </w:rPr>
              <w:t xml:space="preserve"> we are the first advising bank) </w:t>
            </w:r>
            <w:r w:rsidRPr="0042347F">
              <w:rPr>
                <w:lang w:val="en-GB"/>
              </w:rPr>
              <w:br/>
              <w:t>Otherwise the Received from bank</w:t>
            </w:r>
          </w:p>
        </w:tc>
      </w:tr>
      <w:tr w:rsidR="003E105F" w:rsidRPr="0042347F" w14:paraId="29D721CF" w14:textId="77777777" w:rsidTr="003E105F">
        <w:trPr>
          <w:cnfStyle w:val="000000010000" w:firstRow="0" w:lastRow="0" w:firstColumn="0" w:lastColumn="0" w:oddVBand="0" w:evenVBand="0" w:oddHBand="0" w:evenHBand="1" w:firstRowFirstColumn="0" w:firstRowLastColumn="0" w:lastRowFirstColumn="0" w:lastRowLastColumn="0"/>
          <w:trHeight w:val="900"/>
        </w:trPr>
        <w:tc>
          <w:tcPr>
            <w:tcW w:w="947" w:type="dxa"/>
            <w:hideMark/>
          </w:tcPr>
          <w:p w14:paraId="5C4A3118" w14:textId="77777777" w:rsidR="003E105F" w:rsidRPr="0042347F" w:rsidRDefault="003E105F" w:rsidP="002F1E39">
            <w:pPr>
              <w:pStyle w:val="TableText"/>
              <w:rPr>
                <w:lang w:val="en-GB"/>
              </w:rPr>
            </w:pPr>
            <w:r w:rsidRPr="0042347F">
              <w:t>23</w:t>
            </w:r>
          </w:p>
        </w:tc>
        <w:tc>
          <w:tcPr>
            <w:tcW w:w="2047" w:type="dxa"/>
            <w:hideMark/>
          </w:tcPr>
          <w:p w14:paraId="254A6001" w14:textId="77777777" w:rsidR="003E105F" w:rsidRPr="0042347F" w:rsidRDefault="003E105F" w:rsidP="002F1E39">
            <w:pPr>
              <w:pStyle w:val="TableText"/>
              <w:rPr>
                <w:lang w:val="en-GB"/>
              </w:rPr>
            </w:pPr>
            <w:r w:rsidRPr="0042347F">
              <w:t>Advising bank ref</w:t>
            </w:r>
          </w:p>
        </w:tc>
        <w:tc>
          <w:tcPr>
            <w:tcW w:w="6022" w:type="dxa"/>
            <w:hideMark/>
          </w:tcPr>
          <w:p w14:paraId="3151CAA0" w14:textId="77777777" w:rsidR="003E105F" w:rsidRPr="0042347F" w:rsidRDefault="003E105F" w:rsidP="002F1E39">
            <w:pPr>
              <w:pStyle w:val="TableText"/>
              <w:rPr>
                <w:lang w:val="en-GB"/>
              </w:rPr>
            </w:pPr>
            <w:r w:rsidRPr="0042347F">
              <w:rPr>
                <w:lang w:val="en-GB"/>
              </w:rPr>
              <w:t xml:space="preserve">Either master reference if issuing bank is the received from bank </w:t>
            </w:r>
            <w:r w:rsidRPr="0042347F">
              <w:rPr>
                <w:lang w:val="en-GB"/>
              </w:rPr>
              <w:br/>
              <w:t xml:space="preserve">Otherwise Received from bank reference </w:t>
            </w:r>
          </w:p>
        </w:tc>
      </w:tr>
      <w:tr w:rsidR="003E105F" w:rsidRPr="0042347F" w14:paraId="4B1B7017" w14:textId="77777777" w:rsidTr="003E105F">
        <w:trPr>
          <w:cnfStyle w:val="000000100000" w:firstRow="0" w:lastRow="0" w:firstColumn="0" w:lastColumn="0" w:oddVBand="0" w:evenVBand="0" w:oddHBand="1" w:evenHBand="0" w:firstRowFirstColumn="0" w:firstRowLastColumn="0" w:lastRowFirstColumn="0" w:lastRowLastColumn="0"/>
          <w:trHeight w:val="300"/>
        </w:trPr>
        <w:tc>
          <w:tcPr>
            <w:tcW w:w="947" w:type="dxa"/>
            <w:hideMark/>
          </w:tcPr>
          <w:p w14:paraId="3D38D931" w14:textId="77777777" w:rsidR="003E105F" w:rsidRPr="0042347F" w:rsidRDefault="003E105F" w:rsidP="002F1E39">
            <w:pPr>
              <w:pStyle w:val="TableText"/>
              <w:rPr>
                <w:lang w:val="en-GB"/>
              </w:rPr>
            </w:pPr>
            <w:r w:rsidRPr="0042347F">
              <w:t>57a</w:t>
            </w:r>
          </w:p>
        </w:tc>
        <w:tc>
          <w:tcPr>
            <w:tcW w:w="2047" w:type="dxa"/>
            <w:hideMark/>
          </w:tcPr>
          <w:p w14:paraId="48F10238" w14:textId="77777777" w:rsidR="003E105F" w:rsidRPr="0042347F" w:rsidRDefault="003E105F" w:rsidP="002F1E39">
            <w:pPr>
              <w:pStyle w:val="TableText"/>
              <w:rPr>
                <w:lang w:val="en-GB"/>
              </w:rPr>
            </w:pPr>
            <w:r w:rsidRPr="0042347F">
              <w:t>Advise through bank </w:t>
            </w:r>
          </w:p>
        </w:tc>
        <w:tc>
          <w:tcPr>
            <w:tcW w:w="6022" w:type="dxa"/>
            <w:hideMark/>
          </w:tcPr>
          <w:p w14:paraId="60EEFAE1" w14:textId="77777777" w:rsidR="003E105F" w:rsidRPr="0042347F" w:rsidRDefault="003E105F" w:rsidP="002F1E39">
            <w:pPr>
              <w:pStyle w:val="TableText"/>
              <w:rPr>
                <w:lang w:val="en-GB"/>
              </w:rPr>
            </w:pPr>
            <w:r w:rsidRPr="0042347F">
              <w:rPr>
                <w:lang w:val="en-GB"/>
              </w:rPr>
              <w:t xml:space="preserve">SWIFT BIC or name and address of </w:t>
            </w:r>
            <w:proofErr w:type="spellStart"/>
            <w:proofErr w:type="gramStart"/>
            <w:r w:rsidRPr="0042347F">
              <w:rPr>
                <w:lang w:val="en-GB"/>
              </w:rPr>
              <w:t>Advise</w:t>
            </w:r>
            <w:proofErr w:type="spellEnd"/>
            <w:proofErr w:type="gramEnd"/>
            <w:r w:rsidRPr="0042347F">
              <w:rPr>
                <w:lang w:val="en-GB"/>
              </w:rPr>
              <w:t xml:space="preserve"> through bank </w:t>
            </w:r>
          </w:p>
        </w:tc>
      </w:tr>
      <w:tr w:rsidR="003E105F" w:rsidRPr="0042347F" w14:paraId="662DA525" w14:textId="77777777" w:rsidTr="003E105F">
        <w:trPr>
          <w:cnfStyle w:val="000000010000" w:firstRow="0" w:lastRow="0" w:firstColumn="0" w:lastColumn="0" w:oddVBand="0" w:evenVBand="0" w:oddHBand="0" w:evenHBand="1" w:firstRowFirstColumn="0" w:firstRowLastColumn="0" w:lastRowFirstColumn="0" w:lastRowLastColumn="0"/>
          <w:trHeight w:val="300"/>
        </w:trPr>
        <w:tc>
          <w:tcPr>
            <w:tcW w:w="947" w:type="dxa"/>
            <w:hideMark/>
          </w:tcPr>
          <w:p w14:paraId="76A800D6" w14:textId="77777777" w:rsidR="003E105F" w:rsidRPr="0042347F" w:rsidRDefault="003E105F" w:rsidP="002F1E39">
            <w:pPr>
              <w:pStyle w:val="TableText"/>
              <w:rPr>
                <w:lang w:val="en-GB"/>
              </w:rPr>
            </w:pPr>
            <w:r w:rsidRPr="0042347F">
              <w:t>32B</w:t>
            </w:r>
          </w:p>
        </w:tc>
        <w:tc>
          <w:tcPr>
            <w:tcW w:w="2047" w:type="dxa"/>
            <w:hideMark/>
          </w:tcPr>
          <w:p w14:paraId="263513D2" w14:textId="77777777" w:rsidR="003E105F" w:rsidRPr="0042347F" w:rsidRDefault="003E105F" w:rsidP="002F1E39">
            <w:pPr>
              <w:pStyle w:val="TableText"/>
              <w:rPr>
                <w:lang w:val="en-GB"/>
              </w:rPr>
            </w:pPr>
            <w:r w:rsidRPr="0042347F">
              <w:t>Undertaking amount and currency</w:t>
            </w:r>
          </w:p>
        </w:tc>
        <w:tc>
          <w:tcPr>
            <w:tcW w:w="6022" w:type="dxa"/>
            <w:hideMark/>
          </w:tcPr>
          <w:p w14:paraId="5D461F5A" w14:textId="77777777" w:rsidR="003E105F" w:rsidRPr="0042347F" w:rsidRDefault="003E105F" w:rsidP="002F1E39">
            <w:pPr>
              <w:pStyle w:val="TableText"/>
              <w:rPr>
                <w:lang w:val="en-GB"/>
              </w:rPr>
            </w:pPr>
            <w:r w:rsidRPr="0042347F">
              <w:rPr>
                <w:lang w:val="en-GB"/>
              </w:rPr>
              <w:t>Amount and currency</w:t>
            </w:r>
          </w:p>
        </w:tc>
      </w:tr>
      <w:tr w:rsidR="003E105F" w:rsidRPr="0042347F" w14:paraId="35573B21" w14:textId="77777777" w:rsidTr="003E105F">
        <w:trPr>
          <w:cnfStyle w:val="000000100000" w:firstRow="0" w:lastRow="0" w:firstColumn="0" w:lastColumn="0" w:oddVBand="0" w:evenVBand="0" w:oddHBand="1" w:evenHBand="0" w:firstRowFirstColumn="0" w:firstRowLastColumn="0" w:lastRowFirstColumn="0" w:lastRowLastColumn="0"/>
          <w:trHeight w:val="300"/>
        </w:trPr>
        <w:tc>
          <w:tcPr>
            <w:tcW w:w="947" w:type="dxa"/>
            <w:hideMark/>
          </w:tcPr>
          <w:p w14:paraId="00257A66" w14:textId="77777777" w:rsidR="003E105F" w:rsidRPr="0042347F" w:rsidRDefault="003E105F" w:rsidP="002F1E39">
            <w:pPr>
              <w:pStyle w:val="TableText"/>
              <w:rPr>
                <w:lang w:val="en-GB"/>
              </w:rPr>
            </w:pPr>
            <w:r w:rsidRPr="0042347F">
              <w:t>39D</w:t>
            </w:r>
          </w:p>
        </w:tc>
        <w:tc>
          <w:tcPr>
            <w:tcW w:w="2047" w:type="dxa"/>
            <w:hideMark/>
          </w:tcPr>
          <w:p w14:paraId="38D55B7E" w14:textId="77777777" w:rsidR="003E105F" w:rsidRPr="0042347F" w:rsidRDefault="003E105F" w:rsidP="002F1E39">
            <w:pPr>
              <w:pStyle w:val="TableText"/>
              <w:rPr>
                <w:lang w:val="en-GB"/>
              </w:rPr>
            </w:pPr>
            <w:r w:rsidRPr="0042347F">
              <w:t>Additional Amount Information </w:t>
            </w:r>
          </w:p>
        </w:tc>
        <w:tc>
          <w:tcPr>
            <w:tcW w:w="6022" w:type="dxa"/>
            <w:hideMark/>
          </w:tcPr>
          <w:p w14:paraId="6C23D2B4" w14:textId="77777777" w:rsidR="003E105F" w:rsidRPr="0042347F" w:rsidRDefault="003E105F" w:rsidP="002F1E39">
            <w:pPr>
              <w:pStyle w:val="TableText"/>
              <w:rPr>
                <w:lang w:val="en-GB"/>
              </w:rPr>
            </w:pPr>
            <w:r w:rsidRPr="0042347F">
              <w:rPr>
                <w:lang w:val="en-GB"/>
              </w:rPr>
              <w:t>Additional amount text</w:t>
            </w:r>
          </w:p>
        </w:tc>
      </w:tr>
      <w:tr w:rsidR="003E105F" w:rsidRPr="0042347F" w14:paraId="6163F53D" w14:textId="77777777" w:rsidTr="002F1E39">
        <w:trPr>
          <w:cnfStyle w:val="000000010000" w:firstRow="0" w:lastRow="0" w:firstColumn="0" w:lastColumn="0" w:oddVBand="0" w:evenVBand="0" w:oddHBand="0" w:evenHBand="1" w:firstRowFirstColumn="0" w:firstRowLastColumn="0" w:lastRowFirstColumn="0" w:lastRowLastColumn="0"/>
          <w:trHeight w:val="1890"/>
        </w:trPr>
        <w:tc>
          <w:tcPr>
            <w:tcW w:w="947" w:type="dxa"/>
            <w:hideMark/>
          </w:tcPr>
          <w:p w14:paraId="6E841EA7" w14:textId="77777777" w:rsidR="003E105F" w:rsidRPr="0042347F" w:rsidRDefault="003E105F" w:rsidP="002F1E39">
            <w:pPr>
              <w:pStyle w:val="TableText"/>
              <w:rPr>
                <w:lang w:val="en-GB"/>
              </w:rPr>
            </w:pPr>
            <w:r w:rsidRPr="0042347F">
              <w:t>41F/G</w:t>
            </w:r>
          </w:p>
        </w:tc>
        <w:tc>
          <w:tcPr>
            <w:tcW w:w="2047" w:type="dxa"/>
            <w:hideMark/>
          </w:tcPr>
          <w:p w14:paraId="5D98D950" w14:textId="77777777" w:rsidR="003E105F" w:rsidRPr="0042347F" w:rsidRDefault="003E105F" w:rsidP="002F1E39">
            <w:pPr>
              <w:pStyle w:val="TableText"/>
              <w:rPr>
                <w:lang w:val="en-GB"/>
              </w:rPr>
            </w:pPr>
            <w:r w:rsidRPr="0042347F">
              <w:t xml:space="preserve">Available with </w:t>
            </w:r>
          </w:p>
        </w:tc>
        <w:tc>
          <w:tcPr>
            <w:tcW w:w="6022" w:type="dxa"/>
            <w:hideMark/>
          </w:tcPr>
          <w:p w14:paraId="4BD5BA96" w14:textId="77777777" w:rsidR="003E105F" w:rsidRPr="0042347F" w:rsidRDefault="003E105F" w:rsidP="002F1E39">
            <w:pPr>
              <w:pStyle w:val="TableText"/>
              <w:rPr>
                <w:lang w:val="en-GB"/>
              </w:rPr>
            </w:pPr>
            <w:r w:rsidRPr="0042347F">
              <w:rPr>
                <w:lang w:val="en-GB"/>
              </w:rPr>
              <w:t>Set to either</w:t>
            </w:r>
            <w:r w:rsidRPr="0042347F">
              <w:rPr>
                <w:lang w:val="en-GB"/>
              </w:rPr>
              <w:br/>
              <w:t xml:space="preserve">• (named bank) - SWIFT BIC or Address of </w:t>
            </w:r>
            <w:r w:rsidRPr="0042347F">
              <w:rPr>
                <w:lang w:val="en-GB"/>
              </w:rPr>
              <w:br/>
              <w:t xml:space="preserve">• Any bank </w:t>
            </w:r>
            <w:r w:rsidRPr="0042347F">
              <w:rPr>
                <w:lang w:val="en-GB"/>
              </w:rPr>
              <w:br/>
              <w:t xml:space="preserve">• Any bank (city) </w:t>
            </w:r>
            <w:r w:rsidRPr="0042347F">
              <w:rPr>
                <w:lang w:val="en-GB"/>
              </w:rPr>
              <w:br/>
              <w:t>• Any bank in (country)</w:t>
            </w:r>
            <w:r w:rsidRPr="0042347F">
              <w:rPr>
                <w:lang w:val="en-GB"/>
              </w:rPr>
              <w:br/>
              <w:t>• Advising bank - SWIFT BIC or Address</w:t>
            </w:r>
            <w:r w:rsidRPr="0042347F">
              <w:rPr>
                <w:lang w:val="en-GB"/>
              </w:rPr>
              <w:br/>
              <w:t xml:space="preserve">• Advise Through bank - SWIFT BIC or Address </w:t>
            </w:r>
            <w:r w:rsidRPr="0042347F">
              <w:rPr>
                <w:lang w:val="en-GB"/>
              </w:rPr>
              <w:br/>
              <w:t xml:space="preserve">• Ourselves - Bank’s SWIFT BIC </w:t>
            </w:r>
          </w:p>
        </w:tc>
      </w:tr>
      <w:tr w:rsidR="003E105F" w:rsidRPr="0042347F" w14:paraId="68B6F785" w14:textId="77777777" w:rsidTr="003E105F">
        <w:trPr>
          <w:cnfStyle w:val="000000100000" w:firstRow="0" w:lastRow="0" w:firstColumn="0" w:lastColumn="0" w:oddVBand="0" w:evenVBand="0" w:oddHBand="1" w:evenHBand="0" w:firstRowFirstColumn="0" w:firstRowLastColumn="0" w:lastRowFirstColumn="0" w:lastRowLastColumn="0"/>
          <w:trHeight w:val="300"/>
        </w:trPr>
        <w:tc>
          <w:tcPr>
            <w:tcW w:w="947" w:type="dxa"/>
            <w:hideMark/>
          </w:tcPr>
          <w:p w14:paraId="52C422D0" w14:textId="77777777" w:rsidR="003E105F" w:rsidRPr="0042347F" w:rsidRDefault="003E105F" w:rsidP="002F1E39">
            <w:pPr>
              <w:pStyle w:val="TableText"/>
              <w:rPr>
                <w:lang w:val="en-GB"/>
              </w:rPr>
            </w:pPr>
            <w:r w:rsidRPr="0042347F">
              <w:t>71D</w:t>
            </w:r>
          </w:p>
        </w:tc>
        <w:tc>
          <w:tcPr>
            <w:tcW w:w="2047" w:type="dxa"/>
            <w:hideMark/>
          </w:tcPr>
          <w:p w14:paraId="497876DB" w14:textId="77777777" w:rsidR="003E105F" w:rsidRPr="0042347F" w:rsidRDefault="003E105F" w:rsidP="002F1E39">
            <w:pPr>
              <w:pStyle w:val="TableText"/>
              <w:rPr>
                <w:lang w:val="en-GB"/>
              </w:rPr>
            </w:pPr>
            <w:r w:rsidRPr="0042347F">
              <w:t>Charge text</w:t>
            </w:r>
          </w:p>
        </w:tc>
        <w:tc>
          <w:tcPr>
            <w:tcW w:w="6022" w:type="dxa"/>
            <w:hideMark/>
          </w:tcPr>
          <w:p w14:paraId="2D747B9D" w14:textId="77777777" w:rsidR="003E105F" w:rsidRPr="0042347F" w:rsidRDefault="003E105F" w:rsidP="002F1E39">
            <w:pPr>
              <w:pStyle w:val="TableText"/>
              <w:rPr>
                <w:lang w:val="en-GB"/>
              </w:rPr>
            </w:pPr>
            <w:r w:rsidRPr="0042347F">
              <w:t>User charge text </w:t>
            </w:r>
          </w:p>
        </w:tc>
      </w:tr>
      <w:tr w:rsidR="003E105F" w:rsidRPr="0042347F" w14:paraId="46F9F9B9" w14:textId="77777777" w:rsidTr="003E105F">
        <w:trPr>
          <w:cnfStyle w:val="000000010000" w:firstRow="0" w:lastRow="0" w:firstColumn="0" w:lastColumn="0" w:oddVBand="0" w:evenVBand="0" w:oddHBand="0" w:evenHBand="1" w:firstRowFirstColumn="0" w:firstRowLastColumn="0" w:lastRowFirstColumn="0" w:lastRowLastColumn="0"/>
          <w:trHeight w:val="300"/>
        </w:trPr>
        <w:tc>
          <w:tcPr>
            <w:tcW w:w="947" w:type="dxa"/>
            <w:hideMark/>
          </w:tcPr>
          <w:p w14:paraId="4E42A014" w14:textId="77777777" w:rsidR="003E105F" w:rsidRPr="0042347F" w:rsidRDefault="003E105F" w:rsidP="002F1E39">
            <w:pPr>
              <w:pStyle w:val="TableText"/>
              <w:rPr>
                <w:lang w:val="en-GB"/>
              </w:rPr>
            </w:pPr>
            <w:r w:rsidRPr="0042347F">
              <w:t>45C</w:t>
            </w:r>
          </w:p>
        </w:tc>
        <w:tc>
          <w:tcPr>
            <w:tcW w:w="2047" w:type="dxa"/>
            <w:hideMark/>
          </w:tcPr>
          <w:p w14:paraId="6D03F548" w14:textId="77777777" w:rsidR="003E105F" w:rsidRPr="0042347F" w:rsidRDefault="003E105F" w:rsidP="002F1E39">
            <w:pPr>
              <w:pStyle w:val="TableText"/>
              <w:rPr>
                <w:lang w:val="en-GB"/>
              </w:rPr>
            </w:pPr>
            <w:r w:rsidRPr="0042347F">
              <w:t>Doc and Presentation instructions</w:t>
            </w:r>
          </w:p>
        </w:tc>
        <w:tc>
          <w:tcPr>
            <w:tcW w:w="6022" w:type="dxa"/>
            <w:noWrap/>
            <w:hideMark/>
          </w:tcPr>
          <w:p w14:paraId="6310C36C" w14:textId="77777777" w:rsidR="007E4AF4" w:rsidRDefault="007E4AF4" w:rsidP="007E4AF4">
            <w:pPr>
              <w:pStyle w:val="TableText"/>
            </w:pPr>
            <w:r>
              <w:t xml:space="preserve">Set to Documents required. </w:t>
            </w:r>
          </w:p>
          <w:p w14:paraId="4BE5B913" w14:textId="1525FA00" w:rsidR="003E105F" w:rsidRPr="0042347F" w:rsidRDefault="007E4AF4" w:rsidP="007E4AF4">
            <w:pPr>
              <w:pStyle w:val="TableText"/>
              <w:rPr>
                <w:lang w:val="en-GB"/>
              </w:rPr>
            </w:pPr>
            <w:r>
              <w:t>If additional conditions data to be merged, then it is recommended to use clauses.</w:t>
            </w:r>
          </w:p>
        </w:tc>
      </w:tr>
      <w:tr w:rsidR="003E105F" w:rsidRPr="0042347F" w14:paraId="7C24BB3E" w14:textId="77777777" w:rsidTr="003E105F">
        <w:trPr>
          <w:cnfStyle w:val="000000100000" w:firstRow="0" w:lastRow="0" w:firstColumn="0" w:lastColumn="0" w:oddVBand="0" w:evenVBand="0" w:oddHBand="1" w:evenHBand="0" w:firstRowFirstColumn="0" w:firstRowLastColumn="0" w:lastRowFirstColumn="0" w:lastRowLastColumn="0"/>
          <w:trHeight w:val="300"/>
        </w:trPr>
        <w:tc>
          <w:tcPr>
            <w:tcW w:w="947" w:type="dxa"/>
            <w:hideMark/>
          </w:tcPr>
          <w:p w14:paraId="7EEE16A7" w14:textId="77777777" w:rsidR="003E105F" w:rsidRPr="0042347F" w:rsidRDefault="003E105F" w:rsidP="002F1E39">
            <w:pPr>
              <w:pStyle w:val="TableText"/>
              <w:rPr>
                <w:lang w:val="en-GB"/>
              </w:rPr>
            </w:pPr>
            <w:r w:rsidRPr="0042347F">
              <w:lastRenderedPageBreak/>
              <w:t>77U</w:t>
            </w:r>
          </w:p>
        </w:tc>
        <w:tc>
          <w:tcPr>
            <w:tcW w:w="2047" w:type="dxa"/>
            <w:hideMark/>
          </w:tcPr>
          <w:p w14:paraId="0EE80CD1" w14:textId="77777777" w:rsidR="003E105F" w:rsidRPr="0042347F" w:rsidRDefault="003E105F" w:rsidP="002F1E39">
            <w:pPr>
              <w:pStyle w:val="TableText"/>
              <w:rPr>
                <w:lang w:val="en-GB"/>
              </w:rPr>
            </w:pPr>
            <w:r w:rsidRPr="0042347F">
              <w:t>Undertaking terms and conditions</w:t>
            </w:r>
          </w:p>
        </w:tc>
        <w:tc>
          <w:tcPr>
            <w:tcW w:w="6022" w:type="dxa"/>
            <w:noWrap/>
            <w:hideMark/>
          </w:tcPr>
          <w:p w14:paraId="7740630C" w14:textId="77777777" w:rsidR="003E105F" w:rsidRPr="0042347F" w:rsidRDefault="003E105F" w:rsidP="002F1E39">
            <w:pPr>
              <w:pStyle w:val="TableText"/>
              <w:rPr>
                <w:lang w:val="en-GB"/>
              </w:rPr>
            </w:pPr>
            <w:r w:rsidRPr="0042347F">
              <w:rPr>
                <w:lang w:val="en-GB"/>
              </w:rPr>
              <w:t>Free-format instructions for SWIFT</w:t>
            </w:r>
          </w:p>
        </w:tc>
      </w:tr>
      <w:tr w:rsidR="003E105F" w:rsidRPr="0042347F" w14:paraId="0D8FEF32" w14:textId="77777777" w:rsidTr="002F1E39">
        <w:trPr>
          <w:cnfStyle w:val="000000010000" w:firstRow="0" w:lastRow="0" w:firstColumn="0" w:lastColumn="0" w:oddVBand="0" w:evenVBand="0" w:oddHBand="0" w:evenHBand="1" w:firstRowFirstColumn="0" w:firstRowLastColumn="0" w:lastRowFirstColumn="0" w:lastRowLastColumn="0"/>
          <w:trHeight w:val="1656"/>
        </w:trPr>
        <w:tc>
          <w:tcPr>
            <w:tcW w:w="947" w:type="dxa"/>
            <w:hideMark/>
          </w:tcPr>
          <w:p w14:paraId="28302B57" w14:textId="77777777" w:rsidR="003E105F" w:rsidRPr="0042347F" w:rsidRDefault="003E105F" w:rsidP="002F1E39">
            <w:pPr>
              <w:pStyle w:val="TableText"/>
              <w:rPr>
                <w:lang w:val="en-GB"/>
              </w:rPr>
            </w:pPr>
            <w:r w:rsidRPr="0042347F">
              <w:t>49</w:t>
            </w:r>
          </w:p>
        </w:tc>
        <w:tc>
          <w:tcPr>
            <w:tcW w:w="2047" w:type="dxa"/>
            <w:hideMark/>
          </w:tcPr>
          <w:p w14:paraId="5AFB7F25" w14:textId="77777777" w:rsidR="003E105F" w:rsidRPr="0042347F" w:rsidRDefault="003E105F" w:rsidP="002F1E39">
            <w:pPr>
              <w:pStyle w:val="TableText"/>
              <w:rPr>
                <w:lang w:val="en-GB"/>
              </w:rPr>
            </w:pPr>
            <w:r w:rsidRPr="0042347F">
              <w:t>Confirmation instructions</w:t>
            </w:r>
          </w:p>
        </w:tc>
        <w:tc>
          <w:tcPr>
            <w:tcW w:w="6022" w:type="dxa"/>
            <w:hideMark/>
          </w:tcPr>
          <w:p w14:paraId="7D49A6C6" w14:textId="77777777" w:rsidR="003E105F" w:rsidRPr="0042347F" w:rsidRDefault="003E105F" w:rsidP="002F1E39">
            <w:pPr>
              <w:pStyle w:val="TableText"/>
              <w:rPr>
                <w:lang w:val="en-GB"/>
              </w:rPr>
            </w:pPr>
            <w:r w:rsidRPr="0042347F">
              <w:rPr>
                <w:lang w:val="en-GB"/>
              </w:rPr>
              <w:t xml:space="preserve">Confirmation instructions – </w:t>
            </w:r>
            <w:r w:rsidRPr="0042347F">
              <w:rPr>
                <w:lang w:val="en-GB"/>
              </w:rPr>
              <w:br/>
              <w:t xml:space="preserve">Not set - if confirmation amount is present </w:t>
            </w:r>
            <w:proofErr w:type="gramStart"/>
            <w:r w:rsidRPr="0042347F">
              <w:rPr>
                <w:lang w:val="en-GB"/>
              </w:rPr>
              <w:t>( i.e.</w:t>
            </w:r>
            <w:proofErr w:type="gramEnd"/>
            <w:r>
              <w:rPr>
                <w:lang w:val="en-GB"/>
              </w:rPr>
              <w:t>,</w:t>
            </w:r>
            <w:r w:rsidRPr="0042347F">
              <w:rPr>
                <w:lang w:val="en-GB"/>
              </w:rPr>
              <w:t xml:space="preserve"> we have confirmed) or the Other bank's confirmation instructions is 'Confirmed ' by 'Received from bank'</w:t>
            </w:r>
            <w:r w:rsidRPr="0042347F">
              <w:rPr>
                <w:lang w:val="en-GB"/>
              </w:rPr>
              <w:br/>
              <w:t>Otherwise set from 'Other bank's confirmation instruction' if party is Advise through or Other and Request is May Add or Confirmed else Without</w:t>
            </w:r>
          </w:p>
        </w:tc>
      </w:tr>
      <w:tr w:rsidR="003E105F" w:rsidRPr="0042347F" w14:paraId="6154AEC9" w14:textId="77777777" w:rsidTr="003E105F">
        <w:trPr>
          <w:cnfStyle w:val="000000100000" w:firstRow="0" w:lastRow="0" w:firstColumn="0" w:lastColumn="0" w:oddVBand="0" w:evenVBand="0" w:oddHBand="1" w:evenHBand="0" w:firstRowFirstColumn="0" w:firstRowLastColumn="0" w:lastRowFirstColumn="0" w:lastRowLastColumn="0"/>
          <w:trHeight w:val="600"/>
        </w:trPr>
        <w:tc>
          <w:tcPr>
            <w:tcW w:w="947" w:type="dxa"/>
            <w:hideMark/>
          </w:tcPr>
          <w:p w14:paraId="65D80EFA" w14:textId="77777777" w:rsidR="003E105F" w:rsidRPr="0042347F" w:rsidRDefault="003E105F" w:rsidP="002F1E39">
            <w:pPr>
              <w:pStyle w:val="TableText"/>
              <w:rPr>
                <w:lang w:val="en-GB"/>
              </w:rPr>
            </w:pPr>
            <w:r w:rsidRPr="0042347F">
              <w:t>58a</w:t>
            </w:r>
          </w:p>
        </w:tc>
        <w:tc>
          <w:tcPr>
            <w:tcW w:w="2047" w:type="dxa"/>
            <w:hideMark/>
          </w:tcPr>
          <w:p w14:paraId="2CC38768" w14:textId="77777777" w:rsidR="003E105F" w:rsidRPr="0042347F" w:rsidRDefault="003E105F" w:rsidP="002F1E39">
            <w:pPr>
              <w:pStyle w:val="TableText"/>
              <w:rPr>
                <w:lang w:val="en-GB"/>
              </w:rPr>
            </w:pPr>
            <w:r w:rsidRPr="0042347F">
              <w:t>Requested confirmation party</w:t>
            </w:r>
          </w:p>
        </w:tc>
        <w:tc>
          <w:tcPr>
            <w:tcW w:w="6022" w:type="dxa"/>
            <w:hideMark/>
          </w:tcPr>
          <w:p w14:paraId="642E5A8D" w14:textId="77777777" w:rsidR="003E105F" w:rsidRPr="0042347F" w:rsidRDefault="003E105F" w:rsidP="002F1E39">
            <w:pPr>
              <w:pStyle w:val="TableText"/>
              <w:rPr>
                <w:lang w:val="en-GB"/>
              </w:rPr>
            </w:pPr>
            <w:r w:rsidRPr="0042347F">
              <w:rPr>
                <w:lang w:val="en-GB"/>
              </w:rPr>
              <w:t xml:space="preserve">Map the Requested confirmation party - if confirmation instructions (49) is not blank </w:t>
            </w:r>
          </w:p>
        </w:tc>
      </w:tr>
      <w:tr w:rsidR="008310A4" w:rsidRPr="0042347F" w14:paraId="6A8A623F" w14:textId="77777777" w:rsidTr="003E105F">
        <w:trPr>
          <w:cnfStyle w:val="000000010000" w:firstRow="0" w:lastRow="0" w:firstColumn="0" w:lastColumn="0" w:oddVBand="0" w:evenVBand="0" w:oddHBand="0" w:evenHBand="1" w:firstRowFirstColumn="0" w:firstRowLastColumn="0" w:lastRowFirstColumn="0" w:lastRowLastColumn="0"/>
          <w:trHeight w:val="300"/>
        </w:trPr>
        <w:tc>
          <w:tcPr>
            <w:tcW w:w="947" w:type="dxa"/>
            <w:hideMark/>
          </w:tcPr>
          <w:p w14:paraId="08C22D83" w14:textId="283C9349" w:rsidR="008310A4" w:rsidRPr="0042347F" w:rsidRDefault="008310A4" w:rsidP="008310A4">
            <w:pPr>
              <w:pStyle w:val="TableText"/>
              <w:rPr>
                <w:lang w:val="en-GB"/>
              </w:rPr>
            </w:pPr>
            <w:r>
              <w:t>44J</w:t>
            </w:r>
          </w:p>
        </w:tc>
        <w:tc>
          <w:tcPr>
            <w:tcW w:w="2047" w:type="dxa"/>
            <w:hideMark/>
          </w:tcPr>
          <w:p w14:paraId="1C58C1ED" w14:textId="2A910925" w:rsidR="008310A4" w:rsidRPr="0042347F" w:rsidRDefault="008310A4" w:rsidP="008310A4">
            <w:pPr>
              <w:pStyle w:val="TableText"/>
              <w:rPr>
                <w:lang w:val="en-GB"/>
              </w:rPr>
            </w:pPr>
            <w:r w:rsidRPr="00671F64">
              <w:t>Governing law country</w:t>
            </w:r>
          </w:p>
        </w:tc>
        <w:tc>
          <w:tcPr>
            <w:tcW w:w="6022" w:type="dxa"/>
            <w:hideMark/>
          </w:tcPr>
          <w:p w14:paraId="14145194" w14:textId="10D27844" w:rsidR="008310A4" w:rsidRPr="0042347F" w:rsidRDefault="008310A4" w:rsidP="008310A4">
            <w:pPr>
              <w:pStyle w:val="TableText"/>
              <w:rPr>
                <w:lang w:val="en-GB"/>
              </w:rPr>
            </w:pPr>
            <w:r w:rsidRPr="00671F64">
              <w:t>Governing law Country code</w:t>
            </w:r>
          </w:p>
        </w:tc>
      </w:tr>
      <w:tr w:rsidR="008310A4" w:rsidRPr="0042347F" w14:paraId="5BDD55AF" w14:textId="77777777" w:rsidTr="003E105F">
        <w:trPr>
          <w:cnfStyle w:val="000000100000" w:firstRow="0" w:lastRow="0" w:firstColumn="0" w:lastColumn="0" w:oddVBand="0" w:evenVBand="0" w:oddHBand="1" w:evenHBand="0" w:firstRowFirstColumn="0" w:firstRowLastColumn="0" w:lastRowFirstColumn="0" w:lastRowLastColumn="0"/>
          <w:trHeight w:val="300"/>
        </w:trPr>
        <w:tc>
          <w:tcPr>
            <w:tcW w:w="947" w:type="dxa"/>
          </w:tcPr>
          <w:p w14:paraId="109341A6" w14:textId="05DB068F" w:rsidR="008310A4" w:rsidRPr="0042347F" w:rsidRDefault="008310A4" w:rsidP="008310A4">
            <w:pPr>
              <w:pStyle w:val="TableText"/>
            </w:pPr>
            <w:r>
              <w:t>44J</w:t>
            </w:r>
          </w:p>
        </w:tc>
        <w:tc>
          <w:tcPr>
            <w:tcW w:w="2047" w:type="dxa"/>
          </w:tcPr>
          <w:p w14:paraId="7C4A30ED" w14:textId="3E974DA1" w:rsidR="008310A4" w:rsidRPr="0042347F" w:rsidRDefault="008310A4" w:rsidP="008310A4">
            <w:pPr>
              <w:pStyle w:val="TableText"/>
            </w:pPr>
            <w:r>
              <w:t xml:space="preserve">Governing law </w:t>
            </w:r>
            <w:r w:rsidRPr="00854C7A">
              <w:t>Country Sub Division</w:t>
            </w:r>
          </w:p>
        </w:tc>
        <w:tc>
          <w:tcPr>
            <w:tcW w:w="6022" w:type="dxa"/>
          </w:tcPr>
          <w:p w14:paraId="4543FA12" w14:textId="4D89F45E" w:rsidR="008310A4" w:rsidRPr="0042347F" w:rsidRDefault="008310A4" w:rsidP="008310A4">
            <w:pPr>
              <w:pStyle w:val="TableText"/>
              <w:rPr>
                <w:lang w:val="en-GB"/>
              </w:rPr>
            </w:pPr>
            <w:r w:rsidRPr="00CF3B80">
              <w:t>Governing law Country Sub Division text</w:t>
            </w:r>
          </w:p>
        </w:tc>
      </w:tr>
      <w:tr w:rsidR="008310A4" w:rsidRPr="0042347F" w14:paraId="6139C0D6" w14:textId="77777777" w:rsidTr="003E105F">
        <w:trPr>
          <w:cnfStyle w:val="000000010000" w:firstRow="0" w:lastRow="0" w:firstColumn="0" w:lastColumn="0" w:oddVBand="0" w:evenVBand="0" w:oddHBand="0" w:evenHBand="1" w:firstRowFirstColumn="0" w:firstRowLastColumn="0" w:lastRowFirstColumn="0" w:lastRowLastColumn="0"/>
          <w:trHeight w:val="300"/>
        </w:trPr>
        <w:tc>
          <w:tcPr>
            <w:tcW w:w="947" w:type="dxa"/>
            <w:hideMark/>
          </w:tcPr>
          <w:p w14:paraId="59E7EFAA" w14:textId="36EB1A6E" w:rsidR="008310A4" w:rsidRPr="0042347F" w:rsidRDefault="008310A4" w:rsidP="008310A4">
            <w:pPr>
              <w:pStyle w:val="TableText"/>
              <w:rPr>
                <w:lang w:val="en-GB"/>
              </w:rPr>
            </w:pPr>
            <w:r>
              <w:t>44J</w:t>
            </w:r>
          </w:p>
        </w:tc>
        <w:tc>
          <w:tcPr>
            <w:tcW w:w="2047" w:type="dxa"/>
            <w:hideMark/>
          </w:tcPr>
          <w:p w14:paraId="31E2325D" w14:textId="35F380F9" w:rsidR="008310A4" w:rsidRPr="0042347F" w:rsidRDefault="008310A4" w:rsidP="008310A4">
            <w:pPr>
              <w:pStyle w:val="TableText"/>
              <w:rPr>
                <w:lang w:val="en-GB"/>
              </w:rPr>
            </w:pPr>
            <w:r w:rsidRPr="00671F64">
              <w:t>Governing law text </w:t>
            </w:r>
          </w:p>
        </w:tc>
        <w:tc>
          <w:tcPr>
            <w:tcW w:w="6022" w:type="dxa"/>
            <w:hideMark/>
          </w:tcPr>
          <w:p w14:paraId="4DB2D8F3" w14:textId="5D62F919" w:rsidR="008310A4" w:rsidRPr="0042347F" w:rsidRDefault="008310A4" w:rsidP="008310A4">
            <w:pPr>
              <w:pStyle w:val="TableText"/>
              <w:rPr>
                <w:lang w:val="en-GB"/>
              </w:rPr>
            </w:pPr>
            <w:r w:rsidRPr="00671F64">
              <w:t>Governing law text</w:t>
            </w:r>
          </w:p>
        </w:tc>
      </w:tr>
      <w:tr w:rsidR="003E105F" w:rsidRPr="0042347F" w14:paraId="3F7BF570" w14:textId="77777777" w:rsidTr="003E105F">
        <w:trPr>
          <w:cnfStyle w:val="000000100000" w:firstRow="0" w:lastRow="0" w:firstColumn="0" w:lastColumn="0" w:oddVBand="0" w:evenVBand="0" w:oddHBand="1" w:evenHBand="0" w:firstRowFirstColumn="0" w:firstRowLastColumn="0" w:lastRowFirstColumn="0" w:lastRowLastColumn="0"/>
          <w:trHeight w:val="300"/>
        </w:trPr>
        <w:tc>
          <w:tcPr>
            <w:tcW w:w="947" w:type="dxa"/>
            <w:hideMark/>
          </w:tcPr>
          <w:p w14:paraId="7FA7B46B" w14:textId="77777777" w:rsidR="003E105F" w:rsidRPr="0042347F" w:rsidRDefault="003E105F" w:rsidP="002F1E39">
            <w:pPr>
              <w:pStyle w:val="TableText"/>
              <w:rPr>
                <w:lang w:val="en-GB"/>
              </w:rPr>
            </w:pPr>
            <w:r w:rsidRPr="0042347F">
              <w:t>23F Period</w:t>
            </w:r>
          </w:p>
        </w:tc>
        <w:tc>
          <w:tcPr>
            <w:tcW w:w="2047" w:type="dxa"/>
            <w:hideMark/>
          </w:tcPr>
          <w:p w14:paraId="5FC1758A" w14:textId="77777777" w:rsidR="003E105F" w:rsidRPr="0042347F" w:rsidRDefault="003E105F" w:rsidP="002F1E39">
            <w:pPr>
              <w:pStyle w:val="TableText"/>
              <w:rPr>
                <w:lang w:val="en-GB"/>
              </w:rPr>
            </w:pPr>
            <w:r w:rsidRPr="0042347F">
              <w:t>Automatic extension period</w:t>
            </w:r>
          </w:p>
        </w:tc>
        <w:tc>
          <w:tcPr>
            <w:tcW w:w="6022" w:type="dxa"/>
            <w:hideMark/>
          </w:tcPr>
          <w:p w14:paraId="1BC714F7" w14:textId="77777777" w:rsidR="003E105F" w:rsidRPr="0042347F" w:rsidRDefault="003E105F" w:rsidP="002F1E39">
            <w:pPr>
              <w:pStyle w:val="TableText"/>
              <w:rPr>
                <w:lang w:val="en-GB"/>
              </w:rPr>
            </w:pPr>
            <w:r w:rsidRPr="0042347F">
              <w:rPr>
                <w:lang w:val="en-GB"/>
              </w:rPr>
              <w:t>Regular renewal details as either DAYS,</w:t>
            </w:r>
            <w:r>
              <w:rPr>
                <w:lang w:val="en-GB"/>
              </w:rPr>
              <w:t xml:space="preserve"> </w:t>
            </w:r>
            <w:r w:rsidRPr="0042347F">
              <w:rPr>
                <w:lang w:val="en-GB"/>
              </w:rPr>
              <w:t>ONEY, OTHR</w:t>
            </w:r>
          </w:p>
        </w:tc>
      </w:tr>
      <w:tr w:rsidR="003E105F" w:rsidRPr="0042347F" w14:paraId="515DF08E" w14:textId="77777777" w:rsidTr="003E105F">
        <w:trPr>
          <w:cnfStyle w:val="000000010000" w:firstRow="0" w:lastRow="0" w:firstColumn="0" w:lastColumn="0" w:oddVBand="0" w:evenVBand="0" w:oddHBand="0" w:evenHBand="1" w:firstRowFirstColumn="0" w:firstRowLastColumn="0" w:lastRowFirstColumn="0" w:lastRowLastColumn="0"/>
          <w:trHeight w:val="300"/>
        </w:trPr>
        <w:tc>
          <w:tcPr>
            <w:tcW w:w="947" w:type="dxa"/>
            <w:hideMark/>
          </w:tcPr>
          <w:p w14:paraId="11839BE3" w14:textId="77777777" w:rsidR="003E105F" w:rsidRPr="0042347F" w:rsidRDefault="003E105F" w:rsidP="002F1E39">
            <w:pPr>
              <w:pStyle w:val="TableText"/>
              <w:rPr>
                <w:lang w:val="en-GB"/>
              </w:rPr>
            </w:pPr>
            <w:r w:rsidRPr="0042347F">
              <w:t>23F Details</w:t>
            </w:r>
          </w:p>
        </w:tc>
        <w:tc>
          <w:tcPr>
            <w:tcW w:w="2047" w:type="dxa"/>
            <w:hideMark/>
          </w:tcPr>
          <w:p w14:paraId="010010E9" w14:textId="77777777" w:rsidR="003E105F" w:rsidRPr="0042347F" w:rsidRDefault="003E105F" w:rsidP="002F1E39">
            <w:pPr>
              <w:pStyle w:val="TableText"/>
              <w:rPr>
                <w:lang w:val="en-GB"/>
              </w:rPr>
            </w:pPr>
            <w:r w:rsidRPr="0042347F">
              <w:t>Automatic extension days</w:t>
            </w:r>
          </w:p>
        </w:tc>
        <w:tc>
          <w:tcPr>
            <w:tcW w:w="6022" w:type="dxa"/>
            <w:hideMark/>
          </w:tcPr>
          <w:p w14:paraId="7A956C05" w14:textId="77777777" w:rsidR="003E105F" w:rsidRPr="0042347F" w:rsidRDefault="003E105F" w:rsidP="002F1E39">
            <w:pPr>
              <w:pStyle w:val="TableText"/>
              <w:rPr>
                <w:lang w:val="en-GB"/>
              </w:rPr>
            </w:pPr>
            <w:r w:rsidRPr="0042347F">
              <w:rPr>
                <w:lang w:val="en-GB"/>
              </w:rPr>
              <w:t>Calendar days entered if Period is DAYS or…</w:t>
            </w:r>
          </w:p>
        </w:tc>
      </w:tr>
      <w:tr w:rsidR="003E105F" w:rsidRPr="0042347F" w14:paraId="5F5C998C" w14:textId="77777777" w:rsidTr="003E105F">
        <w:trPr>
          <w:cnfStyle w:val="000000100000" w:firstRow="0" w:lastRow="0" w:firstColumn="0" w:lastColumn="0" w:oddVBand="0" w:evenVBand="0" w:oddHBand="1" w:evenHBand="0" w:firstRowFirstColumn="0" w:firstRowLastColumn="0" w:lastRowFirstColumn="0" w:lastRowLastColumn="0"/>
          <w:trHeight w:val="300"/>
        </w:trPr>
        <w:tc>
          <w:tcPr>
            <w:tcW w:w="947" w:type="dxa"/>
            <w:hideMark/>
          </w:tcPr>
          <w:p w14:paraId="1BE25CD1" w14:textId="77777777" w:rsidR="003E105F" w:rsidRPr="0042347F" w:rsidRDefault="003E105F" w:rsidP="002F1E39">
            <w:pPr>
              <w:pStyle w:val="TableText"/>
              <w:rPr>
                <w:lang w:val="en-GB"/>
              </w:rPr>
            </w:pPr>
            <w:r w:rsidRPr="0042347F">
              <w:t>23F Details</w:t>
            </w:r>
          </w:p>
        </w:tc>
        <w:tc>
          <w:tcPr>
            <w:tcW w:w="2047" w:type="dxa"/>
            <w:hideMark/>
          </w:tcPr>
          <w:p w14:paraId="560F809C" w14:textId="77777777" w:rsidR="003E105F" w:rsidRPr="0042347F" w:rsidRDefault="003E105F" w:rsidP="002F1E39">
            <w:pPr>
              <w:pStyle w:val="TableText"/>
              <w:rPr>
                <w:lang w:val="en-GB"/>
              </w:rPr>
            </w:pPr>
            <w:r w:rsidRPr="0042347F">
              <w:t>Automatic extension period details</w:t>
            </w:r>
          </w:p>
        </w:tc>
        <w:tc>
          <w:tcPr>
            <w:tcW w:w="6022" w:type="dxa"/>
            <w:hideMark/>
          </w:tcPr>
          <w:p w14:paraId="2BC5D3D7" w14:textId="77777777" w:rsidR="003E105F" w:rsidRPr="0042347F" w:rsidRDefault="003E105F" w:rsidP="002F1E39">
            <w:pPr>
              <w:pStyle w:val="TableText"/>
              <w:rPr>
                <w:lang w:val="en-GB"/>
              </w:rPr>
            </w:pPr>
            <w:r w:rsidRPr="0042347F">
              <w:rPr>
                <w:lang w:val="en-GB"/>
              </w:rPr>
              <w:t>Extension details text if Period is OTHR</w:t>
            </w:r>
          </w:p>
        </w:tc>
      </w:tr>
      <w:tr w:rsidR="003E105F" w:rsidRPr="0042347F" w14:paraId="3775EA67" w14:textId="77777777" w:rsidTr="003E105F">
        <w:trPr>
          <w:cnfStyle w:val="000000010000" w:firstRow="0" w:lastRow="0" w:firstColumn="0" w:lastColumn="0" w:oddVBand="0" w:evenVBand="0" w:oddHBand="0" w:evenHBand="1" w:firstRowFirstColumn="0" w:firstRowLastColumn="0" w:lastRowFirstColumn="0" w:lastRowLastColumn="0"/>
          <w:trHeight w:val="300"/>
        </w:trPr>
        <w:tc>
          <w:tcPr>
            <w:tcW w:w="947" w:type="dxa"/>
            <w:hideMark/>
          </w:tcPr>
          <w:p w14:paraId="7E7B83C5" w14:textId="77777777" w:rsidR="003E105F" w:rsidRPr="0042347F" w:rsidRDefault="003E105F" w:rsidP="002F1E39">
            <w:pPr>
              <w:pStyle w:val="TableText"/>
              <w:rPr>
                <w:lang w:val="en-GB"/>
              </w:rPr>
            </w:pPr>
            <w:r w:rsidRPr="0042347F">
              <w:t>78</w:t>
            </w:r>
          </w:p>
        </w:tc>
        <w:tc>
          <w:tcPr>
            <w:tcW w:w="2047" w:type="dxa"/>
            <w:hideMark/>
          </w:tcPr>
          <w:p w14:paraId="637B1CB1" w14:textId="77777777" w:rsidR="003E105F" w:rsidRPr="0042347F" w:rsidRDefault="003E105F" w:rsidP="002F1E39">
            <w:pPr>
              <w:pStyle w:val="TableText"/>
              <w:rPr>
                <w:lang w:val="en-GB"/>
              </w:rPr>
            </w:pPr>
            <w:r w:rsidRPr="0042347F">
              <w:t>Automatic extension non-extension notification</w:t>
            </w:r>
          </w:p>
        </w:tc>
        <w:tc>
          <w:tcPr>
            <w:tcW w:w="6022" w:type="dxa"/>
            <w:hideMark/>
          </w:tcPr>
          <w:p w14:paraId="0508A385" w14:textId="77777777" w:rsidR="003E105F" w:rsidRPr="0042347F" w:rsidRDefault="003E105F" w:rsidP="002F1E39">
            <w:pPr>
              <w:pStyle w:val="TableText"/>
              <w:rPr>
                <w:lang w:val="en-GB"/>
              </w:rPr>
            </w:pPr>
            <w:r w:rsidRPr="0042347F">
              <w:rPr>
                <w:lang w:val="en-GB"/>
              </w:rPr>
              <w:t>Non-extension notification details</w:t>
            </w:r>
          </w:p>
        </w:tc>
      </w:tr>
      <w:tr w:rsidR="003E105F" w:rsidRPr="0042347F" w14:paraId="6E49AD24" w14:textId="77777777" w:rsidTr="003E105F">
        <w:trPr>
          <w:cnfStyle w:val="000000100000" w:firstRow="0" w:lastRow="0" w:firstColumn="0" w:lastColumn="0" w:oddVBand="0" w:evenVBand="0" w:oddHBand="1" w:evenHBand="0" w:firstRowFirstColumn="0" w:firstRowLastColumn="0" w:lastRowFirstColumn="0" w:lastRowLastColumn="0"/>
          <w:trHeight w:val="300"/>
        </w:trPr>
        <w:tc>
          <w:tcPr>
            <w:tcW w:w="947" w:type="dxa"/>
            <w:hideMark/>
          </w:tcPr>
          <w:p w14:paraId="41AE3707" w14:textId="77777777" w:rsidR="003E105F" w:rsidRPr="0042347F" w:rsidRDefault="003E105F" w:rsidP="002F1E39">
            <w:pPr>
              <w:pStyle w:val="TableText"/>
              <w:rPr>
                <w:lang w:val="en-GB"/>
              </w:rPr>
            </w:pPr>
            <w:r w:rsidRPr="0042347F">
              <w:t>26E</w:t>
            </w:r>
          </w:p>
        </w:tc>
        <w:tc>
          <w:tcPr>
            <w:tcW w:w="2047" w:type="dxa"/>
            <w:hideMark/>
          </w:tcPr>
          <w:p w14:paraId="5381D791" w14:textId="77777777" w:rsidR="003E105F" w:rsidRPr="0042347F" w:rsidRDefault="003E105F" w:rsidP="002F1E39">
            <w:pPr>
              <w:pStyle w:val="TableText"/>
              <w:rPr>
                <w:lang w:val="en-GB"/>
              </w:rPr>
            </w:pPr>
            <w:r w:rsidRPr="0042347F">
              <w:t>Automatic extension non-extension notification period</w:t>
            </w:r>
          </w:p>
        </w:tc>
        <w:tc>
          <w:tcPr>
            <w:tcW w:w="6022" w:type="dxa"/>
            <w:hideMark/>
          </w:tcPr>
          <w:p w14:paraId="3737AF37" w14:textId="77777777" w:rsidR="003E105F" w:rsidRPr="0042347F" w:rsidRDefault="003E105F" w:rsidP="002F1E39">
            <w:pPr>
              <w:pStyle w:val="TableText"/>
              <w:rPr>
                <w:lang w:val="en-GB"/>
              </w:rPr>
            </w:pPr>
            <w:r w:rsidRPr="0042347F">
              <w:rPr>
                <w:lang w:val="en-GB"/>
              </w:rPr>
              <w:t>Non-extension notification period</w:t>
            </w:r>
          </w:p>
        </w:tc>
      </w:tr>
      <w:tr w:rsidR="003E105F" w:rsidRPr="0042347F" w14:paraId="7D33C078" w14:textId="77777777" w:rsidTr="003E105F">
        <w:trPr>
          <w:cnfStyle w:val="000000010000" w:firstRow="0" w:lastRow="0" w:firstColumn="0" w:lastColumn="0" w:oddVBand="0" w:evenVBand="0" w:oddHBand="0" w:evenHBand="1" w:firstRowFirstColumn="0" w:firstRowLastColumn="0" w:lastRowFirstColumn="0" w:lastRowLastColumn="0"/>
          <w:trHeight w:val="300"/>
        </w:trPr>
        <w:tc>
          <w:tcPr>
            <w:tcW w:w="947" w:type="dxa"/>
            <w:hideMark/>
          </w:tcPr>
          <w:p w14:paraId="1B8427F4" w14:textId="77777777" w:rsidR="003E105F" w:rsidRPr="0042347F" w:rsidRDefault="003E105F" w:rsidP="002F1E39">
            <w:pPr>
              <w:pStyle w:val="TableText"/>
              <w:rPr>
                <w:lang w:val="en-GB"/>
              </w:rPr>
            </w:pPr>
            <w:r w:rsidRPr="0042347F">
              <w:t>31S</w:t>
            </w:r>
          </w:p>
        </w:tc>
        <w:tc>
          <w:tcPr>
            <w:tcW w:w="2047" w:type="dxa"/>
            <w:hideMark/>
          </w:tcPr>
          <w:p w14:paraId="37FD8871" w14:textId="77777777" w:rsidR="003E105F" w:rsidRPr="0042347F" w:rsidRDefault="003E105F" w:rsidP="002F1E39">
            <w:pPr>
              <w:pStyle w:val="TableText"/>
              <w:rPr>
                <w:lang w:val="en-GB"/>
              </w:rPr>
            </w:pPr>
            <w:r w:rsidRPr="0042347F">
              <w:t>Automatic extension final expiry</w:t>
            </w:r>
          </w:p>
        </w:tc>
        <w:tc>
          <w:tcPr>
            <w:tcW w:w="6022" w:type="dxa"/>
            <w:hideMark/>
          </w:tcPr>
          <w:p w14:paraId="146837DC" w14:textId="77777777" w:rsidR="003E105F" w:rsidRPr="0042347F" w:rsidRDefault="003E105F" w:rsidP="002F1E39">
            <w:pPr>
              <w:pStyle w:val="TableText"/>
              <w:rPr>
                <w:lang w:val="en-GB"/>
              </w:rPr>
            </w:pPr>
            <w:r w:rsidRPr="0042347F">
              <w:rPr>
                <w:lang w:val="en-GB"/>
              </w:rPr>
              <w:t>Final expiry date</w:t>
            </w:r>
          </w:p>
        </w:tc>
      </w:tr>
      <w:tr w:rsidR="003E105F" w:rsidRPr="0042347F" w14:paraId="1E6B9883" w14:textId="77777777" w:rsidTr="003E105F">
        <w:trPr>
          <w:cnfStyle w:val="000000100000" w:firstRow="0" w:lastRow="0" w:firstColumn="0" w:lastColumn="0" w:oddVBand="0" w:evenVBand="0" w:oddHBand="1" w:evenHBand="0" w:firstRowFirstColumn="0" w:firstRowLastColumn="0" w:lastRowFirstColumn="0" w:lastRowLastColumn="0"/>
          <w:trHeight w:val="300"/>
        </w:trPr>
        <w:tc>
          <w:tcPr>
            <w:tcW w:w="947" w:type="dxa"/>
            <w:hideMark/>
          </w:tcPr>
          <w:p w14:paraId="456BBBB9" w14:textId="77777777" w:rsidR="003E105F" w:rsidRPr="0042347F" w:rsidRDefault="003E105F" w:rsidP="002F1E39">
            <w:pPr>
              <w:pStyle w:val="TableText"/>
              <w:rPr>
                <w:lang w:val="en-GB"/>
              </w:rPr>
            </w:pPr>
            <w:r w:rsidRPr="0042347F">
              <w:t>48B</w:t>
            </w:r>
          </w:p>
        </w:tc>
        <w:tc>
          <w:tcPr>
            <w:tcW w:w="2047" w:type="dxa"/>
            <w:hideMark/>
          </w:tcPr>
          <w:p w14:paraId="510D730F" w14:textId="77777777" w:rsidR="003E105F" w:rsidRPr="0042347F" w:rsidRDefault="003E105F" w:rsidP="002F1E39">
            <w:pPr>
              <w:pStyle w:val="TableText"/>
              <w:rPr>
                <w:lang w:val="en-GB"/>
              </w:rPr>
            </w:pPr>
            <w:r w:rsidRPr="0042347F">
              <w:t>Demand</w:t>
            </w:r>
          </w:p>
        </w:tc>
        <w:tc>
          <w:tcPr>
            <w:tcW w:w="6022" w:type="dxa"/>
            <w:hideMark/>
          </w:tcPr>
          <w:p w14:paraId="0C03F1E6" w14:textId="77777777" w:rsidR="003E105F" w:rsidRPr="0080234E" w:rsidRDefault="003E105F" w:rsidP="002F1E39">
            <w:pPr>
              <w:pStyle w:val="TableText"/>
              <w:rPr>
                <w:color w:val="333333"/>
              </w:rPr>
            </w:pPr>
            <w:r w:rsidRPr="0042347F">
              <w:rPr>
                <w:sz w:val="20"/>
                <w:lang w:val="en-GB"/>
              </w:rPr>
              <w:t> </w:t>
            </w:r>
            <w:r w:rsidRPr="0080234E">
              <w:t>Demand indicator is set as follows</w:t>
            </w:r>
          </w:p>
          <w:tbl>
            <w:tblPr>
              <w:tblW w:w="3222" w:type="dxa"/>
              <w:tblCellMar>
                <w:left w:w="0" w:type="dxa"/>
                <w:right w:w="0" w:type="dxa"/>
              </w:tblCellMar>
              <w:tblLook w:val="04A0" w:firstRow="1" w:lastRow="0" w:firstColumn="1" w:lastColumn="0" w:noHBand="0" w:noVBand="1"/>
            </w:tblPr>
            <w:tblGrid>
              <w:gridCol w:w="1821"/>
              <w:gridCol w:w="337"/>
              <w:gridCol w:w="372"/>
              <w:gridCol w:w="346"/>
              <w:gridCol w:w="346"/>
            </w:tblGrid>
            <w:tr w:rsidR="003E105F" w:rsidRPr="0080234E" w14:paraId="78F43382" w14:textId="77777777" w:rsidTr="003D3747">
              <w:trPr>
                <w:trHeight w:val="285"/>
              </w:trPr>
              <w:tc>
                <w:tcPr>
                  <w:tcW w:w="182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E63CA2B" w14:textId="77777777" w:rsidR="003E105F" w:rsidRPr="00DC280B" w:rsidRDefault="003E105F" w:rsidP="002F1E39">
                  <w:pPr>
                    <w:pStyle w:val="TableText"/>
                  </w:pPr>
                </w:p>
              </w:tc>
              <w:tc>
                <w:tcPr>
                  <w:tcW w:w="33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54F7D48" w14:textId="77777777" w:rsidR="003E105F" w:rsidRPr="00DC280B" w:rsidRDefault="003E105F" w:rsidP="002F1E39">
                  <w:pPr>
                    <w:pStyle w:val="TableText"/>
                  </w:pPr>
                  <w:r w:rsidRPr="00DC280B">
                    <w:t>1</w:t>
                  </w:r>
                </w:p>
              </w:tc>
              <w:tc>
                <w:tcPr>
                  <w:tcW w:w="37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5860CB1" w14:textId="77777777" w:rsidR="003E105F" w:rsidRPr="00DC280B" w:rsidRDefault="003E105F" w:rsidP="002F1E39">
                  <w:pPr>
                    <w:pStyle w:val="TableText"/>
                  </w:pPr>
                  <w:r w:rsidRPr="00DC280B">
                    <w:t>2</w:t>
                  </w:r>
                </w:p>
              </w:tc>
              <w:tc>
                <w:tcPr>
                  <w:tcW w:w="34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32A1E4D4" w14:textId="77777777" w:rsidR="003E105F" w:rsidRPr="00DC280B" w:rsidRDefault="003E105F" w:rsidP="002F1E39">
                  <w:pPr>
                    <w:pStyle w:val="TableText"/>
                  </w:pPr>
                  <w:r>
                    <w:t>3</w:t>
                  </w:r>
                </w:p>
              </w:tc>
              <w:tc>
                <w:tcPr>
                  <w:tcW w:w="34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7D45CAE" w14:textId="77777777" w:rsidR="003E105F" w:rsidRPr="00DC280B" w:rsidRDefault="003E105F" w:rsidP="002F1E39">
                  <w:pPr>
                    <w:pStyle w:val="TableText"/>
                  </w:pPr>
                  <w:r w:rsidRPr="00DC280B">
                    <w:t>4</w:t>
                  </w:r>
                </w:p>
              </w:tc>
            </w:tr>
            <w:tr w:rsidR="003E105F" w:rsidRPr="0080234E" w14:paraId="4AD01480" w14:textId="77777777" w:rsidTr="003D3747">
              <w:trPr>
                <w:trHeight w:val="285"/>
              </w:trPr>
              <w:tc>
                <w:tcPr>
                  <w:tcW w:w="182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B68FA30" w14:textId="77777777" w:rsidR="003E105F" w:rsidRPr="00DC280B" w:rsidRDefault="003E105F" w:rsidP="002F1E39">
                  <w:pPr>
                    <w:pStyle w:val="TableText"/>
                  </w:pPr>
                  <w:r w:rsidRPr="00DC280B">
                    <w:t>Partial allowed</w:t>
                  </w:r>
                </w:p>
              </w:tc>
              <w:tc>
                <w:tcPr>
                  <w:tcW w:w="33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1552D5F0" w14:textId="77777777" w:rsidR="003E105F" w:rsidRPr="00DC280B" w:rsidRDefault="003E105F" w:rsidP="002F1E39">
                  <w:pPr>
                    <w:pStyle w:val="TableText"/>
                  </w:pPr>
                  <w:r w:rsidRPr="00DC280B">
                    <w:t>Y</w:t>
                  </w:r>
                </w:p>
              </w:tc>
              <w:tc>
                <w:tcPr>
                  <w:tcW w:w="37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5E60B24" w14:textId="77777777" w:rsidR="003E105F" w:rsidRPr="00DC280B" w:rsidRDefault="003E105F" w:rsidP="002F1E39">
                  <w:pPr>
                    <w:pStyle w:val="TableText"/>
                  </w:pPr>
                  <w:r w:rsidRPr="00DC280B">
                    <w:t>Y</w:t>
                  </w:r>
                </w:p>
              </w:tc>
              <w:tc>
                <w:tcPr>
                  <w:tcW w:w="34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5462B57" w14:textId="77777777" w:rsidR="003E105F" w:rsidRPr="00DC280B" w:rsidRDefault="003E105F" w:rsidP="002F1E39">
                  <w:pPr>
                    <w:pStyle w:val="TableText"/>
                  </w:pPr>
                  <w:r w:rsidRPr="00DC280B">
                    <w:t>N</w:t>
                  </w:r>
                </w:p>
              </w:tc>
              <w:tc>
                <w:tcPr>
                  <w:tcW w:w="34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6FF9521D" w14:textId="77777777" w:rsidR="003E105F" w:rsidRPr="00DC280B" w:rsidRDefault="003E105F" w:rsidP="002F1E39">
                  <w:pPr>
                    <w:pStyle w:val="TableText"/>
                  </w:pPr>
                  <w:r w:rsidRPr="00DC280B">
                    <w:t>N</w:t>
                  </w:r>
                </w:p>
              </w:tc>
            </w:tr>
            <w:tr w:rsidR="003E105F" w:rsidRPr="0080234E" w14:paraId="2F486EA0"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BAF56FB" w14:textId="77777777" w:rsidR="003E105F" w:rsidRPr="00DC280B" w:rsidRDefault="003E105F" w:rsidP="002F1E39">
                  <w:pPr>
                    <w:pStyle w:val="TableText"/>
                  </w:pPr>
                  <w:r w:rsidRPr="00DC280B">
                    <w:t>Multiple allowed</w:t>
                  </w: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0A8A4EB" w14:textId="77777777" w:rsidR="003E105F" w:rsidRPr="00DC280B" w:rsidRDefault="003E105F" w:rsidP="002F1E39">
                  <w:pPr>
                    <w:pStyle w:val="TableText"/>
                  </w:pPr>
                  <w:r w:rsidRPr="00DC280B">
                    <w:t>Y</w:t>
                  </w: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0CB74A8" w14:textId="77777777" w:rsidR="003E105F" w:rsidRPr="00DC280B" w:rsidRDefault="003E105F" w:rsidP="002F1E39">
                  <w:pPr>
                    <w:pStyle w:val="TableText"/>
                  </w:pPr>
                  <w:r w:rsidRPr="00DC280B">
                    <w:t>N</w:t>
                  </w: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8472E17" w14:textId="77777777" w:rsidR="003E105F" w:rsidRPr="00DC280B" w:rsidRDefault="003E105F" w:rsidP="002F1E39">
                  <w:pPr>
                    <w:pStyle w:val="TableText"/>
                  </w:pPr>
                  <w:r w:rsidRPr="00DC280B">
                    <w:t>Y</w:t>
                  </w: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DC02496" w14:textId="77777777" w:rsidR="003E105F" w:rsidRPr="00DC280B" w:rsidRDefault="003E105F" w:rsidP="002F1E39">
                  <w:pPr>
                    <w:pStyle w:val="TableText"/>
                  </w:pPr>
                  <w:r w:rsidRPr="00DC280B">
                    <w:t>N</w:t>
                  </w:r>
                </w:p>
              </w:tc>
            </w:tr>
            <w:tr w:rsidR="003E105F" w:rsidRPr="0080234E" w14:paraId="71A25585"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8C8CBB1" w14:textId="77777777" w:rsidR="003E105F" w:rsidRPr="00DC280B" w:rsidRDefault="003E105F" w:rsidP="002F1E39">
                  <w:pPr>
                    <w:pStyle w:val="TableText"/>
                  </w:pP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A3AF76E" w14:textId="77777777" w:rsidR="003E105F" w:rsidRPr="00DC280B" w:rsidRDefault="003E105F" w:rsidP="002F1E39">
                  <w:pPr>
                    <w:pStyle w:val="TableText"/>
                  </w:pP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332FE4A" w14:textId="77777777" w:rsidR="003E105F" w:rsidRPr="00DC280B" w:rsidRDefault="003E105F" w:rsidP="002F1E39">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6525A17" w14:textId="77777777" w:rsidR="003E105F" w:rsidRPr="00DC280B" w:rsidRDefault="003E105F" w:rsidP="002F1E39">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056EBD7" w14:textId="77777777" w:rsidR="003E105F" w:rsidRPr="00DC280B" w:rsidRDefault="003E105F" w:rsidP="002F1E39">
                  <w:pPr>
                    <w:pStyle w:val="TableText"/>
                  </w:pPr>
                </w:p>
              </w:tc>
            </w:tr>
            <w:tr w:rsidR="003E105F" w:rsidRPr="0080234E" w14:paraId="51D0478D"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BB7B4EA" w14:textId="77777777" w:rsidR="003E105F" w:rsidRPr="00DC280B" w:rsidRDefault="003E105F" w:rsidP="002F1E39">
                  <w:pPr>
                    <w:pStyle w:val="TableText"/>
                  </w:pPr>
                  <w:r w:rsidRPr="00DC280B">
                    <w:t>48B - Not set</w:t>
                  </w: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1A480E6" w14:textId="77777777" w:rsidR="003E105F" w:rsidRPr="00DC280B" w:rsidRDefault="003E105F" w:rsidP="002F1E39">
                  <w:pPr>
                    <w:pStyle w:val="TableText"/>
                  </w:pPr>
                  <w:r w:rsidRPr="00DC280B">
                    <w:t>X</w:t>
                  </w: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EF1D631" w14:textId="77777777" w:rsidR="003E105F" w:rsidRPr="00DC280B" w:rsidRDefault="003E105F" w:rsidP="002F1E39">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EB2D917" w14:textId="77777777" w:rsidR="003E105F" w:rsidRPr="00DC280B" w:rsidRDefault="003E105F" w:rsidP="002F1E39">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E3EFF2C" w14:textId="77777777" w:rsidR="003E105F" w:rsidRPr="00DC280B" w:rsidRDefault="003E105F" w:rsidP="002F1E39">
                  <w:pPr>
                    <w:pStyle w:val="TableText"/>
                  </w:pPr>
                </w:p>
              </w:tc>
            </w:tr>
            <w:tr w:rsidR="003E105F" w:rsidRPr="0080234E" w14:paraId="1BD61350"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E55BCC5" w14:textId="77777777" w:rsidR="003E105F" w:rsidRPr="00DC280B" w:rsidRDefault="003E105F" w:rsidP="002F1E39">
                  <w:pPr>
                    <w:pStyle w:val="TableText"/>
                  </w:pPr>
                  <w:r w:rsidRPr="00DC280B">
                    <w:t>NMLT</w:t>
                  </w: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A37B584" w14:textId="77777777" w:rsidR="003E105F" w:rsidRPr="00DC280B" w:rsidRDefault="003E105F" w:rsidP="002F1E39">
                  <w:pPr>
                    <w:pStyle w:val="TableText"/>
                  </w:pP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63B94FE" w14:textId="77777777" w:rsidR="003E105F" w:rsidRPr="00DC280B" w:rsidRDefault="003E105F" w:rsidP="002F1E39">
                  <w:pPr>
                    <w:pStyle w:val="TableText"/>
                  </w:pPr>
                  <w:r w:rsidRPr="00DC280B">
                    <w:t>X</w:t>
                  </w: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6CFC0D7" w14:textId="77777777" w:rsidR="003E105F" w:rsidRPr="00DC280B" w:rsidRDefault="003E105F" w:rsidP="002F1E39">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B25FFE1" w14:textId="77777777" w:rsidR="003E105F" w:rsidRPr="00DC280B" w:rsidRDefault="003E105F" w:rsidP="002F1E39">
                  <w:pPr>
                    <w:pStyle w:val="TableText"/>
                  </w:pPr>
                </w:p>
              </w:tc>
            </w:tr>
            <w:tr w:rsidR="003E105F" w:rsidRPr="0080234E" w14:paraId="3AA97653"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EAF9CDB" w14:textId="77777777" w:rsidR="003E105F" w:rsidRPr="00DC280B" w:rsidRDefault="003E105F" w:rsidP="002F1E39">
                  <w:pPr>
                    <w:pStyle w:val="TableText"/>
                  </w:pPr>
                  <w:r w:rsidRPr="00DC280B">
                    <w:t>NPRT</w:t>
                  </w: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22171A0" w14:textId="77777777" w:rsidR="003E105F" w:rsidRPr="00DC280B" w:rsidRDefault="003E105F" w:rsidP="002F1E39">
                  <w:pPr>
                    <w:pStyle w:val="TableText"/>
                  </w:pP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810C88A" w14:textId="77777777" w:rsidR="003E105F" w:rsidRPr="00DC280B" w:rsidRDefault="003E105F" w:rsidP="002F1E39">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6EA1F90" w14:textId="77777777" w:rsidR="003E105F" w:rsidRPr="00DC280B" w:rsidRDefault="003E105F" w:rsidP="002F1E39">
                  <w:pPr>
                    <w:pStyle w:val="TableText"/>
                  </w:pPr>
                  <w:r w:rsidRPr="00DC280B">
                    <w:t>X</w:t>
                  </w: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EC9B174" w14:textId="77777777" w:rsidR="003E105F" w:rsidRPr="00DC280B" w:rsidRDefault="003E105F" w:rsidP="002F1E39">
                  <w:pPr>
                    <w:pStyle w:val="TableText"/>
                  </w:pPr>
                </w:p>
              </w:tc>
            </w:tr>
            <w:tr w:rsidR="003E105F" w:rsidRPr="0080234E" w14:paraId="1CE57260" w14:textId="77777777" w:rsidTr="003D3747">
              <w:trPr>
                <w:trHeight w:val="285"/>
              </w:trPr>
              <w:tc>
                <w:tcPr>
                  <w:tcW w:w="18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22D1710" w14:textId="77777777" w:rsidR="003E105F" w:rsidRPr="00DC280B" w:rsidRDefault="003E105F" w:rsidP="002F1E39">
                  <w:pPr>
                    <w:pStyle w:val="TableText"/>
                  </w:pPr>
                  <w:r w:rsidRPr="00DC280B">
                    <w:t>NMPT</w:t>
                  </w:r>
                </w:p>
              </w:tc>
              <w:tc>
                <w:tcPr>
                  <w:tcW w:w="3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6DA6A2C" w14:textId="77777777" w:rsidR="003E105F" w:rsidRPr="00DC280B" w:rsidRDefault="003E105F" w:rsidP="002F1E39">
                  <w:pPr>
                    <w:pStyle w:val="TableText"/>
                  </w:pPr>
                </w:p>
              </w:tc>
              <w:tc>
                <w:tcPr>
                  <w:tcW w:w="3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427FE03" w14:textId="77777777" w:rsidR="003E105F" w:rsidRPr="00DC280B" w:rsidRDefault="003E105F" w:rsidP="002F1E39">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D48A5BC" w14:textId="77777777" w:rsidR="003E105F" w:rsidRPr="00DC280B" w:rsidRDefault="003E105F" w:rsidP="002F1E39">
                  <w:pPr>
                    <w:pStyle w:val="TableText"/>
                  </w:pPr>
                </w:p>
              </w:tc>
              <w:tc>
                <w:tcPr>
                  <w:tcW w:w="3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70B05AD" w14:textId="77777777" w:rsidR="003E105F" w:rsidRPr="00DC280B" w:rsidRDefault="003E105F" w:rsidP="002F1E39">
                  <w:pPr>
                    <w:pStyle w:val="TableText"/>
                  </w:pPr>
                  <w:r w:rsidRPr="00DC280B">
                    <w:t>X</w:t>
                  </w:r>
                </w:p>
              </w:tc>
            </w:tr>
          </w:tbl>
          <w:p w14:paraId="29618D04" w14:textId="77777777" w:rsidR="003E105F" w:rsidRPr="0042347F" w:rsidRDefault="003E105F" w:rsidP="002F1E39">
            <w:pPr>
              <w:pStyle w:val="TableText"/>
              <w:rPr>
                <w:lang w:val="en-GB"/>
              </w:rPr>
            </w:pPr>
          </w:p>
        </w:tc>
      </w:tr>
      <w:tr w:rsidR="003E105F" w:rsidRPr="0042347F" w14:paraId="29900B84" w14:textId="77777777" w:rsidTr="003E105F">
        <w:trPr>
          <w:cnfStyle w:val="000000010000" w:firstRow="0" w:lastRow="0" w:firstColumn="0" w:lastColumn="0" w:oddVBand="0" w:evenVBand="0" w:oddHBand="0" w:evenHBand="1" w:firstRowFirstColumn="0" w:firstRowLastColumn="0" w:lastRowFirstColumn="0" w:lastRowLastColumn="0"/>
          <w:trHeight w:val="300"/>
        </w:trPr>
        <w:tc>
          <w:tcPr>
            <w:tcW w:w="947" w:type="dxa"/>
            <w:hideMark/>
          </w:tcPr>
          <w:p w14:paraId="20C6AD10" w14:textId="77777777" w:rsidR="003E105F" w:rsidRPr="0042347F" w:rsidRDefault="003E105F" w:rsidP="002F1E39">
            <w:pPr>
              <w:pStyle w:val="TableText"/>
              <w:rPr>
                <w:lang w:val="en-GB"/>
              </w:rPr>
            </w:pPr>
            <w:r w:rsidRPr="0042347F">
              <w:rPr>
                <w:lang w:val="en-GB"/>
              </w:rPr>
              <w:t>48D</w:t>
            </w:r>
          </w:p>
        </w:tc>
        <w:tc>
          <w:tcPr>
            <w:tcW w:w="2047" w:type="dxa"/>
            <w:hideMark/>
          </w:tcPr>
          <w:p w14:paraId="00E9FFA1" w14:textId="77777777" w:rsidR="003E105F" w:rsidRPr="0042347F" w:rsidRDefault="003E105F" w:rsidP="002F1E39">
            <w:pPr>
              <w:pStyle w:val="TableText"/>
              <w:rPr>
                <w:lang w:val="en-GB"/>
              </w:rPr>
            </w:pPr>
            <w:r w:rsidRPr="0042347F">
              <w:rPr>
                <w:lang w:val="en-GB"/>
              </w:rPr>
              <w:t>Transfer Indicator</w:t>
            </w:r>
          </w:p>
        </w:tc>
        <w:tc>
          <w:tcPr>
            <w:tcW w:w="6022" w:type="dxa"/>
            <w:hideMark/>
          </w:tcPr>
          <w:p w14:paraId="2C007B89" w14:textId="77777777" w:rsidR="003E105F" w:rsidRPr="0042347F" w:rsidRDefault="003E105F" w:rsidP="002F1E39">
            <w:pPr>
              <w:pStyle w:val="TableText"/>
              <w:rPr>
                <w:lang w:val="en-GB"/>
              </w:rPr>
            </w:pPr>
            <w:r w:rsidRPr="0042347F">
              <w:rPr>
                <w:lang w:val="en-GB"/>
              </w:rPr>
              <w:t>Transferable flag</w:t>
            </w:r>
          </w:p>
        </w:tc>
      </w:tr>
      <w:tr w:rsidR="003E105F" w:rsidRPr="0042347F" w14:paraId="7EA98420" w14:textId="77777777" w:rsidTr="003E105F">
        <w:trPr>
          <w:cnfStyle w:val="000000100000" w:firstRow="0" w:lastRow="0" w:firstColumn="0" w:lastColumn="0" w:oddVBand="0" w:evenVBand="0" w:oddHBand="1" w:evenHBand="0" w:firstRowFirstColumn="0" w:firstRowLastColumn="0" w:lastRowFirstColumn="0" w:lastRowLastColumn="0"/>
          <w:trHeight w:val="300"/>
        </w:trPr>
        <w:tc>
          <w:tcPr>
            <w:tcW w:w="947" w:type="dxa"/>
            <w:hideMark/>
          </w:tcPr>
          <w:p w14:paraId="161696A4" w14:textId="77777777" w:rsidR="003E105F" w:rsidRPr="0042347F" w:rsidRDefault="003E105F" w:rsidP="002F1E39">
            <w:pPr>
              <w:pStyle w:val="TableText"/>
              <w:rPr>
                <w:lang w:val="en-GB"/>
              </w:rPr>
            </w:pPr>
            <w:r w:rsidRPr="0042347F">
              <w:rPr>
                <w:lang w:val="en-GB"/>
              </w:rPr>
              <w:t>39E</w:t>
            </w:r>
          </w:p>
        </w:tc>
        <w:tc>
          <w:tcPr>
            <w:tcW w:w="2047" w:type="dxa"/>
            <w:hideMark/>
          </w:tcPr>
          <w:p w14:paraId="7B9DDEF0" w14:textId="77777777" w:rsidR="003E105F" w:rsidRPr="0042347F" w:rsidRDefault="003E105F" w:rsidP="002F1E39">
            <w:pPr>
              <w:pStyle w:val="TableText"/>
              <w:rPr>
                <w:lang w:val="en-GB"/>
              </w:rPr>
            </w:pPr>
            <w:r w:rsidRPr="0042347F">
              <w:rPr>
                <w:lang w:val="en-GB"/>
              </w:rPr>
              <w:t>Transfer Conditions</w:t>
            </w:r>
          </w:p>
        </w:tc>
        <w:tc>
          <w:tcPr>
            <w:tcW w:w="6022" w:type="dxa"/>
            <w:hideMark/>
          </w:tcPr>
          <w:p w14:paraId="727E9F13" w14:textId="77777777" w:rsidR="003E105F" w:rsidRPr="0042347F" w:rsidRDefault="003E105F" w:rsidP="002F1E39">
            <w:pPr>
              <w:pStyle w:val="TableText"/>
              <w:rPr>
                <w:lang w:val="en-GB"/>
              </w:rPr>
            </w:pPr>
            <w:r w:rsidRPr="0042347F">
              <w:rPr>
                <w:lang w:val="en-GB"/>
              </w:rPr>
              <w:t xml:space="preserve">Transfer conditions </w:t>
            </w:r>
          </w:p>
        </w:tc>
      </w:tr>
      <w:tr w:rsidR="003E105F" w:rsidRPr="0042347F" w14:paraId="080121C2" w14:textId="77777777" w:rsidTr="003E105F">
        <w:trPr>
          <w:cnfStyle w:val="000000010000" w:firstRow="0" w:lastRow="0" w:firstColumn="0" w:lastColumn="0" w:oddVBand="0" w:evenVBand="0" w:oddHBand="0" w:evenHBand="1" w:firstRowFirstColumn="0" w:firstRowLastColumn="0" w:lastRowFirstColumn="0" w:lastRowLastColumn="0"/>
          <w:trHeight w:val="300"/>
        </w:trPr>
        <w:tc>
          <w:tcPr>
            <w:tcW w:w="947" w:type="dxa"/>
            <w:hideMark/>
          </w:tcPr>
          <w:p w14:paraId="483EB2F1" w14:textId="77777777" w:rsidR="003E105F" w:rsidRPr="0042347F" w:rsidRDefault="003E105F" w:rsidP="002F1E39">
            <w:pPr>
              <w:pStyle w:val="TableText"/>
              <w:rPr>
                <w:lang w:val="en-GB"/>
              </w:rPr>
            </w:pPr>
            <w:r w:rsidRPr="0042347F">
              <w:rPr>
                <w:lang w:val="en-GB"/>
              </w:rPr>
              <w:t xml:space="preserve">45L </w:t>
            </w:r>
          </w:p>
        </w:tc>
        <w:tc>
          <w:tcPr>
            <w:tcW w:w="2047" w:type="dxa"/>
            <w:hideMark/>
          </w:tcPr>
          <w:p w14:paraId="28639002" w14:textId="77777777" w:rsidR="003E105F" w:rsidRPr="0042347F" w:rsidRDefault="003E105F" w:rsidP="002F1E39">
            <w:pPr>
              <w:pStyle w:val="TableText"/>
              <w:rPr>
                <w:lang w:val="en-GB"/>
              </w:rPr>
            </w:pPr>
            <w:r w:rsidRPr="0042347F">
              <w:rPr>
                <w:lang w:val="en-GB"/>
              </w:rPr>
              <w:t>Underlying Transaction Details</w:t>
            </w:r>
          </w:p>
        </w:tc>
        <w:tc>
          <w:tcPr>
            <w:tcW w:w="6022" w:type="dxa"/>
            <w:noWrap/>
            <w:hideMark/>
          </w:tcPr>
          <w:p w14:paraId="0E986902" w14:textId="77777777" w:rsidR="003E105F" w:rsidRPr="0042347F" w:rsidRDefault="003E105F" w:rsidP="002F1E39">
            <w:pPr>
              <w:pStyle w:val="TableText"/>
              <w:rPr>
                <w:lang w:val="en-GB"/>
              </w:rPr>
            </w:pPr>
            <w:r w:rsidRPr="0042347F">
              <w:t>Goods description</w:t>
            </w:r>
          </w:p>
        </w:tc>
      </w:tr>
      <w:tr w:rsidR="003E105F" w:rsidRPr="0042347F" w14:paraId="0ED4E755" w14:textId="77777777" w:rsidTr="003E105F">
        <w:trPr>
          <w:cnfStyle w:val="000000100000" w:firstRow="0" w:lastRow="0" w:firstColumn="0" w:lastColumn="0" w:oddVBand="0" w:evenVBand="0" w:oddHBand="1" w:evenHBand="0" w:firstRowFirstColumn="0" w:firstRowLastColumn="0" w:lastRowFirstColumn="0" w:lastRowLastColumn="0"/>
          <w:trHeight w:val="600"/>
        </w:trPr>
        <w:tc>
          <w:tcPr>
            <w:tcW w:w="947" w:type="dxa"/>
            <w:hideMark/>
          </w:tcPr>
          <w:p w14:paraId="2E78D383" w14:textId="77777777" w:rsidR="003E105F" w:rsidRPr="0042347F" w:rsidRDefault="003E105F" w:rsidP="002F1E39">
            <w:pPr>
              <w:pStyle w:val="TableText"/>
              <w:rPr>
                <w:lang w:val="en-GB"/>
              </w:rPr>
            </w:pPr>
            <w:r w:rsidRPr="0042347F">
              <w:rPr>
                <w:lang w:val="en-GB"/>
              </w:rPr>
              <w:t>24E Code</w:t>
            </w:r>
          </w:p>
        </w:tc>
        <w:tc>
          <w:tcPr>
            <w:tcW w:w="2047" w:type="dxa"/>
            <w:hideMark/>
          </w:tcPr>
          <w:p w14:paraId="6C571FBB" w14:textId="77777777" w:rsidR="003E105F" w:rsidRPr="0042347F" w:rsidRDefault="003E105F" w:rsidP="002F1E39">
            <w:pPr>
              <w:pStyle w:val="TableText"/>
              <w:rPr>
                <w:lang w:val="en-GB"/>
              </w:rPr>
            </w:pPr>
            <w:r w:rsidRPr="0042347F">
              <w:rPr>
                <w:lang w:val="en-GB"/>
              </w:rPr>
              <w:t xml:space="preserve">Delivery of Original Undertaking </w:t>
            </w:r>
          </w:p>
        </w:tc>
        <w:tc>
          <w:tcPr>
            <w:tcW w:w="6022" w:type="dxa"/>
            <w:hideMark/>
          </w:tcPr>
          <w:p w14:paraId="65692C49" w14:textId="77777777" w:rsidR="003E105F" w:rsidRPr="0042347F" w:rsidRDefault="003E105F" w:rsidP="002F1E39">
            <w:pPr>
              <w:pStyle w:val="TableText"/>
              <w:rPr>
                <w:lang w:val="en-GB"/>
              </w:rPr>
            </w:pPr>
            <w:r w:rsidRPr="0042347F">
              <w:rPr>
                <w:lang w:val="en-GB"/>
              </w:rPr>
              <w:t>Delivery of undertaking COLL, COURIER, MAIL, MESS, OTHR, REGM"</w:t>
            </w:r>
          </w:p>
        </w:tc>
      </w:tr>
      <w:tr w:rsidR="003E105F" w:rsidRPr="0042347F" w14:paraId="55CB6E2A" w14:textId="77777777" w:rsidTr="003E105F">
        <w:trPr>
          <w:cnfStyle w:val="000000010000" w:firstRow="0" w:lastRow="0" w:firstColumn="0" w:lastColumn="0" w:oddVBand="0" w:evenVBand="0" w:oddHBand="0" w:evenHBand="1" w:firstRowFirstColumn="0" w:firstRowLastColumn="0" w:lastRowFirstColumn="0" w:lastRowLastColumn="0"/>
          <w:trHeight w:val="600"/>
        </w:trPr>
        <w:tc>
          <w:tcPr>
            <w:tcW w:w="947" w:type="dxa"/>
            <w:hideMark/>
          </w:tcPr>
          <w:p w14:paraId="18BB5031" w14:textId="77777777" w:rsidR="003E105F" w:rsidRPr="0042347F" w:rsidRDefault="003E105F" w:rsidP="002F1E39">
            <w:pPr>
              <w:pStyle w:val="TableText"/>
              <w:rPr>
                <w:lang w:val="en-GB"/>
              </w:rPr>
            </w:pPr>
            <w:r w:rsidRPr="0042347F">
              <w:rPr>
                <w:lang w:val="en-GB"/>
              </w:rPr>
              <w:t>24E Add info</w:t>
            </w:r>
          </w:p>
        </w:tc>
        <w:tc>
          <w:tcPr>
            <w:tcW w:w="2047" w:type="dxa"/>
            <w:hideMark/>
          </w:tcPr>
          <w:p w14:paraId="65003700" w14:textId="77777777" w:rsidR="003E105F" w:rsidRPr="0042347F" w:rsidRDefault="003E105F" w:rsidP="002F1E39">
            <w:pPr>
              <w:pStyle w:val="TableText"/>
              <w:rPr>
                <w:lang w:val="en-GB"/>
              </w:rPr>
            </w:pPr>
            <w:r w:rsidRPr="0042347F">
              <w:rPr>
                <w:lang w:val="en-GB"/>
              </w:rPr>
              <w:t>Delivery of Original Undertaking add info</w:t>
            </w:r>
          </w:p>
        </w:tc>
        <w:tc>
          <w:tcPr>
            <w:tcW w:w="6022" w:type="dxa"/>
            <w:hideMark/>
          </w:tcPr>
          <w:p w14:paraId="544AD49D" w14:textId="77777777" w:rsidR="003E105F" w:rsidRPr="0042347F" w:rsidRDefault="003E105F" w:rsidP="002F1E39">
            <w:pPr>
              <w:pStyle w:val="TableText"/>
              <w:rPr>
                <w:lang w:val="en-GB"/>
              </w:rPr>
            </w:pPr>
            <w:r w:rsidRPr="0042347F">
              <w:rPr>
                <w:lang w:val="en-GB"/>
              </w:rPr>
              <w:t>Delivery of undertaking extra data entered for COURIER or OTHR</w:t>
            </w:r>
          </w:p>
        </w:tc>
      </w:tr>
      <w:tr w:rsidR="003E105F" w:rsidRPr="0042347F" w14:paraId="42E2FB33" w14:textId="77777777" w:rsidTr="003E105F">
        <w:trPr>
          <w:cnfStyle w:val="000000100000" w:firstRow="0" w:lastRow="0" w:firstColumn="0" w:lastColumn="0" w:oddVBand="0" w:evenVBand="0" w:oddHBand="1" w:evenHBand="0" w:firstRowFirstColumn="0" w:firstRowLastColumn="0" w:lastRowFirstColumn="0" w:lastRowLastColumn="0"/>
          <w:trHeight w:val="300"/>
        </w:trPr>
        <w:tc>
          <w:tcPr>
            <w:tcW w:w="947" w:type="dxa"/>
            <w:hideMark/>
          </w:tcPr>
          <w:p w14:paraId="784E2702" w14:textId="77777777" w:rsidR="003E105F" w:rsidRPr="0042347F" w:rsidRDefault="003E105F" w:rsidP="002F1E39">
            <w:pPr>
              <w:pStyle w:val="TableText"/>
              <w:rPr>
                <w:lang w:val="en-GB"/>
              </w:rPr>
            </w:pPr>
            <w:r w:rsidRPr="0042347F">
              <w:t>24G Code</w:t>
            </w:r>
          </w:p>
        </w:tc>
        <w:tc>
          <w:tcPr>
            <w:tcW w:w="2047" w:type="dxa"/>
            <w:hideMark/>
          </w:tcPr>
          <w:p w14:paraId="693B6B30" w14:textId="77777777" w:rsidR="003E105F" w:rsidRPr="0042347F" w:rsidRDefault="003E105F" w:rsidP="002F1E39">
            <w:pPr>
              <w:pStyle w:val="TableText"/>
              <w:rPr>
                <w:lang w:val="en-GB"/>
              </w:rPr>
            </w:pPr>
            <w:r w:rsidRPr="0042347F">
              <w:rPr>
                <w:lang w:val="en-GB"/>
              </w:rPr>
              <w:t>Delivery To/Collection By</w:t>
            </w:r>
          </w:p>
        </w:tc>
        <w:tc>
          <w:tcPr>
            <w:tcW w:w="6022" w:type="dxa"/>
            <w:hideMark/>
          </w:tcPr>
          <w:p w14:paraId="278C0D32" w14:textId="77777777" w:rsidR="003E105F" w:rsidRPr="0042347F" w:rsidRDefault="003E105F" w:rsidP="002F1E39">
            <w:pPr>
              <w:pStyle w:val="TableText"/>
              <w:rPr>
                <w:lang w:val="en-GB"/>
              </w:rPr>
            </w:pPr>
            <w:r w:rsidRPr="0042347F">
              <w:rPr>
                <w:lang w:val="en-GB"/>
              </w:rPr>
              <w:t>Delivery to/Collection by - either Beneficiary or Other</w:t>
            </w:r>
          </w:p>
        </w:tc>
      </w:tr>
      <w:tr w:rsidR="003E105F" w:rsidRPr="0042347F" w14:paraId="4757C723" w14:textId="77777777" w:rsidTr="003E105F">
        <w:trPr>
          <w:cnfStyle w:val="000000010000" w:firstRow="0" w:lastRow="0" w:firstColumn="0" w:lastColumn="0" w:oddVBand="0" w:evenVBand="0" w:oddHBand="0" w:evenHBand="1" w:firstRowFirstColumn="0" w:firstRowLastColumn="0" w:lastRowFirstColumn="0" w:lastRowLastColumn="0"/>
          <w:trHeight w:val="300"/>
        </w:trPr>
        <w:tc>
          <w:tcPr>
            <w:tcW w:w="947" w:type="dxa"/>
            <w:hideMark/>
          </w:tcPr>
          <w:p w14:paraId="18CBAAAC" w14:textId="77777777" w:rsidR="003E105F" w:rsidRPr="0042347F" w:rsidRDefault="003E105F" w:rsidP="002F1E39">
            <w:pPr>
              <w:pStyle w:val="TableText"/>
              <w:rPr>
                <w:lang w:val="en-GB"/>
              </w:rPr>
            </w:pPr>
            <w:r w:rsidRPr="0042347F">
              <w:lastRenderedPageBreak/>
              <w:t>24G Name &amp; address</w:t>
            </w:r>
          </w:p>
        </w:tc>
        <w:tc>
          <w:tcPr>
            <w:tcW w:w="2047" w:type="dxa"/>
            <w:hideMark/>
          </w:tcPr>
          <w:p w14:paraId="585F457A" w14:textId="77777777" w:rsidR="003E105F" w:rsidRPr="0042347F" w:rsidRDefault="003E105F" w:rsidP="002F1E39">
            <w:pPr>
              <w:pStyle w:val="TableText"/>
              <w:rPr>
                <w:lang w:val="en-GB"/>
              </w:rPr>
            </w:pPr>
            <w:r w:rsidRPr="0042347F">
              <w:t>Delivery To/Collection By - Details</w:t>
            </w:r>
          </w:p>
        </w:tc>
        <w:tc>
          <w:tcPr>
            <w:tcW w:w="6022" w:type="dxa"/>
            <w:hideMark/>
          </w:tcPr>
          <w:p w14:paraId="59F92D9D" w14:textId="448AB192" w:rsidR="003E105F" w:rsidRPr="0042347F" w:rsidRDefault="003E105F" w:rsidP="002F1E39">
            <w:pPr>
              <w:pStyle w:val="TableText"/>
              <w:rPr>
                <w:lang w:val="en-GB"/>
              </w:rPr>
            </w:pPr>
            <w:r w:rsidRPr="0042347F">
              <w:rPr>
                <w:lang w:val="en-GB"/>
              </w:rPr>
              <w:t>Delivery to</w:t>
            </w:r>
            <w:r w:rsidR="00631DEE">
              <w:rPr>
                <w:lang w:val="en-GB"/>
              </w:rPr>
              <w:t xml:space="preserve"> </w:t>
            </w:r>
            <w:r w:rsidR="0044678A">
              <w:rPr>
                <w:lang w:val="en-GB"/>
              </w:rPr>
              <w:t xml:space="preserve">narrative </w:t>
            </w:r>
            <w:r w:rsidRPr="0042347F">
              <w:rPr>
                <w:lang w:val="en-GB"/>
              </w:rPr>
              <w:t xml:space="preserve">if </w:t>
            </w:r>
            <w:proofErr w:type="gramStart"/>
            <w:r w:rsidRPr="0042347F">
              <w:rPr>
                <w:lang w:val="en-GB"/>
              </w:rPr>
              <w:t xml:space="preserve">OTHR </w:t>
            </w:r>
            <w:r w:rsidR="0044678A">
              <w:rPr>
                <w:lang w:val="en-GB"/>
              </w:rPr>
              <w:t xml:space="preserve"> or</w:t>
            </w:r>
            <w:proofErr w:type="gramEnd"/>
            <w:r w:rsidR="0044678A">
              <w:rPr>
                <w:lang w:val="en-GB"/>
              </w:rPr>
              <w:t xml:space="preserve"> BENE. </w:t>
            </w:r>
            <w:r w:rsidR="0044678A" w:rsidRPr="0044678A">
              <w:rPr>
                <w:lang w:val="en-GB"/>
              </w:rPr>
              <w:t>However, if the code is BENE, th</w:t>
            </w:r>
            <w:r w:rsidR="00083ACC">
              <w:rPr>
                <w:lang w:val="en-GB"/>
              </w:rPr>
              <w:t xml:space="preserve">e mapping </w:t>
            </w:r>
            <w:r w:rsidR="00636647">
              <w:rPr>
                <w:lang w:val="en-GB"/>
              </w:rPr>
              <w:t>to</w:t>
            </w:r>
            <w:r w:rsidR="00083ACC">
              <w:rPr>
                <w:lang w:val="en-GB"/>
              </w:rPr>
              <w:t xml:space="preserve"> Delivery</w:t>
            </w:r>
            <w:r w:rsidR="00DF2DE7">
              <w:rPr>
                <w:lang w:val="en-GB"/>
              </w:rPr>
              <w:t xml:space="preserve"> to</w:t>
            </w:r>
            <w:r w:rsidR="00083ACC">
              <w:rPr>
                <w:lang w:val="en-GB"/>
              </w:rPr>
              <w:t xml:space="preserve"> </w:t>
            </w:r>
            <w:r w:rsidR="00DF2DE7">
              <w:rPr>
                <w:lang w:val="en-GB"/>
              </w:rPr>
              <w:t>narrative</w:t>
            </w:r>
            <w:r w:rsidR="0044678A" w:rsidRPr="0044678A">
              <w:rPr>
                <w:lang w:val="en-GB"/>
              </w:rPr>
              <w:t xml:space="preserve"> is </w:t>
            </w:r>
            <w:r w:rsidR="00636647">
              <w:rPr>
                <w:lang w:val="en-GB"/>
              </w:rPr>
              <w:t>relevant only if narrative exists</w:t>
            </w:r>
            <w:r w:rsidR="0044678A" w:rsidRPr="0044678A">
              <w:rPr>
                <w:lang w:val="en-GB"/>
              </w:rPr>
              <w:t>.</w:t>
            </w:r>
          </w:p>
        </w:tc>
      </w:tr>
    </w:tbl>
    <w:p w14:paraId="6D264B9B" w14:textId="77777777" w:rsidR="00C01272" w:rsidRDefault="00C01272" w:rsidP="00C01272">
      <w:pPr>
        <w:pStyle w:val="BodyText"/>
      </w:pPr>
      <w:bookmarkStart w:id="282" w:name="_Toc40607176"/>
    </w:p>
    <w:p w14:paraId="2224D1DE" w14:textId="699AA7DA" w:rsidR="00C01272" w:rsidRDefault="00C01272" w:rsidP="00C01272">
      <w:pPr>
        <w:pStyle w:val="BodyText"/>
      </w:pPr>
      <w:r w:rsidRPr="001C59A8">
        <w:t>Where the</w:t>
      </w:r>
      <w:r>
        <w:t xml:space="preserve"> Issuance</w:t>
      </w:r>
      <w:r w:rsidRPr="001C59A8">
        <w:t xml:space="preserve"> details exceeds 150 x 65 characters in 77U</w:t>
      </w:r>
      <w:r>
        <w:t>, then</w:t>
      </w:r>
      <w:r w:rsidRPr="001C59A8">
        <w:t xml:space="preserve"> one or more</w:t>
      </w:r>
      <w:r>
        <w:t xml:space="preserve"> </w:t>
      </w:r>
      <w:r w:rsidRPr="001C59A8">
        <w:t>continuation</w:t>
      </w:r>
      <w:r>
        <w:t xml:space="preserve"> </w:t>
      </w:r>
      <w:r w:rsidRPr="001C59A8">
        <w:t xml:space="preserve">messages </w:t>
      </w:r>
      <w:r>
        <w:t xml:space="preserve">are </w:t>
      </w:r>
      <w:r w:rsidRPr="001C59A8">
        <w:t>created in the following format</w:t>
      </w:r>
      <w:r>
        <w:t>:</w:t>
      </w:r>
    </w:p>
    <w:tbl>
      <w:tblPr>
        <w:tblStyle w:val="TableGridHeader112"/>
        <w:tblW w:w="0" w:type="auto"/>
        <w:tblLook w:val="04A0" w:firstRow="1" w:lastRow="0" w:firstColumn="1" w:lastColumn="0" w:noHBand="0" w:noVBand="1"/>
      </w:tblPr>
      <w:tblGrid>
        <w:gridCol w:w="1045"/>
        <w:gridCol w:w="2591"/>
        <w:gridCol w:w="5380"/>
      </w:tblGrid>
      <w:tr w:rsidR="0011198A" w:rsidRPr="0011198A" w14:paraId="6119B7C9" w14:textId="77777777" w:rsidTr="003D3747">
        <w:trPr>
          <w:cnfStyle w:val="100000000000" w:firstRow="1" w:lastRow="0" w:firstColumn="0" w:lastColumn="0" w:oddVBand="0" w:evenVBand="0" w:oddHBand="0" w:evenHBand="0" w:firstRowFirstColumn="0" w:firstRowLastColumn="0" w:lastRowFirstColumn="0" w:lastRowLastColumn="0"/>
          <w:trHeight w:val="315"/>
        </w:trPr>
        <w:tc>
          <w:tcPr>
            <w:tcW w:w="1045" w:type="dxa"/>
            <w:hideMark/>
          </w:tcPr>
          <w:p w14:paraId="7D65EBCE" w14:textId="77777777" w:rsidR="0011198A" w:rsidRPr="0011198A" w:rsidRDefault="0011198A" w:rsidP="002F1E39">
            <w:pPr>
              <w:pStyle w:val="TableHead"/>
              <w:rPr>
                <w:lang w:val="en-GB"/>
              </w:rPr>
            </w:pPr>
            <w:r w:rsidRPr="0011198A">
              <w:rPr>
                <w:lang w:val="en-GB"/>
              </w:rPr>
              <w:t>Tag</w:t>
            </w:r>
          </w:p>
        </w:tc>
        <w:tc>
          <w:tcPr>
            <w:tcW w:w="2591" w:type="dxa"/>
            <w:hideMark/>
          </w:tcPr>
          <w:p w14:paraId="4A144156" w14:textId="77777777" w:rsidR="0011198A" w:rsidRPr="0011198A" w:rsidRDefault="0011198A" w:rsidP="002F1E39">
            <w:pPr>
              <w:pStyle w:val="TableHead"/>
              <w:rPr>
                <w:lang w:val="en-GB"/>
              </w:rPr>
            </w:pPr>
            <w:r w:rsidRPr="0011198A">
              <w:rPr>
                <w:lang w:val="en-GB"/>
              </w:rPr>
              <w:t>Field name</w:t>
            </w:r>
          </w:p>
        </w:tc>
        <w:tc>
          <w:tcPr>
            <w:tcW w:w="5380" w:type="dxa"/>
            <w:noWrap/>
            <w:hideMark/>
          </w:tcPr>
          <w:p w14:paraId="061B51B1" w14:textId="77777777" w:rsidR="0011198A" w:rsidRPr="0011198A" w:rsidRDefault="0011198A" w:rsidP="002F1E39">
            <w:pPr>
              <w:pStyle w:val="TableHead"/>
              <w:rPr>
                <w:lang w:val="en-GB"/>
              </w:rPr>
            </w:pPr>
            <w:r w:rsidRPr="0011198A">
              <w:rPr>
                <w:lang w:val="en-GB"/>
              </w:rPr>
              <w:t>Mapped From</w:t>
            </w:r>
          </w:p>
        </w:tc>
      </w:tr>
      <w:tr w:rsidR="0011198A" w:rsidRPr="0011198A" w14:paraId="7D5E80EC"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045" w:type="dxa"/>
            <w:hideMark/>
          </w:tcPr>
          <w:p w14:paraId="32AC749C" w14:textId="77777777" w:rsidR="0011198A" w:rsidRPr="0011198A" w:rsidRDefault="0011198A" w:rsidP="002F1E39">
            <w:pPr>
              <w:pStyle w:val="TableText"/>
              <w:rPr>
                <w:lang w:val="en-GB"/>
              </w:rPr>
            </w:pPr>
            <w:r w:rsidRPr="0011198A">
              <w:rPr>
                <w:lang w:val="en-GB"/>
              </w:rPr>
              <w:t>27</w:t>
            </w:r>
          </w:p>
        </w:tc>
        <w:tc>
          <w:tcPr>
            <w:tcW w:w="2591" w:type="dxa"/>
            <w:hideMark/>
          </w:tcPr>
          <w:p w14:paraId="1D024F4E" w14:textId="77777777" w:rsidR="0011198A" w:rsidRPr="0011198A" w:rsidRDefault="0011198A" w:rsidP="002F1E39">
            <w:pPr>
              <w:pStyle w:val="TableText"/>
              <w:rPr>
                <w:lang w:val="en-GB"/>
              </w:rPr>
            </w:pPr>
            <w:r w:rsidRPr="0011198A">
              <w:rPr>
                <w:lang w:val="en-GB"/>
              </w:rPr>
              <w:t xml:space="preserve"> Sequence of Total</w:t>
            </w:r>
          </w:p>
        </w:tc>
        <w:tc>
          <w:tcPr>
            <w:tcW w:w="5380" w:type="dxa"/>
            <w:noWrap/>
            <w:hideMark/>
          </w:tcPr>
          <w:p w14:paraId="7CA91383" w14:textId="77777777" w:rsidR="0011198A" w:rsidRPr="0011198A" w:rsidRDefault="0011198A" w:rsidP="002F1E39">
            <w:pPr>
              <w:pStyle w:val="TableText"/>
              <w:rPr>
                <w:lang w:val="en-GB"/>
              </w:rPr>
            </w:pPr>
            <w:r w:rsidRPr="0011198A">
              <w:rPr>
                <w:lang w:val="en-GB"/>
              </w:rPr>
              <w:t>Set according to the number of messages</w:t>
            </w:r>
          </w:p>
        </w:tc>
      </w:tr>
      <w:tr w:rsidR="0011198A" w:rsidRPr="0011198A" w14:paraId="47525DFB"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045" w:type="dxa"/>
            <w:hideMark/>
          </w:tcPr>
          <w:p w14:paraId="2D84D326" w14:textId="77777777" w:rsidR="0011198A" w:rsidRPr="0011198A" w:rsidRDefault="0011198A" w:rsidP="002F1E39">
            <w:pPr>
              <w:pStyle w:val="TableText"/>
              <w:rPr>
                <w:lang w:val="en-GB"/>
              </w:rPr>
            </w:pPr>
            <w:r w:rsidRPr="0011198A">
              <w:rPr>
                <w:lang w:val="en-GB"/>
              </w:rPr>
              <w:t>20</w:t>
            </w:r>
          </w:p>
        </w:tc>
        <w:tc>
          <w:tcPr>
            <w:tcW w:w="2591" w:type="dxa"/>
            <w:hideMark/>
          </w:tcPr>
          <w:p w14:paraId="5BA5248E" w14:textId="77777777" w:rsidR="0011198A" w:rsidRPr="0011198A" w:rsidRDefault="0011198A" w:rsidP="002F1E39">
            <w:pPr>
              <w:pStyle w:val="TableText"/>
              <w:rPr>
                <w:lang w:val="en-GB"/>
              </w:rPr>
            </w:pPr>
            <w:r w:rsidRPr="0011198A">
              <w:rPr>
                <w:lang w:val="en-GB"/>
              </w:rPr>
              <w:t xml:space="preserve"> Undertaking Number</w:t>
            </w:r>
          </w:p>
        </w:tc>
        <w:tc>
          <w:tcPr>
            <w:tcW w:w="5380" w:type="dxa"/>
            <w:hideMark/>
          </w:tcPr>
          <w:p w14:paraId="69784DED" w14:textId="77777777" w:rsidR="0011198A" w:rsidRPr="0011198A" w:rsidRDefault="0011198A" w:rsidP="002F1E39">
            <w:pPr>
              <w:pStyle w:val="TableText"/>
              <w:rPr>
                <w:lang w:val="en-GB"/>
              </w:rPr>
            </w:pPr>
            <w:r w:rsidRPr="0011198A">
              <w:rPr>
                <w:lang w:val="en-GB"/>
              </w:rPr>
              <w:t>Master reference</w:t>
            </w:r>
          </w:p>
        </w:tc>
      </w:tr>
      <w:tr w:rsidR="0011198A" w:rsidRPr="0011198A" w14:paraId="4096ED52"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045" w:type="dxa"/>
            <w:hideMark/>
          </w:tcPr>
          <w:p w14:paraId="3DEC3AB4" w14:textId="77777777" w:rsidR="0011198A" w:rsidRPr="0011198A" w:rsidRDefault="0011198A" w:rsidP="002F1E39">
            <w:pPr>
              <w:pStyle w:val="TableText"/>
              <w:rPr>
                <w:lang w:val="en-GB"/>
              </w:rPr>
            </w:pPr>
            <w:r w:rsidRPr="0011198A">
              <w:rPr>
                <w:lang w:val="en-GB"/>
              </w:rPr>
              <w:t>52a</w:t>
            </w:r>
          </w:p>
        </w:tc>
        <w:tc>
          <w:tcPr>
            <w:tcW w:w="2591" w:type="dxa"/>
            <w:hideMark/>
          </w:tcPr>
          <w:p w14:paraId="2A94E109" w14:textId="77777777" w:rsidR="0011198A" w:rsidRPr="0011198A" w:rsidRDefault="0011198A" w:rsidP="002F1E39">
            <w:pPr>
              <w:pStyle w:val="TableText"/>
              <w:rPr>
                <w:lang w:val="en-GB"/>
              </w:rPr>
            </w:pPr>
            <w:r w:rsidRPr="0011198A">
              <w:rPr>
                <w:lang w:val="en-GB"/>
              </w:rPr>
              <w:t>Issuer</w:t>
            </w:r>
          </w:p>
        </w:tc>
        <w:tc>
          <w:tcPr>
            <w:tcW w:w="5380" w:type="dxa"/>
            <w:hideMark/>
          </w:tcPr>
          <w:p w14:paraId="2C89E159" w14:textId="77777777" w:rsidR="0011198A" w:rsidRPr="0011198A" w:rsidRDefault="0011198A" w:rsidP="002F1E39">
            <w:pPr>
              <w:pStyle w:val="TableText"/>
              <w:rPr>
                <w:lang w:val="en-GB"/>
              </w:rPr>
            </w:pPr>
            <w:r w:rsidRPr="0011198A">
              <w:rPr>
                <w:lang w:val="en-GB"/>
              </w:rPr>
              <w:t>Issuing bank</w:t>
            </w:r>
          </w:p>
        </w:tc>
      </w:tr>
      <w:tr w:rsidR="0011198A" w:rsidRPr="0011198A" w14:paraId="7DBD323A"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045" w:type="dxa"/>
            <w:hideMark/>
          </w:tcPr>
          <w:p w14:paraId="791B4265" w14:textId="77777777" w:rsidR="0011198A" w:rsidRPr="0011198A" w:rsidRDefault="0011198A" w:rsidP="002F1E39">
            <w:pPr>
              <w:pStyle w:val="TableText"/>
              <w:rPr>
                <w:lang w:val="en-GB"/>
              </w:rPr>
            </w:pPr>
            <w:r w:rsidRPr="0011198A">
              <w:rPr>
                <w:lang w:val="en-GB"/>
              </w:rPr>
              <w:t>77U</w:t>
            </w:r>
          </w:p>
        </w:tc>
        <w:tc>
          <w:tcPr>
            <w:tcW w:w="2591" w:type="dxa"/>
            <w:hideMark/>
          </w:tcPr>
          <w:p w14:paraId="25CF1434" w14:textId="77777777" w:rsidR="0011198A" w:rsidRPr="0011198A" w:rsidRDefault="0011198A" w:rsidP="002F1E39">
            <w:pPr>
              <w:pStyle w:val="TableText"/>
              <w:rPr>
                <w:lang w:val="en-GB"/>
              </w:rPr>
            </w:pPr>
            <w:r w:rsidRPr="0011198A">
              <w:rPr>
                <w:lang w:val="en-GB"/>
              </w:rPr>
              <w:t xml:space="preserve"> Undertaking Terms and Conditions</w:t>
            </w:r>
          </w:p>
        </w:tc>
        <w:tc>
          <w:tcPr>
            <w:tcW w:w="5380" w:type="dxa"/>
            <w:noWrap/>
            <w:hideMark/>
          </w:tcPr>
          <w:p w14:paraId="1446DDF1" w14:textId="77777777" w:rsidR="0011198A" w:rsidRPr="0011198A" w:rsidRDefault="0011198A" w:rsidP="002F1E39">
            <w:pPr>
              <w:pStyle w:val="TableText"/>
              <w:rPr>
                <w:lang w:val="en-GB"/>
              </w:rPr>
            </w:pPr>
            <w:r w:rsidRPr="0011198A">
              <w:rPr>
                <w:lang w:val="en-GB"/>
              </w:rPr>
              <w:t>Free-format instructions for SWIFT (continuation)</w:t>
            </w:r>
          </w:p>
        </w:tc>
      </w:tr>
    </w:tbl>
    <w:p w14:paraId="0AB4D1E7" w14:textId="080D170D" w:rsidR="000D3507" w:rsidRDefault="000D3507" w:rsidP="000D3507">
      <w:pPr>
        <w:pStyle w:val="Heading3"/>
      </w:pPr>
      <w:bookmarkStart w:id="283" w:name="_Toc160048766"/>
      <w:r>
        <w:t>MT765 – Guarantee/Standby LC Demand</w:t>
      </w:r>
      <w:bookmarkEnd w:id="282"/>
      <w:bookmarkEnd w:id="283"/>
      <w:r w:rsidRPr="00AC72CC">
        <w:t xml:space="preserve"> </w:t>
      </w:r>
    </w:p>
    <w:p w14:paraId="55E549EF" w14:textId="77777777" w:rsidR="000D3507" w:rsidRDefault="000D3507" w:rsidP="000D3507">
      <w:pPr>
        <w:pStyle w:val="BodyText"/>
      </w:pPr>
      <w:r>
        <w:t>An Outward SWIFT MT765 message can be sent to the Issuing bank or other received from bank from the following events</w:t>
      </w:r>
    </w:p>
    <w:p w14:paraId="58522672" w14:textId="77777777" w:rsidR="000D3507" w:rsidRDefault="000D3507" w:rsidP="000D3507">
      <w:pPr>
        <w:pStyle w:val="BulletLevel1"/>
      </w:pPr>
      <w:r>
        <w:t>Export Standby – Documents presented</w:t>
      </w:r>
    </w:p>
    <w:p w14:paraId="6299CE56" w14:textId="77777777" w:rsidR="000D3507" w:rsidRDefault="000D3507" w:rsidP="000D3507">
      <w:pPr>
        <w:pStyle w:val="BulletLevel1"/>
      </w:pPr>
      <w:r>
        <w:t xml:space="preserve">Export Standby – Outstanding presentation </w:t>
      </w:r>
    </w:p>
    <w:p w14:paraId="418D9ACD" w14:textId="77777777" w:rsidR="000D3507" w:rsidRPr="008348CC" w:rsidRDefault="000D3507" w:rsidP="006047A6">
      <w:pPr>
        <w:pStyle w:val="BulletLevel1"/>
        <w:numPr>
          <w:ilvl w:val="0"/>
          <w:numId w:val="0"/>
        </w:numPr>
      </w:pPr>
    </w:p>
    <w:p w14:paraId="707870FA" w14:textId="77777777" w:rsidR="000D3507" w:rsidRDefault="000D3507" w:rsidP="000D3507">
      <w:pPr>
        <w:spacing w:after="200" w:line="276" w:lineRule="auto"/>
      </w:pPr>
      <w:r>
        <w:t xml:space="preserve">The message details are mapped </w:t>
      </w:r>
    </w:p>
    <w:tbl>
      <w:tblPr>
        <w:tblStyle w:val="TableGridHeader119"/>
        <w:tblW w:w="0" w:type="auto"/>
        <w:tblLook w:val="04A0" w:firstRow="1" w:lastRow="0" w:firstColumn="1" w:lastColumn="0" w:noHBand="0" w:noVBand="1"/>
      </w:tblPr>
      <w:tblGrid>
        <w:gridCol w:w="1094"/>
        <w:gridCol w:w="3401"/>
        <w:gridCol w:w="4521"/>
      </w:tblGrid>
      <w:tr w:rsidR="0029052E" w:rsidRPr="00B535BF" w14:paraId="39B96C0C" w14:textId="77777777" w:rsidTr="00A25D96">
        <w:trPr>
          <w:cnfStyle w:val="100000000000" w:firstRow="1" w:lastRow="0" w:firstColumn="0" w:lastColumn="0" w:oddVBand="0" w:evenVBand="0" w:oddHBand="0" w:evenHBand="0" w:firstRowFirstColumn="0" w:firstRowLastColumn="0" w:lastRowFirstColumn="0" w:lastRowLastColumn="0"/>
          <w:trHeight w:val="315"/>
          <w:tblHeader/>
        </w:trPr>
        <w:tc>
          <w:tcPr>
            <w:tcW w:w="1094" w:type="dxa"/>
            <w:hideMark/>
          </w:tcPr>
          <w:p w14:paraId="6D9E3491" w14:textId="77777777" w:rsidR="0029052E" w:rsidRPr="00B535BF" w:rsidRDefault="0029052E" w:rsidP="002F1E39">
            <w:pPr>
              <w:pStyle w:val="TableHead"/>
              <w:rPr>
                <w:lang w:val="en-GB"/>
              </w:rPr>
            </w:pPr>
            <w:r w:rsidRPr="00B535BF">
              <w:rPr>
                <w:lang w:val="en-GB"/>
              </w:rPr>
              <w:t>Tag</w:t>
            </w:r>
          </w:p>
        </w:tc>
        <w:tc>
          <w:tcPr>
            <w:tcW w:w="3401" w:type="dxa"/>
            <w:hideMark/>
          </w:tcPr>
          <w:p w14:paraId="6953985B" w14:textId="77777777" w:rsidR="0029052E" w:rsidRPr="00B535BF" w:rsidRDefault="0029052E" w:rsidP="002F1E39">
            <w:pPr>
              <w:pStyle w:val="TableHead"/>
              <w:rPr>
                <w:lang w:val="en-GB"/>
              </w:rPr>
            </w:pPr>
            <w:r w:rsidRPr="00B535BF">
              <w:rPr>
                <w:lang w:val="en-GB"/>
              </w:rPr>
              <w:t>Field name</w:t>
            </w:r>
          </w:p>
        </w:tc>
        <w:tc>
          <w:tcPr>
            <w:tcW w:w="4521" w:type="dxa"/>
            <w:hideMark/>
          </w:tcPr>
          <w:p w14:paraId="4708DAA9" w14:textId="77777777" w:rsidR="0029052E" w:rsidRPr="00B535BF" w:rsidRDefault="0029052E" w:rsidP="002F1E39">
            <w:pPr>
              <w:pStyle w:val="TableHead"/>
              <w:rPr>
                <w:lang w:val="en-GB"/>
              </w:rPr>
            </w:pPr>
            <w:r w:rsidRPr="00B535BF">
              <w:rPr>
                <w:lang w:val="en-GB"/>
              </w:rPr>
              <w:t>Mapped From</w:t>
            </w:r>
          </w:p>
        </w:tc>
      </w:tr>
      <w:tr w:rsidR="0029052E" w:rsidRPr="00B535BF" w14:paraId="68EC0EC7" w14:textId="77777777" w:rsidTr="00A25D96">
        <w:trPr>
          <w:cnfStyle w:val="000000100000" w:firstRow="0" w:lastRow="0" w:firstColumn="0" w:lastColumn="0" w:oddVBand="0" w:evenVBand="0" w:oddHBand="1" w:evenHBand="0" w:firstRowFirstColumn="0" w:firstRowLastColumn="0" w:lastRowFirstColumn="0" w:lastRowLastColumn="0"/>
          <w:trHeight w:val="300"/>
        </w:trPr>
        <w:tc>
          <w:tcPr>
            <w:tcW w:w="1094" w:type="dxa"/>
            <w:hideMark/>
          </w:tcPr>
          <w:p w14:paraId="1972DC5B" w14:textId="77777777" w:rsidR="0029052E" w:rsidRPr="00B535BF" w:rsidRDefault="0029052E" w:rsidP="002F1E39">
            <w:pPr>
              <w:pStyle w:val="TableText"/>
              <w:rPr>
                <w:lang w:val="en-GB"/>
              </w:rPr>
            </w:pPr>
            <w:r w:rsidRPr="00B535BF">
              <w:rPr>
                <w:lang w:val="en-GB"/>
              </w:rPr>
              <w:t> </w:t>
            </w:r>
          </w:p>
        </w:tc>
        <w:tc>
          <w:tcPr>
            <w:tcW w:w="3401" w:type="dxa"/>
            <w:hideMark/>
          </w:tcPr>
          <w:p w14:paraId="667C5A49" w14:textId="77777777" w:rsidR="0029052E" w:rsidRPr="00B535BF" w:rsidRDefault="0029052E" w:rsidP="002F1E39">
            <w:pPr>
              <w:pStyle w:val="TableText"/>
              <w:rPr>
                <w:lang w:val="en-GB"/>
              </w:rPr>
            </w:pPr>
            <w:r w:rsidRPr="00B535BF">
              <w:t>Sender</w:t>
            </w:r>
          </w:p>
        </w:tc>
        <w:tc>
          <w:tcPr>
            <w:tcW w:w="4521" w:type="dxa"/>
            <w:hideMark/>
          </w:tcPr>
          <w:p w14:paraId="4BA08A72" w14:textId="77777777" w:rsidR="0029052E" w:rsidRPr="00B535BF" w:rsidRDefault="0029052E" w:rsidP="002F1E39">
            <w:pPr>
              <w:pStyle w:val="TableText"/>
              <w:rPr>
                <w:lang w:val="en-GB"/>
              </w:rPr>
            </w:pPr>
            <w:r w:rsidRPr="00B535BF">
              <w:t>Sender BIC</w:t>
            </w:r>
          </w:p>
        </w:tc>
      </w:tr>
      <w:tr w:rsidR="0029052E" w:rsidRPr="00B535BF" w14:paraId="49E3C8A9" w14:textId="77777777" w:rsidTr="00A25D96">
        <w:trPr>
          <w:cnfStyle w:val="000000010000" w:firstRow="0" w:lastRow="0" w:firstColumn="0" w:lastColumn="0" w:oddVBand="0" w:evenVBand="0" w:oddHBand="0" w:evenHBand="1" w:firstRowFirstColumn="0" w:firstRowLastColumn="0" w:lastRowFirstColumn="0" w:lastRowLastColumn="0"/>
          <w:trHeight w:val="300"/>
        </w:trPr>
        <w:tc>
          <w:tcPr>
            <w:tcW w:w="1094" w:type="dxa"/>
            <w:hideMark/>
          </w:tcPr>
          <w:p w14:paraId="42FFE08E" w14:textId="77777777" w:rsidR="0029052E" w:rsidRPr="00B535BF" w:rsidRDefault="0029052E" w:rsidP="002F1E39">
            <w:pPr>
              <w:pStyle w:val="TableText"/>
              <w:rPr>
                <w:lang w:val="en-GB"/>
              </w:rPr>
            </w:pPr>
            <w:r w:rsidRPr="00B535BF">
              <w:rPr>
                <w:lang w:val="en-GB"/>
              </w:rPr>
              <w:t> </w:t>
            </w:r>
          </w:p>
        </w:tc>
        <w:tc>
          <w:tcPr>
            <w:tcW w:w="3401" w:type="dxa"/>
            <w:hideMark/>
          </w:tcPr>
          <w:p w14:paraId="6D566F84" w14:textId="77777777" w:rsidR="0029052E" w:rsidRPr="00B535BF" w:rsidRDefault="0029052E" w:rsidP="002F1E39">
            <w:pPr>
              <w:pStyle w:val="TableText"/>
              <w:rPr>
                <w:lang w:val="en-GB"/>
              </w:rPr>
            </w:pPr>
            <w:r w:rsidRPr="00B535BF">
              <w:rPr>
                <w:lang w:val="en-GB"/>
              </w:rPr>
              <w:t>Receiver</w:t>
            </w:r>
          </w:p>
        </w:tc>
        <w:tc>
          <w:tcPr>
            <w:tcW w:w="4521" w:type="dxa"/>
            <w:hideMark/>
          </w:tcPr>
          <w:p w14:paraId="2801032E" w14:textId="77777777" w:rsidR="0029052E" w:rsidRPr="00B535BF" w:rsidRDefault="0029052E" w:rsidP="002F1E39">
            <w:pPr>
              <w:pStyle w:val="TableText"/>
              <w:rPr>
                <w:lang w:val="en-GB"/>
              </w:rPr>
            </w:pPr>
            <w:r w:rsidRPr="00B535BF">
              <w:rPr>
                <w:lang w:val="en-GB"/>
              </w:rPr>
              <w:t>SWIFT BIC of receiver</w:t>
            </w:r>
          </w:p>
        </w:tc>
      </w:tr>
      <w:tr w:rsidR="0029052E" w:rsidRPr="00B535BF" w14:paraId="5A50AE58" w14:textId="77777777" w:rsidTr="00A25D96">
        <w:trPr>
          <w:cnfStyle w:val="000000100000" w:firstRow="0" w:lastRow="0" w:firstColumn="0" w:lastColumn="0" w:oddVBand="0" w:evenVBand="0" w:oddHBand="1" w:evenHBand="0" w:firstRowFirstColumn="0" w:firstRowLastColumn="0" w:lastRowFirstColumn="0" w:lastRowLastColumn="0"/>
          <w:trHeight w:val="300"/>
        </w:trPr>
        <w:tc>
          <w:tcPr>
            <w:tcW w:w="1094" w:type="dxa"/>
            <w:hideMark/>
          </w:tcPr>
          <w:p w14:paraId="4295EA24" w14:textId="77777777" w:rsidR="0029052E" w:rsidRPr="00B535BF" w:rsidRDefault="0029052E" w:rsidP="002F1E39">
            <w:pPr>
              <w:pStyle w:val="TableText"/>
              <w:rPr>
                <w:lang w:val="en-GB"/>
              </w:rPr>
            </w:pPr>
            <w:r w:rsidRPr="00B535BF">
              <w:t>20</w:t>
            </w:r>
          </w:p>
        </w:tc>
        <w:tc>
          <w:tcPr>
            <w:tcW w:w="3401" w:type="dxa"/>
            <w:hideMark/>
          </w:tcPr>
          <w:p w14:paraId="0C442C64" w14:textId="77777777" w:rsidR="0029052E" w:rsidRPr="00B535BF" w:rsidRDefault="0029052E" w:rsidP="002F1E39">
            <w:pPr>
              <w:pStyle w:val="TableText"/>
              <w:rPr>
                <w:lang w:val="en-GB"/>
              </w:rPr>
            </w:pPr>
            <w:r w:rsidRPr="00B535BF">
              <w:t>Transaction reference number</w:t>
            </w:r>
          </w:p>
        </w:tc>
        <w:tc>
          <w:tcPr>
            <w:tcW w:w="4521" w:type="dxa"/>
            <w:hideMark/>
          </w:tcPr>
          <w:p w14:paraId="2E67AC7B" w14:textId="77777777" w:rsidR="0029052E" w:rsidRPr="00B535BF" w:rsidRDefault="0029052E" w:rsidP="002F1E39">
            <w:pPr>
              <w:pStyle w:val="TableText"/>
              <w:rPr>
                <w:lang w:val="en-GB"/>
              </w:rPr>
            </w:pPr>
            <w:r w:rsidRPr="00B535BF">
              <w:rPr>
                <w:lang w:val="en-GB"/>
              </w:rPr>
              <w:t>Master reference</w:t>
            </w:r>
          </w:p>
        </w:tc>
      </w:tr>
      <w:tr w:rsidR="0029052E" w:rsidRPr="00B535BF" w14:paraId="151DA4E0" w14:textId="77777777" w:rsidTr="00A25D96">
        <w:trPr>
          <w:cnfStyle w:val="000000010000" w:firstRow="0" w:lastRow="0" w:firstColumn="0" w:lastColumn="0" w:oddVBand="0" w:evenVBand="0" w:oddHBand="0" w:evenHBand="1" w:firstRowFirstColumn="0" w:firstRowLastColumn="0" w:lastRowFirstColumn="0" w:lastRowLastColumn="0"/>
          <w:trHeight w:val="300"/>
        </w:trPr>
        <w:tc>
          <w:tcPr>
            <w:tcW w:w="1094" w:type="dxa"/>
            <w:hideMark/>
          </w:tcPr>
          <w:p w14:paraId="643D40A1" w14:textId="77777777" w:rsidR="0029052E" w:rsidRPr="00B535BF" w:rsidRDefault="0029052E" w:rsidP="002F1E39">
            <w:pPr>
              <w:pStyle w:val="TableText"/>
              <w:rPr>
                <w:lang w:val="en-GB"/>
              </w:rPr>
            </w:pPr>
            <w:r w:rsidRPr="00B535BF">
              <w:t>21</w:t>
            </w:r>
          </w:p>
        </w:tc>
        <w:tc>
          <w:tcPr>
            <w:tcW w:w="3401" w:type="dxa"/>
            <w:hideMark/>
          </w:tcPr>
          <w:p w14:paraId="1CE55873" w14:textId="77777777" w:rsidR="0029052E" w:rsidRPr="00B535BF" w:rsidRDefault="0029052E" w:rsidP="002F1E39">
            <w:pPr>
              <w:pStyle w:val="TableText"/>
              <w:rPr>
                <w:lang w:val="en-GB"/>
              </w:rPr>
            </w:pPr>
            <w:r w:rsidRPr="00B535BF">
              <w:t>Related reference</w:t>
            </w:r>
          </w:p>
        </w:tc>
        <w:tc>
          <w:tcPr>
            <w:tcW w:w="4521" w:type="dxa"/>
            <w:hideMark/>
          </w:tcPr>
          <w:p w14:paraId="257F0633" w14:textId="77777777" w:rsidR="0029052E" w:rsidRPr="00B535BF" w:rsidRDefault="0029052E" w:rsidP="002F1E39">
            <w:pPr>
              <w:pStyle w:val="TableText"/>
              <w:rPr>
                <w:lang w:val="en-GB"/>
              </w:rPr>
            </w:pPr>
            <w:r w:rsidRPr="00B535BF">
              <w:rPr>
                <w:lang w:val="en-GB"/>
              </w:rPr>
              <w:t>Issuing bank's reference if present or else NOREF</w:t>
            </w:r>
          </w:p>
        </w:tc>
      </w:tr>
      <w:tr w:rsidR="0029052E" w:rsidRPr="00B535BF" w14:paraId="41D3B88A" w14:textId="77777777" w:rsidTr="00A25D96">
        <w:trPr>
          <w:cnfStyle w:val="000000100000" w:firstRow="0" w:lastRow="0" w:firstColumn="0" w:lastColumn="0" w:oddVBand="0" w:evenVBand="0" w:oddHBand="1" w:evenHBand="0" w:firstRowFirstColumn="0" w:firstRowLastColumn="0" w:lastRowFirstColumn="0" w:lastRowLastColumn="0"/>
          <w:trHeight w:val="300"/>
        </w:trPr>
        <w:tc>
          <w:tcPr>
            <w:tcW w:w="1094" w:type="dxa"/>
            <w:hideMark/>
          </w:tcPr>
          <w:p w14:paraId="2D4AF0C1" w14:textId="77777777" w:rsidR="0029052E" w:rsidRPr="00B535BF" w:rsidRDefault="0029052E" w:rsidP="002F1E39">
            <w:pPr>
              <w:pStyle w:val="TableText"/>
              <w:rPr>
                <w:lang w:val="en-GB"/>
              </w:rPr>
            </w:pPr>
            <w:r w:rsidRPr="00B535BF">
              <w:t>23</w:t>
            </w:r>
          </w:p>
        </w:tc>
        <w:tc>
          <w:tcPr>
            <w:tcW w:w="3401" w:type="dxa"/>
            <w:hideMark/>
          </w:tcPr>
          <w:p w14:paraId="2F02EB9D" w14:textId="77777777" w:rsidR="0029052E" w:rsidRPr="00B535BF" w:rsidRDefault="0029052E" w:rsidP="002F1E39">
            <w:pPr>
              <w:pStyle w:val="TableText"/>
              <w:rPr>
                <w:lang w:val="en-GB"/>
              </w:rPr>
            </w:pPr>
            <w:r w:rsidRPr="00B535BF">
              <w:t>Beneficiary reference number</w:t>
            </w:r>
          </w:p>
        </w:tc>
        <w:tc>
          <w:tcPr>
            <w:tcW w:w="4521" w:type="dxa"/>
            <w:hideMark/>
          </w:tcPr>
          <w:p w14:paraId="1E15B529" w14:textId="77777777" w:rsidR="0029052E" w:rsidRPr="00B535BF" w:rsidRDefault="0029052E" w:rsidP="002F1E39">
            <w:pPr>
              <w:pStyle w:val="TableText"/>
              <w:rPr>
                <w:lang w:val="en-GB"/>
              </w:rPr>
            </w:pPr>
            <w:r w:rsidRPr="00B535BF">
              <w:t>Beneficiary’s demand reference – if not blank</w:t>
            </w:r>
          </w:p>
        </w:tc>
      </w:tr>
      <w:tr w:rsidR="0029052E" w:rsidRPr="00B535BF" w14:paraId="098A97A2" w14:textId="77777777" w:rsidTr="00A25D96">
        <w:trPr>
          <w:cnfStyle w:val="000000010000" w:firstRow="0" w:lastRow="0" w:firstColumn="0" w:lastColumn="0" w:oddVBand="0" w:evenVBand="0" w:oddHBand="0" w:evenHBand="1" w:firstRowFirstColumn="0" w:firstRowLastColumn="0" w:lastRowFirstColumn="0" w:lastRowLastColumn="0"/>
          <w:trHeight w:val="300"/>
        </w:trPr>
        <w:tc>
          <w:tcPr>
            <w:tcW w:w="1094" w:type="dxa"/>
            <w:hideMark/>
          </w:tcPr>
          <w:p w14:paraId="725B6D62" w14:textId="77777777" w:rsidR="0029052E" w:rsidRPr="00B535BF" w:rsidRDefault="0029052E" w:rsidP="002F1E39">
            <w:pPr>
              <w:pStyle w:val="TableText"/>
              <w:rPr>
                <w:lang w:val="en-GB"/>
              </w:rPr>
            </w:pPr>
            <w:r w:rsidRPr="00B535BF">
              <w:t>52a (A or D)</w:t>
            </w:r>
          </w:p>
        </w:tc>
        <w:tc>
          <w:tcPr>
            <w:tcW w:w="3401" w:type="dxa"/>
            <w:hideMark/>
          </w:tcPr>
          <w:p w14:paraId="38802DFB" w14:textId="77777777" w:rsidR="0029052E" w:rsidRPr="00B535BF" w:rsidRDefault="0029052E" w:rsidP="002F1E39">
            <w:pPr>
              <w:pStyle w:val="TableText"/>
              <w:rPr>
                <w:lang w:val="en-GB"/>
              </w:rPr>
            </w:pPr>
            <w:r w:rsidRPr="00B535BF">
              <w:t>Issuer</w:t>
            </w:r>
          </w:p>
        </w:tc>
        <w:tc>
          <w:tcPr>
            <w:tcW w:w="4521" w:type="dxa"/>
            <w:hideMark/>
          </w:tcPr>
          <w:p w14:paraId="2870C6E2" w14:textId="77777777" w:rsidR="0029052E" w:rsidRPr="00B535BF" w:rsidRDefault="0029052E" w:rsidP="002F1E39">
            <w:pPr>
              <w:pStyle w:val="TableText"/>
              <w:rPr>
                <w:lang w:val="en-GB"/>
              </w:rPr>
            </w:pPr>
            <w:r w:rsidRPr="00B535BF">
              <w:t>Issuing bank SWIFT BIC or name and address</w:t>
            </w:r>
          </w:p>
        </w:tc>
      </w:tr>
      <w:tr w:rsidR="0029052E" w:rsidRPr="00B535BF" w14:paraId="0FE9100D" w14:textId="77777777" w:rsidTr="00A25D96">
        <w:trPr>
          <w:cnfStyle w:val="000000100000" w:firstRow="0" w:lastRow="0" w:firstColumn="0" w:lastColumn="0" w:oddVBand="0" w:evenVBand="0" w:oddHBand="1" w:evenHBand="0" w:firstRowFirstColumn="0" w:firstRowLastColumn="0" w:lastRowFirstColumn="0" w:lastRowLastColumn="0"/>
          <w:trHeight w:val="300"/>
        </w:trPr>
        <w:tc>
          <w:tcPr>
            <w:tcW w:w="1094" w:type="dxa"/>
            <w:hideMark/>
          </w:tcPr>
          <w:p w14:paraId="24E7D8ED" w14:textId="77777777" w:rsidR="0029052E" w:rsidRPr="00B535BF" w:rsidRDefault="0029052E" w:rsidP="002F1E39">
            <w:pPr>
              <w:pStyle w:val="TableText"/>
              <w:rPr>
                <w:lang w:val="en-GB"/>
              </w:rPr>
            </w:pPr>
            <w:r w:rsidRPr="00B535BF">
              <w:t>59</w:t>
            </w:r>
          </w:p>
        </w:tc>
        <w:tc>
          <w:tcPr>
            <w:tcW w:w="3401" w:type="dxa"/>
            <w:hideMark/>
          </w:tcPr>
          <w:p w14:paraId="6D79C2FA" w14:textId="77777777" w:rsidR="0029052E" w:rsidRPr="00B535BF" w:rsidRDefault="0029052E" w:rsidP="002F1E39">
            <w:pPr>
              <w:pStyle w:val="TableText"/>
              <w:rPr>
                <w:lang w:val="en-GB"/>
              </w:rPr>
            </w:pPr>
            <w:r w:rsidRPr="00B535BF">
              <w:t>Beneficiary</w:t>
            </w:r>
          </w:p>
        </w:tc>
        <w:tc>
          <w:tcPr>
            <w:tcW w:w="4521" w:type="dxa"/>
            <w:hideMark/>
          </w:tcPr>
          <w:p w14:paraId="7339EA93" w14:textId="77777777" w:rsidR="0029052E" w:rsidRPr="00B535BF" w:rsidRDefault="0029052E" w:rsidP="002F1E39">
            <w:pPr>
              <w:pStyle w:val="TableText"/>
              <w:rPr>
                <w:lang w:val="en-GB"/>
              </w:rPr>
            </w:pPr>
            <w:r w:rsidRPr="00B535BF">
              <w:t>Beneficiary SWIFT BIC or name and address</w:t>
            </w:r>
          </w:p>
        </w:tc>
      </w:tr>
      <w:tr w:rsidR="0029052E" w:rsidRPr="00B535BF" w14:paraId="26A72D2E" w14:textId="77777777" w:rsidTr="00A25D96">
        <w:trPr>
          <w:cnfStyle w:val="000000010000" w:firstRow="0" w:lastRow="0" w:firstColumn="0" w:lastColumn="0" w:oddVBand="0" w:evenVBand="0" w:oddHBand="0" w:evenHBand="1" w:firstRowFirstColumn="0" w:firstRowLastColumn="0" w:lastRowFirstColumn="0" w:lastRowLastColumn="0"/>
          <w:trHeight w:val="300"/>
        </w:trPr>
        <w:tc>
          <w:tcPr>
            <w:tcW w:w="1094" w:type="dxa"/>
            <w:hideMark/>
          </w:tcPr>
          <w:p w14:paraId="7B1985EE" w14:textId="77777777" w:rsidR="0029052E" w:rsidRPr="00B535BF" w:rsidRDefault="0029052E" w:rsidP="002F1E39">
            <w:pPr>
              <w:pStyle w:val="TableText"/>
              <w:rPr>
                <w:lang w:val="en-GB"/>
              </w:rPr>
            </w:pPr>
            <w:r w:rsidRPr="00B535BF">
              <w:t>31L</w:t>
            </w:r>
          </w:p>
        </w:tc>
        <w:tc>
          <w:tcPr>
            <w:tcW w:w="3401" w:type="dxa"/>
            <w:hideMark/>
          </w:tcPr>
          <w:p w14:paraId="1D33F90B" w14:textId="77777777" w:rsidR="0029052E" w:rsidRPr="00B535BF" w:rsidRDefault="0029052E" w:rsidP="002F1E39">
            <w:pPr>
              <w:pStyle w:val="TableText"/>
              <w:rPr>
                <w:lang w:val="en-GB"/>
              </w:rPr>
            </w:pPr>
            <w:r w:rsidRPr="00B535BF">
              <w:t>Date of demand</w:t>
            </w:r>
          </w:p>
        </w:tc>
        <w:tc>
          <w:tcPr>
            <w:tcW w:w="4521" w:type="dxa"/>
            <w:hideMark/>
          </w:tcPr>
          <w:p w14:paraId="6DE5DEF4" w14:textId="77777777" w:rsidR="0029052E" w:rsidRPr="00B535BF" w:rsidRDefault="0029052E" w:rsidP="002F1E39">
            <w:pPr>
              <w:pStyle w:val="TableText"/>
              <w:rPr>
                <w:lang w:val="en-GB"/>
              </w:rPr>
            </w:pPr>
            <w:r w:rsidRPr="00B535BF">
              <w:t>Date of demand from the beneficiary</w:t>
            </w:r>
          </w:p>
        </w:tc>
      </w:tr>
      <w:tr w:rsidR="0029052E" w:rsidRPr="00B535BF" w14:paraId="2C7AD697" w14:textId="77777777" w:rsidTr="00A25D96">
        <w:trPr>
          <w:cnfStyle w:val="000000100000" w:firstRow="0" w:lastRow="0" w:firstColumn="0" w:lastColumn="0" w:oddVBand="0" w:evenVBand="0" w:oddHBand="1" w:evenHBand="0" w:firstRowFirstColumn="0" w:firstRowLastColumn="0" w:lastRowFirstColumn="0" w:lastRowLastColumn="0"/>
          <w:trHeight w:val="1200"/>
        </w:trPr>
        <w:tc>
          <w:tcPr>
            <w:tcW w:w="1094" w:type="dxa"/>
            <w:hideMark/>
          </w:tcPr>
          <w:p w14:paraId="767CFEF8" w14:textId="77777777" w:rsidR="0029052E" w:rsidRPr="00B535BF" w:rsidRDefault="0029052E" w:rsidP="002F1E39">
            <w:pPr>
              <w:pStyle w:val="TableText"/>
              <w:rPr>
                <w:lang w:val="en-GB"/>
              </w:rPr>
            </w:pPr>
            <w:r w:rsidRPr="00B535BF">
              <w:t>22G</w:t>
            </w:r>
          </w:p>
        </w:tc>
        <w:tc>
          <w:tcPr>
            <w:tcW w:w="3401" w:type="dxa"/>
            <w:hideMark/>
          </w:tcPr>
          <w:p w14:paraId="344E7850" w14:textId="77777777" w:rsidR="0029052E" w:rsidRPr="00B535BF" w:rsidRDefault="0029052E" w:rsidP="002F1E39">
            <w:pPr>
              <w:pStyle w:val="TableText"/>
              <w:rPr>
                <w:lang w:val="en-GB"/>
              </w:rPr>
            </w:pPr>
            <w:r w:rsidRPr="00B535BF">
              <w:t>Demand type</w:t>
            </w:r>
          </w:p>
        </w:tc>
        <w:tc>
          <w:tcPr>
            <w:tcW w:w="4521" w:type="dxa"/>
            <w:hideMark/>
          </w:tcPr>
          <w:p w14:paraId="416A7798" w14:textId="77777777" w:rsidR="0029052E" w:rsidRPr="00B535BF" w:rsidRDefault="0029052E" w:rsidP="002F1E39">
            <w:pPr>
              <w:pStyle w:val="TableText"/>
              <w:rPr>
                <w:lang w:val="en-GB"/>
              </w:rPr>
            </w:pPr>
            <w:r w:rsidRPr="00B535BF">
              <w:t>Set according to the Payment action behavior - either</w:t>
            </w:r>
            <w:r w:rsidRPr="00B535BF">
              <w:br/>
            </w:r>
            <w:r w:rsidRPr="00B535BF">
              <w:br/>
              <w:t>PAYM – if we are 'paying' or 'requesting payment’</w:t>
            </w:r>
            <w:r w:rsidRPr="00B535BF">
              <w:br/>
              <w:t>PAEX – 'Request to pay or extend'</w:t>
            </w:r>
          </w:p>
        </w:tc>
      </w:tr>
      <w:tr w:rsidR="0029052E" w:rsidRPr="00B535BF" w14:paraId="6CAE9614" w14:textId="77777777" w:rsidTr="00A25D96">
        <w:trPr>
          <w:cnfStyle w:val="000000010000" w:firstRow="0" w:lastRow="0" w:firstColumn="0" w:lastColumn="0" w:oddVBand="0" w:evenVBand="0" w:oddHBand="0" w:evenHBand="1" w:firstRowFirstColumn="0" w:firstRowLastColumn="0" w:lastRowFirstColumn="0" w:lastRowLastColumn="0"/>
          <w:trHeight w:val="300"/>
        </w:trPr>
        <w:tc>
          <w:tcPr>
            <w:tcW w:w="1094" w:type="dxa"/>
            <w:hideMark/>
          </w:tcPr>
          <w:p w14:paraId="7F87268F" w14:textId="77777777" w:rsidR="0029052E" w:rsidRPr="00B535BF" w:rsidRDefault="0029052E" w:rsidP="002F1E39">
            <w:pPr>
              <w:pStyle w:val="TableText"/>
              <w:rPr>
                <w:lang w:val="en-GB"/>
              </w:rPr>
            </w:pPr>
            <w:r w:rsidRPr="00B535BF">
              <w:t>32B</w:t>
            </w:r>
          </w:p>
        </w:tc>
        <w:tc>
          <w:tcPr>
            <w:tcW w:w="3401" w:type="dxa"/>
            <w:hideMark/>
          </w:tcPr>
          <w:p w14:paraId="7EDF35A1" w14:textId="77777777" w:rsidR="0029052E" w:rsidRPr="00B535BF" w:rsidRDefault="0029052E" w:rsidP="002F1E39">
            <w:pPr>
              <w:pStyle w:val="TableText"/>
              <w:rPr>
                <w:lang w:val="en-GB"/>
              </w:rPr>
            </w:pPr>
            <w:r w:rsidRPr="00B535BF">
              <w:t>Demand amount</w:t>
            </w:r>
          </w:p>
        </w:tc>
        <w:tc>
          <w:tcPr>
            <w:tcW w:w="4521" w:type="dxa"/>
            <w:hideMark/>
          </w:tcPr>
          <w:p w14:paraId="54196117" w14:textId="77777777" w:rsidR="0029052E" w:rsidRPr="00B535BF" w:rsidRDefault="0029052E" w:rsidP="002F1E39">
            <w:pPr>
              <w:pStyle w:val="TableText"/>
              <w:rPr>
                <w:lang w:val="en-GB"/>
              </w:rPr>
            </w:pPr>
            <w:r w:rsidRPr="00B535BF">
              <w:t>Part payment amount </w:t>
            </w:r>
          </w:p>
        </w:tc>
      </w:tr>
      <w:tr w:rsidR="0029052E" w:rsidRPr="00B535BF" w14:paraId="53E3014E" w14:textId="77777777" w:rsidTr="00A25D96">
        <w:trPr>
          <w:cnfStyle w:val="000000100000" w:firstRow="0" w:lastRow="0" w:firstColumn="0" w:lastColumn="0" w:oddVBand="0" w:evenVBand="0" w:oddHBand="1" w:evenHBand="0" w:firstRowFirstColumn="0" w:firstRowLastColumn="0" w:lastRowFirstColumn="0" w:lastRowLastColumn="0"/>
          <w:trHeight w:val="300"/>
        </w:trPr>
        <w:tc>
          <w:tcPr>
            <w:tcW w:w="1094" w:type="dxa"/>
            <w:hideMark/>
          </w:tcPr>
          <w:p w14:paraId="00C07E99" w14:textId="77777777" w:rsidR="0029052E" w:rsidRPr="00B535BF" w:rsidRDefault="0029052E" w:rsidP="002F1E39">
            <w:pPr>
              <w:pStyle w:val="TableText"/>
              <w:rPr>
                <w:lang w:val="en-GB"/>
              </w:rPr>
            </w:pPr>
            <w:r w:rsidRPr="00B535BF">
              <w:t>78</w:t>
            </w:r>
          </w:p>
        </w:tc>
        <w:tc>
          <w:tcPr>
            <w:tcW w:w="3401" w:type="dxa"/>
            <w:hideMark/>
          </w:tcPr>
          <w:p w14:paraId="73C55479" w14:textId="77777777" w:rsidR="0029052E" w:rsidRPr="00B535BF" w:rsidRDefault="0029052E" w:rsidP="002F1E39">
            <w:pPr>
              <w:pStyle w:val="TableText"/>
              <w:rPr>
                <w:lang w:val="en-GB"/>
              </w:rPr>
            </w:pPr>
            <w:r w:rsidRPr="00B535BF">
              <w:t>Additional amount information</w:t>
            </w:r>
          </w:p>
        </w:tc>
        <w:tc>
          <w:tcPr>
            <w:tcW w:w="4521" w:type="dxa"/>
            <w:hideMark/>
          </w:tcPr>
          <w:p w14:paraId="74469C31" w14:textId="77777777" w:rsidR="0029052E" w:rsidRPr="00B535BF" w:rsidRDefault="0029052E" w:rsidP="002F1E39">
            <w:pPr>
              <w:pStyle w:val="TableText"/>
              <w:rPr>
                <w:lang w:val="en-GB"/>
              </w:rPr>
            </w:pPr>
            <w:r w:rsidRPr="00B535BF">
              <w:t>Part payment – Additional amount information</w:t>
            </w:r>
          </w:p>
        </w:tc>
      </w:tr>
      <w:tr w:rsidR="0029052E" w:rsidRPr="00B535BF" w14:paraId="2095016F" w14:textId="77777777" w:rsidTr="00A25D96">
        <w:trPr>
          <w:cnfStyle w:val="000000010000" w:firstRow="0" w:lastRow="0" w:firstColumn="0" w:lastColumn="0" w:oddVBand="0" w:evenVBand="0" w:oddHBand="0" w:evenHBand="1" w:firstRowFirstColumn="0" w:firstRowLastColumn="0" w:lastRowFirstColumn="0" w:lastRowLastColumn="0"/>
          <w:trHeight w:val="900"/>
        </w:trPr>
        <w:tc>
          <w:tcPr>
            <w:tcW w:w="1094" w:type="dxa"/>
            <w:hideMark/>
          </w:tcPr>
          <w:p w14:paraId="46B5F0C4" w14:textId="77777777" w:rsidR="0029052E" w:rsidRPr="00B535BF" w:rsidRDefault="0029052E" w:rsidP="002F1E39">
            <w:pPr>
              <w:pStyle w:val="TableText"/>
              <w:rPr>
                <w:lang w:val="en-GB"/>
              </w:rPr>
            </w:pPr>
            <w:r w:rsidRPr="00B535BF">
              <w:t>49A</w:t>
            </w:r>
          </w:p>
        </w:tc>
        <w:tc>
          <w:tcPr>
            <w:tcW w:w="3401" w:type="dxa"/>
            <w:hideMark/>
          </w:tcPr>
          <w:p w14:paraId="4CE26A77" w14:textId="77777777" w:rsidR="0029052E" w:rsidRPr="00B535BF" w:rsidRDefault="0029052E" w:rsidP="002F1E39">
            <w:pPr>
              <w:pStyle w:val="TableText"/>
              <w:rPr>
                <w:lang w:val="en-GB"/>
              </w:rPr>
            </w:pPr>
            <w:r w:rsidRPr="00B535BF">
              <w:t>Demand statement</w:t>
            </w:r>
          </w:p>
        </w:tc>
        <w:tc>
          <w:tcPr>
            <w:tcW w:w="4521" w:type="dxa"/>
            <w:hideMark/>
          </w:tcPr>
          <w:p w14:paraId="251B3A36" w14:textId="77777777" w:rsidR="0029052E" w:rsidRPr="00B535BF" w:rsidRDefault="0029052E" w:rsidP="002F1E39">
            <w:pPr>
              <w:pStyle w:val="TableText"/>
              <w:rPr>
                <w:lang w:val="en-GB"/>
              </w:rPr>
            </w:pPr>
            <w:r w:rsidRPr="00B535BF">
              <w:t>Demand statement</w:t>
            </w:r>
            <w:r w:rsidRPr="00B535BF">
              <w:br/>
              <w:t>• COMP – if 'Complete presentation'</w:t>
            </w:r>
            <w:r w:rsidRPr="00B535BF">
              <w:br/>
              <w:t>• INCP – if 'Incomplete presentation'</w:t>
            </w:r>
          </w:p>
        </w:tc>
      </w:tr>
      <w:tr w:rsidR="0029052E" w:rsidRPr="00B535BF" w14:paraId="1C897D42" w14:textId="77777777" w:rsidTr="00A25D96">
        <w:trPr>
          <w:cnfStyle w:val="000000100000" w:firstRow="0" w:lastRow="0" w:firstColumn="0" w:lastColumn="0" w:oddVBand="0" w:evenVBand="0" w:oddHBand="1" w:evenHBand="0" w:firstRowFirstColumn="0" w:firstRowLastColumn="0" w:lastRowFirstColumn="0" w:lastRowLastColumn="0"/>
          <w:trHeight w:val="600"/>
        </w:trPr>
        <w:tc>
          <w:tcPr>
            <w:tcW w:w="1094" w:type="dxa"/>
            <w:hideMark/>
          </w:tcPr>
          <w:p w14:paraId="0F64D4AC" w14:textId="77777777" w:rsidR="0029052E" w:rsidRPr="00B535BF" w:rsidRDefault="0029052E" w:rsidP="002F1E39">
            <w:pPr>
              <w:pStyle w:val="TableText"/>
              <w:rPr>
                <w:lang w:val="en-GB"/>
              </w:rPr>
            </w:pPr>
            <w:r w:rsidRPr="00B535BF">
              <w:t>77</w:t>
            </w:r>
          </w:p>
        </w:tc>
        <w:tc>
          <w:tcPr>
            <w:tcW w:w="3401" w:type="dxa"/>
            <w:hideMark/>
          </w:tcPr>
          <w:p w14:paraId="2A3F79B1" w14:textId="77777777" w:rsidR="0029052E" w:rsidRPr="00B535BF" w:rsidRDefault="0029052E" w:rsidP="002F1E39">
            <w:pPr>
              <w:pStyle w:val="TableText"/>
              <w:rPr>
                <w:lang w:val="en-GB"/>
              </w:rPr>
            </w:pPr>
            <w:r w:rsidRPr="00B535BF">
              <w:t>Presentation completion details</w:t>
            </w:r>
          </w:p>
        </w:tc>
        <w:tc>
          <w:tcPr>
            <w:tcW w:w="4521" w:type="dxa"/>
            <w:hideMark/>
          </w:tcPr>
          <w:p w14:paraId="602C3F69" w14:textId="77777777" w:rsidR="0029052E" w:rsidRPr="00B535BF" w:rsidRDefault="0029052E" w:rsidP="002F1E39">
            <w:pPr>
              <w:pStyle w:val="TableText"/>
              <w:rPr>
                <w:lang w:val="en-GB"/>
              </w:rPr>
            </w:pPr>
            <w:r w:rsidRPr="00B535BF">
              <w:t>If INCP -Incomplete map the Presentation completion details</w:t>
            </w:r>
          </w:p>
        </w:tc>
      </w:tr>
      <w:tr w:rsidR="0029052E" w:rsidRPr="00B535BF" w14:paraId="738D6C89" w14:textId="77777777" w:rsidTr="00A25D96">
        <w:trPr>
          <w:cnfStyle w:val="000000010000" w:firstRow="0" w:lastRow="0" w:firstColumn="0" w:lastColumn="0" w:oddVBand="0" w:evenVBand="0" w:oddHBand="0" w:evenHBand="1" w:firstRowFirstColumn="0" w:firstRowLastColumn="0" w:lastRowFirstColumn="0" w:lastRowLastColumn="0"/>
          <w:trHeight w:val="300"/>
        </w:trPr>
        <w:tc>
          <w:tcPr>
            <w:tcW w:w="1094" w:type="dxa"/>
            <w:hideMark/>
          </w:tcPr>
          <w:p w14:paraId="619705D8" w14:textId="77777777" w:rsidR="0029052E" w:rsidRPr="00B535BF" w:rsidRDefault="0029052E" w:rsidP="002F1E39">
            <w:pPr>
              <w:pStyle w:val="TableText"/>
              <w:rPr>
                <w:lang w:val="en-GB"/>
              </w:rPr>
            </w:pPr>
            <w:r w:rsidRPr="00B535BF">
              <w:t>31E</w:t>
            </w:r>
          </w:p>
        </w:tc>
        <w:tc>
          <w:tcPr>
            <w:tcW w:w="3401" w:type="dxa"/>
            <w:hideMark/>
          </w:tcPr>
          <w:p w14:paraId="79C82A7F" w14:textId="77777777" w:rsidR="0029052E" w:rsidRPr="00B535BF" w:rsidRDefault="0029052E" w:rsidP="002F1E39">
            <w:pPr>
              <w:pStyle w:val="TableText"/>
              <w:rPr>
                <w:lang w:val="en-GB"/>
              </w:rPr>
            </w:pPr>
            <w:r w:rsidRPr="00B535BF">
              <w:t>Requested new expiry date</w:t>
            </w:r>
          </w:p>
        </w:tc>
        <w:tc>
          <w:tcPr>
            <w:tcW w:w="4521" w:type="dxa"/>
            <w:hideMark/>
          </w:tcPr>
          <w:p w14:paraId="0F135415" w14:textId="77777777" w:rsidR="0029052E" w:rsidRPr="00B535BF" w:rsidRDefault="0029052E" w:rsidP="002F1E39">
            <w:pPr>
              <w:pStyle w:val="TableText"/>
              <w:rPr>
                <w:lang w:val="en-GB"/>
              </w:rPr>
            </w:pPr>
            <w:r w:rsidRPr="00B535BF">
              <w:t>Payment action - Expiry date</w:t>
            </w:r>
          </w:p>
        </w:tc>
      </w:tr>
      <w:tr w:rsidR="0029052E" w:rsidRPr="00B535BF" w14:paraId="65807CC0" w14:textId="77777777" w:rsidTr="00EA4E08">
        <w:trPr>
          <w:cnfStyle w:val="000000100000" w:firstRow="0" w:lastRow="0" w:firstColumn="0" w:lastColumn="0" w:oddVBand="0" w:evenVBand="0" w:oddHBand="1" w:evenHBand="0" w:firstRowFirstColumn="0" w:firstRowLastColumn="0" w:lastRowFirstColumn="0" w:lastRowLastColumn="0"/>
          <w:trHeight w:val="4140"/>
        </w:trPr>
        <w:tc>
          <w:tcPr>
            <w:tcW w:w="1094" w:type="dxa"/>
            <w:hideMark/>
          </w:tcPr>
          <w:p w14:paraId="1389CBD8" w14:textId="77777777" w:rsidR="0029052E" w:rsidRPr="00B535BF" w:rsidRDefault="0029052E" w:rsidP="002F1E39">
            <w:pPr>
              <w:pStyle w:val="TableText"/>
              <w:rPr>
                <w:lang w:val="en-GB"/>
              </w:rPr>
            </w:pPr>
            <w:r w:rsidRPr="00B535BF">
              <w:lastRenderedPageBreak/>
              <w:t>56a (A,B or D)</w:t>
            </w:r>
          </w:p>
        </w:tc>
        <w:tc>
          <w:tcPr>
            <w:tcW w:w="3401" w:type="dxa"/>
            <w:hideMark/>
          </w:tcPr>
          <w:p w14:paraId="285DCB8D" w14:textId="77777777" w:rsidR="0029052E" w:rsidRPr="00B535BF" w:rsidRDefault="0029052E" w:rsidP="002F1E39">
            <w:pPr>
              <w:pStyle w:val="TableText"/>
              <w:rPr>
                <w:lang w:val="en-GB"/>
              </w:rPr>
            </w:pPr>
            <w:r w:rsidRPr="00B535BF">
              <w:t>Intermediary</w:t>
            </w:r>
          </w:p>
        </w:tc>
        <w:tc>
          <w:tcPr>
            <w:tcW w:w="4521" w:type="dxa"/>
            <w:hideMark/>
          </w:tcPr>
          <w:p w14:paraId="3156AEE6" w14:textId="77777777" w:rsidR="0029052E" w:rsidRPr="00B535BF" w:rsidRDefault="0029052E" w:rsidP="002F1E39">
            <w:pPr>
              <w:pStyle w:val="TableText"/>
              <w:rPr>
                <w:lang w:val="en-GB"/>
              </w:rPr>
            </w:pPr>
            <w:r w:rsidRPr="00B535BF">
              <w:t>The Intermediary and Account with are set from either</w:t>
            </w:r>
            <w:r w:rsidRPr="00B535BF">
              <w:br/>
              <w:t>The receive settlement when postings have been generated or</w:t>
            </w:r>
            <w:r w:rsidRPr="00B535BF">
              <w:br/>
              <w:t>Standing settlement instructions where no settlements</w:t>
            </w:r>
            <w:r w:rsidRPr="00B535BF">
              <w:br/>
            </w:r>
            <w:r w:rsidRPr="00B535BF">
              <w:br/>
              <w:t>If there are settlements, then the Intermediary account and Account with are set from the Receive settlement details associated with the receiver of the message. If settlement is via a Nostro then tag57 is set from the Nostro details and the intermediary is set from the intermediary details. If settlement is not via Nostro then 57 and 56 are not set.</w:t>
            </w:r>
            <w:r w:rsidRPr="00B535BF">
              <w:br/>
            </w:r>
            <w:r w:rsidRPr="00B535BF">
              <w:br/>
              <w:t>If there are no settlements, then the details are retrieved from the Principal receive SSI for the Receiver - If the settlement is via Nostro the details are set as above. Otherwise not set.</w:t>
            </w:r>
          </w:p>
        </w:tc>
      </w:tr>
      <w:tr w:rsidR="0029052E" w:rsidRPr="00B535BF" w14:paraId="1EA504C3" w14:textId="77777777" w:rsidTr="00A25D96">
        <w:trPr>
          <w:cnfStyle w:val="000000010000" w:firstRow="0" w:lastRow="0" w:firstColumn="0" w:lastColumn="0" w:oddVBand="0" w:evenVBand="0" w:oddHBand="0" w:evenHBand="1" w:firstRowFirstColumn="0" w:firstRowLastColumn="0" w:lastRowFirstColumn="0" w:lastRowLastColumn="0"/>
          <w:trHeight w:val="300"/>
        </w:trPr>
        <w:tc>
          <w:tcPr>
            <w:tcW w:w="1094" w:type="dxa"/>
            <w:hideMark/>
          </w:tcPr>
          <w:p w14:paraId="0D3ED1BB" w14:textId="77777777" w:rsidR="0029052E" w:rsidRPr="00B535BF" w:rsidRDefault="0029052E" w:rsidP="002F1E39">
            <w:pPr>
              <w:pStyle w:val="TableText"/>
              <w:rPr>
                <w:lang w:val="en-GB"/>
              </w:rPr>
            </w:pPr>
            <w:r w:rsidRPr="00B535BF">
              <w:t>57a (A,B or D)</w:t>
            </w:r>
          </w:p>
        </w:tc>
        <w:tc>
          <w:tcPr>
            <w:tcW w:w="3401" w:type="dxa"/>
            <w:hideMark/>
          </w:tcPr>
          <w:p w14:paraId="3E00AFB3" w14:textId="77777777" w:rsidR="0029052E" w:rsidRPr="00B535BF" w:rsidRDefault="0029052E" w:rsidP="002F1E39">
            <w:pPr>
              <w:pStyle w:val="TableText"/>
              <w:rPr>
                <w:lang w:val="en-GB"/>
              </w:rPr>
            </w:pPr>
            <w:r w:rsidRPr="00B535BF">
              <w:t>Account with institution</w:t>
            </w:r>
          </w:p>
        </w:tc>
        <w:tc>
          <w:tcPr>
            <w:tcW w:w="4521" w:type="dxa"/>
            <w:hideMark/>
          </w:tcPr>
          <w:p w14:paraId="3B614BC8" w14:textId="77777777" w:rsidR="0029052E" w:rsidRPr="00B535BF" w:rsidRDefault="0029052E" w:rsidP="002F1E39">
            <w:pPr>
              <w:pStyle w:val="TableText"/>
              <w:rPr>
                <w:lang w:val="en-GB"/>
              </w:rPr>
            </w:pPr>
            <w:r w:rsidRPr="00B535BF">
              <w:t>See 56a</w:t>
            </w:r>
          </w:p>
        </w:tc>
      </w:tr>
      <w:tr w:rsidR="0029052E" w:rsidRPr="00B535BF" w14:paraId="7FB2ABA6" w14:textId="77777777" w:rsidTr="00A25D96">
        <w:trPr>
          <w:cnfStyle w:val="000000100000" w:firstRow="0" w:lastRow="0" w:firstColumn="0" w:lastColumn="0" w:oddVBand="0" w:evenVBand="0" w:oddHBand="1" w:evenHBand="0" w:firstRowFirstColumn="0" w:firstRowLastColumn="0" w:lastRowFirstColumn="0" w:lastRowLastColumn="0"/>
          <w:trHeight w:val="300"/>
        </w:trPr>
        <w:tc>
          <w:tcPr>
            <w:tcW w:w="1094" w:type="dxa"/>
            <w:hideMark/>
          </w:tcPr>
          <w:p w14:paraId="3BB45CCB" w14:textId="77777777" w:rsidR="0029052E" w:rsidRPr="00B535BF" w:rsidRDefault="0029052E" w:rsidP="002F1E39">
            <w:pPr>
              <w:pStyle w:val="TableText"/>
              <w:rPr>
                <w:lang w:val="en-GB"/>
              </w:rPr>
            </w:pPr>
            <w:r w:rsidRPr="00B535BF">
              <w:t>72Z</w:t>
            </w:r>
          </w:p>
        </w:tc>
        <w:tc>
          <w:tcPr>
            <w:tcW w:w="3401" w:type="dxa"/>
            <w:hideMark/>
          </w:tcPr>
          <w:p w14:paraId="1158BB2E" w14:textId="77777777" w:rsidR="0029052E" w:rsidRPr="00B535BF" w:rsidRDefault="0029052E" w:rsidP="002F1E39">
            <w:pPr>
              <w:pStyle w:val="TableText"/>
              <w:rPr>
                <w:lang w:val="en-GB"/>
              </w:rPr>
            </w:pPr>
            <w:r w:rsidRPr="00B535BF">
              <w:t>Sender to receiver details</w:t>
            </w:r>
          </w:p>
        </w:tc>
        <w:tc>
          <w:tcPr>
            <w:tcW w:w="4521" w:type="dxa"/>
            <w:hideMark/>
          </w:tcPr>
          <w:p w14:paraId="1411889D" w14:textId="77777777" w:rsidR="0029052E" w:rsidRPr="00B535BF" w:rsidRDefault="0029052E" w:rsidP="002F1E39">
            <w:pPr>
              <w:pStyle w:val="TableText"/>
              <w:rPr>
                <w:lang w:val="en-GB"/>
              </w:rPr>
            </w:pPr>
            <w:r w:rsidRPr="00B535BF">
              <w:rPr>
                <w:lang w:val="en-GB"/>
              </w:rPr>
              <w:t xml:space="preserve">Notes to Issuer' (Principle) </w:t>
            </w:r>
          </w:p>
        </w:tc>
      </w:tr>
      <w:tr w:rsidR="0029052E" w:rsidRPr="00B535BF" w14:paraId="431453AA" w14:textId="77777777" w:rsidTr="00A25D96">
        <w:trPr>
          <w:cnfStyle w:val="000000010000" w:firstRow="0" w:lastRow="0" w:firstColumn="0" w:lastColumn="0" w:oddVBand="0" w:evenVBand="0" w:oddHBand="0" w:evenHBand="1" w:firstRowFirstColumn="0" w:firstRowLastColumn="0" w:lastRowFirstColumn="0" w:lastRowLastColumn="0"/>
          <w:trHeight w:val="600"/>
        </w:trPr>
        <w:tc>
          <w:tcPr>
            <w:tcW w:w="1094" w:type="dxa"/>
            <w:hideMark/>
          </w:tcPr>
          <w:p w14:paraId="046FFD7D" w14:textId="77777777" w:rsidR="0029052E" w:rsidRPr="00B535BF" w:rsidRDefault="0029052E" w:rsidP="002F1E39">
            <w:pPr>
              <w:pStyle w:val="TableText"/>
              <w:rPr>
                <w:lang w:val="en-GB"/>
              </w:rPr>
            </w:pPr>
            <w:r w:rsidRPr="00B535BF">
              <w:t>23X</w:t>
            </w:r>
          </w:p>
        </w:tc>
        <w:tc>
          <w:tcPr>
            <w:tcW w:w="3401" w:type="dxa"/>
            <w:hideMark/>
          </w:tcPr>
          <w:p w14:paraId="575C5364" w14:textId="77777777" w:rsidR="0029052E" w:rsidRPr="00B535BF" w:rsidRDefault="0029052E" w:rsidP="002F1E39">
            <w:pPr>
              <w:pStyle w:val="TableText"/>
              <w:rPr>
                <w:lang w:val="en-GB"/>
              </w:rPr>
            </w:pPr>
            <w:r w:rsidRPr="00B535BF">
              <w:t>File identification</w:t>
            </w:r>
          </w:p>
        </w:tc>
        <w:tc>
          <w:tcPr>
            <w:tcW w:w="4521" w:type="dxa"/>
            <w:hideMark/>
          </w:tcPr>
          <w:p w14:paraId="0BF7F8E6" w14:textId="77777777" w:rsidR="0029052E" w:rsidRPr="00B535BF" w:rsidRDefault="0029052E" w:rsidP="002F1E39">
            <w:pPr>
              <w:pStyle w:val="TableText"/>
              <w:rPr>
                <w:lang w:val="en-GB"/>
              </w:rPr>
            </w:pPr>
            <w:r w:rsidRPr="00B535BF">
              <w:t>Mapped to Attached documents and Mapped to Action item</w:t>
            </w:r>
          </w:p>
        </w:tc>
      </w:tr>
    </w:tbl>
    <w:p w14:paraId="206015B8" w14:textId="77777777" w:rsidR="000D3507" w:rsidRDefault="000D3507" w:rsidP="000D3507">
      <w:pPr>
        <w:pStyle w:val="BodyText"/>
      </w:pPr>
    </w:p>
    <w:p w14:paraId="212DF58F" w14:textId="70951761" w:rsidR="000D3507" w:rsidRPr="007278FB" w:rsidRDefault="000D3507" w:rsidP="000D3507">
      <w:pPr>
        <w:pStyle w:val="Heading3"/>
      </w:pPr>
      <w:bookmarkStart w:id="284" w:name="_Toc40607177"/>
      <w:bookmarkStart w:id="285" w:name="_Toc160048767"/>
      <w:r>
        <w:t>MT767/775 - Amendment to a Demand Guarantee/Standby LC - AMEND -ADVA,</w:t>
      </w:r>
      <w:r w:rsidR="00426B51">
        <w:t xml:space="preserve"> </w:t>
      </w:r>
      <w:r>
        <w:t>ACNA</w:t>
      </w:r>
      <w:bookmarkEnd w:id="284"/>
      <w:bookmarkEnd w:id="285"/>
    </w:p>
    <w:p w14:paraId="4F174D7B" w14:textId="005A1D88" w:rsidR="000D3507" w:rsidRPr="002233BA" w:rsidRDefault="000D3507" w:rsidP="002233BA">
      <w:pPr>
        <w:pStyle w:val="BodyText"/>
      </w:pPr>
      <w:r>
        <w:t xml:space="preserve">The existing Export Standby product allows an MT767/775 to be sent to the next advising bank for a previously advised Standby. </w:t>
      </w:r>
    </w:p>
    <w:p w14:paraId="4C0456CD" w14:textId="00BE9173" w:rsidR="000D3507" w:rsidRDefault="000D3507" w:rsidP="000D3507">
      <w:pPr>
        <w:pStyle w:val="Note1"/>
        <w:rPr>
          <w:rFonts w:ascii="Times New Roman" w:hAnsi="Times New Roman" w:cs="Times New Roman"/>
          <w:sz w:val="24"/>
          <w:szCs w:val="24"/>
        </w:rPr>
      </w:pPr>
      <w:r w:rsidRPr="007D3005">
        <w:t xml:space="preserve">As there is no specific </w:t>
      </w:r>
      <w:r>
        <w:t>‘</w:t>
      </w:r>
      <w:r w:rsidRPr="007D3005">
        <w:t>our request</w:t>
      </w:r>
      <w:r>
        <w:t>’</w:t>
      </w:r>
      <w:r w:rsidRPr="007D3005">
        <w:t xml:space="preserve"> type under Standby functionality</w:t>
      </w:r>
      <w:r>
        <w:t>, w</w:t>
      </w:r>
      <w:r w:rsidRPr="007D3005">
        <w:t>hether an ADVI or ACNF is sent</w:t>
      </w:r>
      <w:r w:rsidR="00D37F3A">
        <w:t>,</w:t>
      </w:r>
      <w:r w:rsidRPr="007D3005">
        <w:t xml:space="preserve"> is calculated based on whether we have confirmed the Standby (i.e. there is </w:t>
      </w:r>
      <w:proofErr w:type="gramStart"/>
      <w:r w:rsidRPr="007D3005">
        <w:t>an</w:t>
      </w:r>
      <w:proofErr w:type="gramEnd"/>
      <w:r w:rsidRPr="007D3005">
        <w:t xml:space="preserve"> confirmed amount) or an earlier bank has confirmed the standby (requested confirmation party is received from bank) or whether the requested confirmation</w:t>
      </w:r>
      <w:r>
        <w:t xml:space="preserve"> </w:t>
      </w:r>
      <w:r w:rsidRPr="007D3005">
        <w:t>party is the next advising</w:t>
      </w:r>
      <w:r>
        <w:t xml:space="preserve"> </w:t>
      </w:r>
      <w:r w:rsidRPr="007D3005">
        <w:t>bank, advise through bank</w:t>
      </w:r>
      <w:r>
        <w:t xml:space="preserve"> </w:t>
      </w:r>
      <w:r w:rsidRPr="007D3005">
        <w:t>or other</w:t>
      </w:r>
      <w:r>
        <w:rPr>
          <w:rFonts w:ascii="Times New Roman" w:hAnsi="Times New Roman" w:cs="Times New Roman"/>
          <w:sz w:val="24"/>
          <w:szCs w:val="24"/>
        </w:rPr>
        <w:t>.</w:t>
      </w:r>
    </w:p>
    <w:p w14:paraId="00A3660A" w14:textId="05A64E4B" w:rsidR="000D3507" w:rsidRDefault="000D3507" w:rsidP="000D3507">
      <w:pPr>
        <w:pStyle w:val="BodyText"/>
      </w:pPr>
      <w:r>
        <w:t>Details are mapped as follows</w:t>
      </w:r>
    </w:p>
    <w:tbl>
      <w:tblPr>
        <w:tblStyle w:val="TableGridHeader142"/>
        <w:tblW w:w="0" w:type="auto"/>
        <w:tblLook w:val="04A0" w:firstRow="1" w:lastRow="0" w:firstColumn="1" w:lastColumn="0" w:noHBand="0" w:noVBand="1"/>
      </w:tblPr>
      <w:tblGrid>
        <w:gridCol w:w="1472"/>
        <w:gridCol w:w="3772"/>
        <w:gridCol w:w="3772"/>
      </w:tblGrid>
      <w:tr w:rsidR="005101A2" w:rsidRPr="00FB081A" w14:paraId="469C4635" w14:textId="77777777" w:rsidTr="002B0CFF">
        <w:trPr>
          <w:cnfStyle w:val="100000000000" w:firstRow="1" w:lastRow="0" w:firstColumn="0" w:lastColumn="0" w:oddVBand="0" w:evenVBand="0" w:oddHBand="0" w:evenHBand="0" w:firstRowFirstColumn="0" w:firstRowLastColumn="0" w:lastRowFirstColumn="0" w:lastRowLastColumn="0"/>
          <w:trHeight w:val="315"/>
          <w:tblHeader/>
        </w:trPr>
        <w:tc>
          <w:tcPr>
            <w:tcW w:w="1472" w:type="dxa"/>
            <w:noWrap/>
            <w:hideMark/>
          </w:tcPr>
          <w:p w14:paraId="32FCDFFA" w14:textId="77777777" w:rsidR="005101A2" w:rsidRPr="00FB081A" w:rsidRDefault="005101A2" w:rsidP="002B0CFF">
            <w:pPr>
              <w:pStyle w:val="TableHead"/>
              <w:rPr>
                <w:lang w:val="en-GB"/>
              </w:rPr>
            </w:pPr>
            <w:r w:rsidRPr="00FB081A">
              <w:rPr>
                <w:lang w:val="en-GB"/>
              </w:rPr>
              <w:t>Tag</w:t>
            </w:r>
          </w:p>
        </w:tc>
        <w:tc>
          <w:tcPr>
            <w:tcW w:w="3772" w:type="dxa"/>
            <w:noWrap/>
            <w:hideMark/>
          </w:tcPr>
          <w:p w14:paraId="2A295755" w14:textId="77777777" w:rsidR="005101A2" w:rsidRPr="00FB081A" w:rsidRDefault="005101A2" w:rsidP="002B0CFF">
            <w:pPr>
              <w:pStyle w:val="TableHead"/>
              <w:rPr>
                <w:lang w:val="en-GB"/>
              </w:rPr>
            </w:pPr>
            <w:r w:rsidRPr="00FB081A">
              <w:rPr>
                <w:lang w:val="en-GB"/>
              </w:rPr>
              <w:t>Field name</w:t>
            </w:r>
          </w:p>
        </w:tc>
        <w:tc>
          <w:tcPr>
            <w:tcW w:w="3772" w:type="dxa"/>
            <w:noWrap/>
            <w:hideMark/>
          </w:tcPr>
          <w:p w14:paraId="0F0825BC" w14:textId="77777777" w:rsidR="005101A2" w:rsidRPr="00FB081A" w:rsidRDefault="005101A2" w:rsidP="002B0CFF">
            <w:pPr>
              <w:pStyle w:val="TableHead"/>
              <w:rPr>
                <w:lang w:val="en-GB"/>
              </w:rPr>
            </w:pPr>
            <w:r w:rsidRPr="00FB081A">
              <w:rPr>
                <w:lang w:val="en-GB"/>
              </w:rPr>
              <w:t>Mapped From</w:t>
            </w:r>
          </w:p>
        </w:tc>
      </w:tr>
      <w:tr w:rsidR="005101A2" w:rsidRPr="00FB081A" w14:paraId="0F9B4B52" w14:textId="77777777" w:rsidTr="005101A2">
        <w:trPr>
          <w:cnfStyle w:val="000000100000" w:firstRow="0" w:lastRow="0" w:firstColumn="0" w:lastColumn="0" w:oddVBand="0" w:evenVBand="0" w:oddHBand="1" w:evenHBand="0" w:firstRowFirstColumn="0" w:firstRowLastColumn="0" w:lastRowFirstColumn="0" w:lastRowLastColumn="0"/>
          <w:trHeight w:val="300"/>
        </w:trPr>
        <w:tc>
          <w:tcPr>
            <w:tcW w:w="1472" w:type="dxa"/>
            <w:noWrap/>
            <w:hideMark/>
          </w:tcPr>
          <w:p w14:paraId="743E3FD5" w14:textId="77777777" w:rsidR="005101A2" w:rsidRPr="00FB081A" w:rsidRDefault="005101A2" w:rsidP="002B0CFF">
            <w:pPr>
              <w:pStyle w:val="TableText"/>
              <w:rPr>
                <w:lang w:val="en-GB"/>
              </w:rPr>
            </w:pPr>
            <w:r w:rsidRPr="00FB081A">
              <w:rPr>
                <w:lang w:val="en-GB"/>
              </w:rPr>
              <w:t> </w:t>
            </w:r>
          </w:p>
        </w:tc>
        <w:tc>
          <w:tcPr>
            <w:tcW w:w="3772" w:type="dxa"/>
            <w:noWrap/>
            <w:hideMark/>
          </w:tcPr>
          <w:p w14:paraId="1323D3C1" w14:textId="77777777" w:rsidR="005101A2" w:rsidRPr="00FB081A" w:rsidRDefault="005101A2" w:rsidP="002B0CFF">
            <w:pPr>
              <w:pStyle w:val="TableText"/>
              <w:rPr>
                <w:lang w:val="en-GB"/>
              </w:rPr>
            </w:pPr>
            <w:r w:rsidRPr="00FB081A">
              <w:t>Sender</w:t>
            </w:r>
          </w:p>
        </w:tc>
        <w:tc>
          <w:tcPr>
            <w:tcW w:w="3772" w:type="dxa"/>
            <w:hideMark/>
          </w:tcPr>
          <w:p w14:paraId="607F52E0" w14:textId="77777777" w:rsidR="005101A2" w:rsidRPr="00FB081A" w:rsidRDefault="005101A2" w:rsidP="002B0CFF">
            <w:pPr>
              <w:pStyle w:val="TableText"/>
              <w:rPr>
                <w:lang w:val="en-GB"/>
              </w:rPr>
            </w:pPr>
            <w:r w:rsidRPr="00FB081A">
              <w:t>Sender BIC</w:t>
            </w:r>
          </w:p>
        </w:tc>
      </w:tr>
      <w:tr w:rsidR="005101A2" w:rsidRPr="00FB081A" w14:paraId="5E2C0F74" w14:textId="77777777" w:rsidTr="005101A2">
        <w:trPr>
          <w:cnfStyle w:val="000000010000" w:firstRow="0" w:lastRow="0" w:firstColumn="0" w:lastColumn="0" w:oddVBand="0" w:evenVBand="0" w:oddHBand="0" w:evenHBand="1" w:firstRowFirstColumn="0" w:firstRowLastColumn="0" w:lastRowFirstColumn="0" w:lastRowLastColumn="0"/>
          <w:trHeight w:val="300"/>
        </w:trPr>
        <w:tc>
          <w:tcPr>
            <w:tcW w:w="1472" w:type="dxa"/>
            <w:noWrap/>
            <w:hideMark/>
          </w:tcPr>
          <w:p w14:paraId="53A54A80" w14:textId="77777777" w:rsidR="005101A2" w:rsidRPr="00FB081A" w:rsidRDefault="005101A2" w:rsidP="002B0CFF">
            <w:pPr>
              <w:pStyle w:val="TableText"/>
              <w:rPr>
                <w:lang w:val="en-GB"/>
              </w:rPr>
            </w:pPr>
            <w:r w:rsidRPr="00FB081A">
              <w:t> </w:t>
            </w:r>
          </w:p>
        </w:tc>
        <w:tc>
          <w:tcPr>
            <w:tcW w:w="3772" w:type="dxa"/>
            <w:noWrap/>
            <w:hideMark/>
          </w:tcPr>
          <w:p w14:paraId="0727F5CF" w14:textId="77777777" w:rsidR="005101A2" w:rsidRPr="00FB081A" w:rsidRDefault="005101A2" w:rsidP="002B0CFF">
            <w:pPr>
              <w:pStyle w:val="TableText"/>
              <w:rPr>
                <w:lang w:val="en-GB"/>
              </w:rPr>
            </w:pPr>
            <w:r w:rsidRPr="00FB081A">
              <w:t>Receiver</w:t>
            </w:r>
          </w:p>
        </w:tc>
        <w:tc>
          <w:tcPr>
            <w:tcW w:w="3772" w:type="dxa"/>
            <w:hideMark/>
          </w:tcPr>
          <w:p w14:paraId="230DA97E" w14:textId="77777777" w:rsidR="005101A2" w:rsidRPr="00FB081A" w:rsidRDefault="005101A2" w:rsidP="002B0CFF">
            <w:pPr>
              <w:pStyle w:val="TableText"/>
              <w:rPr>
                <w:lang w:val="en-GB"/>
              </w:rPr>
            </w:pPr>
            <w:r w:rsidRPr="00FB081A">
              <w:t>SWIFT BIC of receiver</w:t>
            </w:r>
          </w:p>
        </w:tc>
      </w:tr>
      <w:tr w:rsidR="005101A2" w:rsidRPr="00FB081A" w14:paraId="6FB9725F" w14:textId="77777777" w:rsidTr="005101A2">
        <w:trPr>
          <w:cnfStyle w:val="000000100000" w:firstRow="0" w:lastRow="0" w:firstColumn="0" w:lastColumn="0" w:oddVBand="0" w:evenVBand="0" w:oddHBand="1" w:evenHBand="0" w:firstRowFirstColumn="0" w:firstRowLastColumn="0" w:lastRowFirstColumn="0" w:lastRowLastColumn="0"/>
          <w:trHeight w:val="300"/>
        </w:trPr>
        <w:tc>
          <w:tcPr>
            <w:tcW w:w="1472" w:type="dxa"/>
            <w:noWrap/>
            <w:hideMark/>
          </w:tcPr>
          <w:p w14:paraId="5B59B652" w14:textId="77777777" w:rsidR="005101A2" w:rsidRPr="00FB081A" w:rsidRDefault="005101A2" w:rsidP="002B0CFF">
            <w:pPr>
              <w:pStyle w:val="TableText"/>
              <w:rPr>
                <w:lang w:val="en-GB"/>
              </w:rPr>
            </w:pPr>
            <w:r w:rsidRPr="00FB081A">
              <w:t>15A</w:t>
            </w:r>
          </w:p>
        </w:tc>
        <w:tc>
          <w:tcPr>
            <w:tcW w:w="3772" w:type="dxa"/>
            <w:noWrap/>
            <w:hideMark/>
          </w:tcPr>
          <w:p w14:paraId="1BB4582F" w14:textId="77777777" w:rsidR="005101A2" w:rsidRPr="00FB081A" w:rsidRDefault="005101A2" w:rsidP="002B0CFF">
            <w:pPr>
              <w:pStyle w:val="TableText"/>
              <w:rPr>
                <w:lang w:val="en-GB"/>
              </w:rPr>
            </w:pPr>
            <w:r w:rsidRPr="00FB081A">
              <w:t>New sequence</w:t>
            </w:r>
          </w:p>
        </w:tc>
        <w:tc>
          <w:tcPr>
            <w:tcW w:w="3772" w:type="dxa"/>
            <w:hideMark/>
          </w:tcPr>
          <w:p w14:paraId="70A7C83B" w14:textId="77777777" w:rsidR="005101A2" w:rsidRPr="00FB081A" w:rsidRDefault="005101A2" w:rsidP="002B0CFF">
            <w:pPr>
              <w:pStyle w:val="TableText"/>
              <w:rPr>
                <w:lang w:val="en-GB"/>
              </w:rPr>
            </w:pPr>
            <w:r w:rsidRPr="00FB081A">
              <w:t>Not mapped</w:t>
            </w:r>
          </w:p>
        </w:tc>
      </w:tr>
      <w:tr w:rsidR="005101A2" w:rsidRPr="00FB081A" w14:paraId="66AA39C1" w14:textId="77777777" w:rsidTr="005101A2">
        <w:trPr>
          <w:cnfStyle w:val="000000010000" w:firstRow="0" w:lastRow="0" w:firstColumn="0" w:lastColumn="0" w:oddVBand="0" w:evenVBand="0" w:oddHBand="0" w:evenHBand="1" w:firstRowFirstColumn="0" w:firstRowLastColumn="0" w:lastRowFirstColumn="0" w:lastRowLastColumn="0"/>
          <w:trHeight w:val="300"/>
        </w:trPr>
        <w:tc>
          <w:tcPr>
            <w:tcW w:w="1472" w:type="dxa"/>
            <w:noWrap/>
            <w:hideMark/>
          </w:tcPr>
          <w:p w14:paraId="386598EE" w14:textId="77777777" w:rsidR="005101A2" w:rsidRPr="00FB081A" w:rsidRDefault="005101A2" w:rsidP="002B0CFF">
            <w:pPr>
              <w:pStyle w:val="TableText"/>
              <w:rPr>
                <w:lang w:val="en-GB"/>
              </w:rPr>
            </w:pPr>
            <w:r w:rsidRPr="00FB081A">
              <w:t>27</w:t>
            </w:r>
          </w:p>
        </w:tc>
        <w:tc>
          <w:tcPr>
            <w:tcW w:w="3772" w:type="dxa"/>
            <w:noWrap/>
            <w:hideMark/>
          </w:tcPr>
          <w:p w14:paraId="2CA8A406" w14:textId="77777777" w:rsidR="005101A2" w:rsidRPr="00FB081A" w:rsidRDefault="005101A2" w:rsidP="002B0CFF">
            <w:pPr>
              <w:pStyle w:val="TableText"/>
              <w:rPr>
                <w:lang w:val="en-GB"/>
              </w:rPr>
            </w:pPr>
            <w:r w:rsidRPr="00FB081A">
              <w:t>Sequence of total</w:t>
            </w:r>
          </w:p>
        </w:tc>
        <w:tc>
          <w:tcPr>
            <w:tcW w:w="3772" w:type="dxa"/>
            <w:hideMark/>
          </w:tcPr>
          <w:p w14:paraId="5CA9518B" w14:textId="77777777" w:rsidR="005101A2" w:rsidRPr="00FB081A" w:rsidRDefault="005101A2" w:rsidP="002B0CFF">
            <w:pPr>
              <w:pStyle w:val="TableText"/>
              <w:rPr>
                <w:lang w:val="en-GB"/>
              </w:rPr>
            </w:pPr>
            <w:r w:rsidRPr="00FB081A">
              <w:t>Set according to the number of messages</w:t>
            </w:r>
          </w:p>
        </w:tc>
      </w:tr>
      <w:tr w:rsidR="005101A2" w:rsidRPr="00FB081A" w14:paraId="0B09C9E0" w14:textId="77777777" w:rsidTr="005101A2">
        <w:trPr>
          <w:cnfStyle w:val="000000100000" w:firstRow="0" w:lastRow="0" w:firstColumn="0" w:lastColumn="0" w:oddVBand="0" w:evenVBand="0" w:oddHBand="1" w:evenHBand="0" w:firstRowFirstColumn="0" w:firstRowLastColumn="0" w:lastRowFirstColumn="0" w:lastRowLastColumn="0"/>
          <w:trHeight w:val="300"/>
        </w:trPr>
        <w:tc>
          <w:tcPr>
            <w:tcW w:w="1472" w:type="dxa"/>
            <w:noWrap/>
            <w:hideMark/>
          </w:tcPr>
          <w:p w14:paraId="2B768F69" w14:textId="77777777" w:rsidR="005101A2" w:rsidRPr="00FB081A" w:rsidRDefault="005101A2" w:rsidP="002B0CFF">
            <w:pPr>
              <w:pStyle w:val="TableText"/>
              <w:rPr>
                <w:lang w:val="en-GB"/>
              </w:rPr>
            </w:pPr>
            <w:r w:rsidRPr="00FB081A">
              <w:t>21</w:t>
            </w:r>
          </w:p>
        </w:tc>
        <w:tc>
          <w:tcPr>
            <w:tcW w:w="3772" w:type="dxa"/>
            <w:noWrap/>
            <w:hideMark/>
          </w:tcPr>
          <w:p w14:paraId="7E687101" w14:textId="77777777" w:rsidR="005101A2" w:rsidRPr="00FB081A" w:rsidRDefault="005101A2" w:rsidP="002B0CFF">
            <w:pPr>
              <w:pStyle w:val="TableText"/>
              <w:rPr>
                <w:lang w:val="en-GB"/>
              </w:rPr>
            </w:pPr>
            <w:r w:rsidRPr="00FB081A">
              <w:t>Related reference</w:t>
            </w:r>
          </w:p>
        </w:tc>
        <w:tc>
          <w:tcPr>
            <w:tcW w:w="3772" w:type="dxa"/>
            <w:hideMark/>
          </w:tcPr>
          <w:p w14:paraId="07C4269B" w14:textId="77777777" w:rsidR="005101A2" w:rsidRPr="00FB081A" w:rsidRDefault="005101A2" w:rsidP="002B0CFF">
            <w:pPr>
              <w:pStyle w:val="TableText"/>
              <w:rPr>
                <w:lang w:val="en-GB"/>
              </w:rPr>
            </w:pPr>
            <w:r w:rsidRPr="00FB081A">
              <w:t>Addressee party's reference </w:t>
            </w:r>
          </w:p>
        </w:tc>
      </w:tr>
      <w:tr w:rsidR="005101A2" w:rsidRPr="00FB081A" w14:paraId="2192A62B" w14:textId="77777777" w:rsidTr="005101A2">
        <w:trPr>
          <w:cnfStyle w:val="000000010000" w:firstRow="0" w:lastRow="0" w:firstColumn="0" w:lastColumn="0" w:oddVBand="0" w:evenVBand="0" w:oddHBand="0" w:evenHBand="1" w:firstRowFirstColumn="0" w:firstRowLastColumn="0" w:lastRowFirstColumn="0" w:lastRowLastColumn="0"/>
          <w:trHeight w:val="1200"/>
        </w:trPr>
        <w:tc>
          <w:tcPr>
            <w:tcW w:w="1472" w:type="dxa"/>
            <w:noWrap/>
            <w:hideMark/>
          </w:tcPr>
          <w:p w14:paraId="11924762" w14:textId="77777777" w:rsidR="005101A2" w:rsidRPr="00FB081A" w:rsidRDefault="005101A2" w:rsidP="002B0CFF">
            <w:pPr>
              <w:pStyle w:val="TableText"/>
              <w:rPr>
                <w:lang w:val="en-GB"/>
              </w:rPr>
            </w:pPr>
            <w:r w:rsidRPr="00FB081A">
              <w:t>22A</w:t>
            </w:r>
          </w:p>
        </w:tc>
        <w:tc>
          <w:tcPr>
            <w:tcW w:w="3772" w:type="dxa"/>
            <w:noWrap/>
            <w:hideMark/>
          </w:tcPr>
          <w:p w14:paraId="33C92623" w14:textId="77777777" w:rsidR="005101A2" w:rsidRPr="00FB081A" w:rsidRDefault="005101A2" w:rsidP="002B0CFF">
            <w:pPr>
              <w:pStyle w:val="TableText"/>
              <w:rPr>
                <w:lang w:val="en-GB"/>
              </w:rPr>
            </w:pPr>
            <w:r w:rsidRPr="00FB081A">
              <w:t>Purpose of message</w:t>
            </w:r>
          </w:p>
        </w:tc>
        <w:tc>
          <w:tcPr>
            <w:tcW w:w="3772" w:type="dxa"/>
            <w:hideMark/>
          </w:tcPr>
          <w:p w14:paraId="46C8D4A5" w14:textId="77777777" w:rsidR="005101A2" w:rsidRPr="00FB081A" w:rsidRDefault="005101A2" w:rsidP="002B0CFF">
            <w:pPr>
              <w:pStyle w:val="TableText"/>
              <w:rPr>
                <w:lang w:val="en-GB"/>
              </w:rPr>
            </w:pPr>
            <w:r w:rsidRPr="00FB081A">
              <w:t>The purpose is set depending on whether the ESB is confirmed or not</w:t>
            </w:r>
            <w:r w:rsidRPr="00FB081A">
              <w:br/>
              <w:t>ADVA- if unconfirmed</w:t>
            </w:r>
            <w:r w:rsidRPr="00FB081A">
              <w:br/>
              <w:t>ACNA - if confirmed  </w:t>
            </w:r>
          </w:p>
        </w:tc>
      </w:tr>
      <w:tr w:rsidR="005101A2" w:rsidRPr="00FB081A" w14:paraId="19B537D4" w14:textId="77777777" w:rsidTr="005101A2">
        <w:trPr>
          <w:cnfStyle w:val="000000100000" w:firstRow="0" w:lastRow="0" w:firstColumn="0" w:lastColumn="0" w:oddVBand="0" w:evenVBand="0" w:oddHBand="1" w:evenHBand="0" w:firstRowFirstColumn="0" w:firstRowLastColumn="0" w:lastRowFirstColumn="0" w:lastRowLastColumn="0"/>
          <w:trHeight w:val="300"/>
        </w:trPr>
        <w:tc>
          <w:tcPr>
            <w:tcW w:w="1472" w:type="dxa"/>
            <w:noWrap/>
            <w:hideMark/>
          </w:tcPr>
          <w:p w14:paraId="11FD8C80" w14:textId="77777777" w:rsidR="005101A2" w:rsidRPr="00FB081A" w:rsidRDefault="005101A2" w:rsidP="002B0CFF">
            <w:pPr>
              <w:pStyle w:val="TableText"/>
              <w:rPr>
                <w:lang w:val="en-GB"/>
              </w:rPr>
            </w:pPr>
            <w:r w:rsidRPr="00FB081A">
              <w:t>23S</w:t>
            </w:r>
          </w:p>
        </w:tc>
        <w:tc>
          <w:tcPr>
            <w:tcW w:w="3772" w:type="dxa"/>
            <w:noWrap/>
            <w:hideMark/>
          </w:tcPr>
          <w:p w14:paraId="4703CBEA" w14:textId="77777777" w:rsidR="005101A2" w:rsidRPr="00FB081A" w:rsidRDefault="005101A2" w:rsidP="002B0CFF">
            <w:pPr>
              <w:pStyle w:val="TableText"/>
              <w:rPr>
                <w:lang w:val="en-GB"/>
              </w:rPr>
            </w:pPr>
            <w:r w:rsidRPr="00FB081A">
              <w:t>Cancellation request </w:t>
            </w:r>
          </w:p>
        </w:tc>
        <w:tc>
          <w:tcPr>
            <w:tcW w:w="3772" w:type="dxa"/>
            <w:hideMark/>
          </w:tcPr>
          <w:p w14:paraId="77B2996F" w14:textId="77777777" w:rsidR="005101A2" w:rsidRPr="00FB081A" w:rsidRDefault="005101A2" w:rsidP="002B0CFF">
            <w:pPr>
              <w:pStyle w:val="TableText"/>
              <w:rPr>
                <w:lang w:val="en-GB"/>
              </w:rPr>
            </w:pPr>
            <w:r w:rsidRPr="00FB081A">
              <w:rPr>
                <w:lang w:val="en-GB"/>
              </w:rPr>
              <w:t>Not mapped</w:t>
            </w:r>
          </w:p>
        </w:tc>
      </w:tr>
      <w:tr w:rsidR="005101A2" w:rsidRPr="00FB081A" w14:paraId="00CDA298" w14:textId="77777777" w:rsidTr="005101A2">
        <w:trPr>
          <w:cnfStyle w:val="000000010000" w:firstRow="0" w:lastRow="0" w:firstColumn="0" w:lastColumn="0" w:oddVBand="0" w:evenVBand="0" w:oddHBand="0" w:evenHBand="1" w:firstRowFirstColumn="0" w:firstRowLastColumn="0" w:lastRowFirstColumn="0" w:lastRowLastColumn="0"/>
          <w:trHeight w:val="300"/>
        </w:trPr>
        <w:tc>
          <w:tcPr>
            <w:tcW w:w="1472" w:type="dxa"/>
            <w:noWrap/>
            <w:hideMark/>
          </w:tcPr>
          <w:p w14:paraId="582B8745" w14:textId="77777777" w:rsidR="005101A2" w:rsidRPr="00FB081A" w:rsidRDefault="005101A2" w:rsidP="002B0CFF">
            <w:pPr>
              <w:pStyle w:val="TableText"/>
              <w:rPr>
                <w:lang w:val="en-GB"/>
              </w:rPr>
            </w:pPr>
            <w:r w:rsidRPr="00FB081A">
              <w:t>72Z</w:t>
            </w:r>
          </w:p>
        </w:tc>
        <w:tc>
          <w:tcPr>
            <w:tcW w:w="3772" w:type="dxa"/>
            <w:noWrap/>
            <w:hideMark/>
          </w:tcPr>
          <w:p w14:paraId="18F1584E" w14:textId="77777777" w:rsidR="005101A2" w:rsidRPr="00FB081A" w:rsidRDefault="005101A2" w:rsidP="002B0CFF">
            <w:pPr>
              <w:pStyle w:val="TableText"/>
              <w:rPr>
                <w:lang w:val="en-GB"/>
              </w:rPr>
            </w:pPr>
            <w:r w:rsidRPr="00FB081A">
              <w:t>Sender to receiver info </w:t>
            </w:r>
          </w:p>
        </w:tc>
        <w:tc>
          <w:tcPr>
            <w:tcW w:w="3772" w:type="dxa"/>
            <w:hideMark/>
          </w:tcPr>
          <w:p w14:paraId="7DD573EF" w14:textId="77777777" w:rsidR="005101A2" w:rsidRPr="00FB081A" w:rsidRDefault="005101A2" w:rsidP="002B0CFF">
            <w:pPr>
              <w:pStyle w:val="TableText"/>
              <w:rPr>
                <w:lang w:val="en-GB"/>
              </w:rPr>
            </w:pPr>
            <w:r w:rsidRPr="00FB081A">
              <w:t>Instructions to next advising bank</w:t>
            </w:r>
          </w:p>
        </w:tc>
      </w:tr>
      <w:tr w:rsidR="005101A2" w:rsidRPr="00FB081A" w14:paraId="55098886" w14:textId="77777777" w:rsidTr="005101A2">
        <w:trPr>
          <w:cnfStyle w:val="000000100000" w:firstRow="0" w:lastRow="0" w:firstColumn="0" w:lastColumn="0" w:oddVBand="0" w:evenVBand="0" w:oddHBand="1" w:evenHBand="0" w:firstRowFirstColumn="0" w:firstRowLastColumn="0" w:lastRowFirstColumn="0" w:lastRowLastColumn="0"/>
          <w:trHeight w:val="600"/>
        </w:trPr>
        <w:tc>
          <w:tcPr>
            <w:tcW w:w="1472" w:type="dxa"/>
            <w:noWrap/>
            <w:hideMark/>
          </w:tcPr>
          <w:p w14:paraId="6BE363FA" w14:textId="77777777" w:rsidR="005101A2" w:rsidRPr="00FB081A" w:rsidRDefault="005101A2" w:rsidP="002B0CFF">
            <w:pPr>
              <w:pStyle w:val="TableText"/>
              <w:rPr>
                <w:lang w:val="en-GB"/>
              </w:rPr>
            </w:pPr>
            <w:r w:rsidRPr="00FB081A">
              <w:t>23X</w:t>
            </w:r>
          </w:p>
        </w:tc>
        <w:tc>
          <w:tcPr>
            <w:tcW w:w="3772" w:type="dxa"/>
            <w:noWrap/>
            <w:hideMark/>
          </w:tcPr>
          <w:p w14:paraId="0D7F67F5" w14:textId="77777777" w:rsidR="005101A2" w:rsidRPr="00FB081A" w:rsidRDefault="005101A2" w:rsidP="002B0CFF">
            <w:pPr>
              <w:pStyle w:val="TableText"/>
              <w:rPr>
                <w:lang w:val="en-GB"/>
              </w:rPr>
            </w:pPr>
            <w:r w:rsidRPr="00FB081A">
              <w:t>File identification</w:t>
            </w:r>
          </w:p>
        </w:tc>
        <w:tc>
          <w:tcPr>
            <w:tcW w:w="3772" w:type="dxa"/>
            <w:hideMark/>
          </w:tcPr>
          <w:p w14:paraId="6BC3E3DD" w14:textId="77777777" w:rsidR="005101A2" w:rsidRPr="00FB081A" w:rsidRDefault="005101A2" w:rsidP="002B0CFF">
            <w:pPr>
              <w:pStyle w:val="TableText"/>
              <w:rPr>
                <w:lang w:val="en-GB"/>
              </w:rPr>
            </w:pPr>
            <w:r w:rsidRPr="00FB081A">
              <w:t>Delivery channel and associated file name/reference for attached documents</w:t>
            </w:r>
          </w:p>
        </w:tc>
      </w:tr>
      <w:tr w:rsidR="005101A2" w:rsidRPr="00FB081A" w14:paraId="1A53BA52" w14:textId="77777777" w:rsidTr="005101A2">
        <w:trPr>
          <w:cnfStyle w:val="000000010000" w:firstRow="0" w:lastRow="0" w:firstColumn="0" w:lastColumn="0" w:oddVBand="0" w:evenVBand="0" w:oddHBand="0" w:evenHBand="1" w:firstRowFirstColumn="0" w:firstRowLastColumn="0" w:lastRowFirstColumn="0" w:lastRowLastColumn="0"/>
          <w:trHeight w:val="300"/>
        </w:trPr>
        <w:tc>
          <w:tcPr>
            <w:tcW w:w="1472" w:type="dxa"/>
            <w:noWrap/>
            <w:hideMark/>
          </w:tcPr>
          <w:p w14:paraId="69C7649A" w14:textId="77777777" w:rsidR="005101A2" w:rsidRPr="00FB081A" w:rsidRDefault="005101A2" w:rsidP="002B0CFF">
            <w:pPr>
              <w:pStyle w:val="TableText"/>
              <w:rPr>
                <w:lang w:val="en-GB"/>
              </w:rPr>
            </w:pPr>
            <w:r w:rsidRPr="00FB081A">
              <w:t>15B</w:t>
            </w:r>
          </w:p>
        </w:tc>
        <w:tc>
          <w:tcPr>
            <w:tcW w:w="3772" w:type="dxa"/>
            <w:hideMark/>
          </w:tcPr>
          <w:p w14:paraId="216B65AD" w14:textId="77777777" w:rsidR="005101A2" w:rsidRPr="00FB081A" w:rsidRDefault="005101A2" w:rsidP="002B0CFF">
            <w:pPr>
              <w:pStyle w:val="TableText"/>
              <w:rPr>
                <w:lang w:val="en-GB"/>
              </w:rPr>
            </w:pPr>
            <w:r w:rsidRPr="00FB081A">
              <w:t>New sequence</w:t>
            </w:r>
          </w:p>
        </w:tc>
        <w:tc>
          <w:tcPr>
            <w:tcW w:w="3772" w:type="dxa"/>
            <w:noWrap/>
            <w:hideMark/>
          </w:tcPr>
          <w:p w14:paraId="30286FBF" w14:textId="77777777" w:rsidR="005101A2" w:rsidRPr="00FB081A" w:rsidRDefault="005101A2" w:rsidP="002B0CFF">
            <w:pPr>
              <w:pStyle w:val="TableText"/>
              <w:rPr>
                <w:lang w:val="en-GB"/>
              </w:rPr>
            </w:pPr>
            <w:r w:rsidRPr="00FB081A">
              <w:t>Empty field</w:t>
            </w:r>
          </w:p>
        </w:tc>
      </w:tr>
      <w:tr w:rsidR="005101A2" w:rsidRPr="00FB081A" w14:paraId="3A004EEF" w14:textId="77777777" w:rsidTr="005101A2">
        <w:trPr>
          <w:cnfStyle w:val="000000100000" w:firstRow="0" w:lastRow="0" w:firstColumn="0" w:lastColumn="0" w:oddVBand="0" w:evenVBand="0" w:oddHBand="1" w:evenHBand="0" w:firstRowFirstColumn="0" w:firstRowLastColumn="0" w:lastRowFirstColumn="0" w:lastRowLastColumn="0"/>
          <w:trHeight w:val="300"/>
        </w:trPr>
        <w:tc>
          <w:tcPr>
            <w:tcW w:w="1472" w:type="dxa"/>
            <w:noWrap/>
            <w:hideMark/>
          </w:tcPr>
          <w:p w14:paraId="191F9DA7" w14:textId="77777777" w:rsidR="005101A2" w:rsidRPr="00FB081A" w:rsidRDefault="005101A2" w:rsidP="002B0CFF">
            <w:pPr>
              <w:pStyle w:val="TableText"/>
              <w:rPr>
                <w:lang w:val="en-GB"/>
              </w:rPr>
            </w:pPr>
            <w:r w:rsidRPr="00FB081A">
              <w:t>20</w:t>
            </w:r>
          </w:p>
        </w:tc>
        <w:tc>
          <w:tcPr>
            <w:tcW w:w="3772" w:type="dxa"/>
            <w:noWrap/>
            <w:hideMark/>
          </w:tcPr>
          <w:p w14:paraId="6CEFDC8B" w14:textId="77777777" w:rsidR="005101A2" w:rsidRPr="00FB081A" w:rsidRDefault="005101A2" w:rsidP="002B0CFF">
            <w:pPr>
              <w:pStyle w:val="TableText"/>
              <w:rPr>
                <w:lang w:val="en-GB"/>
              </w:rPr>
            </w:pPr>
            <w:r w:rsidRPr="00FB081A">
              <w:t>Undertaking reference number</w:t>
            </w:r>
          </w:p>
        </w:tc>
        <w:tc>
          <w:tcPr>
            <w:tcW w:w="3772" w:type="dxa"/>
            <w:hideMark/>
          </w:tcPr>
          <w:p w14:paraId="48ECA846" w14:textId="77777777" w:rsidR="005101A2" w:rsidRPr="00FB081A" w:rsidRDefault="005101A2" w:rsidP="002B0CFF">
            <w:pPr>
              <w:pStyle w:val="TableText"/>
              <w:rPr>
                <w:lang w:val="en-GB"/>
              </w:rPr>
            </w:pPr>
            <w:r w:rsidRPr="00FB081A">
              <w:t>Master reference</w:t>
            </w:r>
          </w:p>
        </w:tc>
      </w:tr>
      <w:tr w:rsidR="005101A2" w:rsidRPr="00FB081A" w14:paraId="7F1F7296" w14:textId="77777777" w:rsidTr="005101A2">
        <w:trPr>
          <w:cnfStyle w:val="000000010000" w:firstRow="0" w:lastRow="0" w:firstColumn="0" w:lastColumn="0" w:oddVBand="0" w:evenVBand="0" w:oddHBand="0" w:evenHBand="1" w:firstRowFirstColumn="0" w:firstRowLastColumn="0" w:lastRowFirstColumn="0" w:lastRowLastColumn="0"/>
          <w:trHeight w:val="300"/>
        </w:trPr>
        <w:tc>
          <w:tcPr>
            <w:tcW w:w="1472" w:type="dxa"/>
            <w:noWrap/>
            <w:hideMark/>
          </w:tcPr>
          <w:p w14:paraId="38E107EF" w14:textId="77777777" w:rsidR="005101A2" w:rsidRPr="00FB081A" w:rsidRDefault="005101A2" w:rsidP="002B0CFF">
            <w:pPr>
              <w:pStyle w:val="TableText"/>
              <w:rPr>
                <w:lang w:val="en-GB"/>
              </w:rPr>
            </w:pPr>
            <w:r w:rsidRPr="00FB081A">
              <w:lastRenderedPageBreak/>
              <w:t>26E</w:t>
            </w:r>
          </w:p>
        </w:tc>
        <w:tc>
          <w:tcPr>
            <w:tcW w:w="3772" w:type="dxa"/>
            <w:noWrap/>
            <w:hideMark/>
          </w:tcPr>
          <w:p w14:paraId="2BFA1EE3" w14:textId="77777777" w:rsidR="005101A2" w:rsidRPr="00FB081A" w:rsidRDefault="005101A2" w:rsidP="002B0CFF">
            <w:pPr>
              <w:pStyle w:val="TableText"/>
              <w:rPr>
                <w:lang w:val="en-GB"/>
              </w:rPr>
            </w:pPr>
            <w:r w:rsidRPr="00FB081A">
              <w:t>Number of Amendment</w:t>
            </w:r>
          </w:p>
        </w:tc>
        <w:tc>
          <w:tcPr>
            <w:tcW w:w="3772" w:type="dxa"/>
            <w:hideMark/>
          </w:tcPr>
          <w:p w14:paraId="357FB3BF" w14:textId="77777777" w:rsidR="005101A2" w:rsidRPr="00FB081A" w:rsidRDefault="005101A2" w:rsidP="002B0CFF">
            <w:pPr>
              <w:pStyle w:val="TableText"/>
              <w:rPr>
                <w:lang w:val="en-GB"/>
              </w:rPr>
            </w:pPr>
            <w:r w:rsidRPr="00FB081A">
              <w:t>The bank's own Amendment number </w:t>
            </w:r>
          </w:p>
        </w:tc>
      </w:tr>
      <w:tr w:rsidR="005101A2" w:rsidRPr="00FB081A" w14:paraId="738D16C3" w14:textId="77777777" w:rsidTr="005101A2">
        <w:trPr>
          <w:cnfStyle w:val="000000100000" w:firstRow="0" w:lastRow="0" w:firstColumn="0" w:lastColumn="0" w:oddVBand="0" w:evenVBand="0" w:oddHBand="1" w:evenHBand="0" w:firstRowFirstColumn="0" w:firstRowLastColumn="0" w:lastRowFirstColumn="0" w:lastRowLastColumn="0"/>
          <w:trHeight w:val="300"/>
        </w:trPr>
        <w:tc>
          <w:tcPr>
            <w:tcW w:w="1472" w:type="dxa"/>
            <w:noWrap/>
            <w:hideMark/>
          </w:tcPr>
          <w:p w14:paraId="747BDA47" w14:textId="77777777" w:rsidR="005101A2" w:rsidRPr="00FB081A" w:rsidRDefault="005101A2" w:rsidP="002B0CFF">
            <w:pPr>
              <w:pStyle w:val="TableText"/>
              <w:rPr>
                <w:lang w:val="en-GB"/>
              </w:rPr>
            </w:pPr>
            <w:r w:rsidRPr="00FB081A">
              <w:t>30</w:t>
            </w:r>
          </w:p>
        </w:tc>
        <w:tc>
          <w:tcPr>
            <w:tcW w:w="3772" w:type="dxa"/>
            <w:noWrap/>
            <w:hideMark/>
          </w:tcPr>
          <w:p w14:paraId="4E71C450" w14:textId="77777777" w:rsidR="005101A2" w:rsidRPr="00FB081A" w:rsidRDefault="005101A2" w:rsidP="002B0CFF">
            <w:pPr>
              <w:pStyle w:val="TableText"/>
              <w:rPr>
                <w:lang w:val="en-GB"/>
              </w:rPr>
            </w:pPr>
            <w:r w:rsidRPr="00FB081A">
              <w:t>Date of Amendment</w:t>
            </w:r>
          </w:p>
        </w:tc>
        <w:tc>
          <w:tcPr>
            <w:tcW w:w="3772" w:type="dxa"/>
            <w:hideMark/>
          </w:tcPr>
          <w:p w14:paraId="7D8507E7" w14:textId="77777777" w:rsidR="005101A2" w:rsidRPr="00FB081A" w:rsidRDefault="005101A2" w:rsidP="002B0CFF">
            <w:pPr>
              <w:pStyle w:val="TableText"/>
              <w:rPr>
                <w:lang w:val="en-GB"/>
              </w:rPr>
            </w:pPr>
            <w:r w:rsidRPr="00FB081A">
              <w:t>Amend date</w:t>
            </w:r>
          </w:p>
        </w:tc>
      </w:tr>
      <w:tr w:rsidR="005101A2" w:rsidRPr="00FB081A" w14:paraId="7A6F46E5" w14:textId="77777777" w:rsidTr="005101A2">
        <w:trPr>
          <w:cnfStyle w:val="000000010000" w:firstRow="0" w:lastRow="0" w:firstColumn="0" w:lastColumn="0" w:oddVBand="0" w:evenVBand="0" w:oddHBand="0" w:evenHBand="1" w:firstRowFirstColumn="0" w:firstRowLastColumn="0" w:lastRowFirstColumn="0" w:lastRowLastColumn="0"/>
          <w:trHeight w:val="300"/>
        </w:trPr>
        <w:tc>
          <w:tcPr>
            <w:tcW w:w="1472" w:type="dxa"/>
            <w:noWrap/>
            <w:hideMark/>
          </w:tcPr>
          <w:p w14:paraId="06AF1BC6" w14:textId="77777777" w:rsidR="005101A2" w:rsidRPr="00FB081A" w:rsidRDefault="005101A2" w:rsidP="002B0CFF">
            <w:pPr>
              <w:pStyle w:val="TableText"/>
              <w:rPr>
                <w:lang w:val="en-GB"/>
              </w:rPr>
            </w:pPr>
            <w:r w:rsidRPr="00FB081A">
              <w:t>52a</w:t>
            </w:r>
          </w:p>
        </w:tc>
        <w:tc>
          <w:tcPr>
            <w:tcW w:w="3772" w:type="dxa"/>
            <w:noWrap/>
            <w:hideMark/>
          </w:tcPr>
          <w:p w14:paraId="06C921D2" w14:textId="77777777" w:rsidR="005101A2" w:rsidRPr="00FB081A" w:rsidRDefault="005101A2" w:rsidP="002B0CFF">
            <w:pPr>
              <w:pStyle w:val="TableText"/>
              <w:rPr>
                <w:lang w:val="en-GB"/>
              </w:rPr>
            </w:pPr>
            <w:r w:rsidRPr="00FB081A">
              <w:t>Issuer A or D</w:t>
            </w:r>
          </w:p>
        </w:tc>
        <w:tc>
          <w:tcPr>
            <w:tcW w:w="3772" w:type="dxa"/>
            <w:hideMark/>
          </w:tcPr>
          <w:p w14:paraId="6D23332D" w14:textId="77777777" w:rsidR="005101A2" w:rsidRPr="00FB081A" w:rsidRDefault="005101A2" w:rsidP="002B0CFF">
            <w:pPr>
              <w:pStyle w:val="TableText"/>
              <w:rPr>
                <w:lang w:val="en-GB"/>
              </w:rPr>
            </w:pPr>
            <w:r w:rsidRPr="00FB081A">
              <w:t>Issuing bank party</w:t>
            </w:r>
          </w:p>
        </w:tc>
      </w:tr>
      <w:tr w:rsidR="005101A2" w:rsidRPr="00FB081A" w14:paraId="7329B08B" w14:textId="77777777" w:rsidTr="005101A2">
        <w:trPr>
          <w:cnfStyle w:val="000000100000" w:firstRow="0" w:lastRow="0" w:firstColumn="0" w:lastColumn="0" w:oddVBand="0" w:evenVBand="0" w:oddHBand="1" w:evenHBand="0" w:firstRowFirstColumn="0" w:firstRowLastColumn="0" w:lastRowFirstColumn="0" w:lastRowLastColumn="0"/>
          <w:trHeight w:val="300"/>
        </w:trPr>
        <w:tc>
          <w:tcPr>
            <w:tcW w:w="1472" w:type="dxa"/>
            <w:noWrap/>
            <w:hideMark/>
          </w:tcPr>
          <w:p w14:paraId="19FFC1A5" w14:textId="77777777" w:rsidR="005101A2" w:rsidRPr="00FB081A" w:rsidRDefault="005101A2" w:rsidP="002B0CFF">
            <w:pPr>
              <w:pStyle w:val="TableText"/>
              <w:rPr>
                <w:lang w:val="en-GB"/>
              </w:rPr>
            </w:pPr>
            <w:r w:rsidRPr="00FB081A">
              <w:t>32B</w:t>
            </w:r>
          </w:p>
        </w:tc>
        <w:tc>
          <w:tcPr>
            <w:tcW w:w="3772" w:type="dxa"/>
            <w:noWrap/>
            <w:hideMark/>
          </w:tcPr>
          <w:p w14:paraId="03B49390" w14:textId="77777777" w:rsidR="005101A2" w:rsidRPr="00FB081A" w:rsidRDefault="005101A2" w:rsidP="002B0CFF">
            <w:pPr>
              <w:pStyle w:val="TableText"/>
              <w:rPr>
                <w:lang w:val="en-GB"/>
              </w:rPr>
            </w:pPr>
            <w:r w:rsidRPr="00FB081A">
              <w:t>Increase of Undertaking Amount </w:t>
            </w:r>
          </w:p>
        </w:tc>
        <w:tc>
          <w:tcPr>
            <w:tcW w:w="3772" w:type="dxa"/>
            <w:hideMark/>
          </w:tcPr>
          <w:p w14:paraId="418DACC4" w14:textId="77777777" w:rsidR="005101A2" w:rsidRPr="00FB081A" w:rsidRDefault="005101A2" w:rsidP="002B0CFF">
            <w:pPr>
              <w:pStyle w:val="TableText"/>
              <w:rPr>
                <w:lang w:val="en-GB"/>
              </w:rPr>
            </w:pPr>
            <w:r w:rsidRPr="00FB081A">
              <w:t>Mapped to increase amount (if present)</w:t>
            </w:r>
          </w:p>
        </w:tc>
      </w:tr>
      <w:tr w:rsidR="005101A2" w:rsidRPr="00FB081A" w14:paraId="6AF2E378" w14:textId="77777777" w:rsidTr="005101A2">
        <w:trPr>
          <w:cnfStyle w:val="000000010000" w:firstRow="0" w:lastRow="0" w:firstColumn="0" w:lastColumn="0" w:oddVBand="0" w:evenVBand="0" w:oddHBand="0" w:evenHBand="1" w:firstRowFirstColumn="0" w:firstRowLastColumn="0" w:lastRowFirstColumn="0" w:lastRowLastColumn="0"/>
          <w:trHeight w:val="300"/>
        </w:trPr>
        <w:tc>
          <w:tcPr>
            <w:tcW w:w="1472" w:type="dxa"/>
            <w:noWrap/>
            <w:hideMark/>
          </w:tcPr>
          <w:p w14:paraId="2166C06E" w14:textId="77777777" w:rsidR="005101A2" w:rsidRPr="00FB081A" w:rsidRDefault="005101A2" w:rsidP="002B0CFF">
            <w:pPr>
              <w:pStyle w:val="TableText"/>
              <w:rPr>
                <w:lang w:val="en-GB"/>
              </w:rPr>
            </w:pPr>
            <w:r w:rsidRPr="00FB081A">
              <w:t>33B</w:t>
            </w:r>
          </w:p>
        </w:tc>
        <w:tc>
          <w:tcPr>
            <w:tcW w:w="3772" w:type="dxa"/>
            <w:noWrap/>
            <w:hideMark/>
          </w:tcPr>
          <w:p w14:paraId="7DF10038" w14:textId="77777777" w:rsidR="005101A2" w:rsidRPr="00FB081A" w:rsidRDefault="005101A2" w:rsidP="002B0CFF">
            <w:pPr>
              <w:pStyle w:val="TableText"/>
              <w:rPr>
                <w:lang w:val="en-GB"/>
              </w:rPr>
            </w:pPr>
            <w:r w:rsidRPr="00FB081A">
              <w:t>Decrease of Undertaking Amount </w:t>
            </w:r>
          </w:p>
        </w:tc>
        <w:tc>
          <w:tcPr>
            <w:tcW w:w="3772" w:type="dxa"/>
            <w:hideMark/>
          </w:tcPr>
          <w:p w14:paraId="21A25064" w14:textId="77777777" w:rsidR="005101A2" w:rsidRPr="00FB081A" w:rsidRDefault="005101A2" w:rsidP="002B0CFF">
            <w:pPr>
              <w:pStyle w:val="TableText"/>
              <w:rPr>
                <w:lang w:val="en-GB"/>
              </w:rPr>
            </w:pPr>
            <w:r w:rsidRPr="00FB081A">
              <w:t>Mapped to decrease amount (if present)</w:t>
            </w:r>
          </w:p>
        </w:tc>
      </w:tr>
      <w:tr w:rsidR="005101A2" w:rsidRPr="00FB081A" w14:paraId="7C0C264D" w14:textId="77777777" w:rsidTr="005101A2">
        <w:trPr>
          <w:cnfStyle w:val="000000100000" w:firstRow="0" w:lastRow="0" w:firstColumn="0" w:lastColumn="0" w:oddVBand="0" w:evenVBand="0" w:oddHBand="1" w:evenHBand="0" w:firstRowFirstColumn="0" w:firstRowLastColumn="0" w:lastRowFirstColumn="0" w:lastRowLastColumn="0"/>
          <w:trHeight w:val="1200"/>
        </w:trPr>
        <w:tc>
          <w:tcPr>
            <w:tcW w:w="1472" w:type="dxa"/>
            <w:noWrap/>
            <w:hideMark/>
          </w:tcPr>
          <w:p w14:paraId="030D55F4" w14:textId="77777777" w:rsidR="005101A2" w:rsidRPr="00FB081A" w:rsidRDefault="005101A2" w:rsidP="002B0CFF">
            <w:pPr>
              <w:pStyle w:val="TableText"/>
              <w:rPr>
                <w:lang w:val="en-GB"/>
              </w:rPr>
            </w:pPr>
            <w:r w:rsidRPr="00FB081A">
              <w:t>23B</w:t>
            </w:r>
          </w:p>
        </w:tc>
        <w:tc>
          <w:tcPr>
            <w:tcW w:w="3772" w:type="dxa"/>
            <w:noWrap/>
            <w:hideMark/>
          </w:tcPr>
          <w:p w14:paraId="31A71FB9" w14:textId="77777777" w:rsidR="005101A2" w:rsidRPr="00FB081A" w:rsidRDefault="005101A2" w:rsidP="002B0CFF">
            <w:pPr>
              <w:pStyle w:val="TableText"/>
              <w:rPr>
                <w:lang w:val="en-GB"/>
              </w:rPr>
            </w:pPr>
            <w:r w:rsidRPr="00FB081A">
              <w:t>Expiry type</w:t>
            </w:r>
          </w:p>
        </w:tc>
        <w:tc>
          <w:tcPr>
            <w:tcW w:w="3772" w:type="dxa"/>
            <w:hideMark/>
          </w:tcPr>
          <w:p w14:paraId="7378CAE2" w14:textId="77777777" w:rsidR="005101A2" w:rsidRPr="00FB081A" w:rsidRDefault="005101A2" w:rsidP="002B0CFF">
            <w:pPr>
              <w:pStyle w:val="TableText"/>
              <w:rPr>
                <w:lang w:val="en-GB"/>
              </w:rPr>
            </w:pPr>
            <w:r w:rsidRPr="00FB081A">
              <w:t>COND,</w:t>
            </w:r>
            <w:r>
              <w:t xml:space="preserve"> </w:t>
            </w:r>
            <w:r w:rsidRPr="00FB081A">
              <w:t>FIXD, OPEN -This tag is set if the Expiry type has changed e.g.</w:t>
            </w:r>
            <w:r>
              <w:t>,</w:t>
            </w:r>
            <w:r w:rsidRPr="00FB081A">
              <w:t xml:space="preserve"> if changed from FIXD to COND or if Date of expiry or expiry condition changed but type is not changed</w:t>
            </w:r>
          </w:p>
        </w:tc>
      </w:tr>
      <w:tr w:rsidR="005101A2" w:rsidRPr="00FB081A" w14:paraId="47398D19" w14:textId="77777777" w:rsidTr="005101A2">
        <w:trPr>
          <w:cnfStyle w:val="000000010000" w:firstRow="0" w:lastRow="0" w:firstColumn="0" w:lastColumn="0" w:oddVBand="0" w:evenVBand="0" w:oddHBand="0" w:evenHBand="1" w:firstRowFirstColumn="0" w:firstRowLastColumn="0" w:lastRowFirstColumn="0" w:lastRowLastColumn="0"/>
          <w:trHeight w:val="300"/>
        </w:trPr>
        <w:tc>
          <w:tcPr>
            <w:tcW w:w="1472" w:type="dxa"/>
            <w:noWrap/>
            <w:hideMark/>
          </w:tcPr>
          <w:p w14:paraId="79264EE1" w14:textId="77777777" w:rsidR="005101A2" w:rsidRPr="00FB081A" w:rsidRDefault="005101A2" w:rsidP="002B0CFF">
            <w:pPr>
              <w:pStyle w:val="TableText"/>
              <w:rPr>
                <w:lang w:val="en-GB"/>
              </w:rPr>
            </w:pPr>
            <w:r w:rsidRPr="00FB081A">
              <w:t>31E</w:t>
            </w:r>
          </w:p>
        </w:tc>
        <w:tc>
          <w:tcPr>
            <w:tcW w:w="3772" w:type="dxa"/>
            <w:noWrap/>
            <w:hideMark/>
          </w:tcPr>
          <w:p w14:paraId="4DAD1821" w14:textId="77777777" w:rsidR="005101A2" w:rsidRPr="00FB081A" w:rsidRDefault="005101A2" w:rsidP="002B0CFF">
            <w:pPr>
              <w:pStyle w:val="TableText"/>
              <w:rPr>
                <w:lang w:val="en-GB"/>
              </w:rPr>
            </w:pPr>
            <w:r w:rsidRPr="00FB081A">
              <w:t>Date of expiry </w:t>
            </w:r>
          </w:p>
        </w:tc>
        <w:tc>
          <w:tcPr>
            <w:tcW w:w="3772" w:type="dxa"/>
            <w:hideMark/>
          </w:tcPr>
          <w:p w14:paraId="048396B7" w14:textId="77777777" w:rsidR="005101A2" w:rsidRPr="00FB081A" w:rsidRDefault="005101A2" w:rsidP="002B0CFF">
            <w:pPr>
              <w:pStyle w:val="TableText"/>
              <w:rPr>
                <w:lang w:val="en-GB"/>
              </w:rPr>
            </w:pPr>
            <w:r w:rsidRPr="00FB081A">
              <w:t>Set if COND or FIXD (if changed)</w:t>
            </w:r>
          </w:p>
        </w:tc>
      </w:tr>
      <w:tr w:rsidR="005101A2" w:rsidRPr="00FB081A" w14:paraId="52AE8CB2" w14:textId="77777777" w:rsidTr="005101A2">
        <w:trPr>
          <w:cnfStyle w:val="000000100000" w:firstRow="0" w:lastRow="0" w:firstColumn="0" w:lastColumn="0" w:oddVBand="0" w:evenVBand="0" w:oddHBand="1" w:evenHBand="0" w:firstRowFirstColumn="0" w:firstRowLastColumn="0" w:lastRowFirstColumn="0" w:lastRowLastColumn="0"/>
          <w:trHeight w:val="300"/>
        </w:trPr>
        <w:tc>
          <w:tcPr>
            <w:tcW w:w="1472" w:type="dxa"/>
            <w:noWrap/>
            <w:hideMark/>
          </w:tcPr>
          <w:p w14:paraId="05E6CEC7" w14:textId="77777777" w:rsidR="005101A2" w:rsidRPr="00FB081A" w:rsidRDefault="005101A2" w:rsidP="002B0CFF">
            <w:pPr>
              <w:pStyle w:val="TableText"/>
              <w:rPr>
                <w:lang w:val="en-GB"/>
              </w:rPr>
            </w:pPr>
            <w:r w:rsidRPr="00FB081A">
              <w:t>35G</w:t>
            </w:r>
          </w:p>
        </w:tc>
        <w:tc>
          <w:tcPr>
            <w:tcW w:w="3772" w:type="dxa"/>
            <w:noWrap/>
            <w:hideMark/>
          </w:tcPr>
          <w:p w14:paraId="029761D8" w14:textId="77777777" w:rsidR="005101A2" w:rsidRPr="00FB081A" w:rsidRDefault="005101A2" w:rsidP="002B0CFF">
            <w:pPr>
              <w:pStyle w:val="TableText"/>
              <w:rPr>
                <w:lang w:val="en-GB"/>
              </w:rPr>
            </w:pPr>
            <w:r w:rsidRPr="00FB081A">
              <w:t>Expiry condition </w:t>
            </w:r>
          </w:p>
        </w:tc>
        <w:tc>
          <w:tcPr>
            <w:tcW w:w="3772" w:type="dxa"/>
            <w:hideMark/>
          </w:tcPr>
          <w:p w14:paraId="04913BC4" w14:textId="77777777" w:rsidR="005101A2" w:rsidRPr="00FB081A" w:rsidRDefault="005101A2" w:rsidP="002B0CFF">
            <w:pPr>
              <w:pStyle w:val="TableText"/>
              <w:rPr>
                <w:lang w:val="en-GB"/>
              </w:rPr>
            </w:pPr>
            <w:r w:rsidRPr="00FB081A">
              <w:t>Set if COND (if changed)</w:t>
            </w:r>
          </w:p>
        </w:tc>
      </w:tr>
      <w:tr w:rsidR="005101A2" w:rsidRPr="00FB081A" w14:paraId="7CD51782" w14:textId="77777777" w:rsidTr="005101A2">
        <w:trPr>
          <w:cnfStyle w:val="000000010000" w:firstRow="0" w:lastRow="0" w:firstColumn="0" w:lastColumn="0" w:oddVBand="0" w:evenVBand="0" w:oddHBand="0" w:evenHBand="1" w:firstRowFirstColumn="0" w:firstRowLastColumn="0" w:lastRowFirstColumn="0" w:lastRowLastColumn="0"/>
          <w:trHeight w:val="300"/>
        </w:trPr>
        <w:tc>
          <w:tcPr>
            <w:tcW w:w="1472" w:type="dxa"/>
            <w:noWrap/>
            <w:hideMark/>
          </w:tcPr>
          <w:p w14:paraId="0D5865DE" w14:textId="77777777" w:rsidR="005101A2" w:rsidRPr="00FB081A" w:rsidRDefault="005101A2" w:rsidP="002B0CFF">
            <w:pPr>
              <w:pStyle w:val="TableText"/>
              <w:rPr>
                <w:lang w:val="en-GB"/>
              </w:rPr>
            </w:pPr>
            <w:r w:rsidRPr="00FB081A">
              <w:t>59a</w:t>
            </w:r>
          </w:p>
        </w:tc>
        <w:tc>
          <w:tcPr>
            <w:tcW w:w="3772" w:type="dxa"/>
            <w:noWrap/>
            <w:hideMark/>
          </w:tcPr>
          <w:p w14:paraId="1348BEB5" w14:textId="77777777" w:rsidR="005101A2" w:rsidRPr="00FB081A" w:rsidRDefault="005101A2" w:rsidP="002B0CFF">
            <w:pPr>
              <w:pStyle w:val="TableText"/>
              <w:rPr>
                <w:lang w:val="en-GB"/>
              </w:rPr>
            </w:pPr>
            <w:r w:rsidRPr="00FB081A">
              <w:t>Beneficiary (A or blank)</w:t>
            </w:r>
          </w:p>
        </w:tc>
        <w:tc>
          <w:tcPr>
            <w:tcW w:w="3772" w:type="dxa"/>
            <w:hideMark/>
          </w:tcPr>
          <w:p w14:paraId="68C8DD0C" w14:textId="77777777" w:rsidR="005101A2" w:rsidRPr="00FB081A" w:rsidRDefault="005101A2" w:rsidP="002B0CFF">
            <w:pPr>
              <w:pStyle w:val="TableText"/>
              <w:rPr>
                <w:lang w:val="en-GB"/>
              </w:rPr>
            </w:pPr>
            <w:r w:rsidRPr="00FB081A">
              <w:t>Beneficiary (if changed) </w:t>
            </w:r>
          </w:p>
        </w:tc>
      </w:tr>
      <w:tr w:rsidR="005101A2" w:rsidRPr="00FB081A" w14:paraId="6C4DB8DA" w14:textId="77777777" w:rsidTr="005101A2">
        <w:trPr>
          <w:cnfStyle w:val="000000100000" w:firstRow="0" w:lastRow="0" w:firstColumn="0" w:lastColumn="0" w:oddVBand="0" w:evenVBand="0" w:oddHBand="1" w:evenHBand="0" w:firstRowFirstColumn="0" w:firstRowLastColumn="0" w:lastRowFirstColumn="0" w:lastRowLastColumn="0"/>
          <w:trHeight w:val="300"/>
        </w:trPr>
        <w:tc>
          <w:tcPr>
            <w:tcW w:w="1472" w:type="dxa"/>
            <w:noWrap/>
            <w:hideMark/>
          </w:tcPr>
          <w:p w14:paraId="15F3C3A0" w14:textId="77777777" w:rsidR="005101A2" w:rsidRPr="00FB081A" w:rsidRDefault="005101A2" w:rsidP="002B0CFF">
            <w:pPr>
              <w:pStyle w:val="TableText"/>
              <w:rPr>
                <w:lang w:val="en-GB"/>
              </w:rPr>
            </w:pPr>
            <w:r w:rsidRPr="00FB081A">
              <w:t>77U</w:t>
            </w:r>
          </w:p>
        </w:tc>
        <w:tc>
          <w:tcPr>
            <w:tcW w:w="3772" w:type="dxa"/>
            <w:noWrap/>
            <w:hideMark/>
          </w:tcPr>
          <w:p w14:paraId="43A48C18" w14:textId="77777777" w:rsidR="005101A2" w:rsidRPr="00FB081A" w:rsidRDefault="005101A2" w:rsidP="002B0CFF">
            <w:pPr>
              <w:pStyle w:val="TableText"/>
              <w:rPr>
                <w:lang w:val="en-GB"/>
              </w:rPr>
            </w:pPr>
            <w:r w:rsidRPr="00FB081A">
              <w:t>Other amendments to undertaking</w:t>
            </w:r>
          </w:p>
        </w:tc>
        <w:tc>
          <w:tcPr>
            <w:tcW w:w="3772" w:type="dxa"/>
            <w:hideMark/>
          </w:tcPr>
          <w:p w14:paraId="1A9F4CB0" w14:textId="77777777" w:rsidR="005101A2" w:rsidRPr="00FB081A" w:rsidRDefault="005101A2" w:rsidP="002B0CFF">
            <w:pPr>
              <w:pStyle w:val="TableText"/>
              <w:rPr>
                <w:lang w:val="en-GB"/>
              </w:rPr>
            </w:pPr>
            <w:r w:rsidRPr="00FB081A">
              <w:t>Amendment narrative</w:t>
            </w:r>
          </w:p>
        </w:tc>
      </w:tr>
      <w:tr w:rsidR="005101A2" w:rsidRPr="00FB081A" w14:paraId="22C10AAE" w14:textId="77777777" w:rsidTr="005101A2">
        <w:trPr>
          <w:cnfStyle w:val="000000010000" w:firstRow="0" w:lastRow="0" w:firstColumn="0" w:lastColumn="0" w:oddVBand="0" w:evenVBand="0" w:oddHBand="0" w:evenHBand="1" w:firstRowFirstColumn="0" w:firstRowLastColumn="0" w:lastRowFirstColumn="0" w:lastRowLastColumn="0"/>
          <w:trHeight w:val="300"/>
        </w:trPr>
        <w:tc>
          <w:tcPr>
            <w:tcW w:w="1472" w:type="dxa"/>
            <w:noWrap/>
            <w:hideMark/>
          </w:tcPr>
          <w:p w14:paraId="7CB976E2" w14:textId="77777777" w:rsidR="005101A2" w:rsidRPr="00FB081A" w:rsidRDefault="005101A2" w:rsidP="002B0CFF">
            <w:pPr>
              <w:pStyle w:val="TableText"/>
              <w:rPr>
                <w:lang w:val="en-GB"/>
              </w:rPr>
            </w:pPr>
            <w:r w:rsidRPr="00FB081A">
              <w:rPr>
                <w:lang w:val="en-GB"/>
              </w:rPr>
              <w:t>24E Code</w:t>
            </w:r>
          </w:p>
        </w:tc>
        <w:tc>
          <w:tcPr>
            <w:tcW w:w="3772" w:type="dxa"/>
            <w:noWrap/>
            <w:hideMark/>
          </w:tcPr>
          <w:p w14:paraId="7212A752" w14:textId="77777777" w:rsidR="005101A2" w:rsidRPr="00FB081A" w:rsidRDefault="005101A2" w:rsidP="002B0CFF">
            <w:pPr>
              <w:pStyle w:val="TableText"/>
              <w:rPr>
                <w:lang w:val="en-GB"/>
              </w:rPr>
            </w:pPr>
            <w:r w:rsidRPr="00FB081A">
              <w:rPr>
                <w:lang w:val="en-GB"/>
              </w:rPr>
              <w:t xml:space="preserve">Delivery of Original Undertaking </w:t>
            </w:r>
          </w:p>
        </w:tc>
        <w:tc>
          <w:tcPr>
            <w:tcW w:w="3772" w:type="dxa"/>
            <w:hideMark/>
          </w:tcPr>
          <w:p w14:paraId="50A9F24B" w14:textId="77777777" w:rsidR="005101A2" w:rsidRPr="00FB081A" w:rsidRDefault="005101A2" w:rsidP="002B0CFF">
            <w:pPr>
              <w:pStyle w:val="TableText"/>
              <w:rPr>
                <w:lang w:val="en-GB"/>
              </w:rPr>
            </w:pPr>
            <w:r w:rsidRPr="00FB081A">
              <w:t>Delivery of Amendment details (if changed) </w:t>
            </w:r>
          </w:p>
        </w:tc>
      </w:tr>
      <w:tr w:rsidR="005101A2" w:rsidRPr="00FB081A" w14:paraId="3581BAE4" w14:textId="77777777" w:rsidTr="005101A2">
        <w:trPr>
          <w:cnfStyle w:val="000000100000" w:firstRow="0" w:lastRow="0" w:firstColumn="0" w:lastColumn="0" w:oddVBand="0" w:evenVBand="0" w:oddHBand="1" w:evenHBand="0" w:firstRowFirstColumn="0" w:firstRowLastColumn="0" w:lastRowFirstColumn="0" w:lastRowLastColumn="0"/>
          <w:trHeight w:val="300"/>
        </w:trPr>
        <w:tc>
          <w:tcPr>
            <w:tcW w:w="1472" w:type="dxa"/>
            <w:noWrap/>
            <w:hideMark/>
          </w:tcPr>
          <w:p w14:paraId="62C36A1C" w14:textId="77777777" w:rsidR="005101A2" w:rsidRPr="00FB081A" w:rsidRDefault="005101A2" w:rsidP="002B0CFF">
            <w:pPr>
              <w:pStyle w:val="TableText"/>
              <w:rPr>
                <w:lang w:val="en-GB"/>
              </w:rPr>
            </w:pPr>
            <w:r w:rsidRPr="00FB081A">
              <w:rPr>
                <w:lang w:val="en-GB"/>
              </w:rPr>
              <w:t>24E Add info</w:t>
            </w:r>
          </w:p>
        </w:tc>
        <w:tc>
          <w:tcPr>
            <w:tcW w:w="3772" w:type="dxa"/>
            <w:noWrap/>
            <w:hideMark/>
          </w:tcPr>
          <w:p w14:paraId="7DCA9726" w14:textId="77777777" w:rsidR="005101A2" w:rsidRPr="00FB081A" w:rsidRDefault="005101A2" w:rsidP="002B0CFF">
            <w:pPr>
              <w:pStyle w:val="TableText"/>
              <w:rPr>
                <w:lang w:val="en-GB"/>
              </w:rPr>
            </w:pPr>
            <w:r w:rsidRPr="00FB081A">
              <w:rPr>
                <w:lang w:val="en-GB"/>
              </w:rPr>
              <w:t>Delivery of Original Undertaking add info</w:t>
            </w:r>
          </w:p>
        </w:tc>
        <w:tc>
          <w:tcPr>
            <w:tcW w:w="3772" w:type="dxa"/>
            <w:hideMark/>
          </w:tcPr>
          <w:p w14:paraId="60158AFB" w14:textId="77777777" w:rsidR="005101A2" w:rsidRPr="00FB081A" w:rsidRDefault="005101A2" w:rsidP="002B0CFF">
            <w:pPr>
              <w:pStyle w:val="TableText"/>
              <w:rPr>
                <w:lang w:val="en-GB"/>
              </w:rPr>
            </w:pPr>
            <w:r w:rsidRPr="00FB081A">
              <w:t>Delivery of Amendment details (if changed) </w:t>
            </w:r>
          </w:p>
        </w:tc>
      </w:tr>
      <w:tr w:rsidR="005101A2" w:rsidRPr="00FB081A" w14:paraId="5B6FE962" w14:textId="77777777" w:rsidTr="005101A2">
        <w:trPr>
          <w:cnfStyle w:val="000000010000" w:firstRow="0" w:lastRow="0" w:firstColumn="0" w:lastColumn="0" w:oddVBand="0" w:evenVBand="0" w:oddHBand="0" w:evenHBand="1" w:firstRowFirstColumn="0" w:firstRowLastColumn="0" w:lastRowFirstColumn="0" w:lastRowLastColumn="0"/>
          <w:trHeight w:val="300"/>
        </w:trPr>
        <w:tc>
          <w:tcPr>
            <w:tcW w:w="1472" w:type="dxa"/>
            <w:noWrap/>
            <w:hideMark/>
          </w:tcPr>
          <w:p w14:paraId="4CEB9265" w14:textId="77777777" w:rsidR="005101A2" w:rsidRPr="00FB081A" w:rsidRDefault="005101A2" w:rsidP="002B0CFF">
            <w:pPr>
              <w:pStyle w:val="TableText"/>
              <w:rPr>
                <w:lang w:val="en-GB"/>
              </w:rPr>
            </w:pPr>
            <w:r w:rsidRPr="00FB081A">
              <w:t>24G Code</w:t>
            </w:r>
          </w:p>
        </w:tc>
        <w:tc>
          <w:tcPr>
            <w:tcW w:w="3772" w:type="dxa"/>
            <w:noWrap/>
            <w:hideMark/>
          </w:tcPr>
          <w:p w14:paraId="045C172B" w14:textId="77777777" w:rsidR="005101A2" w:rsidRPr="00FB081A" w:rsidRDefault="005101A2" w:rsidP="002B0CFF">
            <w:pPr>
              <w:pStyle w:val="TableText"/>
              <w:rPr>
                <w:lang w:val="en-GB"/>
              </w:rPr>
            </w:pPr>
            <w:r w:rsidRPr="00FB081A">
              <w:rPr>
                <w:lang w:val="en-GB"/>
              </w:rPr>
              <w:t>Delivery To/Collection By</w:t>
            </w:r>
          </w:p>
        </w:tc>
        <w:tc>
          <w:tcPr>
            <w:tcW w:w="3772" w:type="dxa"/>
            <w:hideMark/>
          </w:tcPr>
          <w:p w14:paraId="5BF1845E" w14:textId="77777777" w:rsidR="005101A2" w:rsidRPr="00FB081A" w:rsidRDefault="005101A2" w:rsidP="002B0CFF">
            <w:pPr>
              <w:pStyle w:val="TableText"/>
              <w:rPr>
                <w:lang w:val="en-GB"/>
              </w:rPr>
            </w:pPr>
            <w:r w:rsidRPr="00FB081A">
              <w:t>Delivery to/Collection by (if changed)</w:t>
            </w:r>
          </w:p>
        </w:tc>
      </w:tr>
      <w:tr w:rsidR="005101A2" w:rsidRPr="00FB081A" w14:paraId="5EC7ADAF" w14:textId="77777777" w:rsidTr="005101A2">
        <w:trPr>
          <w:cnfStyle w:val="000000100000" w:firstRow="0" w:lastRow="0" w:firstColumn="0" w:lastColumn="0" w:oddVBand="0" w:evenVBand="0" w:oddHBand="1" w:evenHBand="0" w:firstRowFirstColumn="0" w:firstRowLastColumn="0" w:lastRowFirstColumn="0" w:lastRowLastColumn="0"/>
          <w:trHeight w:val="300"/>
        </w:trPr>
        <w:tc>
          <w:tcPr>
            <w:tcW w:w="1472" w:type="dxa"/>
            <w:noWrap/>
            <w:hideMark/>
          </w:tcPr>
          <w:p w14:paraId="6F592945" w14:textId="77777777" w:rsidR="005101A2" w:rsidRPr="00FB081A" w:rsidRDefault="005101A2" w:rsidP="002B0CFF">
            <w:pPr>
              <w:pStyle w:val="TableText"/>
              <w:rPr>
                <w:lang w:val="en-GB"/>
              </w:rPr>
            </w:pPr>
            <w:r w:rsidRPr="00FB081A">
              <w:t>24G Name &amp; address</w:t>
            </w:r>
          </w:p>
        </w:tc>
        <w:tc>
          <w:tcPr>
            <w:tcW w:w="3772" w:type="dxa"/>
            <w:noWrap/>
            <w:hideMark/>
          </w:tcPr>
          <w:p w14:paraId="4A911FA5" w14:textId="77777777" w:rsidR="005101A2" w:rsidRPr="00FB081A" w:rsidRDefault="005101A2" w:rsidP="002B0CFF">
            <w:pPr>
              <w:pStyle w:val="TableText"/>
              <w:rPr>
                <w:lang w:val="en-GB"/>
              </w:rPr>
            </w:pPr>
            <w:r w:rsidRPr="00FB081A">
              <w:t>Delivery To/Collection By - Details</w:t>
            </w:r>
          </w:p>
        </w:tc>
        <w:tc>
          <w:tcPr>
            <w:tcW w:w="3772" w:type="dxa"/>
            <w:hideMark/>
          </w:tcPr>
          <w:p w14:paraId="3C77E637" w14:textId="77777777" w:rsidR="005101A2" w:rsidRPr="00FB081A" w:rsidRDefault="005101A2" w:rsidP="002B0CFF">
            <w:pPr>
              <w:pStyle w:val="TableText"/>
              <w:rPr>
                <w:lang w:val="en-GB"/>
              </w:rPr>
            </w:pPr>
            <w:r w:rsidRPr="00FB081A">
              <w:t>Delivery to/Collection by (if changed)</w:t>
            </w:r>
          </w:p>
        </w:tc>
      </w:tr>
    </w:tbl>
    <w:p w14:paraId="5E55FF01" w14:textId="08770532" w:rsidR="000D3507" w:rsidRPr="00DD4955" w:rsidRDefault="000D3507" w:rsidP="000D3507">
      <w:pPr>
        <w:spacing w:before="100" w:beforeAutospacing="1" w:after="240"/>
        <w:rPr>
          <w:rFonts w:eastAsia="Times New Roman" w:cs="Arial"/>
          <w:color w:val="auto"/>
          <w:szCs w:val="20"/>
          <w:lang w:val="en-GB" w:eastAsia="en-GB"/>
        </w:rPr>
      </w:pPr>
      <w:r w:rsidRPr="00DD4955">
        <w:rPr>
          <w:rFonts w:eastAsia="Times New Roman" w:cs="Arial"/>
          <w:color w:val="auto"/>
          <w:szCs w:val="20"/>
          <w:lang w:val="en-GB" w:eastAsia="en-GB"/>
        </w:rPr>
        <w:t>Where the Amendment details exceeds 150 x 65 characters in 77U</w:t>
      </w:r>
      <w:r w:rsidR="00A92426">
        <w:rPr>
          <w:rFonts w:eastAsia="Times New Roman" w:cs="Arial"/>
          <w:color w:val="auto"/>
          <w:szCs w:val="20"/>
          <w:lang w:val="en-GB" w:eastAsia="en-GB"/>
        </w:rPr>
        <w:t>,</w:t>
      </w:r>
      <w:r w:rsidR="0045488C">
        <w:rPr>
          <w:rFonts w:eastAsia="Times New Roman" w:cs="Arial"/>
          <w:color w:val="auto"/>
          <w:szCs w:val="20"/>
          <w:lang w:val="en-GB" w:eastAsia="en-GB"/>
        </w:rPr>
        <w:t xml:space="preserve"> </w:t>
      </w:r>
      <w:r w:rsidR="00A92426">
        <w:rPr>
          <w:rFonts w:eastAsia="Times New Roman" w:cs="Arial"/>
          <w:color w:val="auto"/>
          <w:szCs w:val="20"/>
          <w:lang w:val="en-GB" w:eastAsia="en-GB"/>
        </w:rPr>
        <w:t>then</w:t>
      </w:r>
      <w:r w:rsidRPr="00DD4955">
        <w:rPr>
          <w:rFonts w:eastAsia="Times New Roman" w:cs="Arial"/>
          <w:color w:val="auto"/>
          <w:szCs w:val="20"/>
          <w:lang w:val="en-GB" w:eastAsia="en-GB"/>
        </w:rPr>
        <w:t xml:space="preserve"> one or more continuation messages </w:t>
      </w:r>
      <w:r w:rsidR="00A92426">
        <w:rPr>
          <w:rFonts w:eastAsia="Times New Roman" w:cs="Arial"/>
          <w:color w:val="auto"/>
          <w:szCs w:val="20"/>
          <w:lang w:val="en-GB" w:eastAsia="en-GB"/>
        </w:rPr>
        <w:t xml:space="preserve">are </w:t>
      </w:r>
      <w:r w:rsidRPr="00DD4955">
        <w:rPr>
          <w:rFonts w:eastAsia="Times New Roman" w:cs="Arial"/>
          <w:color w:val="auto"/>
          <w:szCs w:val="20"/>
          <w:lang w:val="en-GB" w:eastAsia="en-GB"/>
        </w:rPr>
        <w:t xml:space="preserve">created in the following </w:t>
      </w:r>
      <w:proofErr w:type="gramStart"/>
      <w:r w:rsidRPr="00DD4955">
        <w:rPr>
          <w:rFonts w:eastAsia="Times New Roman" w:cs="Arial"/>
          <w:color w:val="auto"/>
          <w:szCs w:val="20"/>
          <w:lang w:val="en-GB" w:eastAsia="en-GB"/>
        </w:rPr>
        <w:t>format</w:t>
      </w:r>
      <w:proofErr w:type="gramEnd"/>
      <w:r w:rsidRPr="00DD4955">
        <w:rPr>
          <w:rFonts w:eastAsia="Times New Roman" w:cs="Arial"/>
          <w:color w:val="auto"/>
          <w:szCs w:val="20"/>
          <w:lang w:val="en-GB" w:eastAsia="en-GB"/>
        </w:rPr>
        <w:t> </w:t>
      </w:r>
    </w:p>
    <w:tbl>
      <w:tblPr>
        <w:tblStyle w:val="TableGridHeader143"/>
        <w:tblW w:w="0" w:type="auto"/>
        <w:tblLook w:val="04A0" w:firstRow="1" w:lastRow="0" w:firstColumn="1" w:lastColumn="0" w:noHBand="0" w:noVBand="1"/>
      </w:tblPr>
      <w:tblGrid>
        <w:gridCol w:w="1472"/>
        <w:gridCol w:w="3772"/>
        <w:gridCol w:w="3772"/>
      </w:tblGrid>
      <w:tr w:rsidR="00232BD8" w:rsidRPr="003A1DF4" w14:paraId="7444DAC8" w14:textId="77777777" w:rsidTr="00232BD8">
        <w:trPr>
          <w:cnfStyle w:val="100000000000" w:firstRow="1" w:lastRow="0" w:firstColumn="0" w:lastColumn="0" w:oddVBand="0" w:evenVBand="0" w:oddHBand="0" w:evenHBand="0" w:firstRowFirstColumn="0" w:firstRowLastColumn="0" w:lastRowFirstColumn="0" w:lastRowLastColumn="0"/>
          <w:trHeight w:val="300"/>
        </w:trPr>
        <w:tc>
          <w:tcPr>
            <w:tcW w:w="1472" w:type="dxa"/>
            <w:noWrap/>
            <w:hideMark/>
          </w:tcPr>
          <w:p w14:paraId="2834A68F" w14:textId="77777777" w:rsidR="00232BD8" w:rsidRPr="003A1DF4" w:rsidRDefault="00232BD8" w:rsidP="002B0CFF">
            <w:pPr>
              <w:pStyle w:val="TableHead"/>
              <w:rPr>
                <w:lang w:val="en-GB"/>
              </w:rPr>
            </w:pPr>
            <w:r w:rsidRPr="003A1DF4">
              <w:rPr>
                <w:lang w:val="en-GB"/>
              </w:rPr>
              <w:t>Tag</w:t>
            </w:r>
          </w:p>
        </w:tc>
        <w:tc>
          <w:tcPr>
            <w:tcW w:w="3772" w:type="dxa"/>
            <w:noWrap/>
            <w:hideMark/>
          </w:tcPr>
          <w:p w14:paraId="06E69019" w14:textId="77777777" w:rsidR="00232BD8" w:rsidRPr="003A1DF4" w:rsidRDefault="00232BD8" w:rsidP="002B0CFF">
            <w:pPr>
              <w:pStyle w:val="TableHead"/>
              <w:rPr>
                <w:lang w:val="en-GB"/>
              </w:rPr>
            </w:pPr>
            <w:r w:rsidRPr="003A1DF4">
              <w:rPr>
                <w:lang w:val="en-GB"/>
              </w:rPr>
              <w:t>Field name</w:t>
            </w:r>
          </w:p>
        </w:tc>
        <w:tc>
          <w:tcPr>
            <w:tcW w:w="3772" w:type="dxa"/>
            <w:noWrap/>
            <w:hideMark/>
          </w:tcPr>
          <w:p w14:paraId="5632C1E2" w14:textId="77777777" w:rsidR="00232BD8" w:rsidRPr="003A1DF4" w:rsidRDefault="00232BD8" w:rsidP="002B0CFF">
            <w:pPr>
              <w:pStyle w:val="TableHead"/>
              <w:rPr>
                <w:lang w:val="en-GB"/>
              </w:rPr>
            </w:pPr>
            <w:r w:rsidRPr="003A1DF4">
              <w:rPr>
                <w:lang w:val="en-GB"/>
              </w:rPr>
              <w:t>Mapped From</w:t>
            </w:r>
          </w:p>
        </w:tc>
      </w:tr>
      <w:tr w:rsidR="00232BD8" w:rsidRPr="003A1DF4" w14:paraId="71D4BD3B" w14:textId="77777777" w:rsidTr="00232BD8">
        <w:trPr>
          <w:cnfStyle w:val="000000100000" w:firstRow="0" w:lastRow="0" w:firstColumn="0" w:lastColumn="0" w:oddVBand="0" w:evenVBand="0" w:oddHBand="1" w:evenHBand="0" w:firstRowFirstColumn="0" w:firstRowLastColumn="0" w:lastRowFirstColumn="0" w:lastRowLastColumn="0"/>
          <w:trHeight w:val="300"/>
        </w:trPr>
        <w:tc>
          <w:tcPr>
            <w:tcW w:w="1472" w:type="dxa"/>
            <w:noWrap/>
            <w:hideMark/>
          </w:tcPr>
          <w:p w14:paraId="108A2923" w14:textId="77777777" w:rsidR="00232BD8" w:rsidRPr="003A1DF4" w:rsidRDefault="00232BD8" w:rsidP="002B0CFF">
            <w:pPr>
              <w:pStyle w:val="TableText"/>
              <w:rPr>
                <w:lang w:val="en-GB"/>
              </w:rPr>
            </w:pPr>
            <w:r w:rsidRPr="003A1DF4">
              <w:t>27</w:t>
            </w:r>
          </w:p>
        </w:tc>
        <w:tc>
          <w:tcPr>
            <w:tcW w:w="3772" w:type="dxa"/>
            <w:noWrap/>
            <w:hideMark/>
          </w:tcPr>
          <w:p w14:paraId="1F58EE92" w14:textId="77777777" w:rsidR="00232BD8" w:rsidRPr="003A1DF4" w:rsidRDefault="00232BD8" w:rsidP="002B0CFF">
            <w:pPr>
              <w:pStyle w:val="TableText"/>
              <w:rPr>
                <w:lang w:val="en-GB"/>
              </w:rPr>
            </w:pPr>
            <w:r w:rsidRPr="003A1DF4">
              <w:t>Sequence of total</w:t>
            </w:r>
          </w:p>
        </w:tc>
        <w:tc>
          <w:tcPr>
            <w:tcW w:w="3772" w:type="dxa"/>
            <w:hideMark/>
          </w:tcPr>
          <w:p w14:paraId="31C51C20" w14:textId="77777777" w:rsidR="00232BD8" w:rsidRPr="003A1DF4" w:rsidRDefault="00232BD8" w:rsidP="002B0CFF">
            <w:pPr>
              <w:pStyle w:val="TableText"/>
              <w:rPr>
                <w:lang w:val="en-GB"/>
              </w:rPr>
            </w:pPr>
            <w:r w:rsidRPr="003A1DF4">
              <w:t>Set according to the number of messages</w:t>
            </w:r>
          </w:p>
        </w:tc>
      </w:tr>
      <w:tr w:rsidR="00232BD8" w:rsidRPr="003A1DF4" w14:paraId="44170C39" w14:textId="77777777" w:rsidTr="00232BD8">
        <w:trPr>
          <w:cnfStyle w:val="000000010000" w:firstRow="0" w:lastRow="0" w:firstColumn="0" w:lastColumn="0" w:oddVBand="0" w:evenVBand="0" w:oddHBand="0" w:evenHBand="1" w:firstRowFirstColumn="0" w:firstRowLastColumn="0" w:lastRowFirstColumn="0" w:lastRowLastColumn="0"/>
          <w:trHeight w:val="300"/>
        </w:trPr>
        <w:tc>
          <w:tcPr>
            <w:tcW w:w="1472" w:type="dxa"/>
            <w:noWrap/>
            <w:hideMark/>
          </w:tcPr>
          <w:p w14:paraId="096C76D3" w14:textId="77777777" w:rsidR="00232BD8" w:rsidRPr="003A1DF4" w:rsidRDefault="00232BD8" w:rsidP="002B0CFF">
            <w:pPr>
              <w:pStyle w:val="TableText"/>
              <w:rPr>
                <w:lang w:val="en-GB"/>
              </w:rPr>
            </w:pPr>
            <w:r w:rsidRPr="003A1DF4">
              <w:t>20</w:t>
            </w:r>
          </w:p>
        </w:tc>
        <w:tc>
          <w:tcPr>
            <w:tcW w:w="3772" w:type="dxa"/>
            <w:noWrap/>
            <w:hideMark/>
          </w:tcPr>
          <w:p w14:paraId="21172FD5" w14:textId="77777777" w:rsidR="00232BD8" w:rsidRPr="003A1DF4" w:rsidRDefault="00232BD8" w:rsidP="002B0CFF">
            <w:pPr>
              <w:pStyle w:val="TableText"/>
              <w:rPr>
                <w:lang w:val="en-GB"/>
              </w:rPr>
            </w:pPr>
            <w:r w:rsidRPr="003A1DF4">
              <w:t>Undertaking number</w:t>
            </w:r>
          </w:p>
        </w:tc>
        <w:tc>
          <w:tcPr>
            <w:tcW w:w="3772" w:type="dxa"/>
            <w:hideMark/>
          </w:tcPr>
          <w:p w14:paraId="1192B42E" w14:textId="77777777" w:rsidR="00232BD8" w:rsidRPr="003A1DF4" w:rsidRDefault="00232BD8" w:rsidP="002B0CFF">
            <w:pPr>
              <w:pStyle w:val="TableText"/>
              <w:rPr>
                <w:lang w:val="en-GB"/>
              </w:rPr>
            </w:pPr>
            <w:r w:rsidRPr="003A1DF4">
              <w:t>Master reference</w:t>
            </w:r>
          </w:p>
        </w:tc>
      </w:tr>
      <w:tr w:rsidR="00232BD8" w:rsidRPr="003A1DF4" w14:paraId="1F038ADA" w14:textId="77777777" w:rsidTr="00232BD8">
        <w:trPr>
          <w:cnfStyle w:val="000000100000" w:firstRow="0" w:lastRow="0" w:firstColumn="0" w:lastColumn="0" w:oddVBand="0" w:evenVBand="0" w:oddHBand="1" w:evenHBand="0" w:firstRowFirstColumn="0" w:firstRowLastColumn="0" w:lastRowFirstColumn="0" w:lastRowLastColumn="0"/>
          <w:trHeight w:val="300"/>
        </w:trPr>
        <w:tc>
          <w:tcPr>
            <w:tcW w:w="1472" w:type="dxa"/>
            <w:noWrap/>
            <w:hideMark/>
          </w:tcPr>
          <w:p w14:paraId="433CB36F" w14:textId="77777777" w:rsidR="00232BD8" w:rsidRPr="003A1DF4" w:rsidRDefault="00232BD8" w:rsidP="002B0CFF">
            <w:pPr>
              <w:pStyle w:val="TableText"/>
              <w:rPr>
                <w:lang w:val="en-GB"/>
              </w:rPr>
            </w:pPr>
            <w:r w:rsidRPr="003A1DF4">
              <w:t>21</w:t>
            </w:r>
          </w:p>
        </w:tc>
        <w:tc>
          <w:tcPr>
            <w:tcW w:w="3772" w:type="dxa"/>
            <w:noWrap/>
            <w:hideMark/>
          </w:tcPr>
          <w:p w14:paraId="0ABC832B" w14:textId="77777777" w:rsidR="00232BD8" w:rsidRPr="003A1DF4" w:rsidRDefault="00232BD8" w:rsidP="002B0CFF">
            <w:pPr>
              <w:pStyle w:val="TableText"/>
              <w:rPr>
                <w:lang w:val="en-GB"/>
              </w:rPr>
            </w:pPr>
            <w:r w:rsidRPr="003A1DF4">
              <w:t>Related Reference</w:t>
            </w:r>
          </w:p>
        </w:tc>
        <w:tc>
          <w:tcPr>
            <w:tcW w:w="3772" w:type="dxa"/>
            <w:hideMark/>
          </w:tcPr>
          <w:p w14:paraId="7D00B3ED" w14:textId="77777777" w:rsidR="00232BD8" w:rsidRPr="003A1DF4" w:rsidRDefault="00232BD8" w:rsidP="002B0CFF">
            <w:pPr>
              <w:pStyle w:val="TableText"/>
              <w:rPr>
                <w:lang w:val="en-GB"/>
              </w:rPr>
            </w:pPr>
            <w:r w:rsidRPr="003A1DF4">
              <w:t>Addressee party's reference </w:t>
            </w:r>
          </w:p>
        </w:tc>
      </w:tr>
      <w:tr w:rsidR="00232BD8" w:rsidRPr="003A1DF4" w14:paraId="02EC478E" w14:textId="77777777" w:rsidTr="00232BD8">
        <w:trPr>
          <w:cnfStyle w:val="000000010000" w:firstRow="0" w:lastRow="0" w:firstColumn="0" w:lastColumn="0" w:oddVBand="0" w:evenVBand="0" w:oddHBand="0" w:evenHBand="1" w:firstRowFirstColumn="0" w:firstRowLastColumn="0" w:lastRowFirstColumn="0" w:lastRowLastColumn="0"/>
          <w:trHeight w:val="300"/>
        </w:trPr>
        <w:tc>
          <w:tcPr>
            <w:tcW w:w="1472" w:type="dxa"/>
            <w:noWrap/>
            <w:hideMark/>
          </w:tcPr>
          <w:p w14:paraId="65F29B7E" w14:textId="77777777" w:rsidR="00232BD8" w:rsidRPr="003A1DF4" w:rsidRDefault="00232BD8" w:rsidP="002B0CFF">
            <w:pPr>
              <w:pStyle w:val="TableText"/>
              <w:rPr>
                <w:lang w:val="en-GB"/>
              </w:rPr>
            </w:pPr>
            <w:r w:rsidRPr="003A1DF4">
              <w:t>26E</w:t>
            </w:r>
          </w:p>
        </w:tc>
        <w:tc>
          <w:tcPr>
            <w:tcW w:w="3772" w:type="dxa"/>
            <w:noWrap/>
            <w:hideMark/>
          </w:tcPr>
          <w:p w14:paraId="274429DC" w14:textId="77777777" w:rsidR="00232BD8" w:rsidRPr="003A1DF4" w:rsidRDefault="00232BD8" w:rsidP="002B0CFF">
            <w:pPr>
              <w:pStyle w:val="TableText"/>
              <w:rPr>
                <w:lang w:val="en-GB"/>
              </w:rPr>
            </w:pPr>
            <w:r w:rsidRPr="003A1DF4">
              <w:t>Number of Amendment</w:t>
            </w:r>
          </w:p>
        </w:tc>
        <w:tc>
          <w:tcPr>
            <w:tcW w:w="3772" w:type="dxa"/>
            <w:hideMark/>
          </w:tcPr>
          <w:p w14:paraId="7D06A4C6" w14:textId="77777777" w:rsidR="00232BD8" w:rsidRPr="003A1DF4" w:rsidRDefault="00232BD8" w:rsidP="002B0CFF">
            <w:pPr>
              <w:pStyle w:val="TableText"/>
              <w:rPr>
                <w:lang w:val="en-GB"/>
              </w:rPr>
            </w:pPr>
            <w:r w:rsidRPr="003A1DF4">
              <w:t>The bank's own Amendment number </w:t>
            </w:r>
          </w:p>
        </w:tc>
      </w:tr>
      <w:tr w:rsidR="00232BD8" w:rsidRPr="003A1DF4" w14:paraId="7080BAB0" w14:textId="77777777" w:rsidTr="00232BD8">
        <w:trPr>
          <w:cnfStyle w:val="000000100000" w:firstRow="0" w:lastRow="0" w:firstColumn="0" w:lastColumn="0" w:oddVBand="0" w:evenVBand="0" w:oddHBand="1" w:evenHBand="0" w:firstRowFirstColumn="0" w:firstRowLastColumn="0" w:lastRowFirstColumn="0" w:lastRowLastColumn="0"/>
          <w:trHeight w:val="300"/>
        </w:trPr>
        <w:tc>
          <w:tcPr>
            <w:tcW w:w="1472" w:type="dxa"/>
            <w:noWrap/>
            <w:hideMark/>
          </w:tcPr>
          <w:p w14:paraId="3D81BD5F" w14:textId="77777777" w:rsidR="00232BD8" w:rsidRPr="003A1DF4" w:rsidRDefault="00232BD8" w:rsidP="002B0CFF">
            <w:pPr>
              <w:pStyle w:val="TableText"/>
              <w:rPr>
                <w:lang w:val="en-GB"/>
              </w:rPr>
            </w:pPr>
            <w:r w:rsidRPr="003A1DF4">
              <w:t>52a</w:t>
            </w:r>
          </w:p>
        </w:tc>
        <w:tc>
          <w:tcPr>
            <w:tcW w:w="3772" w:type="dxa"/>
            <w:noWrap/>
            <w:hideMark/>
          </w:tcPr>
          <w:p w14:paraId="354AB47D" w14:textId="77777777" w:rsidR="00232BD8" w:rsidRPr="003A1DF4" w:rsidRDefault="00232BD8" w:rsidP="002B0CFF">
            <w:pPr>
              <w:pStyle w:val="TableText"/>
              <w:rPr>
                <w:lang w:val="en-GB"/>
              </w:rPr>
            </w:pPr>
            <w:r w:rsidRPr="003A1DF4">
              <w:t>Issuer A or D</w:t>
            </w:r>
          </w:p>
        </w:tc>
        <w:tc>
          <w:tcPr>
            <w:tcW w:w="3772" w:type="dxa"/>
            <w:hideMark/>
          </w:tcPr>
          <w:p w14:paraId="0DFAFB20" w14:textId="77777777" w:rsidR="00232BD8" w:rsidRPr="003A1DF4" w:rsidRDefault="00232BD8" w:rsidP="002B0CFF">
            <w:pPr>
              <w:pStyle w:val="TableText"/>
              <w:rPr>
                <w:lang w:val="en-GB"/>
              </w:rPr>
            </w:pPr>
            <w:r w:rsidRPr="003A1DF4">
              <w:t>Issuing bank party</w:t>
            </w:r>
          </w:p>
        </w:tc>
      </w:tr>
      <w:tr w:rsidR="00232BD8" w:rsidRPr="003A1DF4" w14:paraId="35C911D9" w14:textId="77777777" w:rsidTr="00232BD8">
        <w:trPr>
          <w:cnfStyle w:val="000000010000" w:firstRow="0" w:lastRow="0" w:firstColumn="0" w:lastColumn="0" w:oddVBand="0" w:evenVBand="0" w:oddHBand="0" w:evenHBand="1" w:firstRowFirstColumn="0" w:firstRowLastColumn="0" w:lastRowFirstColumn="0" w:lastRowLastColumn="0"/>
          <w:trHeight w:val="300"/>
        </w:trPr>
        <w:tc>
          <w:tcPr>
            <w:tcW w:w="1472" w:type="dxa"/>
            <w:noWrap/>
            <w:hideMark/>
          </w:tcPr>
          <w:p w14:paraId="1586D765" w14:textId="77777777" w:rsidR="00232BD8" w:rsidRPr="003A1DF4" w:rsidRDefault="00232BD8" w:rsidP="002B0CFF">
            <w:pPr>
              <w:pStyle w:val="TableText"/>
              <w:rPr>
                <w:lang w:val="en-GB"/>
              </w:rPr>
            </w:pPr>
            <w:r w:rsidRPr="003A1DF4">
              <w:t>77U</w:t>
            </w:r>
          </w:p>
        </w:tc>
        <w:tc>
          <w:tcPr>
            <w:tcW w:w="3772" w:type="dxa"/>
            <w:noWrap/>
            <w:hideMark/>
          </w:tcPr>
          <w:p w14:paraId="7101EF11" w14:textId="77777777" w:rsidR="00232BD8" w:rsidRPr="003A1DF4" w:rsidRDefault="00232BD8" w:rsidP="002B0CFF">
            <w:pPr>
              <w:pStyle w:val="TableText"/>
              <w:rPr>
                <w:lang w:val="en-GB"/>
              </w:rPr>
            </w:pPr>
            <w:r w:rsidRPr="003A1DF4">
              <w:t>Other Amendments to Undertaking</w:t>
            </w:r>
          </w:p>
        </w:tc>
        <w:tc>
          <w:tcPr>
            <w:tcW w:w="3772" w:type="dxa"/>
            <w:hideMark/>
          </w:tcPr>
          <w:p w14:paraId="723D53E9" w14:textId="77777777" w:rsidR="00232BD8" w:rsidRPr="003A1DF4" w:rsidRDefault="00232BD8" w:rsidP="002B0CFF">
            <w:pPr>
              <w:pStyle w:val="TableText"/>
              <w:rPr>
                <w:lang w:val="en-GB"/>
              </w:rPr>
            </w:pPr>
            <w:r w:rsidRPr="003A1DF4">
              <w:t>Amendment narrative- (continuation)</w:t>
            </w:r>
          </w:p>
        </w:tc>
      </w:tr>
    </w:tbl>
    <w:p w14:paraId="5FA672C9" w14:textId="3F591BC9" w:rsidR="002233BA" w:rsidRDefault="002233BA" w:rsidP="000D3507">
      <w:pPr>
        <w:pStyle w:val="BodyText"/>
      </w:pPr>
    </w:p>
    <w:p w14:paraId="0F8E75F8" w14:textId="276C6BB1" w:rsidR="000D3507" w:rsidRPr="007278FB" w:rsidRDefault="000D3507" w:rsidP="000D3507">
      <w:pPr>
        <w:pStyle w:val="Heading3"/>
      </w:pPr>
      <w:bookmarkStart w:id="286" w:name="_Toc40607178"/>
      <w:bookmarkStart w:id="287" w:name="_Toc160048768"/>
      <w:r>
        <w:t>MT767/775 - Amendment to a Demand Guarantee/Standby LC - CANCEL -ADVA,</w:t>
      </w:r>
      <w:r w:rsidR="00426B51">
        <w:t xml:space="preserve"> </w:t>
      </w:r>
      <w:r>
        <w:t>ACNA</w:t>
      </w:r>
      <w:bookmarkEnd w:id="286"/>
      <w:bookmarkEnd w:id="287"/>
    </w:p>
    <w:p w14:paraId="11E411BB" w14:textId="530CCCE9" w:rsidR="000D3507" w:rsidRPr="002233BA" w:rsidRDefault="000D3507" w:rsidP="002233BA">
      <w:pPr>
        <w:pStyle w:val="BodyText"/>
      </w:pPr>
      <w:r>
        <w:t xml:space="preserve">The existing Export Standby product allows an MT767/775 to be sent to the next advising bank for a previously advised Standby to request Cancellation. </w:t>
      </w:r>
    </w:p>
    <w:p w14:paraId="7588ED99" w14:textId="44253BB0" w:rsidR="000D3507" w:rsidRDefault="000D3507" w:rsidP="000D3507">
      <w:pPr>
        <w:pStyle w:val="Note1"/>
        <w:rPr>
          <w:rFonts w:ascii="Times New Roman" w:hAnsi="Times New Roman" w:cs="Times New Roman"/>
          <w:sz w:val="24"/>
          <w:szCs w:val="24"/>
        </w:rPr>
      </w:pPr>
      <w:r w:rsidRPr="007D3005">
        <w:t xml:space="preserve">As there is no specific </w:t>
      </w:r>
      <w:r>
        <w:t>‘</w:t>
      </w:r>
      <w:r w:rsidRPr="007D3005">
        <w:t>our request</w:t>
      </w:r>
      <w:r>
        <w:t>’</w:t>
      </w:r>
      <w:r w:rsidRPr="007D3005">
        <w:t xml:space="preserve"> type under Standby functionality</w:t>
      </w:r>
      <w:r>
        <w:t>, w</w:t>
      </w:r>
      <w:r w:rsidRPr="007D3005">
        <w:t>hether an ADVI or ACNF is sent</w:t>
      </w:r>
      <w:r w:rsidR="00D37F3A">
        <w:t>,</w:t>
      </w:r>
      <w:r w:rsidR="00EA4A07">
        <w:t xml:space="preserve"> it</w:t>
      </w:r>
      <w:r w:rsidRPr="007D3005">
        <w:t xml:space="preserve"> is calculated based on whether we have confirmed the Standby (i.e. there is </w:t>
      </w:r>
      <w:proofErr w:type="gramStart"/>
      <w:r w:rsidRPr="007D3005">
        <w:t>an</w:t>
      </w:r>
      <w:proofErr w:type="gramEnd"/>
      <w:r w:rsidRPr="007D3005">
        <w:t xml:space="preserve"> confirmed amount) or an earlier bank has confirmed the standby (requested confirmation party is received from bank) or whether the requested confirmation</w:t>
      </w:r>
      <w:r>
        <w:t xml:space="preserve"> </w:t>
      </w:r>
      <w:r w:rsidRPr="007D3005">
        <w:t>party is the next advising</w:t>
      </w:r>
      <w:r>
        <w:t xml:space="preserve"> </w:t>
      </w:r>
      <w:r w:rsidRPr="007D3005">
        <w:t>bank, advise through bank</w:t>
      </w:r>
      <w:r>
        <w:t xml:space="preserve"> </w:t>
      </w:r>
      <w:r w:rsidRPr="007D3005">
        <w:t>or other</w:t>
      </w:r>
      <w:r>
        <w:rPr>
          <w:rFonts w:ascii="Times New Roman" w:hAnsi="Times New Roman" w:cs="Times New Roman"/>
          <w:sz w:val="24"/>
          <w:szCs w:val="24"/>
        </w:rPr>
        <w:t>.</w:t>
      </w:r>
    </w:p>
    <w:p w14:paraId="21100F67" w14:textId="77777777" w:rsidR="000D3507" w:rsidRDefault="000D3507" w:rsidP="000D3507">
      <w:pPr>
        <w:spacing w:after="0"/>
        <w:rPr>
          <w:rFonts w:ascii="Times New Roman" w:eastAsia="Times New Roman" w:hAnsi="Times New Roman" w:cs="Times New Roman"/>
          <w:color w:val="auto"/>
          <w:sz w:val="24"/>
          <w:szCs w:val="24"/>
        </w:rPr>
      </w:pPr>
    </w:p>
    <w:p w14:paraId="002BAFF9" w14:textId="77777777" w:rsidR="000D3507" w:rsidRDefault="000D3507" w:rsidP="000D3507">
      <w:pPr>
        <w:pStyle w:val="BodyText"/>
      </w:pPr>
      <w:r>
        <w:t>Details are mapped as follows</w:t>
      </w:r>
    </w:p>
    <w:tbl>
      <w:tblPr>
        <w:tblStyle w:val="TableGridHeader144"/>
        <w:tblW w:w="0" w:type="auto"/>
        <w:tblLook w:val="04A0" w:firstRow="1" w:lastRow="0" w:firstColumn="1" w:lastColumn="0" w:noHBand="0" w:noVBand="1"/>
      </w:tblPr>
      <w:tblGrid>
        <w:gridCol w:w="1349"/>
        <w:gridCol w:w="3424"/>
        <w:gridCol w:w="4243"/>
      </w:tblGrid>
      <w:tr w:rsidR="00AE2467" w:rsidRPr="009710F1" w14:paraId="5CB0D3CE" w14:textId="77777777" w:rsidTr="002B0CFF">
        <w:trPr>
          <w:cnfStyle w:val="100000000000" w:firstRow="1" w:lastRow="0" w:firstColumn="0" w:lastColumn="0" w:oddVBand="0" w:evenVBand="0" w:oddHBand="0" w:evenHBand="0" w:firstRowFirstColumn="0" w:firstRowLastColumn="0" w:lastRowFirstColumn="0" w:lastRowLastColumn="0"/>
          <w:trHeight w:val="315"/>
          <w:tblHeader/>
        </w:trPr>
        <w:tc>
          <w:tcPr>
            <w:tcW w:w="1349" w:type="dxa"/>
            <w:noWrap/>
            <w:hideMark/>
          </w:tcPr>
          <w:p w14:paraId="13EA04D9" w14:textId="77777777" w:rsidR="00AE2467" w:rsidRPr="009710F1" w:rsidRDefault="00AE2467" w:rsidP="002B0CFF">
            <w:pPr>
              <w:pStyle w:val="TableHead"/>
              <w:rPr>
                <w:lang w:val="en-GB"/>
              </w:rPr>
            </w:pPr>
            <w:r w:rsidRPr="009710F1">
              <w:rPr>
                <w:lang w:val="en-GB"/>
              </w:rPr>
              <w:t>Tag</w:t>
            </w:r>
          </w:p>
        </w:tc>
        <w:tc>
          <w:tcPr>
            <w:tcW w:w="3424" w:type="dxa"/>
            <w:noWrap/>
            <w:hideMark/>
          </w:tcPr>
          <w:p w14:paraId="13C8A844" w14:textId="77777777" w:rsidR="00AE2467" w:rsidRPr="009710F1" w:rsidRDefault="00AE2467" w:rsidP="002B0CFF">
            <w:pPr>
              <w:pStyle w:val="TableHead"/>
              <w:rPr>
                <w:lang w:val="en-GB"/>
              </w:rPr>
            </w:pPr>
            <w:r w:rsidRPr="009710F1">
              <w:rPr>
                <w:lang w:val="en-GB"/>
              </w:rPr>
              <w:t>Field name</w:t>
            </w:r>
          </w:p>
        </w:tc>
        <w:tc>
          <w:tcPr>
            <w:tcW w:w="4243" w:type="dxa"/>
            <w:noWrap/>
            <w:hideMark/>
          </w:tcPr>
          <w:p w14:paraId="13EBEB5C" w14:textId="77777777" w:rsidR="00AE2467" w:rsidRPr="009710F1" w:rsidRDefault="00AE2467" w:rsidP="002B0CFF">
            <w:pPr>
              <w:pStyle w:val="TableHead"/>
              <w:rPr>
                <w:lang w:val="en-GB"/>
              </w:rPr>
            </w:pPr>
            <w:r w:rsidRPr="009710F1">
              <w:rPr>
                <w:lang w:val="en-GB"/>
              </w:rPr>
              <w:t>Mapped From</w:t>
            </w:r>
          </w:p>
        </w:tc>
      </w:tr>
      <w:tr w:rsidR="00AE2467" w:rsidRPr="009710F1" w14:paraId="2916839F" w14:textId="77777777" w:rsidTr="00AE2467">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06BA6633" w14:textId="77777777" w:rsidR="00AE2467" w:rsidRPr="009710F1" w:rsidRDefault="00AE2467" w:rsidP="002B0CFF">
            <w:pPr>
              <w:pStyle w:val="TableText"/>
              <w:rPr>
                <w:lang w:val="en-GB"/>
              </w:rPr>
            </w:pPr>
            <w:r w:rsidRPr="009710F1">
              <w:rPr>
                <w:lang w:val="en-GB"/>
              </w:rPr>
              <w:t> </w:t>
            </w:r>
          </w:p>
        </w:tc>
        <w:tc>
          <w:tcPr>
            <w:tcW w:w="3424" w:type="dxa"/>
            <w:noWrap/>
            <w:hideMark/>
          </w:tcPr>
          <w:p w14:paraId="37EF5645" w14:textId="77777777" w:rsidR="00AE2467" w:rsidRPr="009710F1" w:rsidRDefault="00AE2467" w:rsidP="002B0CFF">
            <w:pPr>
              <w:pStyle w:val="TableText"/>
              <w:rPr>
                <w:lang w:val="en-GB"/>
              </w:rPr>
            </w:pPr>
            <w:r w:rsidRPr="009710F1">
              <w:t>Sender</w:t>
            </w:r>
          </w:p>
        </w:tc>
        <w:tc>
          <w:tcPr>
            <w:tcW w:w="4243" w:type="dxa"/>
            <w:hideMark/>
          </w:tcPr>
          <w:p w14:paraId="73CD6131" w14:textId="77777777" w:rsidR="00AE2467" w:rsidRPr="009710F1" w:rsidRDefault="00AE2467" w:rsidP="002B0CFF">
            <w:pPr>
              <w:pStyle w:val="TableText"/>
              <w:rPr>
                <w:lang w:val="en-GB"/>
              </w:rPr>
            </w:pPr>
            <w:r w:rsidRPr="009710F1">
              <w:t>Sender BIC</w:t>
            </w:r>
          </w:p>
        </w:tc>
      </w:tr>
      <w:tr w:rsidR="00AE2467" w:rsidRPr="009710F1" w14:paraId="7BE07E1B" w14:textId="77777777" w:rsidTr="00AE2467">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5FC4371D" w14:textId="77777777" w:rsidR="00AE2467" w:rsidRPr="009710F1" w:rsidRDefault="00AE2467" w:rsidP="002B0CFF">
            <w:pPr>
              <w:pStyle w:val="TableText"/>
              <w:rPr>
                <w:lang w:val="en-GB"/>
              </w:rPr>
            </w:pPr>
            <w:r w:rsidRPr="009710F1">
              <w:t> </w:t>
            </w:r>
          </w:p>
        </w:tc>
        <w:tc>
          <w:tcPr>
            <w:tcW w:w="3424" w:type="dxa"/>
            <w:noWrap/>
            <w:hideMark/>
          </w:tcPr>
          <w:p w14:paraId="058330E6" w14:textId="77777777" w:rsidR="00AE2467" w:rsidRPr="009710F1" w:rsidRDefault="00AE2467" w:rsidP="002B0CFF">
            <w:pPr>
              <w:pStyle w:val="TableText"/>
              <w:rPr>
                <w:lang w:val="en-GB"/>
              </w:rPr>
            </w:pPr>
            <w:r w:rsidRPr="009710F1">
              <w:t>Receiver</w:t>
            </w:r>
          </w:p>
        </w:tc>
        <w:tc>
          <w:tcPr>
            <w:tcW w:w="4243" w:type="dxa"/>
            <w:hideMark/>
          </w:tcPr>
          <w:p w14:paraId="14F7A779" w14:textId="77777777" w:rsidR="00AE2467" w:rsidRPr="009710F1" w:rsidRDefault="00AE2467" w:rsidP="002B0CFF">
            <w:pPr>
              <w:pStyle w:val="TableText"/>
              <w:rPr>
                <w:lang w:val="en-GB"/>
              </w:rPr>
            </w:pPr>
            <w:r w:rsidRPr="009710F1">
              <w:t>SWIFT BIC of receiver</w:t>
            </w:r>
          </w:p>
        </w:tc>
      </w:tr>
      <w:tr w:rsidR="00AE2467" w:rsidRPr="009710F1" w14:paraId="647907B7" w14:textId="77777777" w:rsidTr="00AE2467">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6E52D801" w14:textId="77777777" w:rsidR="00AE2467" w:rsidRPr="009710F1" w:rsidRDefault="00AE2467" w:rsidP="002B0CFF">
            <w:pPr>
              <w:pStyle w:val="TableText"/>
              <w:rPr>
                <w:lang w:val="en-GB"/>
              </w:rPr>
            </w:pPr>
            <w:r w:rsidRPr="009710F1">
              <w:lastRenderedPageBreak/>
              <w:t>15A</w:t>
            </w:r>
          </w:p>
        </w:tc>
        <w:tc>
          <w:tcPr>
            <w:tcW w:w="3424" w:type="dxa"/>
            <w:noWrap/>
            <w:hideMark/>
          </w:tcPr>
          <w:p w14:paraId="7B35847D" w14:textId="77777777" w:rsidR="00AE2467" w:rsidRPr="009710F1" w:rsidRDefault="00AE2467" w:rsidP="002B0CFF">
            <w:pPr>
              <w:pStyle w:val="TableText"/>
              <w:rPr>
                <w:lang w:val="en-GB"/>
              </w:rPr>
            </w:pPr>
            <w:r w:rsidRPr="009710F1">
              <w:t>New sequence</w:t>
            </w:r>
          </w:p>
        </w:tc>
        <w:tc>
          <w:tcPr>
            <w:tcW w:w="4243" w:type="dxa"/>
            <w:hideMark/>
          </w:tcPr>
          <w:p w14:paraId="4F289F6D" w14:textId="77777777" w:rsidR="00AE2467" w:rsidRPr="009710F1" w:rsidRDefault="00AE2467" w:rsidP="002B0CFF">
            <w:pPr>
              <w:pStyle w:val="TableText"/>
              <w:rPr>
                <w:lang w:val="en-GB"/>
              </w:rPr>
            </w:pPr>
            <w:r w:rsidRPr="009710F1">
              <w:t>Empty field</w:t>
            </w:r>
          </w:p>
        </w:tc>
      </w:tr>
      <w:tr w:rsidR="00AE2467" w:rsidRPr="009710F1" w14:paraId="310C38EE" w14:textId="77777777" w:rsidTr="00AE2467">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1229DFA2" w14:textId="77777777" w:rsidR="00AE2467" w:rsidRPr="009710F1" w:rsidRDefault="00AE2467" w:rsidP="002B0CFF">
            <w:pPr>
              <w:pStyle w:val="TableText"/>
              <w:rPr>
                <w:lang w:val="en-GB"/>
              </w:rPr>
            </w:pPr>
            <w:r w:rsidRPr="009710F1">
              <w:t>27</w:t>
            </w:r>
          </w:p>
        </w:tc>
        <w:tc>
          <w:tcPr>
            <w:tcW w:w="3424" w:type="dxa"/>
            <w:noWrap/>
            <w:hideMark/>
          </w:tcPr>
          <w:p w14:paraId="6B750FC2" w14:textId="77777777" w:rsidR="00AE2467" w:rsidRPr="009710F1" w:rsidRDefault="00AE2467" w:rsidP="002B0CFF">
            <w:pPr>
              <w:pStyle w:val="TableText"/>
              <w:rPr>
                <w:lang w:val="en-GB"/>
              </w:rPr>
            </w:pPr>
            <w:r w:rsidRPr="009710F1">
              <w:t>Sequence of total</w:t>
            </w:r>
          </w:p>
        </w:tc>
        <w:tc>
          <w:tcPr>
            <w:tcW w:w="4243" w:type="dxa"/>
            <w:hideMark/>
          </w:tcPr>
          <w:p w14:paraId="04EA7161" w14:textId="77777777" w:rsidR="00AE2467" w:rsidRPr="009710F1" w:rsidRDefault="00AE2467" w:rsidP="002B0CFF">
            <w:pPr>
              <w:pStyle w:val="TableText"/>
              <w:rPr>
                <w:lang w:val="en-GB"/>
              </w:rPr>
            </w:pPr>
            <w:r w:rsidRPr="009710F1">
              <w:t>Set according to the number of messages by Tools</w:t>
            </w:r>
          </w:p>
        </w:tc>
      </w:tr>
      <w:tr w:rsidR="00AE2467" w:rsidRPr="009710F1" w14:paraId="0AA8AB73" w14:textId="77777777" w:rsidTr="00AE2467">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3CF0E01F" w14:textId="77777777" w:rsidR="00AE2467" w:rsidRPr="009710F1" w:rsidRDefault="00AE2467" w:rsidP="002B0CFF">
            <w:pPr>
              <w:pStyle w:val="TableText"/>
              <w:rPr>
                <w:lang w:val="en-GB"/>
              </w:rPr>
            </w:pPr>
            <w:r w:rsidRPr="009710F1">
              <w:t>21</w:t>
            </w:r>
          </w:p>
        </w:tc>
        <w:tc>
          <w:tcPr>
            <w:tcW w:w="3424" w:type="dxa"/>
            <w:noWrap/>
            <w:hideMark/>
          </w:tcPr>
          <w:p w14:paraId="7FD2E10C" w14:textId="77777777" w:rsidR="00AE2467" w:rsidRPr="009710F1" w:rsidRDefault="00AE2467" w:rsidP="002B0CFF">
            <w:pPr>
              <w:pStyle w:val="TableText"/>
              <w:rPr>
                <w:lang w:val="en-GB"/>
              </w:rPr>
            </w:pPr>
            <w:r w:rsidRPr="009710F1">
              <w:t>Related reference</w:t>
            </w:r>
          </w:p>
        </w:tc>
        <w:tc>
          <w:tcPr>
            <w:tcW w:w="4243" w:type="dxa"/>
            <w:hideMark/>
          </w:tcPr>
          <w:p w14:paraId="581076C1" w14:textId="77777777" w:rsidR="00AE2467" w:rsidRPr="009710F1" w:rsidRDefault="00AE2467" w:rsidP="002B0CFF">
            <w:pPr>
              <w:pStyle w:val="TableText"/>
              <w:rPr>
                <w:lang w:val="en-GB"/>
              </w:rPr>
            </w:pPr>
            <w:r w:rsidRPr="009710F1">
              <w:t>Addressee's Party reference </w:t>
            </w:r>
          </w:p>
        </w:tc>
      </w:tr>
      <w:tr w:rsidR="00AE2467" w:rsidRPr="009710F1" w14:paraId="1D4D75CE" w14:textId="77777777" w:rsidTr="00AE2467">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03C60C62" w14:textId="77777777" w:rsidR="00AE2467" w:rsidRPr="009710F1" w:rsidRDefault="00AE2467" w:rsidP="002B0CFF">
            <w:pPr>
              <w:pStyle w:val="TableText"/>
              <w:rPr>
                <w:lang w:val="en-GB"/>
              </w:rPr>
            </w:pPr>
            <w:r w:rsidRPr="009710F1">
              <w:t>22A</w:t>
            </w:r>
          </w:p>
        </w:tc>
        <w:tc>
          <w:tcPr>
            <w:tcW w:w="3424" w:type="dxa"/>
            <w:noWrap/>
            <w:hideMark/>
          </w:tcPr>
          <w:p w14:paraId="5FD5C884" w14:textId="77777777" w:rsidR="00AE2467" w:rsidRPr="009710F1" w:rsidRDefault="00AE2467" w:rsidP="002B0CFF">
            <w:pPr>
              <w:pStyle w:val="TableText"/>
              <w:rPr>
                <w:lang w:val="en-GB"/>
              </w:rPr>
            </w:pPr>
            <w:r w:rsidRPr="009710F1">
              <w:t>Purpose of message</w:t>
            </w:r>
          </w:p>
        </w:tc>
        <w:tc>
          <w:tcPr>
            <w:tcW w:w="4243" w:type="dxa"/>
            <w:hideMark/>
          </w:tcPr>
          <w:p w14:paraId="277A63A5" w14:textId="77777777" w:rsidR="00AE2467" w:rsidRPr="009710F1" w:rsidRDefault="00AE2467" w:rsidP="002B0CFF">
            <w:pPr>
              <w:pStyle w:val="TableText"/>
              <w:rPr>
                <w:lang w:val="en-GB"/>
              </w:rPr>
            </w:pPr>
            <w:r w:rsidRPr="009710F1">
              <w:t>Set to 'ADVA' if unconfirmed or 'ACNA' if confirmed </w:t>
            </w:r>
          </w:p>
        </w:tc>
      </w:tr>
      <w:tr w:rsidR="00AE2467" w:rsidRPr="009710F1" w14:paraId="7C8D84A8" w14:textId="77777777" w:rsidTr="00AE2467">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3FAD108A" w14:textId="77777777" w:rsidR="00AE2467" w:rsidRPr="009710F1" w:rsidRDefault="00AE2467" w:rsidP="002B0CFF">
            <w:pPr>
              <w:pStyle w:val="TableText"/>
              <w:rPr>
                <w:lang w:val="en-GB"/>
              </w:rPr>
            </w:pPr>
            <w:r w:rsidRPr="009710F1">
              <w:t>23S</w:t>
            </w:r>
          </w:p>
        </w:tc>
        <w:tc>
          <w:tcPr>
            <w:tcW w:w="3424" w:type="dxa"/>
            <w:noWrap/>
            <w:hideMark/>
          </w:tcPr>
          <w:p w14:paraId="6D605A84" w14:textId="77777777" w:rsidR="00AE2467" w:rsidRPr="009710F1" w:rsidRDefault="00AE2467" w:rsidP="002B0CFF">
            <w:pPr>
              <w:pStyle w:val="TableText"/>
              <w:rPr>
                <w:lang w:val="en-GB"/>
              </w:rPr>
            </w:pPr>
            <w:r w:rsidRPr="009710F1">
              <w:t>Cancellation request </w:t>
            </w:r>
          </w:p>
        </w:tc>
        <w:tc>
          <w:tcPr>
            <w:tcW w:w="4243" w:type="dxa"/>
            <w:hideMark/>
          </w:tcPr>
          <w:p w14:paraId="247D78BC" w14:textId="77777777" w:rsidR="00AE2467" w:rsidRPr="009710F1" w:rsidRDefault="00AE2467" w:rsidP="002B0CFF">
            <w:pPr>
              <w:pStyle w:val="TableText"/>
              <w:rPr>
                <w:lang w:val="en-GB"/>
              </w:rPr>
            </w:pPr>
            <w:r w:rsidRPr="009710F1">
              <w:t>CANCEL</w:t>
            </w:r>
          </w:p>
        </w:tc>
      </w:tr>
      <w:tr w:rsidR="00AE2467" w:rsidRPr="009710F1" w14:paraId="77614897" w14:textId="77777777" w:rsidTr="00AE2467">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5C27225B" w14:textId="77777777" w:rsidR="00AE2467" w:rsidRPr="009710F1" w:rsidRDefault="00AE2467" w:rsidP="002B0CFF">
            <w:pPr>
              <w:pStyle w:val="TableText"/>
              <w:rPr>
                <w:lang w:val="en-GB"/>
              </w:rPr>
            </w:pPr>
            <w:r w:rsidRPr="009710F1">
              <w:t>72Z</w:t>
            </w:r>
          </w:p>
        </w:tc>
        <w:tc>
          <w:tcPr>
            <w:tcW w:w="3424" w:type="dxa"/>
            <w:noWrap/>
            <w:hideMark/>
          </w:tcPr>
          <w:p w14:paraId="645DEAAD" w14:textId="77777777" w:rsidR="00AE2467" w:rsidRPr="009710F1" w:rsidRDefault="00AE2467" w:rsidP="002B0CFF">
            <w:pPr>
              <w:pStyle w:val="TableText"/>
              <w:rPr>
                <w:lang w:val="en-GB"/>
              </w:rPr>
            </w:pPr>
            <w:r w:rsidRPr="009710F1">
              <w:t>Sender to receiver info </w:t>
            </w:r>
          </w:p>
        </w:tc>
        <w:tc>
          <w:tcPr>
            <w:tcW w:w="4243" w:type="dxa"/>
            <w:hideMark/>
          </w:tcPr>
          <w:p w14:paraId="0200E517" w14:textId="77777777" w:rsidR="00AE2467" w:rsidRPr="009710F1" w:rsidRDefault="00AE2467" w:rsidP="002B0CFF">
            <w:pPr>
              <w:pStyle w:val="TableText"/>
              <w:rPr>
                <w:lang w:val="en-GB"/>
              </w:rPr>
            </w:pPr>
            <w:r w:rsidRPr="009710F1">
              <w:t>Instructions to advising bank field</w:t>
            </w:r>
          </w:p>
        </w:tc>
      </w:tr>
      <w:tr w:rsidR="00AE2467" w:rsidRPr="009710F1" w14:paraId="3F3373CF" w14:textId="77777777" w:rsidTr="00AE2467">
        <w:trPr>
          <w:cnfStyle w:val="000000100000" w:firstRow="0" w:lastRow="0" w:firstColumn="0" w:lastColumn="0" w:oddVBand="0" w:evenVBand="0" w:oddHBand="1" w:evenHBand="0" w:firstRowFirstColumn="0" w:firstRowLastColumn="0" w:lastRowFirstColumn="0" w:lastRowLastColumn="0"/>
          <w:trHeight w:val="600"/>
        </w:trPr>
        <w:tc>
          <w:tcPr>
            <w:tcW w:w="1349" w:type="dxa"/>
            <w:noWrap/>
            <w:hideMark/>
          </w:tcPr>
          <w:p w14:paraId="6A2AD39F" w14:textId="77777777" w:rsidR="00AE2467" w:rsidRPr="009710F1" w:rsidRDefault="00AE2467" w:rsidP="002B0CFF">
            <w:pPr>
              <w:pStyle w:val="TableText"/>
              <w:rPr>
                <w:lang w:val="en-GB"/>
              </w:rPr>
            </w:pPr>
            <w:r w:rsidRPr="009710F1">
              <w:t>23X</w:t>
            </w:r>
          </w:p>
        </w:tc>
        <w:tc>
          <w:tcPr>
            <w:tcW w:w="3424" w:type="dxa"/>
            <w:noWrap/>
            <w:hideMark/>
          </w:tcPr>
          <w:p w14:paraId="08057AF8" w14:textId="77777777" w:rsidR="00AE2467" w:rsidRPr="009710F1" w:rsidRDefault="00AE2467" w:rsidP="002B0CFF">
            <w:pPr>
              <w:pStyle w:val="TableText"/>
              <w:rPr>
                <w:lang w:val="en-GB"/>
              </w:rPr>
            </w:pPr>
            <w:r w:rsidRPr="009710F1">
              <w:t>File identification</w:t>
            </w:r>
          </w:p>
        </w:tc>
        <w:tc>
          <w:tcPr>
            <w:tcW w:w="4243" w:type="dxa"/>
            <w:hideMark/>
          </w:tcPr>
          <w:p w14:paraId="554B2767" w14:textId="77777777" w:rsidR="00AE2467" w:rsidRPr="009710F1" w:rsidRDefault="00AE2467" w:rsidP="002B0CFF">
            <w:pPr>
              <w:pStyle w:val="TableText"/>
              <w:rPr>
                <w:lang w:val="en-GB"/>
              </w:rPr>
            </w:pPr>
            <w:r w:rsidRPr="009710F1">
              <w:t>Delivery channel and associated file name/reference for attached documents</w:t>
            </w:r>
          </w:p>
        </w:tc>
      </w:tr>
      <w:tr w:rsidR="00AE2467" w:rsidRPr="009710F1" w14:paraId="1E97BA5E" w14:textId="77777777" w:rsidTr="00AE2467">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33EE9A6D" w14:textId="77777777" w:rsidR="00AE2467" w:rsidRPr="009710F1" w:rsidRDefault="00AE2467" w:rsidP="002B0CFF">
            <w:pPr>
              <w:pStyle w:val="TableText"/>
              <w:rPr>
                <w:lang w:val="en-GB"/>
              </w:rPr>
            </w:pPr>
            <w:r w:rsidRPr="009710F1">
              <w:t>15B</w:t>
            </w:r>
          </w:p>
        </w:tc>
        <w:tc>
          <w:tcPr>
            <w:tcW w:w="3424" w:type="dxa"/>
            <w:hideMark/>
          </w:tcPr>
          <w:p w14:paraId="63A71359" w14:textId="77777777" w:rsidR="00AE2467" w:rsidRPr="009710F1" w:rsidRDefault="00AE2467" w:rsidP="002B0CFF">
            <w:pPr>
              <w:pStyle w:val="TableText"/>
              <w:rPr>
                <w:lang w:val="en-GB"/>
              </w:rPr>
            </w:pPr>
            <w:r w:rsidRPr="009710F1">
              <w:t>New sequence</w:t>
            </w:r>
          </w:p>
        </w:tc>
        <w:tc>
          <w:tcPr>
            <w:tcW w:w="4243" w:type="dxa"/>
            <w:hideMark/>
          </w:tcPr>
          <w:p w14:paraId="1B9E2FAD" w14:textId="77777777" w:rsidR="00AE2467" w:rsidRPr="009710F1" w:rsidRDefault="00AE2467" w:rsidP="002B0CFF">
            <w:pPr>
              <w:pStyle w:val="TableText"/>
              <w:rPr>
                <w:lang w:val="en-GB"/>
              </w:rPr>
            </w:pPr>
            <w:r w:rsidRPr="009710F1">
              <w:t>Empty field</w:t>
            </w:r>
          </w:p>
        </w:tc>
      </w:tr>
      <w:tr w:rsidR="00AE2467" w:rsidRPr="009710F1" w14:paraId="6E432F25" w14:textId="77777777" w:rsidTr="00AE2467">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3DD57CAB" w14:textId="77777777" w:rsidR="00AE2467" w:rsidRPr="009710F1" w:rsidRDefault="00AE2467" w:rsidP="002B0CFF">
            <w:pPr>
              <w:pStyle w:val="TableText"/>
              <w:rPr>
                <w:lang w:val="en-GB"/>
              </w:rPr>
            </w:pPr>
            <w:r w:rsidRPr="009710F1">
              <w:t>20</w:t>
            </w:r>
          </w:p>
        </w:tc>
        <w:tc>
          <w:tcPr>
            <w:tcW w:w="3424" w:type="dxa"/>
            <w:noWrap/>
            <w:hideMark/>
          </w:tcPr>
          <w:p w14:paraId="421C81C4" w14:textId="77777777" w:rsidR="00AE2467" w:rsidRPr="009710F1" w:rsidRDefault="00AE2467" w:rsidP="002B0CFF">
            <w:pPr>
              <w:pStyle w:val="TableText"/>
              <w:rPr>
                <w:lang w:val="en-GB"/>
              </w:rPr>
            </w:pPr>
            <w:r w:rsidRPr="009710F1">
              <w:t>Undertaking reference number</w:t>
            </w:r>
          </w:p>
        </w:tc>
        <w:tc>
          <w:tcPr>
            <w:tcW w:w="4243" w:type="dxa"/>
            <w:hideMark/>
          </w:tcPr>
          <w:p w14:paraId="5AAB0748" w14:textId="77777777" w:rsidR="00AE2467" w:rsidRPr="009710F1" w:rsidRDefault="00AE2467" w:rsidP="002B0CFF">
            <w:pPr>
              <w:pStyle w:val="TableText"/>
              <w:rPr>
                <w:lang w:val="en-GB"/>
              </w:rPr>
            </w:pPr>
            <w:r w:rsidRPr="009710F1">
              <w:t>Master reference e.g., ESB00111</w:t>
            </w:r>
          </w:p>
        </w:tc>
      </w:tr>
      <w:tr w:rsidR="00AE2467" w:rsidRPr="009710F1" w14:paraId="01B7F4A0" w14:textId="77777777" w:rsidTr="00AE2467">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22747E0D" w14:textId="77777777" w:rsidR="00AE2467" w:rsidRPr="009710F1" w:rsidRDefault="00AE2467" w:rsidP="002B0CFF">
            <w:pPr>
              <w:pStyle w:val="TableText"/>
              <w:rPr>
                <w:lang w:val="en-GB"/>
              </w:rPr>
            </w:pPr>
            <w:r w:rsidRPr="009710F1">
              <w:t>26E</w:t>
            </w:r>
          </w:p>
        </w:tc>
        <w:tc>
          <w:tcPr>
            <w:tcW w:w="3424" w:type="dxa"/>
            <w:noWrap/>
            <w:hideMark/>
          </w:tcPr>
          <w:p w14:paraId="6A1489DE" w14:textId="77777777" w:rsidR="00AE2467" w:rsidRPr="009710F1" w:rsidRDefault="00AE2467" w:rsidP="002B0CFF">
            <w:pPr>
              <w:pStyle w:val="TableText"/>
              <w:rPr>
                <w:lang w:val="en-GB"/>
              </w:rPr>
            </w:pPr>
            <w:r w:rsidRPr="009710F1">
              <w:t>Number of Amendment</w:t>
            </w:r>
          </w:p>
        </w:tc>
        <w:tc>
          <w:tcPr>
            <w:tcW w:w="4243" w:type="dxa"/>
            <w:hideMark/>
          </w:tcPr>
          <w:p w14:paraId="30F9FEFD" w14:textId="77777777" w:rsidR="00AE2467" w:rsidRPr="009710F1" w:rsidRDefault="00AE2467" w:rsidP="002B0CFF">
            <w:pPr>
              <w:pStyle w:val="TableText"/>
              <w:rPr>
                <w:lang w:val="en-GB"/>
              </w:rPr>
            </w:pPr>
            <w:r w:rsidRPr="009710F1">
              <w:t>Amendment number</w:t>
            </w:r>
          </w:p>
        </w:tc>
      </w:tr>
      <w:tr w:rsidR="00AE2467" w:rsidRPr="009710F1" w14:paraId="61C562B6" w14:textId="77777777" w:rsidTr="00AE2467">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093040E5" w14:textId="77777777" w:rsidR="00AE2467" w:rsidRPr="009710F1" w:rsidRDefault="00AE2467" w:rsidP="002B0CFF">
            <w:pPr>
              <w:pStyle w:val="TableText"/>
              <w:rPr>
                <w:lang w:val="en-GB"/>
              </w:rPr>
            </w:pPr>
            <w:r w:rsidRPr="009710F1">
              <w:t>30</w:t>
            </w:r>
          </w:p>
        </w:tc>
        <w:tc>
          <w:tcPr>
            <w:tcW w:w="3424" w:type="dxa"/>
            <w:noWrap/>
            <w:hideMark/>
          </w:tcPr>
          <w:p w14:paraId="1B364F76" w14:textId="77777777" w:rsidR="00AE2467" w:rsidRPr="009710F1" w:rsidRDefault="00AE2467" w:rsidP="002B0CFF">
            <w:pPr>
              <w:pStyle w:val="TableText"/>
              <w:rPr>
                <w:lang w:val="en-GB"/>
              </w:rPr>
            </w:pPr>
            <w:r w:rsidRPr="009710F1">
              <w:t>Date of Amendment</w:t>
            </w:r>
          </w:p>
        </w:tc>
        <w:tc>
          <w:tcPr>
            <w:tcW w:w="4243" w:type="dxa"/>
            <w:hideMark/>
          </w:tcPr>
          <w:p w14:paraId="0D932A2B" w14:textId="77777777" w:rsidR="00AE2467" w:rsidRPr="009710F1" w:rsidRDefault="00AE2467" w:rsidP="002B0CFF">
            <w:pPr>
              <w:pStyle w:val="TableText"/>
              <w:rPr>
                <w:lang w:val="en-GB"/>
              </w:rPr>
            </w:pPr>
            <w:r w:rsidRPr="009710F1">
              <w:t>Cancellation - set to Today's date</w:t>
            </w:r>
          </w:p>
        </w:tc>
      </w:tr>
      <w:tr w:rsidR="00AE2467" w:rsidRPr="009710F1" w14:paraId="6BB9DCD1" w14:textId="77777777" w:rsidTr="00AE2467">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6C68D351" w14:textId="77777777" w:rsidR="00AE2467" w:rsidRPr="009710F1" w:rsidRDefault="00AE2467" w:rsidP="002B0CFF">
            <w:pPr>
              <w:pStyle w:val="TableText"/>
              <w:rPr>
                <w:lang w:val="en-GB"/>
              </w:rPr>
            </w:pPr>
            <w:r w:rsidRPr="009710F1">
              <w:t>52a</w:t>
            </w:r>
          </w:p>
        </w:tc>
        <w:tc>
          <w:tcPr>
            <w:tcW w:w="3424" w:type="dxa"/>
            <w:noWrap/>
            <w:hideMark/>
          </w:tcPr>
          <w:p w14:paraId="0C7FC1DD" w14:textId="77777777" w:rsidR="00AE2467" w:rsidRPr="009710F1" w:rsidRDefault="00AE2467" w:rsidP="002B0CFF">
            <w:pPr>
              <w:pStyle w:val="TableText"/>
              <w:rPr>
                <w:lang w:val="en-GB"/>
              </w:rPr>
            </w:pPr>
            <w:r w:rsidRPr="009710F1">
              <w:t>Issuer A or D</w:t>
            </w:r>
          </w:p>
        </w:tc>
        <w:tc>
          <w:tcPr>
            <w:tcW w:w="4243" w:type="dxa"/>
            <w:hideMark/>
          </w:tcPr>
          <w:p w14:paraId="1C3D0372" w14:textId="77777777" w:rsidR="00AE2467" w:rsidRPr="009710F1" w:rsidRDefault="00AE2467" w:rsidP="002B0CFF">
            <w:pPr>
              <w:pStyle w:val="TableText"/>
              <w:rPr>
                <w:lang w:val="en-GB"/>
              </w:rPr>
            </w:pPr>
            <w:r w:rsidRPr="009710F1">
              <w:t>Issuing bank</w:t>
            </w:r>
          </w:p>
        </w:tc>
      </w:tr>
      <w:tr w:rsidR="00AE2467" w:rsidRPr="009710F1" w14:paraId="092CBF9B" w14:textId="77777777" w:rsidTr="00AE2467">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545924CD" w14:textId="77777777" w:rsidR="00AE2467" w:rsidRPr="009710F1" w:rsidRDefault="00AE2467" w:rsidP="002B0CFF">
            <w:pPr>
              <w:pStyle w:val="TableText"/>
              <w:rPr>
                <w:lang w:val="en-GB"/>
              </w:rPr>
            </w:pPr>
            <w:r w:rsidRPr="009710F1">
              <w:t>32B</w:t>
            </w:r>
          </w:p>
        </w:tc>
        <w:tc>
          <w:tcPr>
            <w:tcW w:w="3424" w:type="dxa"/>
            <w:noWrap/>
            <w:hideMark/>
          </w:tcPr>
          <w:p w14:paraId="7AE5B572" w14:textId="77777777" w:rsidR="00AE2467" w:rsidRPr="009710F1" w:rsidRDefault="00AE2467" w:rsidP="002B0CFF">
            <w:pPr>
              <w:pStyle w:val="TableText"/>
              <w:rPr>
                <w:lang w:val="en-GB"/>
              </w:rPr>
            </w:pPr>
            <w:r w:rsidRPr="009710F1">
              <w:t>Increase of Undertaking Amount </w:t>
            </w:r>
          </w:p>
        </w:tc>
        <w:tc>
          <w:tcPr>
            <w:tcW w:w="4243" w:type="dxa"/>
            <w:hideMark/>
          </w:tcPr>
          <w:p w14:paraId="596EC29C" w14:textId="77777777" w:rsidR="00AE2467" w:rsidRPr="009710F1" w:rsidRDefault="00AE2467" w:rsidP="002B0CFF">
            <w:pPr>
              <w:pStyle w:val="TableText"/>
              <w:rPr>
                <w:lang w:val="en-GB"/>
              </w:rPr>
            </w:pPr>
            <w:r w:rsidRPr="009710F1">
              <w:t>Not mapped</w:t>
            </w:r>
          </w:p>
        </w:tc>
      </w:tr>
      <w:tr w:rsidR="00AE2467" w:rsidRPr="009710F1" w14:paraId="0950E543" w14:textId="77777777" w:rsidTr="00AE2467">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14BF4420" w14:textId="77777777" w:rsidR="00AE2467" w:rsidRPr="009710F1" w:rsidRDefault="00AE2467" w:rsidP="002B0CFF">
            <w:pPr>
              <w:pStyle w:val="TableText"/>
              <w:rPr>
                <w:lang w:val="en-GB"/>
              </w:rPr>
            </w:pPr>
            <w:r w:rsidRPr="009710F1">
              <w:t>33B</w:t>
            </w:r>
          </w:p>
        </w:tc>
        <w:tc>
          <w:tcPr>
            <w:tcW w:w="3424" w:type="dxa"/>
            <w:noWrap/>
            <w:hideMark/>
          </w:tcPr>
          <w:p w14:paraId="08A5368D" w14:textId="77777777" w:rsidR="00AE2467" w:rsidRPr="009710F1" w:rsidRDefault="00AE2467" w:rsidP="002B0CFF">
            <w:pPr>
              <w:pStyle w:val="TableText"/>
              <w:rPr>
                <w:lang w:val="en-GB"/>
              </w:rPr>
            </w:pPr>
            <w:r w:rsidRPr="009710F1">
              <w:t>Decrease of Undertaking Amount </w:t>
            </w:r>
          </w:p>
        </w:tc>
        <w:tc>
          <w:tcPr>
            <w:tcW w:w="4243" w:type="dxa"/>
            <w:hideMark/>
          </w:tcPr>
          <w:p w14:paraId="452A782B" w14:textId="77777777" w:rsidR="00AE2467" w:rsidRPr="009710F1" w:rsidRDefault="00AE2467" w:rsidP="002B0CFF">
            <w:pPr>
              <w:pStyle w:val="TableText"/>
              <w:rPr>
                <w:lang w:val="en-GB"/>
              </w:rPr>
            </w:pPr>
            <w:r w:rsidRPr="009710F1">
              <w:t>Not mapped</w:t>
            </w:r>
          </w:p>
        </w:tc>
      </w:tr>
      <w:tr w:rsidR="00AE2467" w:rsidRPr="009710F1" w14:paraId="1FB98CC3" w14:textId="77777777" w:rsidTr="00AE2467">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7F77F46F" w14:textId="77777777" w:rsidR="00AE2467" w:rsidRPr="009710F1" w:rsidRDefault="00AE2467" w:rsidP="002B0CFF">
            <w:pPr>
              <w:pStyle w:val="TableText"/>
              <w:rPr>
                <w:lang w:val="en-GB"/>
              </w:rPr>
            </w:pPr>
            <w:r w:rsidRPr="009710F1">
              <w:t>23B</w:t>
            </w:r>
          </w:p>
        </w:tc>
        <w:tc>
          <w:tcPr>
            <w:tcW w:w="3424" w:type="dxa"/>
            <w:noWrap/>
            <w:hideMark/>
          </w:tcPr>
          <w:p w14:paraId="37E92FE6" w14:textId="77777777" w:rsidR="00AE2467" w:rsidRPr="009710F1" w:rsidRDefault="00AE2467" w:rsidP="002B0CFF">
            <w:pPr>
              <w:pStyle w:val="TableText"/>
              <w:rPr>
                <w:lang w:val="en-GB"/>
              </w:rPr>
            </w:pPr>
            <w:r w:rsidRPr="009710F1">
              <w:t>Expiry type</w:t>
            </w:r>
          </w:p>
        </w:tc>
        <w:tc>
          <w:tcPr>
            <w:tcW w:w="4243" w:type="dxa"/>
            <w:hideMark/>
          </w:tcPr>
          <w:p w14:paraId="07DF61DA" w14:textId="77777777" w:rsidR="00AE2467" w:rsidRPr="009710F1" w:rsidRDefault="00AE2467" w:rsidP="002B0CFF">
            <w:pPr>
              <w:pStyle w:val="TableText"/>
              <w:rPr>
                <w:lang w:val="en-GB"/>
              </w:rPr>
            </w:pPr>
            <w:r w:rsidRPr="009710F1">
              <w:t>Not mapped</w:t>
            </w:r>
          </w:p>
        </w:tc>
      </w:tr>
      <w:tr w:rsidR="00AE2467" w:rsidRPr="009710F1" w14:paraId="78F72FB0" w14:textId="77777777" w:rsidTr="00AE2467">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2C59E0E5" w14:textId="77777777" w:rsidR="00AE2467" w:rsidRPr="009710F1" w:rsidRDefault="00AE2467" w:rsidP="002B0CFF">
            <w:pPr>
              <w:pStyle w:val="TableText"/>
              <w:rPr>
                <w:lang w:val="en-GB"/>
              </w:rPr>
            </w:pPr>
            <w:r w:rsidRPr="009710F1">
              <w:t>31E</w:t>
            </w:r>
          </w:p>
        </w:tc>
        <w:tc>
          <w:tcPr>
            <w:tcW w:w="3424" w:type="dxa"/>
            <w:noWrap/>
            <w:hideMark/>
          </w:tcPr>
          <w:p w14:paraId="0F1572AF" w14:textId="77777777" w:rsidR="00AE2467" w:rsidRPr="009710F1" w:rsidRDefault="00AE2467" w:rsidP="002B0CFF">
            <w:pPr>
              <w:pStyle w:val="TableText"/>
              <w:rPr>
                <w:lang w:val="en-GB"/>
              </w:rPr>
            </w:pPr>
            <w:r w:rsidRPr="009710F1">
              <w:t>Date of expiry </w:t>
            </w:r>
          </w:p>
        </w:tc>
        <w:tc>
          <w:tcPr>
            <w:tcW w:w="4243" w:type="dxa"/>
            <w:hideMark/>
          </w:tcPr>
          <w:p w14:paraId="44DD4D9C" w14:textId="77777777" w:rsidR="00AE2467" w:rsidRPr="009710F1" w:rsidRDefault="00AE2467" w:rsidP="002B0CFF">
            <w:pPr>
              <w:pStyle w:val="TableText"/>
              <w:rPr>
                <w:lang w:val="en-GB"/>
              </w:rPr>
            </w:pPr>
            <w:r w:rsidRPr="009710F1">
              <w:t>Not mapped</w:t>
            </w:r>
          </w:p>
        </w:tc>
      </w:tr>
      <w:tr w:rsidR="00AE2467" w:rsidRPr="009710F1" w14:paraId="6DFA93B7" w14:textId="77777777" w:rsidTr="00AE2467">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3DED60DC" w14:textId="77777777" w:rsidR="00AE2467" w:rsidRPr="009710F1" w:rsidRDefault="00AE2467" w:rsidP="002B0CFF">
            <w:pPr>
              <w:pStyle w:val="TableText"/>
              <w:rPr>
                <w:lang w:val="en-GB"/>
              </w:rPr>
            </w:pPr>
            <w:r w:rsidRPr="009710F1">
              <w:t>35G</w:t>
            </w:r>
          </w:p>
        </w:tc>
        <w:tc>
          <w:tcPr>
            <w:tcW w:w="3424" w:type="dxa"/>
            <w:noWrap/>
            <w:hideMark/>
          </w:tcPr>
          <w:p w14:paraId="56A99D61" w14:textId="77777777" w:rsidR="00AE2467" w:rsidRPr="009710F1" w:rsidRDefault="00AE2467" w:rsidP="002B0CFF">
            <w:pPr>
              <w:pStyle w:val="TableText"/>
              <w:rPr>
                <w:lang w:val="en-GB"/>
              </w:rPr>
            </w:pPr>
            <w:r w:rsidRPr="009710F1">
              <w:t>Expiry condition </w:t>
            </w:r>
          </w:p>
        </w:tc>
        <w:tc>
          <w:tcPr>
            <w:tcW w:w="4243" w:type="dxa"/>
            <w:hideMark/>
          </w:tcPr>
          <w:p w14:paraId="44077AB0" w14:textId="77777777" w:rsidR="00AE2467" w:rsidRPr="009710F1" w:rsidRDefault="00AE2467" w:rsidP="002B0CFF">
            <w:pPr>
              <w:pStyle w:val="TableText"/>
              <w:rPr>
                <w:lang w:val="en-GB"/>
              </w:rPr>
            </w:pPr>
            <w:r w:rsidRPr="009710F1">
              <w:t>Not mapped</w:t>
            </w:r>
          </w:p>
        </w:tc>
      </w:tr>
      <w:tr w:rsidR="00AE2467" w:rsidRPr="009710F1" w14:paraId="7B16AA6C" w14:textId="77777777" w:rsidTr="00AE2467">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4101D542" w14:textId="77777777" w:rsidR="00AE2467" w:rsidRPr="009710F1" w:rsidRDefault="00AE2467" w:rsidP="002B0CFF">
            <w:pPr>
              <w:pStyle w:val="TableText"/>
              <w:rPr>
                <w:lang w:val="en-GB"/>
              </w:rPr>
            </w:pPr>
            <w:r w:rsidRPr="009710F1">
              <w:t>59a</w:t>
            </w:r>
          </w:p>
        </w:tc>
        <w:tc>
          <w:tcPr>
            <w:tcW w:w="3424" w:type="dxa"/>
            <w:noWrap/>
            <w:hideMark/>
          </w:tcPr>
          <w:p w14:paraId="7E5F0F87" w14:textId="77777777" w:rsidR="00AE2467" w:rsidRPr="009710F1" w:rsidRDefault="00AE2467" w:rsidP="002B0CFF">
            <w:pPr>
              <w:pStyle w:val="TableText"/>
              <w:rPr>
                <w:lang w:val="en-GB"/>
              </w:rPr>
            </w:pPr>
            <w:r w:rsidRPr="009710F1">
              <w:t>Beneficiary (A or blank)</w:t>
            </w:r>
          </w:p>
        </w:tc>
        <w:tc>
          <w:tcPr>
            <w:tcW w:w="4243" w:type="dxa"/>
            <w:hideMark/>
          </w:tcPr>
          <w:p w14:paraId="1FE3A3FB" w14:textId="77777777" w:rsidR="00AE2467" w:rsidRPr="009710F1" w:rsidRDefault="00AE2467" w:rsidP="002B0CFF">
            <w:pPr>
              <w:pStyle w:val="TableText"/>
              <w:rPr>
                <w:lang w:val="en-GB"/>
              </w:rPr>
            </w:pPr>
            <w:r w:rsidRPr="009710F1">
              <w:t>Not mapped</w:t>
            </w:r>
          </w:p>
        </w:tc>
      </w:tr>
      <w:tr w:rsidR="00AE2467" w:rsidRPr="009710F1" w14:paraId="30013DAB" w14:textId="77777777" w:rsidTr="00AE2467">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2F94F40F" w14:textId="77777777" w:rsidR="00AE2467" w:rsidRPr="009710F1" w:rsidRDefault="00AE2467" w:rsidP="002B0CFF">
            <w:pPr>
              <w:pStyle w:val="TableText"/>
              <w:rPr>
                <w:lang w:val="en-GB"/>
              </w:rPr>
            </w:pPr>
            <w:r w:rsidRPr="009710F1">
              <w:t>77U</w:t>
            </w:r>
          </w:p>
        </w:tc>
        <w:tc>
          <w:tcPr>
            <w:tcW w:w="3424" w:type="dxa"/>
            <w:noWrap/>
            <w:hideMark/>
          </w:tcPr>
          <w:p w14:paraId="0063C2FD" w14:textId="77777777" w:rsidR="00AE2467" w:rsidRPr="009710F1" w:rsidRDefault="00AE2467" w:rsidP="002B0CFF">
            <w:pPr>
              <w:pStyle w:val="TableText"/>
              <w:rPr>
                <w:lang w:val="en-GB"/>
              </w:rPr>
            </w:pPr>
            <w:r w:rsidRPr="009710F1">
              <w:t>Other amendments to undertaking</w:t>
            </w:r>
          </w:p>
        </w:tc>
        <w:tc>
          <w:tcPr>
            <w:tcW w:w="4243" w:type="dxa"/>
            <w:hideMark/>
          </w:tcPr>
          <w:p w14:paraId="0E3C07BB" w14:textId="77777777" w:rsidR="00AE2467" w:rsidRPr="009710F1" w:rsidRDefault="00AE2467" w:rsidP="002B0CFF">
            <w:pPr>
              <w:pStyle w:val="TableText"/>
              <w:rPr>
                <w:lang w:val="en-GB"/>
              </w:rPr>
            </w:pPr>
            <w:r w:rsidRPr="009710F1">
              <w:t>Cancellation narrative</w:t>
            </w:r>
          </w:p>
        </w:tc>
      </w:tr>
      <w:tr w:rsidR="00AE2467" w:rsidRPr="009710F1" w14:paraId="0CF25D91" w14:textId="77777777" w:rsidTr="00AE2467">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3AA79BD3" w14:textId="77777777" w:rsidR="00AE2467" w:rsidRPr="009710F1" w:rsidRDefault="00AE2467" w:rsidP="002B0CFF">
            <w:pPr>
              <w:pStyle w:val="TableText"/>
              <w:rPr>
                <w:lang w:val="en-GB"/>
              </w:rPr>
            </w:pPr>
            <w:r w:rsidRPr="009710F1">
              <w:rPr>
                <w:lang w:val="en-GB"/>
              </w:rPr>
              <w:t>24E Code</w:t>
            </w:r>
          </w:p>
        </w:tc>
        <w:tc>
          <w:tcPr>
            <w:tcW w:w="3424" w:type="dxa"/>
            <w:noWrap/>
            <w:hideMark/>
          </w:tcPr>
          <w:p w14:paraId="4B11BD60" w14:textId="77777777" w:rsidR="00AE2467" w:rsidRPr="009710F1" w:rsidRDefault="00AE2467" w:rsidP="002B0CFF">
            <w:pPr>
              <w:pStyle w:val="TableText"/>
              <w:rPr>
                <w:lang w:val="en-GB"/>
              </w:rPr>
            </w:pPr>
            <w:r w:rsidRPr="009710F1">
              <w:rPr>
                <w:lang w:val="en-GB"/>
              </w:rPr>
              <w:t xml:space="preserve">Delivery of Original Undertaking </w:t>
            </w:r>
          </w:p>
        </w:tc>
        <w:tc>
          <w:tcPr>
            <w:tcW w:w="4243" w:type="dxa"/>
            <w:hideMark/>
          </w:tcPr>
          <w:p w14:paraId="029AEFE9" w14:textId="77777777" w:rsidR="00AE2467" w:rsidRPr="009710F1" w:rsidRDefault="00AE2467" w:rsidP="002B0CFF">
            <w:pPr>
              <w:pStyle w:val="TableText"/>
              <w:rPr>
                <w:lang w:val="en-GB"/>
              </w:rPr>
            </w:pPr>
            <w:r w:rsidRPr="009710F1">
              <w:t>Not mapped</w:t>
            </w:r>
          </w:p>
        </w:tc>
      </w:tr>
      <w:tr w:rsidR="00AE2467" w:rsidRPr="009710F1" w14:paraId="47D1A9F2" w14:textId="77777777" w:rsidTr="00AE2467">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48FC45B1" w14:textId="77777777" w:rsidR="00AE2467" w:rsidRPr="009710F1" w:rsidRDefault="00AE2467" w:rsidP="002B0CFF">
            <w:pPr>
              <w:pStyle w:val="TableText"/>
              <w:rPr>
                <w:lang w:val="en-GB"/>
              </w:rPr>
            </w:pPr>
            <w:r w:rsidRPr="009710F1">
              <w:rPr>
                <w:lang w:val="en-GB"/>
              </w:rPr>
              <w:t>24E Add info</w:t>
            </w:r>
          </w:p>
        </w:tc>
        <w:tc>
          <w:tcPr>
            <w:tcW w:w="3424" w:type="dxa"/>
            <w:noWrap/>
            <w:hideMark/>
          </w:tcPr>
          <w:p w14:paraId="110A62BF" w14:textId="77777777" w:rsidR="00AE2467" w:rsidRPr="009710F1" w:rsidRDefault="00AE2467" w:rsidP="002B0CFF">
            <w:pPr>
              <w:pStyle w:val="TableText"/>
              <w:rPr>
                <w:lang w:val="en-GB"/>
              </w:rPr>
            </w:pPr>
            <w:r w:rsidRPr="009710F1">
              <w:rPr>
                <w:lang w:val="en-GB"/>
              </w:rPr>
              <w:t>Delivery of Original Undertaking add info</w:t>
            </w:r>
          </w:p>
        </w:tc>
        <w:tc>
          <w:tcPr>
            <w:tcW w:w="4243" w:type="dxa"/>
            <w:hideMark/>
          </w:tcPr>
          <w:p w14:paraId="567B0091" w14:textId="77777777" w:rsidR="00AE2467" w:rsidRPr="009710F1" w:rsidRDefault="00AE2467" w:rsidP="002B0CFF">
            <w:pPr>
              <w:pStyle w:val="TableText"/>
              <w:rPr>
                <w:lang w:val="en-GB"/>
              </w:rPr>
            </w:pPr>
            <w:r w:rsidRPr="009710F1">
              <w:t>Not mapped</w:t>
            </w:r>
          </w:p>
        </w:tc>
      </w:tr>
      <w:tr w:rsidR="00AE2467" w:rsidRPr="009710F1" w14:paraId="2F6045FF" w14:textId="77777777" w:rsidTr="00AE2467">
        <w:trPr>
          <w:cnfStyle w:val="000000010000" w:firstRow="0" w:lastRow="0" w:firstColumn="0" w:lastColumn="0" w:oddVBand="0" w:evenVBand="0" w:oddHBand="0" w:evenHBand="1" w:firstRowFirstColumn="0" w:firstRowLastColumn="0" w:lastRowFirstColumn="0" w:lastRowLastColumn="0"/>
          <w:trHeight w:val="300"/>
        </w:trPr>
        <w:tc>
          <w:tcPr>
            <w:tcW w:w="1349" w:type="dxa"/>
            <w:noWrap/>
            <w:hideMark/>
          </w:tcPr>
          <w:p w14:paraId="517178A3" w14:textId="77777777" w:rsidR="00AE2467" w:rsidRPr="009710F1" w:rsidRDefault="00AE2467" w:rsidP="002B0CFF">
            <w:pPr>
              <w:pStyle w:val="TableText"/>
              <w:rPr>
                <w:lang w:val="en-GB"/>
              </w:rPr>
            </w:pPr>
            <w:r w:rsidRPr="009710F1">
              <w:t>24G Code</w:t>
            </w:r>
          </w:p>
        </w:tc>
        <w:tc>
          <w:tcPr>
            <w:tcW w:w="3424" w:type="dxa"/>
            <w:noWrap/>
            <w:hideMark/>
          </w:tcPr>
          <w:p w14:paraId="092DE93F" w14:textId="77777777" w:rsidR="00AE2467" w:rsidRPr="009710F1" w:rsidRDefault="00AE2467" w:rsidP="002B0CFF">
            <w:pPr>
              <w:pStyle w:val="TableText"/>
              <w:rPr>
                <w:lang w:val="en-GB"/>
              </w:rPr>
            </w:pPr>
            <w:r w:rsidRPr="009710F1">
              <w:rPr>
                <w:lang w:val="en-GB"/>
              </w:rPr>
              <w:t>Delivery To/Collection By</w:t>
            </w:r>
          </w:p>
        </w:tc>
        <w:tc>
          <w:tcPr>
            <w:tcW w:w="4243" w:type="dxa"/>
            <w:hideMark/>
          </w:tcPr>
          <w:p w14:paraId="4159DC2B" w14:textId="77777777" w:rsidR="00AE2467" w:rsidRPr="009710F1" w:rsidRDefault="00AE2467" w:rsidP="002B0CFF">
            <w:pPr>
              <w:pStyle w:val="TableText"/>
              <w:rPr>
                <w:lang w:val="en-GB"/>
              </w:rPr>
            </w:pPr>
            <w:r w:rsidRPr="009710F1">
              <w:t>Not mapped</w:t>
            </w:r>
          </w:p>
        </w:tc>
      </w:tr>
      <w:tr w:rsidR="00AE2467" w:rsidRPr="009710F1" w14:paraId="43D5459E" w14:textId="77777777" w:rsidTr="00AE2467">
        <w:trPr>
          <w:cnfStyle w:val="000000100000" w:firstRow="0" w:lastRow="0" w:firstColumn="0" w:lastColumn="0" w:oddVBand="0" w:evenVBand="0" w:oddHBand="1" w:evenHBand="0" w:firstRowFirstColumn="0" w:firstRowLastColumn="0" w:lastRowFirstColumn="0" w:lastRowLastColumn="0"/>
          <w:trHeight w:val="300"/>
        </w:trPr>
        <w:tc>
          <w:tcPr>
            <w:tcW w:w="1349" w:type="dxa"/>
            <w:noWrap/>
            <w:hideMark/>
          </w:tcPr>
          <w:p w14:paraId="1B6A2274" w14:textId="77777777" w:rsidR="00AE2467" w:rsidRPr="009710F1" w:rsidRDefault="00AE2467" w:rsidP="002B0CFF">
            <w:pPr>
              <w:pStyle w:val="TableText"/>
              <w:rPr>
                <w:lang w:val="en-GB"/>
              </w:rPr>
            </w:pPr>
            <w:r w:rsidRPr="009710F1">
              <w:t>24G Name &amp; address</w:t>
            </w:r>
          </w:p>
        </w:tc>
        <w:tc>
          <w:tcPr>
            <w:tcW w:w="3424" w:type="dxa"/>
            <w:noWrap/>
            <w:hideMark/>
          </w:tcPr>
          <w:p w14:paraId="51B8754F" w14:textId="77777777" w:rsidR="00AE2467" w:rsidRPr="009710F1" w:rsidRDefault="00AE2467" w:rsidP="002B0CFF">
            <w:pPr>
              <w:pStyle w:val="TableText"/>
              <w:rPr>
                <w:lang w:val="en-GB"/>
              </w:rPr>
            </w:pPr>
            <w:r w:rsidRPr="009710F1">
              <w:t>Delivery To/Collection By - Details</w:t>
            </w:r>
          </w:p>
        </w:tc>
        <w:tc>
          <w:tcPr>
            <w:tcW w:w="4243" w:type="dxa"/>
            <w:hideMark/>
          </w:tcPr>
          <w:p w14:paraId="2C79483E" w14:textId="77777777" w:rsidR="00AE2467" w:rsidRPr="009710F1" w:rsidRDefault="00AE2467" w:rsidP="002B0CFF">
            <w:pPr>
              <w:pStyle w:val="TableText"/>
              <w:rPr>
                <w:lang w:val="en-GB"/>
              </w:rPr>
            </w:pPr>
            <w:r w:rsidRPr="009710F1">
              <w:t>Not mapped</w:t>
            </w:r>
          </w:p>
        </w:tc>
      </w:tr>
    </w:tbl>
    <w:p w14:paraId="00016B72" w14:textId="77777777" w:rsidR="002233BA" w:rsidRDefault="002233BA" w:rsidP="002233BA">
      <w:pPr>
        <w:pStyle w:val="BodyText"/>
        <w:rPr>
          <w:lang w:val="en-GB" w:eastAsia="en-GB"/>
        </w:rPr>
      </w:pPr>
    </w:p>
    <w:p w14:paraId="3264FCFD" w14:textId="70E73195" w:rsidR="000D3507" w:rsidRPr="00DD4955" w:rsidRDefault="000D3507" w:rsidP="002233BA">
      <w:pPr>
        <w:pStyle w:val="BodyText"/>
        <w:rPr>
          <w:lang w:val="en-GB" w:eastAsia="en-GB"/>
        </w:rPr>
      </w:pPr>
      <w:r w:rsidRPr="00DD4955">
        <w:rPr>
          <w:lang w:val="en-GB" w:eastAsia="en-GB"/>
        </w:rPr>
        <w:t>Where the</w:t>
      </w:r>
      <w:r w:rsidR="00742D45">
        <w:rPr>
          <w:lang w:val="en-GB" w:eastAsia="en-GB"/>
        </w:rPr>
        <w:t xml:space="preserve"> </w:t>
      </w:r>
      <w:r w:rsidRPr="00DD4955">
        <w:rPr>
          <w:lang w:val="en-GB" w:eastAsia="en-GB"/>
        </w:rPr>
        <w:t>Amendment details exceeds 150 x 65 characters in 77U</w:t>
      </w:r>
      <w:r w:rsidR="00A92426">
        <w:rPr>
          <w:lang w:val="en-GB" w:eastAsia="en-GB"/>
        </w:rPr>
        <w:t>, then one or more</w:t>
      </w:r>
      <w:r w:rsidR="00742D45">
        <w:rPr>
          <w:lang w:val="en-GB" w:eastAsia="en-GB"/>
        </w:rPr>
        <w:t xml:space="preserve"> </w:t>
      </w:r>
      <w:r w:rsidRPr="00DD4955">
        <w:rPr>
          <w:lang w:val="en-GB" w:eastAsia="en-GB"/>
        </w:rPr>
        <w:t>continuation messages</w:t>
      </w:r>
      <w:r w:rsidR="00A92426">
        <w:rPr>
          <w:lang w:val="en-GB" w:eastAsia="en-GB"/>
        </w:rPr>
        <w:t xml:space="preserve"> are</w:t>
      </w:r>
      <w:r w:rsidRPr="00DD4955">
        <w:rPr>
          <w:lang w:val="en-GB" w:eastAsia="en-GB"/>
        </w:rPr>
        <w:t xml:space="preserve"> created in the following </w:t>
      </w:r>
      <w:proofErr w:type="gramStart"/>
      <w:r w:rsidRPr="00DD4955">
        <w:rPr>
          <w:lang w:val="en-GB" w:eastAsia="en-GB"/>
        </w:rPr>
        <w:t>format</w:t>
      </w:r>
      <w:proofErr w:type="gramEnd"/>
    </w:p>
    <w:tbl>
      <w:tblPr>
        <w:tblStyle w:val="TableGridHeader145"/>
        <w:tblW w:w="0" w:type="auto"/>
        <w:tblLook w:val="04A0" w:firstRow="1" w:lastRow="0" w:firstColumn="1" w:lastColumn="0" w:noHBand="0" w:noVBand="1"/>
      </w:tblPr>
      <w:tblGrid>
        <w:gridCol w:w="1165"/>
        <w:gridCol w:w="3608"/>
        <w:gridCol w:w="4243"/>
      </w:tblGrid>
      <w:tr w:rsidR="00D60B3A" w:rsidRPr="00BB3457" w14:paraId="09F99F4E" w14:textId="77777777" w:rsidTr="00A33B0B">
        <w:trPr>
          <w:cnfStyle w:val="100000000000" w:firstRow="1" w:lastRow="0" w:firstColumn="0" w:lastColumn="0" w:oddVBand="0" w:evenVBand="0" w:oddHBand="0" w:evenHBand="0" w:firstRowFirstColumn="0" w:firstRowLastColumn="0" w:lastRowFirstColumn="0" w:lastRowLastColumn="0"/>
          <w:trHeight w:val="300"/>
          <w:tblHeader/>
        </w:trPr>
        <w:tc>
          <w:tcPr>
            <w:tcW w:w="1165" w:type="dxa"/>
            <w:noWrap/>
            <w:hideMark/>
          </w:tcPr>
          <w:p w14:paraId="216F1EA0" w14:textId="77777777" w:rsidR="00D60B3A" w:rsidRPr="00BB3457" w:rsidRDefault="00D60B3A" w:rsidP="002B0CFF">
            <w:pPr>
              <w:pStyle w:val="TableHead"/>
              <w:rPr>
                <w:lang w:val="en-GB"/>
              </w:rPr>
            </w:pPr>
            <w:r w:rsidRPr="00BB3457">
              <w:rPr>
                <w:lang w:val="en-GB"/>
              </w:rPr>
              <w:t>Tag</w:t>
            </w:r>
          </w:p>
        </w:tc>
        <w:tc>
          <w:tcPr>
            <w:tcW w:w="3608" w:type="dxa"/>
            <w:noWrap/>
            <w:hideMark/>
          </w:tcPr>
          <w:p w14:paraId="3EF691E1" w14:textId="77777777" w:rsidR="00D60B3A" w:rsidRPr="00BB3457" w:rsidRDefault="00D60B3A" w:rsidP="002B0CFF">
            <w:pPr>
              <w:pStyle w:val="TableHead"/>
              <w:rPr>
                <w:lang w:val="en-GB"/>
              </w:rPr>
            </w:pPr>
            <w:r w:rsidRPr="00BB3457">
              <w:rPr>
                <w:lang w:val="en-GB"/>
              </w:rPr>
              <w:t>Field name</w:t>
            </w:r>
          </w:p>
        </w:tc>
        <w:tc>
          <w:tcPr>
            <w:tcW w:w="4243" w:type="dxa"/>
            <w:noWrap/>
            <w:hideMark/>
          </w:tcPr>
          <w:p w14:paraId="14472F98" w14:textId="77777777" w:rsidR="00D60B3A" w:rsidRPr="00BB3457" w:rsidRDefault="00D60B3A" w:rsidP="002B0CFF">
            <w:pPr>
              <w:pStyle w:val="TableHead"/>
              <w:rPr>
                <w:lang w:val="en-GB"/>
              </w:rPr>
            </w:pPr>
            <w:r w:rsidRPr="00BB3457">
              <w:rPr>
                <w:lang w:val="en-GB"/>
              </w:rPr>
              <w:t>Mapped From</w:t>
            </w:r>
          </w:p>
        </w:tc>
      </w:tr>
      <w:tr w:rsidR="00D60B3A" w:rsidRPr="00BB3457" w14:paraId="01F94EBC" w14:textId="77777777" w:rsidTr="00A33B0B">
        <w:trPr>
          <w:cnfStyle w:val="000000100000" w:firstRow="0" w:lastRow="0" w:firstColumn="0" w:lastColumn="0" w:oddVBand="0" w:evenVBand="0" w:oddHBand="1" w:evenHBand="0" w:firstRowFirstColumn="0" w:firstRowLastColumn="0" w:lastRowFirstColumn="0" w:lastRowLastColumn="0"/>
          <w:trHeight w:val="300"/>
        </w:trPr>
        <w:tc>
          <w:tcPr>
            <w:tcW w:w="1165" w:type="dxa"/>
            <w:noWrap/>
            <w:hideMark/>
          </w:tcPr>
          <w:p w14:paraId="486138F2" w14:textId="77777777" w:rsidR="00D60B3A" w:rsidRPr="00BB3457" w:rsidRDefault="00D60B3A" w:rsidP="002B0CFF">
            <w:pPr>
              <w:pStyle w:val="TableText"/>
              <w:rPr>
                <w:lang w:val="en-GB"/>
              </w:rPr>
            </w:pPr>
            <w:r w:rsidRPr="00BB3457">
              <w:t>27</w:t>
            </w:r>
          </w:p>
        </w:tc>
        <w:tc>
          <w:tcPr>
            <w:tcW w:w="3608" w:type="dxa"/>
            <w:noWrap/>
            <w:hideMark/>
          </w:tcPr>
          <w:p w14:paraId="54D26BF0" w14:textId="77777777" w:rsidR="00D60B3A" w:rsidRPr="00BB3457" w:rsidRDefault="00D60B3A" w:rsidP="002B0CFF">
            <w:pPr>
              <w:pStyle w:val="TableText"/>
              <w:rPr>
                <w:lang w:val="en-GB"/>
              </w:rPr>
            </w:pPr>
            <w:r w:rsidRPr="00BB3457">
              <w:t>Sequence of total</w:t>
            </w:r>
          </w:p>
        </w:tc>
        <w:tc>
          <w:tcPr>
            <w:tcW w:w="4243" w:type="dxa"/>
            <w:hideMark/>
          </w:tcPr>
          <w:p w14:paraId="2783AFBB" w14:textId="77777777" w:rsidR="00D60B3A" w:rsidRPr="00BB3457" w:rsidRDefault="00D60B3A" w:rsidP="002B0CFF">
            <w:pPr>
              <w:pStyle w:val="TableText"/>
              <w:rPr>
                <w:lang w:val="en-GB"/>
              </w:rPr>
            </w:pPr>
            <w:r w:rsidRPr="00BB3457">
              <w:t>Set according to the number of messages by Tool</w:t>
            </w:r>
          </w:p>
        </w:tc>
      </w:tr>
      <w:tr w:rsidR="00D60B3A" w:rsidRPr="00BB3457" w14:paraId="75267C27" w14:textId="77777777" w:rsidTr="00A33B0B">
        <w:trPr>
          <w:cnfStyle w:val="000000010000" w:firstRow="0" w:lastRow="0" w:firstColumn="0" w:lastColumn="0" w:oddVBand="0" w:evenVBand="0" w:oddHBand="0" w:evenHBand="1" w:firstRowFirstColumn="0" w:firstRowLastColumn="0" w:lastRowFirstColumn="0" w:lastRowLastColumn="0"/>
          <w:trHeight w:val="300"/>
        </w:trPr>
        <w:tc>
          <w:tcPr>
            <w:tcW w:w="1165" w:type="dxa"/>
            <w:noWrap/>
            <w:hideMark/>
          </w:tcPr>
          <w:p w14:paraId="544E45CE" w14:textId="77777777" w:rsidR="00D60B3A" w:rsidRPr="00BB3457" w:rsidRDefault="00D60B3A" w:rsidP="002B0CFF">
            <w:pPr>
              <w:pStyle w:val="TableText"/>
              <w:rPr>
                <w:lang w:val="en-GB"/>
              </w:rPr>
            </w:pPr>
            <w:r w:rsidRPr="00BB3457">
              <w:t>20</w:t>
            </w:r>
          </w:p>
        </w:tc>
        <w:tc>
          <w:tcPr>
            <w:tcW w:w="3608" w:type="dxa"/>
            <w:noWrap/>
            <w:hideMark/>
          </w:tcPr>
          <w:p w14:paraId="59D8E2ED" w14:textId="77777777" w:rsidR="00D60B3A" w:rsidRPr="00BB3457" w:rsidRDefault="00D60B3A" w:rsidP="002B0CFF">
            <w:pPr>
              <w:pStyle w:val="TableText"/>
              <w:rPr>
                <w:lang w:val="en-GB"/>
              </w:rPr>
            </w:pPr>
            <w:r w:rsidRPr="00BB3457">
              <w:t>Undertaking number</w:t>
            </w:r>
          </w:p>
        </w:tc>
        <w:tc>
          <w:tcPr>
            <w:tcW w:w="4243" w:type="dxa"/>
            <w:hideMark/>
          </w:tcPr>
          <w:p w14:paraId="70868EF0" w14:textId="77777777" w:rsidR="00D60B3A" w:rsidRPr="00BB3457" w:rsidRDefault="00D60B3A" w:rsidP="002B0CFF">
            <w:pPr>
              <w:pStyle w:val="TableText"/>
              <w:rPr>
                <w:lang w:val="en-GB"/>
              </w:rPr>
            </w:pPr>
            <w:r w:rsidRPr="00BB3457">
              <w:t>Master reference e.g., ESB00111</w:t>
            </w:r>
          </w:p>
        </w:tc>
      </w:tr>
      <w:tr w:rsidR="00D60B3A" w:rsidRPr="00BB3457" w14:paraId="03423491" w14:textId="77777777" w:rsidTr="00A33B0B">
        <w:trPr>
          <w:cnfStyle w:val="000000100000" w:firstRow="0" w:lastRow="0" w:firstColumn="0" w:lastColumn="0" w:oddVBand="0" w:evenVBand="0" w:oddHBand="1" w:evenHBand="0" w:firstRowFirstColumn="0" w:firstRowLastColumn="0" w:lastRowFirstColumn="0" w:lastRowLastColumn="0"/>
          <w:trHeight w:val="300"/>
        </w:trPr>
        <w:tc>
          <w:tcPr>
            <w:tcW w:w="1165" w:type="dxa"/>
            <w:noWrap/>
            <w:hideMark/>
          </w:tcPr>
          <w:p w14:paraId="6075E4D1" w14:textId="77777777" w:rsidR="00D60B3A" w:rsidRPr="00BB3457" w:rsidRDefault="00D60B3A" w:rsidP="002B0CFF">
            <w:pPr>
              <w:pStyle w:val="TableText"/>
              <w:rPr>
                <w:lang w:val="en-GB"/>
              </w:rPr>
            </w:pPr>
            <w:r w:rsidRPr="00BB3457">
              <w:t>21</w:t>
            </w:r>
          </w:p>
        </w:tc>
        <w:tc>
          <w:tcPr>
            <w:tcW w:w="3608" w:type="dxa"/>
            <w:noWrap/>
            <w:hideMark/>
          </w:tcPr>
          <w:p w14:paraId="25D8217C" w14:textId="77777777" w:rsidR="00D60B3A" w:rsidRPr="00BB3457" w:rsidRDefault="00D60B3A" w:rsidP="002B0CFF">
            <w:pPr>
              <w:pStyle w:val="TableText"/>
              <w:rPr>
                <w:lang w:val="en-GB"/>
              </w:rPr>
            </w:pPr>
            <w:r w:rsidRPr="00BB3457">
              <w:t>Related Reference</w:t>
            </w:r>
          </w:p>
        </w:tc>
        <w:tc>
          <w:tcPr>
            <w:tcW w:w="4243" w:type="dxa"/>
            <w:hideMark/>
          </w:tcPr>
          <w:p w14:paraId="6F8959AD" w14:textId="77777777" w:rsidR="00D60B3A" w:rsidRPr="00BB3457" w:rsidRDefault="00D60B3A" w:rsidP="002B0CFF">
            <w:pPr>
              <w:pStyle w:val="TableText"/>
              <w:rPr>
                <w:lang w:val="en-GB"/>
              </w:rPr>
            </w:pPr>
            <w:r w:rsidRPr="00BB3457">
              <w:t>Addressee's Party reference e.g., Advising bank</w:t>
            </w:r>
          </w:p>
        </w:tc>
      </w:tr>
      <w:tr w:rsidR="00D60B3A" w:rsidRPr="00BB3457" w14:paraId="4FC6D064" w14:textId="77777777" w:rsidTr="00A33B0B">
        <w:trPr>
          <w:cnfStyle w:val="000000010000" w:firstRow="0" w:lastRow="0" w:firstColumn="0" w:lastColumn="0" w:oddVBand="0" w:evenVBand="0" w:oddHBand="0" w:evenHBand="1" w:firstRowFirstColumn="0" w:firstRowLastColumn="0" w:lastRowFirstColumn="0" w:lastRowLastColumn="0"/>
          <w:trHeight w:val="300"/>
        </w:trPr>
        <w:tc>
          <w:tcPr>
            <w:tcW w:w="1165" w:type="dxa"/>
            <w:noWrap/>
            <w:hideMark/>
          </w:tcPr>
          <w:p w14:paraId="1DE755C0" w14:textId="77777777" w:rsidR="00D60B3A" w:rsidRPr="00BB3457" w:rsidRDefault="00D60B3A" w:rsidP="002B0CFF">
            <w:pPr>
              <w:pStyle w:val="TableText"/>
              <w:rPr>
                <w:lang w:val="en-GB"/>
              </w:rPr>
            </w:pPr>
            <w:r w:rsidRPr="00BB3457">
              <w:t>26E</w:t>
            </w:r>
          </w:p>
        </w:tc>
        <w:tc>
          <w:tcPr>
            <w:tcW w:w="3608" w:type="dxa"/>
            <w:noWrap/>
            <w:hideMark/>
          </w:tcPr>
          <w:p w14:paraId="4ED16DA2" w14:textId="77777777" w:rsidR="00D60B3A" w:rsidRPr="00BB3457" w:rsidRDefault="00D60B3A" w:rsidP="002B0CFF">
            <w:pPr>
              <w:pStyle w:val="TableText"/>
              <w:rPr>
                <w:lang w:val="en-GB"/>
              </w:rPr>
            </w:pPr>
            <w:r w:rsidRPr="00BB3457">
              <w:t>Number of Amendment</w:t>
            </w:r>
          </w:p>
        </w:tc>
        <w:tc>
          <w:tcPr>
            <w:tcW w:w="4243" w:type="dxa"/>
            <w:hideMark/>
          </w:tcPr>
          <w:p w14:paraId="5367CA40" w14:textId="77777777" w:rsidR="00D60B3A" w:rsidRPr="00BB3457" w:rsidRDefault="00D60B3A" w:rsidP="002B0CFF">
            <w:pPr>
              <w:pStyle w:val="TableText"/>
              <w:rPr>
                <w:lang w:val="en-GB"/>
              </w:rPr>
            </w:pPr>
            <w:r w:rsidRPr="00BB3457">
              <w:t>Amendment number</w:t>
            </w:r>
          </w:p>
        </w:tc>
      </w:tr>
      <w:tr w:rsidR="00D60B3A" w:rsidRPr="00BB3457" w14:paraId="68569C30" w14:textId="77777777" w:rsidTr="00A33B0B">
        <w:trPr>
          <w:cnfStyle w:val="000000100000" w:firstRow="0" w:lastRow="0" w:firstColumn="0" w:lastColumn="0" w:oddVBand="0" w:evenVBand="0" w:oddHBand="1" w:evenHBand="0" w:firstRowFirstColumn="0" w:firstRowLastColumn="0" w:lastRowFirstColumn="0" w:lastRowLastColumn="0"/>
          <w:trHeight w:val="300"/>
        </w:trPr>
        <w:tc>
          <w:tcPr>
            <w:tcW w:w="1165" w:type="dxa"/>
            <w:noWrap/>
            <w:hideMark/>
          </w:tcPr>
          <w:p w14:paraId="19356FB0" w14:textId="77777777" w:rsidR="00D60B3A" w:rsidRPr="00BB3457" w:rsidRDefault="00D60B3A" w:rsidP="002B0CFF">
            <w:pPr>
              <w:pStyle w:val="TableText"/>
              <w:rPr>
                <w:lang w:val="en-GB"/>
              </w:rPr>
            </w:pPr>
            <w:r w:rsidRPr="00BB3457">
              <w:t>52a</w:t>
            </w:r>
          </w:p>
        </w:tc>
        <w:tc>
          <w:tcPr>
            <w:tcW w:w="3608" w:type="dxa"/>
            <w:noWrap/>
            <w:hideMark/>
          </w:tcPr>
          <w:p w14:paraId="320A60DF" w14:textId="77777777" w:rsidR="00D60B3A" w:rsidRPr="00BB3457" w:rsidRDefault="00D60B3A" w:rsidP="002B0CFF">
            <w:pPr>
              <w:pStyle w:val="TableText"/>
              <w:rPr>
                <w:lang w:val="en-GB"/>
              </w:rPr>
            </w:pPr>
            <w:r w:rsidRPr="00BB3457">
              <w:t>Issuer A or D</w:t>
            </w:r>
          </w:p>
        </w:tc>
        <w:tc>
          <w:tcPr>
            <w:tcW w:w="4243" w:type="dxa"/>
            <w:hideMark/>
          </w:tcPr>
          <w:p w14:paraId="53330BC0" w14:textId="77777777" w:rsidR="00D60B3A" w:rsidRPr="00BB3457" w:rsidRDefault="00D60B3A" w:rsidP="002B0CFF">
            <w:pPr>
              <w:pStyle w:val="TableText"/>
              <w:rPr>
                <w:lang w:val="en-GB"/>
              </w:rPr>
            </w:pPr>
            <w:r w:rsidRPr="00BB3457">
              <w:t>SWIFT BIC or name and address from branch (BOB)</w:t>
            </w:r>
          </w:p>
        </w:tc>
      </w:tr>
      <w:tr w:rsidR="00D60B3A" w:rsidRPr="00BB3457" w14:paraId="1B1F9D2B" w14:textId="77777777" w:rsidTr="00A33B0B">
        <w:trPr>
          <w:cnfStyle w:val="000000010000" w:firstRow="0" w:lastRow="0" w:firstColumn="0" w:lastColumn="0" w:oddVBand="0" w:evenVBand="0" w:oddHBand="0" w:evenHBand="1" w:firstRowFirstColumn="0" w:firstRowLastColumn="0" w:lastRowFirstColumn="0" w:lastRowLastColumn="0"/>
          <w:trHeight w:val="300"/>
        </w:trPr>
        <w:tc>
          <w:tcPr>
            <w:tcW w:w="1165" w:type="dxa"/>
            <w:noWrap/>
            <w:hideMark/>
          </w:tcPr>
          <w:p w14:paraId="5DB2DCAA" w14:textId="77777777" w:rsidR="00D60B3A" w:rsidRPr="00BB3457" w:rsidRDefault="00D60B3A" w:rsidP="002B0CFF">
            <w:pPr>
              <w:pStyle w:val="TableText"/>
              <w:rPr>
                <w:lang w:val="en-GB"/>
              </w:rPr>
            </w:pPr>
            <w:r w:rsidRPr="00BB3457">
              <w:t>77U</w:t>
            </w:r>
          </w:p>
        </w:tc>
        <w:tc>
          <w:tcPr>
            <w:tcW w:w="3608" w:type="dxa"/>
            <w:noWrap/>
            <w:hideMark/>
          </w:tcPr>
          <w:p w14:paraId="31C84FEF" w14:textId="77777777" w:rsidR="00D60B3A" w:rsidRPr="00BB3457" w:rsidRDefault="00D60B3A" w:rsidP="002B0CFF">
            <w:pPr>
              <w:pStyle w:val="TableText"/>
              <w:rPr>
                <w:lang w:val="en-GB"/>
              </w:rPr>
            </w:pPr>
            <w:r w:rsidRPr="00BB3457">
              <w:t>Other Amendments to Undertaking</w:t>
            </w:r>
          </w:p>
        </w:tc>
        <w:tc>
          <w:tcPr>
            <w:tcW w:w="4243" w:type="dxa"/>
            <w:hideMark/>
          </w:tcPr>
          <w:p w14:paraId="6CAF460F" w14:textId="77777777" w:rsidR="00D60B3A" w:rsidRPr="00BB3457" w:rsidRDefault="00D60B3A" w:rsidP="002B0CFF">
            <w:pPr>
              <w:pStyle w:val="TableText"/>
              <w:rPr>
                <w:lang w:val="en-GB"/>
              </w:rPr>
            </w:pPr>
            <w:r w:rsidRPr="00BB3457">
              <w:t>Cancellation narrative (continue)</w:t>
            </w:r>
          </w:p>
        </w:tc>
      </w:tr>
    </w:tbl>
    <w:p w14:paraId="50E53B4C" w14:textId="34709B2F" w:rsidR="000D3507" w:rsidRDefault="000D3507" w:rsidP="000D3507">
      <w:pPr>
        <w:pStyle w:val="BodyText"/>
      </w:pPr>
    </w:p>
    <w:p w14:paraId="37D11E88" w14:textId="77777777" w:rsidR="009E5D2A" w:rsidRDefault="009E5D2A" w:rsidP="009E5D2A">
      <w:pPr>
        <w:pStyle w:val="Heading3"/>
      </w:pPr>
      <w:bookmarkStart w:id="288" w:name="_Toc160048769"/>
      <w:r>
        <w:t>MT768 – Acknowledgement of a Guarantee/Standby message</w:t>
      </w:r>
      <w:bookmarkEnd w:id="288"/>
    </w:p>
    <w:p w14:paraId="6C8D0F2F" w14:textId="3313A09B" w:rsidR="009E5D2A" w:rsidRDefault="009E5D2A" w:rsidP="009E5D2A">
      <w:pPr>
        <w:pStyle w:val="BodyText"/>
      </w:pPr>
      <w:r>
        <w:t>The MT768 Acknowledgement message can be generated from Export Standby LC. This message can be attached to event where acknowledgement is required to send back to the instructing party.</w:t>
      </w:r>
    </w:p>
    <w:tbl>
      <w:tblPr>
        <w:tblStyle w:val="TableGridHeader1"/>
        <w:tblW w:w="0" w:type="auto"/>
        <w:tblLook w:val="04A0" w:firstRow="1" w:lastRow="0" w:firstColumn="1" w:lastColumn="0" w:noHBand="0" w:noVBand="1"/>
      </w:tblPr>
      <w:tblGrid>
        <w:gridCol w:w="1165"/>
        <w:gridCol w:w="3704"/>
        <w:gridCol w:w="4147"/>
      </w:tblGrid>
      <w:tr w:rsidR="003D5D5F" w:rsidRPr="005C4EAA" w14:paraId="4DD90955" w14:textId="77777777" w:rsidTr="00A33B0B">
        <w:trPr>
          <w:cnfStyle w:val="100000000000" w:firstRow="1" w:lastRow="0" w:firstColumn="0" w:lastColumn="0" w:oddVBand="0" w:evenVBand="0" w:oddHBand="0" w:evenHBand="0" w:firstRowFirstColumn="0" w:firstRowLastColumn="0" w:lastRowFirstColumn="0" w:lastRowLastColumn="0"/>
          <w:trHeight w:val="315"/>
        </w:trPr>
        <w:tc>
          <w:tcPr>
            <w:tcW w:w="1165" w:type="dxa"/>
            <w:noWrap/>
            <w:hideMark/>
          </w:tcPr>
          <w:p w14:paraId="4A87D49E" w14:textId="77777777" w:rsidR="003D5D5F" w:rsidRPr="005C4EAA" w:rsidRDefault="003D5D5F" w:rsidP="002B0CFF">
            <w:pPr>
              <w:pStyle w:val="TableHead"/>
              <w:rPr>
                <w:lang w:val="en-GB"/>
              </w:rPr>
            </w:pPr>
            <w:r w:rsidRPr="005C4EAA">
              <w:rPr>
                <w:lang w:val="en-GB"/>
              </w:rPr>
              <w:lastRenderedPageBreak/>
              <w:t>Tag</w:t>
            </w:r>
          </w:p>
        </w:tc>
        <w:tc>
          <w:tcPr>
            <w:tcW w:w="3704" w:type="dxa"/>
            <w:noWrap/>
            <w:hideMark/>
          </w:tcPr>
          <w:p w14:paraId="57F49055" w14:textId="77777777" w:rsidR="003D5D5F" w:rsidRPr="005C4EAA" w:rsidRDefault="003D5D5F" w:rsidP="002B0CFF">
            <w:pPr>
              <w:pStyle w:val="TableHead"/>
              <w:rPr>
                <w:lang w:val="en-GB"/>
              </w:rPr>
            </w:pPr>
            <w:r w:rsidRPr="005C4EAA">
              <w:rPr>
                <w:lang w:val="en-GB"/>
              </w:rPr>
              <w:t>Field name</w:t>
            </w:r>
          </w:p>
        </w:tc>
        <w:tc>
          <w:tcPr>
            <w:tcW w:w="4147" w:type="dxa"/>
            <w:noWrap/>
            <w:hideMark/>
          </w:tcPr>
          <w:p w14:paraId="5C51EC09" w14:textId="77777777" w:rsidR="003D5D5F" w:rsidRPr="005C4EAA" w:rsidRDefault="003D5D5F" w:rsidP="002B0CFF">
            <w:pPr>
              <w:pStyle w:val="TableHead"/>
              <w:rPr>
                <w:lang w:val="en-GB"/>
              </w:rPr>
            </w:pPr>
            <w:r w:rsidRPr="005C4EAA">
              <w:rPr>
                <w:lang w:val="en-GB"/>
              </w:rPr>
              <w:t>Mapped From</w:t>
            </w:r>
          </w:p>
        </w:tc>
      </w:tr>
      <w:tr w:rsidR="003D5D5F" w:rsidRPr="005C4EAA" w14:paraId="180A3BB5" w14:textId="77777777" w:rsidTr="00A33B0B">
        <w:trPr>
          <w:cnfStyle w:val="000000100000" w:firstRow="0" w:lastRow="0" w:firstColumn="0" w:lastColumn="0" w:oddVBand="0" w:evenVBand="0" w:oddHBand="1" w:evenHBand="0" w:firstRowFirstColumn="0" w:firstRowLastColumn="0" w:lastRowFirstColumn="0" w:lastRowLastColumn="0"/>
          <w:trHeight w:val="300"/>
        </w:trPr>
        <w:tc>
          <w:tcPr>
            <w:tcW w:w="1165" w:type="dxa"/>
            <w:noWrap/>
            <w:hideMark/>
          </w:tcPr>
          <w:p w14:paraId="1A47E995" w14:textId="77777777" w:rsidR="003D5D5F" w:rsidRPr="005C4EAA" w:rsidRDefault="003D5D5F" w:rsidP="002B0CFF">
            <w:pPr>
              <w:pStyle w:val="TableText"/>
              <w:rPr>
                <w:lang w:val="en-GB"/>
              </w:rPr>
            </w:pPr>
            <w:r w:rsidRPr="005C4EAA">
              <w:rPr>
                <w:lang w:val="en-GB"/>
              </w:rPr>
              <w:t> </w:t>
            </w:r>
          </w:p>
        </w:tc>
        <w:tc>
          <w:tcPr>
            <w:tcW w:w="3704" w:type="dxa"/>
            <w:noWrap/>
            <w:hideMark/>
          </w:tcPr>
          <w:p w14:paraId="53D8BB97" w14:textId="77777777" w:rsidR="003D5D5F" w:rsidRPr="005C4EAA" w:rsidRDefault="003D5D5F" w:rsidP="002B0CFF">
            <w:pPr>
              <w:pStyle w:val="TableText"/>
              <w:rPr>
                <w:lang w:val="en-GB"/>
              </w:rPr>
            </w:pPr>
            <w:r w:rsidRPr="005C4EAA">
              <w:t>Sender</w:t>
            </w:r>
          </w:p>
        </w:tc>
        <w:tc>
          <w:tcPr>
            <w:tcW w:w="4147" w:type="dxa"/>
            <w:hideMark/>
          </w:tcPr>
          <w:p w14:paraId="3CA16E1E" w14:textId="77777777" w:rsidR="003D5D5F" w:rsidRPr="005C4EAA" w:rsidRDefault="003D5D5F" w:rsidP="002B0CFF">
            <w:pPr>
              <w:pStyle w:val="TableText"/>
              <w:rPr>
                <w:lang w:val="en-GB"/>
              </w:rPr>
            </w:pPr>
            <w:r w:rsidRPr="005C4EAA">
              <w:t>Sender BIC</w:t>
            </w:r>
          </w:p>
        </w:tc>
      </w:tr>
      <w:tr w:rsidR="003D5D5F" w:rsidRPr="005C4EAA" w14:paraId="40F6F246" w14:textId="77777777" w:rsidTr="00A33B0B">
        <w:trPr>
          <w:cnfStyle w:val="000000010000" w:firstRow="0" w:lastRow="0" w:firstColumn="0" w:lastColumn="0" w:oddVBand="0" w:evenVBand="0" w:oddHBand="0" w:evenHBand="1" w:firstRowFirstColumn="0" w:firstRowLastColumn="0" w:lastRowFirstColumn="0" w:lastRowLastColumn="0"/>
          <w:trHeight w:val="300"/>
        </w:trPr>
        <w:tc>
          <w:tcPr>
            <w:tcW w:w="1165" w:type="dxa"/>
            <w:noWrap/>
            <w:hideMark/>
          </w:tcPr>
          <w:p w14:paraId="5BA15B2E" w14:textId="77777777" w:rsidR="003D5D5F" w:rsidRPr="005C4EAA" w:rsidRDefault="003D5D5F" w:rsidP="002B0CFF">
            <w:pPr>
              <w:pStyle w:val="TableText"/>
              <w:rPr>
                <w:lang w:val="en-GB"/>
              </w:rPr>
            </w:pPr>
            <w:r w:rsidRPr="005C4EAA">
              <w:rPr>
                <w:lang w:val="en-GB"/>
              </w:rPr>
              <w:t> </w:t>
            </w:r>
          </w:p>
        </w:tc>
        <w:tc>
          <w:tcPr>
            <w:tcW w:w="3704" w:type="dxa"/>
            <w:noWrap/>
            <w:hideMark/>
          </w:tcPr>
          <w:p w14:paraId="5833D80A" w14:textId="77777777" w:rsidR="003D5D5F" w:rsidRPr="005C4EAA" w:rsidRDefault="003D5D5F" w:rsidP="002B0CFF">
            <w:pPr>
              <w:pStyle w:val="TableText"/>
              <w:rPr>
                <w:lang w:val="en-GB"/>
              </w:rPr>
            </w:pPr>
            <w:r w:rsidRPr="005C4EAA">
              <w:t>Receiver</w:t>
            </w:r>
          </w:p>
        </w:tc>
        <w:tc>
          <w:tcPr>
            <w:tcW w:w="4147" w:type="dxa"/>
            <w:hideMark/>
          </w:tcPr>
          <w:p w14:paraId="57F3D9CA" w14:textId="77777777" w:rsidR="003D5D5F" w:rsidRPr="005C4EAA" w:rsidRDefault="003D5D5F" w:rsidP="002B0CFF">
            <w:pPr>
              <w:pStyle w:val="TableText"/>
              <w:rPr>
                <w:lang w:val="en-GB"/>
              </w:rPr>
            </w:pPr>
            <w:r w:rsidRPr="005C4EAA">
              <w:t>SWIFT BIC of receiver</w:t>
            </w:r>
          </w:p>
        </w:tc>
      </w:tr>
      <w:tr w:rsidR="003D5D5F" w:rsidRPr="005C4EAA" w14:paraId="557EC0A3" w14:textId="77777777" w:rsidTr="00A33B0B">
        <w:trPr>
          <w:cnfStyle w:val="000000100000" w:firstRow="0" w:lastRow="0" w:firstColumn="0" w:lastColumn="0" w:oddVBand="0" w:evenVBand="0" w:oddHBand="1" w:evenHBand="0" w:firstRowFirstColumn="0" w:firstRowLastColumn="0" w:lastRowFirstColumn="0" w:lastRowLastColumn="0"/>
          <w:trHeight w:val="300"/>
        </w:trPr>
        <w:tc>
          <w:tcPr>
            <w:tcW w:w="1165" w:type="dxa"/>
            <w:noWrap/>
            <w:hideMark/>
          </w:tcPr>
          <w:p w14:paraId="5CB943BD" w14:textId="77777777" w:rsidR="003D5D5F" w:rsidRPr="005C4EAA" w:rsidRDefault="003D5D5F" w:rsidP="002B0CFF">
            <w:pPr>
              <w:pStyle w:val="TableText"/>
              <w:rPr>
                <w:lang w:val="en-GB"/>
              </w:rPr>
            </w:pPr>
            <w:r w:rsidRPr="005C4EAA">
              <w:t>20</w:t>
            </w:r>
          </w:p>
        </w:tc>
        <w:tc>
          <w:tcPr>
            <w:tcW w:w="3704" w:type="dxa"/>
            <w:noWrap/>
            <w:hideMark/>
          </w:tcPr>
          <w:p w14:paraId="4A68A178" w14:textId="77777777" w:rsidR="003D5D5F" w:rsidRPr="005C4EAA" w:rsidRDefault="003D5D5F" w:rsidP="002B0CFF">
            <w:pPr>
              <w:pStyle w:val="TableText"/>
              <w:rPr>
                <w:lang w:val="en-GB"/>
              </w:rPr>
            </w:pPr>
            <w:r w:rsidRPr="005C4EAA">
              <w:t>Transaction reference</w:t>
            </w:r>
          </w:p>
        </w:tc>
        <w:tc>
          <w:tcPr>
            <w:tcW w:w="4147" w:type="dxa"/>
            <w:hideMark/>
          </w:tcPr>
          <w:p w14:paraId="2B076371" w14:textId="77777777" w:rsidR="003D5D5F" w:rsidRPr="005C4EAA" w:rsidRDefault="003D5D5F" w:rsidP="002B0CFF">
            <w:pPr>
              <w:pStyle w:val="TableText"/>
              <w:rPr>
                <w:lang w:val="en-GB"/>
              </w:rPr>
            </w:pPr>
            <w:r w:rsidRPr="005C4EAA">
              <w:t>Master reference</w:t>
            </w:r>
          </w:p>
        </w:tc>
      </w:tr>
      <w:tr w:rsidR="003D5D5F" w:rsidRPr="005C4EAA" w14:paraId="7CCEFD78" w14:textId="77777777" w:rsidTr="00A33B0B">
        <w:trPr>
          <w:cnfStyle w:val="000000010000" w:firstRow="0" w:lastRow="0" w:firstColumn="0" w:lastColumn="0" w:oddVBand="0" w:evenVBand="0" w:oddHBand="0" w:evenHBand="1" w:firstRowFirstColumn="0" w:firstRowLastColumn="0" w:lastRowFirstColumn="0" w:lastRowLastColumn="0"/>
          <w:trHeight w:val="300"/>
        </w:trPr>
        <w:tc>
          <w:tcPr>
            <w:tcW w:w="1165" w:type="dxa"/>
            <w:noWrap/>
            <w:hideMark/>
          </w:tcPr>
          <w:p w14:paraId="7AB11E34" w14:textId="77777777" w:rsidR="003D5D5F" w:rsidRPr="005C4EAA" w:rsidRDefault="003D5D5F" w:rsidP="002B0CFF">
            <w:pPr>
              <w:pStyle w:val="TableText"/>
              <w:rPr>
                <w:lang w:val="en-GB"/>
              </w:rPr>
            </w:pPr>
            <w:r w:rsidRPr="005C4EAA">
              <w:t>21</w:t>
            </w:r>
          </w:p>
        </w:tc>
        <w:tc>
          <w:tcPr>
            <w:tcW w:w="3704" w:type="dxa"/>
            <w:noWrap/>
            <w:hideMark/>
          </w:tcPr>
          <w:p w14:paraId="77E0ADCB" w14:textId="77777777" w:rsidR="003D5D5F" w:rsidRPr="005C4EAA" w:rsidRDefault="003D5D5F" w:rsidP="002B0CFF">
            <w:pPr>
              <w:pStyle w:val="TableText"/>
              <w:rPr>
                <w:lang w:val="en-GB"/>
              </w:rPr>
            </w:pPr>
            <w:r w:rsidRPr="005C4EAA">
              <w:t>Related reference</w:t>
            </w:r>
          </w:p>
        </w:tc>
        <w:tc>
          <w:tcPr>
            <w:tcW w:w="4147" w:type="dxa"/>
            <w:hideMark/>
          </w:tcPr>
          <w:p w14:paraId="01783D29" w14:textId="77777777" w:rsidR="003D5D5F" w:rsidRPr="005C4EAA" w:rsidRDefault="003D5D5F" w:rsidP="002B0CFF">
            <w:pPr>
              <w:pStyle w:val="TableText"/>
              <w:rPr>
                <w:lang w:val="en-GB"/>
              </w:rPr>
            </w:pPr>
            <w:r w:rsidRPr="005C4EAA">
              <w:rPr>
                <w:lang w:val="en-GB"/>
              </w:rPr>
              <w:t>Sender's reference</w:t>
            </w:r>
          </w:p>
        </w:tc>
      </w:tr>
      <w:tr w:rsidR="003D5D5F" w:rsidRPr="005C4EAA" w14:paraId="0FF19A3C" w14:textId="77777777" w:rsidTr="00A33B0B">
        <w:trPr>
          <w:cnfStyle w:val="000000100000" w:firstRow="0" w:lastRow="0" w:firstColumn="0" w:lastColumn="0" w:oddVBand="0" w:evenVBand="0" w:oddHBand="1" w:evenHBand="0" w:firstRowFirstColumn="0" w:firstRowLastColumn="0" w:lastRowFirstColumn="0" w:lastRowLastColumn="0"/>
          <w:trHeight w:val="300"/>
        </w:trPr>
        <w:tc>
          <w:tcPr>
            <w:tcW w:w="1165" w:type="dxa"/>
            <w:noWrap/>
            <w:hideMark/>
          </w:tcPr>
          <w:p w14:paraId="2BDEF1E9" w14:textId="77777777" w:rsidR="003D5D5F" w:rsidRPr="005C4EAA" w:rsidRDefault="003D5D5F" w:rsidP="002B0CFF">
            <w:pPr>
              <w:pStyle w:val="TableText"/>
              <w:rPr>
                <w:lang w:val="en-GB"/>
              </w:rPr>
            </w:pPr>
            <w:r w:rsidRPr="005C4EAA">
              <w:t>25</w:t>
            </w:r>
          </w:p>
        </w:tc>
        <w:tc>
          <w:tcPr>
            <w:tcW w:w="3704" w:type="dxa"/>
            <w:noWrap/>
            <w:hideMark/>
          </w:tcPr>
          <w:p w14:paraId="22F34CB1" w14:textId="77777777" w:rsidR="003D5D5F" w:rsidRPr="005C4EAA" w:rsidRDefault="003D5D5F" w:rsidP="002B0CFF">
            <w:pPr>
              <w:pStyle w:val="TableText"/>
              <w:rPr>
                <w:lang w:val="en-GB"/>
              </w:rPr>
            </w:pPr>
            <w:r w:rsidRPr="005C4EAA">
              <w:t>Account identification</w:t>
            </w:r>
          </w:p>
        </w:tc>
        <w:tc>
          <w:tcPr>
            <w:tcW w:w="4147" w:type="dxa"/>
            <w:hideMark/>
          </w:tcPr>
          <w:p w14:paraId="6AD1DBFE" w14:textId="77777777" w:rsidR="003D5D5F" w:rsidRPr="005C4EAA" w:rsidRDefault="003D5D5F" w:rsidP="002B0CFF">
            <w:pPr>
              <w:pStyle w:val="TableText"/>
              <w:rPr>
                <w:lang w:val="en-GB"/>
              </w:rPr>
            </w:pPr>
            <w:r w:rsidRPr="005C4EAA">
              <w:rPr>
                <w:lang w:val="en-GB"/>
              </w:rPr>
              <w:t>Principal party's liability account</w:t>
            </w:r>
          </w:p>
        </w:tc>
      </w:tr>
      <w:tr w:rsidR="003D5D5F" w:rsidRPr="005C4EAA" w14:paraId="2B5303C0" w14:textId="77777777" w:rsidTr="00A33B0B">
        <w:trPr>
          <w:cnfStyle w:val="000000010000" w:firstRow="0" w:lastRow="0" w:firstColumn="0" w:lastColumn="0" w:oddVBand="0" w:evenVBand="0" w:oddHBand="0" w:evenHBand="1" w:firstRowFirstColumn="0" w:firstRowLastColumn="0" w:lastRowFirstColumn="0" w:lastRowLastColumn="0"/>
          <w:trHeight w:val="300"/>
        </w:trPr>
        <w:tc>
          <w:tcPr>
            <w:tcW w:w="1165" w:type="dxa"/>
            <w:noWrap/>
            <w:hideMark/>
          </w:tcPr>
          <w:p w14:paraId="42B6A61F" w14:textId="77777777" w:rsidR="003D5D5F" w:rsidRPr="005C4EAA" w:rsidRDefault="003D5D5F" w:rsidP="002B0CFF">
            <w:pPr>
              <w:pStyle w:val="TableText"/>
              <w:rPr>
                <w:lang w:val="en-GB"/>
              </w:rPr>
            </w:pPr>
            <w:r w:rsidRPr="005C4EAA">
              <w:t>30</w:t>
            </w:r>
          </w:p>
        </w:tc>
        <w:tc>
          <w:tcPr>
            <w:tcW w:w="3704" w:type="dxa"/>
            <w:noWrap/>
            <w:hideMark/>
          </w:tcPr>
          <w:p w14:paraId="740FC12F" w14:textId="77777777" w:rsidR="003D5D5F" w:rsidRPr="005C4EAA" w:rsidRDefault="003D5D5F" w:rsidP="002B0CFF">
            <w:pPr>
              <w:pStyle w:val="TableText"/>
              <w:rPr>
                <w:lang w:val="en-GB"/>
              </w:rPr>
            </w:pPr>
            <w:r w:rsidRPr="005C4EAA">
              <w:t>Date of message being acknowledged</w:t>
            </w:r>
          </w:p>
        </w:tc>
        <w:tc>
          <w:tcPr>
            <w:tcW w:w="4147" w:type="dxa"/>
            <w:hideMark/>
          </w:tcPr>
          <w:p w14:paraId="1B7324AF" w14:textId="77777777" w:rsidR="003D5D5F" w:rsidRPr="005C4EAA" w:rsidRDefault="003D5D5F" w:rsidP="002B0CFF">
            <w:pPr>
              <w:pStyle w:val="TableText"/>
              <w:rPr>
                <w:lang w:val="en-GB"/>
              </w:rPr>
            </w:pPr>
            <w:r w:rsidRPr="005C4EAA">
              <w:rPr>
                <w:lang w:val="en-GB"/>
              </w:rPr>
              <w:t>Today date</w:t>
            </w:r>
          </w:p>
        </w:tc>
      </w:tr>
      <w:tr w:rsidR="003D5D5F" w:rsidRPr="005C4EAA" w14:paraId="3342AE99" w14:textId="77777777" w:rsidTr="00A33B0B">
        <w:trPr>
          <w:cnfStyle w:val="000000100000" w:firstRow="0" w:lastRow="0" w:firstColumn="0" w:lastColumn="0" w:oddVBand="0" w:evenVBand="0" w:oddHBand="1" w:evenHBand="0" w:firstRowFirstColumn="0" w:firstRowLastColumn="0" w:lastRowFirstColumn="0" w:lastRowLastColumn="0"/>
          <w:trHeight w:val="1500"/>
        </w:trPr>
        <w:tc>
          <w:tcPr>
            <w:tcW w:w="1165" w:type="dxa"/>
            <w:noWrap/>
            <w:hideMark/>
          </w:tcPr>
          <w:p w14:paraId="2AC39CBE" w14:textId="77777777" w:rsidR="003D5D5F" w:rsidRPr="005C4EAA" w:rsidRDefault="003D5D5F" w:rsidP="002B0CFF">
            <w:pPr>
              <w:pStyle w:val="TableText"/>
              <w:rPr>
                <w:lang w:val="en-GB"/>
              </w:rPr>
            </w:pPr>
            <w:r w:rsidRPr="005C4EAA">
              <w:t>32a</w:t>
            </w:r>
          </w:p>
        </w:tc>
        <w:tc>
          <w:tcPr>
            <w:tcW w:w="3704" w:type="dxa"/>
            <w:noWrap/>
            <w:hideMark/>
          </w:tcPr>
          <w:p w14:paraId="2D60DD25" w14:textId="77777777" w:rsidR="003D5D5F" w:rsidRPr="005C4EAA" w:rsidRDefault="003D5D5F" w:rsidP="002B0CFF">
            <w:pPr>
              <w:pStyle w:val="TableText"/>
              <w:rPr>
                <w:lang w:val="en-GB"/>
              </w:rPr>
            </w:pPr>
            <w:r w:rsidRPr="005C4EAA">
              <w:t>Amount of charges (B or D)</w:t>
            </w:r>
          </w:p>
        </w:tc>
        <w:tc>
          <w:tcPr>
            <w:tcW w:w="4147" w:type="dxa"/>
            <w:hideMark/>
          </w:tcPr>
          <w:p w14:paraId="7810B027" w14:textId="77777777" w:rsidR="003D5D5F" w:rsidRPr="005C4EAA" w:rsidRDefault="003D5D5F" w:rsidP="002B0CFF">
            <w:pPr>
              <w:pStyle w:val="TableText"/>
              <w:rPr>
                <w:lang w:val="en-GB"/>
              </w:rPr>
            </w:pPr>
            <w:r w:rsidRPr="005C4EAA">
              <w:rPr>
                <w:lang w:val="en-GB"/>
              </w:rPr>
              <w:t>If 32D –</w:t>
            </w:r>
            <w:r w:rsidRPr="005C4EAA">
              <w:rPr>
                <w:lang w:val="en-GB"/>
              </w:rPr>
              <w:br/>
              <w:t>Date is mapped from charge date</w:t>
            </w:r>
            <w:r w:rsidRPr="005C4EAA">
              <w:rPr>
                <w:lang w:val="en-GB"/>
              </w:rPr>
              <w:br/>
              <w:t xml:space="preserve">Amount is mapped from charge amount </w:t>
            </w:r>
            <w:r w:rsidRPr="005C4EAA">
              <w:rPr>
                <w:lang w:val="en-GB"/>
              </w:rPr>
              <w:br/>
              <w:t xml:space="preserve">If 32B – </w:t>
            </w:r>
            <w:r w:rsidRPr="005C4EAA">
              <w:rPr>
                <w:lang w:val="en-GB"/>
              </w:rPr>
              <w:br/>
              <w:t xml:space="preserve">Amount is mapped from charge amount </w:t>
            </w:r>
          </w:p>
        </w:tc>
      </w:tr>
      <w:tr w:rsidR="003D5D5F" w:rsidRPr="005C4EAA" w14:paraId="17030687" w14:textId="77777777" w:rsidTr="00A33B0B">
        <w:trPr>
          <w:cnfStyle w:val="000000010000" w:firstRow="0" w:lastRow="0" w:firstColumn="0" w:lastColumn="0" w:oddVBand="0" w:evenVBand="0" w:oddHBand="0" w:evenHBand="1" w:firstRowFirstColumn="0" w:firstRowLastColumn="0" w:lastRowFirstColumn="0" w:lastRowLastColumn="0"/>
          <w:trHeight w:val="3780"/>
        </w:trPr>
        <w:tc>
          <w:tcPr>
            <w:tcW w:w="1165" w:type="dxa"/>
            <w:noWrap/>
            <w:hideMark/>
          </w:tcPr>
          <w:p w14:paraId="2030E2C0" w14:textId="77777777" w:rsidR="003D5D5F" w:rsidRPr="005C4EAA" w:rsidRDefault="003D5D5F" w:rsidP="002B0CFF">
            <w:pPr>
              <w:pStyle w:val="TableText"/>
              <w:rPr>
                <w:lang w:val="en-GB"/>
              </w:rPr>
            </w:pPr>
            <w:r w:rsidRPr="005C4EAA">
              <w:t>57a</w:t>
            </w:r>
          </w:p>
        </w:tc>
        <w:tc>
          <w:tcPr>
            <w:tcW w:w="3704" w:type="dxa"/>
            <w:noWrap/>
            <w:hideMark/>
          </w:tcPr>
          <w:p w14:paraId="0E7797F3" w14:textId="77777777" w:rsidR="003D5D5F" w:rsidRPr="005C4EAA" w:rsidRDefault="003D5D5F" w:rsidP="002B0CFF">
            <w:pPr>
              <w:pStyle w:val="TableText"/>
              <w:rPr>
                <w:lang w:val="en-GB"/>
              </w:rPr>
            </w:pPr>
            <w:r w:rsidRPr="005C4EAA">
              <w:t>Account with (A, B or D) </w:t>
            </w:r>
          </w:p>
        </w:tc>
        <w:tc>
          <w:tcPr>
            <w:tcW w:w="4147" w:type="dxa"/>
            <w:hideMark/>
          </w:tcPr>
          <w:p w14:paraId="1D0D0199" w14:textId="77777777" w:rsidR="003D5D5F" w:rsidRPr="005C4EAA" w:rsidRDefault="003D5D5F" w:rsidP="002B0CFF">
            <w:pPr>
              <w:pStyle w:val="TableText"/>
              <w:rPr>
                <w:lang w:val="en-GB"/>
              </w:rPr>
            </w:pPr>
            <w:r w:rsidRPr="005C4EAA">
              <w:rPr>
                <w:lang w:val="en-GB"/>
              </w:rPr>
              <w:t xml:space="preserve">The Account with </w:t>
            </w:r>
            <w:r w:rsidRPr="005C4EAA">
              <w:t>is</w:t>
            </w:r>
            <w:r w:rsidRPr="005C4EAA">
              <w:rPr>
                <w:lang w:val="en-GB"/>
              </w:rPr>
              <w:t xml:space="preserve"> set from either</w:t>
            </w:r>
            <w:r w:rsidRPr="005C4EAA">
              <w:rPr>
                <w:lang w:val="en-GB"/>
              </w:rPr>
              <w:br/>
              <w:t>The receive settlement when postings have been generated or</w:t>
            </w:r>
            <w:r w:rsidRPr="005C4EAA">
              <w:rPr>
                <w:lang w:val="en-GB"/>
              </w:rPr>
              <w:br/>
              <w:t>Standing settlement instructions where no settlements</w:t>
            </w:r>
            <w:r w:rsidRPr="005C4EAA">
              <w:rPr>
                <w:lang w:val="en-GB"/>
              </w:rPr>
              <w:br/>
            </w:r>
            <w:r w:rsidRPr="005C4EAA">
              <w:rPr>
                <w:lang w:val="en-GB"/>
              </w:rPr>
              <w:br/>
              <w:t xml:space="preserve">If there are settlements, then </w:t>
            </w:r>
            <w:r w:rsidRPr="005C4EAA">
              <w:t>the Account</w:t>
            </w:r>
            <w:r w:rsidRPr="005C4EAA">
              <w:rPr>
                <w:lang w:val="en-GB"/>
              </w:rPr>
              <w:t xml:space="preserve"> with are set from the Receive settlement details associated with the receiver of the message. If settlement is via a Nostro then tag57 is set from the Nostro details. If settlement is not via Nostro then 57 is not set.</w:t>
            </w:r>
            <w:r w:rsidRPr="005C4EAA">
              <w:rPr>
                <w:lang w:val="en-GB"/>
              </w:rPr>
              <w:br/>
            </w:r>
            <w:r w:rsidRPr="005C4EAA">
              <w:rPr>
                <w:lang w:val="en-GB"/>
              </w:rPr>
              <w:br/>
              <w:t xml:space="preserve">If there are no settlements, then the details are retrieved from the </w:t>
            </w:r>
            <w:proofErr w:type="gramStart"/>
            <w:r w:rsidRPr="005C4EAA">
              <w:rPr>
                <w:lang w:val="en-GB"/>
              </w:rPr>
              <w:t>Principal</w:t>
            </w:r>
            <w:proofErr w:type="gramEnd"/>
            <w:r w:rsidRPr="005C4EAA">
              <w:rPr>
                <w:lang w:val="en-GB"/>
              </w:rPr>
              <w:t xml:space="preserve"> receive SSI for the Receiver - If the settlement is via Nostro the details are set as above. Otherwise not </w:t>
            </w:r>
            <w:r w:rsidRPr="005C4EAA">
              <w:t>set.</w:t>
            </w:r>
          </w:p>
        </w:tc>
      </w:tr>
      <w:tr w:rsidR="003D5D5F" w:rsidRPr="005C4EAA" w14:paraId="3C5CD2A4" w14:textId="77777777" w:rsidTr="00A33B0B">
        <w:trPr>
          <w:cnfStyle w:val="000000100000" w:firstRow="0" w:lastRow="0" w:firstColumn="0" w:lastColumn="0" w:oddVBand="0" w:evenVBand="0" w:oddHBand="1" w:evenHBand="0" w:firstRowFirstColumn="0" w:firstRowLastColumn="0" w:lastRowFirstColumn="0" w:lastRowLastColumn="0"/>
          <w:trHeight w:val="300"/>
        </w:trPr>
        <w:tc>
          <w:tcPr>
            <w:tcW w:w="1165" w:type="dxa"/>
            <w:noWrap/>
            <w:hideMark/>
          </w:tcPr>
          <w:p w14:paraId="6A1E2881" w14:textId="77777777" w:rsidR="003D5D5F" w:rsidRPr="005C4EAA" w:rsidRDefault="003D5D5F" w:rsidP="002B0CFF">
            <w:pPr>
              <w:pStyle w:val="TableText"/>
              <w:rPr>
                <w:lang w:val="en-GB"/>
              </w:rPr>
            </w:pPr>
            <w:r w:rsidRPr="005C4EAA">
              <w:t>71D</w:t>
            </w:r>
          </w:p>
        </w:tc>
        <w:tc>
          <w:tcPr>
            <w:tcW w:w="3704" w:type="dxa"/>
            <w:noWrap/>
            <w:hideMark/>
          </w:tcPr>
          <w:p w14:paraId="2204D74C" w14:textId="77777777" w:rsidR="003D5D5F" w:rsidRPr="005C4EAA" w:rsidRDefault="003D5D5F" w:rsidP="002B0CFF">
            <w:pPr>
              <w:pStyle w:val="TableText"/>
              <w:rPr>
                <w:lang w:val="en-GB"/>
              </w:rPr>
            </w:pPr>
            <w:r w:rsidRPr="005C4EAA">
              <w:t>Details of charges </w:t>
            </w:r>
          </w:p>
        </w:tc>
        <w:tc>
          <w:tcPr>
            <w:tcW w:w="4147" w:type="dxa"/>
            <w:hideMark/>
          </w:tcPr>
          <w:p w14:paraId="2EC450CF" w14:textId="77777777" w:rsidR="003D5D5F" w:rsidRPr="005C4EAA" w:rsidRDefault="003D5D5F" w:rsidP="002B0CFF">
            <w:pPr>
              <w:pStyle w:val="TableText"/>
              <w:rPr>
                <w:lang w:val="en-GB"/>
              </w:rPr>
            </w:pPr>
            <w:r w:rsidRPr="005C4EAA">
              <w:rPr>
                <w:lang w:val="en-GB"/>
              </w:rPr>
              <w:t>Charge type and Charge amount</w:t>
            </w:r>
          </w:p>
        </w:tc>
      </w:tr>
      <w:tr w:rsidR="003D5D5F" w:rsidRPr="005C4EAA" w14:paraId="5281A303" w14:textId="77777777" w:rsidTr="00A33B0B">
        <w:trPr>
          <w:cnfStyle w:val="000000010000" w:firstRow="0" w:lastRow="0" w:firstColumn="0" w:lastColumn="0" w:oddVBand="0" w:evenVBand="0" w:oddHBand="0" w:evenHBand="1" w:firstRowFirstColumn="0" w:firstRowLastColumn="0" w:lastRowFirstColumn="0" w:lastRowLastColumn="0"/>
          <w:trHeight w:val="300"/>
        </w:trPr>
        <w:tc>
          <w:tcPr>
            <w:tcW w:w="1165" w:type="dxa"/>
            <w:noWrap/>
            <w:hideMark/>
          </w:tcPr>
          <w:p w14:paraId="5009B552" w14:textId="77777777" w:rsidR="003D5D5F" w:rsidRPr="005C4EAA" w:rsidRDefault="003D5D5F" w:rsidP="002B0CFF">
            <w:pPr>
              <w:pStyle w:val="TableText"/>
              <w:rPr>
                <w:lang w:val="en-GB"/>
              </w:rPr>
            </w:pPr>
            <w:r w:rsidRPr="005C4EAA">
              <w:t>72Z</w:t>
            </w:r>
          </w:p>
        </w:tc>
        <w:tc>
          <w:tcPr>
            <w:tcW w:w="3704" w:type="dxa"/>
            <w:noWrap/>
            <w:hideMark/>
          </w:tcPr>
          <w:p w14:paraId="1F7DD92B" w14:textId="77777777" w:rsidR="003D5D5F" w:rsidRPr="005C4EAA" w:rsidRDefault="003D5D5F" w:rsidP="002B0CFF">
            <w:pPr>
              <w:pStyle w:val="TableText"/>
              <w:rPr>
                <w:lang w:val="en-GB"/>
              </w:rPr>
            </w:pPr>
            <w:r w:rsidRPr="005C4EAA">
              <w:t>Sender to receiver details</w:t>
            </w:r>
          </w:p>
        </w:tc>
        <w:tc>
          <w:tcPr>
            <w:tcW w:w="4147" w:type="dxa"/>
            <w:hideMark/>
          </w:tcPr>
          <w:p w14:paraId="3A00F9F3" w14:textId="77777777" w:rsidR="003D5D5F" w:rsidRPr="005C4EAA" w:rsidRDefault="003D5D5F" w:rsidP="002B0CFF">
            <w:pPr>
              <w:pStyle w:val="TableText"/>
              <w:rPr>
                <w:lang w:val="en-GB"/>
              </w:rPr>
            </w:pPr>
            <w:r w:rsidRPr="005C4EAA">
              <w:rPr>
                <w:lang w:val="en-GB"/>
              </w:rPr>
              <w:t>Response to sender</w:t>
            </w:r>
          </w:p>
        </w:tc>
      </w:tr>
      <w:tr w:rsidR="003D5D5F" w:rsidRPr="005C4EAA" w14:paraId="0D1F5457" w14:textId="77777777" w:rsidTr="00A33B0B">
        <w:trPr>
          <w:cnfStyle w:val="000000100000" w:firstRow="0" w:lastRow="0" w:firstColumn="0" w:lastColumn="0" w:oddVBand="0" w:evenVBand="0" w:oddHBand="1" w:evenHBand="0" w:firstRowFirstColumn="0" w:firstRowLastColumn="0" w:lastRowFirstColumn="0" w:lastRowLastColumn="0"/>
          <w:trHeight w:val="600"/>
        </w:trPr>
        <w:tc>
          <w:tcPr>
            <w:tcW w:w="1165" w:type="dxa"/>
            <w:noWrap/>
            <w:hideMark/>
          </w:tcPr>
          <w:p w14:paraId="52578BB8" w14:textId="77777777" w:rsidR="003D5D5F" w:rsidRPr="005C4EAA" w:rsidRDefault="003D5D5F" w:rsidP="002B0CFF">
            <w:pPr>
              <w:pStyle w:val="TableText"/>
              <w:rPr>
                <w:lang w:val="en-GB"/>
              </w:rPr>
            </w:pPr>
            <w:r w:rsidRPr="005C4EAA">
              <w:t>23X</w:t>
            </w:r>
          </w:p>
        </w:tc>
        <w:tc>
          <w:tcPr>
            <w:tcW w:w="3704" w:type="dxa"/>
            <w:hideMark/>
          </w:tcPr>
          <w:p w14:paraId="039805B0" w14:textId="77777777" w:rsidR="003D5D5F" w:rsidRPr="005C4EAA" w:rsidRDefault="003D5D5F" w:rsidP="002B0CFF">
            <w:pPr>
              <w:pStyle w:val="TableText"/>
              <w:rPr>
                <w:lang w:val="en-GB"/>
              </w:rPr>
            </w:pPr>
            <w:r w:rsidRPr="005C4EAA">
              <w:t>File identification</w:t>
            </w:r>
          </w:p>
        </w:tc>
        <w:tc>
          <w:tcPr>
            <w:tcW w:w="4147" w:type="dxa"/>
            <w:hideMark/>
          </w:tcPr>
          <w:p w14:paraId="7A1EDD5E" w14:textId="77777777" w:rsidR="003D5D5F" w:rsidRPr="005C4EAA" w:rsidRDefault="003D5D5F" w:rsidP="002B0CFF">
            <w:pPr>
              <w:pStyle w:val="TableText"/>
              <w:rPr>
                <w:lang w:val="en-GB"/>
              </w:rPr>
            </w:pPr>
            <w:r w:rsidRPr="005C4EAA">
              <w:t>Delivery channel and associated file name/reference for attached documents</w:t>
            </w:r>
          </w:p>
        </w:tc>
      </w:tr>
    </w:tbl>
    <w:p w14:paraId="5EFE2DC4" w14:textId="1F52988D" w:rsidR="009E5D2A" w:rsidRDefault="009E5D2A" w:rsidP="000D3507">
      <w:pPr>
        <w:pStyle w:val="BodyText"/>
      </w:pPr>
    </w:p>
    <w:p w14:paraId="7B52743E" w14:textId="77777777" w:rsidR="005D312D" w:rsidRDefault="005D312D" w:rsidP="005D312D">
      <w:pPr>
        <w:pStyle w:val="Heading3"/>
      </w:pPr>
      <w:bookmarkStart w:id="289" w:name="_Toc160048770"/>
      <w:r>
        <w:t>MT769 – Advice of Reduction or Release</w:t>
      </w:r>
      <w:bookmarkEnd w:id="289"/>
    </w:p>
    <w:p w14:paraId="25427206" w14:textId="277F5E64" w:rsidR="005D312D" w:rsidRDefault="005D312D" w:rsidP="005D312D">
      <w:pPr>
        <w:pStyle w:val="BodyText"/>
      </w:pPr>
      <w:r>
        <w:t>The MT769 – Advice of Reduction or Release message creates from Export Standby LC – Amend or Reduction event or Cancel event or Correspondence event.</w:t>
      </w:r>
    </w:p>
    <w:tbl>
      <w:tblPr>
        <w:tblStyle w:val="TableGridHeader1"/>
        <w:tblW w:w="0" w:type="auto"/>
        <w:tblLook w:val="04A0" w:firstRow="1" w:lastRow="0" w:firstColumn="1" w:lastColumn="0" w:noHBand="0" w:noVBand="1"/>
      </w:tblPr>
      <w:tblGrid>
        <w:gridCol w:w="1075"/>
        <w:gridCol w:w="3794"/>
        <w:gridCol w:w="4147"/>
      </w:tblGrid>
      <w:tr w:rsidR="00BF54DA" w:rsidRPr="00585F74" w14:paraId="2FE5C3FD" w14:textId="77777777" w:rsidTr="00A33B0B">
        <w:trPr>
          <w:cnfStyle w:val="100000000000" w:firstRow="1" w:lastRow="0" w:firstColumn="0" w:lastColumn="0" w:oddVBand="0" w:evenVBand="0" w:oddHBand="0" w:evenHBand="0" w:firstRowFirstColumn="0" w:firstRowLastColumn="0" w:lastRowFirstColumn="0" w:lastRowLastColumn="0"/>
          <w:trHeight w:val="300"/>
        </w:trPr>
        <w:tc>
          <w:tcPr>
            <w:tcW w:w="1075" w:type="dxa"/>
            <w:noWrap/>
            <w:hideMark/>
          </w:tcPr>
          <w:p w14:paraId="20D76371" w14:textId="77777777" w:rsidR="00BF54DA" w:rsidRPr="00585F74" w:rsidRDefault="00BF54DA" w:rsidP="002B0CFF">
            <w:pPr>
              <w:pStyle w:val="TableHead"/>
              <w:rPr>
                <w:lang w:val="en-GB"/>
              </w:rPr>
            </w:pPr>
            <w:r w:rsidRPr="00585F74">
              <w:rPr>
                <w:lang w:val="en-GB"/>
              </w:rPr>
              <w:t>Tag</w:t>
            </w:r>
          </w:p>
        </w:tc>
        <w:tc>
          <w:tcPr>
            <w:tcW w:w="3794" w:type="dxa"/>
            <w:noWrap/>
            <w:hideMark/>
          </w:tcPr>
          <w:p w14:paraId="020EA7D8" w14:textId="77777777" w:rsidR="00BF54DA" w:rsidRPr="00585F74" w:rsidRDefault="00BF54DA" w:rsidP="002B0CFF">
            <w:pPr>
              <w:pStyle w:val="TableHead"/>
              <w:rPr>
                <w:lang w:val="en-GB"/>
              </w:rPr>
            </w:pPr>
            <w:r w:rsidRPr="00585F74">
              <w:rPr>
                <w:lang w:val="en-GB"/>
              </w:rPr>
              <w:t>Field name</w:t>
            </w:r>
          </w:p>
        </w:tc>
        <w:tc>
          <w:tcPr>
            <w:tcW w:w="4147" w:type="dxa"/>
            <w:noWrap/>
            <w:hideMark/>
          </w:tcPr>
          <w:p w14:paraId="0749A904" w14:textId="77777777" w:rsidR="00BF54DA" w:rsidRPr="00585F74" w:rsidRDefault="00BF54DA" w:rsidP="002B0CFF">
            <w:pPr>
              <w:pStyle w:val="TableHead"/>
              <w:rPr>
                <w:lang w:val="en-GB"/>
              </w:rPr>
            </w:pPr>
            <w:r w:rsidRPr="00585F74">
              <w:rPr>
                <w:lang w:val="en-GB"/>
              </w:rPr>
              <w:t>Mapped From</w:t>
            </w:r>
          </w:p>
        </w:tc>
      </w:tr>
      <w:tr w:rsidR="00BF54DA" w:rsidRPr="00585F74" w14:paraId="197F856E" w14:textId="77777777" w:rsidTr="00A33B0B">
        <w:trPr>
          <w:cnfStyle w:val="000000100000" w:firstRow="0" w:lastRow="0" w:firstColumn="0" w:lastColumn="0" w:oddVBand="0" w:evenVBand="0" w:oddHBand="1" w:evenHBand="0" w:firstRowFirstColumn="0" w:firstRowLastColumn="0" w:lastRowFirstColumn="0" w:lastRowLastColumn="0"/>
          <w:trHeight w:val="300"/>
        </w:trPr>
        <w:tc>
          <w:tcPr>
            <w:tcW w:w="1075" w:type="dxa"/>
            <w:noWrap/>
            <w:hideMark/>
          </w:tcPr>
          <w:p w14:paraId="1C9CA0F6" w14:textId="77777777" w:rsidR="00BF54DA" w:rsidRPr="00585F74" w:rsidRDefault="00BF54DA" w:rsidP="002B0CFF">
            <w:pPr>
              <w:pStyle w:val="TableText"/>
              <w:rPr>
                <w:lang w:val="en-GB"/>
              </w:rPr>
            </w:pPr>
            <w:r w:rsidRPr="00585F74">
              <w:rPr>
                <w:lang w:val="en-GB"/>
              </w:rPr>
              <w:t> </w:t>
            </w:r>
          </w:p>
        </w:tc>
        <w:tc>
          <w:tcPr>
            <w:tcW w:w="3794" w:type="dxa"/>
            <w:noWrap/>
            <w:hideMark/>
          </w:tcPr>
          <w:p w14:paraId="3FD7C2B7" w14:textId="77777777" w:rsidR="00BF54DA" w:rsidRPr="00585F74" w:rsidRDefault="00BF54DA" w:rsidP="002B0CFF">
            <w:pPr>
              <w:pStyle w:val="TableText"/>
              <w:rPr>
                <w:lang w:val="en-GB"/>
              </w:rPr>
            </w:pPr>
            <w:r w:rsidRPr="00585F74">
              <w:t>Sender</w:t>
            </w:r>
          </w:p>
        </w:tc>
        <w:tc>
          <w:tcPr>
            <w:tcW w:w="4147" w:type="dxa"/>
            <w:hideMark/>
          </w:tcPr>
          <w:p w14:paraId="5355B14C" w14:textId="77777777" w:rsidR="00BF54DA" w:rsidRPr="00585F74" w:rsidRDefault="00BF54DA" w:rsidP="002B0CFF">
            <w:pPr>
              <w:pStyle w:val="TableText"/>
              <w:rPr>
                <w:lang w:val="en-GB"/>
              </w:rPr>
            </w:pPr>
            <w:r w:rsidRPr="00585F74">
              <w:t>Sender BIC</w:t>
            </w:r>
          </w:p>
        </w:tc>
      </w:tr>
      <w:tr w:rsidR="00BF54DA" w:rsidRPr="00585F74" w14:paraId="55F03DDC" w14:textId="77777777" w:rsidTr="00A33B0B">
        <w:trPr>
          <w:cnfStyle w:val="000000010000" w:firstRow="0" w:lastRow="0" w:firstColumn="0" w:lastColumn="0" w:oddVBand="0" w:evenVBand="0" w:oddHBand="0" w:evenHBand="1" w:firstRowFirstColumn="0" w:firstRowLastColumn="0" w:lastRowFirstColumn="0" w:lastRowLastColumn="0"/>
          <w:trHeight w:val="300"/>
        </w:trPr>
        <w:tc>
          <w:tcPr>
            <w:tcW w:w="1075" w:type="dxa"/>
            <w:noWrap/>
            <w:hideMark/>
          </w:tcPr>
          <w:p w14:paraId="4C2E981D" w14:textId="77777777" w:rsidR="00BF54DA" w:rsidRPr="00585F74" w:rsidRDefault="00BF54DA" w:rsidP="002B0CFF">
            <w:pPr>
              <w:pStyle w:val="TableText"/>
              <w:rPr>
                <w:lang w:val="en-GB"/>
              </w:rPr>
            </w:pPr>
            <w:r w:rsidRPr="00585F74">
              <w:rPr>
                <w:lang w:val="en-GB"/>
              </w:rPr>
              <w:t> </w:t>
            </w:r>
          </w:p>
        </w:tc>
        <w:tc>
          <w:tcPr>
            <w:tcW w:w="3794" w:type="dxa"/>
            <w:noWrap/>
            <w:hideMark/>
          </w:tcPr>
          <w:p w14:paraId="328E717E" w14:textId="77777777" w:rsidR="00BF54DA" w:rsidRPr="00585F74" w:rsidRDefault="00BF54DA" w:rsidP="002B0CFF">
            <w:pPr>
              <w:pStyle w:val="TableText"/>
              <w:rPr>
                <w:lang w:val="en-GB"/>
              </w:rPr>
            </w:pPr>
            <w:r w:rsidRPr="00585F74">
              <w:t>Receiver</w:t>
            </w:r>
          </w:p>
        </w:tc>
        <w:tc>
          <w:tcPr>
            <w:tcW w:w="4147" w:type="dxa"/>
            <w:hideMark/>
          </w:tcPr>
          <w:p w14:paraId="1DA4CA43" w14:textId="77777777" w:rsidR="00BF54DA" w:rsidRPr="00585F74" w:rsidRDefault="00BF54DA" w:rsidP="002B0CFF">
            <w:pPr>
              <w:pStyle w:val="TableText"/>
              <w:rPr>
                <w:lang w:val="en-GB"/>
              </w:rPr>
            </w:pPr>
            <w:r w:rsidRPr="00585F74">
              <w:t>SWIFT BIC of receiver</w:t>
            </w:r>
          </w:p>
        </w:tc>
      </w:tr>
      <w:tr w:rsidR="00BF54DA" w:rsidRPr="00585F74" w14:paraId="42C27A09" w14:textId="77777777" w:rsidTr="00A33B0B">
        <w:trPr>
          <w:cnfStyle w:val="000000100000" w:firstRow="0" w:lastRow="0" w:firstColumn="0" w:lastColumn="0" w:oddVBand="0" w:evenVBand="0" w:oddHBand="1" w:evenHBand="0" w:firstRowFirstColumn="0" w:firstRowLastColumn="0" w:lastRowFirstColumn="0" w:lastRowLastColumn="0"/>
          <w:trHeight w:val="300"/>
        </w:trPr>
        <w:tc>
          <w:tcPr>
            <w:tcW w:w="1075" w:type="dxa"/>
            <w:noWrap/>
            <w:hideMark/>
          </w:tcPr>
          <w:p w14:paraId="7C8212BC" w14:textId="77777777" w:rsidR="00BF54DA" w:rsidRPr="00585F74" w:rsidRDefault="00BF54DA" w:rsidP="002B0CFF">
            <w:pPr>
              <w:pStyle w:val="TableText"/>
              <w:rPr>
                <w:lang w:val="en-GB"/>
              </w:rPr>
            </w:pPr>
            <w:r w:rsidRPr="00585F74">
              <w:t>20</w:t>
            </w:r>
          </w:p>
        </w:tc>
        <w:tc>
          <w:tcPr>
            <w:tcW w:w="3794" w:type="dxa"/>
            <w:noWrap/>
            <w:hideMark/>
          </w:tcPr>
          <w:p w14:paraId="2515B321" w14:textId="77777777" w:rsidR="00BF54DA" w:rsidRPr="00585F74" w:rsidRDefault="00BF54DA" w:rsidP="002B0CFF">
            <w:pPr>
              <w:pStyle w:val="TableText"/>
              <w:rPr>
                <w:lang w:val="en-GB"/>
              </w:rPr>
            </w:pPr>
            <w:r w:rsidRPr="00585F74">
              <w:t>Transaction Reference Number</w:t>
            </w:r>
          </w:p>
        </w:tc>
        <w:tc>
          <w:tcPr>
            <w:tcW w:w="4147" w:type="dxa"/>
            <w:hideMark/>
          </w:tcPr>
          <w:p w14:paraId="4C85C424" w14:textId="77777777" w:rsidR="00BF54DA" w:rsidRPr="00585F74" w:rsidRDefault="00BF54DA" w:rsidP="002B0CFF">
            <w:pPr>
              <w:pStyle w:val="TableText"/>
              <w:rPr>
                <w:lang w:val="en-GB"/>
              </w:rPr>
            </w:pPr>
            <w:r w:rsidRPr="00585F74">
              <w:t>Master reference</w:t>
            </w:r>
          </w:p>
        </w:tc>
      </w:tr>
      <w:tr w:rsidR="00BF54DA" w:rsidRPr="00585F74" w14:paraId="2DE0999C" w14:textId="77777777" w:rsidTr="00A33B0B">
        <w:trPr>
          <w:cnfStyle w:val="000000010000" w:firstRow="0" w:lastRow="0" w:firstColumn="0" w:lastColumn="0" w:oddVBand="0" w:evenVBand="0" w:oddHBand="0" w:evenHBand="1" w:firstRowFirstColumn="0" w:firstRowLastColumn="0" w:lastRowFirstColumn="0" w:lastRowLastColumn="0"/>
          <w:trHeight w:val="300"/>
        </w:trPr>
        <w:tc>
          <w:tcPr>
            <w:tcW w:w="1075" w:type="dxa"/>
            <w:noWrap/>
            <w:hideMark/>
          </w:tcPr>
          <w:p w14:paraId="39D086C2" w14:textId="77777777" w:rsidR="00BF54DA" w:rsidRPr="00585F74" w:rsidRDefault="00BF54DA" w:rsidP="002B0CFF">
            <w:pPr>
              <w:pStyle w:val="TableText"/>
              <w:rPr>
                <w:lang w:val="en-GB"/>
              </w:rPr>
            </w:pPr>
            <w:r w:rsidRPr="00585F74">
              <w:t>21</w:t>
            </w:r>
          </w:p>
        </w:tc>
        <w:tc>
          <w:tcPr>
            <w:tcW w:w="3794" w:type="dxa"/>
            <w:noWrap/>
            <w:hideMark/>
          </w:tcPr>
          <w:p w14:paraId="0FCE9200" w14:textId="77777777" w:rsidR="00BF54DA" w:rsidRPr="00585F74" w:rsidRDefault="00BF54DA" w:rsidP="002B0CFF">
            <w:pPr>
              <w:pStyle w:val="TableText"/>
              <w:rPr>
                <w:lang w:val="en-GB"/>
              </w:rPr>
            </w:pPr>
            <w:r w:rsidRPr="00585F74">
              <w:t>Related reference</w:t>
            </w:r>
          </w:p>
        </w:tc>
        <w:tc>
          <w:tcPr>
            <w:tcW w:w="4147" w:type="dxa"/>
            <w:hideMark/>
          </w:tcPr>
          <w:p w14:paraId="02C3D575" w14:textId="77777777" w:rsidR="00BF54DA" w:rsidRPr="00585F74" w:rsidRDefault="00BF54DA" w:rsidP="002B0CFF">
            <w:pPr>
              <w:pStyle w:val="TableText"/>
              <w:rPr>
                <w:lang w:val="en-GB"/>
              </w:rPr>
            </w:pPr>
            <w:r w:rsidRPr="00585F74">
              <w:rPr>
                <w:lang w:val="en-GB"/>
              </w:rPr>
              <w:t>Sender's reference</w:t>
            </w:r>
          </w:p>
        </w:tc>
      </w:tr>
      <w:tr w:rsidR="00BF54DA" w:rsidRPr="00585F74" w14:paraId="2CE89572" w14:textId="77777777" w:rsidTr="00A33B0B">
        <w:trPr>
          <w:cnfStyle w:val="000000100000" w:firstRow="0" w:lastRow="0" w:firstColumn="0" w:lastColumn="0" w:oddVBand="0" w:evenVBand="0" w:oddHBand="1" w:evenHBand="0" w:firstRowFirstColumn="0" w:firstRowLastColumn="0" w:lastRowFirstColumn="0" w:lastRowLastColumn="0"/>
          <w:trHeight w:val="300"/>
        </w:trPr>
        <w:tc>
          <w:tcPr>
            <w:tcW w:w="1075" w:type="dxa"/>
            <w:noWrap/>
            <w:hideMark/>
          </w:tcPr>
          <w:p w14:paraId="1C71C0AE" w14:textId="77777777" w:rsidR="00BF54DA" w:rsidRPr="00585F74" w:rsidRDefault="00BF54DA" w:rsidP="002B0CFF">
            <w:pPr>
              <w:pStyle w:val="TableText"/>
              <w:rPr>
                <w:lang w:val="en-GB"/>
              </w:rPr>
            </w:pPr>
            <w:r w:rsidRPr="00585F74">
              <w:t>25</w:t>
            </w:r>
          </w:p>
        </w:tc>
        <w:tc>
          <w:tcPr>
            <w:tcW w:w="3794" w:type="dxa"/>
            <w:noWrap/>
            <w:hideMark/>
          </w:tcPr>
          <w:p w14:paraId="52F996DF" w14:textId="77777777" w:rsidR="00BF54DA" w:rsidRPr="00585F74" w:rsidRDefault="00BF54DA" w:rsidP="002B0CFF">
            <w:pPr>
              <w:pStyle w:val="TableText"/>
              <w:rPr>
                <w:lang w:val="en-GB"/>
              </w:rPr>
            </w:pPr>
            <w:r w:rsidRPr="00585F74">
              <w:t>Account Identification</w:t>
            </w:r>
          </w:p>
        </w:tc>
        <w:tc>
          <w:tcPr>
            <w:tcW w:w="4147" w:type="dxa"/>
            <w:hideMark/>
          </w:tcPr>
          <w:p w14:paraId="4C1DC3AD" w14:textId="77777777" w:rsidR="00BF54DA" w:rsidRPr="00585F74" w:rsidRDefault="00BF54DA" w:rsidP="002B0CFF">
            <w:pPr>
              <w:pStyle w:val="TableText"/>
              <w:rPr>
                <w:lang w:val="en-GB"/>
              </w:rPr>
            </w:pPr>
            <w:r w:rsidRPr="00585F74">
              <w:rPr>
                <w:lang w:val="en-GB"/>
              </w:rPr>
              <w:t>Principal party's liability account</w:t>
            </w:r>
          </w:p>
        </w:tc>
      </w:tr>
      <w:tr w:rsidR="00BF54DA" w:rsidRPr="00585F74" w14:paraId="169530AB" w14:textId="77777777" w:rsidTr="00A33B0B">
        <w:trPr>
          <w:cnfStyle w:val="000000010000" w:firstRow="0" w:lastRow="0" w:firstColumn="0" w:lastColumn="0" w:oddVBand="0" w:evenVBand="0" w:oddHBand="0" w:evenHBand="1" w:firstRowFirstColumn="0" w:firstRowLastColumn="0" w:lastRowFirstColumn="0" w:lastRowLastColumn="0"/>
          <w:trHeight w:val="300"/>
        </w:trPr>
        <w:tc>
          <w:tcPr>
            <w:tcW w:w="1075" w:type="dxa"/>
            <w:noWrap/>
            <w:hideMark/>
          </w:tcPr>
          <w:p w14:paraId="71BA08D5" w14:textId="77777777" w:rsidR="00BF54DA" w:rsidRPr="00585F74" w:rsidRDefault="00BF54DA" w:rsidP="002B0CFF">
            <w:pPr>
              <w:pStyle w:val="TableText"/>
              <w:rPr>
                <w:lang w:val="en-GB"/>
              </w:rPr>
            </w:pPr>
            <w:r w:rsidRPr="00585F74">
              <w:t>30</w:t>
            </w:r>
          </w:p>
        </w:tc>
        <w:tc>
          <w:tcPr>
            <w:tcW w:w="3794" w:type="dxa"/>
            <w:noWrap/>
            <w:hideMark/>
          </w:tcPr>
          <w:p w14:paraId="08F1CC18" w14:textId="77777777" w:rsidR="00BF54DA" w:rsidRPr="00585F74" w:rsidRDefault="00BF54DA" w:rsidP="002B0CFF">
            <w:pPr>
              <w:pStyle w:val="TableText"/>
              <w:rPr>
                <w:lang w:val="en-GB"/>
              </w:rPr>
            </w:pPr>
            <w:r w:rsidRPr="00585F74">
              <w:t>Date of Reduction or Release</w:t>
            </w:r>
          </w:p>
        </w:tc>
        <w:tc>
          <w:tcPr>
            <w:tcW w:w="4147" w:type="dxa"/>
            <w:hideMark/>
          </w:tcPr>
          <w:p w14:paraId="3F2F59CF" w14:textId="77777777" w:rsidR="00BF54DA" w:rsidRPr="00585F74" w:rsidRDefault="00BF54DA" w:rsidP="002B0CFF">
            <w:pPr>
              <w:pStyle w:val="TableText"/>
              <w:rPr>
                <w:lang w:val="en-GB"/>
              </w:rPr>
            </w:pPr>
            <w:r w:rsidRPr="00585F74">
              <w:rPr>
                <w:lang w:val="en-GB"/>
              </w:rPr>
              <w:t>Mapped from reduction date</w:t>
            </w:r>
          </w:p>
        </w:tc>
      </w:tr>
      <w:tr w:rsidR="00BF54DA" w:rsidRPr="00585F74" w14:paraId="640DF541" w14:textId="77777777" w:rsidTr="00A33B0B">
        <w:trPr>
          <w:cnfStyle w:val="000000100000" w:firstRow="0" w:lastRow="0" w:firstColumn="0" w:lastColumn="0" w:oddVBand="0" w:evenVBand="0" w:oddHBand="1" w:evenHBand="0" w:firstRowFirstColumn="0" w:firstRowLastColumn="0" w:lastRowFirstColumn="0" w:lastRowLastColumn="0"/>
          <w:trHeight w:val="1620"/>
        </w:trPr>
        <w:tc>
          <w:tcPr>
            <w:tcW w:w="1075" w:type="dxa"/>
            <w:noWrap/>
            <w:hideMark/>
          </w:tcPr>
          <w:p w14:paraId="7478DB1F" w14:textId="77777777" w:rsidR="00BF54DA" w:rsidRPr="00585F74" w:rsidRDefault="00BF54DA" w:rsidP="002B0CFF">
            <w:pPr>
              <w:pStyle w:val="TableText"/>
              <w:rPr>
                <w:lang w:val="en-GB"/>
              </w:rPr>
            </w:pPr>
            <w:r w:rsidRPr="00585F74">
              <w:lastRenderedPageBreak/>
              <w:t>32a</w:t>
            </w:r>
          </w:p>
        </w:tc>
        <w:tc>
          <w:tcPr>
            <w:tcW w:w="3794" w:type="dxa"/>
            <w:noWrap/>
            <w:hideMark/>
          </w:tcPr>
          <w:p w14:paraId="5B7B2DA5" w14:textId="77777777" w:rsidR="00BF54DA" w:rsidRPr="00585F74" w:rsidRDefault="00BF54DA" w:rsidP="002B0CFF">
            <w:pPr>
              <w:pStyle w:val="TableText"/>
              <w:rPr>
                <w:lang w:val="en-GB"/>
              </w:rPr>
            </w:pPr>
            <w:r w:rsidRPr="00585F74">
              <w:t>Amount of Charges (B or D)</w:t>
            </w:r>
          </w:p>
        </w:tc>
        <w:tc>
          <w:tcPr>
            <w:tcW w:w="4147" w:type="dxa"/>
            <w:hideMark/>
          </w:tcPr>
          <w:p w14:paraId="1F92F6AC" w14:textId="77777777" w:rsidR="00BF54DA" w:rsidRPr="00585F74" w:rsidRDefault="00BF54DA" w:rsidP="002B0CFF">
            <w:pPr>
              <w:pStyle w:val="TableText"/>
              <w:rPr>
                <w:lang w:val="en-GB"/>
              </w:rPr>
            </w:pPr>
            <w:r w:rsidRPr="00585F74">
              <w:t>If 32D –</w:t>
            </w:r>
            <w:r w:rsidRPr="00585F74">
              <w:br/>
              <w:t>Date is mapped from charge date</w:t>
            </w:r>
            <w:r w:rsidRPr="00585F74">
              <w:br/>
              <w:t>Amount is mapped from charge amount</w:t>
            </w:r>
            <w:r w:rsidRPr="00585F74">
              <w:br/>
            </w:r>
            <w:r w:rsidRPr="00585F74">
              <w:br/>
              <w:t>If 32B –</w:t>
            </w:r>
            <w:r w:rsidRPr="00585F74">
              <w:br/>
              <w:t xml:space="preserve">Amount is mapped from charge amount </w:t>
            </w:r>
          </w:p>
        </w:tc>
      </w:tr>
      <w:tr w:rsidR="00BF54DA" w:rsidRPr="00585F74" w14:paraId="0AEE89E4" w14:textId="77777777" w:rsidTr="00A33B0B">
        <w:trPr>
          <w:cnfStyle w:val="000000010000" w:firstRow="0" w:lastRow="0" w:firstColumn="0" w:lastColumn="0" w:oddVBand="0" w:evenVBand="0" w:oddHBand="0" w:evenHBand="1" w:firstRowFirstColumn="0" w:firstRowLastColumn="0" w:lastRowFirstColumn="0" w:lastRowLastColumn="0"/>
          <w:trHeight w:val="300"/>
        </w:trPr>
        <w:tc>
          <w:tcPr>
            <w:tcW w:w="1075" w:type="dxa"/>
            <w:noWrap/>
            <w:hideMark/>
          </w:tcPr>
          <w:p w14:paraId="0686B77A" w14:textId="77777777" w:rsidR="00BF54DA" w:rsidRPr="00585F74" w:rsidRDefault="00BF54DA" w:rsidP="002B0CFF">
            <w:pPr>
              <w:pStyle w:val="TableText"/>
              <w:rPr>
                <w:lang w:val="en-GB"/>
              </w:rPr>
            </w:pPr>
            <w:r w:rsidRPr="00585F74">
              <w:t>33B</w:t>
            </w:r>
          </w:p>
        </w:tc>
        <w:tc>
          <w:tcPr>
            <w:tcW w:w="3794" w:type="dxa"/>
            <w:noWrap/>
            <w:hideMark/>
          </w:tcPr>
          <w:p w14:paraId="79397645" w14:textId="77777777" w:rsidR="00BF54DA" w:rsidRPr="00585F74" w:rsidRDefault="00BF54DA" w:rsidP="002B0CFF">
            <w:pPr>
              <w:pStyle w:val="TableText"/>
              <w:rPr>
                <w:lang w:val="en-GB"/>
              </w:rPr>
            </w:pPr>
            <w:r w:rsidRPr="00585F74">
              <w:t>Amount Reduced or Released</w:t>
            </w:r>
          </w:p>
        </w:tc>
        <w:tc>
          <w:tcPr>
            <w:tcW w:w="4147" w:type="dxa"/>
            <w:hideMark/>
          </w:tcPr>
          <w:p w14:paraId="2C7B22B0" w14:textId="77777777" w:rsidR="00BF54DA" w:rsidRPr="00585F74" w:rsidRDefault="00BF54DA" w:rsidP="002B0CFF">
            <w:pPr>
              <w:pStyle w:val="TableText"/>
              <w:rPr>
                <w:lang w:val="en-GB"/>
              </w:rPr>
            </w:pPr>
            <w:r w:rsidRPr="00585F74">
              <w:rPr>
                <w:lang w:val="en-GB"/>
              </w:rPr>
              <w:t xml:space="preserve">Mapped from Reduction Amount </w:t>
            </w:r>
          </w:p>
        </w:tc>
      </w:tr>
      <w:tr w:rsidR="00BF54DA" w:rsidRPr="00585F74" w14:paraId="2403D854" w14:textId="77777777" w:rsidTr="00A33B0B">
        <w:trPr>
          <w:cnfStyle w:val="000000100000" w:firstRow="0" w:lastRow="0" w:firstColumn="0" w:lastColumn="0" w:oddVBand="0" w:evenVBand="0" w:oddHBand="1" w:evenHBand="0" w:firstRowFirstColumn="0" w:firstRowLastColumn="0" w:lastRowFirstColumn="0" w:lastRowLastColumn="0"/>
          <w:trHeight w:val="300"/>
        </w:trPr>
        <w:tc>
          <w:tcPr>
            <w:tcW w:w="1075" w:type="dxa"/>
            <w:noWrap/>
            <w:hideMark/>
          </w:tcPr>
          <w:p w14:paraId="7C2C9C08" w14:textId="77777777" w:rsidR="00BF54DA" w:rsidRPr="00585F74" w:rsidRDefault="00BF54DA" w:rsidP="002B0CFF">
            <w:pPr>
              <w:pStyle w:val="TableText"/>
              <w:rPr>
                <w:lang w:val="en-GB"/>
              </w:rPr>
            </w:pPr>
            <w:r w:rsidRPr="00585F74">
              <w:t>34B</w:t>
            </w:r>
          </w:p>
        </w:tc>
        <w:tc>
          <w:tcPr>
            <w:tcW w:w="3794" w:type="dxa"/>
            <w:noWrap/>
            <w:hideMark/>
          </w:tcPr>
          <w:p w14:paraId="566AE58D" w14:textId="77777777" w:rsidR="00BF54DA" w:rsidRPr="00585F74" w:rsidRDefault="00BF54DA" w:rsidP="002B0CFF">
            <w:pPr>
              <w:pStyle w:val="TableText"/>
              <w:rPr>
                <w:lang w:val="en-GB"/>
              </w:rPr>
            </w:pPr>
            <w:r w:rsidRPr="00585F74">
              <w:t>Amount Outstanding</w:t>
            </w:r>
          </w:p>
        </w:tc>
        <w:tc>
          <w:tcPr>
            <w:tcW w:w="4147" w:type="dxa"/>
            <w:hideMark/>
          </w:tcPr>
          <w:p w14:paraId="5DF53BCC" w14:textId="77777777" w:rsidR="00BF54DA" w:rsidRPr="00585F74" w:rsidRDefault="00BF54DA" w:rsidP="002B0CFF">
            <w:pPr>
              <w:pStyle w:val="TableText"/>
              <w:rPr>
                <w:lang w:val="en-GB"/>
              </w:rPr>
            </w:pPr>
            <w:r w:rsidRPr="00585F74">
              <w:rPr>
                <w:lang w:val="en-GB"/>
              </w:rPr>
              <w:t>Outstanding amount</w:t>
            </w:r>
          </w:p>
        </w:tc>
      </w:tr>
      <w:tr w:rsidR="00BF54DA" w:rsidRPr="00585F74" w14:paraId="4C74623F" w14:textId="77777777" w:rsidTr="00A33B0B">
        <w:trPr>
          <w:cnfStyle w:val="000000010000" w:firstRow="0" w:lastRow="0" w:firstColumn="0" w:lastColumn="0" w:oddVBand="0" w:evenVBand="0" w:oddHBand="0" w:evenHBand="1" w:firstRowFirstColumn="0" w:firstRowLastColumn="0" w:lastRowFirstColumn="0" w:lastRowLastColumn="0"/>
          <w:trHeight w:val="300"/>
        </w:trPr>
        <w:tc>
          <w:tcPr>
            <w:tcW w:w="1075" w:type="dxa"/>
            <w:noWrap/>
            <w:hideMark/>
          </w:tcPr>
          <w:p w14:paraId="428ED27A" w14:textId="77777777" w:rsidR="00BF54DA" w:rsidRPr="00585F74" w:rsidRDefault="00BF54DA" w:rsidP="002B0CFF">
            <w:pPr>
              <w:pStyle w:val="TableText"/>
              <w:rPr>
                <w:lang w:val="en-GB"/>
              </w:rPr>
            </w:pPr>
            <w:r w:rsidRPr="00585F74">
              <w:t>39C</w:t>
            </w:r>
          </w:p>
        </w:tc>
        <w:tc>
          <w:tcPr>
            <w:tcW w:w="3794" w:type="dxa"/>
            <w:noWrap/>
            <w:hideMark/>
          </w:tcPr>
          <w:p w14:paraId="7C2D627E" w14:textId="77777777" w:rsidR="00BF54DA" w:rsidRPr="00585F74" w:rsidRDefault="00BF54DA" w:rsidP="002B0CFF">
            <w:pPr>
              <w:pStyle w:val="TableText"/>
              <w:rPr>
                <w:lang w:val="en-GB"/>
              </w:rPr>
            </w:pPr>
            <w:r w:rsidRPr="00585F74">
              <w:t>Amount Specification</w:t>
            </w:r>
          </w:p>
        </w:tc>
        <w:tc>
          <w:tcPr>
            <w:tcW w:w="4147" w:type="dxa"/>
            <w:hideMark/>
          </w:tcPr>
          <w:p w14:paraId="7428633F" w14:textId="77777777" w:rsidR="00BF54DA" w:rsidRPr="00585F74" w:rsidRDefault="00BF54DA" w:rsidP="002B0CFF">
            <w:pPr>
              <w:pStyle w:val="TableText"/>
              <w:rPr>
                <w:lang w:val="en-GB"/>
              </w:rPr>
            </w:pPr>
            <w:r w:rsidRPr="00585F74">
              <w:rPr>
                <w:lang w:val="en-GB"/>
              </w:rPr>
              <w:t>Not mapped</w:t>
            </w:r>
          </w:p>
        </w:tc>
      </w:tr>
      <w:tr w:rsidR="00BF54DA" w:rsidRPr="00585F74" w14:paraId="15E93BE6" w14:textId="77777777" w:rsidTr="00A33B0B">
        <w:trPr>
          <w:cnfStyle w:val="000000100000" w:firstRow="0" w:lastRow="0" w:firstColumn="0" w:lastColumn="0" w:oddVBand="0" w:evenVBand="0" w:oddHBand="1" w:evenHBand="0" w:firstRowFirstColumn="0" w:firstRowLastColumn="0" w:lastRowFirstColumn="0" w:lastRowLastColumn="0"/>
          <w:trHeight w:val="3780"/>
        </w:trPr>
        <w:tc>
          <w:tcPr>
            <w:tcW w:w="1075" w:type="dxa"/>
            <w:noWrap/>
            <w:hideMark/>
          </w:tcPr>
          <w:p w14:paraId="27E9D631" w14:textId="77777777" w:rsidR="00BF54DA" w:rsidRPr="00585F74" w:rsidRDefault="00BF54DA" w:rsidP="002B0CFF">
            <w:pPr>
              <w:pStyle w:val="TableText"/>
              <w:rPr>
                <w:lang w:val="en-GB"/>
              </w:rPr>
            </w:pPr>
            <w:r w:rsidRPr="00585F74">
              <w:t>57a</w:t>
            </w:r>
          </w:p>
        </w:tc>
        <w:tc>
          <w:tcPr>
            <w:tcW w:w="3794" w:type="dxa"/>
            <w:hideMark/>
          </w:tcPr>
          <w:p w14:paraId="50CADE55" w14:textId="77777777" w:rsidR="00BF54DA" w:rsidRPr="00585F74" w:rsidRDefault="00BF54DA" w:rsidP="002B0CFF">
            <w:pPr>
              <w:pStyle w:val="TableText"/>
              <w:rPr>
                <w:lang w:val="en-GB"/>
              </w:rPr>
            </w:pPr>
            <w:r w:rsidRPr="00585F74">
              <w:t>Account with Bank (A, B or D) </w:t>
            </w:r>
          </w:p>
        </w:tc>
        <w:tc>
          <w:tcPr>
            <w:tcW w:w="4147" w:type="dxa"/>
            <w:hideMark/>
          </w:tcPr>
          <w:p w14:paraId="11C03621" w14:textId="77777777" w:rsidR="00BF54DA" w:rsidRPr="00585F74" w:rsidRDefault="00BF54DA" w:rsidP="002B0CFF">
            <w:pPr>
              <w:pStyle w:val="TableText"/>
              <w:rPr>
                <w:lang w:val="en-GB"/>
              </w:rPr>
            </w:pPr>
            <w:r w:rsidRPr="00585F74">
              <w:rPr>
                <w:lang w:val="en-GB"/>
              </w:rPr>
              <w:t>The Account with is set from either</w:t>
            </w:r>
            <w:r w:rsidRPr="00585F74">
              <w:rPr>
                <w:lang w:val="en-GB"/>
              </w:rPr>
              <w:br/>
              <w:t>The receive settlement when postings have been generated or</w:t>
            </w:r>
            <w:r w:rsidRPr="00585F74">
              <w:rPr>
                <w:lang w:val="en-GB"/>
              </w:rPr>
              <w:br/>
              <w:t>Standing settlement instructions where no settlements</w:t>
            </w:r>
            <w:r w:rsidRPr="00585F74">
              <w:rPr>
                <w:lang w:val="en-GB"/>
              </w:rPr>
              <w:br/>
            </w:r>
            <w:r w:rsidRPr="00585F74">
              <w:rPr>
                <w:lang w:val="en-GB"/>
              </w:rPr>
              <w:br/>
              <w:t>If there are settlements, then the Account with are set from the Receive settlement details associated with the receiver of the message. If settlement is via a Nostro then tag57 is set from the Nostro details. If settlement is not via Nostro then 57 is not set.</w:t>
            </w:r>
            <w:r w:rsidRPr="00585F74">
              <w:rPr>
                <w:lang w:val="en-GB"/>
              </w:rPr>
              <w:br/>
            </w:r>
            <w:r w:rsidRPr="00585F74">
              <w:rPr>
                <w:lang w:val="en-GB"/>
              </w:rPr>
              <w:br/>
              <w:t xml:space="preserve">If there are no settlements, then the details are retrieved from the </w:t>
            </w:r>
            <w:proofErr w:type="gramStart"/>
            <w:r w:rsidRPr="004E69C6">
              <w:rPr>
                <w:lang w:val="en-GB"/>
              </w:rPr>
              <w:t>Principal</w:t>
            </w:r>
            <w:proofErr w:type="gramEnd"/>
            <w:r w:rsidRPr="00585F74">
              <w:rPr>
                <w:lang w:val="en-GB"/>
              </w:rPr>
              <w:t xml:space="preserve"> receive SSI for the Receiver - If the settlement is via Nostro the details are set as above. Otherwise not </w:t>
            </w:r>
            <w:r w:rsidRPr="00E01ECF">
              <w:rPr>
                <w:lang w:val="en-GB"/>
              </w:rPr>
              <w:t>set.</w:t>
            </w:r>
          </w:p>
        </w:tc>
      </w:tr>
      <w:tr w:rsidR="00BF54DA" w:rsidRPr="00585F74" w14:paraId="12D44B96" w14:textId="77777777" w:rsidTr="00A33B0B">
        <w:trPr>
          <w:cnfStyle w:val="000000010000" w:firstRow="0" w:lastRow="0" w:firstColumn="0" w:lastColumn="0" w:oddVBand="0" w:evenVBand="0" w:oddHBand="0" w:evenHBand="1" w:firstRowFirstColumn="0" w:firstRowLastColumn="0" w:lastRowFirstColumn="0" w:lastRowLastColumn="0"/>
          <w:trHeight w:val="300"/>
        </w:trPr>
        <w:tc>
          <w:tcPr>
            <w:tcW w:w="1075" w:type="dxa"/>
            <w:noWrap/>
            <w:hideMark/>
          </w:tcPr>
          <w:p w14:paraId="2FABAAF7" w14:textId="77777777" w:rsidR="00BF54DA" w:rsidRPr="00585F74" w:rsidRDefault="00BF54DA" w:rsidP="002B0CFF">
            <w:pPr>
              <w:pStyle w:val="TableText"/>
              <w:rPr>
                <w:lang w:val="en-GB"/>
              </w:rPr>
            </w:pPr>
            <w:r w:rsidRPr="00585F74">
              <w:t>71D</w:t>
            </w:r>
          </w:p>
        </w:tc>
        <w:tc>
          <w:tcPr>
            <w:tcW w:w="3794" w:type="dxa"/>
            <w:noWrap/>
            <w:hideMark/>
          </w:tcPr>
          <w:p w14:paraId="67CA9959" w14:textId="77777777" w:rsidR="00BF54DA" w:rsidRPr="00585F74" w:rsidRDefault="00BF54DA" w:rsidP="002B0CFF">
            <w:pPr>
              <w:pStyle w:val="TableText"/>
              <w:rPr>
                <w:lang w:val="en-GB"/>
              </w:rPr>
            </w:pPr>
            <w:r w:rsidRPr="00585F74">
              <w:t>Details of charges </w:t>
            </w:r>
          </w:p>
        </w:tc>
        <w:tc>
          <w:tcPr>
            <w:tcW w:w="4147" w:type="dxa"/>
            <w:hideMark/>
          </w:tcPr>
          <w:p w14:paraId="6269E071" w14:textId="77777777" w:rsidR="00BF54DA" w:rsidRPr="00585F74" w:rsidRDefault="00BF54DA" w:rsidP="002B0CFF">
            <w:pPr>
              <w:pStyle w:val="TableText"/>
              <w:rPr>
                <w:lang w:val="en-GB"/>
              </w:rPr>
            </w:pPr>
            <w:r w:rsidRPr="00585F74">
              <w:rPr>
                <w:lang w:val="en-GB"/>
              </w:rPr>
              <w:t>Charge type and Charge amount</w:t>
            </w:r>
          </w:p>
        </w:tc>
      </w:tr>
      <w:tr w:rsidR="00BF54DA" w:rsidRPr="00585F74" w14:paraId="4762F0AF" w14:textId="77777777" w:rsidTr="00A33B0B">
        <w:trPr>
          <w:cnfStyle w:val="000000100000" w:firstRow="0" w:lastRow="0" w:firstColumn="0" w:lastColumn="0" w:oddVBand="0" w:evenVBand="0" w:oddHBand="1" w:evenHBand="0" w:firstRowFirstColumn="0" w:firstRowLastColumn="0" w:lastRowFirstColumn="0" w:lastRowLastColumn="0"/>
          <w:trHeight w:val="300"/>
        </w:trPr>
        <w:tc>
          <w:tcPr>
            <w:tcW w:w="1075" w:type="dxa"/>
            <w:noWrap/>
            <w:hideMark/>
          </w:tcPr>
          <w:p w14:paraId="7564689F" w14:textId="77777777" w:rsidR="00BF54DA" w:rsidRPr="00585F74" w:rsidRDefault="00BF54DA" w:rsidP="002B0CFF">
            <w:pPr>
              <w:pStyle w:val="TableText"/>
              <w:rPr>
                <w:lang w:val="en-GB"/>
              </w:rPr>
            </w:pPr>
            <w:r w:rsidRPr="00585F74">
              <w:t>72Z</w:t>
            </w:r>
          </w:p>
        </w:tc>
        <w:tc>
          <w:tcPr>
            <w:tcW w:w="3794" w:type="dxa"/>
            <w:noWrap/>
            <w:hideMark/>
          </w:tcPr>
          <w:p w14:paraId="280E7F45" w14:textId="77777777" w:rsidR="00BF54DA" w:rsidRPr="00585F74" w:rsidRDefault="00BF54DA" w:rsidP="002B0CFF">
            <w:pPr>
              <w:pStyle w:val="TableText"/>
              <w:rPr>
                <w:lang w:val="en-GB"/>
              </w:rPr>
            </w:pPr>
            <w:r w:rsidRPr="00585F74">
              <w:t>Sender to receiver information</w:t>
            </w:r>
          </w:p>
        </w:tc>
        <w:tc>
          <w:tcPr>
            <w:tcW w:w="4147" w:type="dxa"/>
            <w:hideMark/>
          </w:tcPr>
          <w:p w14:paraId="4F3535EF" w14:textId="77777777" w:rsidR="00BF54DA" w:rsidRPr="00585F74" w:rsidRDefault="00BF54DA" w:rsidP="002B0CFF">
            <w:pPr>
              <w:pStyle w:val="TableText"/>
              <w:rPr>
                <w:lang w:val="en-GB"/>
              </w:rPr>
            </w:pPr>
            <w:r w:rsidRPr="00585F74">
              <w:rPr>
                <w:lang w:val="en-GB"/>
              </w:rPr>
              <w:t>Response to sender</w:t>
            </w:r>
          </w:p>
        </w:tc>
      </w:tr>
      <w:tr w:rsidR="00BF54DA" w:rsidRPr="00585F74" w14:paraId="2B407849" w14:textId="77777777" w:rsidTr="00A33B0B">
        <w:trPr>
          <w:cnfStyle w:val="000000010000" w:firstRow="0" w:lastRow="0" w:firstColumn="0" w:lastColumn="0" w:oddVBand="0" w:evenVBand="0" w:oddHBand="0" w:evenHBand="1" w:firstRowFirstColumn="0" w:firstRowLastColumn="0" w:lastRowFirstColumn="0" w:lastRowLastColumn="0"/>
          <w:trHeight w:val="300"/>
        </w:trPr>
        <w:tc>
          <w:tcPr>
            <w:tcW w:w="1075" w:type="dxa"/>
            <w:noWrap/>
            <w:hideMark/>
          </w:tcPr>
          <w:p w14:paraId="39B841C4" w14:textId="77777777" w:rsidR="00BF54DA" w:rsidRPr="00585F74" w:rsidRDefault="00BF54DA" w:rsidP="002B0CFF">
            <w:pPr>
              <w:pStyle w:val="TableText"/>
              <w:rPr>
                <w:lang w:val="en-GB"/>
              </w:rPr>
            </w:pPr>
            <w:r w:rsidRPr="00585F74">
              <w:t>23X</w:t>
            </w:r>
          </w:p>
        </w:tc>
        <w:tc>
          <w:tcPr>
            <w:tcW w:w="3794" w:type="dxa"/>
            <w:noWrap/>
            <w:hideMark/>
          </w:tcPr>
          <w:p w14:paraId="6CBFCE06" w14:textId="77777777" w:rsidR="00BF54DA" w:rsidRPr="00585F74" w:rsidRDefault="00BF54DA" w:rsidP="002B0CFF">
            <w:pPr>
              <w:pStyle w:val="TableText"/>
              <w:rPr>
                <w:lang w:val="en-GB"/>
              </w:rPr>
            </w:pPr>
            <w:r w:rsidRPr="00585F74">
              <w:t>File Identification</w:t>
            </w:r>
          </w:p>
        </w:tc>
        <w:tc>
          <w:tcPr>
            <w:tcW w:w="4147" w:type="dxa"/>
            <w:noWrap/>
            <w:hideMark/>
          </w:tcPr>
          <w:p w14:paraId="154FA382" w14:textId="77777777" w:rsidR="00BF54DA" w:rsidRPr="00585F74" w:rsidRDefault="00BF54DA" w:rsidP="002B0CFF">
            <w:pPr>
              <w:pStyle w:val="TableText"/>
              <w:rPr>
                <w:lang w:val="en-GB"/>
              </w:rPr>
            </w:pPr>
            <w:r w:rsidRPr="00585F74">
              <w:t>Mapped from Attached documents</w:t>
            </w:r>
          </w:p>
        </w:tc>
      </w:tr>
    </w:tbl>
    <w:p w14:paraId="3EB32EDE" w14:textId="77777777" w:rsidR="005D312D" w:rsidRDefault="005D312D" w:rsidP="000D3507">
      <w:pPr>
        <w:pStyle w:val="BodyText"/>
      </w:pPr>
    </w:p>
    <w:p w14:paraId="0520A137" w14:textId="77777777" w:rsidR="000D3507" w:rsidRDefault="000D3507" w:rsidP="000D3507">
      <w:pPr>
        <w:pStyle w:val="Heading3"/>
      </w:pPr>
      <w:bookmarkStart w:id="290" w:name="_Toc40607179"/>
      <w:bookmarkStart w:id="291" w:name="_Toc160048771"/>
      <w:r>
        <w:t>MT785 – Guarantee/Standby LC Non-extension notification</w:t>
      </w:r>
      <w:bookmarkEnd w:id="290"/>
      <w:bookmarkEnd w:id="291"/>
      <w:r>
        <w:t xml:space="preserve"> </w:t>
      </w:r>
    </w:p>
    <w:p w14:paraId="4FD55CD9" w14:textId="6280FAD5" w:rsidR="000D3507" w:rsidRDefault="000D3507" w:rsidP="000D3507">
      <w:r>
        <w:t>The MT785 – Guarantee/Standby LC Non-extension notification is sent from the Export Standby – Advise renewal event or the Export Standby - Amend event to inform the receiver that the undertaking will not be extended beyond the current expiry date</w:t>
      </w:r>
      <w:r w:rsidR="00EA4A07">
        <w:t>.</w:t>
      </w:r>
    </w:p>
    <w:tbl>
      <w:tblPr>
        <w:tblStyle w:val="TableGridHeader159"/>
        <w:tblW w:w="0" w:type="auto"/>
        <w:tblLook w:val="04A0" w:firstRow="1" w:lastRow="0" w:firstColumn="1" w:lastColumn="0" w:noHBand="0" w:noVBand="1"/>
      </w:tblPr>
      <w:tblGrid>
        <w:gridCol w:w="783"/>
        <w:gridCol w:w="4051"/>
        <w:gridCol w:w="4182"/>
      </w:tblGrid>
      <w:tr w:rsidR="002614A2" w:rsidRPr="00DB2ECC" w14:paraId="3AC7427E" w14:textId="77777777" w:rsidTr="002B0CFF">
        <w:trPr>
          <w:cnfStyle w:val="100000000000" w:firstRow="1" w:lastRow="0" w:firstColumn="0" w:lastColumn="0" w:oddVBand="0" w:evenVBand="0" w:oddHBand="0" w:evenHBand="0" w:firstRowFirstColumn="0" w:firstRowLastColumn="0" w:lastRowFirstColumn="0" w:lastRowLastColumn="0"/>
          <w:trHeight w:val="300"/>
          <w:tblHeader/>
        </w:trPr>
        <w:tc>
          <w:tcPr>
            <w:tcW w:w="783" w:type="dxa"/>
            <w:hideMark/>
          </w:tcPr>
          <w:p w14:paraId="4134CBBC" w14:textId="77777777" w:rsidR="002614A2" w:rsidRPr="00DB2ECC" w:rsidRDefault="002614A2" w:rsidP="002B0CFF">
            <w:pPr>
              <w:pStyle w:val="TableHead"/>
              <w:rPr>
                <w:lang w:val="en-IN"/>
              </w:rPr>
            </w:pPr>
            <w:r w:rsidRPr="00DB2ECC">
              <w:rPr>
                <w:lang w:val="en-IN"/>
              </w:rPr>
              <w:t>Tag</w:t>
            </w:r>
          </w:p>
        </w:tc>
        <w:tc>
          <w:tcPr>
            <w:tcW w:w="4051" w:type="dxa"/>
            <w:hideMark/>
          </w:tcPr>
          <w:p w14:paraId="2178BCD2" w14:textId="77777777" w:rsidR="002614A2" w:rsidRPr="00DB2ECC" w:rsidRDefault="002614A2" w:rsidP="002B0CFF">
            <w:pPr>
              <w:pStyle w:val="TableHead"/>
              <w:rPr>
                <w:lang w:val="en-IN"/>
              </w:rPr>
            </w:pPr>
            <w:r w:rsidRPr="00DB2ECC">
              <w:rPr>
                <w:lang w:val="en-IN"/>
              </w:rPr>
              <w:t>Field name</w:t>
            </w:r>
          </w:p>
        </w:tc>
        <w:tc>
          <w:tcPr>
            <w:tcW w:w="4182" w:type="dxa"/>
            <w:hideMark/>
          </w:tcPr>
          <w:p w14:paraId="2FF08FBE" w14:textId="77777777" w:rsidR="002614A2" w:rsidRPr="00DB2ECC" w:rsidRDefault="002614A2" w:rsidP="002B0CFF">
            <w:pPr>
              <w:pStyle w:val="TableHead"/>
              <w:rPr>
                <w:lang w:val="en-IN"/>
              </w:rPr>
            </w:pPr>
            <w:r w:rsidRPr="00DB2ECC">
              <w:rPr>
                <w:lang w:val="en-IN"/>
              </w:rPr>
              <w:t>Mapped From</w:t>
            </w:r>
          </w:p>
        </w:tc>
      </w:tr>
      <w:tr w:rsidR="002614A2" w:rsidRPr="00DB2ECC" w14:paraId="01FA6786"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3" w:type="dxa"/>
            <w:hideMark/>
          </w:tcPr>
          <w:p w14:paraId="094EA6C8" w14:textId="77777777" w:rsidR="002614A2" w:rsidRPr="00DB2ECC" w:rsidRDefault="002614A2" w:rsidP="002B0CFF">
            <w:pPr>
              <w:pStyle w:val="TableText"/>
              <w:rPr>
                <w:lang w:val="en-IN"/>
              </w:rPr>
            </w:pPr>
            <w:r w:rsidRPr="00DB2ECC">
              <w:rPr>
                <w:lang w:val="en-IN"/>
              </w:rPr>
              <w:t> </w:t>
            </w:r>
          </w:p>
        </w:tc>
        <w:tc>
          <w:tcPr>
            <w:tcW w:w="4051" w:type="dxa"/>
            <w:hideMark/>
          </w:tcPr>
          <w:p w14:paraId="2960F351" w14:textId="77777777" w:rsidR="002614A2" w:rsidRPr="00DB2ECC" w:rsidRDefault="002614A2" w:rsidP="002B0CFF">
            <w:pPr>
              <w:pStyle w:val="TableText"/>
              <w:rPr>
                <w:lang w:val="en-IN"/>
              </w:rPr>
            </w:pPr>
            <w:r w:rsidRPr="00DB2ECC">
              <w:rPr>
                <w:lang w:val="en-IN"/>
              </w:rPr>
              <w:t>Sender</w:t>
            </w:r>
          </w:p>
        </w:tc>
        <w:tc>
          <w:tcPr>
            <w:tcW w:w="4182" w:type="dxa"/>
            <w:hideMark/>
          </w:tcPr>
          <w:p w14:paraId="076327CC" w14:textId="77777777" w:rsidR="002614A2" w:rsidRPr="00DB2ECC" w:rsidRDefault="002614A2" w:rsidP="002B0CFF">
            <w:pPr>
              <w:pStyle w:val="TableText"/>
              <w:rPr>
                <w:lang w:val="en-IN"/>
              </w:rPr>
            </w:pPr>
            <w:r w:rsidRPr="00DB2ECC">
              <w:rPr>
                <w:lang w:val="en-IN"/>
              </w:rPr>
              <w:t>Sender BIC</w:t>
            </w:r>
          </w:p>
        </w:tc>
      </w:tr>
      <w:tr w:rsidR="002614A2" w:rsidRPr="00DB2ECC" w14:paraId="50461FAD"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83" w:type="dxa"/>
            <w:hideMark/>
          </w:tcPr>
          <w:p w14:paraId="7E622BCF" w14:textId="77777777" w:rsidR="002614A2" w:rsidRPr="00DB2ECC" w:rsidRDefault="002614A2" w:rsidP="002B0CFF">
            <w:pPr>
              <w:pStyle w:val="TableText"/>
              <w:rPr>
                <w:lang w:val="en-IN"/>
              </w:rPr>
            </w:pPr>
            <w:r w:rsidRPr="00DB2ECC">
              <w:rPr>
                <w:lang w:val="en-IN"/>
              </w:rPr>
              <w:t> </w:t>
            </w:r>
          </w:p>
        </w:tc>
        <w:tc>
          <w:tcPr>
            <w:tcW w:w="4051" w:type="dxa"/>
            <w:hideMark/>
          </w:tcPr>
          <w:p w14:paraId="1737A3E2" w14:textId="77777777" w:rsidR="002614A2" w:rsidRPr="00DB2ECC" w:rsidRDefault="002614A2" w:rsidP="002B0CFF">
            <w:pPr>
              <w:pStyle w:val="TableText"/>
              <w:rPr>
                <w:lang w:val="en-IN"/>
              </w:rPr>
            </w:pPr>
            <w:r w:rsidRPr="00DB2ECC">
              <w:rPr>
                <w:lang w:val="en-IN"/>
              </w:rPr>
              <w:t>Receiver</w:t>
            </w:r>
          </w:p>
        </w:tc>
        <w:tc>
          <w:tcPr>
            <w:tcW w:w="4182" w:type="dxa"/>
            <w:hideMark/>
          </w:tcPr>
          <w:p w14:paraId="4C96CD13" w14:textId="77777777" w:rsidR="002614A2" w:rsidRPr="00DB2ECC" w:rsidRDefault="002614A2" w:rsidP="002B0CFF">
            <w:pPr>
              <w:pStyle w:val="TableText"/>
              <w:rPr>
                <w:lang w:val="en-IN"/>
              </w:rPr>
            </w:pPr>
            <w:r w:rsidRPr="00DB2ECC">
              <w:rPr>
                <w:lang w:val="en-IN"/>
              </w:rPr>
              <w:t>SWIFT BIC of receiver</w:t>
            </w:r>
          </w:p>
        </w:tc>
      </w:tr>
      <w:tr w:rsidR="002614A2" w:rsidRPr="00DB2ECC" w14:paraId="60D00468"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3" w:type="dxa"/>
            <w:hideMark/>
          </w:tcPr>
          <w:p w14:paraId="2D3A1E85" w14:textId="77777777" w:rsidR="002614A2" w:rsidRPr="00DB2ECC" w:rsidRDefault="002614A2" w:rsidP="002B0CFF">
            <w:pPr>
              <w:pStyle w:val="TableText"/>
              <w:rPr>
                <w:lang w:val="en-IN"/>
              </w:rPr>
            </w:pPr>
            <w:r w:rsidRPr="00DB2ECC">
              <w:rPr>
                <w:lang w:val="en-IN"/>
              </w:rPr>
              <w:t>20</w:t>
            </w:r>
          </w:p>
        </w:tc>
        <w:tc>
          <w:tcPr>
            <w:tcW w:w="4051" w:type="dxa"/>
            <w:hideMark/>
          </w:tcPr>
          <w:p w14:paraId="29B192A9" w14:textId="77777777" w:rsidR="002614A2" w:rsidRPr="00DB2ECC" w:rsidRDefault="002614A2" w:rsidP="002B0CFF">
            <w:pPr>
              <w:pStyle w:val="TableText"/>
              <w:rPr>
                <w:lang w:val="en-IN"/>
              </w:rPr>
            </w:pPr>
            <w:r w:rsidRPr="00DB2ECC">
              <w:rPr>
                <w:lang w:val="en-IN"/>
              </w:rPr>
              <w:t>Undertaking number</w:t>
            </w:r>
          </w:p>
        </w:tc>
        <w:tc>
          <w:tcPr>
            <w:tcW w:w="4182" w:type="dxa"/>
            <w:hideMark/>
          </w:tcPr>
          <w:p w14:paraId="1C5415AB" w14:textId="77777777" w:rsidR="002614A2" w:rsidRPr="00DB2ECC" w:rsidRDefault="002614A2" w:rsidP="002B0CFF">
            <w:pPr>
              <w:pStyle w:val="TableText"/>
              <w:rPr>
                <w:lang w:val="en-IN"/>
              </w:rPr>
            </w:pPr>
            <w:r w:rsidRPr="00DB2ECC">
              <w:rPr>
                <w:lang w:val="en-IN"/>
              </w:rPr>
              <w:t>Master reference</w:t>
            </w:r>
          </w:p>
        </w:tc>
      </w:tr>
      <w:tr w:rsidR="002614A2" w:rsidRPr="00DB2ECC" w14:paraId="03B61178"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83" w:type="dxa"/>
            <w:hideMark/>
          </w:tcPr>
          <w:p w14:paraId="2745E7F8" w14:textId="77777777" w:rsidR="002614A2" w:rsidRPr="00DB2ECC" w:rsidRDefault="002614A2" w:rsidP="002B0CFF">
            <w:pPr>
              <w:pStyle w:val="TableText"/>
              <w:rPr>
                <w:lang w:val="en-IN"/>
              </w:rPr>
            </w:pPr>
            <w:r w:rsidRPr="00DB2ECC">
              <w:rPr>
                <w:lang w:val="en-IN"/>
              </w:rPr>
              <w:t>21</w:t>
            </w:r>
          </w:p>
        </w:tc>
        <w:tc>
          <w:tcPr>
            <w:tcW w:w="4051" w:type="dxa"/>
            <w:hideMark/>
          </w:tcPr>
          <w:p w14:paraId="3FE0D4EF" w14:textId="77777777" w:rsidR="002614A2" w:rsidRPr="00DB2ECC" w:rsidRDefault="002614A2" w:rsidP="002B0CFF">
            <w:pPr>
              <w:pStyle w:val="TableText"/>
              <w:rPr>
                <w:lang w:val="en-IN"/>
              </w:rPr>
            </w:pPr>
            <w:r w:rsidRPr="00DB2ECC">
              <w:rPr>
                <w:lang w:val="en-IN"/>
              </w:rPr>
              <w:t>Related reference</w:t>
            </w:r>
          </w:p>
        </w:tc>
        <w:tc>
          <w:tcPr>
            <w:tcW w:w="4182" w:type="dxa"/>
            <w:hideMark/>
          </w:tcPr>
          <w:p w14:paraId="2F55A560" w14:textId="77777777" w:rsidR="002614A2" w:rsidRPr="00DB2ECC" w:rsidRDefault="002614A2" w:rsidP="002B0CFF">
            <w:pPr>
              <w:pStyle w:val="TableText"/>
              <w:rPr>
                <w:lang w:val="en-IN"/>
              </w:rPr>
            </w:pPr>
            <w:r w:rsidRPr="00DB2ECC">
              <w:rPr>
                <w:lang w:val="en-IN"/>
              </w:rPr>
              <w:t>Addressee's reference if non-blank</w:t>
            </w:r>
          </w:p>
        </w:tc>
      </w:tr>
      <w:tr w:rsidR="002614A2" w:rsidRPr="00DB2ECC" w14:paraId="6BF717FD"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3" w:type="dxa"/>
            <w:hideMark/>
          </w:tcPr>
          <w:p w14:paraId="7AC8E7E8" w14:textId="77777777" w:rsidR="002614A2" w:rsidRPr="00DB2ECC" w:rsidRDefault="002614A2" w:rsidP="002B0CFF">
            <w:pPr>
              <w:pStyle w:val="TableText"/>
              <w:rPr>
                <w:lang w:val="en-IN"/>
              </w:rPr>
            </w:pPr>
            <w:r w:rsidRPr="00DB2ECC">
              <w:rPr>
                <w:lang w:val="en-IN"/>
              </w:rPr>
              <w:t>52a</w:t>
            </w:r>
          </w:p>
        </w:tc>
        <w:tc>
          <w:tcPr>
            <w:tcW w:w="4051" w:type="dxa"/>
            <w:hideMark/>
          </w:tcPr>
          <w:p w14:paraId="08759BC8" w14:textId="77777777" w:rsidR="002614A2" w:rsidRPr="00DB2ECC" w:rsidRDefault="002614A2" w:rsidP="002B0CFF">
            <w:pPr>
              <w:pStyle w:val="TableText"/>
              <w:rPr>
                <w:lang w:val="en-IN"/>
              </w:rPr>
            </w:pPr>
            <w:r w:rsidRPr="00DB2ECC">
              <w:rPr>
                <w:lang w:val="en-IN"/>
              </w:rPr>
              <w:t>Issuer</w:t>
            </w:r>
          </w:p>
        </w:tc>
        <w:tc>
          <w:tcPr>
            <w:tcW w:w="4182" w:type="dxa"/>
            <w:hideMark/>
          </w:tcPr>
          <w:p w14:paraId="22E5FBBC" w14:textId="77777777" w:rsidR="002614A2" w:rsidRPr="00DB2ECC" w:rsidRDefault="002614A2" w:rsidP="002B0CFF">
            <w:pPr>
              <w:pStyle w:val="TableText"/>
              <w:rPr>
                <w:lang w:val="en-IN"/>
              </w:rPr>
            </w:pPr>
            <w:r w:rsidRPr="00DB2ECC">
              <w:rPr>
                <w:lang w:val="en-IN"/>
              </w:rPr>
              <w:t>The Issuing Bank BIC or Address</w:t>
            </w:r>
          </w:p>
        </w:tc>
      </w:tr>
      <w:tr w:rsidR="002614A2" w:rsidRPr="00DB2ECC" w14:paraId="1546F817"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83" w:type="dxa"/>
            <w:hideMark/>
          </w:tcPr>
          <w:p w14:paraId="016023B3" w14:textId="77777777" w:rsidR="002614A2" w:rsidRPr="00DB2ECC" w:rsidRDefault="002614A2" w:rsidP="002B0CFF">
            <w:pPr>
              <w:pStyle w:val="TableText"/>
              <w:rPr>
                <w:lang w:val="en-IN"/>
              </w:rPr>
            </w:pPr>
            <w:r w:rsidRPr="00DB2ECC">
              <w:rPr>
                <w:lang w:val="en-IN"/>
              </w:rPr>
              <w:t>31C</w:t>
            </w:r>
          </w:p>
        </w:tc>
        <w:tc>
          <w:tcPr>
            <w:tcW w:w="4051" w:type="dxa"/>
            <w:hideMark/>
          </w:tcPr>
          <w:p w14:paraId="604634F6" w14:textId="77777777" w:rsidR="002614A2" w:rsidRPr="00DB2ECC" w:rsidRDefault="002614A2" w:rsidP="002B0CFF">
            <w:pPr>
              <w:pStyle w:val="TableText"/>
              <w:rPr>
                <w:lang w:val="en-IN"/>
              </w:rPr>
            </w:pPr>
            <w:r w:rsidRPr="00DB2ECC">
              <w:rPr>
                <w:lang w:val="en-IN"/>
              </w:rPr>
              <w:t>Date of issue</w:t>
            </w:r>
          </w:p>
        </w:tc>
        <w:tc>
          <w:tcPr>
            <w:tcW w:w="4182" w:type="dxa"/>
            <w:hideMark/>
          </w:tcPr>
          <w:p w14:paraId="006A9E49" w14:textId="77777777" w:rsidR="002614A2" w:rsidRPr="00DB2ECC" w:rsidRDefault="002614A2" w:rsidP="002B0CFF">
            <w:pPr>
              <w:pStyle w:val="TableText"/>
              <w:rPr>
                <w:lang w:val="en-IN"/>
              </w:rPr>
            </w:pPr>
            <w:r w:rsidRPr="00DB2ECC">
              <w:rPr>
                <w:lang w:val="en-IN"/>
              </w:rPr>
              <w:t>Issue date</w:t>
            </w:r>
          </w:p>
        </w:tc>
      </w:tr>
      <w:tr w:rsidR="002614A2" w:rsidRPr="00DB2ECC" w14:paraId="2AC70DF9"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3" w:type="dxa"/>
            <w:hideMark/>
          </w:tcPr>
          <w:p w14:paraId="5EA84C38" w14:textId="77777777" w:rsidR="002614A2" w:rsidRPr="00DB2ECC" w:rsidRDefault="002614A2" w:rsidP="002B0CFF">
            <w:pPr>
              <w:pStyle w:val="TableText"/>
              <w:rPr>
                <w:lang w:val="en-IN"/>
              </w:rPr>
            </w:pPr>
            <w:r w:rsidRPr="00DB2ECC">
              <w:rPr>
                <w:lang w:val="en-IN"/>
              </w:rPr>
              <w:t>59</w:t>
            </w:r>
          </w:p>
        </w:tc>
        <w:tc>
          <w:tcPr>
            <w:tcW w:w="4051" w:type="dxa"/>
            <w:hideMark/>
          </w:tcPr>
          <w:p w14:paraId="7980D8B8" w14:textId="77777777" w:rsidR="002614A2" w:rsidRPr="00DB2ECC" w:rsidRDefault="002614A2" w:rsidP="002B0CFF">
            <w:pPr>
              <w:pStyle w:val="TableText"/>
              <w:rPr>
                <w:lang w:val="en-IN"/>
              </w:rPr>
            </w:pPr>
            <w:r w:rsidRPr="00DB2ECC">
              <w:rPr>
                <w:lang w:val="en-IN"/>
              </w:rPr>
              <w:t>Beneficiary</w:t>
            </w:r>
          </w:p>
        </w:tc>
        <w:tc>
          <w:tcPr>
            <w:tcW w:w="4182" w:type="dxa"/>
            <w:hideMark/>
          </w:tcPr>
          <w:p w14:paraId="5F07013B" w14:textId="77777777" w:rsidR="002614A2" w:rsidRPr="00DB2ECC" w:rsidRDefault="002614A2" w:rsidP="002B0CFF">
            <w:pPr>
              <w:pStyle w:val="TableText"/>
              <w:rPr>
                <w:lang w:val="en-IN"/>
              </w:rPr>
            </w:pPr>
            <w:r w:rsidRPr="00DB2ECC">
              <w:rPr>
                <w:lang w:val="en-IN"/>
              </w:rPr>
              <w:t>The Beneficiary</w:t>
            </w:r>
          </w:p>
        </w:tc>
      </w:tr>
      <w:tr w:rsidR="002614A2" w:rsidRPr="00DB2ECC" w14:paraId="04D1C260"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83" w:type="dxa"/>
            <w:hideMark/>
          </w:tcPr>
          <w:p w14:paraId="316FE59F" w14:textId="77777777" w:rsidR="002614A2" w:rsidRPr="00DB2ECC" w:rsidRDefault="002614A2" w:rsidP="002B0CFF">
            <w:pPr>
              <w:pStyle w:val="TableText"/>
              <w:rPr>
                <w:lang w:val="en-IN"/>
              </w:rPr>
            </w:pPr>
            <w:r w:rsidRPr="00DB2ECC">
              <w:rPr>
                <w:lang w:val="en-IN"/>
              </w:rPr>
              <w:t>56a</w:t>
            </w:r>
          </w:p>
        </w:tc>
        <w:tc>
          <w:tcPr>
            <w:tcW w:w="4051" w:type="dxa"/>
            <w:hideMark/>
          </w:tcPr>
          <w:p w14:paraId="2CC8C846" w14:textId="77777777" w:rsidR="002614A2" w:rsidRPr="00DB2ECC" w:rsidRDefault="002614A2" w:rsidP="002B0CFF">
            <w:pPr>
              <w:pStyle w:val="TableText"/>
              <w:rPr>
                <w:lang w:val="en-IN"/>
              </w:rPr>
            </w:pPr>
            <w:r w:rsidRPr="00DB2ECC">
              <w:rPr>
                <w:lang w:val="en-IN"/>
              </w:rPr>
              <w:t>Advising bank </w:t>
            </w:r>
          </w:p>
        </w:tc>
        <w:tc>
          <w:tcPr>
            <w:tcW w:w="4182" w:type="dxa"/>
            <w:hideMark/>
          </w:tcPr>
          <w:p w14:paraId="2DB7F228" w14:textId="77777777" w:rsidR="002614A2" w:rsidRPr="00DB2ECC" w:rsidRDefault="002614A2" w:rsidP="002B0CFF">
            <w:pPr>
              <w:pStyle w:val="TableText"/>
              <w:rPr>
                <w:lang w:val="en-IN"/>
              </w:rPr>
            </w:pPr>
            <w:r w:rsidRPr="00DB2ECC">
              <w:rPr>
                <w:lang w:val="en-IN"/>
              </w:rPr>
              <w:t>The next Advising bank </w:t>
            </w:r>
          </w:p>
        </w:tc>
      </w:tr>
      <w:tr w:rsidR="002614A2" w:rsidRPr="00DB2ECC" w14:paraId="582B1720"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3" w:type="dxa"/>
            <w:hideMark/>
          </w:tcPr>
          <w:p w14:paraId="7E1A882E" w14:textId="77777777" w:rsidR="002614A2" w:rsidRPr="00DB2ECC" w:rsidRDefault="002614A2" w:rsidP="002B0CFF">
            <w:pPr>
              <w:pStyle w:val="TableText"/>
              <w:rPr>
                <w:lang w:val="en-IN"/>
              </w:rPr>
            </w:pPr>
            <w:r w:rsidRPr="00DB2ECC">
              <w:rPr>
                <w:lang w:val="en-IN"/>
              </w:rPr>
              <w:t>57a</w:t>
            </w:r>
          </w:p>
        </w:tc>
        <w:tc>
          <w:tcPr>
            <w:tcW w:w="4051" w:type="dxa"/>
            <w:hideMark/>
          </w:tcPr>
          <w:p w14:paraId="5AE74C76" w14:textId="77777777" w:rsidR="002614A2" w:rsidRPr="00DB2ECC" w:rsidRDefault="002614A2" w:rsidP="002B0CFF">
            <w:pPr>
              <w:pStyle w:val="TableText"/>
              <w:rPr>
                <w:lang w:val="en-IN"/>
              </w:rPr>
            </w:pPr>
            <w:r w:rsidRPr="00DB2ECC">
              <w:rPr>
                <w:lang w:val="en-IN"/>
              </w:rPr>
              <w:t>Advise through bank</w:t>
            </w:r>
          </w:p>
        </w:tc>
        <w:tc>
          <w:tcPr>
            <w:tcW w:w="4182" w:type="dxa"/>
            <w:hideMark/>
          </w:tcPr>
          <w:p w14:paraId="766D3F87" w14:textId="77777777" w:rsidR="002614A2" w:rsidRPr="00DB2ECC" w:rsidRDefault="002614A2" w:rsidP="002B0CFF">
            <w:pPr>
              <w:pStyle w:val="TableText"/>
              <w:rPr>
                <w:lang w:val="en-IN"/>
              </w:rPr>
            </w:pPr>
            <w:r w:rsidRPr="00DB2ECC">
              <w:rPr>
                <w:lang w:val="en-IN"/>
              </w:rPr>
              <w:t xml:space="preserve">The </w:t>
            </w:r>
            <w:proofErr w:type="gramStart"/>
            <w:r w:rsidRPr="00DB2ECC">
              <w:rPr>
                <w:lang w:val="en-IN"/>
              </w:rPr>
              <w:t>Advise</w:t>
            </w:r>
            <w:proofErr w:type="gramEnd"/>
            <w:r w:rsidRPr="00DB2ECC">
              <w:rPr>
                <w:lang w:val="en-IN"/>
              </w:rPr>
              <w:t xml:space="preserve"> through bank </w:t>
            </w:r>
          </w:p>
        </w:tc>
      </w:tr>
      <w:tr w:rsidR="002614A2" w:rsidRPr="00DB2ECC" w14:paraId="4E636D14"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83" w:type="dxa"/>
            <w:hideMark/>
          </w:tcPr>
          <w:p w14:paraId="082314D9" w14:textId="77777777" w:rsidR="002614A2" w:rsidRPr="00DB2ECC" w:rsidRDefault="002614A2" w:rsidP="002B0CFF">
            <w:pPr>
              <w:pStyle w:val="TableText"/>
              <w:rPr>
                <w:lang w:val="en-IN"/>
              </w:rPr>
            </w:pPr>
            <w:r w:rsidRPr="00DB2ECC">
              <w:rPr>
                <w:lang w:val="en-IN"/>
              </w:rPr>
              <w:t>31E</w:t>
            </w:r>
          </w:p>
        </w:tc>
        <w:tc>
          <w:tcPr>
            <w:tcW w:w="4051" w:type="dxa"/>
            <w:hideMark/>
          </w:tcPr>
          <w:p w14:paraId="44E383BA" w14:textId="77777777" w:rsidR="002614A2" w:rsidRPr="00DB2ECC" w:rsidRDefault="002614A2" w:rsidP="002B0CFF">
            <w:pPr>
              <w:pStyle w:val="TableText"/>
              <w:rPr>
                <w:lang w:val="en-IN"/>
              </w:rPr>
            </w:pPr>
            <w:r w:rsidRPr="00DB2ECC">
              <w:rPr>
                <w:lang w:val="en-IN"/>
              </w:rPr>
              <w:t>Final date of expiry </w:t>
            </w:r>
          </w:p>
        </w:tc>
        <w:tc>
          <w:tcPr>
            <w:tcW w:w="4182" w:type="dxa"/>
            <w:hideMark/>
          </w:tcPr>
          <w:p w14:paraId="67414791" w14:textId="77777777" w:rsidR="002614A2" w:rsidRPr="00DB2ECC" w:rsidRDefault="002614A2" w:rsidP="002B0CFF">
            <w:pPr>
              <w:pStyle w:val="TableText"/>
              <w:rPr>
                <w:lang w:val="en-IN"/>
              </w:rPr>
            </w:pPr>
            <w:r w:rsidRPr="00DB2ECC">
              <w:rPr>
                <w:lang w:val="en-IN"/>
              </w:rPr>
              <w:t>Expiry date</w:t>
            </w:r>
          </w:p>
        </w:tc>
      </w:tr>
      <w:tr w:rsidR="002614A2" w:rsidRPr="00DB2ECC" w14:paraId="5D1BAB40"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3" w:type="dxa"/>
            <w:hideMark/>
          </w:tcPr>
          <w:p w14:paraId="575C6537" w14:textId="77777777" w:rsidR="002614A2" w:rsidRPr="00DB2ECC" w:rsidRDefault="002614A2" w:rsidP="002B0CFF">
            <w:pPr>
              <w:pStyle w:val="TableText"/>
              <w:rPr>
                <w:lang w:val="en-IN"/>
              </w:rPr>
            </w:pPr>
            <w:r w:rsidRPr="00DB2ECC">
              <w:rPr>
                <w:lang w:val="en-IN"/>
              </w:rPr>
              <w:t>72Z</w:t>
            </w:r>
          </w:p>
        </w:tc>
        <w:tc>
          <w:tcPr>
            <w:tcW w:w="4051" w:type="dxa"/>
            <w:hideMark/>
          </w:tcPr>
          <w:p w14:paraId="0EA3DDBA" w14:textId="77777777" w:rsidR="002614A2" w:rsidRPr="00DB2ECC" w:rsidRDefault="002614A2" w:rsidP="002B0CFF">
            <w:pPr>
              <w:pStyle w:val="TableText"/>
              <w:rPr>
                <w:lang w:val="en-IN"/>
              </w:rPr>
            </w:pPr>
            <w:r w:rsidRPr="00DB2ECC">
              <w:rPr>
                <w:lang w:val="en-IN"/>
              </w:rPr>
              <w:t>Sender to receiver information</w:t>
            </w:r>
          </w:p>
        </w:tc>
        <w:tc>
          <w:tcPr>
            <w:tcW w:w="4182" w:type="dxa"/>
            <w:hideMark/>
          </w:tcPr>
          <w:p w14:paraId="3F7DEDE1" w14:textId="77777777" w:rsidR="002614A2" w:rsidRPr="00DB2ECC" w:rsidRDefault="002614A2" w:rsidP="002B0CFF">
            <w:pPr>
              <w:pStyle w:val="TableText"/>
              <w:rPr>
                <w:lang w:val="en-IN"/>
              </w:rPr>
            </w:pPr>
            <w:r w:rsidRPr="00DB2ECC">
              <w:rPr>
                <w:lang w:val="en-IN"/>
              </w:rPr>
              <w:t>Notes to next party </w:t>
            </w:r>
          </w:p>
        </w:tc>
      </w:tr>
      <w:tr w:rsidR="002614A2" w:rsidRPr="00DB2ECC" w14:paraId="7DB3AFD8" w14:textId="77777777" w:rsidTr="003D3747">
        <w:trPr>
          <w:cnfStyle w:val="000000010000" w:firstRow="0" w:lastRow="0" w:firstColumn="0" w:lastColumn="0" w:oddVBand="0" w:evenVBand="0" w:oddHBand="0" w:evenHBand="1" w:firstRowFirstColumn="0" w:firstRowLastColumn="0" w:lastRowFirstColumn="0" w:lastRowLastColumn="0"/>
          <w:trHeight w:val="600"/>
        </w:trPr>
        <w:tc>
          <w:tcPr>
            <w:tcW w:w="783" w:type="dxa"/>
            <w:hideMark/>
          </w:tcPr>
          <w:p w14:paraId="0985A047" w14:textId="77777777" w:rsidR="002614A2" w:rsidRPr="00DB2ECC" w:rsidRDefault="002614A2" w:rsidP="002B0CFF">
            <w:pPr>
              <w:pStyle w:val="TableText"/>
              <w:rPr>
                <w:lang w:val="en-IN"/>
              </w:rPr>
            </w:pPr>
            <w:r w:rsidRPr="00DB2ECC">
              <w:rPr>
                <w:lang w:val="en-IN"/>
              </w:rPr>
              <w:t>23X</w:t>
            </w:r>
          </w:p>
        </w:tc>
        <w:tc>
          <w:tcPr>
            <w:tcW w:w="4051" w:type="dxa"/>
            <w:hideMark/>
          </w:tcPr>
          <w:p w14:paraId="66627817" w14:textId="77777777" w:rsidR="002614A2" w:rsidRPr="00DB2ECC" w:rsidRDefault="002614A2" w:rsidP="002B0CFF">
            <w:pPr>
              <w:pStyle w:val="TableText"/>
              <w:rPr>
                <w:lang w:val="en-IN"/>
              </w:rPr>
            </w:pPr>
            <w:r w:rsidRPr="00DB2ECC">
              <w:rPr>
                <w:lang w:val="en-IN"/>
              </w:rPr>
              <w:t>File identification</w:t>
            </w:r>
          </w:p>
        </w:tc>
        <w:tc>
          <w:tcPr>
            <w:tcW w:w="4182" w:type="dxa"/>
            <w:hideMark/>
          </w:tcPr>
          <w:p w14:paraId="6AA60250" w14:textId="77777777" w:rsidR="002614A2" w:rsidRPr="00DB2ECC" w:rsidRDefault="002614A2" w:rsidP="002B0CFF">
            <w:pPr>
              <w:pStyle w:val="TableText"/>
              <w:rPr>
                <w:lang w:val="en-IN"/>
              </w:rPr>
            </w:pPr>
            <w:r w:rsidRPr="00DB2ECC">
              <w:rPr>
                <w:lang w:val="en-IN"/>
              </w:rPr>
              <w:t>Delivery channel and associated file name/reference for attached documents</w:t>
            </w:r>
          </w:p>
        </w:tc>
      </w:tr>
    </w:tbl>
    <w:p w14:paraId="623BD249" w14:textId="77777777" w:rsidR="000D3507" w:rsidRDefault="000D3507" w:rsidP="00EB1F0A"/>
    <w:p w14:paraId="2BFF157C" w14:textId="77777777" w:rsidR="000D3507" w:rsidRDefault="000D3507" w:rsidP="000D3507">
      <w:pPr>
        <w:pStyle w:val="Heading3"/>
      </w:pPr>
      <w:bookmarkStart w:id="292" w:name="_Toc40607180"/>
      <w:bookmarkStart w:id="293" w:name="_Toc160048772"/>
      <w:r>
        <w:t>MT786 -</w:t>
      </w:r>
      <w:r w:rsidRPr="00AC672C">
        <w:t xml:space="preserve"> </w:t>
      </w:r>
      <w:r>
        <w:t>Guarantee/Standby LC Demand Refusal</w:t>
      </w:r>
      <w:bookmarkEnd w:id="292"/>
      <w:bookmarkEnd w:id="293"/>
    </w:p>
    <w:p w14:paraId="73E7FD27" w14:textId="7FB54F54" w:rsidR="000D3507" w:rsidRDefault="000D3507" w:rsidP="000D3507">
      <w:pPr>
        <w:pStyle w:val="BodyText"/>
      </w:pPr>
      <w:r>
        <w:t>The MT786 -</w:t>
      </w:r>
      <w:r w:rsidRPr="00AC672C">
        <w:t xml:space="preserve"> </w:t>
      </w:r>
      <w:r>
        <w:t>Guarantee/Standby LC Demand Refusal is generated from the Docs presented or Outstanding presentation event and sent to the presenting party bank refusing the Demand</w:t>
      </w:r>
      <w:r w:rsidR="00EA4A07">
        <w:t>.</w:t>
      </w:r>
    </w:p>
    <w:tbl>
      <w:tblPr>
        <w:tblStyle w:val="TableGridHeader165"/>
        <w:tblW w:w="0" w:type="auto"/>
        <w:tblLook w:val="04A0" w:firstRow="1" w:lastRow="0" w:firstColumn="1" w:lastColumn="0" w:noHBand="0" w:noVBand="1"/>
      </w:tblPr>
      <w:tblGrid>
        <w:gridCol w:w="1047"/>
        <w:gridCol w:w="3933"/>
        <w:gridCol w:w="4036"/>
      </w:tblGrid>
      <w:tr w:rsidR="003E40E8" w:rsidRPr="00C62750" w14:paraId="511674A9" w14:textId="77777777" w:rsidTr="002B0CFF">
        <w:trPr>
          <w:cnfStyle w:val="100000000000" w:firstRow="1" w:lastRow="0" w:firstColumn="0" w:lastColumn="0" w:oddVBand="0" w:evenVBand="0" w:oddHBand="0" w:evenHBand="0" w:firstRowFirstColumn="0" w:firstRowLastColumn="0" w:lastRowFirstColumn="0" w:lastRowLastColumn="0"/>
          <w:trHeight w:val="300"/>
          <w:tblHeader/>
        </w:trPr>
        <w:tc>
          <w:tcPr>
            <w:tcW w:w="1047" w:type="dxa"/>
            <w:hideMark/>
          </w:tcPr>
          <w:p w14:paraId="654E4868" w14:textId="77777777" w:rsidR="003E40E8" w:rsidRPr="004A4CE7" w:rsidRDefault="003E40E8" w:rsidP="002B0CFF">
            <w:pPr>
              <w:pStyle w:val="TableHead"/>
              <w:rPr>
                <w:lang w:val="en-GB"/>
              </w:rPr>
            </w:pPr>
            <w:r w:rsidRPr="004A4CE7">
              <w:rPr>
                <w:lang w:val="en-GB"/>
              </w:rPr>
              <w:t>Tag</w:t>
            </w:r>
          </w:p>
        </w:tc>
        <w:tc>
          <w:tcPr>
            <w:tcW w:w="3933" w:type="dxa"/>
            <w:hideMark/>
          </w:tcPr>
          <w:p w14:paraId="073CACE7" w14:textId="77777777" w:rsidR="003E40E8" w:rsidRPr="004A4CE7" w:rsidRDefault="003E40E8" w:rsidP="002B0CFF">
            <w:pPr>
              <w:pStyle w:val="TableHead"/>
              <w:rPr>
                <w:lang w:val="en-GB"/>
              </w:rPr>
            </w:pPr>
            <w:r w:rsidRPr="004A4CE7">
              <w:rPr>
                <w:lang w:val="en-GB"/>
              </w:rPr>
              <w:t>Field name</w:t>
            </w:r>
          </w:p>
        </w:tc>
        <w:tc>
          <w:tcPr>
            <w:tcW w:w="4036" w:type="dxa"/>
            <w:hideMark/>
          </w:tcPr>
          <w:p w14:paraId="3DC1DBB5" w14:textId="77777777" w:rsidR="003E40E8" w:rsidRPr="004A4CE7" w:rsidRDefault="003E40E8" w:rsidP="002B0CFF">
            <w:pPr>
              <w:pStyle w:val="TableHead"/>
              <w:rPr>
                <w:lang w:val="en-GB"/>
              </w:rPr>
            </w:pPr>
            <w:r w:rsidRPr="004A4CE7">
              <w:rPr>
                <w:lang w:val="en-GB"/>
              </w:rPr>
              <w:t>Mapped From</w:t>
            </w:r>
          </w:p>
        </w:tc>
      </w:tr>
      <w:tr w:rsidR="003E40E8" w:rsidRPr="00C62750" w14:paraId="208F32CA"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047" w:type="dxa"/>
            <w:hideMark/>
          </w:tcPr>
          <w:p w14:paraId="6586634A" w14:textId="77777777" w:rsidR="003E40E8" w:rsidRPr="00C62750" w:rsidRDefault="003E40E8" w:rsidP="002B0CFF">
            <w:pPr>
              <w:pStyle w:val="TableText"/>
              <w:rPr>
                <w:lang w:val="en-GB"/>
              </w:rPr>
            </w:pPr>
            <w:r w:rsidRPr="00C62750">
              <w:rPr>
                <w:lang w:val="en-GB"/>
              </w:rPr>
              <w:t> </w:t>
            </w:r>
          </w:p>
        </w:tc>
        <w:tc>
          <w:tcPr>
            <w:tcW w:w="3933" w:type="dxa"/>
            <w:hideMark/>
          </w:tcPr>
          <w:p w14:paraId="6F9BFD4C" w14:textId="77777777" w:rsidR="003E40E8" w:rsidRPr="00C62750" w:rsidRDefault="003E40E8" w:rsidP="002B0CFF">
            <w:pPr>
              <w:pStyle w:val="TableText"/>
              <w:rPr>
                <w:lang w:val="en-GB"/>
              </w:rPr>
            </w:pPr>
            <w:r w:rsidRPr="00C62750">
              <w:t>Sender</w:t>
            </w:r>
          </w:p>
        </w:tc>
        <w:tc>
          <w:tcPr>
            <w:tcW w:w="4036" w:type="dxa"/>
            <w:hideMark/>
          </w:tcPr>
          <w:p w14:paraId="4E5150A2" w14:textId="77777777" w:rsidR="003E40E8" w:rsidRPr="00C62750" w:rsidRDefault="003E40E8" w:rsidP="002B0CFF">
            <w:pPr>
              <w:pStyle w:val="TableText"/>
              <w:rPr>
                <w:lang w:val="en-GB"/>
              </w:rPr>
            </w:pPr>
            <w:r w:rsidRPr="00C62750">
              <w:t>Sender BIC</w:t>
            </w:r>
          </w:p>
        </w:tc>
      </w:tr>
      <w:tr w:rsidR="003E40E8" w:rsidRPr="00C62750" w14:paraId="1209D489"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047" w:type="dxa"/>
            <w:hideMark/>
          </w:tcPr>
          <w:p w14:paraId="309C445A" w14:textId="77777777" w:rsidR="003E40E8" w:rsidRPr="00C62750" w:rsidRDefault="003E40E8" w:rsidP="002B0CFF">
            <w:pPr>
              <w:pStyle w:val="TableText"/>
              <w:rPr>
                <w:lang w:val="en-GB"/>
              </w:rPr>
            </w:pPr>
            <w:r w:rsidRPr="00C62750">
              <w:rPr>
                <w:lang w:val="en-GB"/>
              </w:rPr>
              <w:t> </w:t>
            </w:r>
          </w:p>
        </w:tc>
        <w:tc>
          <w:tcPr>
            <w:tcW w:w="3933" w:type="dxa"/>
            <w:hideMark/>
          </w:tcPr>
          <w:p w14:paraId="75F709C8" w14:textId="77777777" w:rsidR="003E40E8" w:rsidRPr="00C62750" w:rsidRDefault="003E40E8" w:rsidP="002B0CFF">
            <w:pPr>
              <w:pStyle w:val="TableText"/>
              <w:rPr>
                <w:lang w:val="en-GB"/>
              </w:rPr>
            </w:pPr>
            <w:r w:rsidRPr="00C62750">
              <w:t>Receiver</w:t>
            </w:r>
          </w:p>
        </w:tc>
        <w:tc>
          <w:tcPr>
            <w:tcW w:w="4036" w:type="dxa"/>
            <w:hideMark/>
          </w:tcPr>
          <w:p w14:paraId="213F3CBD" w14:textId="77777777" w:rsidR="003E40E8" w:rsidRPr="00C62750" w:rsidRDefault="003E40E8" w:rsidP="002B0CFF">
            <w:pPr>
              <w:pStyle w:val="TableText"/>
              <w:rPr>
                <w:lang w:val="en-GB"/>
              </w:rPr>
            </w:pPr>
            <w:r w:rsidRPr="00C62750">
              <w:t>SWIFT BIC of receiver</w:t>
            </w:r>
          </w:p>
        </w:tc>
      </w:tr>
      <w:tr w:rsidR="003E40E8" w:rsidRPr="00C62750" w14:paraId="3FDFDE15"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047" w:type="dxa"/>
            <w:hideMark/>
          </w:tcPr>
          <w:p w14:paraId="1E2B5640" w14:textId="77777777" w:rsidR="003E40E8" w:rsidRPr="00C62750" w:rsidRDefault="003E40E8" w:rsidP="002B0CFF">
            <w:pPr>
              <w:pStyle w:val="TableText"/>
              <w:rPr>
                <w:lang w:val="en-GB"/>
              </w:rPr>
            </w:pPr>
            <w:r w:rsidRPr="00C62750">
              <w:t>20</w:t>
            </w:r>
          </w:p>
        </w:tc>
        <w:tc>
          <w:tcPr>
            <w:tcW w:w="3933" w:type="dxa"/>
            <w:hideMark/>
          </w:tcPr>
          <w:p w14:paraId="7F989DDA" w14:textId="77777777" w:rsidR="003E40E8" w:rsidRPr="00C62750" w:rsidRDefault="003E40E8" w:rsidP="002B0CFF">
            <w:pPr>
              <w:pStyle w:val="TableText"/>
              <w:rPr>
                <w:lang w:val="en-GB"/>
              </w:rPr>
            </w:pPr>
            <w:r w:rsidRPr="00C62750">
              <w:t>Undertaking number</w:t>
            </w:r>
          </w:p>
        </w:tc>
        <w:tc>
          <w:tcPr>
            <w:tcW w:w="4036" w:type="dxa"/>
            <w:hideMark/>
          </w:tcPr>
          <w:p w14:paraId="1CECB4C6" w14:textId="77777777" w:rsidR="003E40E8" w:rsidRPr="00C62750" w:rsidRDefault="003E40E8" w:rsidP="002B0CFF">
            <w:pPr>
              <w:pStyle w:val="TableText"/>
              <w:rPr>
                <w:lang w:val="en-GB"/>
              </w:rPr>
            </w:pPr>
            <w:r w:rsidRPr="00C62750">
              <w:t>Master reference </w:t>
            </w:r>
          </w:p>
        </w:tc>
      </w:tr>
      <w:tr w:rsidR="003E40E8" w:rsidRPr="00C62750" w14:paraId="664D2DF7"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047" w:type="dxa"/>
            <w:hideMark/>
          </w:tcPr>
          <w:p w14:paraId="0A57906B" w14:textId="77777777" w:rsidR="003E40E8" w:rsidRPr="00C62750" w:rsidRDefault="003E40E8" w:rsidP="002B0CFF">
            <w:pPr>
              <w:pStyle w:val="TableText"/>
              <w:rPr>
                <w:lang w:val="en-GB"/>
              </w:rPr>
            </w:pPr>
            <w:r w:rsidRPr="00C62750">
              <w:t>21</w:t>
            </w:r>
          </w:p>
        </w:tc>
        <w:tc>
          <w:tcPr>
            <w:tcW w:w="3933" w:type="dxa"/>
            <w:hideMark/>
          </w:tcPr>
          <w:p w14:paraId="5C4C029B" w14:textId="77777777" w:rsidR="003E40E8" w:rsidRPr="00C62750" w:rsidRDefault="003E40E8" w:rsidP="002B0CFF">
            <w:pPr>
              <w:pStyle w:val="TableText"/>
              <w:rPr>
                <w:lang w:val="en-GB"/>
              </w:rPr>
            </w:pPr>
            <w:r w:rsidRPr="00C62750">
              <w:t>Beneficiary reference number</w:t>
            </w:r>
          </w:p>
        </w:tc>
        <w:tc>
          <w:tcPr>
            <w:tcW w:w="4036" w:type="dxa"/>
            <w:hideMark/>
          </w:tcPr>
          <w:p w14:paraId="6B0CD4D0" w14:textId="77777777" w:rsidR="003E40E8" w:rsidRPr="00C62750" w:rsidRDefault="003E40E8" w:rsidP="002B0CFF">
            <w:pPr>
              <w:pStyle w:val="TableText"/>
              <w:rPr>
                <w:lang w:val="en-GB"/>
              </w:rPr>
            </w:pPr>
            <w:r w:rsidRPr="00C62750">
              <w:t>Presenter's reference</w:t>
            </w:r>
          </w:p>
        </w:tc>
      </w:tr>
      <w:tr w:rsidR="003E40E8" w:rsidRPr="00C62750" w14:paraId="5248490F" w14:textId="77777777" w:rsidTr="003D3747">
        <w:trPr>
          <w:cnfStyle w:val="000000100000" w:firstRow="0" w:lastRow="0" w:firstColumn="0" w:lastColumn="0" w:oddVBand="0" w:evenVBand="0" w:oddHBand="1" w:evenHBand="0" w:firstRowFirstColumn="0" w:firstRowLastColumn="0" w:lastRowFirstColumn="0" w:lastRowLastColumn="0"/>
          <w:trHeight w:val="600"/>
        </w:trPr>
        <w:tc>
          <w:tcPr>
            <w:tcW w:w="1047" w:type="dxa"/>
            <w:hideMark/>
          </w:tcPr>
          <w:p w14:paraId="39E9470E" w14:textId="77777777" w:rsidR="003E40E8" w:rsidRPr="00C62750" w:rsidRDefault="003E40E8" w:rsidP="002B0CFF">
            <w:pPr>
              <w:pStyle w:val="TableText"/>
              <w:rPr>
                <w:lang w:val="en-GB"/>
              </w:rPr>
            </w:pPr>
            <w:r w:rsidRPr="00C62750">
              <w:t>52a (A or D)</w:t>
            </w:r>
          </w:p>
        </w:tc>
        <w:tc>
          <w:tcPr>
            <w:tcW w:w="3933" w:type="dxa"/>
            <w:hideMark/>
          </w:tcPr>
          <w:p w14:paraId="4557B442" w14:textId="77777777" w:rsidR="003E40E8" w:rsidRPr="00C62750" w:rsidRDefault="003E40E8" w:rsidP="002B0CFF">
            <w:pPr>
              <w:pStyle w:val="TableText"/>
              <w:rPr>
                <w:lang w:val="en-GB"/>
              </w:rPr>
            </w:pPr>
            <w:r w:rsidRPr="00C62750">
              <w:t>Issuer</w:t>
            </w:r>
          </w:p>
        </w:tc>
        <w:tc>
          <w:tcPr>
            <w:tcW w:w="4036" w:type="dxa"/>
            <w:hideMark/>
          </w:tcPr>
          <w:p w14:paraId="50AB2F74" w14:textId="77777777" w:rsidR="003E40E8" w:rsidRPr="00C62750" w:rsidRDefault="003E40E8" w:rsidP="002B0CFF">
            <w:pPr>
              <w:pStyle w:val="TableText"/>
              <w:rPr>
                <w:lang w:val="en-GB"/>
              </w:rPr>
            </w:pPr>
            <w:r w:rsidRPr="00C62750">
              <w:t>Issuing bank's details as either A - SWIFT BIC or D - Name and address</w:t>
            </w:r>
          </w:p>
        </w:tc>
      </w:tr>
      <w:tr w:rsidR="003E40E8" w:rsidRPr="00C62750" w14:paraId="3E615077"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047" w:type="dxa"/>
            <w:hideMark/>
          </w:tcPr>
          <w:p w14:paraId="3A27AF13" w14:textId="77777777" w:rsidR="003E40E8" w:rsidRPr="00C62750" w:rsidRDefault="003E40E8" w:rsidP="002B0CFF">
            <w:pPr>
              <w:pStyle w:val="TableText"/>
              <w:rPr>
                <w:lang w:val="en-GB"/>
              </w:rPr>
            </w:pPr>
            <w:r w:rsidRPr="00C62750">
              <w:t>30</w:t>
            </w:r>
          </w:p>
        </w:tc>
        <w:tc>
          <w:tcPr>
            <w:tcW w:w="3933" w:type="dxa"/>
            <w:hideMark/>
          </w:tcPr>
          <w:p w14:paraId="1F743197" w14:textId="77777777" w:rsidR="003E40E8" w:rsidRPr="00C62750" w:rsidRDefault="003E40E8" w:rsidP="002B0CFF">
            <w:pPr>
              <w:pStyle w:val="TableText"/>
              <w:rPr>
                <w:lang w:val="en-GB"/>
              </w:rPr>
            </w:pPr>
            <w:r w:rsidRPr="00C62750">
              <w:t>Demand submission date</w:t>
            </w:r>
          </w:p>
        </w:tc>
        <w:tc>
          <w:tcPr>
            <w:tcW w:w="4036" w:type="dxa"/>
            <w:hideMark/>
          </w:tcPr>
          <w:p w14:paraId="479F1E7C" w14:textId="77777777" w:rsidR="003E40E8" w:rsidRPr="00C62750" w:rsidRDefault="003E40E8" w:rsidP="002B0CFF">
            <w:pPr>
              <w:pStyle w:val="TableText"/>
              <w:rPr>
                <w:lang w:val="en-GB"/>
              </w:rPr>
            </w:pPr>
            <w:r w:rsidRPr="00C62750">
              <w:t>Date of demand from claim details</w:t>
            </w:r>
          </w:p>
        </w:tc>
      </w:tr>
      <w:tr w:rsidR="003E40E8" w:rsidRPr="00C62750" w14:paraId="05C04E41"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1047" w:type="dxa"/>
            <w:hideMark/>
          </w:tcPr>
          <w:p w14:paraId="3658C1C5" w14:textId="77777777" w:rsidR="003E40E8" w:rsidRPr="00C62750" w:rsidRDefault="003E40E8" w:rsidP="002B0CFF">
            <w:pPr>
              <w:pStyle w:val="TableText"/>
              <w:rPr>
                <w:lang w:val="en-GB"/>
              </w:rPr>
            </w:pPr>
            <w:r w:rsidRPr="00C62750">
              <w:t>32B</w:t>
            </w:r>
          </w:p>
        </w:tc>
        <w:tc>
          <w:tcPr>
            <w:tcW w:w="3933" w:type="dxa"/>
            <w:hideMark/>
          </w:tcPr>
          <w:p w14:paraId="060E628F" w14:textId="77777777" w:rsidR="003E40E8" w:rsidRPr="00C62750" w:rsidRDefault="003E40E8" w:rsidP="002B0CFF">
            <w:pPr>
              <w:pStyle w:val="TableText"/>
              <w:rPr>
                <w:lang w:val="en-GB"/>
              </w:rPr>
            </w:pPr>
            <w:r w:rsidRPr="00C62750">
              <w:t>Demand amount</w:t>
            </w:r>
          </w:p>
        </w:tc>
        <w:tc>
          <w:tcPr>
            <w:tcW w:w="4036" w:type="dxa"/>
            <w:hideMark/>
          </w:tcPr>
          <w:p w14:paraId="70E7C011" w14:textId="77777777" w:rsidR="003E40E8" w:rsidRPr="00C62750" w:rsidRDefault="003E40E8" w:rsidP="002B0CFF">
            <w:pPr>
              <w:pStyle w:val="TableText"/>
              <w:rPr>
                <w:lang w:val="en-GB"/>
              </w:rPr>
            </w:pPr>
            <w:r w:rsidRPr="00C62750">
              <w:t>Demand amount from claim details</w:t>
            </w:r>
          </w:p>
        </w:tc>
      </w:tr>
      <w:tr w:rsidR="003E40E8" w:rsidRPr="00C62750" w14:paraId="2B62B931"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047" w:type="dxa"/>
            <w:hideMark/>
          </w:tcPr>
          <w:p w14:paraId="3D86D3AD" w14:textId="77777777" w:rsidR="003E40E8" w:rsidRPr="00C62750" w:rsidRDefault="003E40E8" w:rsidP="002B0CFF">
            <w:pPr>
              <w:pStyle w:val="TableText"/>
              <w:rPr>
                <w:lang w:val="en-GB"/>
              </w:rPr>
            </w:pPr>
            <w:r w:rsidRPr="00C62750">
              <w:t>77J</w:t>
            </w:r>
          </w:p>
        </w:tc>
        <w:tc>
          <w:tcPr>
            <w:tcW w:w="3933" w:type="dxa"/>
            <w:hideMark/>
          </w:tcPr>
          <w:p w14:paraId="7873794C" w14:textId="77777777" w:rsidR="003E40E8" w:rsidRPr="00C62750" w:rsidRDefault="003E40E8" w:rsidP="002B0CFF">
            <w:pPr>
              <w:pStyle w:val="TableText"/>
              <w:rPr>
                <w:lang w:val="en-GB"/>
              </w:rPr>
            </w:pPr>
            <w:r w:rsidRPr="00C62750">
              <w:t>Reason for refusal (70x50z)</w:t>
            </w:r>
          </w:p>
        </w:tc>
        <w:tc>
          <w:tcPr>
            <w:tcW w:w="4036" w:type="dxa"/>
            <w:hideMark/>
          </w:tcPr>
          <w:p w14:paraId="01015691" w14:textId="77777777" w:rsidR="003E40E8" w:rsidRPr="00C62750" w:rsidRDefault="003E40E8" w:rsidP="002B0CFF">
            <w:pPr>
              <w:pStyle w:val="TableText"/>
              <w:rPr>
                <w:lang w:val="en-GB"/>
              </w:rPr>
            </w:pPr>
            <w:r w:rsidRPr="00C62750">
              <w:t>Reasons for refusal </w:t>
            </w:r>
          </w:p>
        </w:tc>
      </w:tr>
      <w:tr w:rsidR="003E40E8" w:rsidRPr="00C62750" w14:paraId="20116BED" w14:textId="77777777" w:rsidTr="003D3747">
        <w:trPr>
          <w:cnfStyle w:val="000000100000" w:firstRow="0" w:lastRow="0" w:firstColumn="0" w:lastColumn="0" w:oddVBand="0" w:evenVBand="0" w:oddHBand="1" w:evenHBand="0" w:firstRowFirstColumn="0" w:firstRowLastColumn="0" w:lastRowFirstColumn="0" w:lastRowLastColumn="0"/>
          <w:trHeight w:val="1800"/>
        </w:trPr>
        <w:tc>
          <w:tcPr>
            <w:tcW w:w="1047" w:type="dxa"/>
            <w:hideMark/>
          </w:tcPr>
          <w:p w14:paraId="05674F58" w14:textId="77777777" w:rsidR="003E40E8" w:rsidRPr="00C62750" w:rsidRDefault="003E40E8" w:rsidP="002B0CFF">
            <w:pPr>
              <w:pStyle w:val="TableText"/>
              <w:rPr>
                <w:lang w:val="en-GB"/>
              </w:rPr>
            </w:pPr>
            <w:r w:rsidRPr="00C62750">
              <w:t>77B </w:t>
            </w:r>
          </w:p>
        </w:tc>
        <w:tc>
          <w:tcPr>
            <w:tcW w:w="3933" w:type="dxa"/>
            <w:hideMark/>
          </w:tcPr>
          <w:p w14:paraId="675B86F8" w14:textId="77777777" w:rsidR="003E40E8" w:rsidRPr="00C62750" w:rsidRDefault="003E40E8" w:rsidP="002B0CFF">
            <w:pPr>
              <w:pStyle w:val="TableText"/>
              <w:rPr>
                <w:lang w:val="en-GB"/>
              </w:rPr>
            </w:pPr>
            <w:r w:rsidRPr="00C62750">
              <w:t>Disposal of documents (3x35)</w:t>
            </w:r>
          </w:p>
        </w:tc>
        <w:tc>
          <w:tcPr>
            <w:tcW w:w="4036" w:type="dxa"/>
            <w:hideMark/>
          </w:tcPr>
          <w:p w14:paraId="3D55CFCB" w14:textId="77777777" w:rsidR="003E40E8" w:rsidRPr="00C62750" w:rsidRDefault="003E40E8" w:rsidP="002B0CFF">
            <w:pPr>
              <w:pStyle w:val="TableText"/>
              <w:rPr>
                <w:lang w:val="en-GB"/>
              </w:rPr>
            </w:pPr>
            <w:r w:rsidRPr="00C62750">
              <w:rPr>
                <w:lang w:val="en-GB"/>
              </w:rPr>
              <w:t>Disposal of documents – map the Disposal code if present</w:t>
            </w:r>
            <w:r w:rsidRPr="00C62750">
              <w:rPr>
                <w:lang w:val="en-GB"/>
              </w:rPr>
              <w:br/>
              <w:t>• HOLD</w:t>
            </w:r>
            <w:r w:rsidRPr="00C62750">
              <w:rPr>
                <w:lang w:val="en-GB"/>
              </w:rPr>
              <w:br/>
              <w:t>• NOTIFY</w:t>
            </w:r>
            <w:r w:rsidRPr="00C62750">
              <w:rPr>
                <w:lang w:val="en-GB"/>
              </w:rPr>
              <w:br/>
              <w:t xml:space="preserve">• PREVINST </w:t>
            </w:r>
            <w:r w:rsidRPr="00C62750">
              <w:rPr>
                <w:lang w:val="en-GB"/>
              </w:rPr>
              <w:br/>
              <w:t>• RETURN as a code as /code/ plus text were entered</w:t>
            </w:r>
          </w:p>
        </w:tc>
      </w:tr>
      <w:tr w:rsidR="003E40E8" w:rsidRPr="00C62750" w14:paraId="63ADEDCD"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1047" w:type="dxa"/>
            <w:hideMark/>
          </w:tcPr>
          <w:p w14:paraId="57661A05" w14:textId="77777777" w:rsidR="003E40E8" w:rsidRPr="00C62750" w:rsidRDefault="003E40E8" w:rsidP="002B0CFF">
            <w:pPr>
              <w:pStyle w:val="TableText"/>
              <w:rPr>
                <w:lang w:val="en-GB"/>
              </w:rPr>
            </w:pPr>
            <w:r w:rsidRPr="00C62750">
              <w:t>72Z</w:t>
            </w:r>
          </w:p>
        </w:tc>
        <w:tc>
          <w:tcPr>
            <w:tcW w:w="3933" w:type="dxa"/>
            <w:hideMark/>
          </w:tcPr>
          <w:p w14:paraId="03011121" w14:textId="77777777" w:rsidR="003E40E8" w:rsidRPr="00C62750" w:rsidRDefault="003E40E8" w:rsidP="002B0CFF">
            <w:pPr>
              <w:pStyle w:val="TableText"/>
              <w:rPr>
                <w:lang w:val="en-GB"/>
              </w:rPr>
            </w:pPr>
            <w:r w:rsidRPr="00C62750">
              <w:t>Sender to receiver details</w:t>
            </w:r>
          </w:p>
        </w:tc>
        <w:tc>
          <w:tcPr>
            <w:tcW w:w="4036" w:type="dxa"/>
            <w:hideMark/>
          </w:tcPr>
          <w:p w14:paraId="5AFAD443" w14:textId="77777777" w:rsidR="003E40E8" w:rsidRPr="00C62750" w:rsidRDefault="003E40E8" w:rsidP="002B0CFF">
            <w:pPr>
              <w:pStyle w:val="TableText"/>
              <w:rPr>
                <w:lang w:val="en-GB"/>
              </w:rPr>
            </w:pPr>
            <w:r w:rsidRPr="00C62750">
              <w:t>'Notes to presenter' narrative</w:t>
            </w:r>
          </w:p>
        </w:tc>
      </w:tr>
      <w:tr w:rsidR="003E40E8" w:rsidRPr="00C62750" w14:paraId="4C1CA553" w14:textId="77777777" w:rsidTr="003D3747">
        <w:trPr>
          <w:cnfStyle w:val="000000100000" w:firstRow="0" w:lastRow="0" w:firstColumn="0" w:lastColumn="0" w:oddVBand="0" w:evenVBand="0" w:oddHBand="1" w:evenHBand="0" w:firstRowFirstColumn="0" w:firstRowLastColumn="0" w:lastRowFirstColumn="0" w:lastRowLastColumn="0"/>
          <w:trHeight w:val="600"/>
        </w:trPr>
        <w:tc>
          <w:tcPr>
            <w:tcW w:w="1047" w:type="dxa"/>
            <w:hideMark/>
          </w:tcPr>
          <w:p w14:paraId="2288ABB0" w14:textId="77777777" w:rsidR="003E40E8" w:rsidRPr="00C62750" w:rsidRDefault="003E40E8" w:rsidP="002B0CFF">
            <w:pPr>
              <w:pStyle w:val="TableText"/>
              <w:rPr>
                <w:lang w:val="en-GB"/>
              </w:rPr>
            </w:pPr>
            <w:r w:rsidRPr="00C62750">
              <w:t>23X</w:t>
            </w:r>
          </w:p>
        </w:tc>
        <w:tc>
          <w:tcPr>
            <w:tcW w:w="3933" w:type="dxa"/>
            <w:hideMark/>
          </w:tcPr>
          <w:p w14:paraId="702F4D16" w14:textId="77777777" w:rsidR="003E40E8" w:rsidRPr="00C62750" w:rsidRDefault="003E40E8" w:rsidP="002B0CFF">
            <w:pPr>
              <w:pStyle w:val="TableText"/>
              <w:rPr>
                <w:lang w:val="en-GB"/>
              </w:rPr>
            </w:pPr>
            <w:r w:rsidRPr="00C62750">
              <w:t>File identification</w:t>
            </w:r>
          </w:p>
        </w:tc>
        <w:tc>
          <w:tcPr>
            <w:tcW w:w="4036" w:type="dxa"/>
            <w:hideMark/>
          </w:tcPr>
          <w:p w14:paraId="61AD3023" w14:textId="77777777" w:rsidR="003E40E8" w:rsidRPr="00C62750" w:rsidRDefault="003E40E8" w:rsidP="002B0CFF">
            <w:pPr>
              <w:pStyle w:val="TableText"/>
              <w:rPr>
                <w:lang w:val="en-GB"/>
              </w:rPr>
            </w:pPr>
            <w:r w:rsidRPr="00C62750">
              <w:t>Delivery channel and associated file name/reference for attached documents</w:t>
            </w:r>
          </w:p>
        </w:tc>
      </w:tr>
    </w:tbl>
    <w:p w14:paraId="0698684D" w14:textId="77777777" w:rsidR="000D3507" w:rsidRDefault="000D3507" w:rsidP="000D3507">
      <w:pPr>
        <w:pStyle w:val="Heading3"/>
      </w:pPr>
      <w:bookmarkStart w:id="294" w:name="_Toc40607181"/>
      <w:bookmarkStart w:id="295" w:name="_Toc160048773"/>
      <w:r>
        <w:t>MT787 - Guarantee/Standby LC Amendment response - AMEND</w:t>
      </w:r>
      <w:bookmarkEnd w:id="294"/>
      <w:bookmarkEnd w:id="295"/>
      <w:r>
        <w:t xml:space="preserve"> </w:t>
      </w:r>
    </w:p>
    <w:p w14:paraId="1FE60141" w14:textId="0E05F220" w:rsidR="000D3507" w:rsidRDefault="000D3507" w:rsidP="00742D45">
      <w:pPr>
        <w:pStyle w:val="BodyText"/>
      </w:pPr>
      <w:r>
        <w:t>The MT787 – Guarantee/Standby LC Amendment response is sent from the Export Standby –Beneficiary response to Amend event to inform the issuing bank that the Amendment has been accepted by the beneficiary</w:t>
      </w:r>
      <w:r w:rsidR="00B03ED4">
        <w:t>.</w:t>
      </w:r>
    </w:p>
    <w:p w14:paraId="55CAE5B1" w14:textId="3E63659E" w:rsidR="000D3507" w:rsidRDefault="00742D45" w:rsidP="00742D45">
      <w:pPr>
        <w:pStyle w:val="Note1"/>
        <w:rPr>
          <w:lang w:val="en-GB" w:eastAsia="en-GB"/>
        </w:rPr>
      </w:pPr>
      <w:r>
        <w:rPr>
          <w:lang w:val="en-GB" w:eastAsia="en-GB"/>
        </w:rPr>
        <w:t>T</w:t>
      </w:r>
      <w:r w:rsidR="000D3507">
        <w:rPr>
          <w:lang w:val="en-GB" w:eastAsia="en-GB"/>
        </w:rPr>
        <w:t>he</w:t>
      </w:r>
      <w:r>
        <w:rPr>
          <w:lang w:val="en-GB" w:eastAsia="en-GB"/>
        </w:rPr>
        <w:t xml:space="preserve"> </w:t>
      </w:r>
      <w:r w:rsidR="000D3507" w:rsidRPr="00B44E20">
        <w:rPr>
          <w:lang w:val="en-GB" w:eastAsia="en-GB"/>
        </w:rPr>
        <w:t>Response nar</w:t>
      </w:r>
      <w:r w:rsidR="000D3507">
        <w:rPr>
          <w:lang w:val="en-GB" w:eastAsia="en-GB"/>
        </w:rPr>
        <w:t>ra</w:t>
      </w:r>
      <w:r w:rsidR="000D3507" w:rsidRPr="00B44E20">
        <w:rPr>
          <w:lang w:val="en-GB" w:eastAsia="en-GB"/>
        </w:rPr>
        <w:t xml:space="preserve">tive </w:t>
      </w:r>
      <w:r w:rsidR="000D3507">
        <w:rPr>
          <w:lang w:val="en-GB" w:eastAsia="en-GB"/>
        </w:rPr>
        <w:t xml:space="preserve">input field </w:t>
      </w:r>
      <w:r w:rsidR="000D3507" w:rsidRPr="00B44E20">
        <w:rPr>
          <w:lang w:val="en-GB" w:eastAsia="en-GB"/>
        </w:rPr>
        <w:t>is mapped according to the Approved or Rejected action</w:t>
      </w:r>
      <w:r>
        <w:rPr>
          <w:lang w:val="en-GB" w:eastAsia="en-GB"/>
        </w:rPr>
        <w:t>.</w:t>
      </w:r>
    </w:p>
    <w:tbl>
      <w:tblPr>
        <w:tblStyle w:val="TableGridHeader176"/>
        <w:tblW w:w="0" w:type="auto"/>
        <w:tblLook w:val="04A0" w:firstRow="1" w:lastRow="0" w:firstColumn="1" w:lastColumn="0" w:noHBand="0" w:noVBand="1"/>
      </w:tblPr>
      <w:tblGrid>
        <w:gridCol w:w="783"/>
        <w:gridCol w:w="4055"/>
        <w:gridCol w:w="4178"/>
      </w:tblGrid>
      <w:tr w:rsidR="002A560C" w:rsidRPr="000404C9" w14:paraId="0A37772E" w14:textId="77777777" w:rsidTr="002B0CFF">
        <w:trPr>
          <w:cnfStyle w:val="100000000000" w:firstRow="1" w:lastRow="0" w:firstColumn="0" w:lastColumn="0" w:oddVBand="0" w:evenVBand="0" w:oddHBand="0" w:evenHBand="0" w:firstRowFirstColumn="0" w:firstRowLastColumn="0" w:lastRowFirstColumn="0" w:lastRowLastColumn="0"/>
          <w:trHeight w:val="300"/>
          <w:tblHeader/>
        </w:trPr>
        <w:tc>
          <w:tcPr>
            <w:tcW w:w="783" w:type="dxa"/>
            <w:hideMark/>
          </w:tcPr>
          <w:p w14:paraId="056014F8" w14:textId="77777777" w:rsidR="002A560C" w:rsidRPr="00175B8E" w:rsidRDefault="002A560C" w:rsidP="002B0CFF">
            <w:pPr>
              <w:pStyle w:val="TableHead"/>
            </w:pPr>
            <w:r w:rsidRPr="00175B8E">
              <w:t>Tag</w:t>
            </w:r>
          </w:p>
        </w:tc>
        <w:tc>
          <w:tcPr>
            <w:tcW w:w="4055" w:type="dxa"/>
            <w:hideMark/>
          </w:tcPr>
          <w:p w14:paraId="52111D00" w14:textId="77777777" w:rsidR="002A560C" w:rsidRPr="00175B8E" w:rsidRDefault="002A560C" w:rsidP="002B0CFF">
            <w:pPr>
              <w:pStyle w:val="TableHead"/>
            </w:pPr>
            <w:r w:rsidRPr="00175B8E">
              <w:t>Field name</w:t>
            </w:r>
          </w:p>
        </w:tc>
        <w:tc>
          <w:tcPr>
            <w:tcW w:w="4178" w:type="dxa"/>
            <w:hideMark/>
          </w:tcPr>
          <w:p w14:paraId="75925799" w14:textId="77777777" w:rsidR="002A560C" w:rsidRPr="00175B8E" w:rsidRDefault="002A560C" w:rsidP="002B0CFF">
            <w:pPr>
              <w:pStyle w:val="TableHead"/>
            </w:pPr>
            <w:r w:rsidRPr="00175B8E">
              <w:t>Mapped From</w:t>
            </w:r>
          </w:p>
        </w:tc>
      </w:tr>
      <w:tr w:rsidR="002A560C" w:rsidRPr="000404C9" w14:paraId="0FAE2616"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3" w:type="dxa"/>
            <w:hideMark/>
          </w:tcPr>
          <w:p w14:paraId="0CE3D716" w14:textId="77777777" w:rsidR="002A560C" w:rsidRPr="000404C9" w:rsidRDefault="002A560C" w:rsidP="002B0CFF">
            <w:pPr>
              <w:pStyle w:val="TableText"/>
            </w:pPr>
            <w:r w:rsidRPr="000404C9">
              <w:t> </w:t>
            </w:r>
          </w:p>
        </w:tc>
        <w:tc>
          <w:tcPr>
            <w:tcW w:w="4055" w:type="dxa"/>
            <w:hideMark/>
          </w:tcPr>
          <w:p w14:paraId="1BBF2363" w14:textId="77777777" w:rsidR="002A560C" w:rsidRPr="000404C9" w:rsidRDefault="002A560C" w:rsidP="002B0CFF">
            <w:pPr>
              <w:pStyle w:val="TableText"/>
            </w:pPr>
            <w:r w:rsidRPr="000404C9">
              <w:t>Sender</w:t>
            </w:r>
          </w:p>
        </w:tc>
        <w:tc>
          <w:tcPr>
            <w:tcW w:w="4178" w:type="dxa"/>
            <w:hideMark/>
          </w:tcPr>
          <w:p w14:paraId="0EBD4FE1" w14:textId="77777777" w:rsidR="002A560C" w:rsidRPr="000404C9" w:rsidRDefault="002A560C" w:rsidP="002B0CFF">
            <w:pPr>
              <w:pStyle w:val="TableText"/>
            </w:pPr>
            <w:r w:rsidRPr="000404C9">
              <w:t>Sender BIC</w:t>
            </w:r>
          </w:p>
        </w:tc>
      </w:tr>
      <w:tr w:rsidR="002A560C" w:rsidRPr="000404C9" w14:paraId="3DFB7058"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83" w:type="dxa"/>
            <w:hideMark/>
          </w:tcPr>
          <w:p w14:paraId="26F7C813" w14:textId="77777777" w:rsidR="002A560C" w:rsidRPr="000404C9" w:rsidRDefault="002A560C" w:rsidP="002B0CFF">
            <w:pPr>
              <w:pStyle w:val="TableText"/>
            </w:pPr>
            <w:r w:rsidRPr="000404C9">
              <w:t> </w:t>
            </w:r>
          </w:p>
        </w:tc>
        <w:tc>
          <w:tcPr>
            <w:tcW w:w="4055" w:type="dxa"/>
            <w:hideMark/>
          </w:tcPr>
          <w:p w14:paraId="0AC34F95" w14:textId="77777777" w:rsidR="002A560C" w:rsidRPr="000404C9" w:rsidRDefault="002A560C" w:rsidP="002B0CFF">
            <w:pPr>
              <w:pStyle w:val="TableText"/>
            </w:pPr>
            <w:r w:rsidRPr="000404C9">
              <w:t>Receiver</w:t>
            </w:r>
          </w:p>
        </w:tc>
        <w:tc>
          <w:tcPr>
            <w:tcW w:w="4178" w:type="dxa"/>
            <w:hideMark/>
          </w:tcPr>
          <w:p w14:paraId="01D0AFF8" w14:textId="77777777" w:rsidR="002A560C" w:rsidRPr="000404C9" w:rsidRDefault="002A560C" w:rsidP="002B0CFF">
            <w:pPr>
              <w:pStyle w:val="TableText"/>
            </w:pPr>
            <w:r w:rsidRPr="000404C9">
              <w:t>SWIFT BIC of receiver</w:t>
            </w:r>
          </w:p>
        </w:tc>
      </w:tr>
      <w:tr w:rsidR="002A560C" w:rsidRPr="000404C9" w14:paraId="1AB74A18"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3" w:type="dxa"/>
            <w:hideMark/>
          </w:tcPr>
          <w:p w14:paraId="7211C319" w14:textId="77777777" w:rsidR="002A560C" w:rsidRPr="000404C9" w:rsidRDefault="002A560C" w:rsidP="002B0CFF">
            <w:pPr>
              <w:pStyle w:val="TableText"/>
            </w:pPr>
            <w:r w:rsidRPr="000404C9">
              <w:t>20</w:t>
            </w:r>
          </w:p>
        </w:tc>
        <w:tc>
          <w:tcPr>
            <w:tcW w:w="4055" w:type="dxa"/>
            <w:hideMark/>
          </w:tcPr>
          <w:p w14:paraId="2E7692D7" w14:textId="77777777" w:rsidR="002A560C" w:rsidRPr="000404C9" w:rsidRDefault="002A560C" w:rsidP="002B0CFF">
            <w:pPr>
              <w:pStyle w:val="TableText"/>
            </w:pPr>
            <w:r w:rsidRPr="000404C9">
              <w:t>Transaction reference number</w:t>
            </w:r>
          </w:p>
        </w:tc>
        <w:tc>
          <w:tcPr>
            <w:tcW w:w="4178" w:type="dxa"/>
            <w:hideMark/>
          </w:tcPr>
          <w:p w14:paraId="15EC0638" w14:textId="77777777" w:rsidR="002A560C" w:rsidRPr="000404C9" w:rsidRDefault="002A560C" w:rsidP="002B0CFF">
            <w:pPr>
              <w:pStyle w:val="TableText"/>
            </w:pPr>
            <w:r w:rsidRPr="000404C9">
              <w:t>Master reference</w:t>
            </w:r>
          </w:p>
        </w:tc>
      </w:tr>
      <w:tr w:rsidR="002A560C" w:rsidRPr="000404C9" w14:paraId="7A1BC12C" w14:textId="77777777" w:rsidTr="003D3747">
        <w:trPr>
          <w:cnfStyle w:val="000000010000" w:firstRow="0" w:lastRow="0" w:firstColumn="0" w:lastColumn="0" w:oddVBand="0" w:evenVBand="0" w:oddHBand="0" w:evenHBand="1" w:firstRowFirstColumn="0" w:firstRowLastColumn="0" w:lastRowFirstColumn="0" w:lastRowLastColumn="0"/>
          <w:trHeight w:val="600"/>
        </w:trPr>
        <w:tc>
          <w:tcPr>
            <w:tcW w:w="783" w:type="dxa"/>
            <w:hideMark/>
          </w:tcPr>
          <w:p w14:paraId="04A23398" w14:textId="77777777" w:rsidR="002A560C" w:rsidRPr="000404C9" w:rsidRDefault="002A560C" w:rsidP="002B0CFF">
            <w:pPr>
              <w:pStyle w:val="TableText"/>
            </w:pPr>
            <w:r w:rsidRPr="000404C9">
              <w:t>21</w:t>
            </w:r>
          </w:p>
        </w:tc>
        <w:tc>
          <w:tcPr>
            <w:tcW w:w="4055" w:type="dxa"/>
            <w:hideMark/>
          </w:tcPr>
          <w:p w14:paraId="5DA1FC86" w14:textId="77777777" w:rsidR="002A560C" w:rsidRPr="000404C9" w:rsidRDefault="002A560C" w:rsidP="002B0CFF">
            <w:pPr>
              <w:pStyle w:val="TableText"/>
            </w:pPr>
            <w:r w:rsidRPr="000404C9">
              <w:t>Related reference </w:t>
            </w:r>
          </w:p>
        </w:tc>
        <w:tc>
          <w:tcPr>
            <w:tcW w:w="4178" w:type="dxa"/>
            <w:hideMark/>
          </w:tcPr>
          <w:p w14:paraId="2A618443" w14:textId="77777777" w:rsidR="002A560C" w:rsidRPr="000404C9" w:rsidRDefault="002A560C" w:rsidP="002B0CFF">
            <w:pPr>
              <w:pStyle w:val="TableText"/>
            </w:pPr>
            <w:r w:rsidRPr="000404C9">
              <w:t>Addressee's reference for the transaction or NONREF if not present</w:t>
            </w:r>
          </w:p>
        </w:tc>
      </w:tr>
      <w:tr w:rsidR="002A560C" w:rsidRPr="000404C9" w14:paraId="6D2E71DC"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83" w:type="dxa"/>
            <w:hideMark/>
          </w:tcPr>
          <w:p w14:paraId="15CEB617" w14:textId="77777777" w:rsidR="002A560C" w:rsidRPr="000404C9" w:rsidRDefault="002A560C" w:rsidP="002B0CFF">
            <w:pPr>
              <w:pStyle w:val="TableText"/>
            </w:pPr>
            <w:r w:rsidRPr="000404C9">
              <w:t>52a</w:t>
            </w:r>
          </w:p>
        </w:tc>
        <w:tc>
          <w:tcPr>
            <w:tcW w:w="4055" w:type="dxa"/>
            <w:hideMark/>
          </w:tcPr>
          <w:p w14:paraId="362C42A2" w14:textId="77777777" w:rsidR="002A560C" w:rsidRPr="000404C9" w:rsidRDefault="002A560C" w:rsidP="002B0CFF">
            <w:pPr>
              <w:pStyle w:val="TableText"/>
            </w:pPr>
            <w:r w:rsidRPr="000404C9">
              <w:t>Issuer</w:t>
            </w:r>
          </w:p>
        </w:tc>
        <w:tc>
          <w:tcPr>
            <w:tcW w:w="4178" w:type="dxa"/>
            <w:hideMark/>
          </w:tcPr>
          <w:p w14:paraId="5B05161E" w14:textId="77777777" w:rsidR="002A560C" w:rsidRPr="000404C9" w:rsidRDefault="002A560C" w:rsidP="002B0CFF">
            <w:pPr>
              <w:pStyle w:val="TableText"/>
            </w:pPr>
            <w:r w:rsidRPr="000404C9">
              <w:t>Issuing bank</w:t>
            </w:r>
          </w:p>
        </w:tc>
      </w:tr>
      <w:tr w:rsidR="002A560C" w:rsidRPr="000404C9" w14:paraId="359FB593" w14:textId="77777777" w:rsidTr="003D3747">
        <w:trPr>
          <w:cnfStyle w:val="000000010000" w:firstRow="0" w:lastRow="0" w:firstColumn="0" w:lastColumn="0" w:oddVBand="0" w:evenVBand="0" w:oddHBand="0" w:evenHBand="1" w:firstRowFirstColumn="0" w:firstRowLastColumn="0" w:lastRowFirstColumn="0" w:lastRowLastColumn="0"/>
          <w:trHeight w:val="900"/>
        </w:trPr>
        <w:tc>
          <w:tcPr>
            <w:tcW w:w="783" w:type="dxa"/>
            <w:hideMark/>
          </w:tcPr>
          <w:p w14:paraId="29D2F385" w14:textId="77777777" w:rsidR="002A560C" w:rsidRPr="000404C9" w:rsidRDefault="002A560C" w:rsidP="002B0CFF">
            <w:pPr>
              <w:pStyle w:val="TableText"/>
            </w:pPr>
            <w:r w:rsidRPr="000404C9">
              <w:t>26E</w:t>
            </w:r>
          </w:p>
        </w:tc>
        <w:tc>
          <w:tcPr>
            <w:tcW w:w="4055" w:type="dxa"/>
            <w:hideMark/>
          </w:tcPr>
          <w:p w14:paraId="1CD4ECB1" w14:textId="77777777" w:rsidR="002A560C" w:rsidRPr="000404C9" w:rsidRDefault="002A560C" w:rsidP="002B0CFF">
            <w:pPr>
              <w:pStyle w:val="TableText"/>
            </w:pPr>
            <w:r w:rsidRPr="000404C9">
              <w:t>Number of Amendment</w:t>
            </w:r>
          </w:p>
        </w:tc>
        <w:tc>
          <w:tcPr>
            <w:tcW w:w="4178" w:type="dxa"/>
            <w:hideMark/>
          </w:tcPr>
          <w:p w14:paraId="2F88FEB2" w14:textId="77777777" w:rsidR="002A560C" w:rsidRPr="000404C9" w:rsidRDefault="002A560C" w:rsidP="002B0CFF">
            <w:pPr>
              <w:pStyle w:val="TableText"/>
            </w:pPr>
            <w:r w:rsidRPr="000404C9">
              <w:t>Original amendment request number received from the instructing bank in MT767 ( from event field) otherwise our amendment number </w:t>
            </w:r>
          </w:p>
        </w:tc>
      </w:tr>
      <w:tr w:rsidR="002A560C" w:rsidRPr="000404C9" w14:paraId="2F70BC1A" w14:textId="77777777" w:rsidTr="003D3747">
        <w:trPr>
          <w:cnfStyle w:val="000000100000" w:firstRow="0" w:lastRow="0" w:firstColumn="0" w:lastColumn="0" w:oddVBand="0" w:evenVBand="0" w:oddHBand="1" w:evenHBand="0" w:firstRowFirstColumn="0" w:firstRowLastColumn="0" w:lastRowFirstColumn="0" w:lastRowLastColumn="0"/>
          <w:trHeight w:val="1200"/>
        </w:trPr>
        <w:tc>
          <w:tcPr>
            <w:tcW w:w="783" w:type="dxa"/>
            <w:hideMark/>
          </w:tcPr>
          <w:p w14:paraId="4B05AA1C" w14:textId="77777777" w:rsidR="002A560C" w:rsidRPr="000404C9" w:rsidRDefault="002A560C" w:rsidP="002B0CFF">
            <w:pPr>
              <w:pStyle w:val="TableText"/>
            </w:pPr>
            <w:r w:rsidRPr="000404C9">
              <w:t>23R</w:t>
            </w:r>
          </w:p>
        </w:tc>
        <w:tc>
          <w:tcPr>
            <w:tcW w:w="4055" w:type="dxa"/>
            <w:hideMark/>
          </w:tcPr>
          <w:p w14:paraId="335BC89E" w14:textId="77777777" w:rsidR="002A560C" w:rsidRPr="000404C9" w:rsidRDefault="002A560C" w:rsidP="002B0CFF">
            <w:pPr>
              <w:pStyle w:val="TableText"/>
            </w:pPr>
            <w:r w:rsidRPr="000404C9">
              <w:t>Amendment status </w:t>
            </w:r>
          </w:p>
        </w:tc>
        <w:tc>
          <w:tcPr>
            <w:tcW w:w="4178" w:type="dxa"/>
            <w:hideMark/>
          </w:tcPr>
          <w:p w14:paraId="632C2412" w14:textId="77777777" w:rsidR="002A560C" w:rsidRPr="000404C9" w:rsidRDefault="002A560C" w:rsidP="002B0CFF">
            <w:pPr>
              <w:pStyle w:val="TableText"/>
            </w:pPr>
            <w:r w:rsidRPr="000404C9">
              <w:t>If Approved – the amend status is set to ACCP and  the 'Response narrative' to Tag 72Z</w:t>
            </w:r>
            <w:r w:rsidRPr="000404C9">
              <w:br/>
              <w:t>If Rejected - REJT – the 'Response narrative' is mapped to Tag 23R</w:t>
            </w:r>
          </w:p>
        </w:tc>
      </w:tr>
      <w:tr w:rsidR="002A560C" w:rsidRPr="000404C9" w14:paraId="14E58B6C" w14:textId="77777777" w:rsidTr="003D3747">
        <w:trPr>
          <w:cnfStyle w:val="000000010000" w:firstRow="0" w:lastRow="0" w:firstColumn="0" w:lastColumn="0" w:oddVBand="0" w:evenVBand="0" w:oddHBand="0" w:evenHBand="1" w:firstRowFirstColumn="0" w:firstRowLastColumn="0" w:lastRowFirstColumn="0" w:lastRowLastColumn="0"/>
          <w:trHeight w:val="600"/>
        </w:trPr>
        <w:tc>
          <w:tcPr>
            <w:tcW w:w="783" w:type="dxa"/>
            <w:hideMark/>
          </w:tcPr>
          <w:p w14:paraId="12ED0B10" w14:textId="77777777" w:rsidR="002A560C" w:rsidRPr="000404C9" w:rsidRDefault="002A560C" w:rsidP="002B0CFF">
            <w:pPr>
              <w:pStyle w:val="TableText"/>
            </w:pPr>
            <w:r w:rsidRPr="000404C9">
              <w:lastRenderedPageBreak/>
              <w:t>72Z</w:t>
            </w:r>
          </w:p>
        </w:tc>
        <w:tc>
          <w:tcPr>
            <w:tcW w:w="4055" w:type="dxa"/>
            <w:hideMark/>
          </w:tcPr>
          <w:p w14:paraId="2ACE2195" w14:textId="77777777" w:rsidR="002A560C" w:rsidRPr="000404C9" w:rsidRDefault="002A560C" w:rsidP="002B0CFF">
            <w:pPr>
              <w:pStyle w:val="TableText"/>
            </w:pPr>
            <w:r w:rsidRPr="000404C9">
              <w:t>Sender to receiver information</w:t>
            </w:r>
          </w:p>
        </w:tc>
        <w:tc>
          <w:tcPr>
            <w:tcW w:w="4178" w:type="dxa"/>
            <w:hideMark/>
          </w:tcPr>
          <w:p w14:paraId="40EB1085" w14:textId="77777777" w:rsidR="002A560C" w:rsidRPr="000404C9" w:rsidRDefault="002A560C" w:rsidP="002B0CFF">
            <w:pPr>
              <w:pStyle w:val="TableText"/>
            </w:pPr>
            <w:r w:rsidRPr="000404C9">
              <w:t>The 'Response narrative' is mapped to Tag 72 where the Action is 'Approved.'</w:t>
            </w:r>
          </w:p>
        </w:tc>
      </w:tr>
      <w:tr w:rsidR="002A560C" w:rsidRPr="000404C9" w14:paraId="022E9AA1" w14:textId="77777777" w:rsidTr="003D3747">
        <w:trPr>
          <w:cnfStyle w:val="000000100000" w:firstRow="0" w:lastRow="0" w:firstColumn="0" w:lastColumn="0" w:oddVBand="0" w:evenVBand="0" w:oddHBand="1" w:evenHBand="0" w:firstRowFirstColumn="0" w:firstRowLastColumn="0" w:lastRowFirstColumn="0" w:lastRowLastColumn="0"/>
          <w:trHeight w:val="600"/>
        </w:trPr>
        <w:tc>
          <w:tcPr>
            <w:tcW w:w="783" w:type="dxa"/>
            <w:hideMark/>
          </w:tcPr>
          <w:p w14:paraId="45225E30" w14:textId="77777777" w:rsidR="002A560C" w:rsidRPr="000404C9" w:rsidRDefault="002A560C" w:rsidP="002B0CFF">
            <w:pPr>
              <w:pStyle w:val="TableText"/>
            </w:pPr>
            <w:r w:rsidRPr="000404C9">
              <w:t>23X</w:t>
            </w:r>
          </w:p>
        </w:tc>
        <w:tc>
          <w:tcPr>
            <w:tcW w:w="4055" w:type="dxa"/>
            <w:hideMark/>
          </w:tcPr>
          <w:p w14:paraId="52843ADE" w14:textId="77777777" w:rsidR="002A560C" w:rsidRPr="000404C9" w:rsidRDefault="002A560C" w:rsidP="002B0CFF">
            <w:pPr>
              <w:pStyle w:val="TableText"/>
            </w:pPr>
            <w:r w:rsidRPr="000404C9">
              <w:t>File identification</w:t>
            </w:r>
          </w:p>
        </w:tc>
        <w:tc>
          <w:tcPr>
            <w:tcW w:w="4178" w:type="dxa"/>
            <w:hideMark/>
          </w:tcPr>
          <w:p w14:paraId="35D331E9" w14:textId="77777777" w:rsidR="002A560C" w:rsidRPr="000404C9" w:rsidRDefault="002A560C" w:rsidP="002B0CFF">
            <w:pPr>
              <w:pStyle w:val="TableText"/>
            </w:pPr>
            <w:r w:rsidRPr="000404C9">
              <w:t>Delivery channel and associated file name/reference for attached documents</w:t>
            </w:r>
          </w:p>
        </w:tc>
      </w:tr>
    </w:tbl>
    <w:p w14:paraId="21587DDF" w14:textId="0ED66CA0" w:rsidR="000D3507" w:rsidRPr="00B44E20" w:rsidRDefault="000D3507" w:rsidP="000D3507">
      <w:pPr>
        <w:shd w:val="clear" w:color="auto" w:fill="FFFFFF"/>
        <w:spacing w:before="150" w:after="0"/>
        <w:rPr>
          <w:rFonts w:eastAsia="Times New Roman" w:cs="Arial"/>
          <w:color w:val="172B4D"/>
          <w:sz w:val="21"/>
          <w:szCs w:val="21"/>
          <w:lang w:val="en-GB" w:eastAsia="en-GB"/>
        </w:rPr>
      </w:pPr>
    </w:p>
    <w:p w14:paraId="5AE19C64" w14:textId="77777777" w:rsidR="000D3507" w:rsidRDefault="000D3507" w:rsidP="000D3507">
      <w:pPr>
        <w:pStyle w:val="Heading3"/>
      </w:pPr>
      <w:bookmarkStart w:id="296" w:name="_Toc40607182"/>
      <w:bookmarkStart w:id="297" w:name="_Toc160048774"/>
      <w:r>
        <w:t>MT787 - Guarantee/Standby LC Amendment response - CANCEL</w:t>
      </w:r>
      <w:bookmarkEnd w:id="296"/>
      <w:bookmarkEnd w:id="297"/>
      <w:r>
        <w:t xml:space="preserve"> </w:t>
      </w:r>
    </w:p>
    <w:p w14:paraId="1C399401" w14:textId="0C44C4C7" w:rsidR="000D3507" w:rsidRDefault="000D3507" w:rsidP="00F736BE">
      <w:pPr>
        <w:pStyle w:val="BodyText"/>
      </w:pPr>
      <w:r>
        <w:t>The MT787 – Guarantee/Standby LC Amendment response is sent from the Export Standby –Beneficiary response to Cancel event to inform the issuing bank that the Cancellation has been accepted by the beneficiary</w:t>
      </w:r>
      <w:r w:rsidR="00B03ED4">
        <w:t>.</w:t>
      </w:r>
    </w:p>
    <w:p w14:paraId="67EF9E83" w14:textId="5F777E9D" w:rsidR="000D3507" w:rsidRDefault="00F736BE" w:rsidP="00F736BE">
      <w:pPr>
        <w:pStyle w:val="Note1"/>
        <w:rPr>
          <w:lang w:val="en-GB" w:eastAsia="en-GB"/>
        </w:rPr>
      </w:pPr>
      <w:r>
        <w:rPr>
          <w:lang w:val="en-GB" w:eastAsia="en-GB"/>
        </w:rPr>
        <w:t>T</w:t>
      </w:r>
      <w:r w:rsidR="000D3507">
        <w:rPr>
          <w:lang w:val="en-GB" w:eastAsia="en-GB"/>
        </w:rPr>
        <w:t>he</w:t>
      </w:r>
      <w:r>
        <w:rPr>
          <w:lang w:val="en-GB" w:eastAsia="en-GB"/>
        </w:rPr>
        <w:t xml:space="preserve"> </w:t>
      </w:r>
      <w:r w:rsidR="000D3507" w:rsidRPr="00B44E20">
        <w:rPr>
          <w:lang w:val="en-GB" w:eastAsia="en-GB"/>
        </w:rPr>
        <w:t>Response nar</w:t>
      </w:r>
      <w:r w:rsidR="000D3507">
        <w:rPr>
          <w:lang w:val="en-GB" w:eastAsia="en-GB"/>
        </w:rPr>
        <w:t>ra</w:t>
      </w:r>
      <w:r w:rsidR="000D3507" w:rsidRPr="00B44E20">
        <w:rPr>
          <w:lang w:val="en-GB" w:eastAsia="en-GB"/>
        </w:rPr>
        <w:t xml:space="preserve">tive </w:t>
      </w:r>
      <w:r w:rsidR="000D3507">
        <w:rPr>
          <w:lang w:val="en-GB" w:eastAsia="en-GB"/>
        </w:rPr>
        <w:t>input field</w:t>
      </w:r>
      <w:r w:rsidR="000D3507" w:rsidRPr="00B44E20">
        <w:rPr>
          <w:lang w:val="en-GB" w:eastAsia="en-GB"/>
        </w:rPr>
        <w:t xml:space="preserve"> is mapped according to the Approved or Rejected action</w:t>
      </w:r>
      <w:r>
        <w:rPr>
          <w:lang w:val="en-GB" w:eastAsia="en-GB"/>
        </w:rPr>
        <w:t>.</w:t>
      </w:r>
    </w:p>
    <w:p w14:paraId="4BA3BAD6" w14:textId="77777777" w:rsidR="002A560C" w:rsidRDefault="002A560C" w:rsidP="000D3507"/>
    <w:tbl>
      <w:tblPr>
        <w:tblStyle w:val="TableGridHeader1"/>
        <w:tblW w:w="0" w:type="auto"/>
        <w:tblLook w:val="04A0" w:firstRow="1" w:lastRow="0" w:firstColumn="1" w:lastColumn="0" w:noHBand="0" w:noVBand="1"/>
      </w:tblPr>
      <w:tblGrid>
        <w:gridCol w:w="701"/>
        <w:gridCol w:w="2935"/>
        <w:gridCol w:w="5380"/>
      </w:tblGrid>
      <w:tr w:rsidR="00067962" w:rsidRPr="000404C9" w14:paraId="3AEF7A38" w14:textId="77777777" w:rsidTr="003D3747">
        <w:trPr>
          <w:cnfStyle w:val="100000000000" w:firstRow="1" w:lastRow="0" w:firstColumn="0" w:lastColumn="0" w:oddVBand="0" w:evenVBand="0" w:oddHBand="0" w:evenHBand="0" w:firstRowFirstColumn="0" w:firstRowLastColumn="0" w:lastRowFirstColumn="0" w:lastRowLastColumn="0"/>
          <w:trHeight w:val="300"/>
        </w:trPr>
        <w:tc>
          <w:tcPr>
            <w:tcW w:w="701" w:type="dxa"/>
            <w:hideMark/>
          </w:tcPr>
          <w:p w14:paraId="51CCC1B7" w14:textId="77777777" w:rsidR="00067962" w:rsidRPr="00175B8E" w:rsidRDefault="00067962" w:rsidP="002B0CFF">
            <w:pPr>
              <w:pStyle w:val="TableHead"/>
            </w:pPr>
            <w:r w:rsidRPr="00175B8E">
              <w:t>Tag</w:t>
            </w:r>
          </w:p>
        </w:tc>
        <w:tc>
          <w:tcPr>
            <w:tcW w:w="2935" w:type="dxa"/>
            <w:hideMark/>
          </w:tcPr>
          <w:p w14:paraId="37307142" w14:textId="77777777" w:rsidR="00067962" w:rsidRPr="00175B8E" w:rsidRDefault="00067962" w:rsidP="002B0CFF">
            <w:pPr>
              <w:pStyle w:val="TableHead"/>
            </w:pPr>
            <w:r w:rsidRPr="00175B8E">
              <w:t>Field name</w:t>
            </w:r>
          </w:p>
        </w:tc>
        <w:tc>
          <w:tcPr>
            <w:tcW w:w="5380" w:type="dxa"/>
            <w:noWrap/>
            <w:hideMark/>
          </w:tcPr>
          <w:p w14:paraId="5875D168" w14:textId="77777777" w:rsidR="00067962" w:rsidRPr="00175B8E" w:rsidRDefault="00067962" w:rsidP="002B0CFF">
            <w:pPr>
              <w:pStyle w:val="TableHead"/>
            </w:pPr>
            <w:r w:rsidRPr="00175B8E">
              <w:t>Mapped From</w:t>
            </w:r>
          </w:p>
        </w:tc>
      </w:tr>
      <w:tr w:rsidR="00067962" w:rsidRPr="000404C9" w14:paraId="118F3443"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01" w:type="dxa"/>
            <w:hideMark/>
          </w:tcPr>
          <w:p w14:paraId="10307E5A" w14:textId="77777777" w:rsidR="00067962" w:rsidRPr="000404C9" w:rsidRDefault="00067962" w:rsidP="002B0CFF">
            <w:pPr>
              <w:pStyle w:val="TableText"/>
            </w:pPr>
            <w:r w:rsidRPr="000404C9">
              <w:t> </w:t>
            </w:r>
          </w:p>
        </w:tc>
        <w:tc>
          <w:tcPr>
            <w:tcW w:w="2935" w:type="dxa"/>
            <w:hideMark/>
          </w:tcPr>
          <w:p w14:paraId="2F6C0B87" w14:textId="77777777" w:rsidR="00067962" w:rsidRPr="000404C9" w:rsidRDefault="00067962" w:rsidP="002B0CFF">
            <w:pPr>
              <w:pStyle w:val="TableText"/>
            </w:pPr>
            <w:r w:rsidRPr="000404C9">
              <w:t>Sender</w:t>
            </w:r>
          </w:p>
        </w:tc>
        <w:tc>
          <w:tcPr>
            <w:tcW w:w="5380" w:type="dxa"/>
            <w:hideMark/>
          </w:tcPr>
          <w:p w14:paraId="5F0302CC" w14:textId="77777777" w:rsidR="00067962" w:rsidRPr="000404C9" w:rsidRDefault="00067962" w:rsidP="002B0CFF">
            <w:pPr>
              <w:pStyle w:val="TableText"/>
            </w:pPr>
            <w:r w:rsidRPr="000404C9">
              <w:t>Sender BIC</w:t>
            </w:r>
          </w:p>
        </w:tc>
      </w:tr>
      <w:tr w:rsidR="00067962" w:rsidRPr="000404C9" w14:paraId="0057BE91" w14:textId="77777777" w:rsidTr="003D3747">
        <w:trPr>
          <w:cnfStyle w:val="000000010000" w:firstRow="0" w:lastRow="0" w:firstColumn="0" w:lastColumn="0" w:oddVBand="0" w:evenVBand="0" w:oddHBand="0" w:evenHBand="1" w:firstRowFirstColumn="0" w:firstRowLastColumn="0" w:lastRowFirstColumn="0" w:lastRowLastColumn="0"/>
          <w:trHeight w:val="300"/>
        </w:trPr>
        <w:tc>
          <w:tcPr>
            <w:tcW w:w="701" w:type="dxa"/>
            <w:hideMark/>
          </w:tcPr>
          <w:p w14:paraId="3DD4B440" w14:textId="77777777" w:rsidR="00067962" w:rsidRPr="000404C9" w:rsidRDefault="00067962" w:rsidP="002B0CFF">
            <w:pPr>
              <w:pStyle w:val="TableText"/>
            </w:pPr>
            <w:r w:rsidRPr="000404C9">
              <w:t> </w:t>
            </w:r>
          </w:p>
        </w:tc>
        <w:tc>
          <w:tcPr>
            <w:tcW w:w="2935" w:type="dxa"/>
            <w:hideMark/>
          </w:tcPr>
          <w:p w14:paraId="2413C0C9" w14:textId="77777777" w:rsidR="00067962" w:rsidRPr="000404C9" w:rsidRDefault="00067962" w:rsidP="002B0CFF">
            <w:pPr>
              <w:pStyle w:val="TableText"/>
            </w:pPr>
            <w:r w:rsidRPr="000404C9">
              <w:t>Receiver</w:t>
            </w:r>
          </w:p>
        </w:tc>
        <w:tc>
          <w:tcPr>
            <w:tcW w:w="5380" w:type="dxa"/>
            <w:hideMark/>
          </w:tcPr>
          <w:p w14:paraId="24D7A814" w14:textId="77777777" w:rsidR="00067962" w:rsidRPr="000404C9" w:rsidRDefault="00067962" w:rsidP="002B0CFF">
            <w:pPr>
              <w:pStyle w:val="TableText"/>
            </w:pPr>
            <w:r w:rsidRPr="000404C9">
              <w:t>SWIFT BIC of receiver</w:t>
            </w:r>
          </w:p>
        </w:tc>
      </w:tr>
      <w:tr w:rsidR="00067962" w:rsidRPr="000404C9" w14:paraId="0F0904CE"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01" w:type="dxa"/>
            <w:hideMark/>
          </w:tcPr>
          <w:p w14:paraId="4136761A" w14:textId="77777777" w:rsidR="00067962" w:rsidRPr="000404C9" w:rsidRDefault="00067962" w:rsidP="002B0CFF">
            <w:pPr>
              <w:pStyle w:val="TableText"/>
            </w:pPr>
            <w:r w:rsidRPr="000404C9">
              <w:t>20</w:t>
            </w:r>
          </w:p>
        </w:tc>
        <w:tc>
          <w:tcPr>
            <w:tcW w:w="2935" w:type="dxa"/>
            <w:hideMark/>
          </w:tcPr>
          <w:p w14:paraId="615D8A7A" w14:textId="77777777" w:rsidR="00067962" w:rsidRPr="000404C9" w:rsidRDefault="00067962" w:rsidP="002B0CFF">
            <w:pPr>
              <w:pStyle w:val="TableText"/>
            </w:pPr>
            <w:r w:rsidRPr="000404C9">
              <w:t>Transaction reference number</w:t>
            </w:r>
          </w:p>
        </w:tc>
        <w:tc>
          <w:tcPr>
            <w:tcW w:w="5380" w:type="dxa"/>
            <w:hideMark/>
          </w:tcPr>
          <w:p w14:paraId="5C965A09" w14:textId="77777777" w:rsidR="00067962" w:rsidRPr="000404C9" w:rsidRDefault="00067962" w:rsidP="002B0CFF">
            <w:pPr>
              <w:pStyle w:val="TableText"/>
            </w:pPr>
            <w:r w:rsidRPr="000404C9">
              <w:t>Master reference</w:t>
            </w:r>
          </w:p>
        </w:tc>
      </w:tr>
      <w:tr w:rsidR="00067962" w:rsidRPr="000404C9" w14:paraId="40097BA5" w14:textId="77777777" w:rsidTr="003D3747">
        <w:trPr>
          <w:cnfStyle w:val="000000010000" w:firstRow="0" w:lastRow="0" w:firstColumn="0" w:lastColumn="0" w:oddVBand="0" w:evenVBand="0" w:oddHBand="0" w:evenHBand="1" w:firstRowFirstColumn="0" w:firstRowLastColumn="0" w:lastRowFirstColumn="0" w:lastRowLastColumn="0"/>
          <w:trHeight w:val="600"/>
        </w:trPr>
        <w:tc>
          <w:tcPr>
            <w:tcW w:w="701" w:type="dxa"/>
            <w:hideMark/>
          </w:tcPr>
          <w:p w14:paraId="680A1E23" w14:textId="77777777" w:rsidR="00067962" w:rsidRPr="000404C9" w:rsidRDefault="00067962" w:rsidP="002B0CFF">
            <w:pPr>
              <w:pStyle w:val="TableText"/>
            </w:pPr>
            <w:r w:rsidRPr="000404C9">
              <w:t>21</w:t>
            </w:r>
          </w:p>
        </w:tc>
        <w:tc>
          <w:tcPr>
            <w:tcW w:w="2935" w:type="dxa"/>
            <w:hideMark/>
          </w:tcPr>
          <w:p w14:paraId="6733139B" w14:textId="77777777" w:rsidR="00067962" w:rsidRPr="000404C9" w:rsidRDefault="00067962" w:rsidP="002B0CFF">
            <w:pPr>
              <w:pStyle w:val="TableText"/>
            </w:pPr>
            <w:r w:rsidRPr="000404C9">
              <w:t>Related reference </w:t>
            </w:r>
          </w:p>
        </w:tc>
        <w:tc>
          <w:tcPr>
            <w:tcW w:w="5380" w:type="dxa"/>
            <w:hideMark/>
          </w:tcPr>
          <w:p w14:paraId="2D841AEB" w14:textId="77777777" w:rsidR="00067962" w:rsidRPr="000404C9" w:rsidRDefault="00067962" w:rsidP="002B0CFF">
            <w:pPr>
              <w:pStyle w:val="TableText"/>
            </w:pPr>
            <w:r w:rsidRPr="000404C9">
              <w:t>Addressee's reference for the transaction or NONREF if not present</w:t>
            </w:r>
          </w:p>
        </w:tc>
      </w:tr>
      <w:tr w:rsidR="00067962" w:rsidRPr="000404C9" w14:paraId="302E2F84" w14:textId="77777777" w:rsidTr="003D3747">
        <w:trPr>
          <w:cnfStyle w:val="000000100000" w:firstRow="0" w:lastRow="0" w:firstColumn="0" w:lastColumn="0" w:oddVBand="0" w:evenVBand="0" w:oddHBand="1" w:evenHBand="0" w:firstRowFirstColumn="0" w:firstRowLastColumn="0" w:lastRowFirstColumn="0" w:lastRowLastColumn="0"/>
          <w:trHeight w:val="300"/>
        </w:trPr>
        <w:tc>
          <w:tcPr>
            <w:tcW w:w="701" w:type="dxa"/>
            <w:hideMark/>
          </w:tcPr>
          <w:p w14:paraId="46D92D5A" w14:textId="77777777" w:rsidR="00067962" w:rsidRPr="000404C9" w:rsidRDefault="00067962" w:rsidP="002B0CFF">
            <w:pPr>
              <w:pStyle w:val="TableText"/>
            </w:pPr>
            <w:r w:rsidRPr="000404C9">
              <w:t>52a</w:t>
            </w:r>
          </w:p>
        </w:tc>
        <w:tc>
          <w:tcPr>
            <w:tcW w:w="2935" w:type="dxa"/>
            <w:hideMark/>
          </w:tcPr>
          <w:p w14:paraId="14ADA951" w14:textId="77777777" w:rsidR="00067962" w:rsidRPr="000404C9" w:rsidRDefault="00067962" w:rsidP="002B0CFF">
            <w:pPr>
              <w:pStyle w:val="TableText"/>
            </w:pPr>
            <w:r w:rsidRPr="000404C9">
              <w:t>Issuer</w:t>
            </w:r>
          </w:p>
        </w:tc>
        <w:tc>
          <w:tcPr>
            <w:tcW w:w="5380" w:type="dxa"/>
            <w:hideMark/>
          </w:tcPr>
          <w:p w14:paraId="6545572C" w14:textId="77777777" w:rsidR="00067962" w:rsidRPr="000404C9" w:rsidRDefault="00067962" w:rsidP="002B0CFF">
            <w:pPr>
              <w:pStyle w:val="TableText"/>
            </w:pPr>
            <w:r w:rsidRPr="000404C9">
              <w:t>Issuing bank</w:t>
            </w:r>
          </w:p>
        </w:tc>
      </w:tr>
      <w:tr w:rsidR="00067962" w:rsidRPr="000404C9" w14:paraId="45DB2FCE" w14:textId="77777777" w:rsidTr="003D3747">
        <w:trPr>
          <w:cnfStyle w:val="000000010000" w:firstRow="0" w:lastRow="0" w:firstColumn="0" w:lastColumn="0" w:oddVBand="0" w:evenVBand="0" w:oddHBand="0" w:evenHBand="1" w:firstRowFirstColumn="0" w:firstRowLastColumn="0" w:lastRowFirstColumn="0" w:lastRowLastColumn="0"/>
          <w:trHeight w:val="900"/>
        </w:trPr>
        <w:tc>
          <w:tcPr>
            <w:tcW w:w="701" w:type="dxa"/>
            <w:hideMark/>
          </w:tcPr>
          <w:p w14:paraId="76E1B071" w14:textId="77777777" w:rsidR="00067962" w:rsidRPr="000404C9" w:rsidRDefault="00067962" w:rsidP="002B0CFF">
            <w:pPr>
              <w:pStyle w:val="TableText"/>
            </w:pPr>
            <w:r w:rsidRPr="000404C9">
              <w:t>26E</w:t>
            </w:r>
          </w:p>
        </w:tc>
        <w:tc>
          <w:tcPr>
            <w:tcW w:w="2935" w:type="dxa"/>
            <w:hideMark/>
          </w:tcPr>
          <w:p w14:paraId="4B3AE8EB" w14:textId="77777777" w:rsidR="00067962" w:rsidRPr="000404C9" w:rsidRDefault="00067962" w:rsidP="002B0CFF">
            <w:pPr>
              <w:pStyle w:val="TableText"/>
            </w:pPr>
            <w:r w:rsidRPr="000404C9">
              <w:t>Number of Amendment</w:t>
            </w:r>
          </w:p>
        </w:tc>
        <w:tc>
          <w:tcPr>
            <w:tcW w:w="5380" w:type="dxa"/>
            <w:hideMark/>
          </w:tcPr>
          <w:p w14:paraId="2E06619A" w14:textId="77777777" w:rsidR="00067962" w:rsidRPr="000404C9" w:rsidRDefault="00067962" w:rsidP="002B0CFF">
            <w:pPr>
              <w:pStyle w:val="TableText"/>
            </w:pPr>
            <w:r w:rsidRPr="000404C9">
              <w:t>Original amendment request number received from the instructing bank in MT767 ( from event field) otherwise our amendment number </w:t>
            </w:r>
          </w:p>
        </w:tc>
      </w:tr>
      <w:tr w:rsidR="00067962" w:rsidRPr="000404C9" w14:paraId="28317985" w14:textId="77777777" w:rsidTr="003D3747">
        <w:trPr>
          <w:cnfStyle w:val="000000100000" w:firstRow="0" w:lastRow="0" w:firstColumn="0" w:lastColumn="0" w:oddVBand="0" w:evenVBand="0" w:oddHBand="1" w:evenHBand="0" w:firstRowFirstColumn="0" w:firstRowLastColumn="0" w:lastRowFirstColumn="0" w:lastRowLastColumn="0"/>
          <w:trHeight w:val="1200"/>
        </w:trPr>
        <w:tc>
          <w:tcPr>
            <w:tcW w:w="701" w:type="dxa"/>
            <w:hideMark/>
          </w:tcPr>
          <w:p w14:paraId="04C5CA08" w14:textId="77777777" w:rsidR="00067962" w:rsidRPr="000404C9" w:rsidRDefault="00067962" w:rsidP="002B0CFF">
            <w:pPr>
              <w:pStyle w:val="TableText"/>
            </w:pPr>
            <w:r w:rsidRPr="000404C9">
              <w:t>23R</w:t>
            </w:r>
          </w:p>
        </w:tc>
        <w:tc>
          <w:tcPr>
            <w:tcW w:w="2935" w:type="dxa"/>
            <w:hideMark/>
          </w:tcPr>
          <w:p w14:paraId="32E4405E" w14:textId="77777777" w:rsidR="00067962" w:rsidRPr="000404C9" w:rsidRDefault="00067962" w:rsidP="002B0CFF">
            <w:pPr>
              <w:pStyle w:val="TableText"/>
            </w:pPr>
            <w:r w:rsidRPr="000404C9">
              <w:t>Amendment status </w:t>
            </w:r>
          </w:p>
        </w:tc>
        <w:tc>
          <w:tcPr>
            <w:tcW w:w="5380" w:type="dxa"/>
            <w:hideMark/>
          </w:tcPr>
          <w:p w14:paraId="7986171C" w14:textId="77777777" w:rsidR="00067962" w:rsidRPr="000404C9" w:rsidRDefault="00067962" w:rsidP="002B0CFF">
            <w:pPr>
              <w:pStyle w:val="TableText"/>
            </w:pPr>
            <w:r w:rsidRPr="000404C9">
              <w:t>If Approved – the amend status is set to ACCP and  the 'Response narrative' to Tag 72Z</w:t>
            </w:r>
            <w:r w:rsidRPr="000404C9">
              <w:br/>
              <w:t>If Rejected - REJT – the 'Response narrative' is mapped to Tag 23R</w:t>
            </w:r>
          </w:p>
        </w:tc>
      </w:tr>
      <w:tr w:rsidR="00067962" w:rsidRPr="000404C9" w14:paraId="66C409B1" w14:textId="77777777" w:rsidTr="003D3747">
        <w:trPr>
          <w:cnfStyle w:val="000000010000" w:firstRow="0" w:lastRow="0" w:firstColumn="0" w:lastColumn="0" w:oddVBand="0" w:evenVBand="0" w:oddHBand="0" w:evenHBand="1" w:firstRowFirstColumn="0" w:firstRowLastColumn="0" w:lastRowFirstColumn="0" w:lastRowLastColumn="0"/>
          <w:trHeight w:val="600"/>
        </w:trPr>
        <w:tc>
          <w:tcPr>
            <w:tcW w:w="701" w:type="dxa"/>
            <w:hideMark/>
          </w:tcPr>
          <w:p w14:paraId="0D0FAFF9" w14:textId="77777777" w:rsidR="00067962" w:rsidRPr="000404C9" w:rsidRDefault="00067962" w:rsidP="002B0CFF">
            <w:pPr>
              <w:pStyle w:val="TableText"/>
            </w:pPr>
            <w:r w:rsidRPr="000404C9">
              <w:t>72Z</w:t>
            </w:r>
          </w:p>
        </w:tc>
        <w:tc>
          <w:tcPr>
            <w:tcW w:w="2935" w:type="dxa"/>
            <w:hideMark/>
          </w:tcPr>
          <w:p w14:paraId="2DDE8FF7" w14:textId="77777777" w:rsidR="00067962" w:rsidRPr="000404C9" w:rsidRDefault="00067962" w:rsidP="002B0CFF">
            <w:pPr>
              <w:pStyle w:val="TableText"/>
            </w:pPr>
            <w:r w:rsidRPr="000404C9">
              <w:t>Sender to receiver information</w:t>
            </w:r>
          </w:p>
        </w:tc>
        <w:tc>
          <w:tcPr>
            <w:tcW w:w="5380" w:type="dxa"/>
            <w:hideMark/>
          </w:tcPr>
          <w:p w14:paraId="4E45CC86" w14:textId="77777777" w:rsidR="00067962" w:rsidRPr="000404C9" w:rsidRDefault="00067962" w:rsidP="002B0CFF">
            <w:pPr>
              <w:pStyle w:val="TableText"/>
            </w:pPr>
            <w:r w:rsidRPr="000404C9">
              <w:t>The 'Response narrative' is mapped to Tag 72 where the Action is 'Approved.'</w:t>
            </w:r>
          </w:p>
        </w:tc>
      </w:tr>
      <w:tr w:rsidR="00067962" w:rsidRPr="000404C9" w14:paraId="28D3274C" w14:textId="77777777" w:rsidTr="003D3747">
        <w:trPr>
          <w:cnfStyle w:val="000000100000" w:firstRow="0" w:lastRow="0" w:firstColumn="0" w:lastColumn="0" w:oddVBand="0" w:evenVBand="0" w:oddHBand="1" w:evenHBand="0" w:firstRowFirstColumn="0" w:firstRowLastColumn="0" w:lastRowFirstColumn="0" w:lastRowLastColumn="0"/>
          <w:trHeight w:val="600"/>
        </w:trPr>
        <w:tc>
          <w:tcPr>
            <w:tcW w:w="701" w:type="dxa"/>
            <w:hideMark/>
          </w:tcPr>
          <w:p w14:paraId="09B4C36A" w14:textId="77777777" w:rsidR="00067962" w:rsidRPr="000404C9" w:rsidRDefault="00067962" w:rsidP="002B0CFF">
            <w:pPr>
              <w:pStyle w:val="TableText"/>
            </w:pPr>
            <w:r w:rsidRPr="000404C9">
              <w:t>23X</w:t>
            </w:r>
          </w:p>
        </w:tc>
        <w:tc>
          <w:tcPr>
            <w:tcW w:w="2935" w:type="dxa"/>
            <w:hideMark/>
          </w:tcPr>
          <w:p w14:paraId="76B97380" w14:textId="77777777" w:rsidR="00067962" w:rsidRPr="000404C9" w:rsidRDefault="00067962" w:rsidP="002B0CFF">
            <w:pPr>
              <w:pStyle w:val="TableText"/>
            </w:pPr>
            <w:r w:rsidRPr="000404C9">
              <w:t>File identification</w:t>
            </w:r>
          </w:p>
        </w:tc>
        <w:tc>
          <w:tcPr>
            <w:tcW w:w="5380" w:type="dxa"/>
            <w:hideMark/>
          </w:tcPr>
          <w:p w14:paraId="4390E5F8" w14:textId="77777777" w:rsidR="00067962" w:rsidRPr="000404C9" w:rsidRDefault="00067962" w:rsidP="002B0CFF">
            <w:pPr>
              <w:pStyle w:val="TableText"/>
            </w:pPr>
            <w:r w:rsidRPr="000404C9">
              <w:t>Delivery channel and associated file name/reference for attached documents</w:t>
            </w:r>
          </w:p>
        </w:tc>
      </w:tr>
    </w:tbl>
    <w:p w14:paraId="0AEFD49A" w14:textId="61CE4A06" w:rsidR="000D3507" w:rsidRDefault="000D3507" w:rsidP="000D3507">
      <w:pPr>
        <w:pStyle w:val="BodyText"/>
      </w:pPr>
    </w:p>
    <w:sectPr w:rsidR="000D3507" w:rsidSect="003E6656">
      <w:headerReference w:type="default" r:id="rId12"/>
      <w:footerReference w:type="default" r:id="rId13"/>
      <w:pgSz w:w="11906" w:h="16838" w:code="9"/>
      <w:pgMar w:top="1008" w:right="1008" w:bottom="1008" w:left="1008" w:header="706" w:footer="706"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5B" wne:kcmSecondary="0042">
      <wne:acd wne:acdName="acd29"/>
    </wne:keymap>
    <wne:keymap wne:kcmPrimary="025B" wne:kcmSecondary="0049">
      <wne:acd wne:acdName="acd28"/>
    </wne:keymap>
    <wne:keymap wne:kcmPrimary="025B" wne:kcmSecondary="005B">
      <wne:acd wne:acdName="acd16"/>
    </wne:keymap>
    <wne:keymap wne:kcmPrimary="0331">
      <wne:acd wne:acdName="acd32"/>
    </wne:keymap>
    <wne:keymap wne:kcmPrimary="0332">
      <wne:acd wne:acdName="acd33"/>
    </wne:keymap>
    <wne:keymap wne:kcmPrimary="0333">
      <wne:acd wne:acdName="acd34"/>
    </wne:keymap>
    <wne:keymap wne:kcmPrimary="0334">
      <wne:acd wne:acdName="acd6"/>
    </wne:keymap>
    <wne:keymap wne:kcmPrimary="0335">
      <wne:acd wne:acdName="acd7"/>
    </wne:keymap>
    <wne:keymap wne:kcmPrimary="0336">
      <wne:acd wne:acdName="acd8"/>
    </wne:keymap>
    <wne:keymap wne:kcmPrimary="0337">
      <wne:acd wne:acdName="acd52"/>
    </wne:keymap>
    <wne:keymap wne:kcmPrimary="0338">
      <wne:acd wne:acdName="acd55"/>
    </wne:keymap>
    <wne:keymap wne:kcmPrimary="0431">
      <wne:acd wne:acdName="acd0"/>
    </wne:keymap>
    <wne:keymap wne:kcmPrimary="0432">
      <wne:acd wne:acdName="acd1"/>
    </wne:keymap>
    <wne:keymap wne:kcmPrimary="0433">
      <wne:acd wne:acdName="acd11"/>
    </wne:keymap>
    <wne:keymap wne:kcmPrimary="0457" wne:kcmSecondary="0031">
      <wne:acd wne:acdName="acd2"/>
    </wne:keymap>
    <wne:keymap wne:kcmPrimary="0457" wne:kcmSecondary="0032">
      <wne:acd wne:acdName="acd42"/>
    </wne:keymap>
    <wne:keymap wne:kcmPrimary="0457" wne:kcmSecondary="0033">
      <wne:acd wne:acdName="acd9"/>
    </wne:keymap>
    <wne:keymap wne:kcmPrimary="0530">
      <wne:acd wne:acdName="acd40"/>
    </wne:keymap>
    <wne:keymap wne:kcmPrimary="0534">
      <wne:acd wne:acdName="acd12"/>
    </wne:keymap>
    <wne:keymap wne:kcmPrimary="0535">
      <wne:acd wne:acdName="acd13"/>
    </wne:keymap>
    <wne:keymap wne:kcmPrimary="0542">
      <wne:acd wne:acdName="acd4"/>
    </wne:keymap>
    <wne:keymap wne:kcmPrimary="0543">
      <wne:acd wne:acdName="acd25"/>
    </wne:keymap>
    <wne:keymap wne:kcmPrimary="0634">
      <wne:acd wne:acdName="acd44"/>
    </wne:keymap>
    <wne:keymap wne:kcmPrimary="0642">
      <wne:acd wne:acdName="acd5"/>
    </wne:keymap>
    <wne:keymap wne:kcmPrimary="0658">
      <wne:acd wne:acdName="acd10"/>
    </wne:keymap>
    <wne:keymap wne:kcmPrimary="0731">
      <wne:acd wne:acdName="acd39"/>
    </wne:keymap>
    <wne:keymap wne:kcmPrimary="0732">
      <wne:acd wne:acdName="acd36"/>
    </wne:keymap>
    <wne:keymap wne:kcmPrimary="0733">
      <wne:acd wne:acdName="acd37"/>
    </wne:keymap>
    <wne:keymap wne:kcmPrimary="0734">
      <wne:acd wne:acdName="acd38"/>
    </wne:keymap>
    <wne:keymap wne:kcmPrimary="0738">
      <wne:acd wne:acdName="acd17"/>
    </wne:keymap>
    <wne:keymap wne:kcmPrimary="0739">
      <wne:acd wne:acdName="acd56"/>
    </wne:keymap>
    <wne:keymap wne:kcmPrimary="0742">
      <wne:acd wne:acdName="acd3"/>
    </wne:keymap>
    <wne:keymap wne:kcmPrimary="0743">
      <wne:acd wne:acdName="acd59"/>
    </wne:keymap>
    <wne:keymap wne:kcmPrimary="0748">
      <wne:acd wne:acdName="acd15"/>
    </wne:keymap>
    <wne:keymap wne:kcmPrimary="074E">
      <wne:acd wne:acdName="acd51"/>
    </wne:keymap>
    <wne:keymap wne:kcmPrimary="0754">
      <wne:acd wne:acdName="acd14"/>
    </wne:keymap>
    <wne:keymap wne:kcmPrimary="07BB">
      <wne:acd wne:acdName="acd18"/>
    </wne:keymap>
    <wne:keymap wne:kcmPrimary="07C0">
      <wne:acd wne:acdName="acd58"/>
    </wne:keymap>
    <wne:keymap wne:kcmPrimary="07DC">
      <wne:macro wne:macroName="NORMAL.NEWMACROS.TABLE1RESIZE"/>
    </wne:keymap>
    <wne:keymap wne:kcmPrimary="07DD">
      <wne:macro wne:macroName="NORMAL.NEWMACROS.TABLE2RESIZE"/>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Manifest>
  </wne:toolbars>
  <wne:acds>
    <wne:acd wne:argValue="AgBNAGkAcwB5AHMAIABOAG8AdABlADEA" wne:acdName="acd0" wne:fciIndexBasedOn="0065"/>
    <wne:acd wne:argValue="AgBNAGkAcwB5AHMAIABOAG8AdABlADIA" wne:acdName="acd1" wne:fciIndexBasedOn="0065"/>
    <wne:acd wne:argValue="AgBNAGkAcwB5AHMAIABXAGEAcgBuAGkAbgBnADEA" wne:acdName="acd2" wne:fciIndexBasedOn="0065"/>
    <wne:acd wne:argValue="AgBCAHUAbABsAGUAdABMAGUAdgBlAGwAMgA=" wne:acdName="acd3" wne:fciIndexBasedOn="0065"/>
    <wne:acd wne:argValue="AgBCAHUAbABsAGUAdABMAGUAdgBlAGwAMwA=" wne:acdName="acd4" wne:fciIndexBasedOn="0065"/>
    <wne:acd wne:argValue="AgBNAGkAcwB5AHMAIABCAHUAbABsAGUAdAAgADEA" wne:acdName="acd5" wne:fciIndexBasedOn="0065"/>
    <wne:acd wne:argValue="AgBCAG8AZAB5AFQAZQB4AHQASQBuAGQAZQBuAHQAMQA=" wne:acdName="acd6" wne:fciIndexBasedOn="0065"/>
    <wne:acd wne:argValue="AgBCAG8AZAB5AFQAZQB4AHQASQBuAGQAZQBuAHQAMgA=" wne:acdName="acd7" wne:fciIndexBasedOn="0065"/>
    <wne:acd wne:argValue="AgBCAG8AZAB5AFQAZQB4AHQASQBuAGQAZQBuAHQAMwA=" wne:acdName="acd8" wne:fciIndexBasedOn="0065"/>
    <wne:acd wne:argValue="AgBNAGkAcwB5AHMAIABXAGEAcgBuAGkAbgBnADIA" wne:acdName="acd9" wne:fciIndexBasedOn="0065"/>
    <wne:acd wne:argValue="AgBNAGkAcwB5AHMAIABYAE0ATAAxAA==" wne:acdName="acd10" wne:fciIndexBasedOn="0065"/>
    <wne:acd wne:argValue="AgBNAGkAcwB5AHMAIABOAG8AdABlADMA" wne:acdName="acd11" wne:fciIndexBasedOn="0065"/>
    <wne:acd wne:argValue="AQAAAAQA" wne:acdName="acd12" wne:fciIndexBasedOn="0065"/>
    <wne:acd wne:argValue="AQAAAAUA" wne:acdName="acd13" wne:fciIndexBasedOn="0065"/>
    <wne:acd wne:argValue="AgBNAGkAcwB5AHMAIABUAGEAYgBsAGUAVABlAHgAdAA=" wne:acdName="acd14" wne:fciIndexBasedOn="0065"/>
    <wne:acd wne:argValue="AgBNAGkAcwB5AHMAIABUAGEAYgBsAGUASABlAGEAZAA=" wne:acdName="acd15" wne:fciIndexBasedOn="0065"/>
    <wne:acd wne:argValue="AgBNAGkAcwB5AHMAIABGAGkAbABlAE4AYQBtAGUASQBuAEwAaQBuAGUA" wne:acdName="acd16" wne:fciIndexBasedOn="0065"/>
    <wne:acd wne:argValue="AgBNAGkAcwB5AHMAIABUAGEAYgBsAGUAQgB1AGwAbABlAHQAMQA=" wne:acdName="acd17" wne:fciIndexBasedOn="0065"/>
    <wne:acd wne:argValue="AgBNAGkAcwB5AHMAIABUAGEAYgBsAGUAQwBvAGQAZQA=" wne:acdName="acd18" wne:fciIndexBasedOn="0065"/>
    <wne:acd wne:acdName="acd19" wne:fciIndexBasedOn="0065"/>
    <wne:acd wne:acdName="acd20" wne:fciIndexBasedOn="0065"/>
    <wne:acd wne:acdName="acd21" wne:fciIndexBasedOn="0065"/>
    <wne:acd wne:argValue="AgBNAGkAcwB5AHMAIABGAGkAbABlAE4AYQBtAGUASQBuAEwAaQBuAGUA" wne:acdName="acd22" wne:fciIndexBasedOn="0065"/>
    <wne:acd wne:argValue="AgBNAGkAcwB5AHMAIABUAGEAYgBsAGUAQgB1AGwAbABlAHQAMQA=" wne:acdName="acd23" wne:fciIndexBasedOn="0065"/>
    <wne:acd wne:acdName="acd24" wne:fciIndexBasedOn="0065"/>
    <wne:acd wne:argValue="AgBNAGkAcwB5AHMAIABDAG8AZABlAEkAbgBMAGkAbgBlAA==" wne:acdName="acd25" wne:fciIndexBasedOn="0065"/>
    <wne:acd wne:acdName="acd26" wne:fciIndexBasedOn="0065"/>
    <wne:acd wne:acdName="acd27" wne:fciIndexBasedOn="0065"/>
    <wne:acd wne:argValue="AgBNAGkAcwB5AHMAIABJAHQAYQBsAGkAYwA=" wne:acdName="acd28" wne:fciIndexBasedOn="0065"/>
    <wne:acd wne:argValue="AgBNAGkAcwB5AHMAIABCAG8AbABkAA==" wne:acdName="acd29" wne:fciIndexBasedOn="0065"/>
    <wne:acd wne:acdName="acd30" wne:fciIndexBasedOn="0065"/>
    <wne:acd wne:acdName="acd31" wne:fciIndexBasedOn="0065"/>
    <wne:acd wne:argValue="AgBOAHUAbQBIAGUAYQBkAGkAbgBnACAAMQA=" wne:acdName="acd32" wne:fciIndexBasedOn="0065"/>
    <wne:acd wne:argValue="AgBOAHUAbQBIAGUAYQBkAGkAbgBnACAAMgA=" wne:acdName="acd33" wne:fciIndexBasedOn="0065"/>
    <wne:acd wne:argValue="AgBOAHUAbQBIAGUAYQBkAGkAbgBnACAAMwA=" wne:acdName="acd34" wne:fciIndexBasedOn="0065"/>
    <wne:acd wne:argValue="AgBNAGkAcwB5AHMAIABUAGEAYgBsAGUAVABlAHgAdAA=" wne:acdName="acd35" wne:fciIndexBasedOn="0065"/>
    <wne:acd wne:argValue="AgBCAG8AZAB5AFQAZQB4AHQARgBpAHIAcwB0AEkAbgBkAGUAbgB0ADEA" wne:acdName="acd36" wne:fciIndexBasedOn="0065"/>
    <wne:acd wne:argValue="AgBCAG8AZAB5AFQAZQB4AHQARgBpAHIAcwB0AEkAbgBkAGUAbgB0ADIA" wne:acdName="acd37" wne:fciIndexBasedOn="0065"/>
    <wne:acd wne:argValue="AgBCAG8AZAB5AFQAZQB4AHQARgBpAHIAcwB0AEkAbgBkAGUAbgB0ADMA" wne:acdName="acd38" wne:fciIndexBasedOn="0065"/>
    <wne:acd wne:argValue="AgBCAG8AZAB5AFQAZQB4AHQARgBpAHIAcwB0AA==" wne:acdName="acd39" wne:fciIndexBasedOn="0065"/>
    <wne:acd wne:argValue="AgBIAGUAYQBkAGkAbgBnACAAMgBfAFQAbwBwAE8AZgBQAGEAZwBlAA==" wne:acdName="acd40" wne:fciIndexBasedOn="0065"/>
    <wne:acd wne:acdName="acd41" wne:fciIndexBasedOn="0065"/>
    <wne:acd wne:argValue="AgBXAGEAcgBuAGkAbgBnADIA" wne:acdName="acd42" wne:fciIndexBasedOn="0065"/>
    <wne:acd wne:acdName="acd43" wne:fciIndexBasedOn="0065"/>
    <wne:acd wne:argValue="AgBNAGkAcwB5AHMAIABCAG8AZAB5AFQAZQB4AHQA" wne:acdName="acd44" wne:fciIndexBasedOn="0065"/>
    <wne:acd wne:acdName="acd45" wne:fciIndexBasedOn="0065"/>
    <wne:acd wne:acdName="acd46" wne:fciIndexBasedOn="0065"/>
    <wne:acd wne:acdName="acd47" wne:fciIndexBasedOn="0065"/>
    <wne:acd wne:argValue="AgBNAGkAcwB5AHMAIABUAGEAYgBsAGUAQwBvAGQAZQA=" wne:acdName="acd48" wne:fciIndexBasedOn="0065"/>
    <wne:acd wne:acdName="acd49" wne:fciIndexBasedOn="0065"/>
    <wne:acd wne:acdName="acd50" wne:fciIndexBasedOn="0065"/>
    <wne:acd wne:argValue="AgBNAGkAcwB5AHMAIABMAGkAcwB0ADEA" wne:acdName="acd51" wne:fciIndexBasedOn="0065"/>
    <wne:acd wne:argValue="AgBNAGkAcwB5AHMAIABMAGkAcwB0ADIA" wne:acdName="acd52" wne:fciIndexBasedOn="0065"/>
    <wne:acd wne:acdName="acd53" wne:fciIndexBasedOn="0065"/>
    <wne:acd wne:acdName="acd54" wne:fciIndexBasedOn="0065"/>
    <wne:acd wne:argValue="AgBNAGkAcwB5AHMAIABMAGkAcwB0ADMA" wne:acdName="acd55" wne:fciIndexBasedOn="0065"/>
    <wne:acd wne:argValue="AgBNAGkAcwB5AHMAIABUAGEAYgBsAGUATABpAHMAdAAxAA==" wne:acdName="acd56" wne:fciIndexBasedOn="0065"/>
    <wne:acd wne:acdName="acd57" wne:fciIndexBasedOn="0065"/>
    <wne:acd wne:argValue="AgBBAGIAbwB1AHQAVABpAHQAbABlAA==" wne:acdName="acd58" wne:fciIndexBasedOn="0065"/>
    <wne:acd wne:argValue="AgBDAG8AZABlAFMAbgBpAHAAcABlAHQAIAAyAA==" wne:acdName="acd5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C4E88" w14:textId="77777777" w:rsidR="00D51B2B" w:rsidRDefault="00D51B2B" w:rsidP="00BD57E7">
      <w:pPr>
        <w:spacing w:after="0"/>
      </w:pPr>
      <w:r>
        <w:separator/>
      </w:r>
    </w:p>
    <w:p w14:paraId="39BDAD92" w14:textId="77777777" w:rsidR="00D51B2B" w:rsidRDefault="00D51B2B"/>
  </w:endnote>
  <w:endnote w:type="continuationSeparator" w:id="0">
    <w:p w14:paraId="0CE07503" w14:textId="77777777" w:rsidR="00D51B2B" w:rsidRDefault="00D51B2B" w:rsidP="00BD57E7">
      <w:pPr>
        <w:spacing w:after="0"/>
      </w:pPr>
      <w:r>
        <w:continuationSeparator/>
      </w:r>
    </w:p>
    <w:p w14:paraId="19F5B67B" w14:textId="77777777" w:rsidR="00D51B2B" w:rsidRDefault="00D51B2B"/>
  </w:endnote>
  <w:endnote w:type="continuationNotice" w:id="1">
    <w:p w14:paraId="27567AF7" w14:textId="77777777" w:rsidR="00D51B2B" w:rsidRDefault="00D51B2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venir LT Std 65 Medium">
    <w:altName w:val="Trebuchet MS"/>
    <w:panose1 w:val="00000000000000000000"/>
    <w:charset w:val="00"/>
    <w:family w:val="swiss"/>
    <w:notTrueType/>
    <w:pitch w:val="variable"/>
    <w:sig w:usb0="800000A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62C5C" w14:textId="77777777" w:rsidR="007E4AF4" w:rsidRPr="00821599" w:rsidRDefault="007E4AF4" w:rsidP="008215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7555B" w14:textId="77777777" w:rsidR="00D51B2B" w:rsidRDefault="00D51B2B" w:rsidP="00BD57E7">
      <w:pPr>
        <w:spacing w:after="0"/>
      </w:pPr>
      <w:r>
        <w:separator/>
      </w:r>
    </w:p>
    <w:p w14:paraId="5C822939" w14:textId="77777777" w:rsidR="00D51B2B" w:rsidRDefault="00D51B2B"/>
  </w:footnote>
  <w:footnote w:type="continuationSeparator" w:id="0">
    <w:p w14:paraId="70C04B52" w14:textId="77777777" w:rsidR="00D51B2B" w:rsidRDefault="00D51B2B" w:rsidP="00BD57E7">
      <w:pPr>
        <w:spacing w:after="0"/>
      </w:pPr>
      <w:r>
        <w:continuationSeparator/>
      </w:r>
    </w:p>
    <w:p w14:paraId="1C16828D" w14:textId="77777777" w:rsidR="00D51B2B" w:rsidRDefault="00D51B2B"/>
  </w:footnote>
  <w:footnote w:type="continuationNotice" w:id="1">
    <w:p w14:paraId="2686EF94" w14:textId="77777777" w:rsidR="00D51B2B" w:rsidRDefault="00D51B2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7ED82" w14:textId="77777777" w:rsidR="007E4AF4" w:rsidRPr="00821599" w:rsidRDefault="007E4AF4" w:rsidP="008215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D56BEE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9252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CCC602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E442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6A7C8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62CE7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AF4A90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4C4EDA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C28FB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F5478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D05242"/>
    <w:multiLevelType w:val="hybridMultilevel"/>
    <w:tmpl w:val="C3A4EB40"/>
    <w:lvl w:ilvl="0" w:tplc="B8869C50">
      <w:start w:val="1"/>
      <w:numFmt w:val="bullet"/>
      <w:pStyle w:val="TableBullet2"/>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58038FE"/>
    <w:multiLevelType w:val="hybridMultilevel"/>
    <w:tmpl w:val="680AD34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0E1D2936"/>
    <w:multiLevelType w:val="hybridMultilevel"/>
    <w:tmpl w:val="63F4EF4C"/>
    <w:lvl w:ilvl="0" w:tplc="AD529FD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0774AD5"/>
    <w:multiLevelType w:val="hybridMultilevel"/>
    <w:tmpl w:val="40CE8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E64471"/>
    <w:multiLevelType w:val="hybridMultilevel"/>
    <w:tmpl w:val="D1565C74"/>
    <w:lvl w:ilvl="0" w:tplc="0CE0384C">
      <w:start w:val="1"/>
      <w:numFmt w:val="bullet"/>
      <w:pStyle w:val="BulletLevel3"/>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3F72637"/>
    <w:multiLevelType w:val="multilevel"/>
    <w:tmpl w:val="6762B8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297A19"/>
    <w:multiLevelType w:val="multilevel"/>
    <w:tmpl w:val="1212A4C2"/>
    <w:lvl w:ilvl="0">
      <w:start w:val="1"/>
      <w:numFmt w:val="none"/>
      <w:pStyle w:val="Note1"/>
      <w:lvlText w:val="%1Note:"/>
      <w:lvlJc w:val="left"/>
      <w:pPr>
        <w:ind w:left="720" w:hanging="720"/>
      </w:pPr>
      <w:rPr>
        <w:rFonts w:ascii="Arial" w:hAnsi="Arial" w:hint="default"/>
        <w:b/>
        <w:i w:val="0"/>
        <w:color w:val="CB42AB"/>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66E2E1A"/>
    <w:multiLevelType w:val="multilevel"/>
    <w:tmpl w:val="8AA44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202674"/>
    <w:multiLevelType w:val="hybridMultilevel"/>
    <w:tmpl w:val="F11C413C"/>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9" w15:restartNumberingAfterBreak="0">
    <w:nsid w:val="194E785E"/>
    <w:multiLevelType w:val="multilevel"/>
    <w:tmpl w:val="96E2D5AE"/>
    <w:lvl w:ilvl="0">
      <w:start w:val="1"/>
      <w:numFmt w:val="none"/>
      <w:lvlText w:val="%1Note:"/>
      <w:lvlJc w:val="left"/>
      <w:pPr>
        <w:ind w:left="432" w:hanging="432"/>
      </w:pPr>
      <w:rPr>
        <w:rFonts w:ascii="Arial" w:hAnsi="Arial" w:hint="default"/>
        <w:b/>
        <w:i w:val="0"/>
        <w:color w:val="943634" w:themeColor="accent2" w:themeShade="BF"/>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19ED4E86"/>
    <w:multiLevelType w:val="hybridMultilevel"/>
    <w:tmpl w:val="55FE622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1AC535BA"/>
    <w:multiLevelType w:val="multilevel"/>
    <w:tmpl w:val="544A0856"/>
    <w:lvl w:ilvl="0">
      <w:start w:val="1"/>
      <w:numFmt w:val="none"/>
      <w:lvlText w:val="%1Note:"/>
      <w:lvlJc w:val="left"/>
      <w:pPr>
        <w:ind w:left="720" w:hanging="720"/>
      </w:pPr>
      <w:rPr>
        <w:rFonts w:ascii="Arial" w:hAnsi="Arial" w:hint="default"/>
        <w:b/>
        <w:i w:val="0"/>
        <w:color w:val="414141"/>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1AD35973"/>
    <w:multiLevelType w:val="hybridMultilevel"/>
    <w:tmpl w:val="AE5C86AE"/>
    <w:lvl w:ilvl="0" w:tplc="356842B6">
      <w:start w:val="1"/>
      <w:numFmt w:val="lowerLetter"/>
      <w:pStyle w:val="TableNumBullet2"/>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CC90044"/>
    <w:multiLevelType w:val="hybridMultilevel"/>
    <w:tmpl w:val="A976880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226F4626"/>
    <w:multiLevelType w:val="hybridMultilevel"/>
    <w:tmpl w:val="A6D23AEC"/>
    <w:lvl w:ilvl="0" w:tplc="003A23A2">
      <w:start w:val="1"/>
      <w:numFmt w:val="bullet"/>
      <w:pStyle w:val="BulletLevel2"/>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239F5490"/>
    <w:multiLevelType w:val="hybridMultilevel"/>
    <w:tmpl w:val="EF702D8C"/>
    <w:lvl w:ilvl="0" w:tplc="D46E28F4">
      <w:start w:val="1"/>
      <w:numFmt w:val="bullet"/>
      <w:lvlText w:val=""/>
      <w:lvlJc w:val="left"/>
      <w:pPr>
        <w:ind w:left="720" w:hanging="360"/>
      </w:pPr>
      <w:rPr>
        <w:rFonts w:ascii="Wingdings" w:hAnsi="Wingdings" w:hint="default"/>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3E07E49"/>
    <w:multiLevelType w:val="multilevel"/>
    <w:tmpl w:val="B2AC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2F4789"/>
    <w:multiLevelType w:val="hybridMultilevel"/>
    <w:tmpl w:val="EA5455F6"/>
    <w:lvl w:ilvl="0" w:tplc="4CF2745E">
      <w:start w:val="1"/>
      <w:numFmt w:val="decimal"/>
      <w:pStyle w:val="TableNumBullet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7906FDC"/>
    <w:multiLevelType w:val="hybridMultilevel"/>
    <w:tmpl w:val="53F69D54"/>
    <w:lvl w:ilvl="0" w:tplc="1A6023A2">
      <w:start w:val="1"/>
      <w:numFmt w:val="bullet"/>
      <w:pStyle w:val="TableBullet1"/>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98C0EF4"/>
    <w:multiLevelType w:val="hybridMultilevel"/>
    <w:tmpl w:val="2E107DD4"/>
    <w:lvl w:ilvl="0" w:tplc="D75C9518">
      <w:start w:val="1"/>
      <w:numFmt w:val="upperLetter"/>
      <w:lvlText w:val="%1."/>
      <w:lvlJc w:val="left"/>
      <w:pPr>
        <w:ind w:left="360" w:hanging="360"/>
      </w:pPr>
      <w:rPr>
        <w:rFonts w:hint="default"/>
        <w:color w:val="333333"/>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FD12777"/>
    <w:multiLevelType w:val="hybridMultilevel"/>
    <w:tmpl w:val="FF76E484"/>
    <w:lvl w:ilvl="0" w:tplc="2ECEDF46">
      <w:start w:val="1"/>
      <w:numFmt w:val="decimal"/>
      <w:lvlText w:val="CHAPTER %1 "/>
      <w:lvlJc w:val="left"/>
      <w:pPr>
        <w:ind w:left="360" w:hanging="360"/>
      </w:pPr>
      <w:rPr>
        <w:rFonts w:ascii="Arial" w:hAnsi="Arial" w:hint="default"/>
        <w:b w:val="0"/>
        <w:i w:val="0"/>
        <w:caps/>
        <w:color w:val="00338D"/>
        <w:spacing w:val="32"/>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A0F0A25"/>
    <w:multiLevelType w:val="hybridMultilevel"/>
    <w:tmpl w:val="F8789AB6"/>
    <w:lvl w:ilvl="0" w:tplc="34090001">
      <w:start w:val="1"/>
      <w:numFmt w:val="bullet"/>
      <w:lvlText w:val=""/>
      <w:lvlJc w:val="left"/>
      <w:pPr>
        <w:ind w:left="870" w:hanging="51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3AB270AE"/>
    <w:multiLevelType w:val="hybridMultilevel"/>
    <w:tmpl w:val="4BB0FC9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3D47156F"/>
    <w:multiLevelType w:val="hybridMultilevel"/>
    <w:tmpl w:val="0AD4A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06D49EE"/>
    <w:multiLevelType w:val="hybridMultilevel"/>
    <w:tmpl w:val="2B222AA2"/>
    <w:lvl w:ilvl="0" w:tplc="E68E7F74">
      <w:start w:val="1"/>
      <w:numFmt w:val="bullet"/>
      <w:lvlText w:val=""/>
      <w:lvlJc w:val="left"/>
      <w:pPr>
        <w:ind w:left="720" w:hanging="360"/>
      </w:pPr>
      <w:rPr>
        <w:rFonts w:ascii="Symbol" w:hAnsi="Symbol" w:hint="default"/>
        <w:b w:val="0"/>
        <w:i w:val="0"/>
        <w:color w:val="414141"/>
        <w:sz w:val="18"/>
      </w:rPr>
    </w:lvl>
    <w:lvl w:ilvl="1" w:tplc="E86AB6C6">
      <w:start w:val="1"/>
      <w:numFmt w:val="bullet"/>
      <w:lvlText w:val="-"/>
      <w:lvlJc w:val="left"/>
      <w:pPr>
        <w:tabs>
          <w:tab w:val="num" w:pos="360"/>
        </w:tabs>
        <w:ind w:left="360" w:hanging="360"/>
      </w:pPr>
      <w:rPr>
        <w:rFonts w:ascii="Arial" w:hAnsi="Arial" w:hint="default"/>
        <w:color w:val="5C7F92"/>
      </w:rPr>
    </w:lvl>
    <w:lvl w:ilvl="2" w:tplc="B96027BA">
      <w:start w:val="1"/>
      <w:numFmt w:val="bullet"/>
      <w:lvlText w:val=""/>
      <w:lvlJc w:val="left"/>
      <w:pPr>
        <w:tabs>
          <w:tab w:val="num" w:pos="2160"/>
        </w:tabs>
        <w:ind w:left="2160" w:hanging="360"/>
      </w:pPr>
      <w:rPr>
        <w:rFonts w:ascii="Wingdings" w:hAnsi="Wingdings" w:hint="default"/>
      </w:rPr>
    </w:lvl>
    <w:lvl w:ilvl="3" w:tplc="969A2D5A" w:tentative="1">
      <w:start w:val="1"/>
      <w:numFmt w:val="bullet"/>
      <w:lvlText w:val=""/>
      <w:lvlJc w:val="left"/>
      <w:pPr>
        <w:tabs>
          <w:tab w:val="num" w:pos="2880"/>
        </w:tabs>
        <w:ind w:left="2880" w:hanging="360"/>
      </w:pPr>
      <w:rPr>
        <w:rFonts w:ascii="Symbol" w:hAnsi="Symbol" w:hint="default"/>
      </w:rPr>
    </w:lvl>
    <w:lvl w:ilvl="4" w:tplc="610EF2E0" w:tentative="1">
      <w:start w:val="1"/>
      <w:numFmt w:val="bullet"/>
      <w:lvlText w:val="o"/>
      <w:lvlJc w:val="left"/>
      <w:pPr>
        <w:tabs>
          <w:tab w:val="num" w:pos="3600"/>
        </w:tabs>
        <w:ind w:left="3600" w:hanging="360"/>
      </w:pPr>
      <w:rPr>
        <w:rFonts w:ascii="Courier New" w:hAnsi="Courier New" w:cs="Courier New" w:hint="default"/>
      </w:rPr>
    </w:lvl>
    <w:lvl w:ilvl="5" w:tplc="12989FEC" w:tentative="1">
      <w:start w:val="1"/>
      <w:numFmt w:val="bullet"/>
      <w:lvlText w:val=""/>
      <w:lvlJc w:val="left"/>
      <w:pPr>
        <w:tabs>
          <w:tab w:val="num" w:pos="4320"/>
        </w:tabs>
        <w:ind w:left="4320" w:hanging="360"/>
      </w:pPr>
      <w:rPr>
        <w:rFonts w:ascii="Wingdings" w:hAnsi="Wingdings" w:hint="default"/>
      </w:rPr>
    </w:lvl>
    <w:lvl w:ilvl="6" w:tplc="8D72E27E" w:tentative="1">
      <w:start w:val="1"/>
      <w:numFmt w:val="bullet"/>
      <w:lvlText w:val=""/>
      <w:lvlJc w:val="left"/>
      <w:pPr>
        <w:tabs>
          <w:tab w:val="num" w:pos="5040"/>
        </w:tabs>
        <w:ind w:left="5040" w:hanging="360"/>
      </w:pPr>
      <w:rPr>
        <w:rFonts w:ascii="Symbol" w:hAnsi="Symbol" w:hint="default"/>
      </w:rPr>
    </w:lvl>
    <w:lvl w:ilvl="7" w:tplc="9E8A90DC" w:tentative="1">
      <w:start w:val="1"/>
      <w:numFmt w:val="bullet"/>
      <w:lvlText w:val="o"/>
      <w:lvlJc w:val="left"/>
      <w:pPr>
        <w:tabs>
          <w:tab w:val="num" w:pos="5760"/>
        </w:tabs>
        <w:ind w:left="5760" w:hanging="360"/>
      </w:pPr>
      <w:rPr>
        <w:rFonts w:ascii="Courier New" w:hAnsi="Courier New" w:cs="Courier New" w:hint="default"/>
      </w:rPr>
    </w:lvl>
    <w:lvl w:ilvl="8" w:tplc="F368840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38B6B53"/>
    <w:multiLevelType w:val="hybridMultilevel"/>
    <w:tmpl w:val="4C3283D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44EA19C4"/>
    <w:multiLevelType w:val="hybridMultilevel"/>
    <w:tmpl w:val="4548369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47456BCB"/>
    <w:multiLevelType w:val="multilevel"/>
    <w:tmpl w:val="1F04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19247C"/>
    <w:multiLevelType w:val="hybridMultilevel"/>
    <w:tmpl w:val="D1043524"/>
    <w:lvl w:ilvl="0" w:tplc="648488D4">
      <w:start w:val="1"/>
      <w:numFmt w:val="lowerLetter"/>
      <w:pStyle w:val="NumBulletLevel2"/>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4A3F271F"/>
    <w:multiLevelType w:val="hybridMultilevel"/>
    <w:tmpl w:val="327AB7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40" w15:restartNumberingAfterBreak="0">
    <w:nsid w:val="4EC0648E"/>
    <w:multiLevelType w:val="hybridMultilevel"/>
    <w:tmpl w:val="B9F4397A"/>
    <w:lvl w:ilvl="0" w:tplc="8A124A4C">
      <w:start w:val="1"/>
      <w:numFmt w:val="decimal"/>
      <w:pStyle w:val="FigureCaption"/>
      <w:lvlText w:val="Figure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F344DBF"/>
    <w:multiLevelType w:val="hybridMultilevel"/>
    <w:tmpl w:val="5550323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2" w15:restartNumberingAfterBreak="0">
    <w:nsid w:val="501F764F"/>
    <w:multiLevelType w:val="hybridMultilevel"/>
    <w:tmpl w:val="E72658B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3" w15:restartNumberingAfterBreak="0">
    <w:nsid w:val="51A14DA8"/>
    <w:multiLevelType w:val="hybridMultilevel"/>
    <w:tmpl w:val="F6E41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345562F"/>
    <w:multiLevelType w:val="hybridMultilevel"/>
    <w:tmpl w:val="2D44F7DA"/>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45" w15:restartNumberingAfterBreak="0">
    <w:nsid w:val="54EA5CC1"/>
    <w:multiLevelType w:val="hybridMultilevel"/>
    <w:tmpl w:val="3D928466"/>
    <w:lvl w:ilvl="0" w:tplc="AB148ABC">
      <w:start w:val="1"/>
      <w:numFmt w:val="decimal"/>
      <w:pStyle w:val="ChapterTitle"/>
      <w:lvlText w:val="Chapter %1 – "/>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6" w15:restartNumberingAfterBreak="0">
    <w:nsid w:val="54FA51EF"/>
    <w:multiLevelType w:val="multilevel"/>
    <w:tmpl w:val="E962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054426"/>
    <w:multiLevelType w:val="hybridMultilevel"/>
    <w:tmpl w:val="BDE23A4C"/>
    <w:lvl w:ilvl="0" w:tplc="D4B4AAAE">
      <w:start w:val="1"/>
      <w:numFmt w:val="decimal"/>
      <w:pStyle w:val="NumBulletLevel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7436C4E"/>
    <w:multiLevelType w:val="multilevel"/>
    <w:tmpl w:val="E466DF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57DF52D1"/>
    <w:multiLevelType w:val="hybridMultilevel"/>
    <w:tmpl w:val="B5563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93B02A5"/>
    <w:multiLevelType w:val="hybridMultilevel"/>
    <w:tmpl w:val="39247100"/>
    <w:lvl w:ilvl="0" w:tplc="34090001">
      <w:start w:val="1"/>
      <w:numFmt w:val="bullet"/>
      <w:lvlText w:val=""/>
      <w:lvlJc w:val="left"/>
      <w:pPr>
        <w:ind w:left="915" w:hanging="555"/>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1" w15:restartNumberingAfterBreak="0">
    <w:nsid w:val="5E1D4286"/>
    <w:multiLevelType w:val="hybridMultilevel"/>
    <w:tmpl w:val="C394A70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2" w15:restartNumberingAfterBreak="0">
    <w:nsid w:val="5F517D1D"/>
    <w:multiLevelType w:val="multilevel"/>
    <w:tmpl w:val="04D4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962853"/>
    <w:multiLevelType w:val="multilevel"/>
    <w:tmpl w:val="6896A912"/>
    <w:lvl w:ilvl="0">
      <w:start w:val="1"/>
      <w:numFmt w:val="none"/>
      <w:lvlText w:val="%1Warning!"/>
      <w:lvlJc w:val="left"/>
      <w:pPr>
        <w:ind w:left="1080" w:hanging="1080"/>
      </w:pPr>
      <w:rPr>
        <w:rFonts w:ascii="Arial" w:hAnsi="Arial" w:hint="default"/>
        <w:b/>
        <w:i w:val="0"/>
        <w:color w:val="414141"/>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670E5CE6"/>
    <w:multiLevelType w:val="hybridMultilevel"/>
    <w:tmpl w:val="6CD47B6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5" w15:restartNumberingAfterBreak="0">
    <w:nsid w:val="673F27D6"/>
    <w:multiLevelType w:val="hybridMultilevel"/>
    <w:tmpl w:val="08CAAE0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6" w15:restartNumberingAfterBreak="0">
    <w:nsid w:val="68E4379D"/>
    <w:multiLevelType w:val="multilevel"/>
    <w:tmpl w:val="19704A2A"/>
    <w:lvl w:ilvl="0">
      <w:start w:val="1"/>
      <w:numFmt w:val="decimal"/>
      <w:lvlText w:val="CHAPTER %1 "/>
      <w:lvlJc w:val="left"/>
      <w:pPr>
        <w:tabs>
          <w:tab w:val="num" w:pos="576"/>
        </w:tabs>
        <w:ind w:left="576" w:hanging="576"/>
      </w:pPr>
      <w:rPr>
        <w:rFonts w:ascii="Arial" w:hAnsi="Arial" w:hint="default"/>
        <w:b w:val="0"/>
        <w:i w:val="0"/>
        <w:color w:val="00338D"/>
        <w:spacing w:val="32"/>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69425CB8"/>
    <w:multiLevelType w:val="hybridMultilevel"/>
    <w:tmpl w:val="9B1ABA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8" w15:restartNumberingAfterBreak="0">
    <w:nsid w:val="6A5477BD"/>
    <w:multiLevelType w:val="hybridMultilevel"/>
    <w:tmpl w:val="C26C5C0A"/>
    <w:lvl w:ilvl="0" w:tplc="F42AB832">
      <w:start w:val="1"/>
      <w:numFmt w:val="lowerRoman"/>
      <w:pStyle w:val="NumBulletLevel3"/>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B30555F"/>
    <w:multiLevelType w:val="hybridMultilevel"/>
    <w:tmpl w:val="EEB6554C"/>
    <w:lvl w:ilvl="0" w:tplc="48CC1AC2">
      <w:start w:val="1"/>
      <w:numFmt w:val="lowerRoman"/>
      <w:pStyle w:val="TableNumBullet3"/>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6C8153C2"/>
    <w:multiLevelType w:val="hybridMultilevel"/>
    <w:tmpl w:val="1BD40D8C"/>
    <w:lvl w:ilvl="0" w:tplc="CDA6D81A">
      <w:start w:val="1"/>
      <w:numFmt w:val="decimal"/>
      <w:pStyle w:val="TableCaption"/>
      <w:lvlText w:val="Table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CB05CB7"/>
    <w:multiLevelType w:val="hybridMultilevel"/>
    <w:tmpl w:val="6A66273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2" w15:restartNumberingAfterBreak="0">
    <w:nsid w:val="6D3A0A91"/>
    <w:multiLevelType w:val="multilevel"/>
    <w:tmpl w:val="0EE251B6"/>
    <w:lvl w:ilvl="0">
      <w:start w:val="1"/>
      <w:numFmt w:val="none"/>
      <w:lvlText w:val="%1Note:"/>
      <w:lvlJc w:val="left"/>
      <w:pPr>
        <w:ind w:left="720" w:hanging="720"/>
      </w:pPr>
      <w:rPr>
        <w:rFonts w:ascii="Arial" w:hAnsi="Arial" w:hint="default"/>
        <w:b/>
        <w:i w:val="0"/>
        <w:color w:val="943634" w:themeColor="accent2" w:themeShade="BF"/>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15:restartNumberingAfterBreak="0">
    <w:nsid w:val="6DBE6276"/>
    <w:multiLevelType w:val="hybridMultilevel"/>
    <w:tmpl w:val="8146FB30"/>
    <w:lvl w:ilvl="0" w:tplc="8F7C1622">
      <w:start w:val="1"/>
      <w:numFmt w:val="upperLetter"/>
      <w:lvlText w:val="%1."/>
      <w:lvlJc w:val="left"/>
      <w:pPr>
        <w:ind w:left="360" w:hanging="360"/>
      </w:pPr>
      <w:rPr>
        <w:rFonts w:hint="default"/>
        <w:color w:val="333333"/>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70717BCD"/>
    <w:multiLevelType w:val="hybridMultilevel"/>
    <w:tmpl w:val="77DA4D70"/>
    <w:lvl w:ilvl="0" w:tplc="02C6D39E">
      <w:start w:val="1"/>
      <w:numFmt w:val="bullet"/>
      <w:pStyle w:val="TableBullet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1297A80"/>
    <w:multiLevelType w:val="multilevel"/>
    <w:tmpl w:val="AF8ACB58"/>
    <w:styleLink w:val="WWOutlineListStyle1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6" w15:restartNumberingAfterBreak="0">
    <w:nsid w:val="753F3454"/>
    <w:multiLevelType w:val="multilevel"/>
    <w:tmpl w:val="0EB4791E"/>
    <w:lvl w:ilvl="0">
      <w:start w:val="1"/>
      <w:numFmt w:val="none"/>
      <w:pStyle w:val="TableNote"/>
      <w:lvlText w:val="%1Note:"/>
      <w:lvlJc w:val="left"/>
      <w:pPr>
        <w:tabs>
          <w:tab w:val="num" w:pos="576"/>
        </w:tabs>
        <w:ind w:left="576" w:hanging="576"/>
      </w:pPr>
      <w:rPr>
        <w:rFonts w:ascii="Arial" w:hAnsi="Arial" w:hint="default"/>
        <w:b/>
        <w:i w:val="0"/>
        <w:color w:val="CB42AB"/>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7" w15:restartNumberingAfterBreak="0">
    <w:nsid w:val="7CC15411"/>
    <w:multiLevelType w:val="hybridMultilevel"/>
    <w:tmpl w:val="BC046F98"/>
    <w:lvl w:ilvl="0" w:tplc="649AE800">
      <w:start w:val="1"/>
      <w:numFmt w:val="bullet"/>
      <w:pStyle w:val="BulletLevel1"/>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F0960B4"/>
    <w:multiLevelType w:val="hybridMultilevel"/>
    <w:tmpl w:val="EF6248D6"/>
    <w:lvl w:ilvl="0" w:tplc="9E800812">
      <w:start w:val="1"/>
      <w:numFmt w:val="decimal"/>
      <w:lvlText w:val="%1."/>
      <w:lvlJc w:val="left"/>
      <w:pPr>
        <w:ind w:left="360" w:hanging="360"/>
      </w:pPr>
      <w:rPr>
        <w:b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5076487">
    <w:abstractNumId w:val="67"/>
  </w:num>
  <w:num w:numId="2" w16cid:durableId="1770854944">
    <w:abstractNumId w:val="24"/>
  </w:num>
  <w:num w:numId="3" w16cid:durableId="524101267">
    <w:abstractNumId w:val="14"/>
  </w:num>
  <w:num w:numId="4" w16cid:durableId="766585239">
    <w:abstractNumId w:val="47"/>
  </w:num>
  <w:num w:numId="5" w16cid:durableId="885214967">
    <w:abstractNumId w:val="38"/>
  </w:num>
  <w:num w:numId="6" w16cid:durableId="89283789">
    <w:abstractNumId w:val="58"/>
  </w:num>
  <w:num w:numId="7" w16cid:durableId="1239750919">
    <w:abstractNumId w:val="28"/>
  </w:num>
  <w:num w:numId="8" w16cid:durableId="181287075">
    <w:abstractNumId w:val="10"/>
  </w:num>
  <w:num w:numId="9" w16cid:durableId="1642534013">
    <w:abstractNumId w:val="27"/>
  </w:num>
  <w:num w:numId="10" w16cid:durableId="744424050">
    <w:abstractNumId w:val="22"/>
  </w:num>
  <w:num w:numId="11" w16cid:durableId="618537858">
    <w:abstractNumId w:val="60"/>
  </w:num>
  <w:num w:numId="12" w16cid:durableId="1449811214">
    <w:abstractNumId w:val="40"/>
  </w:num>
  <w:num w:numId="13" w16cid:durableId="940068436">
    <w:abstractNumId w:val="66"/>
  </w:num>
  <w:num w:numId="14" w16cid:durableId="392315326">
    <w:abstractNumId w:val="64"/>
  </w:num>
  <w:num w:numId="15" w16cid:durableId="55934541">
    <w:abstractNumId w:val="59"/>
  </w:num>
  <w:num w:numId="16" w16cid:durableId="1101561415">
    <w:abstractNumId w:val="45"/>
  </w:num>
  <w:num w:numId="17" w16cid:durableId="525366760">
    <w:abstractNumId w:val="34"/>
  </w:num>
  <w:num w:numId="18" w16cid:durableId="4791046">
    <w:abstractNumId w:val="2"/>
  </w:num>
  <w:num w:numId="19" w16cid:durableId="1124733664">
    <w:abstractNumId w:val="39"/>
  </w:num>
  <w:num w:numId="20" w16cid:durableId="9450516">
    <w:abstractNumId w:val="31"/>
  </w:num>
  <w:num w:numId="21" w16cid:durableId="188186185">
    <w:abstractNumId w:val="57"/>
  </w:num>
  <w:num w:numId="22" w16cid:durableId="1110705793">
    <w:abstractNumId w:val="50"/>
  </w:num>
  <w:num w:numId="23" w16cid:durableId="1349677117">
    <w:abstractNumId w:val="27"/>
    <w:lvlOverride w:ilvl="0">
      <w:startOverride w:val="1"/>
    </w:lvlOverride>
  </w:num>
  <w:num w:numId="24" w16cid:durableId="271742065">
    <w:abstractNumId w:val="27"/>
    <w:lvlOverride w:ilvl="0">
      <w:startOverride w:val="1"/>
    </w:lvlOverride>
  </w:num>
  <w:num w:numId="25" w16cid:durableId="363023334">
    <w:abstractNumId w:val="27"/>
    <w:lvlOverride w:ilvl="0">
      <w:startOverride w:val="1"/>
    </w:lvlOverride>
  </w:num>
  <w:num w:numId="26" w16cid:durableId="1980568204">
    <w:abstractNumId w:val="27"/>
    <w:lvlOverride w:ilvl="0">
      <w:startOverride w:val="1"/>
    </w:lvlOverride>
  </w:num>
  <w:num w:numId="27" w16cid:durableId="1771202167">
    <w:abstractNumId w:val="27"/>
    <w:lvlOverride w:ilvl="0">
      <w:startOverride w:val="1"/>
    </w:lvlOverride>
  </w:num>
  <w:num w:numId="28" w16cid:durableId="1459030187">
    <w:abstractNumId w:val="9"/>
  </w:num>
  <w:num w:numId="29" w16cid:durableId="330258757">
    <w:abstractNumId w:val="7"/>
  </w:num>
  <w:num w:numId="30" w16cid:durableId="82773397">
    <w:abstractNumId w:val="6"/>
  </w:num>
  <w:num w:numId="31" w16cid:durableId="1017387524">
    <w:abstractNumId w:val="5"/>
  </w:num>
  <w:num w:numId="32" w16cid:durableId="1177116386">
    <w:abstractNumId w:val="4"/>
  </w:num>
  <w:num w:numId="33" w16cid:durableId="2105413809">
    <w:abstractNumId w:val="8"/>
  </w:num>
  <w:num w:numId="34" w16cid:durableId="1324092576">
    <w:abstractNumId w:val="3"/>
  </w:num>
  <w:num w:numId="35" w16cid:durableId="86002314">
    <w:abstractNumId w:val="1"/>
  </w:num>
  <w:num w:numId="36" w16cid:durableId="470833011">
    <w:abstractNumId w:val="0"/>
  </w:num>
  <w:num w:numId="37" w16cid:durableId="2057269770">
    <w:abstractNumId w:val="16"/>
    <w:lvlOverride w:ilvl="0">
      <w:lvl w:ilvl="0">
        <w:start w:val="1"/>
        <w:numFmt w:val="none"/>
        <w:pStyle w:val="Note1"/>
        <w:lvlText w:val="%1Note:"/>
        <w:lvlJc w:val="left"/>
        <w:pPr>
          <w:ind w:left="720" w:hanging="720"/>
        </w:pPr>
        <w:rPr>
          <w:rFonts w:ascii="Arial" w:hAnsi="Arial" w:hint="default"/>
          <w:b/>
          <w:i w:val="0"/>
          <w:color w:val="C137A2"/>
          <w:sz w:val="2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8" w16cid:durableId="1817801324">
    <w:abstractNumId w:val="12"/>
  </w:num>
  <w:num w:numId="39" w16cid:durableId="589588414">
    <w:abstractNumId w:val="48"/>
  </w:num>
  <w:num w:numId="40" w16cid:durableId="1217206600">
    <w:abstractNumId w:val="25"/>
  </w:num>
  <w:num w:numId="41" w16cid:durableId="1273127061">
    <w:abstractNumId w:val="16"/>
  </w:num>
  <w:num w:numId="42" w16cid:durableId="1711373989">
    <w:abstractNumId w:val="62"/>
  </w:num>
  <w:num w:numId="43" w16cid:durableId="1433626067">
    <w:abstractNumId w:val="19"/>
  </w:num>
  <w:num w:numId="44" w16cid:durableId="957184184">
    <w:abstractNumId w:val="56"/>
  </w:num>
  <w:num w:numId="45" w16cid:durableId="1478837339">
    <w:abstractNumId w:val="30"/>
  </w:num>
  <w:num w:numId="46" w16cid:durableId="1452897957">
    <w:abstractNumId w:val="16"/>
    <w:lvlOverride w:ilvl="0">
      <w:lvl w:ilvl="0">
        <w:start w:val="1"/>
        <w:numFmt w:val="none"/>
        <w:pStyle w:val="Note1"/>
        <w:lvlText w:val="%1Warning!"/>
        <w:lvlJc w:val="left"/>
        <w:pPr>
          <w:ind w:left="720" w:hanging="720"/>
        </w:pPr>
        <w:rPr>
          <w:rFonts w:ascii="Arial" w:hAnsi="Arial" w:hint="default"/>
          <w:b/>
          <w:i w:val="0"/>
          <w:color w:val="414141"/>
          <w:sz w:val="2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7" w16cid:durableId="228929812">
    <w:abstractNumId w:val="53"/>
  </w:num>
  <w:num w:numId="48" w16cid:durableId="2006274477">
    <w:abstractNumId w:val="21"/>
  </w:num>
  <w:num w:numId="49" w16cid:durableId="1514034719">
    <w:abstractNumId w:val="21"/>
    <w:lvlOverride w:ilvl="0">
      <w:lvl w:ilvl="0">
        <w:start w:val="1"/>
        <w:numFmt w:val="none"/>
        <w:lvlText w:val="%1Warning!"/>
        <w:lvlJc w:val="left"/>
        <w:pPr>
          <w:ind w:left="1080" w:hanging="1080"/>
        </w:pPr>
        <w:rPr>
          <w:rFonts w:ascii="Arial" w:hAnsi="Arial" w:hint="default"/>
          <w:b/>
          <w:i w:val="0"/>
          <w:color w:val="CB42AB"/>
          <w:sz w:val="2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0" w16cid:durableId="1098478732">
    <w:abstractNumId w:val="27"/>
    <w:lvlOverride w:ilvl="0">
      <w:startOverride w:val="1"/>
    </w:lvlOverride>
  </w:num>
  <w:num w:numId="51" w16cid:durableId="845708131">
    <w:abstractNumId w:val="43"/>
  </w:num>
  <w:num w:numId="52" w16cid:durableId="1378433889">
    <w:abstractNumId w:val="27"/>
    <w:lvlOverride w:ilvl="0">
      <w:startOverride w:val="1"/>
    </w:lvlOverride>
  </w:num>
  <w:num w:numId="53" w16cid:durableId="1010718565">
    <w:abstractNumId w:val="27"/>
    <w:lvlOverride w:ilvl="0">
      <w:startOverride w:val="1"/>
    </w:lvlOverride>
  </w:num>
  <w:num w:numId="54" w16cid:durableId="189033174">
    <w:abstractNumId w:val="20"/>
  </w:num>
  <w:num w:numId="55" w16cid:durableId="494419325">
    <w:abstractNumId w:val="65"/>
  </w:num>
  <w:num w:numId="56" w16cid:durableId="442650628">
    <w:abstractNumId w:val="26"/>
  </w:num>
  <w:num w:numId="57" w16cid:durableId="245118493">
    <w:abstractNumId w:val="29"/>
  </w:num>
  <w:num w:numId="58" w16cid:durableId="336662254">
    <w:abstractNumId w:val="13"/>
  </w:num>
  <w:num w:numId="59" w16cid:durableId="1880779587">
    <w:abstractNumId w:val="49"/>
  </w:num>
  <w:num w:numId="60" w16cid:durableId="1677923812">
    <w:abstractNumId w:val="63"/>
  </w:num>
  <w:num w:numId="61" w16cid:durableId="555508418">
    <w:abstractNumId w:val="33"/>
  </w:num>
  <w:num w:numId="62" w16cid:durableId="1186094841">
    <w:abstractNumId w:val="68"/>
  </w:num>
  <w:num w:numId="63" w16cid:durableId="941425158">
    <w:abstractNumId w:val="35"/>
  </w:num>
  <w:num w:numId="64" w16cid:durableId="1943027878">
    <w:abstractNumId w:val="37"/>
  </w:num>
  <w:num w:numId="65" w16cid:durableId="272173789">
    <w:abstractNumId w:val="51"/>
  </w:num>
  <w:num w:numId="66" w16cid:durableId="1940218687">
    <w:abstractNumId w:val="17"/>
  </w:num>
  <w:num w:numId="67" w16cid:durableId="119152644">
    <w:abstractNumId w:val="46"/>
  </w:num>
  <w:num w:numId="68" w16cid:durableId="1851528288">
    <w:abstractNumId w:val="52"/>
  </w:num>
  <w:num w:numId="69" w16cid:durableId="1099446562">
    <w:abstractNumId w:val="61"/>
  </w:num>
  <w:num w:numId="70" w16cid:durableId="1558972626">
    <w:abstractNumId w:val="15"/>
  </w:num>
  <w:num w:numId="71" w16cid:durableId="1184785114">
    <w:abstractNumId w:val="55"/>
  </w:num>
  <w:num w:numId="72" w16cid:durableId="2133867430">
    <w:abstractNumId w:val="44"/>
  </w:num>
  <w:num w:numId="73" w16cid:durableId="1493325844">
    <w:abstractNumId w:val="54"/>
  </w:num>
  <w:num w:numId="74" w16cid:durableId="1195195585">
    <w:abstractNumId w:val="32"/>
  </w:num>
  <w:num w:numId="75" w16cid:durableId="1256478826">
    <w:abstractNumId w:val="42"/>
  </w:num>
  <w:num w:numId="76" w16cid:durableId="1181357432">
    <w:abstractNumId w:val="23"/>
  </w:num>
  <w:num w:numId="77" w16cid:durableId="1744402102">
    <w:abstractNumId w:val="18"/>
  </w:num>
  <w:num w:numId="78" w16cid:durableId="1392735107">
    <w:abstractNumId w:val="36"/>
  </w:num>
  <w:num w:numId="79" w16cid:durableId="145125695">
    <w:abstractNumId w:val="11"/>
  </w:num>
  <w:num w:numId="80" w16cid:durableId="2113431927">
    <w:abstractNumId w:val="41"/>
  </w:num>
  <w:num w:numId="81" w16cid:durableId="1898470225">
    <w:abstractNumId w:val="47"/>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26E"/>
    <w:rsid w:val="0000112D"/>
    <w:rsid w:val="00001F46"/>
    <w:rsid w:val="0000480E"/>
    <w:rsid w:val="00004D7A"/>
    <w:rsid w:val="00004FA6"/>
    <w:rsid w:val="00005B75"/>
    <w:rsid w:val="00005F53"/>
    <w:rsid w:val="000067FF"/>
    <w:rsid w:val="0001222E"/>
    <w:rsid w:val="00013513"/>
    <w:rsid w:val="00013AF9"/>
    <w:rsid w:val="000144B2"/>
    <w:rsid w:val="00016BB4"/>
    <w:rsid w:val="00017D22"/>
    <w:rsid w:val="00022DA8"/>
    <w:rsid w:val="000232A8"/>
    <w:rsid w:val="00024A66"/>
    <w:rsid w:val="00024C7A"/>
    <w:rsid w:val="00025072"/>
    <w:rsid w:val="000256A9"/>
    <w:rsid w:val="00030126"/>
    <w:rsid w:val="0003030C"/>
    <w:rsid w:val="00031483"/>
    <w:rsid w:val="00031AA8"/>
    <w:rsid w:val="000323D5"/>
    <w:rsid w:val="00033833"/>
    <w:rsid w:val="000362E7"/>
    <w:rsid w:val="000364DB"/>
    <w:rsid w:val="000373F5"/>
    <w:rsid w:val="00040469"/>
    <w:rsid w:val="00044E9B"/>
    <w:rsid w:val="00046240"/>
    <w:rsid w:val="00046C55"/>
    <w:rsid w:val="000470DB"/>
    <w:rsid w:val="00047B33"/>
    <w:rsid w:val="000506F3"/>
    <w:rsid w:val="00050919"/>
    <w:rsid w:val="00050B66"/>
    <w:rsid w:val="00050EE6"/>
    <w:rsid w:val="00050FEF"/>
    <w:rsid w:val="000512AF"/>
    <w:rsid w:val="00052D40"/>
    <w:rsid w:val="00053DBD"/>
    <w:rsid w:val="000540BC"/>
    <w:rsid w:val="000555FD"/>
    <w:rsid w:val="00061DFB"/>
    <w:rsid w:val="000628C6"/>
    <w:rsid w:val="00062955"/>
    <w:rsid w:val="00063B5A"/>
    <w:rsid w:val="000668CC"/>
    <w:rsid w:val="00067016"/>
    <w:rsid w:val="00067962"/>
    <w:rsid w:val="00070A79"/>
    <w:rsid w:val="00070F8B"/>
    <w:rsid w:val="00071865"/>
    <w:rsid w:val="00073E18"/>
    <w:rsid w:val="0007540D"/>
    <w:rsid w:val="000755F3"/>
    <w:rsid w:val="000769E8"/>
    <w:rsid w:val="0008051B"/>
    <w:rsid w:val="00083ACC"/>
    <w:rsid w:val="000849AE"/>
    <w:rsid w:val="00085CBD"/>
    <w:rsid w:val="0008641A"/>
    <w:rsid w:val="0008708C"/>
    <w:rsid w:val="00087F26"/>
    <w:rsid w:val="0009120E"/>
    <w:rsid w:val="000925CF"/>
    <w:rsid w:val="00093F15"/>
    <w:rsid w:val="0009450F"/>
    <w:rsid w:val="00095926"/>
    <w:rsid w:val="00095FF9"/>
    <w:rsid w:val="0009626E"/>
    <w:rsid w:val="000A0D74"/>
    <w:rsid w:val="000A16F4"/>
    <w:rsid w:val="000A1CBC"/>
    <w:rsid w:val="000A297A"/>
    <w:rsid w:val="000A2F72"/>
    <w:rsid w:val="000A5AC9"/>
    <w:rsid w:val="000A79B5"/>
    <w:rsid w:val="000B036A"/>
    <w:rsid w:val="000B2776"/>
    <w:rsid w:val="000B4485"/>
    <w:rsid w:val="000B6F90"/>
    <w:rsid w:val="000B6FB4"/>
    <w:rsid w:val="000C0083"/>
    <w:rsid w:val="000C0E66"/>
    <w:rsid w:val="000C0E73"/>
    <w:rsid w:val="000C2633"/>
    <w:rsid w:val="000C2892"/>
    <w:rsid w:val="000C2E35"/>
    <w:rsid w:val="000C3D26"/>
    <w:rsid w:val="000C4D3F"/>
    <w:rsid w:val="000C5CE8"/>
    <w:rsid w:val="000D091F"/>
    <w:rsid w:val="000D2096"/>
    <w:rsid w:val="000D3507"/>
    <w:rsid w:val="000D39BD"/>
    <w:rsid w:val="000D67E0"/>
    <w:rsid w:val="000D6FAD"/>
    <w:rsid w:val="000E1274"/>
    <w:rsid w:val="000E1D34"/>
    <w:rsid w:val="000E305A"/>
    <w:rsid w:val="000E378C"/>
    <w:rsid w:val="000E3B1B"/>
    <w:rsid w:val="000E57AA"/>
    <w:rsid w:val="000E6975"/>
    <w:rsid w:val="000E6C5C"/>
    <w:rsid w:val="000E7C4A"/>
    <w:rsid w:val="000E7F1C"/>
    <w:rsid w:val="000F02F3"/>
    <w:rsid w:val="000F1443"/>
    <w:rsid w:val="000F1B09"/>
    <w:rsid w:val="000F36CB"/>
    <w:rsid w:val="000F5308"/>
    <w:rsid w:val="000F6B47"/>
    <w:rsid w:val="000F7082"/>
    <w:rsid w:val="001007BF"/>
    <w:rsid w:val="001022D6"/>
    <w:rsid w:val="0010292E"/>
    <w:rsid w:val="0010381E"/>
    <w:rsid w:val="0010478C"/>
    <w:rsid w:val="001067EC"/>
    <w:rsid w:val="001075DF"/>
    <w:rsid w:val="001077D1"/>
    <w:rsid w:val="001101F1"/>
    <w:rsid w:val="00110FE4"/>
    <w:rsid w:val="00111949"/>
    <w:rsid w:val="0011198A"/>
    <w:rsid w:val="00113170"/>
    <w:rsid w:val="001131FC"/>
    <w:rsid w:val="00116546"/>
    <w:rsid w:val="00116F58"/>
    <w:rsid w:val="00117C8C"/>
    <w:rsid w:val="00120A35"/>
    <w:rsid w:val="001216FC"/>
    <w:rsid w:val="00121C58"/>
    <w:rsid w:val="001225E1"/>
    <w:rsid w:val="00127AED"/>
    <w:rsid w:val="00130038"/>
    <w:rsid w:val="00130EA3"/>
    <w:rsid w:val="0013118E"/>
    <w:rsid w:val="00131B31"/>
    <w:rsid w:val="00132FA0"/>
    <w:rsid w:val="00134798"/>
    <w:rsid w:val="001353D1"/>
    <w:rsid w:val="00135DE0"/>
    <w:rsid w:val="001371EB"/>
    <w:rsid w:val="00141927"/>
    <w:rsid w:val="001422C5"/>
    <w:rsid w:val="00144575"/>
    <w:rsid w:val="00144F04"/>
    <w:rsid w:val="001463BB"/>
    <w:rsid w:val="00146710"/>
    <w:rsid w:val="001470D9"/>
    <w:rsid w:val="00147CC6"/>
    <w:rsid w:val="00151D32"/>
    <w:rsid w:val="0015530B"/>
    <w:rsid w:val="001555CE"/>
    <w:rsid w:val="001556B5"/>
    <w:rsid w:val="00155E44"/>
    <w:rsid w:val="00161085"/>
    <w:rsid w:val="001619BC"/>
    <w:rsid w:val="00161BC2"/>
    <w:rsid w:val="00162CFA"/>
    <w:rsid w:val="00163E0E"/>
    <w:rsid w:val="0016534A"/>
    <w:rsid w:val="0016576E"/>
    <w:rsid w:val="00166F4D"/>
    <w:rsid w:val="001709B3"/>
    <w:rsid w:val="00170F3B"/>
    <w:rsid w:val="00174FA5"/>
    <w:rsid w:val="001755A2"/>
    <w:rsid w:val="0017575B"/>
    <w:rsid w:val="00177178"/>
    <w:rsid w:val="00180872"/>
    <w:rsid w:val="00182300"/>
    <w:rsid w:val="001823AD"/>
    <w:rsid w:val="00182A2A"/>
    <w:rsid w:val="00183EC6"/>
    <w:rsid w:val="001852B7"/>
    <w:rsid w:val="001868CA"/>
    <w:rsid w:val="0018796C"/>
    <w:rsid w:val="00190321"/>
    <w:rsid w:val="00190614"/>
    <w:rsid w:val="00191854"/>
    <w:rsid w:val="00192187"/>
    <w:rsid w:val="001921F9"/>
    <w:rsid w:val="00192804"/>
    <w:rsid w:val="0019337A"/>
    <w:rsid w:val="00195192"/>
    <w:rsid w:val="001955E4"/>
    <w:rsid w:val="00195F3D"/>
    <w:rsid w:val="0019668D"/>
    <w:rsid w:val="00196DB5"/>
    <w:rsid w:val="00197BB0"/>
    <w:rsid w:val="001A1A8B"/>
    <w:rsid w:val="001A58B1"/>
    <w:rsid w:val="001A67DA"/>
    <w:rsid w:val="001B0B80"/>
    <w:rsid w:val="001B3A90"/>
    <w:rsid w:val="001B5DC8"/>
    <w:rsid w:val="001B632A"/>
    <w:rsid w:val="001B69A2"/>
    <w:rsid w:val="001B7039"/>
    <w:rsid w:val="001C0362"/>
    <w:rsid w:val="001C072F"/>
    <w:rsid w:val="001C1AA8"/>
    <w:rsid w:val="001C1D1D"/>
    <w:rsid w:val="001C1F4E"/>
    <w:rsid w:val="001C2947"/>
    <w:rsid w:val="001C2E10"/>
    <w:rsid w:val="001C2F58"/>
    <w:rsid w:val="001C47FF"/>
    <w:rsid w:val="001C6A59"/>
    <w:rsid w:val="001C7A08"/>
    <w:rsid w:val="001C7C78"/>
    <w:rsid w:val="001D0949"/>
    <w:rsid w:val="001D112C"/>
    <w:rsid w:val="001D4822"/>
    <w:rsid w:val="001D48F7"/>
    <w:rsid w:val="001D5665"/>
    <w:rsid w:val="001D57B6"/>
    <w:rsid w:val="001D5C67"/>
    <w:rsid w:val="001D6C0A"/>
    <w:rsid w:val="001D7EA5"/>
    <w:rsid w:val="001E0BB6"/>
    <w:rsid w:val="001E17C1"/>
    <w:rsid w:val="001E1957"/>
    <w:rsid w:val="001E1E52"/>
    <w:rsid w:val="001E2348"/>
    <w:rsid w:val="001E2C50"/>
    <w:rsid w:val="001E31CC"/>
    <w:rsid w:val="001E4CCA"/>
    <w:rsid w:val="001E52F3"/>
    <w:rsid w:val="001E5B40"/>
    <w:rsid w:val="001E6474"/>
    <w:rsid w:val="001E6B83"/>
    <w:rsid w:val="001E795E"/>
    <w:rsid w:val="001F0052"/>
    <w:rsid w:val="001F0362"/>
    <w:rsid w:val="001F363F"/>
    <w:rsid w:val="001F3B55"/>
    <w:rsid w:val="001F4509"/>
    <w:rsid w:val="001F5B2B"/>
    <w:rsid w:val="001F602B"/>
    <w:rsid w:val="001F6962"/>
    <w:rsid w:val="001F6A22"/>
    <w:rsid w:val="001F7398"/>
    <w:rsid w:val="001F7AD7"/>
    <w:rsid w:val="0020058A"/>
    <w:rsid w:val="00201034"/>
    <w:rsid w:val="0020116C"/>
    <w:rsid w:val="00201342"/>
    <w:rsid w:val="00201C32"/>
    <w:rsid w:val="00202445"/>
    <w:rsid w:val="00202C47"/>
    <w:rsid w:val="0020394D"/>
    <w:rsid w:val="00205E5A"/>
    <w:rsid w:val="00206168"/>
    <w:rsid w:val="00207301"/>
    <w:rsid w:val="00210F20"/>
    <w:rsid w:val="0021220A"/>
    <w:rsid w:val="00212A7C"/>
    <w:rsid w:val="00213134"/>
    <w:rsid w:val="00213294"/>
    <w:rsid w:val="00213B0F"/>
    <w:rsid w:val="00214F27"/>
    <w:rsid w:val="00215C40"/>
    <w:rsid w:val="00221A55"/>
    <w:rsid w:val="002233BA"/>
    <w:rsid w:val="0022377F"/>
    <w:rsid w:val="002245AA"/>
    <w:rsid w:val="00227B18"/>
    <w:rsid w:val="002318C8"/>
    <w:rsid w:val="00232AF3"/>
    <w:rsid w:val="00232BD8"/>
    <w:rsid w:val="00236EDF"/>
    <w:rsid w:val="00240DD3"/>
    <w:rsid w:val="00243EC2"/>
    <w:rsid w:val="00246958"/>
    <w:rsid w:val="00247A71"/>
    <w:rsid w:val="00247C68"/>
    <w:rsid w:val="002503F4"/>
    <w:rsid w:val="0025180D"/>
    <w:rsid w:val="00253F3B"/>
    <w:rsid w:val="00254352"/>
    <w:rsid w:val="00254B19"/>
    <w:rsid w:val="002563C4"/>
    <w:rsid w:val="002569FE"/>
    <w:rsid w:val="00256F78"/>
    <w:rsid w:val="00260C9F"/>
    <w:rsid w:val="002614A2"/>
    <w:rsid w:val="00263B7D"/>
    <w:rsid w:val="00263CDC"/>
    <w:rsid w:val="00265607"/>
    <w:rsid w:val="00265AE5"/>
    <w:rsid w:val="00266670"/>
    <w:rsid w:val="00271CFF"/>
    <w:rsid w:val="00274A71"/>
    <w:rsid w:val="00274FBD"/>
    <w:rsid w:val="002765A0"/>
    <w:rsid w:val="00276B89"/>
    <w:rsid w:val="00276CED"/>
    <w:rsid w:val="002801E2"/>
    <w:rsid w:val="00280637"/>
    <w:rsid w:val="00281E72"/>
    <w:rsid w:val="00286307"/>
    <w:rsid w:val="00287E28"/>
    <w:rsid w:val="0029052E"/>
    <w:rsid w:val="0029195A"/>
    <w:rsid w:val="00291AC5"/>
    <w:rsid w:val="00292782"/>
    <w:rsid w:val="00293792"/>
    <w:rsid w:val="00293E90"/>
    <w:rsid w:val="00294CAD"/>
    <w:rsid w:val="0029639D"/>
    <w:rsid w:val="002A03DC"/>
    <w:rsid w:val="002A0E29"/>
    <w:rsid w:val="002A18BE"/>
    <w:rsid w:val="002A2308"/>
    <w:rsid w:val="002A3B21"/>
    <w:rsid w:val="002A470B"/>
    <w:rsid w:val="002A560C"/>
    <w:rsid w:val="002A7136"/>
    <w:rsid w:val="002A76CF"/>
    <w:rsid w:val="002A7A3B"/>
    <w:rsid w:val="002B0CFF"/>
    <w:rsid w:val="002B112E"/>
    <w:rsid w:val="002B2C3A"/>
    <w:rsid w:val="002B4ABB"/>
    <w:rsid w:val="002B6E6D"/>
    <w:rsid w:val="002B7289"/>
    <w:rsid w:val="002B7314"/>
    <w:rsid w:val="002B7323"/>
    <w:rsid w:val="002C1471"/>
    <w:rsid w:val="002C1A21"/>
    <w:rsid w:val="002C2915"/>
    <w:rsid w:val="002C6742"/>
    <w:rsid w:val="002C6B60"/>
    <w:rsid w:val="002D2A74"/>
    <w:rsid w:val="002D2BE3"/>
    <w:rsid w:val="002D5D71"/>
    <w:rsid w:val="002E0A08"/>
    <w:rsid w:val="002E15A8"/>
    <w:rsid w:val="002E1B57"/>
    <w:rsid w:val="002E20F5"/>
    <w:rsid w:val="002E2CB4"/>
    <w:rsid w:val="002E3C66"/>
    <w:rsid w:val="002E4CFA"/>
    <w:rsid w:val="002E5636"/>
    <w:rsid w:val="002E5DAF"/>
    <w:rsid w:val="002E65B4"/>
    <w:rsid w:val="002E6A38"/>
    <w:rsid w:val="002E7BA7"/>
    <w:rsid w:val="002E7F18"/>
    <w:rsid w:val="002F0811"/>
    <w:rsid w:val="002F0941"/>
    <w:rsid w:val="002F0AA7"/>
    <w:rsid w:val="002F1E39"/>
    <w:rsid w:val="002F2377"/>
    <w:rsid w:val="002F2C19"/>
    <w:rsid w:val="002F33D6"/>
    <w:rsid w:val="002F3A94"/>
    <w:rsid w:val="002F657C"/>
    <w:rsid w:val="00303661"/>
    <w:rsid w:val="00304C03"/>
    <w:rsid w:val="00307D77"/>
    <w:rsid w:val="00310D88"/>
    <w:rsid w:val="003125E8"/>
    <w:rsid w:val="00313F6F"/>
    <w:rsid w:val="00314976"/>
    <w:rsid w:val="00314D82"/>
    <w:rsid w:val="00320E89"/>
    <w:rsid w:val="00321BA6"/>
    <w:rsid w:val="003228D3"/>
    <w:rsid w:val="003233D8"/>
    <w:rsid w:val="00326954"/>
    <w:rsid w:val="00327DAA"/>
    <w:rsid w:val="00327FF7"/>
    <w:rsid w:val="0033094F"/>
    <w:rsid w:val="00333CFE"/>
    <w:rsid w:val="0033412C"/>
    <w:rsid w:val="003352FA"/>
    <w:rsid w:val="003364BD"/>
    <w:rsid w:val="00341806"/>
    <w:rsid w:val="0034357D"/>
    <w:rsid w:val="003440F9"/>
    <w:rsid w:val="003440FC"/>
    <w:rsid w:val="00345E11"/>
    <w:rsid w:val="00346F79"/>
    <w:rsid w:val="00350104"/>
    <w:rsid w:val="00352551"/>
    <w:rsid w:val="00355407"/>
    <w:rsid w:val="00355E3F"/>
    <w:rsid w:val="00356623"/>
    <w:rsid w:val="003620C0"/>
    <w:rsid w:val="00364391"/>
    <w:rsid w:val="00364674"/>
    <w:rsid w:val="003658E3"/>
    <w:rsid w:val="00365CD0"/>
    <w:rsid w:val="00366361"/>
    <w:rsid w:val="003669A4"/>
    <w:rsid w:val="00367041"/>
    <w:rsid w:val="00367A3C"/>
    <w:rsid w:val="003700CF"/>
    <w:rsid w:val="0037096B"/>
    <w:rsid w:val="00370DF6"/>
    <w:rsid w:val="00371FCB"/>
    <w:rsid w:val="00372046"/>
    <w:rsid w:val="00372680"/>
    <w:rsid w:val="00372C9C"/>
    <w:rsid w:val="0037356A"/>
    <w:rsid w:val="00373B7A"/>
    <w:rsid w:val="00374878"/>
    <w:rsid w:val="00374ED5"/>
    <w:rsid w:val="00375C28"/>
    <w:rsid w:val="00376395"/>
    <w:rsid w:val="00376C60"/>
    <w:rsid w:val="00376E0B"/>
    <w:rsid w:val="0037724A"/>
    <w:rsid w:val="00377CBD"/>
    <w:rsid w:val="0038078B"/>
    <w:rsid w:val="003832BA"/>
    <w:rsid w:val="00385E34"/>
    <w:rsid w:val="00385FB1"/>
    <w:rsid w:val="003865EC"/>
    <w:rsid w:val="00386CDA"/>
    <w:rsid w:val="00386F65"/>
    <w:rsid w:val="00390535"/>
    <w:rsid w:val="00391574"/>
    <w:rsid w:val="00391B66"/>
    <w:rsid w:val="00392E79"/>
    <w:rsid w:val="0039360F"/>
    <w:rsid w:val="0039475A"/>
    <w:rsid w:val="003950C8"/>
    <w:rsid w:val="00395D68"/>
    <w:rsid w:val="00397429"/>
    <w:rsid w:val="003A0FF8"/>
    <w:rsid w:val="003A2C31"/>
    <w:rsid w:val="003A450F"/>
    <w:rsid w:val="003A5D17"/>
    <w:rsid w:val="003A6212"/>
    <w:rsid w:val="003A70C4"/>
    <w:rsid w:val="003B03F5"/>
    <w:rsid w:val="003B12BC"/>
    <w:rsid w:val="003B36E6"/>
    <w:rsid w:val="003B41F5"/>
    <w:rsid w:val="003B610A"/>
    <w:rsid w:val="003B67A5"/>
    <w:rsid w:val="003B6F50"/>
    <w:rsid w:val="003B7AAA"/>
    <w:rsid w:val="003C1242"/>
    <w:rsid w:val="003C1864"/>
    <w:rsid w:val="003C211C"/>
    <w:rsid w:val="003C2C67"/>
    <w:rsid w:val="003C3EE8"/>
    <w:rsid w:val="003C4F84"/>
    <w:rsid w:val="003C52CC"/>
    <w:rsid w:val="003D3747"/>
    <w:rsid w:val="003D41DA"/>
    <w:rsid w:val="003D581A"/>
    <w:rsid w:val="003D5D5F"/>
    <w:rsid w:val="003E0208"/>
    <w:rsid w:val="003E105F"/>
    <w:rsid w:val="003E288A"/>
    <w:rsid w:val="003E3EEF"/>
    <w:rsid w:val="003E40E8"/>
    <w:rsid w:val="003E6656"/>
    <w:rsid w:val="003E6E42"/>
    <w:rsid w:val="003E725F"/>
    <w:rsid w:val="003F120B"/>
    <w:rsid w:val="003F176D"/>
    <w:rsid w:val="003F2BA1"/>
    <w:rsid w:val="003F3F49"/>
    <w:rsid w:val="003F4173"/>
    <w:rsid w:val="003F443C"/>
    <w:rsid w:val="0040216D"/>
    <w:rsid w:val="00402453"/>
    <w:rsid w:val="00403178"/>
    <w:rsid w:val="004031A3"/>
    <w:rsid w:val="00403CE6"/>
    <w:rsid w:val="00405A2F"/>
    <w:rsid w:val="00407529"/>
    <w:rsid w:val="00407594"/>
    <w:rsid w:val="004116AC"/>
    <w:rsid w:val="0041190E"/>
    <w:rsid w:val="0041221E"/>
    <w:rsid w:val="004128C0"/>
    <w:rsid w:val="004138BD"/>
    <w:rsid w:val="00414EB9"/>
    <w:rsid w:val="00415A19"/>
    <w:rsid w:val="0041705D"/>
    <w:rsid w:val="004222E7"/>
    <w:rsid w:val="00422D0B"/>
    <w:rsid w:val="00422E30"/>
    <w:rsid w:val="00423FD1"/>
    <w:rsid w:val="00425F04"/>
    <w:rsid w:val="004260C0"/>
    <w:rsid w:val="00426B51"/>
    <w:rsid w:val="00427B24"/>
    <w:rsid w:val="00430A77"/>
    <w:rsid w:val="004315D0"/>
    <w:rsid w:val="00433AA3"/>
    <w:rsid w:val="00436194"/>
    <w:rsid w:val="00436DAC"/>
    <w:rsid w:val="004372AB"/>
    <w:rsid w:val="00440042"/>
    <w:rsid w:val="00441E61"/>
    <w:rsid w:val="0044312E"/>
    <w:rsid w:val="00444C3D"/>
    <w:rsid w:val="0044678A"/>
    <w:rsid w:val="00451734"/>
    <w:rsid w:val="00451E96"/>
    <w:rsid w:val="004529AF"/>
    <w:rsid w:val="004537CB"/>
    <w:rsid w:val="004546FA"/>
    <w:rsid w:val="0045488C"/>
    <w:rsid w:val="00457875"/>
    <w:rsid w:val="00462333"/>
    <w:rsid w:val="00462BA2"/>
    <w:rsid w:val="004630BC"/>
    <w:rsid w:val="0046462B"/>
    <w:rsid w:val="004646AB"/>
    <w:rsid w:val="00464AE7"/>
    <w:rsid w:val="00464BC8"/>
    <w:rsid w:val="004651C1"/>
    <w:rsid w:val="00465A25"/>
    <w:rsid w:val="00465B2C"/>
    <w:rsid w:val="004664BE"/>
    <w:rsid w:val="00466EFA"/>
    <w:rsid w:val="00467282"/>
    <w:rsid w:val="00470643"/>
    <w:rsid w:val="00471A36"/>
    <w:rsid w:val="00474525"/>
    <w:rsid w:val="004767DE"/>
    <w:rsid w:val="004778C4"/>
    <w:rsid w:val="00480897"/>
    <w:rsid w:val="00480FCE"/>
    <w:rsid w:val="00481227"/>
    <w:rsid w:val="00482A15"/>
    <w:rsid w:val="00484988"/>
    <w:rsid w:val="004860C6"/>
    <w:rsid w:val="00486811"/>
    <w:rsid w:val="00486902"/>
    <w:rsid w:val="004873CA"/>
    <w:rsid w:val="00490853"/>
    <w:rsid w:val="00491FF6"/>
    <w:rsid w:val="00492144"/>
    <w:rsid w:val="00492205"/>
    <w:rsid w:val="0049260C"/>
    <w:rsid w:val="00492BB1"/>
    <w:rsid w:val="00493E81"/>
    <w:rsid w:val="0049568F"/>
    <w:rsid w:val="004968C5"/>
    <w:rsid w:val="00496C6C"/>
    <w:rsid w:val="00496F4E"/>
    <w:rsid w:val="004972B1"/>
    <w:rsid w:val="00497833"/>
    <w:rsid w:val="00497EF0"/>
    <w:rsid w:val="004A05D1"/>
    <w:rsid w:val="004A0789"/>
    <w:rsid w:val="004A1CD5"/>
    <w:rsid w:val="004A22E5"/>
    <w:rsid w:val="004A2AF7"/>
    <w:rsid w:val="004A359B"/>
    <w:rsid w:val="004A47C8"/>
    <w:rsid w:val="004A4C37"/>
    <w:rsid w:val="004A56E0"/>
    <w:rsid w:val="004A7D85"/>
    <w:rsid w:val="004B0243"/>
    <w:rsid w:val="004B1E20"/>
    <w:rsid w:val="004B2B63"/>
    <w:rsid w:val="004B33A1"/>
    <w:rsid w:val="004B463F"/>
    <w:rsid w:val="004B47AC"/>
    <w:rsid w:val="004B6AE6"/>
    <w:rsid w:val="004B6CD3"/>
    <w:rsid w:val="004B72DD"/>
    <w:rsid w:val="004C0875"/>
    <w:rsid w:val="004C08D0"/>
    <w:rsid w:val="004C1A7E"/>
    <w:rsid w:val="004C3653"/>
    <w:rsid w:val="004C3D7E"/>
    <w:rsid w:val="004C45DF"/>
    <w:rsid w:val="004C521E"/>
    <w:rsid w:val="004C6D61"/>
    <w:rsid w:val="004C6D88"/>
    <w:rsid w:val="004C7C6C"/>
    <w:rsid w:val="004D39DB"/>
    <w:rsid w:val="004D74F9"/>
    <w:rsid w:val="004E0AB1"/>
    <w:rsid w:val="004E145F"/>
    <w:rsid w:val="004E299A"/>
    <w:rsid w:val="004E2C44"/>
    <w:rsid w:val="004E55AF"/>
    <w:rsid w:val="004E5FEC"/>
    <w:rsid w:val="004E6B01"/>
    <w:rsid w:val="004E7CF9"/>
    <w:rsid w:val="004F2020"/>
    <w:rsid w:val="004F386C"/>
    <w:rsid w:val="004F3C9E"/>
    <w:rsid w:val="004F4C10"/>
    <w:rsid w:val="004F53D6"/>
    <w:rsid w:val="004F585D"/>
    <w:rsid w:val="004F5884"/>
    <w:rsid w:val="004F6875"/>
    <w:rsid w:val="005020EC"/>
    <w:rsid w:val="005029E4"/>
    <w:rsid w:val="00506C3E"/>
    <w:rsid w:val="005101A2"/>
    <w:rsid w:val="0051037C"/>
    <w:rsid w:val="00512C41"/>
    <w:rsid w:val="005163BC"/>
    <w:rsid w:val="00516B42"/>
    <w:rsid w:val="00517F12"/>
    <w:rsid w:val="0052022C"/>
    <w:rsid w:val="005206AE"/>
    <w:rsid w:val="00524551"/>
    <w:rsid w:val="00525F9A"/>
    <w:rsid w:val="00526B22"/>
    <w:rsid w:val="00527751"/>
    <w:rsid w:val="005309CD"/>
    <w:rsid w:val="00531F75"/>
    <w:rsid w:val="005325E6"/>
    <w:rsid w:val="00532639"/>
    <w:rsid w:val="00532B32"/>
    <w:rsid w:val="00533F0B"/>
    <w:rsid w:val="00535B95"/>
    <w:rsid w:val="00540A04"/>
    <w:rsid w:val="00540AEC"/>
    <w:rsid w:val="00540BBD"/>
    <w:rsid w:val="00540D00"/>
    <w:rsid w:val="005424B5"/>
    <w:rsid w:val="005439D6"/>
    <w:rsid w:val="00543E8D"/>
    <w:rsid w:val="0054482B"/>
    <w:rsid w:val="00545DE2"/>
    <w:rsid w:val="00545E25"/>
    <w:rsid w:val="00545FBD"/>
    <w:rsid w:val="005506B6"/>
    <w:rsid w:val="005506F9"/>
    <w:rsid w:val="005507B3"/>
    <w:rsid w:val="005507E1"/>
    <w:rsid w:val="00552C96"/>
    <w:rsid w:val="00552D6A"/>
    <w:rsid w:val="00553411"/>
    <w:rsid w:val="005551C7"/>
    <w:rsid w:val="00557526"/>
    <w:rsid w:val="0055779C"/>
    <w:rsid w:val="00561066"/>
    <w:rsid w:val="00561F08"/>
    <w:rsid w:val="00563716"/>
    <w:rsid w:val="0056373F"/>
    <w:rsid w:val="00564B2E"/>
    <w:rsid w:val="00567F41"/>
    <w:rsid w:val="00567FC3"/>
    <w:rsid w:val="00570D51"/>
    <w:rsid w:val="00573E98"/>
    <w:rsid w:val="00574E2C"/>
    <w:rsid w:val="00574E61"/>
    <w:rsid w:val="005755D9"/>
    <w:rsid w:val="005760CB"/>
    <w:rsid w:val="00577222"/>
    <w:rsid w:val="00581BDD"/>
    <w:rsid w:val="00581BF9"/>
    <w:rsid w:val="00581CBB"/>
    <w:rsid w:val="00582BF5"/>
    <w:rsid w:val="0058417F"/>
    <w:rsid w:val="00585E6E"/>
    <w:rsid w:val="0058671C"/>
    <w:rsid w:val="00587488"/>
    <w:rsid w:val="00587DF3"/>
    <w:rsid w:val="00590831"/>
    <w:rsid w:val="005912C0"/>
    <w:rsid w:val="005954A1"/>
    <w:rsid w:val="00595C90"/>
    <w:rsid w:val="005964BA"/>
    <w:rsid w:val="00596E60"/>
    <w:rsid w:val="005A0122"/>
    <w:rsid w:val="005A06B6"/>
    <w:rsid w:val="005A1074"/>
    <w:rsid w:val="005A2B6D"/>
    <w:rsid w:val="005A2FA2"/>
    <w:rsid w:val="005A4CC9"/>
    <w:rsid w:val="005A5586"/>
    <w:rsid w:val="005A60C8"/>
    <w:rsid w:val="005A6F63"/>
    <w:rsid w:val="005A77E3"/>
    <w:rsid w:val="005A7BA8"/>
    <w:rsid w:val="005B0927"/>
    <w:rsid w:val="005B0953"/>
    <w:rsid w:val="005B0E84"/>
    <w:rsid w:val="005B23F8"/>
    <w:rsid w:val="005B2420"/>
    <w:rsid w:val="005B3360"/>
    <w:rsid w:val="005B4220"/>
    <w:rsid w:val="005B5B91"/>
    <w:rsid w:val="005B6951"/>
    <w:rsid w:val="005B6F99"/>
    <w:rsid w:val="005C5C4E"/>
    <w:rsid w:val="005C5FF0"/>
    <w:rsid w:val="005C6336"/>
    <w:rsid w:val="005C65DD"/>
    <w:rsid w:val="005C7E11"/>
    <w:rsid w:val="005D0293"/>
    <w:rsid w:val="005D1773"/>
    <w:rsid w:val="005D25DA"/>
    <w:rsid w:val="005D312D"/>
    <w:rsid w:val="005D4208"/>
    <w:rsid w:val="005D4A92"/>
    <w:rsid w:val="005D6F89"/>
    <w:rsid w:val="005E2349"/>
    <w:rsid w:val="005E4042"/>
    <w:rsid w:val="005E6523"/>
    <w:rsid w:val="005F07D7"/>
    <w:rsid w:val="005F5FA9"/>
    <w:rsid w:val="005F6ED9"/>
    <w:rsid w:val="00600F52"/>
    <w:rsid w:val="0060140C"/>
    <w:rsid w:val="006014C7"/>
    <w:rsid w:val="00601B15"/>
    <w:rsid w:val="006047A6"/>
    <w:rsid w:val="006059A1"/>
    <w:rsid w:val="006067DB"/>
    <w:rsid w:val="00606C85"/>
    <w:rsid w:val="00612635"/>
    <w:rsid w:val="00614C4A"/>
    <w:rsid w:val="00616F6A"/>
    <w:rsid w:val="0061716B"/>
    <w:rsid w:val="00617B8E"/>
    <w:rsid w:val="00617F1D"/>
    <w:rsid w:val="006209BB"/>
    <w:rsid w:val="00620CDE"/>
    <w:rsid w:val="00620EDA"/>
    <w:rsid w:val="00623FDC"/>
    <w:rsid w:val="006240CA"/>
    <w:rsid w:val="006243EA"/>
    <w:rsid w:val="00624FD4"/>
    <w:rsid w:val="00626118"/>
    <w:rsid w:val="0062757C"/>
    <w:rsid w:val="00631534"/>
    <w:rsid w:val="00631DEE"/>
    <w:rsid w:val="00631E9A"/>
    <w:rsid w:val="0063328B"/>
    <w:rsid w:val="006336DB"/>
    <w:rsid w:val="0063373A"/>
    <w:rsid w:val="0063455E"/>
    <w:rsid w:val="00634B72"/>
    <w:rsid w:val="00636647"/>
    <w:rsid w:val="006370C5"/>
    <w:rsid w:val="00637C60"/>
    <w:rsid w:val="006409DD"/>
    <w:rsid w:val="00641B9C"/>
    <w:rsid w:val="00642D85"/>
    <w:rsid w:val="00645CF9"/>
    <w:rsid w:val="006466E8"/>
    <w:rsid w:val="00650DD5"/>
    <w:rsid w:val="00650E9B"/>
    <w:rsid w:val="00651B02"/>
    <w:rsid w:val="006523B1"/>
    <w:rsid w:val="00653B1C"/>
    <w:rsid w:val="0065593D"/>
    <w:rsid w:val="00661289"/>
    <w:rsid w:val="00664D3D"/>
    <w:rsid w:val="00665E9E"/>
    <w:rsid w:val="0066657F"/>
    <w:rsid w:val="0066731B"/>
    <w:rsid w:val="00667EA8"/>
    <w:rsid w:val="00671AEB"/>
    <w:rsid w:val="00673E0E"/>
    <w:rsid w:val="00675B01"/>
    <w:rsid w:val="00675E7B"/>
    <w:rsid w:val="00677319"/>
    <w:rsid w:val="0068101D"/>
    <w:rsid w:val="006816BD"/>
    <w:rsid w:val="00681AE1"/>
    <w:rsid w:val="00682913"/>
    <w:rsid w:val="006835DB"/>
    <w:rsid w:val="00686CB9"/>
    <w:rsid w:val="00687B4E"/>
    <w:rsid w:val="006914AB"/>
    <w:rsid w:val="00692741"/>
    <w:rsid w:val="0069395A"/>
    <w:rsid w:val="00693BE3"/>
    <w:rsid w:val="00696183"/>
    <w:rsid w:val="00697BD3"/>
    <w:rsid w:val="006A011D"/>
    <w:rsid w:val="006A03CF"/>
    <w:rsid w:val="006A2561"/>
    <w:rsid w:val="006A29DE"/>
    <w:rsid w:val="006A2B27"/>
    <w:rsid w:val="006A30D8"/>
    <w:rsid w:val="006A4376"/>
    <w:rsid w:val="006A5D6C"/>
    <w:rsid w:val="006A60DA"/>
    <w:rsid w:val="006A6726"/>
    <w:rsid w:val="006B0743"/>
    <w:rsid w:val="006B23FC"/>
    <w:rsid w:val="006B324A"/>
    <w:rsid w:val="006B4108"/>
    <w:rsid w:val="006B49F8"/>
    <w:rsid w:val="006B60C8"/>
    <w:rsid w:val="006B6C61"/>
    <w:rsid w:val="006C0243"/>
    <w:rsid w:val="006C086F"/>
    <w:rsid w:val="006C102C"/>
    <w:rsid w:val="006C2600"/>
    <w:rsid w:val="006C397F"/>
    <w:rsid w:val="006C46D3"/>
    <w:rsid w:val="006C5393"/>
    <w:rsid w:val="006C55B8"/>
    <w:rsid w:val="006C5755"/>
    <w:rsid w:val="006C5F58"/>
    <w:rsid w:val="006C7912"/>
    <w:rsid w:val="006D10E8"/>
    <w:rsid w:val="006D1D20"/>
    <w:rsid w:val="006D24A8"/>
    <w:rsid w:val="006D2DCD"/>
    <w:rsid w:val="006D37ED"/>
    <w:rsid w:val="006D4AAC"/>
    <w:rsid w:val="006D61BF"/>
    <w:rsid w:val="006D7A79"/>
    <w:rsid w:val="006D7E53"/>
    <w:rsid w:val="006E0A4F"/>
    <w:rsid w:val="006E1ED1"/>
    <w:rsid w:val="006E565D"/>
    <w:rsid w:val="006E5958"/>
    <w:rsid w:val="006E5C2A"/>
    <w:rsid w:val="006F2121"/>
    <w:rsid w:val="006F3B29"/>
    <w:rsid w:val="006F454F"/>
    <w:rsid w:val="006F504E"/>
    <w:rsid w:val="006F5BF7"/>
    <w:rsid w:val="006F64D0"/>
    <w:rsid w:val="006F657D"/>
    <w:rsid w:val="006F65D3"/>
    <w:rsid w:val="006F68A9"/>
    <w:rsid w:val="006F6F12"/>
    <w:rsid w:val="006F7871"/>
    <w:rsid w:val="00700D62"/>
    <w:rsid w:val="00701A29"/>
    <w:rsid w:val="00702E7D"/>
    <w:rsid w:val="00703C4E"/>
    <w:rsid w:val="0070429B"/>
    <w:rsid w:val="007047FC"/>
    <w:rsid w:val="00705A48"/>
    <w:rsid w:val="00705DDB"/>
    <w:rsid w:val="00705DE8"/>
    <w:rsid w:val="007111D0"/>
    <w:rsid w:val="007125D0"/>
    <w:rsid w:val="00712861"/>
    <w:rsid w:val="007131B8"/>
    <w:rsid w:val="00714AD9"/>
    <w:rsid w:val="00715A43"/>
    <w:rsid w:val="00721A1D"/>
    <w:rsid w:val="007246DB"/>
    <w:rsid w:val="00724C7B"/>
    <w:rsid w:val="00724E33"/>
    <w:rsid w:val="007277DD"/>
    <w:rsid w:val="0072780E"/>
    <w:rsid w:val="00731B95"/>
    <w:rsid w:val="0073214C"/>
    <w:rsid w:val="007326B2"/>
    <w:rsid w:val="00732C34"/>
    <w:rsid w:val="00733659"/>
    <w:rsid w:val="0073447E"/>
    <w:rsid w:val="007344C1"/>
    <w:rsid w:val="00734F98"/>
    <w:rsid w:val="0073620A"/>
    <w:rsid w:val="00737EEE"/>
    <w:rsid w:val="00741092"/>
    <w:rsid w:val="0074168B"/>
    <w:rsid w:val="0074218D"/>
    <w:rsid w:val="0074282B"/>
    <w:rsid w:val="00742D45"/>
    <w:rsid w:val="00743448"/>
    <w:rsid w:val="0074404A"/>
    <w:rsid w:val="00744834"/>
    <w:rsid w:val="00746300"/>
    <w:rsid w:val="00746515"/>
    <w:rsid w:val="00750831"/>
    <w:rsid w:val="00750ABE"/>
    <w:rsid w:val="00752BE4"/>
    <w:rsid w:val="007531D6"/>
    <w:rsid w:val="00753398"/>
    <w:rsid w:val="00753CF4"/>
    <w:rsid w:val="00755091"/>
    <w:rsid w:val="00755249"/>
    <w:rsid w:val="00757476"/>
    <w:rsid w:val="007575F6"/>
    <w:rsid w:val="00760020"/>
    <w:rsid w:val="00761AC0"/>
    <w:rsid w:val="0076291F"/>
    <w:rsid w:val="00763CF0"/>
    <w:rsid w:val="007648C5"/>
    <w:rsid w:val="00764F36"/>
    <w:rsid w:val="00765A25"/>
    <w:rsid w:val="0076796D"/>
    <w:rsid w:val="00767FE4"/>
    <w:rsid w:val="00771EDD"/>
    <w:rsid w:val="0077334F"/>
    <w:rsid w:val="007736C9"/>
    <w:rsid w:val="00773DCB"/>
    <w:rsid w:val="00773EDE"/>
    <w:rsid w:val="00774081"/>
    <w:rsid w:val="007754D3"/>
    <w:rsid w:val="007756CB"/>
    <w:rsid w:val="00775BB0"/>
    <w:rsid w:val="007812E5"/>
    <w:rsid w:val="007818D7"/>
    <w:rsid w:val="007824CC"/>
    <w:rsid w:val="00782E87"/>
    <w:rsid w:val="00783017"/>
    <w:rsid w:val="007831F5"/>
    <w:rsid w:val="007845F0"/>
    <w:rsid w:val="007846EA"/>
    <w:rsid w:val="00787D16"/>
    <w:rsid w:val="00791893"/>
    <w:rsid w:val="007923D2"/>
    <w:rsid w:val="00794BC8"/>
    <w:rsid w:val="0079661F"/>
    <w:rsid w:val="0079757E"/>
    <w:rsid w:val="007A09D8"/>
    <w:rsid w:val="007A0B2C"/>
    <w:rsid w:val="007A0F54"/>
    <w:rsid w:val="007A216D"/>
    <w:rsid w:val="007A31B2"/>
    <w:rsid w:val="007A41CE"/>
    <w:rsid w:val="007A770D"/>
    <w:rsid w:val="007B0396"/>
    <w:rsid w:val="007B0525"/>
    <w:rsid w:val="007B0912"/>
    <w:rsid w:val="007B0BAA"/>
    <w:rsid w:val="007B0D2C"/>
    <w:rsid w:val="007B0FA4"/>
    <w:rsid w:val="007B1728"/>
    <w:rsid w:val="007B22D8"/>
    <w:rsid w:val="007B3ADE"/>
    <w:rsid w:val="007B6451"/>
    <w:rsid w:val="007B6EF4"/>
    <w:rsid w:val="007B7DE3"/>
    <w:rsid w:val="007C0E59"/>
    <w:rsid w:val="007C18EF"/>
    <w:rsid w:val="007C236F"/>
    <w:rsid w:val="007C47E5"/>
    <w:rsid w:val="007C4868"/>
    <w:rsid w:val="007C5784"/>
    <w:rsid w:val="007C6236"/>
    <w:rsid w:val="007C6702"/>
    <w:rsid w:val="007C7CD6"/>
    <w:rsid w:val="007D0443"/>
    <w:rsid w:val="007D22D7"/>
    <w:rsid w:val="007D2B06"/>
    <w:rsid w:val="007D2BAB"/>
    <w:rsid w:val="007D304F"/>
    <w:rsid w:val="007D36BF"/>
    <w:rsid w:val="007D52CD"/>
    <w:rsid w:val="007D6A4E"/>
    <w:rsid w:val="007E095D"/>
    <w:rsid w:val="007E1A13"/>
    <w:rsid w:val="007E2FB8"/>
    <w:rsid w:val="007E4AF4"/>
    <w:rsid w:val="007E7404"/>
    <w:rsid w:val="007E770A"/>
    <w:rsid w:val="007E7E23"/>
    <w:rsid w:val="007F1E09"/>
    <w:rsid w:val="007F2268"/>
    <w:rsid w:val="007F2F61"/>
    <w:rsid w:val="007F3986"/>
    <w:rsid w:val="007F5638"/>
    <w:rsid w:val="007F6858"/>
    <w:rsid w:val="007F7F85"/>
    <w:rsid w:val="00802B00"/>
    <w:rsid w:val="008040CF"/>
    <w:rsid w:val="00805034"/>
    <w:rsid w:val="0080568C"/>
    <w:rsid w:val="00806247"/>
    <w:rsid w:val="00806F64"/>
    <w:rsid w:val="00807245"/>
    <w:rsid w:val="00807250"/>
    <w:rsid w:val="00812C27"/>
    <w:rsid w:val="00813D51"/>
    <w:rsid w:val="00816097"/>
    <w:rsid w:val="00816B10"/>
    <w:rsid w:val="00820232"/>
    <w:rsid w:val="0082143A"/>
    <w:rsid w:val="00821599"/>
    <w:rsid w:val="00824971"/>
    <w:rsid w:val="00824D5D"/>
    <w:rsid w:val="00824F02"/>
    <w:rsid w:val="00825959"/>
    <w:rsid w:val="008259EA"/>
    <w:rsid w:val="008260F5"/>
    <w:rsid w:val="00826775"/>
    <w:rsid w:val="00826E31"/>
    <w:rsid w:val="008310A4"/>
    <w:rsid w:val="00832F26"/>
    <w:rsid w:val="00833D07"/>
    <w:rsid w:val="008344C2"/>
    <w:rsid w:val="008344FF"/>
    <w:rsid w:val="00834C35"/>
    <w:rsid w:val="008362C7"/>
    <w:rsid w:val="00840034"/>
    <w:rsid w:val="0084205C"/>
    <w:rsid w:val="00842CFD"/>
    <w:rsid w:val="008448B4"/>
    <w:rsid w:val="008451BC"/>
    <w:rsid w:val="00850162"/>
    <w:rsid w:val="00850CE8"/>
    <w:rsid w:val="008522AD"/>
    <w:rsid w:val="00853C9C"/>
    <w:rsid w:val="00854C7A"/>
    <w:rsid w:val="00854C8E"/>
    <w:rsid w:val="008576D1"/>
    <w:rsid w:val="0085793D"/>
    <w:rsid w:val="00857BF6"/>
    <w:rsid w:val="00860C70"/>
    <w:rsid w:val="00861C0E"/>
    <w:rsid w:val="00862573"/>
    <w:rsid w:val="00862E54"/>
    <w:rsid w:val="00862E8A"/>
    <w:rsid w:val="008632F4"/>
    <w:rsid w:val="00864059"/>
    <w:rsid w:val="00866DBF"/>
    <w:rsid w:val="00866E76"/>
    <w:rsid w:val="0086723A"/>
    <w:rsid w:val="00867E51"/>
    <w:rsid w:val="008704C8"/>
    <w:rsid w:val="008714A6"/>
    <w:rsid w:val="00872C92"/>
    <w:rsid w:val="008731A0"/>
    <w:rsid w:val="00873A53"/>
    <w:rsid w:val="00873ADF"/>
    <w:rsid w:val="008749AD"/>
    <w:rsid w:val="00874A36"/>
    <w:rsid w:val="008754E1"/>
    <w:rsid w:val="00875956"/>
    <w:rsid w:val="00880847"/>
    <w:rsid w:val="00880CD9"/>
    <w:rsid w:val="008812C4"/>
    <w:rsid w:val="00882163"/>
    <w:rsid w:val="008843D7"/>
    <w:rsid w:val="0088458A"/>
    <w:rsid w:val="00890C27"/>
    <w:rsid w:val="0089214B"/>
    <w:rsid w:val="008923E8"/>
    <w:rsid w:val="00892747"/>
    <w:rsid w:val="00892A06"/>
    <w:rsid w:val="00895563"/>
    <w:rsid w:val="00896FF1"/>
    <w:rsid w:val="008A1BCB"/>
    <w:rsid w:val="008A1CA0"/>
    <w:rsid w:val="008A2D41"/>
    <w:rsid w:val="008A4B98"/>
    <w:rsid w:val="008A4D33"/>
    <w:rsid w:val="008B1211"/>
    <w:rsid w:val="008B1B0F"/>
    <w:rsid w:val="008B1DAB"/>
    <w:rsid w:val="008B1FC0"/>
    <w:rsid w:val="008B23D8"/>
    <w:rsid w:val="008B289A"/>
    <w:rsid w:val="008B4D40"/>
    <w:rsid w:val="008B5CB8"/>
    <w:rsid w:val="008B5F5A"/>
    <w:rsid w:val="008B7257"/>
    <w:rsid w:val="008B7DAF"/>
    <w:rsid w:val="008C13EE"/>
    <w:rsid w:val="008C1FA0"/>
    <w:rsid w:val="008C34CE"/>
    <w:rsid w:val="008C6561"/>
    <w:rsid w:val="008C6ECB"/>
    <w:rsid w:val="008D0DEC"/>
    <w:rsid w:val="008D1D44"/>
    <w:rsid w:val="008D33A9"/>
    <w:rsid w:val="008D3608"/>
    <w:rsid w:val="008D365D"/>
    <w:rsid w:val="008D7A74"/>
    <w:rsid w:val="008E1742"/>
    <w:rsid w:val="008E355C"/>
    <w:rsid w:val="008E4A08"/>
    <w:rsid w:val="008E671D"/>
    <w:rsid w:val="008E6AA8"/>
    <w:rsid w:val="008E7BD4"/>
    <w:rsid w:val="008F029A"/>
    <w:rsid w:val="008F171E"/>
    <w:rsid w:val="008F1757"/>
    <w:rsid w:val="008F1B4F"/>
    <w:rsid w:val="008F1BAE"/>
    <w:rsid w:val="008F2730"/>
    <w:rsid w:val="008F2CE7"/>
    <w:rsid w:val="008F2DDA"/>
    <w:rsid w:val="008F3D1F"/>
    <w:rsid w:val="008F505B"/>
    <w:rsid w:val="008F5FE3"/>
    <w:rsid w:val="008F70CE"/>
    <w:rsid w:val="008F79D4"/>
    <w:rsid w:val="008F7BC7"/>
    <w:rsid w:val="009010ED"/>
    <w:rsid w:val="00901C50"/>
    <w:rsid w:val="00901DCF"/>
    <w:rsid w:val="00902BE8"/>
    <w:rsid w:val="0090305A"/>
    <w:rsid w:val="009037BD"/>
    <w:rsid w:val="00904D10"/>
    <w:rsid w:val="00905840"/>
    <w:rsid w:val="00905EE4"/>
    <w:rsid w:val="0090626C"/>
    <w:rsid w:val="00907517"/>
    <w:rsid w:val="00911926"/>
    <w:rsid w:val="00913FF1"/>
    <w:rsid w:val="009144FD"/>
    <w:rsid w:val="009163F3"/>
    <w:rsid w:val="00921502"/>
    <w:rsid w:val="009228EE"/>
    <w:rsid w:val="009235B3"/>
    <w:rsid w:val="009238EF"/>
    <w:rsid w:val="00923F8F"/>
    <w:rsid w:val="00924401"/>
    <w:rsid w:val="00926484"/>
    <w:rsid w:val="00932256"/>
    <w:rsid w:val="00932AB6"/>
    <w:rsid w:val="009330F8"/>
    <w:rsid w:val="009334A6"/>
    <w:rsid w:val="00935A48"/>
    <w:rsid w:val="00935C9F"/>
    <w:rsid w:val="00936881"/>
    <w:rsid w:val="0093697B"/>
    <w:rsid w:val="00941DBB"/>
    <w:rsid w:val="00945030"/>
    <w:rsid w:val="009451A6"/>
    <w:rsid w:val="009471B2"/>
    <w:rsid w:val="00950D1A"/>
    <w:rsid w:val="009526D7"/>
    <w:rsid w:val="0095275D"/>
    <w:rsid w:val="00952B4D"/>
    <w:rsid w:val="009551D7"/>
    <w:rsid w:val="009557FE"/>
    <w:rsid w:val="00957E30"/>
    <w:rsid w:val="00961882"/>
    <w:rsid w:val="0096261B"/>
    <w:rsid w:val="00963172"/>
    <w:rsid w:val="0096369A"/>
    <w:rsid w:val="00963A81"/>
    <w:rsid w:val="00963EE5"/>
    <w:rsid w:val="00965405"/>
    <w:rsid w:val="00967411"/>
    <w:rsid w:val="00970022"/>
    <w:rsid w:val="00970147"/>
    <w:rsid w:val="00970A0F"/>
    <w:rsid w:val="00970E05"/>
    <w:rsid w:val="009710C0"/>
    <w:rsid w:val="00971BB0"/>
    <w:rsid w:val="0097225D"/>
    <w:rsid w:val="009726C3"/>
    <w:rsid w:val="00973765"/>
    <w:rsid w:val="00974072"/>
    <w:rsid w:val="00974A38"/>
    <w:rsid w:val="009751CB"/>
    <w:rsid w:val="00976315"/>
    <w:rsid w:val="009802FE"/>
    <w:rsid w:val="009837AA"/>
    <w:rsid w:val="00984CC4"/>
    <w:rsid w:val="009873B9"/>
    <w:rsid w:val="00987FEF"/>
    <w:rsid w:val="009912F6"/>
    <w:rsid w:val="00991403"/>
    <w:rsid w:val="00992731"/>
    <w:rsid w:val="0099278D"/>
    <w:rsid w:val="0099618A"/>
    <w:rsid w:val="009965B3"/>
    <w:rsid w:val="009A218B"/>
    <w:rsid w:val="009A4EFD"/>
    <w:rsid w:val="009A670F"/>
    <w:rsid w:val="009A7327"/>
    <w:rsid w:val="009A78C4"/>
    <w:rsid w:val="009B126E"/>
    <w:rsid w:val="009B2B57"/>
    <w:rsid w:val="009B3333"/>
    <w:rsid w:val="009B3A96"/>
    <w:rsid w:val="009B3E4B"/>
    <w:rsid w:val="009B6F72"/>
    <w:rsid w:val="009B7315"/>
    <w:rsid w:val="009C0617"/>
    <w:rsid w:val="009C171D"/>
    <w:rsid w:val="009C1870"/>
    <w:rsid w:val="009C26B3"/>
    <w:rsid w:val="009C27A3"/>
    <w:rsid w:val="009C2DF9"/>
    <w:rsid w:val="009C406C"/>
    <w:rsid w:val="009C54EC"/>
    <w:rsid w:val="009C5C12"/>
    <w:rsid w:val="009C6172"/>
    <w:rsid w:val="009C6F10"/>
    <w:rsid w:val="009D0480"/>
    <w:rsid w:val="009D0CE8"/>
    <w:rsid w:val="009D1B9A"/>
    <w:rsid w:val="009D2AD2"/>
    <w:rsid w:val="009D302E"/>
    <w:rsid w:val="009D3AC3"/>
    <w:rsid w:val="009D43E8"/>
    <w:rsid w:val="009D5845"/>
    <w:rsid w:val="009D60DC"/>
    <w:rsid w:val="009D6911"/>
    <w:rsid w:val="009E0509"/>
    <w:rsid w:val="009E157C"/>
    <w:rsid w:val="009E30FB"/>
    <w:rsid w:val="009E39B3"/>
    <w:rsid w:val="009E46A7"/>
    <w:rsid w:val="009E4C74"/>
    <w:rsid w:val="009E5734"/>
    <w:rsid w:val="009E5D2A"/>
    <w:rsid w:val="009E79AD"/>
    <w:rsid w:val="009E7AC9"/>
    <w:rsid w:val="009F082E"/>
    <w:rsid w:val="009F1024"/>
    <w:rsid w:val="009F2392"/>
    <w:rsid w:val="009F43F9"/>
    <w:rsid w:val="009F4982"/>
    <w:rsid w:val="009F4A83"/>
    <w:rsid w:val="009F7545"/>
    <w:rsid w:val="00A00493"/>
    <w:rsid w:val="00A004B0"/>
    <w:rsid w:val="00A00D3D"/>
    <w:rsid w:val="00A043AA"/>
    <w:rsid w:val="00A045E0"/>
    <w:rsid w:val="00A0562E"/>
    <w:rsid w:val="00A05A8C"/>
    <w:rsid w:val="00A0715D"/>
    <w:rsid w:val="00A11DFB"/>
    <w:rsid w:val="00A13F59"/>
    <w:rsid w:val="00A14E11"/>
    <w:rsid w:val="00A21EF4"/>
    <w:rsid w:val="00A2306C"/>
    <w:rsid w:val="00A23929"/>
    <w:rsid w:val="00A2438B"/>
    <w:rsid w:val="00A25D96"/>
    <w:rsid w:val="00A3082A"/>
    <w:rsid w:val="00A31A7E"/>
    <w:rsid w:val="00A326C3"/>
    <w:rsid w:val="00A32CD0"/>
    <w:rsid w:val="00A33B0B"/>
    <w:rsid w:val="00A341D4"/>
    <w:rsid w:val="00A34D09"/>
    <w:rsid w:val="00A35724"/>
    <w:rsid w:val="00A35F66"/>
    <w:rsid w:val="00A36627"/>
    <w:rsid w:val="00A36EEF"/>
    <w:rsid w:val="00A413D9"/>
    <w:rsid w:val="00A41759"/>
    <w:rsid w:val="00A4196D"/>
    <w:rsid w:val="00A41B0D"/>
    <w:rsid w:val="00A42190"/>
    <w:rsid w:val="00A431E3"/>
    <w:rsid w:val="00A4437F"/>
    <w:rsid w:val="00A459E3"/>
    <w:rsid w:val="00A45C41"/>
    <w:rsid w:val="00A479A1"/>
    <w:rsid w:val="00A515BA"/>
    <w:rsid w:val="00A53C90"/>
    <w:rsid w:val="00A53CF6"/>
    <w:rsid w:val="00A53DDB"/>
    <w:rsid w:val="00A554C6"/>
    <w:rsid w:val="00A60409"/>
    <w:rsid w:val="00A624F9"/>
    <w:rsid w:val="00A63E35"/>
    <w:rsid w:val="00A64159"/>
    <w:rsid w:val="00A677AB"/>
    <w:rsid w:val="00A702E9"/>
    <w:rsid w:val="00A70490"/>
    <w:rsid w:val="00A72192"/>
    <w:rsid w:val="00A72BFF"/>
    <w:rsid w:val="00A747FA"/>
    <w:rsid w:val="00A75A2B"/>
    <w:rsid w:val="00A80A69"/>
    <w:rsid w:val="00A814EE"/>
    <w:rsid w:val="00A8168D"/>
    <w:rsid w:val="00A81B15"/>
    <w:rsid w:val="00A829BD"/>
    <w:rsid w:val="00A82B8C"/>
    <w:rsid w:val="00A83466"/>
    <w:rsid w:val="00A83647"/>
    <w:rsid w:val="00A83BCC"/>
    <w:rsid w:val="00A8510E"/>
    <w:rsid w:val="00A87246"/>
    <w:rsid w:val="00A87ACA"/>
    <w:rsid w:val="00A91160"/>
    <w:rsid w:val="00A9176C"/>
    <w:rsid w:val="00A9182A"/>
    <w:rsid w:val="00A91D93"/>
    <w:rsid w:val="00A92426"/>
    <w:rsid w:val="00A935F0"/>
    <w:rsid w:val="00A977C0"/>
    <w:rsid w:val="00A979B8"/>
    <w:rsid w:val="00A97AF3"/>
    <w:rsid w:val="00AA032B"/>
    <w:rsid w:val="00AA0E4E"/>
    <w:rsid w:val="00AA3FA3"/>
    <w:rsid w:val="00AA46A9"/>
    <w:rsid w:val="00AA488C"/>
    <w:rsid w:val="00AA4D51"/>
    <w:rsid w:val="00AA5D76"/>
    <w:rsid w:val="00AA63D3"/>
    <w:rsid w:val="00AA7628"/>
    <w:rsid w:val="00AB05EB"/>
    <w:rsid w:val="00AB15EE"/>
    <w:rsid w:val="00AB4921"/>
    <w:rsid w:val="00AB554C"/>
    <w:rsid w:val="00AB6051"/>
    <w:rsid w:val="00AB6C04"/>
    <w:rsid w:val="00AB6D55"/>
    <w:rsid w:val="00AB72A7"/>
    <w:rsid w:val="00AC01F2"/>
    <w:rsid w:val="00AC0D6C"/>
    <w:rsid w:val="00AC0FB4"/>
    <w:rsid w:val="00AC202F"/>
    <w:rsid w:val="00AC4D20"/>
    <w:rsid w:val="00AC5580"/>
    <w:rsid w:val="00AC5FBA"/>
    <w:rsid w:val="00AC64B8"/>
    <w:rsid w:val="00AC7481"/>
    <w:rsid w:val="00AC7BA4"/>
    <w:rsid w:val="00AD092B"/>
    <w:rsid w:val="00AD18FA"/>
    <w:rsid w:val="00AD2E83"/>
    <w:rsid w:val="00AD3D9E"/>
    <w:rsid w:val="00AD4DE1"/>
    <w:rsid w:val="00AD4E5B"/>
    <w:rsid w:val="00AD6DDA"/>
    <w:rsid w:val="00AD7AFC"/>
    <w:rsid w:val="00AE04C5"/>
    <w:rsid w:val="00AE145E"/>
    <w:rsid w:val="00AE1636"/>
    <w:rsid w:val="00AE2467"/>
    <w:rsid w:val="00AE2E59"/>
    <w:rsid w:val="00AE377F"/>
    <w:rsid w:val="00AE4203"/>
    <w:rsid w:val="00AE43ED"/>
    <w:rsid w:val="00AE5647"/>
    <w:rsid w:val="00AE62A1"/>
    <w:rsid w:val="00AE6D74"/>
    <w:rsid w:val="00AF05F8"/>
    <w:rsid w:val="00AF1033"/>
    <w:rsid w:val="00AF2D22"/>
    <w:rsid w:val="00AF38E5"/>
    <w:rsid w:val="00AF4D58"/>
    <w:rsid w:val="00AF684D"/>
    <w:rsid w:val="00AF6D21"/>
    <w:rsid w:val="00AF7947"/>
    <w:rsid w:val="00B00417"/>
    <w:rsid w:val="00B008F3"/>
    <w:rsid w:val="00B01143"/>
    <w:rsid w:val="00B02C95"/>
    <w:rsid w:val="00B03ED4"/>
    <w:rsid w:val="00B066BD"/>
    <w:rsid w:val="00B10457"/>
    <w:rsid w:val="00B111A6"/>
    <w:rsid w:val="00B121DF"/>
    <w:rsid w:val="00B12B29"/>
    <w:rsid w:val="00B15119"/>
    <w:rsid w:val="00B16588"/>
    <w:rsid w:val="00B167A3"/>
    <w:rsid w:val="00B173FC"/>
    <w:rsid w:val="00B2039E"/>
    <w:rsid w:val="00B20425"/>
    <w:rsid w:val="00B24125"/>
    <w:rsid w:val="00B25A26"/>
    <w:rsid w:val="00B30C84"/>
    <w:rsid w:val="00B329E5"/>
    <w:rsid w:val="00B32DDA"/>
    <w:rsid w:val="00B33199"/>
    <w:rsid w:val="00B34125"/>
    <w:rsid w:val="00B34B41"/>
    <w:rsid w:val="00B35C96"/>
    <w:rsid w:val="00B3649E"/>
    <w:rsid w:val="00B407BA"/>
    <w:rsid w:val="00B4177E"/>
    <w:rsid w:val="00B429D9"/>
    <w:rsid w:val="00B4320B"/>
    <w:rsid w:val="00B43E2D"/>
    <w:rsid w:val="00B4570C"/>
    <w:rsid w:val="00B46CD5"/>
    <w:rsid w:val="00B5146E"/>
    <w:rsid w:val="00B5433C"/>
    <w:rsid w:val="00B55087"/>
    <w:rsid w:val="00B55677"/>
    <w:rsid w:val="00B55DA9"/>
    <w:rsid w:val="00B563DF"/>
    <w:rsid w:val="00B56D22"/>
    <w:rsid w:val="00B574FC"/>
    <w:rsid w:val="00B57D6C"/>
    <w:rsid w:val="00B61FD2"/>
    <w:rsid w:val="00B6255C"/>
    <w:rsid w:val="00B65085"/>
    <w:rsid w:val="00B65B20"/>
    <w:rsid w:val="00B65F93"/>
    <w:rsid w:val="00B676B9"/>
    <w:rsid w:val="00B67C3D"/>
    <w:rsid w:val="00B7251F"/>
    <w:rsid w:val="00B72E39"/>
    <w:rsid w:val="00B74599"/>
    <w:rsid w:val="00B7489F"/>
    <w:rsid w:val="00B7570C"/>
    <w:rsid w:val="00B76BE4"/>
    <w:rsid w:val="00B83088"/>
    <w:rsid w:val="00B83B8D"/>
    <w:rsid w:val="00B8419E"/>
    <w:rsid w:val="00B84FF2"/>
    <w:rsid w:val="00B85861"/>
    <w:rsid w:val="00B85984"/>
    <w:rsid w:val="00B85B65"/>
    <w:rsid w:val="00B86157"/>
    <w:rsid w:val="00B86660"/>
    <w:rsid w:val="00B86A8E"/>
    <w:rsid w:val="00B8700B"/>
    <w:rsid w:val="00B8707C"/>
    <w:rsid w:val="00B870E1"/>
    <w:rsid w:val="00B87580"/>
    <w:rsid w:val="00B9007D"/>
    <w:rsid w:val="00B918DA"/>
    <w:rsid w:val="00B945B9"/>
    <w:rsid w:val="00B95341"/>
    <w:rsid w:val="00B95A1F"/>
    <w:rsid w:val="00B95C77"/>
    <w:rsid w:val="00B97388"/>
    <w:rsid w:val="00B97689"/>
    <w:rsid w:val="00B97B52"/>
    <w:rsid w:val="00BA0D84"/>
    <w:rsid w:val="00BA101D"/>
    <w:rsid w:val="00BA17B9"/>
    <w:rsid w:val="00BA186B"/>
    <w:rsid w:val="00BA1BF5"/>
    <w:rsid w:val="00BA3A2F"/>
    <w:rsid w:val="00BA518F"/>
    <w:rsid w:val="00BA5382"/>
    <w:rsid w:val="00BA642F"/>
    <w:rsid w:val="00BA6EF1"/>
    <w:rsid w:val="00BA7305"/>
    <w:rsid w:val="00BB008F"/>
    <w:rsid w:val="00BB05CD"/>
    <w:rsid w:val="00BB1715"/>
    <w:rsid w:val="00BB2180"/>
    <w:rsid w:val="00BB236A"/>
    <w:rsid w:val="00BB26BD"/>
    <w:rsid w:val="00BB2936"/>
    <w:rsid w:val="00BB4849"/>
    <w:rsid w:val="00BB74A8"/>
    <w:rsid w:val="00BC2DDF"/>
    <w:rsid w:val="00BC3C5D"/>
    <w:rsid w:val="00BC5692"/>
    <w:rsid w:val="00BC5B0F"/>
    <w:rsid w:val="00BC5E7C"/>
    <w:rsid w:val="00BC7261"/>
    <w:rsid w:val="00BD2985"/>
    <w:rsid w:val="00BD3160"/>
    <w:rsid w:val="00BD39A0"/>
    <w:rsid w:val="00BD4FE8"/>
    <w:rsid w:val="00BD57E7"/>
    <w:rsid w:val="00BD71FD"/>
    <w:rsid w:val="00BD720F"/>
    <w:rsid w:val="00BD7895"/>
    <w:rsid w:val="00BE1A0B"/>
    <w:rsid w:val="00BE23B6"/>
    <w:rsid w:val="00BE2B54"/>
    <w:rsid w:val="00BE4250"/>
    <w:rsid w:val="00BE60C2"/>
    <w:rsid w:val="00BE6559"/>
    <w:rsid w:val="00BE67AA"/>
    <w:rsid w:val="00BE6EDD"/>
    <w:rsid w:val="00BE76F9"/>
    <w:rsid w:val="00BF08EC"/>
    <w:rsid w:val="00BF0A4B"/>
    <w:rsid w:val="00BF14E5"/>
    <w:rsid w:val="00BF1735"/>
    <w:rsid w:val="00BF28B0"/>
    <w:rsid w:val="00BF4490"/>
    <w:rsid w:val="00BF538D"/>
    <w:rsid w:val="00BF54DA"/>
    <w:rsid w:val="00C01272"/>
    <w:rsid w:val="00C02FB3"/>
    <w:rsid w:val="00C036C4"/>
    <w:rsid w:val="00C049E5"/>
    <w:rsid w:val="00C051DE"/>
    <w:rsid w:val="00C06C8E"/>
    <w:rsid w:val="00C0710A"/>
    <w:rsid w:val="00C10573"/>
    <w:rsid w:val="00C11FCF"/>
    <w:rsid w:val="00C126BE"/>
    <w:rsid w:val="00C13FCB"/>
    <w:rsid w:val="00C1481B"/>
    <w:rsid w:val="00C15610"/>
    <w:rsid w:val="00C165FC"/>
    <w:rsid w:val="00C17104"/>
    <w:rsid w:val="00C176B8"/>
    <w:rsid w:val="00C17CCD"/>
    <w:rsid w:val="00C200C3"/>
    <w:rsid w:val="00C203DA"/>
    <w:rsid w:val="00C21016"/>
    <w:rsid w:val="00C233BA"/>
    <w:rsid w:val="00C2460B"/>
    <w:rsid w:val="00C24C8B"/>
    <w:rsid w:val="00C27FAE"/>
    <w:rsid w:val="00C30873"/>
    <w:rsid w:val="00C308AC"/>
    <w:rsid w:val="00C31358"/>
    <w:rsid w:val="00C32D55"/>
    <w:rsid w:val="00C330FC"/>
    <w:rsid w:val="00C41343"/>
    <w:rsid w:val="00C42E63"/>
    <w:rsid w:val="00C43A3F"/>
    <w:rsid w:val="00C43FDC"/>
    <w:rsid w:val="00C457D8"/>
    <w:rsid w:val="00C45BE3"/>
    <w:rsid w:val="00C45F53"/>
    <w:rsid w:val="00C46DA5"/>
    <w:rsid w:val="00C46FA8"/>
    <w:rsid w:val="00C474DC"/>
    <w:rsid w:val="00C47A5A"/>
    <w:rsid w:val="00C501CD"/>
    <w:rsid w:val="00C50A6F"/>
    <w:rsid w:val="00C5148E"/>
    <w:rsid w:val="00C51537"/>
    <w:rsid w:val="00C54686"/>
    <w:rsid w:val="00C567B8"/>
    <w:rsid w:val="00C571A1"/>
    <w:rsid w:val="00C57979"/>
    <w:rsid w:val="00C57D3E"/>
    <w:rsid w:val="00C60744"/>
    <w:rsid w:val="00C62501"/>
    <w:rsid w:val="00C64707"/>
    <w:rsid w:val="00C65CD1"/>
    <w:rsid w:val="00C6722D"/>
    <w:rsid w:val="00C67706"/>
    <w:rsid w:val="00C71B25"/>
    <w:rsid w:val="00C72343"/>
    <w:rsid w:val="00C73EBF"/>
    <w:rsid w:val="00C7580D"/>
    <w:rsid w:val="00C75DF5"/>
    <w:rsid w:val="00C7650A"/>
    <w:rsid w:val="00C776F9"/>
    <w:rsid w:val="00C77BF4"/>
    <w:rsid w:val="00C800B2"/>
    <w:rsid w:val="00C80955"/>
    <w:rsid w:val="00C818A0"/>
    <w:rsid w:val="00C82C57"/>
    <w:rsid w:val="00C845E5"/>
    <w:rsid w:val="00C846FD"/>
    <w:rsid w:val="00C85569"/>
    <w:rsid w:val="00C87E44"/>
    <w:rsid w:val="00C90E75"/>
    <w:rsid w:val="00C911E7"/>
    <w:rsid w:val="00CA20A7"/>
    <w:rsid w:val="00CA27E2"/>
    <w:rsid w:val="00CA28DF"/>
    <w:rsid w:val="00CA3B21"/>
    <w:rsid w:val="00CA4939"/>
    <w:rsid w:val="00CA5B54"/>
    <w:rsid w:val="00CA6152"/>
    <w:rsid w:val="00CB18A4"/>
    <w:rsid w:val="00CB4F87"/>
    <w:rsid w:val="00CB6321"/>
    <w:rsid w:val="00CB7817"/>
    <w:rsid w:val="00CC061F"/>
    <w:rsid w:val="00CC0C30"/>
    <w:rsid w:val="00CC1A08"/>
    <w:rsid w:val="00CC274B"/>
    <w:rsid w:val="00CC469A"/>
    <w:rsid w:val="00CC5D61"/>
    <w:rsid w:val="00CC6A9F"/>
    <w:rsid w:val="00CC76BD"/>
    <w:rsid w:val="00CD060D"/>
    <w:rsid w:val="00CD0630"/>
    <w:rsid w:val="00CD1ACC"/>
    <w:rsid w:val="00CD3E2E"/>
    <w:rsid w:val="00CD559A"/>
    <w:rsid w:val="00CD5FE8"/>
    <w:rsid w:val="00CD6F42"/>
    <w:rsid w:val="00CD7DAB"/>
    <w:rsid w:val="00CE05F8"/>
    <w:rsid w:val="00CE0AAB"/>
    <w:rsid w:val="00CE1DE6"/>
    <w:rsid w:val="00CE2C40"/>
    <w:rsid w:val="00CE37E4"/>
    <w:rsid w:val="00CE45E7"/>
    <w:rsid w:val="00CE4957"/>
    <w:rsid w:val="00CE5381"/>
    <w:rsid w:val="00CE5BB5"/>
    <w:rsid w:val="00CE677A"/>
    <w:rsid w:val="00CE6EB0"/>
    <w:rsid w:val="00CE70DD"/>
    <w:rsid w:val="00CF0E75"/>
    <w:rsid w:val="00CF157D"/>
    <w:rsid w:val="00CF1C25"/>
    <w:rsid w:val="00CF324D"/>
    <w:rsid w:val="00CF35FC"/>
    <w:rsid w:val="00CF3B80"/>
    <w:rsid w:val="00CF3BAE"/>
    <w:rsid w:val="00CF6D69"/>
    <w:rsid w:val="00D030D6"/>
    <w:rsid w:val="00D04785"/>
    <w:rsid w:val="00D0782B"/>
    <w:rsid w:val="00D1032A"/>
    <w:rsid w:val="00D10687"/>
    <w:rsid w:val="00D106EB"/>
    <w:rsid w:val="00D1283E"/>
    <w:rsid w:val="00D17579"/>
    <w:rsid w:val="00D20F98"/>
    <w:rsid w:val="00D21B3E"/>
    <w:rsid w:val="00D22576"/>
    <w:rsid w:val="00D22DFF"/>
    <w:rsid w:val="00D24106"/>
    <w:rsid w:val="00D253DD"/>
    <w:rsid w:val="00D311C5"/>
    <w:rsid w:val="00D31CC7"/>
    <w:rsid w:val="00D32DC5"/>
    <w:rsid w:val="00D33511"/>
    <w:rsid w:val="00D34F4D"/>
    <w:rsid w:val="00D35B1E"/>
    <w:rsid w:val="00D37206"/>
    <w:rsid w:val="00D375AD"/>
    <w:rsid w:val="00D37F3A"/>
    <w:rsid w:val="00D41264"/>
    <w:rsid w:val="00D43656"/>
    <w:rsid w:val="00D43A39"/>
    <w:rsid w:val="00D44061"/>
    <w:rsid w:val="00D44C28"/>
    <w:rsid w:val="00D46133"/>
    <w:rsid w:val="00D467DF"/>
    <w:rsid w:val="00D476AE"/>
    <w:rsid w:val="00D5079E"/>
    <w:rsid w:val="00D50F38"/>
    <w:rsid w:val="00D51A7B"/>
    <w:rsid w:val="00D51B2B"/>
    <w:rsid w:val="00D51BF5"/>
    <w:rsid w:val="00D5226C"/>
    <w:rsid w:val="00D52D70"/>
    <w:rsid w:val="00D52D96"/>
    <w:rsid w:val="00D55168"/>
    <w:rsid w:val="00D5554F"/>
    <w:rsid w:val="00D55C25"/>
    <w:rsid w:val="00D57F27"/>
    <w:rsid w:val="00D6019E"/>
    <w:rsid w:val="00D60B3A"/>
    <w:rsid w:val="00D62009"/>
    <w:rsid w:val="00D64660"/>
    <w:rsid w:val="00D6466F"/>
    <w:rsid w:val="00D6540E"/>
    <w:rsid w:val="00D65524"/>
    <w:rsid w:val="00D65AB2"/>
    <w:rsid w:val="00D67102"/>
    <w:rsid w:val="00D75D0C"/>
    <w:rsid w:val="00D8154B"/>
    <w:rsid w:val="00D81D8E"/>
    <w:rsid w:val="00D822DE"/>
    <w:rsid w:val="00D831A6"/>
    <w:rsid w:val="00D8388C"/>
    <w:rsid w:val="00D86412"/>
    <w:rsid w:val="00D86740"/>
    <w:rsid w:val="00D86FBF"/>
    <w:rsid w:val="00D9280B"/>
    <w:rsid w:val="00D939F3"/>
    <w:rsid w:val="00D93F57"/>
    <w:rsid w:val="00D94547"/>
    <w:rsid w:val="00D95AEF"/>
    <w:rsid w:val="00D95D4D"/>
    <w:rsid w:val="00D96118"/>
    <w:rsid w:val="00D96432"/>
    <w:rsid w:val="00D96799"/>
    <w:rsid w:val="00D97842"/>
    <w:rsid w:val="00D97E56"/>
    <w:rsid w:val="00DA1E2D"/>
    <w:rsid w:val="00DA2ABC"/>
    <w:rsid w:val="00DA2FA6"/>
    <w:rsid w:val="00DA3D45"/>
    <w:rsid w:val="00DA449E"/>
    <w:rsid w:val="00DA49DE"/>
    <w:rsid w:val="00DA4B40"/>
    <w:rsid w:val="00DA5035"/>
    <w:rsid w:val="00DA7CC6"/>
    <w:rsid w:val="00DB154F"/>
    <w:rsid w:val="00DB2763"/>
    <w:rsid w:val="00DB2A2F"/>
    <w:rsid w:val="00DB5B31"/>
    <w:rsid w:val="00DB5F33"/>
    <w:rsid w:val="00DB6651"/>
    <w:rsid w:val="00DB78D2"/>
    <w:rsid w:val="00DC2120"/>
    <w:rsid w:val="00DC2607"/>
    <w:rsid w:val="00DC4256"/>
    <w:rsid w:val="00DC4322"/>
    <w:rsid w:val="00DC4729"/>
    <w:rsid w:val="00DC52F7"/>
    <w:rsid w:val="00DC6782"/>
    <w:rsid w:val="00DC7314"/>
    <w:rsid w:val="00DC73F8"/>
    <w:rsid w:val="00DD2C9C"/>
    <w:rsid w:val="00DD4878"/>
    <w:rsid w:val="00DD489B"/>
    <w:rsid w:val="00DD52F3"/>
    <w:rsid w:val="00DD5862"/>
    <w:rsid w:val="00DD716A"/>
    <w:rsid w:val="00DE063E"/>
    <w:rsid w:val="00DE0A05"/>
    <w:rsid w:val="00DE1CD1"/>
    <w:rsid w:val="00DE2201"/>
    <w:rsid w:val="00DE2F2B"/>
    <w:rsid w:val="00DE3C47"/>
    <w:rsid w:val="00DE4F98"/>
    <w:rsid w:val="00DE68E3"/>
    <w:rsid w:val="00DF003B"/>
    <w:rsid w:val="00DF2DE7"/>
    <w:rsid w:val="00DF3059"/>
    <w:rsid w:val="00DF373D"/>
    <w:rsid w:val="00DF6BD3"/>
    <w:rsid w:val="00E00939"/>
    <w:rsid w:val="00E00F0D"/>
    <w:rsid w:val="00E01805"/>
    <w:rsid w:val="00E01D44"/>
    <w:rsid w:val="00E04658"/>
    <w:rsid w:val="00E0624B"/>
    <w:rsid w:val="00E10894"/>
    <w:rsid w:val="00E12895"/>
    <w:rsid w:val="00E13072"/>
    <w:rsid w:val="00E138D6"/>
    <w:rsid w:val="00E15E06"/>
    <w:rsid w:val="00E1641C"/>
    <w:rsid w:val="00E1678E"/>
    <w:rsid w:val="00E16DE7"/>
    <w:rsid w:val="00E21A0E"/>
    <w:rsid w:val="00E263E6"/>
    <w:rsid w:val="00E275C7"/>
    <w:rsid w:val="00E276CD"/>
    <w:rsid w:val="00E27FCD"/>
    <w:rsid w:val="00E34209"/>
    <w:rsid w:val="00E3547C"/>
    <w:rsid w:val="00E359C2"/>
    <w:rsid w:val="00E377A3"/>
    <w:rsid w:val="00E37D49"/>
    <w:rsid w:val="00E40094"/>
    <w:rsid w:val="00E40C49"/>
    <w:rsid w:val="00E42AF5"/>
    <w:rsid w:val="00E42B0F"/>
    <w:rsid w:val="00E4493A"/>
    <w:rsid w:val="00E453A0"/>
    <w:rsid w:val="00E47008"/>
    <w:rsid w:val="00E5066E"/>
    <w:rsid w:val="00E51EDA"/>
    <w:rsid w:val="00E549CC"/>
    <w:rsid w:val="00E54EEB"/>
    <w:rsid w:val="00E55CC4"/>
    <w:rsid w:val="00E575CC"/>
    <w:rsid w:val="00E579AC"/>
    <w:rsid w:val="00E612FA"/>
    <w:rsid w:val="00E6291B"/>
    <w:rsid w:val="00E63E7C"/>
    <w:rsid w:val="00E643E4"/>
    <w:rsid w:val="00E65F46"/>
    <w:rsid w:val="00E67581"/>
    <w:rsid w:val="00E6786E"/>
    <w:rsid w:val="00E7028C"/>
    <w:rsid w:val="00E70B71"/>
    <w:rsid w:val="00E70F33"/>
    <w:rsid w:val="00E72928"/>
    <w:rsid w:val="00E7476C"/>
    <w:rsid w:val="00E761C4"/>
    <w:rsid w:val="00E764C0"/>
    <w:rsid w:val="00E76F8B"/>
    <w:rsid w:val="00E77047"/>
    <w:rsid w:val="00E77210"/>
    <w:rsid w:val="00E775D9"/>
    <w:rsid w:val="00E83BB1"/>
    <w:rsid w:val="00E840CB"/>
    <w:rsid w:val="00E87BC5"/>
    <w:rsid w:val="00E915AA"/>
    <w:rsid w:val="00E929E1"/>
    <w:rsid w:val="00E933F1"/>
    <w:rsid w:val="00E93727"/>
    <w:rsid w:val="00E93BAC"/>
    <w:rsid w:val="00E95D48"/>
    <w:rsid w:val="00E96E7F"/>
    <w:rsid w:val="00E9704B"/>
    <w:rsid w:val="00E97900"/>
    <w:rsid w:val="00E97D42"/>
    <w:rsid w:val="00EA0895"/>
    <w:rsid w:val="00EA0FB8"/>
    <w:rsid w:val="00EA11C0"/>
    <w:rsid w:val="00EA15B4"/>
    <w:rsid w:val="00EA2919"/>
    <w:rsid w:val="00EA397F"/>
    <w:rsid w:val="00EA3F51"/>
    <w:rsid w:val="00EA4A07"/>
    <w:rsid w:val="00EA4ADF"/>
    <w:rsid w:val="00EA4E08"/>
    <w:rsid w:val="00EA5FA8"/>
    <w:rsid w:val="00EA655F"/>
    <w:rsid w:val="00EA71DB"/>
    <w:rsid w:val="00EB0252"/>
    <w:rsid w:val="00EB0652"/>
    <w:rsid w:val="00EB1F0A"/>
    <w:rsid w:val="00EB2156"/>
    <w:rsid w:val="00EB2FAE"/>
    <w:rsid w:val="00EB5233"/>
    <w:rsid w:val="00EB6584"/>
    <w:rsid w:val="00EB7F0A"/>
    <w:rsid w:val="00EC1A02"/>
    <w:rsid w:val="00EC28BE"/>
    <w:rsid w:val="00EC39C3"/>
    <w:rsid w:val="00EC516F"/>
    <w:rsid w:val="00EC60E4"/>
    <w:rsid w:val="00ED13B1"/>
    <w:rsid w:val="00ED1A21"/>
    <w:rsid w:val="00ED2C62"/>
    <w:rsid w:val="00ED3B20"/>
    <w:rsid w:val="00ED3CF3"/>
    <w:rsid w:val="00ED5BC5"/>
    <w:rsid w:val="00ED64D3"/>
    <w:rsid w:val="00EE0092"/>
    <w:rsid w:val="00EE0E6C"/>
    <w:rsid w:val="00EE37C5"/>
    <w:rsid w:val="00EE37DB"/>
    <w:rsid w:val="00EE3B67"/>
    <w:rsid w:val="00EE4440"/>
    <w:rsid w:val="00EE5748"/>
    <w:rsid w:val="00EE65A1"/>
    <w:rsid w:val="00EE6619"/>
    <w:rsid w:val="00EE7407"/>
    <w:rsid w:val="00EF0231"/>
    <w:rsid w:val="00EF0905"/>
    <w:rsid w:val="00EF0C17"/>
    <w:rsid w:val="00EF1DE8"/>
    <w:rsid w:val="00EF33F7"/>
    <w:rsid w:val="00EF3B81"/>
    <w:rsid w:val="00EF3F0C"/>
    <w:rsid w:val="00EF3F7B"/>
    <w:rsid w:val="00EF482E"/>
    <w:rsid w:val="00EF4CEB"/>
    <w:rsid w:val="00EF57DA"/>
    <w:rsid w:val="00EF64E0"/>
    <w:rsid w:val="00F00B38"/>
    <w:rsid w:val="00F01F1A"/>
    <w:rsid w:val="00F022E7"/>
    <w:rsid w:val="00F027B3"/>
    <w:rsid w:val="00F07DDE"/>
    <w:rsid w:val="00F117B5"/>
    <w:rsid w:val="00F12A18"/>
    <w:rsid w:val="00F1333E"/>
    <w:rsid w:val="00F13A90"/>
    <w:rsid w:val="00F14483"/>
    <w:rsid w:val="00F1518D"/>
    <w:rsid w:val="00F17A2E"/>
    <w:rsid w:val="00F17CBF"/>
    <w:rsid w:val="00F20567"/>
    <w:rsid w:val="00F2074E"/>
    <w:rsid w:val="00F2081E"/>
    <w:rsid w:val="00F2093A"/>
    <w:rsid w:val="00F21872"/>
    <w:rsid w:val="00F2244F"/>
    <w:rsid w:val="00F233C6"/>
    <w:rsid w:val="00F23653"/>
    <w:rsid w:val="00F24A92"/>
    <w:rsid w:val="00F30C6F"/>
    <w:rsid w:val="00F3182B"/>
    <w:rsid w:val="00F321A0"/>
    <w:rsid w:val="00F32371"/>
    <w:rsid w:val="00F32522"/>
    <w:rsid w:val="00F32BAA"/>
    <w:rsid w:val="00F338B1"/>
    <w:rsid w:val="00F34902"/>
    <w:rsid w:val="00F36607"/>
    <w:rsid w:val="00F37BEB"/>
    <w:rsid w:val="00F37E32"/>
    <w:rsid w:val="00F41141"/>
    <w:rsid w:val="00F42575"/>
    <w:rsid w:val="00F434B3"/>
    <w:rsid w:val="00F45BE8"/>
    <w:rsid w:val="00F46105"/>
    <w:rsid w:val="00F46314"/>
    <w:rsid w:val="00F46BEB"/>
    <w:rsid w:val="00F5021E"/>
    <w:rsid w:val="00F50A7C"/>
    <w:rsid w:val="00F520E7"/>
    <w:rsid w:val="00F5279F"/>
    <w:rsid w:val="00F52B15"/>
    <w:rsid w:val="00F54CCD"/>
    <w:rsid w:val="00F55192"/>
    <w:rsid w:val="00F5563A"/>
    <w:rsid w:val="00F56B1E"/>
    <w:rsid w:val="00F572A7"/>
    <w:rsid w:val="00F57F8F"/>
    <w:rsid w:val="00F57FF9"/>
    <w:rsid w:val="00F610FE"/>
    <w:rsid w:val="00F63D5F"/>
    <w:rsid w:val="00F659F8"/>
    <w:rsid w:val="00F66174"/>
    <w:rsid w:val="00F72C21"/>
    <w:rsid w:val="00F72CB7"/>
    <w:rsid w:val="00F736BE"/>
    <w:rsid w:val="00F752BB"/>
    <w:rsid w:val="00F76D73"/>
    <w:rsid w:val="00F81B0D"/>
    <w:rsid w:val="00F8368E"/>
    <w:rsid w:val="00F84E21"/>
    <w:rsid w:val="00F850D2"/>
    <w:rsid w:val="00F916E6"/>
    <w:rsid w:val="00F91809"/>
    <w:rsid w:val="00F9188A"/>
    <w:rsid w:val="00F91FB2"/>
    <w:rsid w:val="00F92B16"/>
    <w:rsid w:val="00F9432F"/>
    <w:rsid w:val="00F95D4D"/>
    <w:rsid w:val="00F97FB5"/>
    <w:rsid w:val="00FA24C3"/>
    <w:rsid w:val="00FA3CC0"/>
    <w:rsid w:val="00FA41DE"/>
    <w:rsid w:val="00FA4C21"/>
    <w:rsid w:val="00FA529C"/>
    <w:rsid w:val="00FA5390"/>
    <w:rsid w:val="00FA579A"/>
    <w:rsid w:val="00FB0FE7"/>
    <w:rsid w:val="00FB2B5B"/>
    <w:rsid w:val="00FB340A"/>
    <w:rsid w:val="00FB476F"/>
    <w:rsid w:val="00FB4B85"/>
    <w:rsid w:val="00FB55A1"/>
    <w:rsid w:val="00FB6E5B"/>
    <w:rsid w:val="00FB71D1"/>
    <w:rsid w:val="00FB7CA5"/>
    <w:rsid w:val="00FC2617"/>
    <w:rsid w:val="00FC368A"/>
    <w:rsid w:val="00FC4177"/>
    <w:rsid w:val="00FD2E47"/>
    <w:rsid w:val="00FD344C"/>
    <w:rsid w:val="00FD3492"/>
    <w:rsid w:val="00FD59A0"/>
    <w:rsid w:val="00FD74A6"/>
    <w:rsid w:val="00FE054B"/>
    <w:rsid w:val="00FE2C2B"/>
    <w:rsid w:val="00FE2C45"/>
    <w:rsid w:val="00FE39FB"/>
    <w:rsid w:val="00FE5B76"/>
    <w:rsid w:val="00FE7AB0"/>
    <w:rsid w:val="00FF01A6"/>
    <w:rsid w:val="00FF0C92"/>
    <w:rsid w:val="00FF1054"/>
    <w:rsid w:val="00FF172B"/>
    <w:rsid w:val="00FF2401"/>
    <w:rsid w:val="00FF2EE2"/>
    <w:rsid w:val="00FF3563"/>
    <w:rsid w:val="00FF3646"/>
    <w:rsid w:val="00FF6348"/>
    <w:rsid w:val="00FF6FC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2A321"/>
  <w15:docId w15:val="{1CB8D256-8AAE-4E57-8DCB-1081C8F99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947"/>
    <w:pPr>
      <w:spacing w:after="120" w:line="240" w:lineRule="auto"/>
    </w:pPr>
    <w:rPr>
      <w:rFonts w:ascii="Arial" w:hAnsi="Arial"/>
      <w:color w:val="414141"/>
      <w:sz w:val="20"/>
      <w:lang w:val="en-US"/>
    </w:rPr>
  </w:style>
  <w:style w:type="paragraph" w:styleId="Heading1">
    <w:name w:val="heading 1"/>
    <w:basedOn w:val="Normal"/>
    <w:next w:val="BodyText"/>
    <w:link w:val="Heading1Char"/>
    <w:qFormat/>
    <w:rsid w:val="001C2947"/>
    <w:pPr>
      <w:keepNext/>
      <w:keepLines/>
      <w:pageBreakBefore/>
      <w:spacing w:before="360" w:after="360"/>
      <w:outlineLvl w:val="0"/>
    </w:pPr>
    <w:rPr>
      <w:rFonts w:eastAsiaTheme="majorEastAsia" w:cstheme="majorBidi"/>
      <w:bCs/>
      <w:sz w:val="32"/>
      <w:szCs w:val="28"/>
    </w:rPr>
  </w:style>
  <w:style w:type="paragraph" w:styleId="Heading2">
    <w:name w:val="heading 2"/>
    <w:basedOn w:val="Normal"/>
    <w:next w:val="BodyText"/>
    <w:link w:val="Heading2Char"/>
    <w:unhideWhenUsed/>
    <w:qFormat/>
    <w:rsid w:val="001C2947"/>
    <w:pPr>
      <w:keepNext/>
      <w:keepLines/>
      <w:spacing w:before="240" w:after="240"/>
      <w:outlineLvl w:val="1"/>
    </w:pPr>
    <w:rPr>
      <w:rFonts w:eastAsiaTheme="majorEastAsia" w:cstheme="majorBidi"/>
      <w:bCs/>
      <w:sz w:val="28"/>
      <w:szCs w:val="26"/>
    </w:rPr>
  </w:style>
  <w:style w:type="paragraph" w:styleId="Heading3">
    <w:name w:val="heading 3"/>
    <w:basedOn w:val="Normal"/>
    <w:next w:val="BodyText"/>
    <w:link w:val="Heading3Char"/>
    <w:unhideWhenUsed/>
    <w:qFormat/>
    <w:rsid w:val="001C2947"/>
    <w:pPr>
      <w:keepNext/>
      <w:keepLines/>
      <w:spacing w:before="240" w:after="240"/>
      <w:outlineLvl w:val="2"/>
    </w:pPr>
    <w:rPr>
      <w:rFonts w:eastAsiaTheme="majorEastAsia" w:cstheme="majorBidi"/>
      <w:bCs/>
      <w:sz w:val="24"/>
    </w:rPr>
  </w:style>
  <w:style w:type="paragraph" w:styleId="Heading4">
    <w:name w:val="heading 4"/>
    <w:basedOn w:val="Normal"/>
    <w:next w:val="BodyText"/>
    <w:link w:val="Heading4Char"/>
    <w:unhideWhenUsed/>
    <w:qFormat/>
    <w:rsid w:val="001C2947"/>
    <w:pPr>
      <w:keepNext/>
      <w:keepLines/>
      <w:spacing w:before="240"/>
      <w:outlineLvl w:val="3"/>
    </w:pPr>
    <w:rPr>
      <w:rFonts w:eastAsiaTheme="majorEastAsia" w:cstheme="majorBidi"/>
      <w:bCs/>
      <w:iCs/>
      <w:sz w:val="22"/>
    </w:rPr>
  </w:style>
  <w:style w:type="paragraph" w:styleId="Heading5">
    <w:name w:val="heading 5"/>
    <w:basedOn w:val="Normal"/>
    <w:next w:val="Normal"/>
    <w:link w:val="Heading5Char"/>
    <w:unhideWhenUsed/>
    <w:qFormat/>
    <w:rsid w:val="001C2947"/>
    <w:pPr>
      <w:keepNext/>
      <w:keepLines/>
      <w:spacing w:before="240"/>
      <w:outlineLvl w:val="4"/>
    </w:pPr>
    <w:rPr>
      <w:rFonts w:eastAsiaTheme="majorEastAsia" w:cstheme="majorBidi"/>
    </w:rPr>
  </w:style>
  <w:style w:type="paragraph" w:styleId="Heading6">
    <w:name w:val="heading 6"/>
    <w:basedOn w:val="Normal"/>
    <w:next w:val="Normal"/>
    <w:link w:val="Heading6Char"/>
    <w:unhideWhenUsed/>
    <w:rsid w:val="001C2947"/>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1C2947"/>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1C294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1C294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947"/>
    <w:rPr>
      <w:rFonts w:ascii="Arial" w:eastAsiaTheme="majorEastAsia" w:hAnsi="Arial" w:cstheme="majorBidi"/>
      <w:bCs/>
      <w:color w:val="414141"/>
      <w:sz w:val="32"/>
      <w:szCs w:val="28"/>
      <w:lang w:val="en-US"/>
    </w:rPr>
  </w:style>
  <w:style w:type="character" w:customStyle="1" w:styleId="Heading2Char">
    <w:name w:val="Heading 2 Char"/>
    <w:basedOn w:val="DefaultParagraphFont"/>
    <w:link w:val="Heading2"/>
    <w:uiPriority w:val="9"/>
    <w:rsid w:val="001C2947"/>
    <w:rPr>
      <w:rFonts w:ascii="Arial" w:eastAsiaTheme="majorEastAsia" w:hAnsi="Arial" w:cstheme="majorBidi"/>
      <w:bCs/>
      <w:color w:val="414141"/>
      <w:sz w:val="28"/>
      <w:szCs w:val="26"/>
      <w:lang w:val="en-US"/>
    </w:rPr>
  </w:style>
  <w:style w:type="character" w:customStyle="1" w:styleId="Heading3Char">
    <w:name w:val="Heading 3 Char"/>
    <w:basedOn w:val="DefaultParagraphFont"/>
    <w:link w:val="Heading3"/>
    <w:uiPriority w:val="9"/>
    <w:rsid w:val="001C2947"/>
    <w:rPr>
      <w:rFonts w:ascii="Arial" w:eastAsiaTheme="majorEastAsia" w:hAnsi="Arial" w:cstheme="majorBidi"/>
      <w:bCs/>
      <w:color w:val="414141"/>
      <w:sz w:val="24"/>
      <w:lang w:val="en-US"/>
    </w:rPr>
  </w:style>
  <w:style w:type="character" w:customStyle="1" w:styleId="Heading4Char">
    <w:name w:val="Heading 4 Char"/>
    <w:basedOn w:val="DefaultParagraphFont"/>
    <w:link w:val="Heading4"/>
    <w:uiPriority w:val="9"/>
    <w:rsid w:val="001C2947"/>
    <w:rPr>
      <w:rFonts w:ascii="Arial" w:eastAsiaTheme="majorEastAsia" w:hAnsi="Arial" w:cstheme="majorBidi"/>
      <w:bCs/>
      <w:iCs/>
      <w:color w:val="414141"/>
      <w:lang w:val="en-US"/>
    </w:rPr>
  </w:style>
  <w:style w:type="character" w:customStyle="1" w:styleId="Heading5Char">
    <w:name w:val="Heading 5 Char"/>
    <w:basedOn w:val="DefaultParagraphFont"/>
    <w:link w:val="Heading5"/>
    <w:uiPriority w:val="9"/>
    <w:rsid w:val="001C2947"/>
    <w:rPr>
      <w:rFonts w:ascii="Arial" w:eastAsiaTheme="majorEastAsia" w:hAnsi="Arial" w:cstheme="majorBidi"/>
      <w:color w:val="414141"/>
      <w:sz w:val="20"/>
      <w:lang w:val="en-US"/>
    </w:rPr>
  </w:style>
  <w:style w:type="character" w:customStyle="1" w:styleId="Heading6Char">
    <w:name w:val="Heading 6 Char"/>
    <w:basedOn w:val="DefaultParagraphFont"/>
    <w:link w:val="Heading6"/>
    <w:uiPriority w:val="9"/>
    <w:semiHidden/>
    <w:rsid w:val="001C2947"/>
    <w:rPr>
      <w:rFonts w:asciiTheme="majorHAnsi" w:eastAsiaTheme="majorEastAsia" w:hAnsiTheme="majorHAnsi" w:cstheme="majorBidi"/>
      <w:color w:val="243F60" w:themeColor="accent1" w:themeShade="7F"/>
      <w:sz w:val="20"/>
      <w:lang w:val="en-US"/>
    </w:rPr>
  </w:style>
  <w:style w:type="paragraph" w:styleId="Footer">
    <w:name w:val="footer"/>
    <w:aliases w:val="Misys Footer"/>
    <w:basedOn w:val="Normal"/>
    <w:link w:val="FooterChar"/>
    <w:uiPriority w:val="99"/>
    <w:unhideWhenUsed/>
    <w:qFormat/>
    <w:rsid w:val="001C2947"/>
    <w:pPr>
      <w:tabs>
        <w:tab w:val="center" w:pos="4513"/>
        <w:tab w:val="right" w:pos="9026"/>
      </w:tabs>
      <w:spacing w:before="40" w:after="40"/>
    </w:pPr>
    <w:rPr>
      <w:sz w:val="16"/>
    </w:rPr>
  </w:style>
  <w:style w:type="character" w:customStyle="1" w:styleId="FooterChar">
    <w:name w:val="Footer Char"/>
    <w:aliases w:val="Misys Footer Char"/>
    <w:basedOn w:val="DefaultParagraphFont"/>
    <w:link w:val="Footer"/>
    <w:uiPriority w:val="99"/>
    <w:rsid w:val="001C2947"/>
    <w:rPr>
      <w:rFonts w:ascii="Arial" w:hAnsi="Arial"/>
      <w:color w:val="414141"/>
      <w:sz w:val="16"/>
      <w:lang w:val="en-US"/>
    </w:rPr>
  </w:style>
  <w:style w:type="paragraph" w:styleId="BalloonText">
    <w:name w:val="Balloon Text"/>
    <w:basedOn w:val="Normal"/>
    <w:link w:val="BalloonTextChar"/>
    <w:uiPriority w:val="99"/>
    <w:semiHidden/>
    <w:unhideWhenUsed/>
    <w:rsid w:val="001C294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947"/>
    <w:rPr>
      <w:rFonts w:ascii="Tahoma" w:hAnsi="Tahoma" w:cs="Tahoma"/>
      <w:color w:val="414141"/>
      <w:sz w:val="16"/>
      <w:szCs w:val="16"/>
      <w:lang w:val="en-US"/>
    </w:rPr>
  </w:style>
  <w:style w:type="character" w:styleId="Hyperlink">
    <w:name w:val="Hyperlink"/>
    <w:basedOn w:val="DefaultParagraphFont"/>
    <w:uiPriority w:val="99"/>
    <w:unhideWhenUsed/>
    <w:rsid w:val="001C2947"/>
    <w:rPr>
      <w:color w:val="C137A2"/>
      <w:u w:val="none"/>
    </w:rPr>
  </w:style>
  <w:style w:type="paragraph" w:customStyle="1" w:styleId="AboutTitle">
    <w:name w:val="AboutTitle"/>
    <w:basedOn w:val="Heading1"/>
    <w:next w:val="Normal"/>
    <w:qFormat/>
    <w:rsid w:val="00482A15"/>
    <w:pPr>
      <w:spacing w:before="1440" w:after="1200"/>
    </w:pPr>
    <w:rPr>
      <w:bCs w:val="0"/>
      <w:spacing w:val="32"/>
      <w:sz w:val="36"/>
    </w:rPr>
  </w:style>
  <w:style w:type="paragraph" w:customStyle="1" w:styleId="CodeSnippet2">
    <w:name w:val="CodeSnippet 2"/>
    <w:basedOn w:val="Normal"/>
    <w:qFormat/>
    <w:rsid w:val="00C330FC"/>
    <w:pPr>
      <w:pBdr>
        <w:top w:val="single" w:sz="8" w:space="1" w:color="BFBFBF"/>
        <w:left w:val="single" w:sz="8" w:space="4" w:color="BFBFBF"/>
        <w:bottom w:val="single" w:sz="8" w:space="1" w:color="BFBFBF"/>
        <w:right w:val="single" w:sz="8" w:space="4" w:color="BFBFBF"/>
      </w:pBdr>
      <w:spacing w:before="60" w:after="60"/>
    </w:pPr>
    <w:rPr>
      <w:rFonts w:ascii="Courier New" w:hAnsi="Courier New"/>
      <w:sz w:val="18"/>
    </w:rPr>
  </w:style>
  <w:style w:type="paragraph" w:styleId="Header">
    <w:name w:val="header"/>
    <w:basedOn w:val="Normal"/>
    <w:link w:val="HeaderChar"/>
    <w:uiPriority w:val="99"/>
    <w:unhideWhenUsed/>
    <w:rsid w:val="001C2947"/>
    <w:pPr>
      <w:pBdr>
        <w:bottom w:val="single" w:sz="4" w:space="6" w:color="A6A6A6" w:themeColor="background1" w:themeShade="A6"/>
      </w:pBdr>
      <w:tabs>
        <w:tab w:val="center" w:pos="4513"/>
        <w:tab w:val="right" w:pos="9026"/>
      </w:tabs>
      <w:spacing w:after="40"/>
    </w:pPr>
    <w:rPr>
      <w:caps/>
      <w:sz w:val="16"/>
    </w:rPr>
  </w:style>
  <w:style w:type="table" w:styleId="TableGrid">
    <w:name w:val="Table Grid"/>
    <w:aliases w:val="TableGridHeader"/>
    <w:basedOn w:val="TableNormal"/>
    <w:uiPriority w:val="59"/>
    <w:rsid w:val="001C2947"/>
    <w:pPr>
      <w:spacing w:after="0" w:line="240" w:lineRule="auto"/>
    </w:pPr>
    <w:rPr>
      <w:rFonts w:ascii="Avenir LT Std 65 Medium" w:hAnsi="Avenir LT Std 65 Medium"/>
      <w:sz w:val="20"/>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color w:val="FFFFFF" w:themeColor="background1"/>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paragraph" w:styleId="TOC2">
    <w:name w:val="toc 2"/>
    <w:basedOn w:val="Normal"/>
    <w:next w:val="Normal"/>
    <w:uiPriority w:val="39"/>
    <w:unhideWhenUsed/>
    <w:rsid w:val="001C2947"/>
    <w:pPr>
      <w:tabs>
        <w:tab w:val="right" w:leader="dot" w:pos="9016"/>
      </w:tabs>
      <w:spacing w:after="100"/>
    </w:pPr>
    <w:rPr>
      <w:noProof/>
    </w:rPr>
  </w:style>
  <w:style w:type="paragraph" w:styleId="TOC1">
    <w:name w:val="toc 1"/>
    <w:basedOn w:val="Normal"/>
    <w:next w:val="Normal"/>
    <w:uiPriority w:val="39"/>
    <w:unhideWhenUsed/>
    <w:rsid w:val="001C2947"/>
    <w:pPr>
      <w:tabs>
        <w:tab w:val="left" w:pos="1080"/>
        <w:tab w:val="left" w:pos="1320"/>
        <w:tab w:val="right" w:leader="dot" w:pos="9016"/>
      </w:tabs>
      <w:spacing w:after="100"/>
    </w:pPr>
    <w:rPr>
      <w:b/>
      <w:caps/>
      <w:noProof/>
      <w:color w:val="C137A2"/>
    </w:rPr>
  </w:style>
  <w:style w:type="paragraph" w:styleId="TOC3">
    <w:name w:val="toc 3"/>
    <w:basedOn w:val="Normal"/>
    <w:next w:val="Normal"/>
    <w:uiPriority w:val="39"/>
    <w:unhideWhenUsed/>
    <w:rsid w:val="001C2947"/>
    <w:pPr>
      <w:tabs>
        <w:tab w:val="right" w:leader="dot" w:pos="9016"/>
      </w:tabs>
      <w:ind w:left="360"/>
    </w:pPr>
    <w:rPr>
      <w:noProof/>
      <w:sz w:val="18"/>
    </w:rPr>
  </w:style>
  <w:style w:type="character" w:customStyle="1" w:styleId="HeaderChar">
    <w:name w:val="Header Char"/>
    <w:basedOn w:val="DefaultParagraphFont"/>
    <w:link w:val="Header"/>
    <w:uiPriority w:val="99"/>
    <w:rsid w:val="001C2947"/>
    <w:rPr>
      <w:rFonts w:ascii="Arial" w:hAnsi="Arial"/>
      <w:caps/>
      <w:color w:val="414141"/>
      <w:sz w:val="16"/>
      <w:lang w:val="en-US"/>
    </w:rPr>
  </w:style>
  <w:style w:type="table" w:customStyle="1" w:styleId="TableGridNoHeader">
    <w:name w:val="TableGridNoHeader"/>
    <w:basedOn w:val="TableNormal"/>
    <w:uiPriority w:val="99"/>
    <w:rsid w:val="001C2947"/>
    <w:pPr>
      <w:spacing w:after="0" w:line="240" w:lineRule="auto"/>
    </w:pPr>
    <w:rPr>
      <w:rFonts w:ascii="Avenir LT Std 65 Medium" w:hAnsi="Avenir LT Std 65 Medium"/>
      <w:sz w:val="18"/>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band1Horz">
      <w:tblPr/>
      <w:tcPr>
        <w:shd w:val="clear" w:color="auto" w:fill="CECECE"/>
      </w:tcPr>
    </w:tblStylePr>
    <w:tblStylePr w:type="band2Horz">
      <w:tblPr/>
      <w:tcPr>
        <w:shd w:val="clear" w:color="auto" w:fill="F2F2F2"/>
      </w:tcPr>
    </w:tblStylePr>
  </w:style>
  <w:style w:type="character" w:styleId="FollowedHyperlink">
    <w:name w:val="FollowedHyperlink"/>
    <w:basedOn w:val="DefaultParagraphFont"/>
    <w:uiPriority w:val="99"/>
    <w:semiHidden/>
    <w:unhideWhenUsed/>
    <w:rsid w:val="001C2947"/>
    <w:rPr>
      <w:color w:val="800080" w:themeColor="followedHyperlink"/>
      <w:u w:val="single"/>
    </w:rPr>
  </w:style>
  <w:style w:type="paragraph" w:customStyle="1" w:styleId="RunningHeaderTitle">
    <w:name w:val="RunningHeaderTitle"/>
    <w:basedOn w:val="Normal"/>
    <w:qFormat/>
    <w:rsid w:val="00DE063E"/>
    <w:pPr>
      <w:pBdr>
        <w:bottom w:val="single" w:sz="8" w:space="3" w:color="BFBFBF"/>
      </w:pBdr>
      <w:spacing w:before="60" w:after="60"/>
      <w:contextualSpacing/>
    </w:pPr>
    <w:rPr>
      <w:i/>
      <w:sz w:val="16"/>
    </w:rPr>
  </w:style>
  <w:style w:type="character" w:styleId="PlaceholderText">
    <w:name w:val="Placeholder Text"/>
    <w:basedOn w:val="DefaultParagraphFont"/>
    <w:uiPriority w:val="99"/>
    <w:semiHidden/>
    <w:rsid w:val="001C2947"/>
    <w:rPr>
      <w:color w:val="808080"/>
    </w:rPr>
  </w:style>
  <w:style w:type="paragraph" w:styleId="ListBullet">
    <w:name w:val="List Bullet"/>
    <w:basedOn w:val="Normal"/>
    <w:uiPriority w:val="99"/>
    <w:semiHidden/>
    <w:unhideWhenUsed/>
    <w:rsid w:val="001C2947"/>
    <w:pPr>
      <w:numPr>
        <w:numId w:val="28"/>
      </w:numPr>
      <w:contextualSpacing/>
    </w:pPr>
  </w:style>
  <w:style w:type="table" w:customStyle="1" w:styleId="MisysTable">
    <w:name w:val="Misys Table"/>
    <w:basedOn w:val="TableNormal"/>
    <w:uiPriority w:val="99"/>
    <w:rsid w:val="00EF3F0C"/>
    <w:pPr>
      <w:spacing w:after="0" w:line="240" w:lineRule="auto"/>
    </w:pPr>
    <w:rPr>
      <w:rFonts w:ascii="Arial" w:eastAsia="Times New Roman" w:hAnsi="Arial" w:cs="Times New Roman"/>
      <w:sz w:val="18"/>
      <w:szCs w:val="20"/>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pPr>
        <w:wordWrap/>
        <w:spacing w:beforeLines="60" w:beforeAutospacing="0" w:afterLines="80" w:afterAutospacing="0"/>
        <w:contextualSpacing w:val="0"/>
        <w:mirrorIndents w:val="0"/>
        <w:jc w:val="left"/>
      </w:pPr>
      <w:rPr>
        <w:rFonts w:ascii="Arial" w:hAnsi="Arial"/>
        <w:b/>
        <w:color w:val="FFFFFF" w:themeColor="background1"/>
        <w:sz w:val="18"/>
      </w:rPr>
      <w:tblPr/>
      <w:tcPr>
        <w:vAlign w:val="center"/>
      </w:tcPr>
    </w:tblStylePr>
  </w:style>
  <w:style w:type="paragraph" w:customStyle="1" w:styleId="SpaceBefore">
    <w:name w:val="SpaceBefore"/>
    <w:basedOn w:val="Normal"/>
    <w:qFormat/>
    <w:rsid w:val="00D5554F"/>
    <w:pPr>
      <w:spacing w:before="240"/>
    </w:pPr>
    <w:rPr>
      <w:rFonts w:eastAsia="Times New Roman" w:cs="Arial"/>
      <w:szCs w:val="18"/>
    </w:rPr>
  </w:style>
  <w:style w:type="paragraph" w:customStyle="1" w:styleId="NoSpaceAfter">
    <w:name w:val="NoSpaceAfter"/>
    <w:basedOn w:val="SpaceBefore"/>
    <w:qFormat/>
    <w:rsid w:val="00D5554F"/>
    <w:pPr>
      <w:spacing w:before="120" w:after="0"/>
    </w:pPr>
  </w:style>
  <w:style w:type="paragraph" w:customStyle="1" w:styleId="TableHeading">
    <w:name w:val="TableHeading"/>
    <w:basedOn w:val="Normal"/>
    <w:semiHidden/>
    <w:qFormat/>
    <w:rsid w:val="00E97900"/>
    <w:pPr>
      <w:spacing w:before="120"/>
    </w:pPr>
    <w:rPr>
      <w:rFonts w:eastAsia="MS Mincho" w:cs="Times New Roman"/>
      <w:b/>
      <w:noProof/>
      <w:color w:val="FFFFFF"/>
    </w:rPr>
  </w:style>
  <w:style w:type="paragraph" w:customStyle="1" w:styleId="TableText">
    <w:name w:val="TableText"/>
    <w:basedOn w:val="BodyText"/>
    <w:qFormat/>
    <w:rsid w:val="001C2947"/>
    <w:pPr>
      <w:spacing w:before="60" w:after="80"/>
    </w:pPr>
    <w:rPr>
      <w:sz w:val="18"/>
    </w:rPr>
  </w:style>
  <w:style w:type="table" w:customStyle="1" w:styleId="MisysTable1">
    <w:name w:val="MisysTable1"/>
    <w:basedOn w:val="TableNormal"/>
    <w:uiPriority w:val="99"/>
    <w:rsid w:val="00E97900"/>
    <w:pPr>
      <w:spacing w:after="0" w:line="240" w:lineRule="auto"/>
    </w:pPr>
    <w:rPr>
      <w:rFonts w:ascii="Arial" w:eastAsia="Calibri" w:hAnsi="Arial" w:cs="Times New Roman"/>
      <w:sz w:val="20"/>
      <w:szCs w:val="20"/>
      <w:lang w:val="en-US" w:eastAsia="zh-CN"/>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tcMar>
        <w:left w:w="115" w:type="dxa"/>
        <w:right w:w="115" w:type="dxa"/>
      </w:tcMar>
    </w:tcPr>
    <w:tblStylePr w:type="firstRow">
      <w:rPr>
        <w:b w:val="0"/>
        <w:color w:val="FFFFFF"/>
      </w:rPr>
      <w:tblPr/>
      <w:tcPr>
        <w:shd w:val="clear" w:color="auto" w:fill="2AB5B2"/>
      </w:tcPr>
    </w:tblStylePr>
    <w:tblStylePr w:type="band1Horz">
      <w:tblPr/>
      <w:tcPr>
        <w:shd w:val="clear" w:color="auto" w:fill="F2F2F2"/>
      </w:tcPr>
    </w:tblStylePr>
    <w:tblStylePr w:type="band2Horz">
      <w:tblPr/>
      <w:tcPr>
        <w:shd w:val="clear" w:color="auto" w:fill="D9D9D9"/>
      </w:tcPr>
    </w:tblStylePr>
  </w:style>
  <w:style w:type="paragraph" w:customStyle="1" w:styleId="ListBulletLevel1">
    <w:name w:val="ListBulletLevel1"/>
    <w:basedOn w:val="Normal"/>
    <w:semiHidden/>
    <w:qFormat/>
    <w:rsid w:val="00E97900"/>
    <w:pPr>
      <w:spacing w:before="120"/>
    </w:pPr>
    <w:rPr>
      <w:rFonts w:eastAsia="MS Mincho" w:cs="Times New Roman"/>
      <w:noProof/>
    </w:rPr>
  </w:style>
  <w:style w:type="paragraph" w:styleId="BodyText0">
    <w:name w:val="Body Text"/>
    <w:basedOn w:val="Normal"/>
    <w:link w:val="BodyTextChar"/>
    <w:uiPriority w:val="99"/>
    <w:semiHidden/>
    <w:unhideWhenUsed/>
    <w:rsid w:val="001C2947"/>
  </w:style>
  <w:style w:type="character" w:customStyle="1" w:styleId="BodyTextChar">
    <w:name w:val="Body Text Char"/>
    <w:basedOn w:val="DefaultParagraphFont"/>
    <w:link w:val="BodyText0"/>
    <w:uiPriority w:val="99"/>
    <w:semiHidden/>
    <w:rsid w:val="001C2947"/>
    <w:rPr>
      <w:rFonts w:ascii="Arial" w:hAnsi="Arial"/>
      <w:color w:val="414141"/>
      <w:sz w:val="20"/>
      <w:lang w:val="en-US"/>
    </w:rPr>
  </w:style>
  <w:style w:type="paragraph" w:customStyle="1" w:styleId="TableHeading0">
    <w:name w:val="Table Heading"/>
    <w:basedOn w:val="BodyText0"/>
    <w:semiHidden/>
    <w:qFormat/>
    <w:rsid w:val="00085CBD"/>
    <w:pPr>
      <w:shd w:val="clear" w:color="auto" w:fill="31849B"/>
      <w:spacing w:after="0"/>
    </w:pPr>
    <w:rPr>
      <w:b/>
      <w:color w:val="FFFFFF" w:themeColor="background1"/>
      <w:sz w:val="18"/>
      <w:lang w:val="en-NZ"/>
    </w:rPr>
  </w:style>
  <w:style w:type="paragraph" w:customStyle="1" w:styleId="NoSpaceBodyText">
    <w:name w:val="No Space Body Text"/>
    <w:basedOn w:val="BodyText0"/>
    <w:link w:val="NoSpaceBodyTextChar"/>
    <w:semiHidden/>
    <w:qFormat/>
    <w:rsid w:val="00085CBD"/>
    <w:pPr>
      <w:spacing w:after="0"/>
    </w:pPr>
  </w:style>
  <w:style w:type="character" w:customStyle="1" w:styleId="NoSpaceBodyTextChar">
    <w:name w:val="No Space Body Text Char"/>
    <w:basedOn w:val="BodyTextChar"/>
    <w:link w:val="NoSpaceBodyText"/>
    <w:semiHidden/>
    <w:rsid w:val="000769E8"/>
    <w:rPr>
      <w:rFonts w:ascii="Arial" w:eastAsia="Times New Roman" w:hAnsi="Arial" w:cs="Arial"/>
      <w:color w:val="414141"/>
      <w:sz w:val="20"/>
      <w:szCs w:val="18"/>
      <w:lang w:val="en-US"/>
    </w:rPr>
  </w:style>
  <w:style w:type="paragraph" w:customStyle="1" w:styleId="TableText0">
    <w:name w:val="Table Text"/>
    <w:basedOn w:val="BodyText0"/>
    <w:qFormat/>
    <w:rsid w:val="00085CBD"/>
    <w:pPr>
      <w:spacing w:before="40" w:after="40"/>
    </w:pPr>
    <w:rPr>
      <w:sz w:val="18"/>
    </w:rPr>
  </w:style>
  <w:style w:type="character" w:customStyle="1" w:styleId="Monospace">
    <w:name w:val="Monospace"/>
    <w:semiHidden/>
    <w:rsid w:val="00085CBD"/>
    <w:rPr>
      <w:rFonts w:ascii="Courier New" w:hAnsi="Courier New" w:cs="Courier New"/>
    </w:rPr>
  </w:style>
  <w:style w:type="paragraph" w:customStyle="1" w:styleId="BulletHyphen">
    <w:name w:val="Bullet Hyphen"/>
    <w:basedOn w:val="ListBullet"/>
    <w:semiHidden/>
    <w:qFormat/>
    <w:rsid w:val="00085CBD"/>
    <w:pPr>
      <w:spacing w:before="120" w:after="240"/>
      <w:ind w:left="1440" w:hanging="1080"/>
      <w:contextualSpacing w:val="0"/>
    </w:pPr>
    <w:rPr>
      <w:rFonts w:eastAsia="Times New Roman" w:cs="Arial"/>
      <w:color w:val="auto"/>
      <w:szCs w:val="18"/>
    </w:rPr>
  </w:style>
  <w:style w:type="paragraph" w:customStyle="1" w:styleId="Bullet">
    <w:name w:val="Bullet"/>
    <w:basedOn w:val="Normal"/>
    <w:uiPriority w:val="99"/>
    <w:semiHidden/>
    <w:qFormat/>
    <w:rsid w:val="00085CBD"/>
    <w:pPr>
      <w:tabs>
        <w:tab w:val="num" w:pos="720"/>
      </w:tabs>
      <w:spacing w:before="120"/>
      <w:ind w:left="720" w:hanging="360"/>
    </w:pPr>
    <w:rPr>
      <w:rFonts w:eastAsia="Times New Roman" w:cs="Arial"/>
      <w:color w:val="auto"/>
      <w:szCs w:val="19"/>
      <w:lang w:eastAsia="en-GB"/>
    </w:rPr>
  </w:style>
  <w:style w:type="character" w:customStyle="1" w:styleId="Italic">
    <w:name w:val="Italic"/>
    <w:basedOn w:val="DefaultParagraphFont"/>
    <w:uiPriority w:val="1"/>
    <w:qFormat/>
    <w:rsid w:val="001C2947"/>
    <w:rPr>
      <w:rFonts w:ascii="Arial" w:hAnsi="Arial"/>
      <w:i/>
      <w:sz w:val="20"/>
    </w:rPr>
  </w:style>
  <w:style w:type="paragraph" w:customStyle="1" w:styleId="CodeSnippet">
    <w:name w:val="CodeSnippet"/>
    <w:basedOn w:val="Normal"/>
    <w:qFormat/>
    <w:rsid w:val="001C2947"/>
    <w:pPr>
      <w:spacing w:before="60" w:after="60"/>
    </w:pPr>
    <w:rPr>
      <w:rFonts w:ascii="Courier New" w:hAnsi="Courier New"/>
      <w:sz w:val="18"/>
    </w:rPr>
  </w:style>
  <w:style w:type="paragraph" w:customStyle="1" w:styleId="12BeforeBodyText">
    <w:name w:val="12 Before Body Text"/>
    <w:basedOn w:val="BodyText0"/>
    <w:semiHidden/>
    <w:qFormat/>
    <w:rsid w:val="00085CBD"/>
    <w:pPr>
      <w:spacing w:before="240" w:after="0"/>
    </w:pPr>
  </w:style>
  <w:style w:type="paragraph" w:customStyle="1" w:styleId="Note">
    <w:name w:val="Note"/>
    <w:basedOn w:val="Normal"/>
    <w:next w:val="Normal"/>
    <w:semiHidden/>
    <w:qFormat/>
    <w:rsid w:val="00085CBD"/>
    <w:pPr>
      <w:tabs>
        <w:tab w:val="left" w:pos="500"/>
      </w:tabs>
      <w:spacing w:before="240" w:after="240"/>
    </w:pPr>
    <w:rPr>
      <w:rFonts w:eastAsia="Times New Roman" w:cs="Arial"/>
      <w:color w:val="000000" w:themeColor="text1"/>
      <w:szCs w:val="18"/>
    </w:rPr>
  </w:style>
  <w:style w:type="paragraph" w:customStyle="1" w:styleId="12AfterBodyText">
    <w:name w:val="12 After Body Text"/>
    <w:basedOn w:val="BodyText0"/>
    <w:semiHidden/>
    <w:qFormat/>
    <w:rsid w:val="00085CBD"/>
    <w:pPr>
      <w:spacing w:after="240"/>
    </w:pPr>
  </w:style>
  <w:style w:type="paragraph" w:customStyle="1" w:styleId="CellNote">
    <w:name w:val="CellNote"/>
    <w:basedOn w:val="Note"/>
    <w:semiHidden/>
    <w:qFormat/>
    <w:rsid w:val="00085CBD"/>
    <w:pPr>
      <w:ind w:hanging="360"/>
    </w:pPr>
  </w:style>
  <w:style w:type="paragraph" w:styleId="TOC4">
    <w:name w:val="toc 4"/>
    <w:basedOn w:val="Normal"/>
    <w:next w:val="Normal"/>
    <w:uiPriority w:val="39"/>
    <w:unhideWhenUsed/>
    <w:rsid w:val="001C2947"/>
    <w:pPr>
      <w:tabs>
        <w:tab w:val="right" w:leader="dot" w:pos="9016"/>
      </w:tabs>
      <w:ind w:left="720"/>
    </w:pPr>
    <w:rPr>
      <w:noProof/>
      <w:sz w:val="16"/>
    </w:rPr>
  </w:style>
  <w:style w:type="paragraph" w:styleId="TOC5">
    <w:name w:val="toc 5"/>
    <w:basedOn w:val="Normal"/>
    <w:next w:val="Normal"/>
    <w:uiPriority w:val="39"/>
    <w:unhideWhenUsed/>
    <w:rsid w:val="001C2947"/>
    <w:pPr>
      <w:spacing w:after="100"/>
      <w:ind w:left="800"/>
    </w:pPr>
  </w:style>
  <w:style w:type="paragraph" w:styleId="TOC6">
    <w:name w:val="toc 6"/>
    <w:basedOn w:val="Normal"/>
    <w:next w:val="Normal"/>
    <w:uiPriority w:val="39"/>
    <w:unhideWhenUsed/>
    <w:rsid w:val="001C2947"/>
    <w:pPr>
      <w:spacing w:after="100"/>
      <w:ind w:left="1000"/>
    </w:pPr>
  </w:style>
  <w:style w:type="paragraph" w:styleId="TOC7">
    <w:name w:val="toc 7"/>
    <w:basedOn w:val="Normal"/>
    <w:next w:val="Normal"/>
    <w:uiPriority w:val="39"/>
    <w:unhideWhenUsed/>
    <w:rsid w:val="001C2947"/>
    <w:pPr>
      <w:spacing w:after="100"/>
      <w:ind w:left="1200"/>
    </w:pPr>
  </w:style>
  <w:style w:type="paragraph" w:styleId="TOC8">
    <w:name w:val="toc 8"/>
    <w:basedOn w:val="Normal"/>
    <w:next w:val="Normal"/>
    <w:uiPriority w:val="39"/>
    <w:unhideWhenUsed/>
    <w:rsid w:val="001C2947"/>
    <w:pPr>
      <w:spacing w:after="100"/>
      <w:ind w:left="1400"/>
    </w:pPr>
  </w:style>
  <w:style w:type="paragraph" w:styleId="TOC9">
    <w:name w:val="toc 9"/>
    <w:basedOn w:val="Normal"/>
    <w:next w:val="Normal"/>
    <w:uiPriority w:val="39"/>
    <w:unhideWhenUsed/>
    <w:rsid w:val="001C2947"/>
    <w:pPr>
      <w:spacing w:after="100"/>
      <w:ind w:left="1600"/>
    </w:pPr>
  </w:style>
  <w:style w:type="paragraph" w:customStyle="1" w:styleId="Copyright">
    <w:name w:val="Copyright"/>
    <w:basedOn w:val="Heading2"/>
    <w:semiHidden/>
    <w:rsid w:val="000769E8"/>
    <w:pPr>
      <w:spacing w:before="200" w:after="100"/>
    </w:pPr>
    <w:rPr>
      <w:bCs w:val="0"/>
      <w:noProof/>
    </w:rPr>
  </w:style>
  <w:style w:type="paragraph" w:customStyle="1" w:styleId="PrefaceHeader">
    <w:name w:val="PrefaceHeader"/>
    <w:basedOn w:val="Heading2"/>
    <w:uiPriority w:val="99"/>
    <w:qFormat/>
    <w:rsid w:val="004C0875"/>
    <w:rPr>
      <w:rFonts w:eastAsia="Times New Roman"/>
    </w:rPr>
  </w:style>
  <w:style w:type="paragraph" w:styleId="TOCHeading">
    <w:name w:val="TOC Heading"/>
    <w:basedOn w:val="Heading1"/>
    <w:next w:val="Normal"/>
    <w:uiPriority w:val="39"/>
    <w:semiHidden/>
    <w:unhideWhenUsed/>
    <w:qFormat/>
    <w:rsid w:val="001C2947"/>
    <w:pPr>
      <w:pageBreakBefore w:val="0"/>
      <w:spacing w:before="240" w:after="0"/>
      <w:outlineLvl w:val="9"/>
    </w:pPr>
    <w:rPr>
      <w:rFonts w:asciiTheme="majorHAnsi" w:hAnsiTheme="majorHAnsi"/>
      <w:bCs w:val="0"/>
      <w:color w:val="365F91" w:themeColor="accent1" w:themeShade="BF"/>
      <w:szCs w:val="32"/>
    </w:rPr>
  </w:style>
  <w:style w:type="paragraph" w:styleId="Revision">
    <w:name w:val="Revision"/>
    <w:hidden/>
    <w:uiPriority w:val="99"/>
    <w:semiHidden/>
    <w:rsid w:val="00FB2B5B"/>
    <w:pPr>
      <w:spacing w:after="0" w:line="240" w:lineRule="auto"/>
    </w:pPr>
    <w:rPr>
      <w:rFonts w:ascii="Arial" w:hAnsi="Arial"/>
      <w:color w:val="414141"/>
      <w:sz w:val="20"/>
      <w:lang w:val="en-GB"/>
    </w:rPr>
  </w:style>
  <w:style w:type="character" w:styleId="CommentReference">
    <w:name w:val="annotation reference"/>
    <w:basedOn w:val="DefaultParagraphFont"/>
    <w:uiPriority w:val="99"/>
    <w:semiHidden/>
    <w:unhideWhenUsed/>
    <w:rsid w:val="008344FF"/>
    <w:rPr>
      <w:sz w:val="16"/>
      <w:szCs w:val="16"/>
    </w:rPr>
  </w:style>
  <w:style w:type="paragraph" w:styleId="CommentText">
    <w:name w:val="annotation text"/>
    <w:basedOn w:val="Normal"/>
    <w:link w:val="CommentTextChar"/>
    <w:uiPriority w:val="99"/>
    <w:unhideWhenUsed/>
    <w:rsid w:val="001C2947"/>
    <w:rPr>
      <w:szCs w:val="20"/>
    </w:rPr>
  </w:style>
  <w:style w:type="character" w:customStyle="1" w:styleId="CommentTextChar">
    <w:name w:val="Comment Text Char"/>
    <w:basedOn w:val="DefaultParagraphFont"/>
    <w:link w:val="CommentText"/>
    <w:uiPriority w:val="99"/>
    <w:rsid w:val="001C2947"/>
    <w:rPr>
      <w:rFonts w:ascii="Arial" w:hAnsi="Arial"/>
      <w:color w:val="414141"/>
      <w:sz w:val="20"/>
      <w:szCs w:val="20"/>
      <w:lang w:val="en-US"/>
    </w:rPr>
  </w:style>
  <w:style w:type="paragraph" w:styleId="CommentSubject">
    <w:name w:val="annotation subject"/>
    <w:basedOn w:val="CommentText"/>
    <w:next w:val="CommentText"/>
    <w:link w:val="CommentSubjectChar"/>
    <w:uiPriority w:val="99"/>
    <w:semiHidden/>
    <w:unhideWhenUsed/>
    <w:rsid w:val="001C2947"/>
    <w:rPr>
      <w:b/>
      <w:bCs/>
    </w:rPr>
  </w:style>
  <w:style w:type="character" w:customStyle="1" w:styleId="CommentSubjectChar">
    <w:name w:val="Comment Subject Char"/>
    <w:basedOn w:val="CommentTextChar"/>
    <w:link w:val="CommentSubject"/>
    <w:uiPriority w:val="99"/>
    <w:semiHidden/>
    <w:rsid w:val="001C2947"/>
    <w:rPr>
      <w:rFonts w:ascii="Arial" w:hAnsi="Arial"/>
      <w:b/>
      <w:bCs/>
      <w:color w:val="414141"/>
      <w:sz w:val="20"/>
      <w:szCs w:val="20"/>
      <w:lang w:val="en-US"/>
    </w:rPr>
  </w:style>
  <w:style w:type="character" w:customStyle="1" w:styleId="text-default">
    <w:name w:val="text-default"/>
    <w:basedOn w:val="DefaultParagraphFont"/>
    <w:rsid w:val="00247C68"/>
  </w:style>
  <w:style w:type="paragraph" w:styleId="ListParagraph">
    <w:name w:val="List Paragraph"/>
    <w:basedOn w:val="Normal"/>
    <w:qFormat/>
    <w:rsid w:val="001C2947"/>
    <w:pPr>
      <w:ind w:left="720"/>
      <w:contextualSpacing/>
    </w:pPr>
  </w:style>
  <w:style w:type="character" w:customStyle="1" w:styleId="UnresolvedMention1">
    <w:name w:val="Unresolved Mention1"/>
    <w:basedOn w:val="DefaultParagraphFont"/>
    <w:uiPriority w:val="99"/>
    <w:semiHidden/>
    <w:unhideWhenUsed/>
    <w:rsid w:val="00303661"/>
    <w:rPr>
      <w:color w:val="808080"/>
      <w:shd w:val="clear" w:color="auto" w:fill="E6E6E6"/>
    </w:rPr>
  </w:style>
  <w:style w:type="paragraph" w:customStyle="1" w:styleId="CPDocTitle">
    <w:name w:val="CPDocTitle"/>
    <w:basedOn w:val="BodyText"/>
    <w:qFormat/>
    <w:rsid w:val="001C2947"/>
    <w:pPr>
      <w:ind w:left="1440" w:right="1440"/>
    </w:pPr>
    <w:rPr>
      <w:sz w:val="18"/>
    </w:rPr>
  </w:style>
  <w:style w:type="paragraph" w:customStyle="1" w:styleId="CPDocSubTitle">
    <w:name w:val="CPDocSubTitle"/>
    <w:basedOn w:val="Normal"/>
    <w:qFormat/>
    <w:rsid w:val="001C2947"/>
    <w:pPr>
      <w:spacing w:before="480" w:after="360"/>
      <w:ind w:left="1440" w:right="1440"/>
    </w:pPr>
    <w:rPr>
      <w:b/>
      <w:sz w:val="52"/>
    </w:rPr>
  </w:style>
  <w:style w:type="paragraph" w:customStyle="1" w:styleId="DocumentCode">
    <w:name w:val="DocumentCode"/>
    <w:basedOn w:val="VersionReleaseNumber"/>
    <w:qFormat/>
    <w:rsid w:val="001C2947"/>
    <w:pPr>
      <w:ind w:left="1440"/>
    </w:pPr>
    <w:rPr>
      <w:sz w:val="18"/>
    </w:rPr>
  </w:style>
  <w:style w:type="paragraph" w:customStyle="1" w:styleId="ProductName">
    <w:name w:val="Product Name"/>
    <w:qFormat/>
    <w:rsid w:val="001C2947"/>
    <w:pPr>
      <w:tabs>
        <w:tab w:val="right" w:pos="6480"/>
      </w:tabs>
      <w:spacing w:after="120" w:line="240" w:lineRule="auto"/>
      <w:ind w:left="446" w:right="3989"/>
    </w:pPr>
    <w:rPr>
      <w:rFonts w:ascii="Arial" w:hAnsi="Arial"/>
      <w:color w:val="414141"/>
      <w:sz w:val="24"/>
      <w:szCs w:val="32"/>
      <w:lang w:val="en-US"/>
    </w:rPr>
  </w:style>
  <w:style w:type="paragraph" w:customStyle="1" w:styleId="CopyRightHeader">
    <w:name w:val="CopyRightHeader"/>
    <w:basedOn w:val="Normal"/>
    <w:qFormat/>
    <w:rsid w:val="001C2947"/>
    <w:pPr>
      <w:spacing w:before="240" w:after="360"/>
    </w:pPr>
    <w:rPr>
      <w:sz w:val="28"/>
    </w:rPr>
  </w:style>
  <w:style w:type="paragraph" w:customStyle="1" w:styleId="CopyRightText">
    <w:name w:val="CopyRightText"/>
    <w:basedOn w:val="Normal"/>
    <w:qFormat/>
    <w:rsid w:val="001C2947"/>
    <w:pPr>
      <w:spacing w:before="120"/>
    </w:pPr>
    <w:rPr>
      <w:sz w:val="18"/>
    </w:rPr>
  </w:style>
  <w:style w:type="paragraph" w:customStyle="1" w:styleId="TOCHeader">
    <w:name w:val="TOCHeader"/>
    <w:basedOn w:val="Normal"/>
    <w:qFormat/>
    <w:rsid w:val="001C2947"/>
    <w:pPr>
      <w:spacing w:before="240" w:after="600"/>
    </w:pPr>
    <w:rPr>
      <w:caps/>
      <w:color w:val="C137A2"/>
      <w:sz w:val="36"/>
    </w:rPr>
  </w:style>
  <w:style w:type="character" w:customStyle="1" w:styleId="Heading7Char">
    <w:name w:val="Heading 7 Char"/>
    <w:basedOn w:val="DefaultParagraphFont"/>
    <w:link w:val="Heading7"/>
    <w:uiPriority w:val="9"/>
    <w:semiHidden/>
    <w:rsid w:val="001C2947"/>
    <w:rPr>
      <w:rFonts w:asciiTheme="majorHAnsi" w:eastAsiaTheme="majorEastAsia" w:hAnsiTheme="majorHAnsi" w:cstheme="majorBidi"/>
      <w:i/>
      <w:iCs/>
      <w:color w:val="243F60" w:themeColor="accent1" w:themeShade="7F"/>
      <w:sz w:val="20"/>
      <w:lang w:val="en-US"/>
    </w:rPr>
  </w:style>
  <w:style w:type="character" w:customStyle="1" w:styleId="Heading8Char">
    <w:name w:val="Heading 8 Char"/>
    <w:basedOn w:val="DefaultParagraphFont"/>
    <w:link w:val="Heading8"/>
    <w:uiPriority w:val="9"/>
    <w:semiHidden/>
    <w:rsid w:val="001C2947"/>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1C2947"/>
    <w:rPr>
      <w:rFonts w:asciiTheme="majorHAnsi" w:eastAsiaTheme="majorEastAsia" w:hAnsiTheme="majorHAnsi" w:cstheme="majorBidi"/>
      <w:i/>
      <w:iCs/>
      <w:color w:val="272727" w:themeColor="text1" w:themeTint="D8"/>
      <w:sz w:val="21"/>
      <w:szCs w:val="21"/>
      <w:lang w:val="en-US"/>
    </w:rPr>
  </w:style>
  <w:style w:type="paragraph" w:customStyle="1" w:styleId="BodyText">
    <w:name w:val="BodyText"/>
    <w:basedOn w:val="Normal"/>
    <w:link w:val="BodyTextChar0"/>
    <w:qFormat/>
    <w:rsid w:val="001C2947"/>
  </w:style>
  <w:style w:type="paragraph" w:customStyle="1" w:styleId="BodyTextIndent1">
    <w:name w:val="BodyTextIndent1"/>
    <w:basedOn w:val="BodyText"/>
    <w:qFormat/>
    <w:rsid w:val="001C2947"/>
    <w:pPr>
      <w:ind w:left="360"/>
    </w:pPr>
  </w:style>
  <w:style w:type="paragraph" w:customStyle="1" w:styleId="BodyTextIndent2">
    <w:name w:val="BodyTextIndent2"/>
    <w:basedOn w:val="BodyTextIndent1"/>
    <w:qFormat/>
    <w:rsid w:val="001C2947"/>
    <w:pPr>
      <w:ind w:left="720"/>
    </w:pPr>
  </w:style>
  <w:style w:type="paragraph" w:customStyle="1" w:styleId="BodyTextIndent3">
    <w:name w:val="BodyTextIndent3"/>
    <w:basedOn w:val="BodyTextIndent1"/>
    <w:qFormat/>
    <w:rsid w:val="001C2947"/>
    <w:pPr>
      <w:ind w:left="1080"/>
    </w:pPr>
  </w:style>
  <w:style w:type="paragraph" w:customStyle="1" w:styleId="BulletLevel1">
    <w:name w:val="BulletLevel1"/>
    <w:basedOn w:val="BodyText"/>
    <w:qFormat/>
    <w:rsid w:val="00755249"/>
    <w:pPr>
      <w:numPr>
        <w:numId w:val="1"/>
      </w:numPr>
      <w:tabs>
        <w:tab w:val="left" w:pos="360"/>
      </w:tabs>
      <w:spacing w:before="60" w:after="80"/>
      <w:ind w:left="360"/>
    </w:pPr>
  </w:style>
  <w:style w:type="paragraph" w:customStyle="1" w:styleId="BulletLevel2">
    <w:name w:val="BulletLevel2"/>
    <w:basedOn w:val="BulletLevel1"/>
    <w:qFormat/>
    <w:rsid w:val="001C2947"/>
    <w:pPr>
      <w:numPr>
        <w:numId w:val="2"/>
      </w:numPr>
      <w:tabs>
        <w:tab w:val="clear" w:pos="360"/>
        <w:tab w:val="left" w:pos="720"/>
      </w:tabs>
      <w:ind w:left="720"/>
    </w:pPr>
  </w:style>
  <w:style w:type="paragraph" w:customStyle="1" w:styleId="BulletLevel3">
    <w:name w:val="BulletLevel3"/>
    <w:basedOn w:val="BulletLevel1"/>
    <w:qFormat/>
    <w:rsid w:val="001C2947"/>
    <w:pPr>
      <w:numPr>
        <w:numId w:val="3"/>
      </w:numPr>
      <w:tabs>
        <w:tab w:val="clear" w:pos="360"/>
        <w:tab w:val="left" w:pos="1080"/>
      </w:tabs>
      <w:ind w:left="1080"/>
    </w:pPr>
  </w:style>
  <w:style w:type="paragraph" w:customStyle="1" w:styleId="NumBulletLevel1">
    <w:name w:val="NumBulletLevel1"/>
    <w:basedOn w:val="BodyText"/>
    <w:qFormat/>
    <w:rsid w:val="001C2947"/>
    <w:pPr>
      <w:numPr>
        <w:numId w:val="4"/>
      </w:numPr>
      <w:tabs>
        <w:tab w:val="left" w:pos="360"/>
      </w:tabs>
      <w:spacing w:before="60" w:after="80"/>
    </w:pPr>
  </w:style>
  <w:style w:type="paragraph" w:customStyle="1" w:styleId="NumBulletLevel2">
    <w:name w:val="NumBulletLevel2"/>
    <w:basedOn w:val="NumBulletLevel1"/>
    <w:qFormat/>
    <w:rsid w:val="001C2947"/>
    <w:pPr>
      <w:numPr>
        <w:numId w:val="5"/>
      </w:numPr>
      <w:tabs>
        <w:tab w:val="clear" w:pos="360"/>
        <w:tab w:val="left" w:pos="720"/>
      </w:tabs>
      <w:ind w:left="720"/>
    </w:pPr>
  </w:style>
  <w:style w:type="paragraph" w:customStyle="1" w:styleId="NumBulletLevel3">
    <w:name w:val="NumBulletLevel3"/>
    <w:basedOn w:val="NumBulletLevel1"/>
    <w:qFormat/>
    <w:rsid w:val="001C2947"/>
    <w:pPr>
      <w:numPr>
        <w:numId w:val="6"/>
      </w:numPr>
      <w:tabs>
        <w:tab w:val="clear" w:pos="360"/>
        <w:tab w:val="left" w:pos="1080"/>
      </w:tabs>
      <w:ind w:left="1080"/>
    </w:pPr>
  </w:style>
  <w:style w:type="paragraph" w:customStyle="1" w:styleId="ChapterTitle">
    <w:name w:val="ChapterTitle"/>
    <w:next w:val="BodyText"/>
    <w:qFormat/>
    <w:rsid w:val="001C2947"/>
    <w:pPr>
      <w:keepNext/>
      <w:pageBreakBefore/>
      <w:numPr>
        <w:numId w:val="16"/>
      </w:numPr>
      <w:spacing w:before="1440" w:after="1200" w:line="240" w:lineRule="auto"/>
      <w:ind w:left="2520" w:hanging="2520"/>
    </w:pPr>
    <w:rPr>
      <w:rFonts w:ascii="Arial" w:eastAsiaTheme="majorEastAsia" w:hAnsi="Arial" w:cstheme="majorBidi"/>
      <w:bCs/>
      <w:color w:val="414141"/>
      <w:spacing w:val="32"/>
      <w:sz w:val="36"/>
      <w:szCs w:val="28"/>
      <w:lang w:val="en-US"/>
    </w:rPr>
  </w:style>
  <w:style w:type="paragraph" w:customStyle="1" w:styleId="XML1">
    <w:name w:val="XML1"/>
    <w:basedOn w:val="BodyText"/>
    <w:qFormat/>
    <w:rsid w:val="001C2947"/>
    <w:pPr>
      <w:spacing w:before="60" w:after="60"/>
    </w:pPr>
    <w:rPr>
      <w:rFonts w:ascii="Courier New" w:hAnsi="Courier New"/>
      <w:color w:val="0000CC"/>
      <w:sz w:val="18"/>
    </w:rPr>
  </w:style>
  <w:style w:type="character" w:customStyle="1" w:styleId="CodeInLine">
    <w:name w:val="CodeInLine"/>
    <w:basedOn w:val="DefaultParagraphFont"/>
    <w:uiPriority w:val="1"/>
    <w:qFormat/>
    <w:rsid w:val="001C2947"/>
    <w:rPr>
      <w:rFonts w:ascii="Courier New" w:hAnsi="Courier New"/>
      <w:sz w:val="18"/>
    </w:rPr>
  </w:style>
  <w:style w:type="character" w:customStyle="1" w:styleId="FileNameInLine">
    <w:name w:val="FileNameInLine"/>
    <w:basedOn w:val="DefaultParagraphFont"/>
    <w:uiPriority w:val="1"/>
    <w:qFormat/>
    <w:rsid w:val="001C2947"/>
    <w:rPr>
      <w:rFonts w:ascii="Courier New" w:hAnsi="Courier New"/>
      <w:color w:val="943634" w:themeColor="accent2" w:themeShade="BF"/>
      <w:sz w:val="18"/>
    </w:rPr>
  </w:style>
  <w:style w:type="character" w:customStyle="1" w:styleId="XMLValue">
    <w:name w:val="XMLValue"/>
    <w:basedOn w:val="DefaultParagraphFont"/>
    <w:uiPriority w:val="1"/>
    <w:qFormat/>
    <w:rsid w:val="001C2947"/>
    <w:rPr>
      <w:rFonts w:ascii="Courier New" w:hAnsi="Courier New"/>
      <w:color w:val="008000"/>
      <w:sz w:val="18"/>
    </w:rPr>
  </w:style>
  <w:style w:type="character" w:customStyle="1" w:styleId="TableTextBold">
    <w:name w:val="TableTextBold"/>
    <w:basedOn w:val="DefaultParagraphFont"/>
    <w:uiPriority w:val="1"/>
    <w:qFormat/>
    <w:rsid w:val="001C2947"/>
    <w:rPr>
      <w:rFonts w:ascii="Arial" w:hAnsi="Arial"/>
      <w:b/>
      <w:sz w:val="18"/>
    </w:rPr>
  </w:style>
  <w:style w:type="paragraph" w:customStyle="1" w:styleId="TableHead">
    <w:name w:val="TableHead"/>
    <w:basedOn w:val="BodyText"/>
    <w:qFormat/>
    <w:rsid w:val="001C2947"/>
    <w:pPr>
      <w:spacing w:before="60" w:after="80"/>
    </w:pPr>
    <w:rPr>
      <w:color w:val="FFFFFF" w:themeColor="background1"/>
      <w:sz w:val="18"/>
    </w:rPr>
  </w:style>
  <w:style w:type="paragraph" w:customStyle="1" w:styleId="TableTextIndent1">
    <w:name w:val="TableTextIndent1"/>
    <w:basedOn w:val="BodyText"/>
    <w:qFormat/>
    <w:rsid w:val="001C2947"/>
    <w:pPr>
      <w:spacing w:before="60" w:after="80"/>
      <w:ind w:left="360"/>
    </w:pPr>
    <w:rPr>
      <w:sz w:val="18"/>
    </w:rPr>
  </w:style>
  <w:style w:type="paragraph" w:customStyle="1" w:styleId="TableTextIndent2">
    <w:name w:val="TableTextIndent2"/>
    <w:basedOn w:val="TableText"/>
    <w:rsid w:val="001C2947"/>
    <w:pPr>
      <w:ind w:left="720"/>
    </w:pPr>
  </w:style>
  <w:style w:type="paragraph" w:customStyle="1" w:styleId="TableBullet1">
    <w:name w:val="TableBullet1"/>
    <w:basedOn w:val="TableText"/>
    <w:qFormat/>
    <w:rsid w:val="001C2947"/>
    <w:pPr>
      <w:numPr>
        <w:numId w:val="7"/>
      </w:numPr>
      <w:tabs>
        <w:tab w:val="left" w:pos="360"/>
      </w:tabs>
      <w:ind w:left="360"/>
    </w:pPr>
  </w:style>
  <w:style w:type="paragraph" w:customStyle="1" w:styleId="TableBullet2">
    <w:name w:val="TableBullet2"/>
    <w:basedOn w:val="TableBullet1"/>
    <w:qFormat/>
    <w:rsid w:val="001C2947"/>
    <w:pPr>
      <w:numPr>
        <w:numId w:val="8"/>
      </w:numPr>
      <w:tabs>
        <w:tab w:val="clear" w:pos="360"/>
        <w:tab w:val="left" w:pos="720"/>
      </w:tabs>
    </w:pPr>
  </w:style>
  <w:style w:type="paragraph" w:customStyle="1" w:styleId="TableNumBullet1">
    <w:name w:val="TableNumBullet1"/>
    <w:basedOn w:val="TableBullet1"/>
    <w:qFormat/>
    <w:rsid w:val="001C2947"/>
    <w:pPr>
      <w:numPr>
        <w:numId w:val="9"/>
      </w:numPr>
      <w:ind w:left="360"/>
    </w:pPr>
  </w:style>
  <w:style w:type="paragraph" w:customStyle="1" w:styleId="TableNumBullet2">
    <w:name w:val="TableNumBullet2"/>
    <w:basedOn w:val="TableNumBullet1"/>
    <w:rsid w:val="001C2947"/>
    <w:pPr>
      <w:numPr>
        <w:numId w:val="10"/>
      </w:numPr>
      <w:tabs>
        <w:tab w:val="clear" w:pos="360"/>
        <w:tab w:val="left" w:pos="720"/>
      </w:tabs>
    </w:pPr>
  </w:style>
  <w:style w:type="paragraph" w:customStyle="1" w:styleId="TableCaption">
    <w:name w:val="TableCaption"/>
    <w:basedOn w:val="BodyText"/>
    <w:qFormat/>
    <w:rsid w:val="001C2947"/>
    <w:pPr>
      <w:numPr>
        <w:numId w:val="11"/>
      </w:numPr>
      <w:tabs>
        <w:tab w:val="left" w:pos="1080"/>
      </w:tabs>
      <w:spacing w:before="120" w:after="60"/>
      <w:ind w:hanging="1080"/>
      <w:jc w:val="center"/>
    </w:pPr>
    <w:rPr>
      <w:sz w:val="18"/>
    </w:rPr>
  </w:style>
  <w:style w:type="paragraph" w:customStyle="1" w:styleId="FigureCaption">
    <w:name w:val="FigureCaption"/>
    <w:basedOn w:val="BodyText"/>
    <w:qFormat/>
    <w:rsid w:val="001C2947"/>
    <w:pPr>
      <w:numPr>
        <w:numId w:val="12"/>
      </w:numPr>
      <w:pBdr>
        <w:top w:val="single" w:sz="4" w:space="4" w:color="7F7F7F" w:themeColor="text1" w:themeTint="80"/>
      </w:pBdr>
      <w:tabs>
        <w:tab w:val="left" w:pos="1080"/>
      </w:tabs>
      <w:spacing w:before="60"/>
      <w:ind w:left="1080" w:hanging="1080"/>
      <w:jc w:val="center"/>
    </w:pPr>
    <w:rPr>
      <w:sz w:val="18"/>
    </w:rPr>
  </w:style>
  <w:style w:type="character" w:customStyle="1" w:styleId="FolderPath">
    <w:name w:val="FolderPath"/>
    <w:basedOn w:val="DefaultParagraphFont"/>
    <w:uiPriority w:val="1"/>
    <w:qFormat/>
    <w:rsid w:val="001C2947"/>
    <w:rPr>
      <w:rFonts w:ascii="Courier New" w:hAnsi="Courier New"/>
      <w:i/>
      <w:sz w:val="18"/>
    </w:rPr>
  </w:style>
  <w:style w:type="paragraph" w:customStyle="1" w:styleId="VersionReleaseNumber">
    <w:name w:val="VersionReleaseNumber"/>
    <w:basedOn w:val="BodyText"/>
    <w:qFormat/>
    <w:rsid w:val="001C2947"/>
    <w:pPr>
      <w:spacing w:before="360"/>
    </w:pPr>
    <w:rPr>
      <w:sz w:val="24"/>
    </w:rPr>
  </w:style>
  <w:style w:type="character" w:customStyle="1" w:styleId="Bold">
    <w:name w:val="Bold"/>
    <w:basedOn w:val="DefaultParagraphFont"/>
    <w:uiPriority w:val="1"/>
    <w:qFormat/>
    <w:rsid w:val="001C2947"/>
    <w:rPr>
      <w:rFonts w:ascii="Arial" w:hAnsi="Arial"/>
      <w:b/>
      <w:color w:val="414141"/>
      <w:sz w:val="20"/>
    </w:rPr>
  </w:style>
  <w:style w:type="paragraph" w:customStyle="1" w:styleId="CodeSnippetLevel1">
    <w:name w:val="CodeSnippetLevel1"/>
    <w:basedOn w:val="CodeSnippet"/>
    <w:qFormat/>
    <w:rsid w:val="001C2947"/>
    <w:pPr>
      <w:ind w:left="360"/>
    </w:pPr>
  </w:style>
  <w:style w:type="paragraph" w:customStyle="1" w:styleId="CodeSnippetLevel2">
    <w:name w:val="CodeSnippetLevel2"/>
    <w:basedOn w:val="CodeSnippetLevel1"/>
    <w:qFormat/>
    <w:rsid w:val="001C2947"/>
    <w:pPr>
      <w:ind w:left="720"/>
    </w:pPr>
  </w:style>
  <w:style w:type="paragraph" w:customStyle="1" w:styleId="XML2">
    <w:name w:val="XML2"/>
    <w:basedOn w:val="XML1"/>
    <w:qFormat/>
    <w:rsid w:val="001C2947"/>
    <w:pPr>
      <w:ind w:left="360"/>
    </w:pPr>
  </w:style>
  <w:style w:type="paragraph" w:customStyle="1" w:styleId="XML3">
    <w:name w:val="XML3"/>
    <w:basedOn w:val="XML2"/>
    <w:qFormat/>
    <w:rsid w:val="001C2947"/>
    <w:pPr>
      <w:ind w:left="720"/>
    </w:pPr>
  </w:style>
  <w:style w:type="paragraph" w:customStyle="1" w:styleId="BodyTextFirstIndent1">
    <w:name w:val="BodyTextFirstIndent1"/>
    <w:basedOn w:val="BodyText"/>
    <w:next w:val="BodyText"/>
    <w:qFormat/>
    <w:rsid w:val="001C2947"/>
    <w:pPr>
      <w:spacing w:before="240"/>
      <w:ind w:left="360"/>
    </w:pPr>
  </w:style>
  <w:style w:type="paragraph" w:customStyle="1" w:styleId="ItalicCenter">
    <w:name w:val="ItalicCenter"/>
    <w:basedOn w:val="BodyText"/>
    <w:qFormat/>
    <w:rsid w:val="001C2947"/>
    <w:pPr>
      <w:jc w:val="center"/>
    </w:pPr>
    <w:rPr>
      <w:i/>
    </w:rPr>
  </w:style>
  <w:style w:type="character" w:customStyle="1" w:styleId="TableXML">
    <w:name w:val="TableXML"/>
    <w:basedOn w:val="DefaultParagraphFont"/>
    <w:uiPriority w:val="1"/>
    <w:qFormat/>
    <w:rsid w:val="001C2947"/>
    <w:rPr>
      <w:rFonts w:ascii="Courier New" w:hAnsi="Courier New"/>
      <w:color w:val="0033CC"/>
      <w:sz w:val="16"/>
    </w:rPr>
  </w:style>
  <w:style w:type="character" w:customStyle="1" w:styleId="TableTextItalic">
    <w:name w:val="TableTextItalic"/>
    <w:basedOn w:val="DefaultParagraphFont"/>
    <w:uiPriority w:val="1"/>
    <w:qFormat/>
    <w:rsid w:val="001C2947"/>
    <w:rPr>
      <w:i/>
    </w:rPr>
  </w:style>
  <w:style w:type="character" w:customStyle="1" w:styleId="TableFileName">
    <w:name w:val="TableFileName"/>
    <w:basedOn w:val="DefaultParagraphFont"/>
    <w:uiPriority w:val="1"/>
    <w:qFormat/>
    <w:rsid w:val="001C2947"/>
    <w:rPr>
      <w:rFonts w:ascii="Courier New" w:hAnsi="Courier New"/>
      <w:color w:val="943634" w:themeColor="accent2" w:themeShade="BF"/>
      <w:sz w:val="16"/>
    </w:rPr>
  </w:style>
  <w:style w:type="character" w:customStyle="1" w:styleId="TableCode">
    <w:name w:val="TableCode"/>
    <w:basedOn w:val="DefaultParagraphFont"/>
    <w:uiPriority w:val="1"/>
    <w:qFormat/>
    <w:rsid w:val="001C2947"/>
    <w:rPr>
      <w:rFonts w:ascii="Courier New" w:hAnsi="Courier New"/>
      <w:sz w:val="16"/>
    </w:rPr>
  </w:style>
  <w:style w:type="character" w:customStyle="1" w:styleId="TableFolderPath">
    <w:name w:val="TableFolderPath"/>
    <w:basedOn w:val="DefaultParagraphFont"/>
    <w:uiPriority w:val="1"/>
    <w:qFormat/>
    <w:rsid w:val="001C2947"/>
    <w:rPr>
      <w:rFonts w:ascii="Courier New" w:hAnsi="Courier New"/>
      <w:i/>
      <w:sz w:val="16"/>
    </w:rPr>
  </w:style>
  <w:style w:type="paragraph" w:customStyle="1" w:styleId="BodyTextFirstIndent2">
    <w:name w:val="BodyTextFirstIndent2"/>
    <w:basedOn w:val="BodyTextFirstIndent1"/>
    <w:next w:val="BodyText"/>
    <w:qFormat/>
    <w:rsid w:val="001C2947"/>
    <w:pPr>
      <w:ind w:left="720"/>
    </w:pPr>
  </w:style>
  <w:style w:type="paragraph" w:customStyle="1" w:styleId="BodyTextFirstIndent3">
    <w:name w:val="BodyTextFirstIndent3"/>
    <w:basedOn w:val="BodyTextFirstIndent1"/>
    <w:next w:val="BodyText"/>
    <w:qFormat/>
    <w:rsid w:val="001C2947"/>
    <w:pPr>
      <w:ind w:left="1080"/>
    </w:pPr>
  </w:style>
  <w:style w:type="paragraph" w:customStyle="1" w:styleId="Heading2TopOfPage">
    <w:name w:val="Heading 2_TopOfPage"/>
    <w:basedOn w:val="Heading2"/>
    <w:qFormat/>
    <w:rsid w:val="001C2947"/>
    <w:pPr>
      <w:pageBreakBefore/>
    </w:pPr>
  </w:style>
  <w:style w:type="paragraph" w:customStyle="1" w:styleId="Heading3TopOfPage">
    <w:name w:val="Heading 3_TopOfPage"/>
    <w:basedOn w:val="Heading3"/>
    <w:qFormat/>
    <w:rsid w:val="001C2947"/>
    <w:pPr>
      <w:pageBreakBefore/>
    </w:pPr>
  </w:style>
  <w:style w:type="paragraph" w:customStyle="1" w:styleId="Note1">
    <w:name w:val="Note1"/>
    <w:basedOn w:val="BodyText"/>
    <w:qFormat/>
    <w:rsid w:val="001C2947"/>
    <w:pPr>
      <w:numPr>
        <w:numId w:val="37"/>
      </w:numPr>
      <w:pBdr>
        <w:top w:val="single" w:sz="8" w:space="6" w:color="CB42AB"/>
        <w:bottom w:val="single" w:sz="8" w:space="6" w:color="CB42AB"/>
      </w:pBdr>
    </w:pPr>
  </w:style>
  <w:style w:type="paragraph" w:customStyle="1" w:styleId="Note2">
    <w:name w:val="Note2"/>
    <w:basedOn w:val="Note1"/>
    <w:qFormat/>
    <w:rsid w:val="001C2947"/>
    <w:pPr>
      <w:spacing w:before="120"/>
      <w:ind w:left="1080"/>
    </w:pPr>
  </w:style>
  <w:style w:type="paragraph" w:customStyle="1" w:styleId="Note3">
    <w:name w:val="Note3"/>
    <w:basedOn w:val="Note2"/>
    <w:qFormat/>
    <w:rsid w:val="001C2947"/>
    <w:pPr>
      <w:ind w:left="1440"/>
    </w:pPr>
  </w:style>
  <w:style w:type="paragraph" w:customStyle="1" w:styleId="TableNote">
    <w:name w:val="TableNote"/>
    <w:basedOn w:val="TableText"/>
    <w:next w:val="TableText"/>
    <w:qFormat/>
    <w:rsid w:val="001C2947"/>
    <w:pPr>
      <w:numPr>
        <w:numId w:val="13"/>
      </w:numPr>
      <w:spacing w:before="120" w:after="120"/>
    </w:pPr>
  </w:style>
  <w:style w:type="character" w:customStyle="1" w:styleId="HeaderItalic">
    <w:name w:val="HeaderItalic"/>
    <w:basedOn w:val="DefaultParagraphFont"/>
    <w:uiPriority w:val="1"/>
    <w:qFormat/>
    <w:rsid w:val="001C2947"/>
    <w:rPr>
      <w:i/>
    </w:rPr>
  </w:style>
  <w:style w:type="paragraph" w:customStyle="1" w:styleId="TableTextIndent3">
    <w:name w:val="TableTextIndent3"/>
    <w:basedOn w:val="TableTextIndent2"/>
    <w:qFormat/>
    <w:rsid w:val="001C2947"/>
    <w:pPr>
      <w:ind w:left="1080"/>
    </w:pPr>
  </w:style>
  <w:style w:type="paragraph" w:customStyle="1" w:styleId="TableBullet3">
    <w:name w:val="TableBullet3"/>
    <w:basedOn w:val="TableBullet2"/>
    <w:qFormat/>
    <w:rsid w:val="001C2947"/>
    <w:pPr>
      <w:numPr>
        <w:numId w:val="14"/>
      </w:numPr>
      <w:ind w:left="1080"/>
    </w:pPr>
  </w:style>
  <w:style w:type="paragraph" w:customStyle="1" w:styleId="TableNumBullet3">
    <w:name w:val="TableNumBullet3"/>
    <w:basedOn w:val="TableNumBullet2"/>
    <w:qFormat/>
    <w:rsid w:val="001C2947"/>
    <w:pPr>
      <w:numPr>
        <w:numId w:val="15"/>
      </w:numPr>
      <w:tabs>
        <w:tab w:val="clear" w:pos="720"/>
        <w:tab w:val="left" w:pos="1080"/>
      </w:tabs>
      <w:ind w:left="1080"/>
    </w:pPr>
  </w:style>
  <w:style w:type="paragraph" w:customStyle="1" w:styleId="BodyTextFirst">
    <w:name w:val="BodyTextFirst"/>
    <w:basedOn w:val="BodyText"/>
    <w:next w:val="BodyText"/>
    <w:qFormat/>
    <w:rsid w:val="001C2947"/>
    <w:pPr>
      <w:spacing w:before="240"/>
    </w:pPr>
  </w:style>
  <w:style w:type="paragraph" w:customStyle="1" w:styleId="ChapterTitleInHeader">
    <w:name w:val="ChapterTitleInHeader"/>
    <w:basedOn w:val="BodyText"/>
    <w:qFormat/>
    <w:rsid w:val="001C2947"/>
    <w:pPr>
      <w:pBdr>
        <w:bottom w:val="single" w:sz="8" w:space="10" w:color="A6A6A6" w:themeColor="background1" w:themeShade="A6"/>
      </w:pBdr>
    </w:pPr>
    <w:rPr>
      <w:i/>
      <w:sz w:val="16"/>
    </w:rPr>
  </w:style>
  <w:style w:type="character" w:customStyle="1" w:styleId="XMLID">
    <w:name w:val="XMLID"/>
    <w:basedOn w:val="DefaultParagraphFont"/>
    <w:uiPriority w:val="1"/>
    <w:qFormat/>
    <w:rsid w:val="001C2947"/>
    <w:rPr>
      <w:rFonts w:ascii="Courier New" w:hAnsi="Courier New"/>
      <w:color w:val="943634" w:themeColor="accent2" w:themeShade="BF"/>
      <w:sz w:val="18"/>
    </w:rPr>
  </w:style>
  <w:style w:type="paragraph" w:customStyle="1" w:styleId="Figure">
    <w:name w:val="Figure"/>
    <w:basedOn w:val="BodyText"/>
    <w:qFormat/>
    <w:rsid w:val="001C2947"/>
    <w:pPr>
      <w:spacing w:after="360"/>
      <w:jc w:val="center"/>
    </w:pPr>
    <w:rPr>
      <w:b/>
    </w:rPr>
  </w:style>
  <w:style w:type="character" w:customStyle="1" w:styleId="XMLComment">
    <w:name w:val="XMLComment"/>
    <w:basedOn w:val="DefaultParagraphFont"/>
    <w:uiPriority w:val="1"/>
    <w:qFormat/>
    <w:rsid w:val="001C2947"/>
    <w:rPr>
      <w:rFonts w:ascii="Courier New" w:hAnsi="Courier New"/>
      <w:color w:val="6E6E6E"/>
      <w:sz w:val="18"/>
    </w:rPr>
  </w:style>
  <w:style w:type="paragraph" w:styleId="Bibliography">
    <w:name w:val="Bibliography"/>
    <w:basedOn w:val="Normal"/>
    <w:next w:val="Normal"/>
    <w:uiPriority w:val="37"/>
    <w:semiHidden/>
    <w:unhideWhenUsed/>
    <w:rsid w:val="001C2947"/>
  </w:style>
  <w:style w:type="paragraph" w:styleId="BlockText">
    <w:name w:val="Block Text"/>
    <w:basedOn w:val="Normal"/>
    <w:uiPriority w:val="99"/>
    <w:semiHidden/>
    <w:unhideWhenUsed/>
    <w:rsid w:val="001C294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BodyText2">
    <w:name w:val="Body Text 2"/>
    <w:basedOn w:val="Normal"/>
    <w:link w:val="BodyText2Char"/>
    <w:uiPriority w:val="99"/>
    <w:semiHidden/>
    <w:unhideWhenUsed/>
    <w:rsid w:val="001C2947"/>
    <w:pPr>
      <w:spacing w:line="480" w:lineRule="auto"/>
    </w:pPr>
  </w:style>
  <w:style w:type="character" w:customStyle="1" w:styleId="BodyText2Char">
    <w:name w:val="Body Text 2 Char"/>
    <w:basedOn w:val="DefaultParagraphFont"/>
    <w:link w:val="BodyText2"/>
    <w:uiPriority w:val="99"/>
    <w:semiHidden/>
    <w:rsid w:val="001C2947"/>
    <w:rPr>
      <w:rFonts w:ascii="Arial" w:hAnsi="Arial"/>
      <w:color w:val="414141"/>
      <w:sz w:val="20"/>
      <w:lang w:val="en-US"/>
    </w:rPr>
  </w:style>
  <w:style w:type="paragraph" w:styleId="BodyText3">
    <w:name w:val="Body Text 3"/>
    <w:basedOn w:val="Normal"/>
    <w:link w:val="BodyText3Char"/>
    <w:uiPriority w:val="99"/>
    <w:semiHidden/>
    <w:unhideWhenUsed/>
    <w:rsid w:val="001C2947"/>
    <w:rPr>
      <w:sz w:val="16"/>
      <w:szCs w:val="16"/>
    </w:rPr>
  </w:style>
  <w:style w:type="character" w:customStyle="1" w:styleId="BodyText3Char">
    <w:name w:val="Body Text 3 Char"/>
    <w:basedOn w:val="DefaultParagraphFont"/>
    <w:link w:val="BodyText3"/>
    <w:uiPriority w:val="99"/>
    <w:semiHidden/>
    <w:rsid w:val="001C2947"/>
    <w:rPr>
      <w:rFonts w:ascii="Arial" w:hAnsi="Arial"/>
      <w:color w:val="414141"/>
      <w:sz w:val="16"/>
      <w:szCs w:val="16"/>
      <w:lang w:val="en-US"/>
    </w:rPr>
  </w:style>
  <w:style w:type="paragraph" w:styleId="BodyTextFirstIndent">
    <w:name w:val="Body Text First Indent"/>
    <w:basedOn w:val="BodyText0"/>
    <w:link w:val="BodyTextFirstIndentChar"/>
    <w:uiPriority w:val="99"/>
    <w:semiHidden/>
    <w:unhideWhenUsed/>
    <w:rsid w:val="001C2947"/>
    <w:pPr>
      <w:ind w:firstLine="360"/>
    </w:pPr>
  </w:style>
  <w:style w:type="character" w:customStyle="1" w:styleId="BodyTextFirstIndentChar">
    <w:name w:val="Body Text First Indent Char"/>
    <w:basedOn w:val="BodyTextChar"/>
    <w:link w:val="BodyTextFirstIndent"/>
    <w:uiPriority w:val="99"/>
    <w:semiHidden/>
    <w:rsid w:val="001C2947"/>
    <w:rPr>
      <w:rFonts w:ascii="Arial" w:hAnsi="Arial"/>
      <w:color w:val="414141"/>
      <w:sz w:val="20"/>
      <w:lang w:val="en-US"/>
    </w:rPr>
  </w:style>
  <w:style w:type="paragraph" w:styleId="BodyTextIndent">
    <w:name w:val="Body Text Indent"/>
    <w:basedOn w:val="Normal"/>
    <w:link w:val="BodyTextIndentChar"/>
    <w:uiPriority w:val="99"/>
    <w:semiHidden/>
    <w:unhideWhenUsed/>
    <w:rsid w:val="001C2947"/>
    <w:pPr>
      <w:ind w:left="360"/>
    </w:pPr>
  </w:style>
  <w:style w:type="character" w:customStyle="1" w:styleId="BodyTextIndentChar">
    <w:name w:val="Body Text Indent Char"/>
    <w:basedOn w:val="DefaultParagraphFont"/>
    <w:link w:val="BodyTextIndent"/>
    <w:uiPriority w:val="99"/>
    <w:semiHidden/>
    <w:rsid w:val="001C2947"/>
    <w:rPr>
      <w:rFonts w:ascii="Arial" w:hAnsi="Arial"/>
      <w:color w:val="414141"/>
      <w:sz w:val="20"/>
      <w:lang w:val="en-US"/>
    </w:rPr>
  </w:style>
  <w:style w:type="paragraph" w:styleId="BodyTextFirstIndent20">
    <w:name w:val="Body Text First Indent 2"/>
    <w:basedOn w:val="BodyTextIndent"/>
    <w:link w:val="BodyTextFirstIndent2Char"/>
    <w:uiPriority w:val="99"/>
    <w:semiHidden/>
    <w:unhideWhenUsed/>
    <w:rsid w:val="001C2947"/>
    <w:pPr>
      <w:ind w:firstLine="360"/>
    </w:pPr>
  </w:style>
  <w:style w:type="character" w:customStyle="1" w:styleId="BodyTextFirstIndent2Char">
    <w:name w:val="Body Text First Indent 2 Char"/>
    <w:basedOn w:val="BodyTextIndentChar"/>
    <w:link w:val="BodyTextFirstIndent20"/>
    <w:uiPriority w:val="99"/>
    <w:semiHidden/>
    <w:rsid w:val="001C2947"/>
    <w:rPr>
      <w:rFonts w:ascii="Arial" w:hAnsi="Arial"/>
      <w:color w:val="414141"/>
      <w:sz w:val="20"/>
      <w:lang w:val="en-US"/>
    </w:rPr>
  </w:style>
  <w:style w:type="paragraph" w:styleId="BodyTextIndent20">
    <w:name w:val="Body Text Indent 2"/>
    <w:basedOn w:val="Normal"/>
    <w:link w:val="BodyTextIndent2Char"/>
    <w:uiPriority w:val="99"/>
    <w:semiHidden/>
    <w:unhideWhenUsed/>
    <w:rsid w:val="001C2947"/>
    <w:pPr>
      <w:spacing w:line="480" w:lineRule="auto"/>
      <w:ind w:left="360"/>
    </w:pPr>
  </w:style>
  <w:style w:type="character" w:customStyle="1" w:styleId="BodyTextIndent2Char">
    <w:name w:val="Body Text Indent 2 Char"/>
    <w:basedOn w:val="DefaultParagraphFont"/>
    <w:link w:val="BodyTextIndent20"/>
    <w:uiPriority w:val="99"/>
    <w:semiHidden/>
    <w:rsid w:val="001C2947"/>
    <w:rPr>
      <w:rFonts w:ascii="Arial" w:hAnsi="Arial"/>
      <w:color w:val="414141"/>
      <w:sz w:val="20"/>
      <w:lang w:val="en-US"/>
    </w:rPr>
  </w:style>
  <w:style w:type="paragraph" w:styleId="BodyTextIndent30">
    <w:name w:val="Body Text Indent 3"/>
    <w:basedOn w:val="Normal"/>
    <w:link w:val="BodyTextIndent3Char"/>
    <w:uiPriority w:val="99"/>
    <w:semiHidden/>
    <w:unhideWhenUsed/>
    <w:rsid w:val="001C2947"/>
    <w:pPr>
      <w:ind w:left="360"/>
    </w:pPr>
    <w:rPr>
      <w:sz w:val="16"/>
      <w:szCs w:val="16"/>
    </w:rPr>
  </w:style>
  <w:style w:type="character" w:customStyle="1" w:styleId="BodyTextIndent3Char">
    <w:name w:val="Body Text Indent 3 Char"/>
    <w:basedOn w:val="DefaultParagraphFont"/>
    <w:link w:val="BodyTextIndent30"/>
    <w:uiPriority w:val="99"/>
    <w:semiHidden/>
    <w:rsid w:val="001C2947"/>
    <w:rPr>
      <w:rFonts w:ascii="Arial" w:hAnsi="Arial"/>
      <w:color w:val="414141"/>
      <w:sz w:val="16"/>
      <w:szCs w:val="16"/>
      <w:lang w:val="en-US"/>
    </w:rPr>
  </w:style>
  <w:style w:type="paragraph" w:styleId="Caption">
    <w:name w:val="caption"/>
    <w:basedOn w:val="Normal"/>
    <w:next w:val="Normal"/>
    <w:uiPriority w:val="35"/>
    <w:semiHidden/>
    <w:unhideWhenUsed/>
    <w:qFormat/>
    <w:rsid w:val="001C2947"/>
    <w:pPr>
      <w:spacing w:after="200"/>
    </w:pPr>
    <w:rPr>
      <w:i/>
      <w:iCs/>
      <w:color w:val="1F497D" w:themeColor="text2"/>
      <w:sz w:val="18"/>
      <w:szCs w:val="18"/>
    </w:rPr>
  </w:style>
  <w:style w:type="paragraph" w:styleId="Closing">
    <w:name w:val="Closing"/>
    <w:basedOn w:val="Normal"/>
    <w:link w:val="ClosingChar"/>
    <w:uiPriority w:val="99"/>
    <w:semiHidden/>
    <w:unhideWhenUsed/>
    <w:rsid w:val="001C2947"/>
    <w:pPr>
      <w:spacing w:after="0"/>
      <w:ind w:left="4320"/>
    </w:pPr>
  </w:style>
  <w:style w:type="character" w:customStyle="1" w:styleId="ClosingChar">
    <w:name w:val="Closing Char"/>
    <w:basedOn w:val="DefaultParagraphFont"/>
    <w:link w:val="Closing"/>
    <w:uiPriority w:val="99"/>
    <w:semiHidden/>
    <w:rsid w:val="001C2947"/>
    <w:rPr>
      <w:rFonts w:ascii="Arial" w:hAnsi="Arial"/>
      <w:color w:val="414141"/>
      <w:sz w:val="20"/>
      <w:lang w:val="en-US"/>
    </w:rPr>
  </w:style>
  <w:style w:type="paragraph" w:styleId="Date">
    <w:name w:val="Date"/>
    <w:basedOn w:val="Normal"/>
    <w:next w:val="Normal"/>
    <w:link w:val="DateChar"/>
    <w:uiPriority w:val="99"/>
    <w:semiHidden/>
    <w:unhideWhenUsed/>
    <w:rsid w:val="001C2947"/>
  </w:style>
  <w:style w:type="character" w:customStyle="1" w:styleId="DateChar">
    <w:name w:val="Date Char"/>
    <w:basedOn w:val="DefaultParagraphFont"/>
    <w:link w:val="Date"/>
    <w:uiPriority w:val="99"/>
    <w:semiHidden/>
    <w:rsid w:val="001C2947"/>
    <w:rPr>
      <w:rFonts w:ascii="Arial" w:hAnsi="Arial"/>
      <w:color w:val="414141"/>
      <w:sz w:val="20"/>
      <w:lang w:val="en-US"/>
    </w:rPr>
  </w:style>
  <w:style w:type="paragraph" w:styleId="DocumentMap">
    <w:name w:val="Document Map"/>
    <w:basedOn w:val="Normal"/>
    <w:link w:val="DocumentMapChar"/>
    <w:uiPriority w:val="99"/>
    <w:semiHidden/>
    <w:unhideWhenUsed/>
    <w:rsid w:val="001C2947"/>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1C2947"/>
    <w:rPr>
      <w:rFonts w:ascii="Segoe UI" w:hAnsi="Segoe UI" w:cs="Segoe UI"/>
      <w:color w:val="414141"/>
      <w:sz w:val="16"/>
      <w:szCs w:val="16"/>
      <w:lang w:val="en-US"/>
    </w:rPr>
  </w:style>
  <w:style w:type="paragraph" w:styleId="E-mailSignature">
    <w:name w:val="E-mail Signature"/>
    <w:basedOn w:val="Normal"/>
    <w:link w:val="E-mailSignatureChar"/>
    <w:uiPriority w:val="99"/>
    <w:semiHidden/>
    <w:unhideWhenUsed/>
    <w:rsid w:val="001C2947"/>
    <w:pPr>
      <w:spacing w:after="0"/>
    </w:pPr>
  </w:style>
  <w:style w:type="character" w:customStyle="1" w:styleId="E-mailSignatureChar">
    <w:name w:val="E-mail Signature Char"/>
    <w:basedOn w:val="DefaultParagraphFont"/>
    <w:link w:val="E-mailSignature"/>
    <w:uiPriority w:val="99"/>
    <w:semiHidden/>
    <w:rsid w:val="001C2947"/>
    <w:rPr>
      <w:rFonts w:ascii="Arial" w:hAnsi="Arial"/>
      <w:color w:val="414141"/>
      <w:sz w:val="20"/>
      <w:lang w:val="en-US"/>
    </w:rPr>
  </w:style>
  <w:style w:type="paragraph" w:styleId="EndnoteText">
    <w:name w:val="endnote text"/>
    <w:basedOn w:val="Normal"/>
    <w:link w:val="EndnoteTextChar"/>
    <w:uiPriority w:val="99"/>
    <w:semiHidden/>
    <w:unhideWhenUsed/>
    <w:rsid w:val="001C2947"/>
    <w:pPr>
      <w:spacing w:after="0"/>
    </w:pPr>
    <w:rPr>
      <w:szCs w:val="20"/>
    </w:rPr>
  </w:style>
  <w:style w:type="character" w:customStyle="1" w:styleId="EndnoteTextChar">
    <w:name w:val="Endnote Text Char"/>
    <w:basedOn w:val="DefaultParagraphFont"/>
    <w:link w:val="EndnoteText"/>
    <w:uiPriority w:val="99"/>
    <w:semiHidden/>
    <w:rsid w:val="001C2947"/>
    <w:rPr>
      <w:rFonts w:ascii="Arial" w:hAnsi="Arial"/>
      <w:color w:val="414141"/>
      <w:sz w:val="20"/>
      <w:szCs w:val="20"/>
      <w:lang w:val="en-US"/>
    </w:rPr>
  </w:style>
  <w:style w:type="paragraph" w:styleId="EnvelopeAddress">
    <w:name w:val="envelope address"/>
    <w:basedOn w:val="Normal"/>
    <w:uiPriority w:val="99"/>
    <w:semiHidden/>
    <w:unhideWhenUsed/>
    <w:rsid w:val="001C2947"/>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C2947"/>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C2947"/>
    <w:pPr>
      <w:spacing w:after="0"/>
    </w:pPr>
    <w:rPr>
      <w:szCs w:val="20"/>
    </w:rPr>
  </w:style>
  <w:style w:type="character" w:customStyle="1" w:styleId="FootnoteTextChar">
    <w:name w:val="Footnote Text Char"/>
    <w:basedOn w:val="DefaultParagraphFont"/>
    <w:link w:val="FootnoteText"/>
    <w:uiPriority w:val="99"/>
    <w:semiHidden/>
    <w:rsid w:val="001C2947"/>
    <w:rPr>
      <w:rFonts w:ascii="Arial" w:hAnsi="Arial"/>
      <w:color w:val="414141"/>
      <w:sz w:val="20"/>
      <w:szCs w:val="20"/>
      <w:lang w:val="en-US"/>
    </w:rPr>
  </w:style>
  <w:style w:type="paragraph" w:styleId="HTMLAddress">
    <w:name w:val="HTML Address"/>
    <w:basedOn w:val="Normal"/>
    <w:link w:val="HTMLAddressChar"/>
    <w:uiPriority w:val="99"/>
    <w:semiHidden/>
    <w:unhideWhenUsed/>
    <w:rsid w:val="001C2947"/>
    <w:pPr>
      <w:spacing w:after="0"/>
    </w:pPr>
    <w:rPr>
      <w:i/>
      <w:iCs/>
    </w:rPr>
  </w:style>
  <w:style w:type="character" w:customStyle="1" w:styleId="HTMLAddressChar">
    <w:name w:val="HTML Address Char"/>
    <w:basedOn w:val="DefaultParagraphFont"/>
    <w:link w:val="HTMLAddress"/>
    <w:uiPriority w:val="99"/>
    <w:semiHidden/>
    <w:rsid w:val="001C2947"/>
    <w:rPr>
      <w:rFonts w:ascii="Arial" w:hAnsi="Arial"/>
      <w:i/>
      <w:iCs/>
      <w:color w:val="414141"/>
      <w:sz w:val="20"/>
      <w:lang w:val="en-US"/>
    </w:rPr>
  </w:style>
  <w:style w:type="paragraph" w:styleId="HTMLPreformatted">
    <w:name w:val="HTML Preformatted"/>
    <w:basedOn w:val="Normal"/>
    <w:link w:val="HTMLPreformattedChar"/>
    <w:uiPriority w:val="99"/>
    <w:semiHidden/>
    <w:unhideWhenUsed/>
    <w:rsid w:val="001C2947"/>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1C2947"/>
    <w:rPr>
      <w:rFonts w:ascii="Consolas" w:hAnsi="Consolas"/>
      <w:color w:val="414141"/>
      <w:sz w:val="20"/>
      <w:szCs w:val="20"/>
      <w:lang w:val="en-US"/>
    </w:rPr>
  </w:style>
  <w:style w:type="paragraph" w:styleId="Index1">
    <w:name w:val="index 1"/>
    <w:basedOn w:val="Normal"/>
    <w:next w:val="Normal"/>
    <w:uiPriority w:val="99"/>
    <w:semiHidden/>
    <w:unhideWhenUsed/>
    <w:rsid w:val="001C2947"/>
    <w:pPr>
      <w:spacing w:after="0"/>
      <w:ind w:left="200" w:hanging="200"/>
    </w:pPr>
  </w:style>
  <w:style w:type="paragraph" w:styleId="Index2">
    <w:name w:val="index 2"/>
    <w:basedOn w:val="Normal"/>
    <w:next w:val="Normal"/>
    <w:uiPriority w:val="99"/>
    <w:semiHidden/>
    <w:unhideWhenUsed/>
    <w:rsid w:val="001C2947"/>
    <w:pPr>
      <w:spacing w:after="0"/>
      <w:ind w:left="400" w:hanging="200"/>
    </w:pPr>
  </w:style>
  <w:style w:type="paragraph" w:styleId="Index3">
    <w:name w:val="index 3"/>
    <w:basedOn w:val="Normal"/>
    <w:next w:val="Normal"/>
    <w:uiPriority w:val="99"/>
    <w:semiHidden/>
    <w:unhideWhenUsed/>
    <w:rsid w:val="001C2947"/>
    <w:pPr>
      <w:spacing w:after="0"/>
      <w:ind w:left="600" w:hanging="200"/>
    </w:pPr>
  </w:style>
  <w:style w:type="paragraph" w:styleId="Index4">
    <w:name w:val="index 4"/>
    <w:basedOn w:val="Normal"/>
    <w:next w:val="Normal"/>
    <w:uiPriority w:val="99"/>
    <w:semiHidden/>
    <w:unhideWhenUsed/>
    <w:rsid w:val="001C2947"/>
    <w:pPr>
      <w:spacing w:after="0"/>
      <w:ind w:left="800" w:hanging="200"/>
    </w:pPr>
  </w:style>
  <w:style w:type="paragraph" w:styleId="Index5">
    <w:name w:val="index 5"/>
    <w:basedOn w:val="Normal"/>
    <w:next w:val="Normal"/>
    <w:uiPriority w:val="99"/>
    <w:semiHidden/>
    <w:unhideWhenUsed/>
    <w:rsid w:val="001C2947"/>
    <w:pPr>
      <w:spacing w:after="0"/>
      <w:ind w:left="1000" w:hanging="200"/>
    </w:pPr>
  </w:style>
  <w:style w:type="paragraph" w:styleId="Index6">
    <w:name w:val="index 6"/>
    <w:basedOn w:val="Normal"/>
    <w:next w:val="Normal"/>
    <w:uiPriority w:val="99"/>
    <w:semiHidden/>
    <w:unhideWhenUsed/>
    <w:rsid w:val="001C2947"/>
    <w:pPr>
      <w:spacing w:after="0"/>
      <w:ind w:left="1200" w:hanging="200"/>
    </w:pPr>
  </w:style>
  <w:style w:type="paragraph" w:styleId="Index7">
    <w:name w:val="index 7"/>
    <w:basedOn w:val="Normal"/>
    <w:next w:val="Normal"/>
    <w:uiPriority w:val="99"/>
    <w:semiHidden/>
    <w:unhideWhenUsed/>
    <w:rsid w:val="001C2947"/>
    <w:pPr>
      <w:spacing w:after="0"/>
      <w:ind w:left="1400" w:hanging="200"/>
    </w:pPr>
  </w:style>
  <w:style w:type="paragraph" w:styleId="Index8">
    <w:name w:val="index 8"/>
    <w:basedOn w:val="Normal"/>
    <w:next w:val="Normal"/>
    <w:uiPriority w:val="99"/>
    <w:semiHidden/>
    <w:unhideWhenUsed/>
    <w:rsid w:val="001C2947"/>
    <w:pPr>
      <w:spacing w:after="0"/>
      <w:ind w:left="1600" w:hanging="200"/>
    </w:pPr>
  </w:style>
  <w:style w:type="paragraph" w:styleId="Index9">
    <w:name w:val="index 9"/>
    <w:basedOn w:val="Normal"/>
    <w:next w:val="Normal"/>
    <w:uiPriority w:val="99"/>
    <w:semiHidden/>
    <w:unhideWhenUsed/>
    <w:rsid w:val="001C2947"/>
    <w:pPr>
      <w:spacing w:after="0"/>
      <w:ind w:left="1800" w:hanging="200"/>
    </w:pPr>
  </w:style>
  <w:style w:type="paragraph" w:styleId="IndexHeading">
    <w:name w:val="index heading"/>
    <w:basedOn w:val="Normal"/>
    <w:next w:val="Index1"/>
    <w:uiPriority w:val="99"/>
    <w:semiHidden/>
    <w:unhideWhenUsed/>
    <w:rsid w:val="001C2947"/>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1C294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C2947"/>
    <w:rPr>
      <w:rFonts w:ascii="Arial" w:hAnsi="Arial"/>
      <w:i/>
      <w:iCs/>
      <w:color w:val="4F81BD" w:themeColor="accent1"/>
      <w:sz w:val="20"/>
      <w:lang w:val="en-US"/>
    </w:rPr>
  </w:style>
  <w:style w:type="paragraph" w:styleId="List">
    <w:name w:val="List"/>
    <w:basedOn w:val="Normal"/>
    <w:uiPriority w:val="99"/>
    <w:semiHidden/>
    <w:unhideWhenUsed/>
    <w:rsid w:val="001C2947"/>
    <w:pPr>
      <w:ind w:left="360" w:hanging="360"/>
      <w:contextualSpacing/>
    </w:pPr>
  </w:style>
  <w:style w:type="paragraph" w:styleId="List2">
    <w:name w:val="List 2"/>
    <w:basedOn w:val="Normal"/>
    <w:uiPriority w:val="99"/>
    <w:semiHidden/>
    <w:unhideWhenUsed/>
    <w:rsid w:val="001C2947"/>
    <w:pPr>
      <w:ind w:left="720" w:hanging="360"/>
      <w:contextualSpacing/>
    </w:pPr>
  </w:style>
  <w:style w:type="paragraph" w:styleId="List3">
    <w:name w:val="List 3"/>
    <w:basedOn w:val="Normal"/>
    <w:uiPriority w:val="99"/>
    <w:semiHidden/>
    <w:unhideWhenUsed/>
    <w:rsid w:val="001C2947"/>
    <w:pPr>
      <w:ind w:left="1080" w:hanging="360"/>
      <w:contextualSpacing/>
    </w:pPr>
  </w:style>
  <w:style w:type="paragraph" w:styleId="List4">
    <w:name w:val="List 4"/>
    <w:basedOn w:val="Normal"/>
    <w:uiPriority w:val="99"/>
    <w:semiHidden/>
    <w:unhideWhenUsed/>
    <w:rsid w:val="001C2947"/>
    <w:pPr>
      <w:ind w:left="1440" w:hanging="360"/>
      <w:contextualSpacing/>
    </w:pPr>
  </w:style>
  <w:style w:type="paragraph" w:styleId="List5">
    <w:name w:val="List 5"/>
    <w:basedOn w:val="Normal"/>
    <w:uiPriority w:val="99"/>
    <w:semiHidden/>
    <w:unhideWhenUsed/>
    <w:rsid w:val="001C2947"/>
    <w:pPr>
      <w:ind w:left="1800" w:hanging="360"/>
      <w:contextualSpacing/>
    </w:pPr>
  </w:style>
  <w:style w:type="paragraph" w:styleId="ListBullet2">
    <w:name w:val="List Bullet 2"/>
    <w:basedOn w:val="Normal"/>
    <w:uiPriority w:val="99"/>
    <w:semiHidden/>
    <w:unhideWhenUsed/>
    <w:rsid w:val="001C2947"/>
    <w:pPr>
      <w:numPr>
        <w:numId w:val="29"/>
      </w:numPr>
      <w:contextualSpacing/>
    </w:pPr>
  </w:style>
  <w:style w:type="paragraph" w:styleId="ListBullet3">
    <w:name w:val="List Bullet 3"/>
    <w:basedOn w:val="Normal"/>
    <w:uiPriority w:val="99"/>
    <w:semiHidden/>
    <w:unhideWhenUsed/>
    <w:rsid w:val="001C2947"/>
    <w:pPr>
      <w:numPr>
        <w:numId w:val="30"/>
      </w:numPr>
      <w:contextualSpacing/>
    </w:pPr>
  </w:style>
  <w:style w:type="paragraph" w:styleId="ListBullet4">
    <w:name w:val="List Bullet 4"/>
    <w:basedOn w:val="Normal"/>
    <w:uiPriority w:val="99"/>
    <w:semiHidden/>
    <w:unhideWhenUsed/>
    <w:rsid w:val="001C2947"/>
    <w:pPr>
      <w:numPr>
        <w:numId w:val="31"/>
      </w:numPr>
      <w:contextualSpacing/>
    </w:pPr>
  </w:style>
  <w:style w:type="paragraph" w:styleId="ListBullet5">
    <w:name w:val="List Bullet 5"/>
    <w:basedOn w:val="Normal"/>
    <w:uiPriority w:val="99"/>
    <w:semiHidden/>
    <w:unhideWhenUsed/>
    <w:rsid w:val="001C2947"/>
    <w:pPr>
      <w:numPr>
        <w:numId w:val="32"/>
      </w:numPr>
      <w:contextualSpacing/>
    </w:pPr>
  </w:style>
  <w:style w:type="paragraph" w:styleId="ListContinue">
    <w:name w:val="List Continue"/>
    <w:basedOn w:val="Normal"/>
    <w:uiPriority w:val="99"/>
    <w:semiHidden/>
    <w:unhideWhenUsed/>
    <w:rsid w:val="001C2947"/>
    <w:pPr>
      <w:ind w:left="360"/>
      <w:contextualSpacing/>
    </w:pPr>
  </w:style>
  <w:style w:type="paragraph" w:styleId="ListContinue2">
    <w:name w:val="List Continue 2"/>
    <w:basedOn w:val="Normal"/>
    <w:uiPriority w:val="99"/>
    <w:semiHidden/>
    <w:unhideWhenUsed/>
    <w:rsid w:val="001C2947"/>
    <w:pPr>
      <w:ind w:left="720"/>
      <w:contextualSpacing/>
    </w:pPr>
  </w:style>
  <w:style w:type="paragraph" w:styleId="ListContinue3">
    <w:name w:val="List Continue 3"/>
    <w:basedOn w:val="Normal"/>
    <w:uiPriority w:val="99"/>
    <w:semiHidden/>
    <w:unhideWhenUsed/>
    <w:rsid w:val="001C2947"/>
    <w:pPr>
      <w:ind w:left="1080"/>
      <w:contextualSpacing/>
    </w:pPr>
  </w:style>
  <w:style w:type="paragraph" w:styleId="ListContinue4">
    <w:name w:val="List Continue 4"/>
    <w:basedOn w:val="Normal"/>
    <w:uiPriority w:val="99"/>
    <w:semiHidden/>
    <w:unhideWhenUsed/>
    <w:rsid w:val="001C2947"/>
    <w:pPr>
      <w:ind w:left="1440"/>
      <w:contextualSpacing/>
    </w:pPr>
  </w:style>
  <w:style w:type="paragraph" w:styleId="ListContinue5">
    <w:name w:val="List Continue 5"/>
    <w:basedOn w:val="Normal"/>
    <w:uiPriority w:val="99"/>
    <w:semiHidden/>
    <w:unhideWhenUsed/>
    <w:rsid w:val="001C2947"/>
    <w:pPr>
      <w:ind w:left="1800"/>
      <w:contextualSpacing/>
    </w:pPr>
  </w:style>
  <w:style w:type="paragraph" w:styleId="ListNumber">
    <w:name w:val="List Number"/>
    <w:basedOn w:val="Normal"/>
    <w:uiPriority w:val="99"/>
    <w:semiHidden/>
    <w:unhideWhenUsed/>
    <w:rsid w:val="001C2947"/>
    <w:pPr>
      <w:numPr>
        <w:numId w:val="33"/>
      </w:numPr>
      <w:contextualSpacing/>
    </w:pPr>
  </w:style>
  <w:style w:type="paragraph" w:styleId="ListNumber2">
    <w:name w:val="List Number 2"/>
    <w:basedOn w:val="Normal"/>
    <w:uiPriority w:val="99"/>
    <w:semiHidden/>
    <w:unhideWhenUsed/>
    <w:rsid w:val="001C2947"/>
    <w:pPr>
      <w:numPr>
        <w:numId w:val="34"/>
      </w:numPr>
      <w:contextualSpacing/>
    </w:pPr>
  </w:style>
  <w:style w:type="paragraph" w:styleId="ListNumber3">
    <w:name w:val="List Number 3"/>
    <w:basedOn w:val="Normal"/>
    <w:uiPriority w:val="99"/>
    <w:semiHidden/>
    <w:unhideWhenUsed/>
    <w:rsid w:val="001C2947"/>
    <w:pPr>
      <w:numPr>
        <w:numId w:val="18"/>
      </w:numPr>
      <w:contextualSpacing/>
    </w:pPr>
  </w:style>
  <w:style w:type="paragraph" w:styleId="ListNumber4">
    <w:name w:val="List Number 4"/>
    <w:basedOn w:val="Normal"/>
    <w:uiPriority w:val="99"/>
    <w:semiHidden/>
    <w:unhideWhenUsed/>
    <w:rsid w:val="001C2947"/>
    <w:pPr>
      <w:numPr>
        <w:numId w:val="35"/>
      </w:numPr>
      <w:contextualSpacing/>
    </w:pPr>
  </w:style>
  <w:style w:type="paragraph" w:styleId="ListNumber5">
    <w:name w:val="List Number 5"/>
    <w:basedOn w:val="Normal"/>
    <w:uiPriority w:val="99"/>
    <w:semiHidden/>
    <w:unhideWhenUsed/>
    <w:rsid w:val="001C2947"/>
    <w:pPr>
      <w:numPr>
        <w:numId w:val="36"/>
      </w:numPr>
      <w:contextualSpacing/>
    </w:pPr>
  </w:style>
  <w:style w:type="paragraph" w:styleId="MacroText">
    <w:name w:val="macro"/>
    <w:link w:val="MacroTextChar"/>
    <w:uiPriority w:val="99"/>
    <w:semiHidden/>
    <w:unhideWhenUsed/>
    <w:rsid w:val="001C2947"/>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color w:val="414141"/>
      <w:sz w:val="20"/>
      <w:szCs w:val="20"/>
      <w:lang w:val="en-US"/>
    </w:rPr>
  </w:style>
  <w:style w:type="character" w:customStyle="1" w:styleId="MacroTextChar">
    <w:name w:val="Macro Text Char"/>
    <w:basedOn w:val="DefaultParagraphFont"/>
    <w:link w:val="MacroText"/>
    <w:uiPriority w:val="99"/>
    <w:semiHidden/>
    <w:rsid w:val="001C2947"/>
    <w:rPr>
      <w:rFonts w:ascii="Consolas" w:hAnsi="Consolas"/>
      <w:color w:val="414141"/>
      <w:sz w:val="20"/>
      <w:szCs w:val="20"/>
      <w:lang w:val="en-US"/>
    </w:rPr>
  </w:style>
  <w:style w:type="paragraph" w:styleId="MessageHeader">
    <w:name w:val="Message Header"/>
    <w:basedOn w:val="Normal"/>
    <w:link w:val="MessageHeaderChar"/>
    <w:uiPriority w:val="99"/>
    <w:semiHidden/>
    <w:unhideWhenUsed/>
    <w:rsid w:val="001C294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C2947"/>
    <w:rPr>
      <w:rFonts w:asciiTheme="majorHAnsi" w:eastAsiaTheme="majorEastAsia" w:hAnsiTheme="majorHAnsi" w:cstheme="majorBidi"/>
      <w:color w:val="414141"/>
      <w:sz w:val="24"/>
      <w:szCs w:val="24"/>
      <w:shd w:val="pct20" w:color="auto" w:fill="auto"/>
      <w:lang w:val="en-US"/>
    </w:rPr>
  </w:style>
  <w:style w:type="paragraph" w:styleId="NoSpacing">
    <w:name w:val="No Spacing"/>
    <w:link w:val="NoSpacingChar"/>
    <w:uiPriority w:val="1"/>
    <w:qFormat/>
    <w:rsid w:val="001C2947"/>
    <w:pPr>
      <w:spacing w:after="0" w:line="240" w:lineRule="auto"/>
    </w:pPr>
    <w:rPr>
      <w:rFonts w:ascii="Arial" w:hAnsi="Arial"/>
      <w:color w:val="414141"/>
      <w:sz w:val="20"/>
      <w:lang w:val="en-US"/>
    </w:rPr>
  </w:style>
  <w:style w:type="paragraph" w:styleId="NormalWeb">
    <w:name w:val="Normal (Web)"/>
    <w:basedOn w:val="Normal"/>
    <w:uiPriority w:val="99"/>
    <w:semiHidden/>
    <w:unhideWhenUsed/>
    <w:rsid w:val="001C2947"/>
    <w:rPr>
      <w:rFonts w:ascii="Times New Roman" w:hAnsi="Times New Roman" w:cs="Times New Roman"/>
      <w:sz w:val="24"/>
      <w:szCs w:val="24"/>
    </w:rPr>
  </w:style>
  <w:style w:type="paragraph" w:styleId="NormalIndent">
    <w:name w:val="Normal Indent"/>
    <w:basedOn w:val="Normal"/>
    <w:uiPriority w:val="99"/>
    <w:semiHidden/>
    <w:unhideWhenUsed/>
    <w:rsid w:val="001C2947"/>
    <w:pPr>
      <w:ind w:left="720"/>
    </w:pPr>
  </w:style>
  <w:style w:type="paragraph" w:styleId="NoteHeading">
    <w:name w:val="Note Heading"/>
    <w:basedOn w:val="Normal"/>
    <w:next w:val="Normal"/>
    <w:link w:val="NoteHeadingChar"/>
    <w:uiPriority w:val="99"/>
    <w:semiHidden/>
    <w:unhideWhenUsed/>
    <w:rsid w:val="001C2947"/>
    <w:pPr>
      <w:spacing w:after="0"/>
    </w:pPr>
  </w:style>
  <w:style w:type="character" w:customStyle="1" w:styleId="NoteHeadingChar">
    <w:name w:val="Note Heading Char"/>
    <w:basedOn w:val="DefaultParagraphFont"/>
    <w:link w:val="NoteHeading"/>
    <w:uiPriority w:val="99"/>
    <w:semiHidden/>
    <w:rsid w:val="001C2947"/>
    <w:rPr>
      <w:rFonts w:ascii="Arial" w:hAnsi="Arial"/>
      <w:color w:val="414141"/>
      <w:sz w:val="20"/>
      <w:lang w:val="en-US"/>
    </w:rPr>
  </w:style>
  <w:style w:type="paragraph" w:styleId="PlainText">
    <w:name w:val="Plain Text"/>
    <w:basedOn w:val="Normal"/>
    <w:link w:val="PlainTextChar"/>
    <w:uiPriority w:val="99"/>
    <w:semiHidden/>
    <w:unhideWhenUsed/>
    <w:rsid w:val="001C2947"/>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1C2947"/>
    <w:rPr>
      <w:rFonts w:ascii="Consolas" w:hAnsi="Consolas"/>
      <w:color w:val="414141"/>
      <w:sz w:val="21"/>
      <w:szCs w:val="21"/>
      <w:lang w:val="en-US"/>
    </w:rPr>
  </w:style>
  <w:style w:type="paragraph" w:styleId="Quote">
    <w:name w:val="Quote"/>
    <w:basedOn w:val="Normal"/>
    <w:next w:val="Normal"/>
    <w:link w:val="QuoteChar"/>
    <w:uiPriority w:val="29"/>
    <w:qFormat/>
    <w:rsid w:val="001C294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C2947"/>
    <w:rPr>
      <w:rFonts w:ascii="Arial" w:hAnsi="Arial"/>
      <w:i/>
      <w:iCs/>
      <w:color w:val="404040" w:themeColor="text1" w:themeTint="BF"/>
      <w:sz w:val="20"/>
      <w:lang w:val="en-US"/>
    </w:rPr>
  </w:style>
  <w:style w:type="paragraph" w:styleId="Salutation">
    <w:name w:val="Salutation"/>
    <w:basedOn w:val="Normal"/>
    <w:next w:val="Normal"/>
    <w:link w:val="SalutationChar"/>
    <w:uiPriority w:val="99"/>
    <w:semiHidden/>
    <w:unhideWhenUsed/>
    <w:rsid w:val="001C2947"/>
  </w:style>
  <w:style w:type="character" w:customStyle="1" w:styleId="SalutationChar">
    <w:name w:val="Salutation Char"/>
    <w:basedOn w:val="DefaultParagraphFont"/>
    <w:link w:val="Salutation"/>
    <w:uiPriority w:val="99"/>
    <w:semiHidden/>
    <w:rsid w:val="001C2947"/>
    <w:rPr>
      <w:rFonts w:ascii="Arial" w:hAnsi="Arial"/>
      <w:color w:val="414141"/>
      <w:sz w:val="20"/>
      <w:lang w:val="en-US"/>
    </w:rPr>
  </w:style>
  <w:style w:type="paragraph" w:styleId="Signature">
    <w:name w:val="Signature"/>
    <w:basedOn w:val="Normal"/>
    <w:link w:val="SignatureChar"/>
    <w:uiPriority w:val="99"/>
    <w:semiHidden/>
    <w:unhideWhenUsed/>
    <w:rsid w:val="001C2947"/>
    <w:pPr>
      <w:spacing w:after="0"/>
      <w:ind w:left="4320"/>
    </w:pPr>
  </w:style>
  <w:style w:type="character" w:customStyle="1" w:styleId="SignatureChar">
    <w:name w:val="Signature Char"/>
    <w:basedOn w:val="DefaultParagraphFont"/>
    <w:link w:val="Signature"/>
    <w:uiPriority w:val="99"/>
    <w:semiHidden/>
    <w:rsid w:val="001C2947"/>
    <w:rPr>
      <w:rFonts w:ascii="Arial" w:hAnsi="Arial"/>
      <w:color w:val="414141"/>
      <w:sz w:val="20"/>
      <w:lang w:val="en-US"/>
    </w:rPr>
  </w:style>
  <w:style w:type="paragraph" w:styleId="Subtitle">
    <w:name w:val="Subtitle"/>
    <w:basedOn w:val="Normal"/>
    <w:next w:val="Normal"/>
    <w:link w:val="SubtitleChar"/>
    <w:uiPriority w:val="11"/>
    <w:unhideWhenUsed/>
    <w:qFormat/>
    <w:rsid w:val="001C2947"/>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1C2947"/>
    <w:rPr>
      <w:rFonts w:eastAsiaTheme="minorEastAsia"/>
      <w:color w:val="5A5A5A" w:themeColor="text1" w:themeTint="A5"/>
      <w:spacing w:val="15"/>
      <w:lang w:val="en-US"/>
    </w:rPr>
  </w:style>
  <w:style w:type="paragraph" w:styleId="TableofAuthorities">
    <w:name w:val="table of authorities"/>
    <w:basedOn w:val="Normal"/>
    <w:next w:val="Normal"/>
    <w:uiPriority w:val="99"/>
    <w:semiHidden/>
    <w:unhideWhenUsed/>
    <w:rsid w:val="001C2947"/>
    <w:pPr>
      <w:spacing w:after="0"/>
      <w:ind w:left="200" w:hanging="200"/>
    </w:pPr>
  </w:style>
  <w:style w:type="paragraph" w:styleId="TableofFigures">
    <w:name w:val="table of figures"/>
    <w:basedOn w:val="Normal"/>
    <w:next w:val="Normal"/>
    <w:uiPriority w:val="99"/>
    <w:semiHidden/>
    <w:unhideWhenUsed/>
    <w:rsid w:val="001C2947"/>
    <w:pPr>
      <w:spacing w:after="0"/>
    </w:pPr>
  </w:style>
  <w:style w:type="paragraph" w:styleId="Title">
    <w:name w:val="Title"/>
    <w:basedOn w:val="Normal"/>
    <w:next w:val="Normal"/>
    <w:link w:val="TitleChar"/>
    <w:uiPriority w:val="10"/>
    <w:qFormat/>
    <w:rsid w:val="001C2947"/>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C2947"/>
    <w:rPr>
      <w:rFonts w:asciiTheme="majorHAnsi" w:eastAsiaTheme="majorEastAsia" w:hAnsiTheme="majorHAnsi" w:cstheme="majorBidi"/>
      <w:spacing w:val="-10"/>
      <w:kern w:val="28"/>
      <w:sz w:val="56"/>
      <w:szCs w:val="56"/>
      <w:lang w:val="en-US"/>
    </w:rPr>
  </w:style>
  <w:style w:type="paragraph" w:styleId="TOAHeading">
    <w:name w:val="toa heading"/>
    <w:basedOn w:val="Normal"/>
    <w:next w:val="Normal"/>
    <w:uiPriority w:val="99"/>
    <w:semiHidden/>
    <w:unhideWhenUsed/>
    <w:rsid w:val="001C2947"/>
    <w:pPr>
      <w:spacing w:before="120"/>
    </w:pPr>
    <w:rPr>
      <w:rFonts w:asciiTheme="majorHAnsi" w:eastAsiaTheme="majorEastAsia" w:hAnsiTheme="majorHAnsi" w:cstheme="majorBidi"/>
      <w:b/>
      <w:bCs/>
      <w:sz w:val="24"/>
      <w:szCs w:val="24"/>
    </w:rPr>
  </w:style>
  <w:style w:type="character" w:customStyle="1" w:styleId="OldPN">
    <w:name w:val="OldPN"/>
    <w:basedOn w:val="DefaultParagraphFont"/>
    <w:uiPriority w:val="1"/>
    <w:qFormat/>
    <w:rsid w:val="001C2947"/>
    <w:rPr>
      <w:rFonts w:ascii="Arial" w:hAnsi="Arial"/>
      <w:b/>
      <w:i/>
      <w:sz w:val="28"/>
    </w:rPr>
  </w:style>
  <w:style w:type="table" w:customStyle="1" w:styleId="GridTable1Light1">
    <w:name w:val="Grid Table 1 Light1"/>
    <w:basedOn w:val="TableNormal"/>
    <w:uiPriority w:val="46"/>
    <w:rsid w:val="0030366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30366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UnresolvedMention2">
    <w:name w:val="Unresolved Mention2"/>
    <w:basedOn w:val="DefaultParagraphFont"/>
    <w:uiPriority w:val="99"/>
    <w:semiHidden/>
    <w:unhideWhenUsed/>
    <w:rsid w:val="00CF0E75"/>
    <w:rPr>
      <w:color w:val="808080"/>
      <w:shd w:val="clear" w:color="auto" w:fill="E6E6E6"/>
    </w:rPr>
  </w:style>
  <w:style w:type="paragraph" w:customStyle="1" w:styleId="Default">
    <w:name w:val="Default"/>
    <w:rsid w:val="00DA5035"/>
    <w:pPr>
      <w:autoSpaceDE w:val="0"/>
      <w:autoSpaceDN w:val="0"/>
      <w:adjustRightInd w:val="0"/>
      <w:spacing w:after="0" w:line="240" w:lineRule="auto"/>
    </w:pPr>
    <w:rPr>
      <w:rFonts w:ascii="Arial" w:hAnsi="Arial" w:cs="Arial"/>
      <w:color w:val="000000"/>
      <w:sz w:val="24"/>
      <w:szCs w:val="24"/>
      <w:lang w:val="en-PH"/>
    </w:rPr>
  </w:style>
  <w:style w:type="character" w:styleId="UnresolvedMention">
    <w:name w:val="Unresolved Mention"/>
    <w:basedOn w:val="DefaultParagraphFont"/>
    <w:uiPriority w:val="99"/>
    <w:semiHidden/>
    <w:unhideWhenUsed/>
    <w:rsid w:val="001C2947"/>
    <w:rPr>
      <w:color w:val="808080"/>
      <w:shd w:val="clear" w:color="auto" w:fill="E6E6E6"/>
    </w:rPr>
  </w:style>
  <w:style w:type="paragraph" w:customStyle="1" w:styleId="FinastraCoverTitle">
    <w:name w:val="Finastra Cover Title"/>
    <w:autoRedefine/>
    <w:qFormat/>
    <w:rsid w:val="00385FB1"/>
    <w:pPr>
      <w:framePr w:hSpace="187" w:wrap="around" w:hAnchor="margin" w:x="-543" w:y="2881"/>
      <w:spacing w:line="240" w:lineRule="auto"/>
    </w:pPr>
    <w:rPr>
      <w:rFonts w:asciiTheme="majorHAnsi" w:eastAsiaTheme="majorEastAsia" w:hAnsiTheme="majorHAnsi" w:cstheme="majorBidi"/>
      <w:b/>
      <w:color w:val="1F497D" w:themeColor="text2"/>
      <w:sz w:val="60"/>
      <w:szCs w:val="60"/>
      <w:lang w:val="en-GB"/>
    </w:rPr>
  </w:style>
  <w:style w:type="paragraph" w:customStyle="1" w:styleId="FinastraCoverSubTitle">
    <w:name w:val="Finastra Cover Sub Title"/>
    <w:autoRedefine/>
    <w:qFormat/>
    <w:rsid w:val="00444C3D"/>
    <w:pPr>
      <w:framePr w:hSpace="187" w:wrap="around" w:vAnchor="page" w:hAnchor="page" w:x="802" w:y="2734"/>
      <w:spacing w:line="240" w:lineRule="auto"/>
    </w:pPr>
    <w:rPr>
      <w:rFonts w:eastAsiaTheme="minorEastAsia"/>
      <w:color w:val="FFFFFF" w:themeColor="background1"/>
      <w:sz w:val="24"/>
      <w:szCs w:val="32"/>
      <w:lang w:val="en-GB"/>
    </w:rPr>
  </w:style>
  <w:style w:type="paragraph" w:customStyle="1" w:styleId="FinastraCoverFamilyProductname">
    <w:name w:val="Finastra Cover Family/Product name"/>
    <w:autoRedefine/>
    <w:qFormat/>
    <w:rsid w:val="00444C3D"/>
    <w:pPr>
      <w:framePr w:hSpace="187" w:wrap="around" w:vAnchor="page" w:hAnchor="page" w:x="802" w:y="2734"/>
      <w:tabs>
        <w:tab w:val="left" w:pos="4020"/>
      </w:tabs>
      <w:spacing w:after="0" w:line="240" w:lineRule="auto"/>
    </w:pPr>
    <w:rPr>
      <w:rFonts w:eastAsiaTheme="minorEastAsia"/>
      <w:color w:val="FFFFFF" w:themeColor="background1"/>
      <w:sz w:val="24"/>
      <w:szCs w:val="24"/>
      <w:lang w:val="en-GB"/>
    </w:rPr>
  </w:style>
  <w:style w:type="paragraph" w:customStyle="1" w:styleId="FinastraTextBody">
    <w:name w:val="Finastra Text: Body"/>
    <w:basedOn w:val="Normal"/>
    <w:qFormat/>
    <w:rsid w:val="00821599"/>
    <w:pPr>
      <w:tabs>
        <w:tab w:val="left" w:pos="3680"/>
      </w:tabs>
    </w:pPr>
    <w:rPr>
      <w:rFonts w:asciiTheme="majorHAnsi" w:hAnsiTheme="majorHAnsi" w:cstheme="majorHAnsi"/>
      <w:noProof/>
      <w:color w:val="1F497D" w:themeColor="text2"/>
      <w:szCs w:val="20"/>
    </w:rPr>
  </w:style>
  <w:style w:type="character" w:customStyle="1" w:styleId="NoSpacingChar">
    <w:name w:val="No Spacing Char"/>
    <w:basedOn w:val="DefaultParagraphFont"/>
    <w:link w:val="NoSpacing"/>
    <w:uiPriority w:val="1"/>
    <w:rsid w:val="004B2B63"/>
    <w:rPr>
      <w:rFonts w:ascii="Arial" w:hAnsi="Arial"/>
      <w:color w:val="414141"/>
      <w:sz w:val="20"/>
      <w:lang w:val="en-US"/>
    </w:rPr>
  </w:style>
  <w:style w:type="character" w:customStyle="1" w:styleId="BodyTextChar0">
    <w:name w:val="BodyText Char"/>
    <w:basedOn w:val="DefaultParagraphFont"/>
    <w:link w:val="BodyText"/>
    <w:rsid w:val="00755249"/>
    <w:rPr>
      <w:rFonts w:ascii="Arial" w:hAnsi="Arial"/>
      <w:color w:val="414141"/>
      <w:sz w:val="20"/>
      <w:lang w:val="en-US"/>
    </w:rPr>
  </w:style>
  <w:style w:type="paragraph" w:customStyle="1" w:styleId="HeadingNoNumber">
    <w:name w:val="HeadingNoNumber"/>
    <w:basedOn w:val="BodyText"/>
    <w:qFormat/>
    <w:rsid w:val="000D3507"/>
    <w:pPr>
      <w:spacing w:before="480" w:after="480"/>
    </w:pPr>
    <w:rPr>
      <w:b/>
      <w:noProof/>
      <w:color w:val="auto"/>
      <w:sz w:val="32"/>
    </w:rPr>
  </w:style>
  <w:style w:type="table" w:styleId="TableGridLight">
    <w:name w:val="Grid Table Light"/>
    <w:basedOn w:val="TableNormal"/>
    <w:uiPriority w:val="40"/>
    <w:rsid w:val="000D35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WWOutlineListStyle15">
    <w:name w:val="WW_OutlineListStyle_15"/>
    <w:basedOn w:val="NoList"/>
    <w:rsid w:val="000D3507"/>
    <w:pPr>
      <w:numPr>
        <w:numId w:val="55"/>
      </w:numPr>
    </w:pPr>
  </w:style>
  <w:style w:type="table" w:styleId="GridTable1Light">
    <w:name w:val="Grid Table 1 Light"/>
    <w:basedOn w:val="TableNormal"/>
    <w:uiPriority w:val="46"/>
    <w:rsid w:val="000D35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Header1">
    <w:name w:val="TableGridHeader1"/>
    <w:basedOn w:val="TableNormal"/>
    <w:next w:val="TableGrid"/>
    <w:uiPriority w:val="39"/>
    <w:rsid w:val="000D3507"/>
    <w:pPr>
      <w:spacing w:after="0" w:line="240" w:lineRule="auto"/>
    </w:pPr>
    <w:rPr>
      <w:rFonts w:ascii="Avenir LT Std 65 Medium" w:hAnsi="Avenir LT Std 65 Medium"/>
      <w:sz w:val="20"/>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color w:val="FFFFFF" w:themeColor="background1"/>
      </w:rPr>
      <w:tblPr/>
      <w:trPr>
        <w:tblHeader/>
      </w:trPr>
      <w:tcPr>
        <w:shd w:val="clear" w:color="auto" w:fill="694ED6"/>
      </w:tcPr>
    </w:tblStylePr>
    <w:tblStylePr w:type="band1Horz">
      <w:tblPr/>
      <w:tcPr>
        <w:shd w:val="clear" w:color="auto" w:fill="CECECE"/>
      </w:tcPr>
    </w:tblStylePr>
    <w:tblStylePr w:type="band2Horz">
      <w:tblPr/>
      <w:tcPr>
        <w:shd w:val="clear" w:color="auto" w:fill="F2F2F2"/>
      </w:tcPr>
    </w:tblStylePr>
  </w:style>
  <w:style w:type="character" w:styleId="Strong">
    <w:name w:val="Strong"/>
    <w:basedOn w:val="DefaultParagraphFont"/>
    <w:uiPriority w:val="22"/>
    <w:qFormat/>
    <w:rsid w:val="000D3507"/>
    <w:rPr>
      <w:b/>
      <w:bCs/>
    </w:rPr>
  </w:style>
  <w:style w:type="paragraph" w:customStyle="1" w:styleId="MisysBullet1">
    <w:name w:val="Misys Bullet 1"/>
    <w:basedOn w:val="Normal"/>
    <w:qFormat/>
    <w:rsid w:val="000D3507"/>
    <w:pPr>
      <w:spacing w:before="120"/>
      <w:ind w:left="720" w:hanging="360"/>
    </w:pPr>
    <w:rPr>
      <w:rFonts w:eastAsia="Times New Roman" w:cs="Arial"/>
      <w:szCs w:val="19"/>
      <w:lang w:val="en-GB" w:eastAsia="en-GB"/>
    </w:rPr>
  </w:style>
  <w:style w:type="table" w:customStyle="1" w:styleId="TableGridHeader11">
    <w:name w:val="TableGridHeader11"/>
    <w:basedOn w:val="TableNormal"/>
    <w:next w:val="TableGrid"/>
    <w:uiPriority w:val="39"/>
    <w:rsid w:val="005A1074"/>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2">
    <w:name w:val="TableGridHeader12"/>
    <w:basedOn w:val="TableNormal"/>
    <w:next w:val="TableGrid"/>
    <w:uiPriority w:val="39"/>
    <w:rsid w:val="00BC2DDF"/>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3">
    <w:name w:val="TableGridHeader13"/>
    <w:basedOn w:val="TableNormal"/>
    <w:next w:val="TableGrid"/>
    <w:uiPriority w:val="39"/>
    <w:rsid w:val="006A2561"/>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4">
    <w:name w:val="TableGridHeader14"/>
    <w:basedOn w:val="TableNormal"/>
    <w:next w:val="TableGrid"/>
    <w:uiPriority w:val="39"/>
    <w:rsid w:val="00310D88"/>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5">
    <w:name w:val="TableGridHeader15"/>
    <w:basedOn w:val="TableNormal"/>
    <w:next w:val="TableGrid"/>
    <w:uiPriority w:val="39"/>
    <w:rsid w:val="00853C9C"/>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6">
    <w:name w:val="TableGridHeader16"/>
    <w:basedOn w:val="TableNormal"/>
    <w:next w:val="TableGrid"/>
    <w:uiPriority w:val="39"/>
    <w:rsid w:val="00B111A6"/>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7">
    <w:name w:val="TableGridHeader17"/>
    <w:basedOn w:val="TableNormal"/>
    <w:next w:val="TableGrid"/>
    <w:uiPriority w:val="39"/>
    <w:rsid w:val="00307D77"/>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8">
    <w:name w:val="TableGridHeader18"/>
    <w:basedOn w:val="TableNormal"/>
    <w:next w:val="TableGrid"/>
    <w:uiPriority w:val="39"/>
    <w:rsid w:val="00A80A69"/>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9">
    <w:name w:val="TableGridHeader19"/>
    <w:basedOn w:val="TableNormal"/>
    <w:next w:val="TableGrid"/>
    <w:uiPriority w:val="39"/>
    <w:rsid w:val="00AA7628"/>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10">
    <w:name w:val="TableGridHeader110"/>
    <w:basedOn w:val="TableNormal"/>
    <w:next w:val="TableGrid"/>
    <w:uiPriority w:val="39"/>
    <w:rsid w:val="00BC5E7C"/>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11">
    <w:name w:val="TableGridHeader111"/>
    <w:basedOn w:val="TableNormal"/>
    <w:next w:val="TableGrid"/>
    <w:uiPriority w:val="39"/>
    <w:rsid w:val="00B72E39"/>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12">
    <w:name w:val="TableGridHeader112"/>
    <w:basedOn w:val="TableNormal"/>
    <w:next w:val="TableGrid"/>
    <w:uiPriority w:val="39"/>
    <w:rsid w:val="0011198A"/>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13">
    <w:name w:val="TableGridHeader113"/>
    <w:basedOn w:val="TableNormal"/>
    <w:next w:val="TableGrid"/>
    <w:uiPriority w:val="39"/>
    <w:rsid w:val="00B15119"/>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14">
    <w:name w:val="TableGridHeader114"/>
    <w:basedOn w:val="TableNormal"/>
    <w:next w:val="TableGrid"/>
    <w:uiPriority w:val="39"/>
    <w:rsid w:val="002765A0"/>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15">
    <w:name w:val="TableGridHeader115"/>
    <w:basedOn w:val="TableNormal"/>
    <w:next w:val="TableGrid"/>
    <w:uiPriority w:val="39"/>
    <w:rsid w:val="008A4D33"/>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16">
    <w:name w:val="TableGridHeader116"/>
    <w:basedOn w:val="TableNormal"/>
    <w:next w:val="TableGrid"/>
    <w:uiPriority w:val="39"/>
    <w:rsid w:val="00687B4E"/>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17">
    <w:name w:val="TableGridHeader117"/>
    <w:basedOn w:val="TableNormal"/>
    <w:next w:val="TableGrid"/>
    <w:uiPriority w:val="39"/>
    <w:rsid w:val="005206AE"/>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18">
    <w:name w:val="TableGridHeader118"/>
    <w:basedOn w:val="TableNormal"/>
    <w:next w:val="TableGrid"/>
    <w:uiPriority w:val="39"/>
    <w:rsid w:val="006C2600"/>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19">
    <w:name w:val="TableGridHeader119"/>
    <w:basedOn w:val="TableNormal"/>
    <w:next w:val="TableGrid"/>
    <w:uiPriority w:val="39"/>
    <w:rsid w:val="0029052E"/>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20">
    <w:name w:val="TableGridHeader120"/>
    <w:basedOn w:val="TableNormal"/>
    <w:next w:val="TableGrid"/>
    <w:uiPriority w:val="39"/>
    <w:rsid w:val="00C73EBF"/>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21">
    <w:name w:val="TableGridHeader121"/>
    <w:basedOn w:val="TableNormal"/>
    <w:next w:val="TableGrid"/>
    <w:uiPriority w:val="39"/>
    <w:rsid w:val="006409DD"/>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22">
    <w:name w:val="TableGridHeader122"/>
    <w:basedOn w:val="TableNormal"/>
    <w:next w:val="TableGrid"/>
    <w:uiPriority w:val="39"/>
    <w:rsid w:val="00B870E1"/>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23">
    <w:name w:val="TableGridHeader123"/>
    <w:basedOn w:val="TableNormal"/>
    <w:next w:val="TableGrid"/>
    <w:uiPriority w:val="39"/>
    <w:rsid w:val="00EE37DB"/>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24">
    <w:name w:val="TableGridHeader124"/>
    <w:basedOn w:val="TableNormal"/>
    <w:next w:val="TableGrid"/>
    <w:uiPriority w:val="39"/>
    <w:rsid w:val="00F32BAA"/>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25">
    <w:name w:val="TableGridHeader125"/>
    <w:basedOn w:val="TableNormal"/>
    <w:next w:val="TableGrid"/>
    <w:uiPriority w:val="39"/>
    <w:rsid w:val="00EC60E4"/>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26">
    <w:name w:val="TableGridHeader126"/>
    <w:basedOn w:val="TableNormal"/>
    <w:next w:val="TableGrid"/>
    <w:uiPriority w:val="39"/>
    <w:rsid w:val="00596E60"/>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27">
    <w:name w:val="TableGridHeader127"/>
    <w:basedOn w:val="TableNormal"/>
    <w:next w:val="TableGrid"/>
    <w:uiPriority w:val="39"/>
    <w:rsid w:val="00465B2C"/>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28">
    <w:name w:val="TableGridHeader128"/>
    <w:basedOn w:val="TableNormal"/>
    <w:next w:val="TableGrid"/>
    <w:uiPriority w:val="39"/>
    <w:rsid w:val="00E42AF5"/>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29">
    <w:name w:val="TableGridHeader129"/>
    <w:basedOn w:val="TableNormal"/>
    <w:next w:val="TableGrid"/>
    <w:uiPriority w:val="39"/>
    <w:rsid w:val="00926484"/>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30">
    <w:name w:val="TableGridHeader130"/>
    <w:basedOn w:val="TableNormal"/>
    <w:next w:val="TableGrid"/>
    <w:uiPriority w:val="39"/>
    <w:rsid w:val="00376C60"/>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31">
    <w:name w:val="TableGridHeader131"/>
    <w:basedOn w:val="TableNormal"/>
    <w:next w:val="TableGrid"/>
    <w:uiPriority w:val="39"/>
    <w:rsid w:val="00CC469A"/>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32">
    <w:name w:val="TableGridHeader132"/>
    <w:basedOn w:val="TableNormal"/>
    <w:next w:val="TableGrid"/>
    <w:uiPriority w:val="39"/>
    <w:rsid w:val="003C52CC"/>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33">
    <w:name w:val="TableGridHeader133"/>
    <w:basedOn w:val="TableNormal"/>
    <w:next w:val="TableGrid"/>
    <w:uiPriority w:val="39"/>
    <w:rsid w:val="00BC7261"/>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34">
    <w:name w:val="TableGridHeader134"/>
    <w:basedOn w:val="TableNormal"/>
    <w:next w:val="TableGrid"/>
    <w:uiPriority w:val="39"/>
    <w:rsid w:val="001C2E10"/>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35">
    <w:name w:val="TableGridHeader135"/>
    <w:basedOn w:val="TableNormal"/>
    <w:next w:val="TableGrid"/>
    <w:uiPriority w:val="39"/>
    <w:rsid w:val="00987FEF"/>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36">
    <w:name w:val="TableGridHeader136"/>
    <w:basedOn w:val="TableNormal"/>
    <w:next w:val="TableGrid"/>
    <w:uiPriority w:val="39"/>
    <w:rsid w:val="00C47A5A"/>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37">
    <w:name w:val="TableGridHeader137"/>
    <w:basedOn w:val="TableNormal"/>
    <w:next w:val="TableGrid"/>
    <w:uiPriority w:val="39"/>
    <w:rsid w:val="005C5C4E"/>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38">
    <w:name w:val="TableGridHeader138"/>
    <w:basedOn w:val="TableNormal"/>
    <w:next w:val="TableGrid"/>
    <w:uiPriority w:val="39"/>
    <w:rsid w:val="00AB554C"/>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39">
    <w:name w:val="TableGridHeader139"/>
    <w:basedOn w:val="TableNormal"/>
    <w:next w:val="TableGrid"/>
    <w:uiPriority w:val="39"/>
    <w:rsid w:val="00D41264"/>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40">
    <w:name w:val="TableGridHeader140"/>
    <w:basedOn w:val="TableNormal"/>
    <w:next w:val="TableGrid"/>
    <w:uiPriority w:val="39"/>
    <w:rsid w:val="004C3D7E"/>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41">
    <w:name w:val="TableGridHeader141"/>
    <w:basedOn w:val="TableNormal"/>
    <w:next w:val="TableGrid"/>
    <w:uiPriority w:val="39"/>
    <w:rsid w:val="006F65D3"/>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42">
    <w:name w:val="TableGridHeader142"/>
    <w:basedOn w:val="TableNormal"/>
    <w:next w:val="TableGrid"/>
    <w:uiPriority w:val="39"/>
    <w:rsid w:val="005101A2"/>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43">
    <w:name w:val="TableGridHeader143"/>
    <w:basedOn w:val="TableNormal"/>
    <w:next w:val="TableGrid"/>
    <w:uiPriority w:val="39"/>
    <w:rsid w:val="00232BD8"/>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44">
    <w:name w:val="TableGridHeader144"/>
    <w:basedOn w:val="TableNormal"/>
    <w:next w:val="TableGrid"/>
    <w:uiPriority w:val="39"/>
    <w:rsid w:val="00AE2467"/>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45">
    <w:name w:val="TableGridHeader145"/>
    <w:basedOn w:val="TableNormal"/>
    <w:next w:val="TableGrid"/>
    <w:uiPriority w:val="39"/>
    <w:rsid w:val="00D60B3A"/>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46">
    <w:name w:val="TableGridHeader146"/>
    <w:basedOn w:val="TableNormal"/>
    <w:next w:val="TableGrid"/>
    <w:uiPriority w:val="39"/>
    <w:rsid w:val="006D4AAC"/>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47">
    <w:name w:val="TableGridHeader147"/>
    <w:basedOn w:val="TableNormal"/>
    <w:next w:val="TableGrid"/>
    <w:uiPriority w:val="39"/>
    <w:rsid w:val="00973765"/>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48">
    <w:name w:val="TableGridHeader148"/>
    <w:basedOn w:val="TableNormal"/>
    <w:next w:val="TableGrid"/>
    <w:uiPriority w:val="39"/>
    <w:rsid w:val="00227B18"/>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49">
    <w:name w:val="TableGridHeader149"/>
    <w:basedOn w:val="TableNormal"/>
    <w:next w:val="TableGrid"/>
    <w:uiPriority w:val="39"/>
    <w:rsid w:val="00FB340A"/>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50">
    <w:name w:val="TableGridHeader150"/>
    <w:basedOn w:val="TableNormal"/>
    <w:next w:val="TableGrid"/>
    <w:uiPriority w:val="39"/>
    <w:rsid w:val="0079757E"/>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51">
    <w:name w:val="TableGridHeader151"/>
    <w:basedOn w:val="TableNormal"/>
    <w:next w:val="TableGrid"/>
    <w:uiPriority w:val="39"/>
    <w:rsid w:val="00E01D44"/>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52">
    <w:name w:val="TableGridHeader152"/>
    <w:basedOn w:val="TableNormal"/>
    <w:next w:val="TableGrid"/>
    <w:uiPriority w:val="39"/>
    <w:rsid w:val="00210F20"/>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53">
    <w:name w:val="TableGridHeader153"/>
    <w:basedOn w:val="TableNormal"/>
    <w:next w:val="TableGrid"/>
    <w:uiPriority w:val="39"/>
    <w:rsid w:val="007A0F54"/>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54">
    <w:name w:val="TableGridHeader154"/>
    <w:basedOn w:val="TableNormal"/>
    <w:next w:val="TableGrid"/>
    <w:uiPriority w:val="39"/>
    <w:rsid w:val="00807250"/>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55">
    <w:name w:val="TableGridHeader155"/>
    <w:basedOn w:val="TableNormal"/>
    <w:next w:val="TableGrid"/>
    <w:uiPriority w:val="39"/>
    <w:rsid w:val="006C086F"/>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56">
    <w:name w:val="TableGridHeader156"/>
    <w:basedOn w:val="TableNormal"/>
    <w:next w:val="TableGrid"/>
    <w:uiPriority w:val="39"/>
    <w:rsid w:val="001F7AD7"/>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57">
    <w:name w:val="TableGridHeader157"/>
    <w:basedOn w:val="TableNormal"/>
    <w:next w:val="TableGrid"/>
    <w:uiPriority w:val="39"/>
    <w:rsid w:val="004A4C37"/>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58">
    <w:name w:val="TableGridHeader158"/>
    <w:basedOn w:val="TableNormal"/>
    <w:next w:val="TableGrid"/>
    <w:uiPriority w:val="39"/>
    <w:rsid w:val="009A7327"/>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59">
    <w:name w:val="TableGridHeader159"/>
    <w:basedOn w:val="TableNormal"/>
    <w:next w:val="TableGrid"/>
    <w:uiPriority w:val="39"/>
    <w:rsid w:val="002614A2"/>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60">
    <w:name w:val="TableGridHeader160"/>
    <w:basedOn w:val="TableNormal"/>
    <w:next w:val="TableGrid"/>
    <w:uiPriority w:val="39"/>
    <w:rsid w:val="005F5FA9"/>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61">
    <w:name w:val="TableGridHeader161"/>
    <w:basedOn w:val="TableNormal"/>
    <w:next w:val="TableGrid"/>
    <w:uiPriority w:val="39"/>
    <w:rsid w:val="002A470B"/>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62">
    <w:name w:val="TableGridHeader162"/>
    <w:basedOn w:val="TableNormal"/>
    <w:next w:val="TableGrid"/>
    <w:uiPriority w:val="39"/>
    <w:rsid w:val="005E4042"/>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63">
    <w:name w:val="TableGridHeader163"/>
    <w:basedOn w:val="TableNormal"/>
    <w:next w:val="TableGrid"/>
    <w:uiPriority w:val="39"/>
    <w:rsid w:val="00F8368E"/>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64">
    <w:name w:val="TableGridHeader164"/>
    <w:basedOn w:val="TableNormal"/>
    <w:next w:val="TableGrid"/>
    <w:uiPriority w:val="39"/>
    <w:rsid w:val="002A0E29"/>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65">
    <w:name w:val="TableGridHeader165"/>
    <w:basedOn w:val="TableNormal"/>
    <w:next w:val="TableGrid"/>
    <w:uiPriority w:val="39"/>
    <w:rsid w:val="003E40E8"/>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66">
    <w:name w:val="TableGridHeader166"/>
    <w:basedOn w:val="TableNormal"/>
    <w:next w:val="TableGrid"/>
    <w:uiPriority w:val="39"/>
    <w:rsid w:val="00526B22"/>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67">
    <w:name w:val="TableGridHeader167"/>
    <w:basedOn w:val="TableNormal"/>
    <w:next w:val="TableGrid"/>
    <w:uiPriority w:val="39"/>
    <w:rsid w:val="00A341D4"/>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68">
    <w:name w:val="TableGridHeader168"/>
    <w:basedOn w:val="TableNormal"/>
    <w:next w:val="TableGrid"/>
    <w:uiPriority w:val="39"/>
    <w:rsid w:val="006F7871"/>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69">
    <w:name w:val="TableGridHeader169"/>
    <w:basedOn w:val="TableNormal"/>
    <w:next w:val="TableGrid"/>
    <w:uiPriority w:val="39"/>
    <w:rsid w:val="00174FA5"/>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70">
    <w:name w:val="TableGridHeader170"/>
    <w:basedOn w:val="TableNormal"/>
    <w:next w:val="TableGrid"/>
    <w:uiPriority w:val="39"/>
    <w:rsid w:val="00174FA5"/>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71">
    <w:name w:val="TableGridHeader171"/>
    <w:basedOn w:val="TableNormal"/>
    <w:next w:val="TableGrid"/>
    <w:uiPriority w:val="39"/>
    <w:rsid w:val="001E2348"/>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72">
    <w:name w:val="TableGridHeader172"/>
    <w:basedOn w:val="TableNormal"/>
    <w:next w:val="TableGrid"/>
    <w:uiPriority w:val="39"/>
    <w:rsid w:val="00AF6D21"/>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73">
    <w:name w:val="TableGridHeader173"/>
    <w:basedOn w:val="TableNormal"/>
    <w:next w:val="TableGrid"/>
    <w:uiPriority w:val="39"/>
    <w:rsid w:val="00857BF6"/>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74">
    <w:name w:val="TableGridHeader174"/>
    <w:basedOn w:val="TableNormal"/>
    <w:next w:val="TableGrid"/>
    <w:uiPriority w:val="39"/>
    <w:rsid w:val="00DE4F98"/>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75">
    <w:name w:val="TableGridHeader175"/>
    <w:basedOn w:val="TableNormal"/>
    <w:next w:val="TableGrid"/>
    <w:uiPriority w:val="39"/>
    <w:rsid w:val="004372AB"/>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176">
    <w:name w:val="TableGridHeader176"/>
    <w:basedOn w:val="TableNormal"/>
    <w:next w:val="TableGrid"/>
    <w:uiPriority w:val="39"/>
    <w:rsid w:val="002A560C"/>
    <w:pPr>
      <w:spacing w:after="0" w:line="240" w:lineRule="auto"/>
    </w:pPr>
    <w:rPr>
      <w:rFonts w:ascii="Avenir LT Std 65 Medium" w:hAnsi="Avenir LT Std 65 Medium"/>
      <w:sz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2">
    <w:name w:val="TableGridHeader2"/>
    <w:basedOn w:val="TableNormal"/>
    <w:next w:val="TableGrid"/>
    <w:uiPriority w:val="39"/>
    <w:rsid w:val="00FA529C"/>
    <w:pPr>
      <w:spacing w:after="0" w:line="240" w:lineRule="auto"/>
    </w:pPr>
    <w:rPr>
      <w:rFonts w:ascii="Avenir LT Std 65 Medium" w:hAnsi="Avenir LT Std 65 Medium"/>
      <w:sz w:val="20"/>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color w:val="FFFFFF" w:themeColor="background1"/>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3">
    <w:name w:val="TableGridHeader3"/>
    <w:basedOn w:val="TableNormal"/>
    <w:next w:val="TableGrid"/>
    <w:uiPriority w:val="39"/>
    <w:rsid w:val="00540BBD"/>
    <w:pPr>
      <w:spacing w:after="0" w:line="240" w:lineRule="auto"/>
    </w:pPr>
    <w:rPr>
      <w:rFonts w:ascii="Avenir LT Std 65 Medium" w:hAnsi="Avenir LT Std 65 Medium"/>
      <w:sz w:val="20"/>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color w:val="FFFFFF" w:themeColor="background1"/>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4">
    <w:name w:val="TableGridHeader4"/>
    <w:basedOn w:val="TableNormal"/>
    <w:next w:val="TableGrid"/>
    <w:uiPriority w:val="39"/>
    <w:rsid w:val="00867E51"/>
    <w:pPr>
      <w:spacing w:after="0" w:line="240" w:lineRule="auto"/>
    </w:pPr>
    <w:rPr>
      <w:rFonts w:ascii="Avenir LT Std 65 Medium" w:hAnsi="Avenir LT Std 65 Medium"/>
      <w:sz w:val="20"/>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color w:val="FFFFFF" w:themeColor="background1"/>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5">
    <w:name w:val="TableGridHeader5"/>
    <w:basedOn w:val="TableNormal"/>
    <w:next w:val="TableGrid"/>
    <w:uiPriority w:val="39"/>
    <w:rsid w:val="00A83466"/>
    <w:pPr>
      <w:spacing w:after="0" w:line="240" w:lineRule="auto"/>
    </w:pPr>
    <w:rPr>
      <w:rFonts w:ascii="Avenir LT Std 65 Medium" w:hAnsi="Avenir LT Std 65 Medium"/>
      <w:sz w:val="20"/>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color w:val="FFFFFF" w:themeColor="background1"/>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6">
    <w:name w:val="TableGridHeader6"/>
    <w:basedOn w:val="TableNormal"/>
    <w:next w:val="TableGrid"/>
    <w:uiPriority w:val="39"/>
    <w:rsid w:val="00CC274B"/>
    <w:pPr>
      <w:spacing w:after="0" w:line="240" w:lineRule="auto"/>
    </w:pPr>
    <w:rPr>
      <w:rFonts w:ascii="Avenir LT Std 65 Medium" w:hAnsi="Avenir LT Std 65 Medium"/>
      <w:sz w:val="20"/>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color w:val="FFFFFF" w:themeColor="background1"/>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table" w:customStyle="1" w:styleId="TableGridHeader7">
    <w:name w:val="TableGridHeader7"/>
    <w:basedOn w:val="TableNormal"/>
    <w:next w:val="TableGrid"/>
    <w:uiPriority w:val="39"/>
    <w:rsid w:val="00F95D4D"/>
    <w:pPr>
      <w:spacing w:after="0" w:line="240" w:lineRule="auto"/>
    </w:pPr>
    <w:rPr>
      <w:rFonts w:ascii="Avenir LT Std 65 Medium" w:hAnsi="Avenir LT Std 65 Medium"/>
      <w:sz w:val="20"/>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color w:val="FFFFFF" w:themeColor="background1"/>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paragraph" w:customStyle="1" w:styleId="Backcoverfooter">
    <w:name w:val="Back cover footer"/>
    <w:basedOn w:val="Normal"/>
    <w:uiPriority w:val="16"/>
    <w:qFormat/>
    <w:rsid w:val="00FC2617"/>
    <w:pPr>
      <w:framePr w:wrap="around" w:vAnchor="page" w:hAnchor="margin" w:y="13408"/>
      <w:tabs>
        <w:tab w:val="left" w:pos="3680"/>
      </w:tabs>
      <w:spacing w:after="180"/>
    </w:pPr>
    <w:rPr>
      <w:rFonts w:asciiTheme="majorHAnsi" w:hAnsiTheme="majorHAnsi" w:cstheme="majorHAnsi"/>
      <w:color w:val="FFFFFF" w:themeColor="background1"/>
      <w:sz w:val="16"/>
      <w:szCs w:val="16"/>
    </w:rPr>
  </w:style>
  <w:style w:type="character" w:styleId="Mention">
    <w:name w:val="Mention"/>
    <w:basedOn w:val="DefaultParagraphFont"/>
    <w:uiPriority w:val="99"/>
    <w:unhideWhenUsed/>
    <w:rsid w:val="00637C60"/>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2175">
      <w:bodyDiv w:val="1"/>
      <w:marLeft w:val="0"/>
      <w:marRight w:val="0"/>
      <w:marTop w:val="0"/>
      <w:marBottom w:val="0"/>
      <w:divBdr>
        <w:top w:val="none" w:sz="0" w:space="0" w:color="auto"/>
        <w:left w:val="none" w:sz="0" w:space="0" w:color="auto"/>
        <w:bottom w:val="none" w:sz="0" w:space="0" w:color="auto"/>
        <w:right w:val="none" w:sz="0" w:space="0" w:color="auto"/>
      </w:divBdr>
    </w:div>
    <w:div w:id="140537070">
      <w:bodyDiv w:val="1"/>
      <w:marLeft w:val="0"/>
      <w:marRight w:val="0"/>
      <w:marTop w:val="0"/>
      <w:marBottom w:val="0"/>
      <w:divBdr>
        <w:top w:val="none" w:sz="0" w:space="0" w:color="auto"/>
        <w:left w:val="none" w:sz="0" w:space="0" w:color="auto"/>
        <w:bottom w:val="none" w:sz="0" w:space="0" w:color="auto"/>
        <w:right w:val="none" w:sz="0" w:space="0" w:color="auto"/>
      </w:divBdr>
      <w:divsChild>
        <w:div w:id="1830906838">
          <w:marLeft w:val="0"/>
          <w:marRight w:val="0"/>
          <w:marTop w:val="0"/>
          <w:marBottom w:val="0"/>
          <w:divBdr>
            <w:top w:val="none" w:sz="0" w:space="0" w:color="auto"/>
            <w:left w:val="none" w:sz="0" w:space="0" w:color="auto"/>
            <w:bottom w:val="none" w:sz="0" w:space="0" w:color="auto"/>
            <w:right w:val="none" w:sz="0" w:space="0" w:color="auto"/>
          </w:divBdr>
          <w:divsChild>
            <w:div w:id="1328165934">
              <w:marLeft w:val="0"/>
              <w:marRight w:val="0"/>
              <w:marTop w:val="0"/>
              <w:marBottom w:val="0"/>
              <w:divBdr>
                <w:top w:val="none" w:sz="0" w:space="0" w:color="auto"/>
                <w:left w:val="none" w:sz="0" w:space="0" w:color="auto"/>
                <w:bottom w:val="none" w:sz="0" w:space="0" w:color="auto"/>
                <w:right w:val="none" w:sz="0" w:space="0" w:color="auto"/>
              </w:divBdr>
              <w:divsChild>
                <w:div w:id="1718889947">
                  <w:marLeft w:val="0"/>
                  <w:marRight w:val="0"/>
                  <w:marTop w:val="0"/>
                  <w:marBottom w:val="0"/>
                  <w:divBdr>
                    <w:top w:val="none" w:sz="0" w:space="0" w:color="auto"/>
                    <w:left w:val="none" w:sz="0" w:space="0" w:color="auto"/>
                    <w:bottom w:val="single" w:sz="24" w:space="0" w:color="9A9A9A"/>
                    <w:right w:val="single" w:sz="24" w:space="0" w:color="9A9A9A"/>
                  </w:divBdr>
                  <w:divsChild>
                    <w:div w:id="1075858600">
                      <w:marLeft w:val="0"/>
                      <w:marRight w:val="0"/>
                      <w:marTop w:val="0"/>
                      <w:marBottom w:val="0"/>
                      <w:divBdr>
                        <w:top w:val="none" w:sz="0" w:space="0" w:color="auto"/>
                        <w:left w:val="none" w:sz="0" w:space="0" w:color="auto"/>
                        <w:bottom w:val="none" w:sz="0" w:space="0" w:color="auto"/>
                        <w:right w:val="none" w:sz="0" w:space="0" w:color="auto"/>
                      </w:divBdr>
                      <w:divsChild>
                        <w:div w:id="395202474">
                          <w:marLeft w:val="0"/>
                          <w:marRight w:val="0"/>
                          <w:marTop w:val="0"/>
                          <w:marBottom w:val="0"/>
                          <w:divBdr>
                            <w:top w:val="none" w:sz="0" w:space="0" w:color="auto"/>
                            <w:left w:val="none" w:sz="0" w:space="0" w:color="auto"/>
                            <w:bottom w:val="none" w:sz="0" w:space="0" w:color="auto"/>
                            <w:right w:val="none" w:sz="0" w:space="0" w:color="auto"/>
                          </w:divBdr>
                          <w:divsChild>
                            <w:div w:id="168446855">
                              <w:marLeft w:val="0"/>
                              <w:marRight w:val="0"/>
                              <w:marTop w:val="0"/>
                              <w:marBottom w:val="0"/>
                              <w:divBdr>
                                <w:top w:val="none" w:sz="0" w:space="0" w:color="auto"/>
                                <w:left w:val="none" w:sz="0" w:space="0" w:color="auto"/>
                                <w:bottom w:val="none" w:sz="0" w:space="0" w:color="auto"/>
                                <w:right w:val="none" w:sz="0" w:space="0" w:color="auto"/>
                              </w:divBdr>
                              <w:divsChild>
                                <w:div w:id="1968469591">
                                  <w:marLeft w:val="0"/>
                                  <w:marRight w:val="0"/>
                                  <w:marTop w:val="0"/>
                                  <w:marBottom w:val="0"/>
                                  <w:divBdr>
                                    <w:top w:val="none" w:sz="0" w:space="0" w:color="auto"/>
                                    <w:left w:val="none" w:sz="0" w:space="0" w:color="auto"/>
                                    <w:bottom w:val="none" w:sz="0" w:space="0" w:color="auto"/>
                                    <w:right w:val="none" w:sz="0" w:space="0" w:color="auto"/>
                                  </w:divBdr>
                                  <w:divsChild>
                                    <w:div w:id="1082336905">
                                      <w:marLeft w:val="0"/>
                                      <w:marRight w:val="0"/>
                                      <w:marTop w:val="480"/>
                                      <w:marBottom w:val="480"/>
                                      <w:divBdr>
                                        <w:top w:val="none" w:sz="0" w:space="0" w:color="auto"/>
                                        <w:left w:val="none" w:sz="0" w:space="0" w:color="auto"/>
                                        <w:bottom w:val="single" w:sz="12" w:space="1" w:color="E5EAF3"/>
                                        <w:right w:val="none" w:sz="0" w:space="0" w:color="auto"/>
                                      </w:divBdr>
                                      <w:divsChild>
                                        <w:div w:id="10293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257555">
      <w:bodyDiv w:val="1"/>
      <w:marLeft w:val="0"/>
      <w:marRight w:val="0"/>
      <w:marTop w:val="0"/>
      <w:marBottom w:val="0"/>
      <w:divBdr>
        <w:top w:val="none" w:sz="0" w:space="0" w:color="auto"/>
        <w:left w:val="none" w:sz="0" w:space="0" w:color="auto"/>
        <w:bottom w:val="none" w:sz="0" w:space="0" w:color="auto"/>
        <w:right w:val="none" w:sz="0" w:space="0" w:color="auto"/>
      </w:divBdr>
    </w:div>
    <w:div w:id="173306170">
      <w:bodyDiv w:val="1"/>
      <w:marLeft w:val="0"/>
      <w:marRight w:val="0"/>
      <w:marTop w:val="0"/>
      <w:marBottom w:val="0"/>
      <w:divBdr>
        <w:top w:val="none" w:sz="0" w:space="0" w:color="auto"/>
        <w:left w:val="none" w:sz="0" w:space="0" w:color="auto"/>
        <w:bottom w:val="none" w:sz="0" w:space="0" w:color="auto"/>
        <w:right w:val="none" w:sz="0" w:space="0" w:color="auto"/>
      </w:divBdr>
    </w:div>
    <w:div w:id="211422977">
      <w:bodyDiv w:val="1"/>
      <w:marLeft w:val="0"/>
      <w:marRight w:val="0"/>
      <w:marTop w:val="0"/>
      <w:marBottom w:val="0"/>
      <w:divBdr>
        <w:top w:val="none" w:sz="0" w:space="0" w:color="auto"/>
        <w:left w:val="none" w:sz="0" w:space="0" w:color="auto"/>
        <w:bottom w:val="none" w:sz="0" w:space="0" w:color="auto"/>
        <w:right w:val="none" w:sz="0" w:space="0" w:color="auto"/>
      </w:divBdr>
    </w:div>
    <w:div w:id="240874198">
      <w:bodyDiv w:val="1"/>
      <w:marLeft w:val="0"/>
      <w:marRight w:val="0"/>
      <w:marTop w:val="0"/>
      <w:marBottom w:val="0"/>
      <w:divBdr>
        <w:top w:val="none" w:sz="0" w:space="0" w:color="auto"/>
        <w:left w:val="none" w:sz="0" w:space="0" w:color="auto"/>
        <w:bottom w:val="none" w:sz="0" w:space="0" w:color="auto"/>
        <w:right w:val="none" w:sz="0" w:space="0" w:color="auto"/>
      </w:divBdr>
    </w:div>
    <w:div w:id="243807131">
      <w:bodyDiv w:val="1"/>
      <w:marLeft w:val="0"/>
      <w:marRight w:val="0"/>
      <w:marTop w:val="0"/>
      <w:marBottom w:val="0"/>
      <w:divBdr>
        <w:top w:val="none" w:sz="0" w:space="0" w:color="auto"/>
        <w:left w:val="none" w:sz="0" w:space="0" w:color="auto"/>
        <w:bottom w:val="none" w:sz="0" w:space="0" w:color="auto"/>
        <w:right w:val="none" w:sz="0" w:space="0" w:color="auto"/>
      </w:divBdr>
    </w:div>
    <w:div w:id="331228845">
      <w:bodyDiv w:val="1"/>
      <w:marLeft w:val="0"/>
      <w:marRight w:val="0"/>
      <w:marTop w:val="0"/>
      <w:marBottom w:val="0"/>
      <w:divBdr>
        <w:top w:val="none" w:sz="0" w:space="0" w:color="auto"/>
        <w:left w:val="none" w:sz="0" w:space="0" w:color="auto"/>
        <w:bottom w:val="none" w:sz="0" w:space="0" w:color="auto"/>
        <w:right w:val="none" w:sz="0" w:space="0" w:color="auto"/>
      </w:divBdr>
    </w:div>
    <w:div w:id="374741122">
      <w:bodyDiv w:val="1"/>
      <w:marLeft w:val="0"/>
      <w:marRight w:val="0"/>
      <w:marTop w:val="0"/>
      <w:marBottom w:val="0"/>
      <w:divBdr>
        <w:top w:val="none" w:sz="0" w:space="0" w:color="auto"/>
        <w:left w:val="none" w:sz="0" w:space="0" w:color="auto"/>
        <w:bottom w:val="none" w:sz="0" w:space="0" w:color="auto"/>
        <w:right w:val="none" w:sz="0" w:space="0" w:color="auto"/>
      </w:divBdr>
    </w:div>
    <w:div w:id="485710152">
      <w:bodyDiv w:val="1"/>
      <w:marLeft w:val="0"/>
      <w:marRight w:val="0"/>
      <w:marTop w:val="0"/>
      <w:marBottom w:val="0"/>
      <w:divBdr>
        <w:top w:val="none" w:sz="0" w:space="0" w:color="auto"/>
        <w:left w:val="none" w:sz="0" w:space="0" w:color="auto"/>
        <w:bottom w:val="none" w:sz="0" w:space="0" w:color="auto"/>
        <w:right w:val="none" w:sz="0" w:space="0" w:color="auto"/>
      </w:divBdr>
    </w:div>
    <w:div w:id="676661786">
      <w:bodyDiv w:val="1"/>
      <w:marLeft w:val="0"/>
      <w:marRight w:val="0"/>
      <w:marTop w:val="0"/>
      <w:marBottom w:val="0"/>
      <w:divBdr>
        <w:top w:val="none" w:sz="0" w:space="0" w:color="auto"/>
        <w:left w:val="none" w:sz="0" w:space="0" w:color="auto"/>
        <w:bottom w:val="none" w:sz="0" w:space="0" w:color="auto"/>
        <w:right w:val="none" w:sz="0" w:space="0" w:color="auto"/>
      </w:divBdr>
    </w:div>
    <w:div w:id="771901160">
      <w:bodyDiv w:val="1"/>
      <w:marLeft w:val="0"/>
      <w:marRight w:val="0"/>
      <w:marTop w:val="0"/>
      <w:marBottom w:val="0"/>
      <w:divBdr>
        <w:top w:val="none" w:sz="0" w:space="0" w:color="auto"/>
        <w:left w:val="none" w:sz="0" w:space="0" w:color="auto"/>
        <w:bottom w:val="none" w:sz="0" w:space="0" w:color="auto"/>
        <w:right w:val="none" w:sz="0" w:space="0" w:color="auto"/>
      </w:divBdr>
    </w:div>
    <w:div w:id="837504119">
      <w:bodyDiv w:val="1"/>
      <w:marLeft w:val="0"/>
      <w:marRight w:val="0"/>
      <w:marTop w:val="0"/>
      <w:marBottom w:val="0"/>
      <w:divBdr>
        <w:top w:val="none" w:sz="0" w:space="0" w:color="auto"/>
        <w:left w:val="none" w:sz="0" w:space="0" w:color="auto"/>
        <w:bottom w:val="none" w:sz="0" w:space="0" w:color="auto"/>
        <w:right w:val="none" w:sz="0" w:space="0" w:color="auto"/>
      </w:divBdr>
    </w:div>
    <w:div w:id="916980173">
      <w:bodyDiv w:val="1"/>
      <w:marLeft w:val="0"/>
      <w:marRight w:val="0"/>
      <w:marTop w:val="0"/>
      <w:marBottom w:val="0"/>
      <w:divBdr>
        <w:top w:val="none" w:sz="0" w:space="0" w:color="auto"/>
        <w:left w:val="none" w:sz="0" w:space="0" w:color="auto"/>
        <w:bottom w:val="none" w:sz="0" w:space="0" w:color="auto"/>
        <w:right w:val="none" w:sz="0" w:space="0" w:color="auto"/>
      </w:divBdr>
    </w:div>
    <w:div w:id="1081023163">
      <w:bodyDiv w:val="1"/>
      <w:marLeft w:val="0"/>
      <w:marRight w:val="0"/>
      <w:marTop w:val="0"/>
      <w:marBottom w:val="0"/>
      <w:divBdr>
        <w:top w:val="none" w:sz="0" w:space="0" w:color="auto"/>
        <w:left w:val="none" w:sz="0" w:space="0" w:color="auto"/>
        <w:bottom w:val="none" w:sz="0" w:space="0" w:color="auto"/>
        <w:right w:val="none" w:sz="0" w:space="0" w:color="auto"/>
      </w:divBdr>
    </w:div>
    <w:div w:id="1165630656">
      <w:bodyDiv w:val="1"/>
      <w:marLeft w:val="0"/>
      <w:marRight w:val="0"/>
      <w:marTop w:val="0"/>
      <w:marBottom w:val="0"/>
      <w:divBdr>
        <w:top w:val="none" w:sz="0" w:space="0" w:color="auto"/>
        <w:left w:val="none" w:sz="0" w:space="0" w:color="auto"/>
        <w:bottom w:val="none" w:sz="0" w:space="0" w:color="auto"/>
        <w:right w:val="none" w:sz="0" w:space="0" w:color="auto"/>
      </w:divBdr>
    </w:div>
    <w:div w:id="1214002247">
      <w:bodyDiv w:val="1"/>
      <w:marLeft w:val="0"/>
      <w:marRight w:val="0"/>
      <w:marTop w:val="0"/>
      <w:marBottom w:val="0"/>
      <w:divBdr>
        <w:top w:val="none" w:sz="0" w:space="0" w:color="auto"/>
        <w:left w:val="none" w:sz="0" w:space="0" w:color="auto"/>
        <w:bottom w:val="none" w:sz="0" w:space="0" w:color="auto"/>
        <w:right w:val="none" w:sz="0" w:space="0" w:color="auto"/>
      </w:divBdr>
    </w:div>
    <w:div w:id="1232036278">
      <w:bodyDiv w:val="1"/>
      <w:marLeft w:val="0"/>
      <w:marRight w:val="0"/>
      <w:marTop w:val="0"/>
      <w:marBottom w:val="0"/>
      <w:divBdr>
        <w:top w:val="none" w:sz="0" w:space="0" w:color="auto"/>
        <w:left w:val="none" w:sz="0" w:space="0" w:color="auto"/>
        <w:bottom w:val="none" w:sz="0" w:space="0" w:color="auto"/>
        <w:right w:val="none" w:sz="0" w:space="0" w:color="auto"/>
      </w:divBdr>
    </w:div>
    <w:div w:id="1268733473">
      <w:bodyDiv w:val="1"/>
      <w:marLeft w:val="0"/>
      <w:marRight w:val="0"/>
      <w:marTop w:val="0"/>
      <w:marBottom w:val="0"/>
      <w:divBdr>
        <w:top w:val="none" w:sz="0" w:space="0" w:color="auto"/>
        <w:left w:val="none" w:sz="0" w:space="0" w:color="auto"/>
        <w:bottom w:val="none" w:sz="0" w:space="0" w:color="auto"/>
        <w:right w:val="none" w:sz="0" w:space="0" w:color="auto"/>
      </w:divBdr>
    </w:div>
    <w:div w:id="1321619643">
      <w:bodyDiv w:val="1"/>
      <w:marLeft w:val="0"/>
      <w:marRight w:val="0"/>
      <w:marTop w:val="0"/>
      <w:marBottom w:val="0"/>
      <w:divBdr>
        <w:top w:val="none" w:sz="0" w:space="0" w:color="auto"/>
        <w:left w:val="none" w:sz="0" w:space="0" w:color="auto"/>
        <w:bottom w:val="none" w:sz="0" w:space="0" w:color="auto"/>
        <w:right w:val="none" w:sz="0" w:space="0" w:color="auto"/>
      </w:divBdr>
    </w:div>
    <w:div w:id="1348369876">
      <w:bodyDiv w:val="1"/>
      <w:marLeft w:val="0"/>
      <w:marRight w:val="0"/>
      <w:marTop w:val="0"/>
      <w:marBottom w:val="0"/>
      <w:divBdr>
        <w:top w:val="none" w:sz="0" w:space="0" w:color="auto"/>
        <w:left w:val="none" w:sz="0" w:space="0" w:color="auto"/>
        <w:bottom w:val="none" w:sz="0" w:space="0" w:color="auto"/>
        <w:right w:val="none" w:sz="0" w:space="0" w:color="auto"/>
      </w:divBdr>
    </w:div>
    <w:div w:id="1399211785">
      <w:bodyDiv w:val="1"/>
      <w:marLeft w:val="0"/>
      <w:marRight w:val="0"/>
      <w:marTop w:val="0"/>
      <w:marBottom w:val="0"/>
      <w:divBdr>
        <w:top w:val="none" w:sz="0" w:space="0" w:color="auto"/>
        <w:left w:val="none" w:sz="0" w:space="0" w:color="auto"/>
        <w:bottom w:val="none" w:sz="0" w:space="0" w:color="auto"/>
        <w:right w:val="none" w:sz="0" w:space="0" w:color="auto"/>
      </w:divBdr>
    </w:div>
    <w:div w:id="1428233743">
      <w:bodyDiv w:val="1"/>
      <w:marLeft w:val="0"/>
      <w:marRight w:val="0"/>
      <w:marTop w:val="0"/>
      <w:marBottom w:val="0"/>
      <w:divBdr>
        <w:top w:val="none" w:sz="0" w:space="0" w:color="auto"/>
        <w:left w:val="none" w:sz="0" w:space="0" w:color="auto"/>
        <w:bottom w:val="none" w:sz="0" w:space="0" w:color="auto"/>
        <w:right w:val="none" w:sz="0" w:space="0" w:color="auto"/>
      </w:divBdr>
    </w:div>
    <w:div w:id="1467551775">
      <w:bodyDiv w:val="1"/>
      <w:marLeft w:val="0"/>
      <w:marRight w:val="0"/>
      <w:marTop w:val="0"/>
      <w:marBottom w:val="0"/>
      <w:divBdr>
        <w:top w:val="none" w:sz="0" w:space="0" w:color="auto"/>
        <w:left w:val="none" w:sz="0" w:space="0" w:color="auto"/>
        <w:bottom w:val="none" w:sz="0" w:space="0" w:color="auto"/>
        <w:right w:val="none" w:sz="0" w:space="0" w:color="auto"/>
      </w:divBdr>
    </w:div>
    <w:div w:id="1480733605">
      <w:bodyDiv w:val="1"/>
      <w:marLeft w:val="0"/>
      <w:marRight w:val="0"/>
      <w:marTop w:val="0"/>
      <w:marBottom w:val="0"/>
      <w:divBdr>
        <w:top w:val="none" w:sz="0" w:space="0" w:color="auto"/>
        <w:left w:val="none" w:sz="0" w:space="0" w:color="auto"/>
        <w:bottom w:val="none" w:sz="0" w:space="0" w:color="auto"/>
        <w:right w:val="none" w:sz="0" w:space="0" w:color="auto"/>
      </w:divBdr>
    </w:div>
    <w:div w:id="1508715986">
      <w:bodyDiv w:val="1"/>
      <w:marLeft w:val="0"/>
      <w:marRight w:val="0"/>
      <w:marTop w:val="0"/>
      <w:marBottom w:val="0"/>
      <w:divBdr>
        <w:top w:val="none" w:sz="0" w:space="0" w:color="auto"/>
        <w:left w:val="none" w:sz="0" w:space="0" w:color="auto"/>
        <w:bottom w:val="none" w:sz="0" w:space="0" w:color="auto"/>
        <w:right w:val="none" w:sz="0" w:space="0" w:color="auto"/>
      </w:divBdr>
    </w:div>
    <w:div w:id="1565332917">
      <w:bodyDiv w:val="1"/>
      <w:marLeft w:val="0"/>
      <w:marRight w:val="0"/>
      <w:marTop w:val="0"/>
      <w:marBottom w:val="0"/>
      <w:divBdr>
        <w:top w:val="none" w:sz="0" w:space="0" w:color="auto"/>
        <w:left w:val="none" w:sz="0" w:space="0" w:color="auto"/>
        <w:bottom w:val="none" w:sz="0" w:space="0" w:color="auto"/>
        <w:right w:val="none" w:sz="0" w:space="0" w:color="auto"/>
      </w:divBdr>
    </w:div>
    <w:div w:id="1611543949">
      <w:bodyDiv w:val="1"/>
      <w:marLeft w:val="0"/>
      <w:marRight w:val="0"/>
      <w:marTop w:val="0"/>
      <w:marBottom w:val="0"/>
      <w:divBdr>
        <w:top w:val="none" w:sz="0" w:space="0" w:color="auto"/>
        <w:left w:val="none" w:sz="0" w:space="0" w:color="auto"/>
        <w:bottom w:val="none" w:sz="0" w:space="0" w:color="auto"/>
        <w:right w:val="none" w:sz="0" w:space="0" w:color="auto"/>
      </w:divBdr>
    </w:div>
    <w:div w:id="1638877804">
      <w:bodyDiv w:val="1"/>
      <w:marLeft w:val="0"/>
      <w:marRight w:val="0"/>
      <w:marTop w:val="0"/>
      <w:marBottom w:val="0"/>
      <w:divBdr>
        <w:top w:val="none" w:sz="0" w:space="0" w:color="auto"/>
        <w:left w:val="none" w:sz="0" w:space="0" w:color="auto"/>
        <w:bottom w:val="none" w:sz="0" w:space="0" w:color="auto"/>
        <w:right w:val="none" w:sz="0" w:space="0" w:color="auto"/>
      </w:divBdr>
    </w:div>
    <w:div w:id="1716461468">
      <w:bodyDiv w:val="1"/>
      <w:marLeft w:val="0"/>
      <w:marRight w:val="0"/>
      <w:marTop w:val="0"/>
      <w:marBottom w:val="0"/>
      <w:divBdr>
        <w:top w:val="none" w:sz="0" w:space="0" w:color="auto"/>
        <w:left w:val="none" w:sz="0" w:space="0" w:color="auto"/>
        <w:bottom w:val="none" w:sz="0" w:space="0" w:color="auto"/>
        <w:right w:val="none" w:sz="0" w:space="0" w:color="auto"/>
      </w:divBdr>
    </w:div>
    <w:div w:id="1767924857">
      <w:bodyDiv w:val="1"/>
      <w:marLeft w:val="0"/>
      <w:marRight w:val="0"/>
      <w:marTop w:val="0"/>
      <w:marBottom w:val="0"/>
      <w:divBdr>
        <w:top w:val="none" w:sz="0" w:space="0" w:color="auto"/>
        <w:left w:val="none" w:sz="0" w:space="0" w:color="auto"/>
        <w:bottom w:val="none" w:sz="0" w:space="0" w:color="auto"/>
        <w:right w:val="none" w:sz="0" w:space="0" w:color="auto"/>
      </w:divBdr>
    </w:div>
    <w:div w:id="1795174619">
      <w:bodyDiv w:val="1"/>
      <w:marLeft w:val="0"/>
      <w:marRight w:val="0"/>
      <w:marTop w:val="0"/>
      <w:marBottom w:val="0"/>
      <w:divBdr>
        <w:top w:val="none" w:sz="0" w:space="0" w:color="auto"/>
        <w:left w:val="none" w:sz="0" w:space="0" w:color="auto"/>
        <w:bottom w:val="none" w:sz="0" w:space="0" w:color="auto"/>
        <w:right w:val="none" w:sz="0" w:space="0" w:color="auto"/>
      </w:divBdr>
    </w:div>
    <w:div w:id="1846628311">
      <w:bodyDiv w:val="1"/>
      <w:marLeft w:val="0"/>
      <w:marRight w:val="0"/>
      <w:marTop w:val="0"/>
      <w:marBottom w:val="0"/>
      <w:divBdr>
        <w:top w:val="none" w:sz="0" w:space="0" w:color="auto"/>
        <w:left w:val="none" w:sz="0" w:space="0" w:color="auto"/>
        <w:bottom w:val="none" w:sz="0" w:space="0" w:color="auto"/>
        <w:right w:val="none" w:sz="0" w:space="0" w:color="auto"/>
      </w:divBdr>
    </w:div>
    <w:div w:id="2041124918">
      <w:bodyDiv w:val="1"/>
      <w:marLeft w:val="0"/>
      <w:marRight w:val="0"/>
      <w:marTop w:val="0"/>
      <w:marBottom w:val="0"/>
      <w:divBdr>
        <w:top w:val="none" w:sz="0" w:space="0" w:color="auto"/>
        <w:left w:val="none" w:sz="0" w:space="0" w:color="auto"/>
        <w:bottom w:val="none" w:sz="0" w:space="0" w:color="auto"/>
        <w:right w:val="none" w:sz="0" w:space="0" w:color="auto"/>
      </w:divBdr>
    </w:div>
    <w:div w:id="2113275725">
      <w:bodyDiv w:val="1"/>
      <w:marLeft w:val="0"/>
      <w:marRight w:val="0"/>
      <w:marTop w:val="0"/>
      <w:marBottom w:val="0"/>
      <w:divBdr>
        <w:top w:val="none" w:sz="0" w:space="0" w:color="auto"/>
        <w:left w:val="none" w:sz="0" w:space="0" w:color="auto"/>
        <w:bottom w:val="none" w:sz="0" w:space="0" w:color="auto"/>
        <w:right w:val="none" w:sz="0" w:space="0" w:color="auto"/>
      </w:divBdr>
    </w:div>
    <w:div w:id="2128235739">
      <w:bodyDiv w:val="1"/>
      <w:marLeft w:val="0"/>
      <w:marRight w:val="0"/>
      <w:marTop w:val="0"/>
      <w:marBottom w:val="0"/>
      <w:divBdr>
        <w:top w:val="none" w:sz="0" w:space="0" w:color="auto"/>
        <w:left w:val="none" w:sz="0" w:space="0" w:color="auto"/>
        <w:bottom w:val="none" w:sz="0" w:space="0" w:color="auto"/>
        <w:right w:val="none" w:sz="0" w:space="0" w:color="auto"/>
      </w:divBdr>
    </w:div>
    <w:div w:id="213470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Lupa_Documents\New%20Template\New%20Finastra%20Templates\Finastra_UM_A4_NoChap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E4BBF3CA444045BEE14FFC0CC3540B" ma:contentTypeVersion="8" ma:contentTypeDescription="Create a new document." ma:contentTypeScope="" ma:versionID="354412f651a994f5962f7ab9980a178c">
  <xsd:schema xmlns:xsd="http://www.w3.org/2001/XMLSchema" xmlns:xs="http://www.w3.org/2001/XMLSchema" xmlns:p="http://schemas.microsoft.com/office/2006/metadata/properties" xmlns:ns2="a5357f7f-fcfd-4e78-8650-1861af5c3f44" targetNamespace="http://schemas.microsoft.com/office/2006/metadata/properties" ma:root="true" ma:fieldsID="5ddf04becc915652bbdc71a879e022b2" ns2:_="">
    <xsd:import namespace="a5357f7f-fcfd-4e78-8650-1861af5c3f4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357f7f-fcfd-4e78-8650-1861af5c3f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08D38-0727-4D20-8BDD-0E4BBCB81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357f7f-fcfd-4e78-8650-1861af5c3f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3669C5-919F-4D16-8B88-44AA592A50A3}">
  <ds:schemaRefs>
    <ds:schemaRef ds:uri="http://schemas.microsoft.com/sharepoint/v3/contenttype/forms"/>
  </ds:schemaRefs>
</ds:datastoreItem>
</file>

<file path=customXml/itemProps3.xml><?xml version="1.0" encoding="utf-8"?>
<ds:datastoreItem xmlns:ds="http://schemas.openxmlformats.org/officeDocument/2006/customXml" ds:itemID="{224DE1B7-3A4E-4758-A115-F7A2C2F0124E}">
  <ds:schemaRefs>
    <ds:schemaRef ds:uri="http://schemas.openxmlformats.org/package/2006/metadata/core-properties"/>
    <ds:schemaRef ds:uri="http://purl.org/dc/dcmitype/"/>
    <ds:schemaRef ds:uri="http://www.w3.org/XML/1998/namespace"/>
    <ds:schemaRef ds:uri="http://schemas.microsoft.com/office/2006/documentManagement/types"/>
    <ds:schemaRef ds:uri="http://purl.org/dc/terms/"/>
    <ds:schemaRef ds:uri="http://purl.org/dc/elements/1.1/"/>
    <ds:schemaRef ds:uri="http://schemas.microsoft.com/office/infopath/2007/PartnerControls"/>
    <ds:schemaRef ds:uri="a5357f7f-fcfd-4e78-8650-1861af5c3f44"/>
    <ds:schemaRef ds:uri="http://schemas.microsoft.com/office/2006/metadata/properties"/>
  </ds:schemaRefs>
</ds:datastoreItem>
</file>

<file path=customXml/itemProps4.xml><?xml version="1.0" encoding="utf-8"?>
<ds:datastoreItem xmlns:ds="http://schemas.openxmlformats.org/officeDocument/2006/customXml" ds:itemID="{C376886F-E241-48A1-A518-642A40B28AC6}">
  <ds:schemaRefs>
    <ds:schemaRef ds:uri="http://schemas.openxmlformats.org/officeDocument/2006/bibliography"/>
  </ds:schemaRefs>
</ds:datastoreItem>
</file>

<file path=docMetadata/LabelInfo.xml><?xml version="1.0" encoding="utf-8"?>
<clbl:labelList xmlns:clbl="http://schemas.microsoft.com/office/2020/mipLabelMetadata">
  <clbl:label id="{0b9b90da-3fe1-457a-b340-f1b67e1024fb}" enabled="0" method="" siteId="{0b9b90da-3fe1-457a-b340-f1b67e1024fb}" removed="1"/>
</clbl:labelList>
</file>

<file path=docProps/app.xml><?xml version="1.0" encoding="utf-8"?>
<Properties xmlns="http://schemas.openxmlformats.org/officeDocument/2006/extended-properties" xmlns:vt="http://schemas.openxmlformats.org/officeDocument/2006/docPropsVTypes">
  <Template>Finastra_UM_A4_NoChapter</Template>
  <TotalTime>5</TotalTime>
  <Pages>91</Pages>
  <Words>25998</Words>
  <Characters>148192</Characters>
  <Application>Microsoft Office Word</Application>
  <DocSecurity>0</DocSecurity>
  <Lines>1234</Lines>
  <Paragraphs>347</Paragraphs>
  <ScaleCrop>false</ScaleCrop>
  <HeadingPairs>
    <vt:vector size="2" baseType="variant">
      <vt:variant>
        <vt:lpstr>Title</vt:lpstr>
      </vt:variant>
      <vt:variant>
        <vt:i4>1</vt:i4>
      </vt:variant>
    </vt:vector>
  </HeadingPairs>
  <TitlesOfParts>
    <vt:vector size="1" baseType="lpstr">
      <vt:lpstr>Undertakings - SWIFT Message Mapping Guide</vt:lpstr>
    </vt:vector>
  </TitlesOfParts>
  <Company>Finastra</Company>
  <LinksUpToDate>false</LinksUpToDate>
  <CharactersWithSpaces>173843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Undertakings - SWIFT Message Mapping Guide</dc:title>
  <dc:creator>Finastra Technical Publications</dc:creator>
  <cp:lastModifiedBy>Dutta, Lupamudra</cp:lastModifiedBy>
  <cp:revision>3</cp:revision>
  <cp:lastPrinted>2022-05-23T11:12:00Z</cp:lastPrinted>
  <dcterms:created xsi:type="dcterms:W3CDTF">2024-02-28T16:12:00Z</dcterms:created>
  <dcterms:modified xsi:type="dcterms:W3CDTF">2024-05-27T17:19:00Z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Name">
    <vt:lpwstr>TRADE INNOVATION</vt:lpwstr>
  </property>
  <property fmtid="{D5CDD505-2E9C-101B-9397-08002B2CF9AE}" pid="3" name="GuideName">
    <vt:lpwstr>Undertakings - SWIFT Message Mapping Guide - Trade Innovation 2.10</vt:lpwstr>
  </property>
  <property fmtid="{D5CDD505-2E9C-101B-9397-08002B2CF9AE}" pid="4" name="ReleaseDate">
    <vt:lpwstr>February 2024</vt:lpwstr>
  </property>
  <property fmtid="{D5CDD505-2E9C-101B-9397-08002B2CF9AE}" pid="5" name="SWReleaseNumber">
    <vt:lpwstr>2.10</vt:lpwstr>
  </property>
  <property fmtid="{D5CDD505-2E9C-101B-9397-08002B2CF9AE}" pid="6" name="TICC">
    <vt:lpwstr>Trade Innovation Corporate Channels Interface</vt:lpwstr>
  </property>
  <property fmtid="{D5CDD505-2E9C-101B-9397-08002B2CF9AE}" pid="7" name="ProductVersion">
    <vt:lpwstr>2.10</vt:lpwstr>
  </property>
  <property fmtid="{D5CDD505-2E9C-101B-9397-08002B2CF9AE}" pid="8" name="DocumentVersion">
    <vt:lpwstr>Version 2.1</vt:lpwstr>
  </property>
  <property fmtid="{D5CDD505-2E9C-101B-9397-08002B2CF9AE}" pid="9" name="FTI">
    <vt:lpwstr>Fusion Trade Innovation</vt:lpwstr>
  </property>
  <property fmtid="{D5CDD505-2E9C-101B-9397-08002B2CF9AE}" pid="10" name="FCC">
    <vt:lpwstr>Fusion Corporate Channels</vt:lpwstr>
  </property>
  <property fmtid="{D5CDD505-2E9C-101B-9397-08002B2CF9AE}" pid="11" name="ContentTypeId">
    <vt:lpwstr>0x01010070E4BBF3CA444045BEE14FFC0CC3540B</vt:lpwstr>
  </property>
  <property fmtid="{D5CDD505-2E9C-101B-9397-08002B2CF9AE}" pid="12" name="MediaServiceImageTags">
    <vt:lpwstr/>
  </property>
</Properties>
</file>